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51A75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3F4C7E8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0A5DB1C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D3941F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D97CA3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20E61FA9" w14:textId="77777777" w:rsidR="000745B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D97CA3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37596B4A" w14:textId="77777777" w:rsidR="001F108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C75C800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86AB3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2629F77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C8C6D3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246169F" w14:textId="77777777" w:rsidR="001F108F" w:rsidRPr="00D97CA3" w:rsidRDefault="00D92227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D97CA3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Plano de Teste da Ordem de Serviço</w:t>
      </w:r>
    </w:p>
    <w:p w14:paraId="25DE841E" w14:textId="77777777" w:rsidR="001F108F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47F28C5" w14:textId="2470F8B8" w:rsidR="00D44D3F" w:rsidRPr="00D97CA3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DC6B59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</w:t>
      </w:r>
    </w:p>
    <w:p w14:paraId="7D4BFE68" w14:textId="00C0AC41" w:rsidR="00017DDD" w:rsidRPr="00D97CA3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DC6B59">
        <w:rPr>
          <w:b/>
          <w:iCs/>
          <w:snapToGrid/>
          <w:spacing w:val="15"/>
          <w:sz w:val="28"/>
          <w:szCs w:val="28"/>
          <w:lang w:val="pt-BR" w:eastAsia="ja-JP"/>
        </w:rPr>
        <w:t>STR</w:t>
      </w:r>
    </w:p>
    <w:p w14:paraId="676BCABF" w14:textId="158891D5" w:rsidR="00977853" w:rsidRPr="00D97CA3" w:rsidRDefault="00977853" w:rsidP="0097785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9B5491" w:rsidRPr="009B5491">
        <w:rPr>
          <w:b/>
          <w:iCs/>
          <w:snapToGrid/>
          <w:spacing w:val="15"/>
          <w:sz w:val="28"/>
          <w:szCs w:val="28"/>
          <w:lang w:val="pt-BR" w:eastAsia="ja-JP"/>
        </w:rPr>
        <w:t>Gestão de Segurança</w:t>
      </w:r>
    </w:p>
    <w:p w14:paraId="2D4E020A" w14:textId="46CB07BC" w:rsidR="00D92227" w:rsidRPr="00D97CA3" w:rsidRDefault="00D92227" w:rsidP="00D92227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OS: </w:t>
      </w:r>
      <w:r w:rsidR="00DC6B59">
        <w:rPr>
          <w:b/>
          <w:iCs/>
          <w:snapToGrid/>
          <w:spacing w:val="15"/>
          <w:sz w:val="28"/>
          <w:szCs w:val="28"/>
          <w:lang w:val="pt-BR" w:eastAsia="ja-JP"/>
        </w:rPr>
        <w:t>4757</w:t>
      </w:r>
    </w:p>
    <w:p w14:paraId="24B10EC1" w14:textId="5420F68F" w:rsidR="00030552" w:rsidRPr="009B5491" w:rsidRDefault="00030552" w:rsidP="00030552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97CA3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Título da OS: </w:t>
      </w:r>
      <w:r w:rsidR="009B5491" w:rsidRPr="009B5491">
        <w:rPr>
          <w:b/>
          <w:iCs/>
          <w:snapToGrid/>
          <w:spacing w:val="15"/>
          <w:sz w:val="28"/>
          <w:szCs w:val="28"/>
          <w:lang w:val="pt-BR" w:eastAsia="ja-JP"/>
        </w:rPr>
        <w:t>Produto Serviços Transversais - Subproduto Gestão de Segurança Básico Versão (1.0)</w:t>
      </w:r>
    </w:p>
    <w:p w14:paraId="378FC2C7" w14:textId="77777777" w:rsidR="00F433F0" w:rsidRPr="00D97CA3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301CC5" w14:textId="77777777" w:rsidR="00F433F0" w:rsidRPr="00D97CA3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DCC6830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5C5E33D" w14:textId="77777777" w:rsidR="000745BF" w:rsidRPr="00D97CA3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AB60EC" w14:textId="77777777" w:rsidR="00D92227" w:rsidRPr="00D97CA3" w:rsidRDefault="00D92227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0B1F554" w14:textId="77777777" w:rsidR="00030552" w:rsidRPr="00D97CA3" w:rsidRDefault="00030552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61D8F2E" w14:textId="77777777" w:rsidR="00017DDD" w:rsidRPr="00D97CA3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70A8E42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B005CCE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F53B14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E84BDA" w14:textId="7275B12C" w:rsidR="001F108F" w:rsidRPr="00D97CA3" w:rsidRDefault="00DC6B59" w:rsidP="000745BF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11</w:t>
      </w:r>
      <w:r w:rsidR="001F108F" w:rsidRPr="00D97CA3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05</w:t>
      </w:r>
      <w:r w:rsidR="001F108F" w:rsidRPr="00D97CA3">
        <w:rPr>
          <w:snapToGrid/>
          <w:sz w:val="22"/>
          <w:szCs w:val="22"/>
          <w:lang w:val="pt-BR" w:eastAsia="ja-JP"/>
        </w:rPr>
        <w:t>/201</w:t>
      </w:r>
      <w:r w:rsidR="00E63A82" w:rsidRPr="00D97CA3">
        <w:rPr>
          <w:snapToGrid/>
          <w:sz w:val="22"/>
          <w:szCs w:val="22"/>
          <w:lang w:val="pt-BR" w:eastAsia="ja-JP"/>
        </w:rPr>
        <w:t>6</w:t>
      </w:r>
    </w:p>
    <w:p w14:paraId="7BB2BF03" w14:textId="77777777" w:rsidR="001F108F" w:rsidRPr="00D97CA3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356C79C" w14:textId="77777777" w:rsidR="0057275D" w:rsidRPr="00D97CA3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r w:rsidRPr="00D97CA3">
        <w:rPr>
          <w:snapToGrid/>
          <w:sz w:val="22"/>
          <w:szCs w:val="22"/>
          <w:lang w:val="pt-BR" w:eastAsia="ja-JP"/>
        </w:rPr>
        <w:br w:type="page"/>
      </w:r>
    </w:p>
    <w:p w14:paraId="03346658" w14:textId="77777777" w:rsidR="0063171B" w:rsidRPr="00D97CA3" w:rsidRDefault="0063171B">
      <w:pPr>
        <w:pStyle w:val="Ttulo"/>
        <w:rPr>
          <w:lang w:val="pt-BR"/>
        </w:rPr>
      </w:pPr>
      <w:r w:rsidRPr="00D97CA3">
        <w:rPr>
          <w:lang w:val="pt-BR"/>
        </w:rPr>
        <w:lastRenderedPageBreak/>
        <w:t>Histórico d</w:t>
      </w:r>
      <w:r w:rsidR="001F108F" w:rsidRPr="00D97CA3">
        <w:rPr>
          <w:lang w:val="pt-BR"/>
        </w:rPr>
        <w:t>e</w:t>
      </w:r>
      <w:r w:rsidRPr="00D97CA3">
        <w:rPr>
          <w:lang w:val="pt-BR"/>
        </w:rPr>
        <w:t xml:space="preserve"> </w:t>
      </w:r>
      <w:r w:rsidR="0041232C" w:rsidRPr="00D97CA3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D97CA3" w14:paraId="57E1267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6FA11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40538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8F1CD" w14:textId="77777777" w:rsidR="001F108F" w:rsidRPr="00D97CA3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D97CA3">
              <w:rPr>
                <w:b/>
                <w:lang w:val="pt-BR"/>
              </w:rPr>
              <w:t>Autor</w:t>
            </w:r>
          </w:p>
        </w:tc>
      </w:tr>
      <w:tr w:rsidR="0045775B" w:rsidRPr="00D97CA3" w14:paraId="3F616EB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D956B" w14:textId="3BEFD005" w:rsidR="001F108F" w:rsidRPr="00D97CA3" w:rsidRDefault="00DC6B59" w:rsidP="00DE3A60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11</w:t>
            </w:r>
            <w:r w:rsidR="001F108F" w:rsidRPr="00D97CA3">
              <w:rPr>
                <w:color w:val="000000"/>
                <w:lang w:val="pt-BR"/>
              </w:rPr>
              <w:t>/</w:t>
            </w:r>
            <w:r>
              <w:rPr>
                <w:color w:val="000000"/>
                <w:lang w:val="pt-BR"/>
              </w:rPr>
              <w:t>05</w:t>
            </w:r>
            <w:r w:rsidR="001F108F" w:rsidRPr="00D97CA3">
              <w:rPr>
                <w:color w:val="000000"/>
                <w:lang w:val="pt-BR"/>
              </w:rPr>
              <w:t>/</w:t>
            </w:r>
            <w:r w:rsidR="00DE3A60">
              <w:rPr>
                <w:color w:val="000000"/>
                <w:lang w:val="pt-BR"/>
              </w:rPr>
              <w:t>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A232F" w14:textId="3D765CEC" w:rsidR="001F108F" w:rsidRPr="00D97CA3" w:rsidRDefault="00DE3A60" w:rsidP="00DC6B59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Elaboração do Plano de Teste da OS </w:t>
            </w:r>
            <w:r w:rsidR="00DC6B59">
              <w:rPr>
                <w:color w:val="000000"/>
                <w:lang w:val="pt-BR"/>
              </w:rPr>
              <w:t>4757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4788C" w14:textId="60614357" w:rsidR="001F108F" w:rsidRPr="00D97CA3" w:rsidRDefault="00404277" w:rsidP="0004162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Wellington P</w:t>
            </w:r>
            <w:r w:rsidR="00DE3A60" w:rsidRPr="00DE3A60">
              <w:rPr>
                <w:color w:val="000000"/>
                <w:lang w:val="pt-BR"/>
              </w:rPr>
              <w:t xml:space="preserve"> Bastos</w:t>
            </w:r>
          </w:p>
        </w:tc>
      </w:tr>
      <w:tr w:rsidR="001F108F" w:rsidRPr="00D97CA3" w14:paraId="7C70C8C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17D36" w14:textId="72F57E25" w:rsidR="001F108F" w:rsidRPr="00D97CA3" w:rsidRDefault="00404277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18/05/2016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3777" w14:textId="729F8D06" w:rsidR="001F108F" w:rsidRPr="00D97CA3" w:rsidRDefault="00404277" w:rsidP="00041626">
            <w:pPr>
              <w:pStyle w:val="Recuonormal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Criação de novos casos de teste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5A893" w14:textId="3A142B58" w:rsidR="001F108F" w:rsidRPr="00D97CA3" w:rsidRDefault="00404277" w:rsidP="00041626">
            <w:pPr>
              <w:pStyle w:val="Recuonormal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Wellington P Bastos</w:t>
            </w:r>
          </w:p>
        </w:tc>
      </w:tr>
      <w:tr w:rsidR="001F108F" w:rsidRPr="00D97CA3" w14:paraId="7554CF6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41932" w14:textId="77777777" w:rsidR="001F108F" w:rsidRPr="00D97CA3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759F9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371E3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D97CA3" w14:paraId="30E8AA0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6911E" w14:textId="77777777" w:rsidR="001F108F" w:rsidRPr="00D97CA3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A03F0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5F870" w14:textId="77777777" w:rsidR="001F108F" w:rsidRPr="00D97CA3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</w:tbl>
    <w:p w14:paraId="68D03B2A" w14:textId="77777777" w:rsidR="0063171B" w:rsidRPr="00D97CA3" w:rsidRDefault="0063171B" w:rsidP="00041626">
      <w:pPr>
        <w:jc w:val="both"/>
        <w:rPr>
          <w:lang w:val="pt-BR"/>
        </w:rPr>
      </w:pPr>
    </w:p>
    <w:p w14:paraId="177AABED" w14:textId="77777777" w:rsidR="0063171B" w:rsidRPr="00D97CA3" w:rsidRDefault="0063171B">
      <w:pPr>
        <w:pStyle w:val="Ttulo"/>
        <w:rPr>
          <w:lang w:val="pt-BR"/>
        </w:rPr>
      </w:pPr>
      <w:r w:rsidRPr="00D97CA3">
        <w:rPr>
          <w:lang w:val="pt-BR"/>
        </w:rPr>
        <w:br w:type="page"/>
      </w:r>
      <w:r w:rsidRPr="00D97CA3">
        <w:rPr>
          <w:lang w:val="pt-BR"/>
        </w:rPr>
        <w:lastRenderedPageBreak/>
        <w:t>Índice</w:t>
      </w:r>
    </w:p>
    <w:p w14:paraId="3115AA31" w14:textId="77777777" w:rsidR="006840C7" w:rsidRDefault="005833D7" w:rsidP="006840C7">
      <w:pPr>
        <w:pStyle w:val="Sumrio1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"1-2" </w:instrText>
      </w:r>
      <w:r>
        <w:rPr>
          <w:lang w:val="pt-BR"/>
        </w:rPr>
        <w:fldChar w:fldCharType="separate"/>
      </w:r>
      <w:r w:rsidR="006840C7">
        <w:rPr>
          <w:noProof/>
        </w:rPr>
        <w:t>1</w:t>
      </w:r>
      <w:r w:rsidR="006840C7"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="006840C7">
        <w:rPr>
          <w:noProof/>
        </w:rPr>
        <w:t>Objetivo do Teste</w:t>
      </w:r>
      <w:r w:rsidR="006840C7">
        <w:rPr>
          <w:noProof/>
        </w:rPr>
        <w:tab/>
      </w:r>
      <w:r w:rsidR="006840C7">
        <w:rPr>
          <w:noProof/>
        </w:rPr>
        <w:fldChar w:fldCharType="begin"/>
      </w:r>
      <w:r w:rsidR="006840C7">
        <w:rPr>
          <w:noProof/>
        </w:rPr>
        <w:instrText xml:space="preserve"> PAGEREF _Toc451353588 \h </w:instrText>
      </w:r>
      <w:r w:rsidR="006840C7">
        <w:rPr>
          <w:noProof/>
        </w:rPr>
      </w:r>
      <w:r w:rsidR="006840C7">
        <w:rPr>
          <w:noProof/>
        </w:rPr>
        <w:fldChar w:fldCharType="separate"/>
      </w:r>
      <w:r w:rsidR="006840C7">
        <w:rPr>
          <w:noProof/>
        </w:rPr>
        <w:t>4</w:t>
      </w:r>
      <w:r w:rsidR="006840C7">
        <w:rPr>
          <w:noProof/>
        </w:rPr>
        <w:fldChar w:fldCharType="end"/>
      </w:r>
    </w:p>
    <w:p w14:paraId="272EEF72" w14:textId="77777777" w:rsidR="006840C7" w:rsidRDefault="006840C7" w:rsidP="006840C7">
      <w:pPr>
        <w:pStyle w:val="Sumrio1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>
        <w:rPr>
          <w:noProof/>
        </w:rPr>
        <w:t>Estratégias e Ferramentas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_Toc451353589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A4B37E" w14:textId="77777777" w:rsidR="006840C7" w:rsidRDefault="006840C7" w:rsidP="006840C7">
      <w:pPr>
        <w:pStyle w:val="Sumrio1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>
        <w:rPr>
          <w:noProof/>
        </w:rPr>
        <w:t>Escopo do 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_Toc451353590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86C2C4" w14:textId="77777777" w:rsidR="006840C7" w:rsidRDefault="006840C7" w:rsidP="006840C7">
      <w:pPr>
        <w:pStyle w:val="Sumrio1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>
        <w:rPr>
          <w:noProof/>
        </w:rPr>
        <w:t>Estimativa de Esforço para Execução deste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_Toc451353591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EA9274" w14:textId="77777777" w:rsidR="006840C7" w:rsidRDefault="006840C7" w:rsidP="006840C7">
      <w:pPr>
        <w:pStyle w:val="Sumrio1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>
        <w:rPr>
          <w:noProof/>
        </w:rPr>
        <w:t>Relação de Casos de Testes por Casos de Usos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_Toc451353592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0116ED" w14:textId="77777777" w:rsidR="006840C7" w:rsidRDefault="006840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  <w:tab/>
      </w:r>
      <w:r>
        <w:rPr>
          <w:noProof/>
        </w:rPr>
        <w:t>SCEUC0001 - Enviar e-mail aos Contribuintes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_Toc451353593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D95113" w14:textId="77777777" w:rsidR="006840C7" w:rsidRDefault="006840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  <w:tab/>
      </w:r>
      <w:r>
        <w:rPr>
          <w:noProof/>
        </w:rPr>
        <w:t>MONUC0001 - Interceptar Padrão de Erros com Mensagem Amigável ao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_Toc451353594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D080A9C" w14:textId="77777777" w:rsidR="006840C7" w:rsidRDefault="006840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  <w:tab/>
      </w:r>
      <w:r>
        <w:rPr>
          <w:noProof/>
        </w:rPr>
        <w:t>SEGUC0080 - Login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_Toc451353595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8BF22A" w14:textId="77777777" w:rsidR="006840C7" w:rsidRDefault="006840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  <w:tab/>
      </w:r>
      <w:r>
        <w:rPr>
          <w:noProof/>
        </w:rPr>
        <w:t>SEGUC0090 - Selecionar Perfil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_Toc451353596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D619E2" w14:textId="77777777" w:rsidR="006840C7" w:rsidRDefault="006840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  <w:tab/>
      </w:r>
      <w:r>
        <w:rPr>
          <w:noProof/>
        </w:rPr>
        <w:t>SEGUC0100 - Visualizar Opções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_Toc451353597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ABF122" w14:textId="77777777" w:rsidR="006840C7" w:rsidRDefault="006840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  <w:tab/>
      </w:r>
      <w:r>
        <w:rPr>
          <w:noProof/>
        </w:rPr>
        <w:t>SEGUC0110 - Logout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_Toc451353598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4E6CE8" w14:textId="77777777" w:rsidR="006840C7" w:rsidRDefault="006840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  <w:tab/>
      </w:r>
      <w:r>
        <w:rPr>
          <w:noProof/>
        </w:rPr>
        <w:t>SEGUC0610 - Manter Histórico de Acesso das Funcionalidades Acessadas pelos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_Toc451353599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B4EC08" w14:textId="77777777" w:rsidR="006840C7" w:rsidRDefault="006840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  <w:tab/>
      </w:r>
      <w:r>
        <w:rPr>
          <w:noProof/>
        </w:rPr>
        <w:t>SEGUC0620 - Registrar Tentativas Negadas ao Acesso de uma 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_Toc451353600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CFAA07" w14:textId="77777777" w:rsidR="006840C7" w:rsidRDefault="006840C7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val="pt-BR" w:eastAsia="pt-BR"/>
        </w:rPr>
        <w:tab/>
      </w:r>
      <w:r>
        <w:rPr>
          <w:noProof/>
        </w:rPr>
        <w:t>SEGUC0640 - Registrar Operações de Alteração dos Bancos de Dados Oracle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_Toc451353601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1BA8E15" w14:textId="77777777" w:rsidR="006840C7" w:rsidRDefault="006840C7" w:rsidP="006840C7">
      <w:pPr>
        <w:pStyle w:val="Sumrio1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>
        <w:rPr>
          <w:noProof/>
        </w:rPr>
        <w:t>Considerações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_Toc451353602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A496FB" w14:textId="304B462B" w:rsidR="0063171B" w:rsidRPr="00D97CA3" w:rsidRDefault="005833D7">
      <w:pPr>
        <w:pStyle w:val="Ttulo"/>
        <w:rPr>
          <w:lang w:val="pt-BR"/>
        </w:rPr>
      </w:pPr>
      <w:r>
        <w:rPr>
          <w:caps/>
          <w:sz w:val="20"/>
          <w:szCs w:val="20"/>
          <w:lang w:val="pt-BR"/>
        </w:rPr>
        <w:fldChar w:fldCharType="end"/>
      </w:r>
      <w:r w:rsidR="0063171B" w:rsidRPr="00D97CA3">
        <w:rPr>
          <w:lang w:val="pt-BR"/>
        </w:rPr>
        <w:br w:type="page"/>
      </w:r>
      <w:r w:rsidR="00D92227" w:rsidRPr="00D97CA3">
        <w:rPr>
          <w:lang w:val="pt-BR"/>
        </w:rPr>
        <w:lastRenderedPageBreak/>
        <w:t>Plano de Teste da Ordem de Serviço</w:t>
      </w:r>
      <w:r w:rsidR="00902BE4" w:rsidRPr="00D97CA3">
        <w:rPr>
          <w:lang w:val="pt-BR"/>
        </w:rPr>
        <w:t xml:space="preserve"> </w:t>
      </w:r>
    </w:p>
    <w:p w14:paraId="01410AFB" w14:textId="77777777" w:rsidR="0045775B" w:rsidRPr="00D97CA3" w:rsidRDefault="0045775B" w:rsidP="0045775B">
      <w:pPr>
        <w:rPr>
          <w:lang w:val="pt-BR"/>
        </w:rPr>
      </w:pPr>
      <w:bookmarkStart w:id="0" w:name="_Toc408584577"/>
    </w:p>
    <w:p w14:paraId="374EF2F6" w14:textId="29E50A68" w:rsidR="00A71AC1" w:rsidRPr="006840C7" w:rsidRDefault="00A71AC1" w:rsidP="006840C7">
      <w:pPr>
        <w:pStyle w:val="Ttulo1"/>
      </w:pPr>
      <w:bookmarkStart w:id="1" w:name="_Toc451353588"/>
      <w:bookmarkEnd w:id="0"/>
      <w:r w:rsidRPr="006840C7">
        <w:t>Objetivo do Teste</w:t>
      </w:r>
      <w:bookmarkEnd w:id="1"/>
    </w:p>
    <w:p w14:paraId="6ACB8E8C" w14:textId="77777777" w:rsidR="00A71AC1" w:rsidRPr="00DE3A60" w:rsidRDefault="00B27AC9" w:rsidP="00957782">
      <w:pPr>
        <w:jc w:val="both"/>
        <w:rPr>
          <w:lang w:val="pt-BR"/>
        </w:rPr>
      </w:pPr>
      <w:r w:rsidRPr="00DE3A60">
        <w:rPr>
          <w:lang w:val="pt-BR"/>
        </w:rPr>
        <w:t xml:space="preserve">O objetivo dos testes </w:t>
      </w:r>
      <w:r w:rsidR="00370896" w:rsidRPr="00DE3A60">
        <w:rPr>
          <w:lang w:val="pt-BR"/>
        </w:rPr>
        <w:t xml:space="preserve">é verificar a adequação, o processamento e a recuperação de dados e a implementação adequada das regras de negócios. Os testes baseiam-se em técnicas de caixa preta, ou seja, verificar o aplicativo interagindo com o ator por meio de uma interface de usuário e analisar a saída. </w:t>
      </w:r>
    </w:p>
    <w:p w14:paraId="1E288B98" w14:textId="6561BB99" w:rsidR="00902BE4" w:rsidRDefault="00F1174C" w:rsidP="006840C7">
      <w:pPr>
        <w:pStyle w:val="Ttulo1"/>
      </w:pPr>
      <w:bookmarkStart w:id="2" w:name="_Toc451353589"/>
      <w:r w:rsidRPr="00F1174C">
        <w:t xml:space="preserve">Estratégias e </w:t>
      </w:r>
      <w:r>
        <w:t>F</w:t>
      </w:r>
      <w:r w:rsidRPr="00F1174C">
        <w:t xml:space="preserve">erramentas de </w:t>
      </w:r>
      <w:r>
        <w:t>T</w:t>
      </w:r>
      <w:r w:rsidRPr="00F1174C">
        <w:t>estes</w:t>
      </w:r>
      <w:bookmarkEnd w:id="2"/>
    </w:p>
    <w:p w14:paraId="14800E14" w14:textId="5848C95C" w:rsidR="006F52A8" w:rsidRPr="00DE3A60" w:rsidRDefault="00370896" w:rsidP="00957782">
      <w:pPr>
        <w:jc w:val="both"/>
        <w:rPr>
          <w:lang w:val="pt-BR"/>
        </w:rPr>
      </w:pPr>
      <w:r w:rsidRPr="00DE3A60">
        <w:rPr>
          <w:lang w:val="pt-BR"/>
        </w:rPr>
        <w:t xml:space="preserve">Assegurar a navegação correta do aplicativo, </w:t>
      </w:r>
      <w:r w:rsidR="00DE3A60" w:rsidRPr="00DE3A60">
        <w:rPr>
          <w:lang w:val="pt-BR"/>
        </w:rPr>
        <w:t>além</w:t>
      </w:r>
      <w:r w:rsidRPr="00DE3A60">
        <w:rPr>
          <w:lang w:val="pt-BR"/>
        </w:rPr>
        <w:t xml:space="preserve"> da entrada, </w:t>
      </w:r>
      <w:r w:rsidR="00DE3A60" w:rsidRPr="00DE3A60">
        <w:rPr>
          <w:lang w:val="pt-BR"/>
        </w:rPr>
        <w:t>processamento</w:t>
      </w:r>
      <w:r w:rsidRPr="00DE3A60">
        <w:rPr>
          <w:lang w:val="pt-BR"/>
        </w:rPr>
        <w:t xml:space="preserve"> e saída.</w:t>
      </w:r>
    </w:p>
    <w:p w14:paraId="0FA8D02A" w14:textId="4AE6A5AC" w:rsidR="00370896" w:rsidRPr="00DE3A60" w:rsidRDefault="00370896" w:rsidP="00957782">
      <w:pPr>
        <w:jc w:val="both"/>
        <w:rPr>
          <w:lang w:val="pt-BR"/>
        </w:rPr>
      </w:pPr>
      <w:r w:rsidRPr="00DE3A60">
        <w:rPr>
          <w:lang w:val="pt-BR"/>
        </w:rPr>
        <w:t>Devemos executar cada caso de uso, fluxo ou função, utilizando dados válidos e inválidos para verificar o</w:t>
      </w:r>
      <w:r w:rsidR="00791022" w:rsidRPr="00DE3A60">
        <w:rPr>
          <w:lang w:val="pt-BR"/>
        </w:rPr>
        <w:t>s</w:t>
      </w:r>
      <w:r w:rsidRPr="00DE3A60">
        <w:rPr>
          <w:lang w:val="pt-BR"/>
        </w:rPr>
        <w:t xml:space="preserve"> seguinte</w:t>
      </w:r>
      <w:r w:rsidR="00791022" w:rsidRPr="00DE3A60">
        <w:rPr>
          <w:lang w:val="pt-BR"/>
        </w:rPr>
        <w:t>s itens</w:t>
      </w:r>
      <w:r w:rsidRPr="00DE3A60">
        <w:rPr>
          <w:lang w:val="pt-BR"/>
        </w:rPr>
        <w:t>:</w:t>
      </w:r>
    </w:p>
    <w:p w14:paraId="5A4685E4" w14:textId="77777777" w:rsidR="00370896" w:rsidRPr="00DE3A60" w:rsidRDefault="00370896" w:rsidP="00957782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E3A60">
        <w:rPr>
          <w:lang w:val="pt-BR"/>
        </w:rPr>
        <w:t>Os resultados esperados ocorrerão quando forem usados dados válidos;</w:t>
      </w:r>
    </w:p>
    <w:p w14:paraId="5E8B633A" w14:textId="5A63A0D1" w:rsidR="00370896" w:rsidRPr="00DE3A60" w:rsidRDefault="00370896" w:rsidP="00957782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DE3A60">
        <w:rPr>
          <w:lang w:val="pt-BR"/>
        </w:rPr>
        <w:t xml:space="preserve">As mensagens </w:t>
      </w:r>
      <w:r w:rsidR="00791022" w:rsidRPr="00DE3A60">
        <w:rPr>
          <w:lang w:val="pt-BR"/>
        </w:rPr>
        <w:t>de erro/</w:t>
      </w:r>
      <w:r w:rsidRPr="00DE3A60">
        <w:rPr>
          <w:lang w:val="pt-BR"/>
        </w:rPr>
        <w:t>aviso apropriadas sejam informadas quando dados inválidos forem utilizados.</w:t>
      </w:r>
    </w:p>
    <w:p w14:paraId="246A9B63" w14:textId="676B1606" w:rsidR="006B074A" w:rsidRDefault="00370896" w:rsidP="00957782">
      <w:pPr>
        <w:jc w:val="both"/>
        <w:rPr>
          <w:lang w:val="pt-BR"/>
        </w:rPr>
      </w:pPr>
      <w:r w:rsidRPr="00DE3A60">
        <w:rPr>
          <w:lang w:val="pt-BR"/>
        </w:rPr>
        <w:t>Cada regra de negócio será adequadamente aplicada.</w:t>
      </w:r>
    </w:p>
    <w:p w14:paraId="6080CDB5" w14:textId="77777777" w:rsidR="00957782" w:rsidRDefault="00957782" w:rsidP="00957782">
      <w:pPr>
        <w:jc w:val="both"/>
        <w:rPr>
          <w:lang w:val="pt-BR"/>
        </w:rPr>
      </w:pPr>
      <w:r>
        <w:rPr>
          <w:lang w:val="pt-BR"/>
        </w:rPr>
        <w:t xml:space="preserve">Os casos de testes com os roteiros de testes e as massas de testes estão especificadas no </w:t>
      </w:r>
      <w:proofErr w:type="spellStart"/>
      <w:r>
        <w:rPr>
          <w:lang w:val="pt-BR"/>
        </w:rPr>
        <w:t>Testlink</w:t>
      </w:r>
      <w:proofErr w:type="spellEnd"/>
      <w:r>
        <w:rPr>
          <w:lang w:val="pt-BR"/>
        </w:rPr>
        <w:t xml:space="preserve"> (</w:t>
      </w:r>
      <w:hyperlink r:id="rId8" w:history="1">
        <w:r w:rsidRPr="00A5180D">
          <w:rPr>
            <w:rStyle w:val="Hiperlink"/>
            <w:lang w:val="pt-BR"/>
          </w:rPr>
          <w:t>http://www.wpbastos.com/testlink)</w:t>
        </w:r>
      </w:hyperlink>
      <w:r>
        <w:rPr>
          <w:lang w:val="pt-BR"/>
        </w:rPr>
        <w:t xml:space="preserve">. As execuções dos testes devem ser atualizadas dentro do </w:t>
      </w:r>
      <w:proofErr w:type="spellStart"/>
      <w:r>
        <w:rPr>
          <w:lang w:val="pt-BR"/>
        </w:rPr>
        <w:t>Testlink</w:t>
      </w:r>
      <w:proofErr w:type="spellEnd"/>
      <w:r>
        <w:rPr>
          <w:lang w:val="pt-BR"/>
        </w:rPr>
        <w:t>, evidenciando o sucesso de cada caso de teste.</w:t>
      </w:r>
    </w:p>
    <w:p w14:paraId="4860773D" w14:textId="77777777" w:rsidR="00957782" w:rsidRPr="00791022" w:rsidRDefault="00957782" w:rsidP="00957782">
      <w:pPr>
        <w:jc w:val="both"/>
        <w:rPr>
          <w:lang w:val="pt-BR"/>
        </w:rPr>
      </w:pPr>
      <w:r>
        <w:rPr>
          <w:lang w:val="pt-BR"/>
        </w:rPr>
        <w:t>Quando os testes forem executados por uma equipe do CIAT ou da SEFAZ, deve ser evidenciado também os casos de testes com erros e aberto uma bug dentro do Mantis (</w:t>
      </w:r>
      <w:hyperlink r:id="rId9" w:history="1">
        <w:r w:rsidRPr="00A5180D">
          <w:rPr>
            <w:rStyle w:val="Hiperlink"/>
            <w:lang w:val="pt-BR"/>
          </w:rPr>
          <w:t>http://www.wpbastos.com/mantis)</w:t>
        </w:r>
      </w:hyperlink>
      <w:r>
        <w:rPr>
          <w:lang w:val="pt-BR"/>
        </w:rPr>
        <w:t xml:space="preserve"> para que a fábrica possa corrigir o defeito.</w:t>
      </w:r>
    </w:p>
    <w:p w14:paraId="1238CE82" w14:textId="77777777" w:rsidR="00957782" w:rsidRPr="00DE3A60" w:rsidRDefault="00957782" w:rsidP="00370896">
      <w:pPr>
        <w:rPr>
          <w:lang w:val="pt-BR"/>
        </w:rPr>
      </w:pPr>
    </w:p>
    <w:p w14:paraId="28D7ED59" w14:textId="547C60A7" w:rsidR="00DE7993" w:rsidRPr="00D97CA3" w:rsidRDefault="00D92227" w:rsidP="006840C7">
      <w:pPr>
        <w:pStyle w:val="Ttulo1"/>
      </w:pPr>
      <w:bookmarkStart w:id="3" w:name="_Toc451353590"/>
      <w:r w:rsidRPr="00D97CA3">
        <w:t>Escopo do Plano de Teste</w:t>
      </w:r>
      <w:bookmarkEnd w:id="3"/>
    </w:p>
    <w:p w14:paraId="7EB934A3" w14:textId="77777777" w:rsidR="00DE7993" w:rsidRPr="00D97CA3" w:rsidRDefault="00DE7993" w:rsidP="009B0C8B">
      <w:pPr>
        <w:rPr>
          <w:lang w:val="pt-BR"/>
        </w:rPr>
      </w:pPr>
    </w:p>
    <w:tbl>
      <w:tblPr>
        <w:tblW w:w="9071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DE7993" w:rsidRPr="009B5491" w14:paraId="688C31E6" w14:textId="77777777" w:rsidTr="009B0C8B">
        <w:tc>
          <w:tcPr>
            <w:tcW w:w="1701" w:type="dxa"/>
            <w:shd w:val="clear" w:color="auto" w:fill="8DB3E2"/>
          </w:tcPr>
          <w:p w14:paraId="22255218" w14:textId="77777777" w:rsidR="00DE7993" w:rsidRPr="00D97CA3" w:rsidRDefault="00D92227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t>Caso de Uso</w:t>
            </w:r>
          </w:p>
        </w:tc>
        <w:tc>
          <w:tcPr>
            <w:tcW w:w="7370" w:type="dxa"/>
            <w:shd w:val="clear" w:color="auto" w:fill="8DB3E2"/>
          </w:tcPr>
          <w:p w14:paraId="0CCB2662" w14:textId="77777777" w:rsidR="00DE7993" w:rsidRPr="00D97CA3" w:rsidRDefault="00D92227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t>Nome do Casos de Uso</w:t>
            </w:r>
          </w:p>
        </w:tc>
      </w:tr>
      <w:tr w:rsidR="009B0C8B" w:rsidRPr="009B5491" w14:paraId="6F054338" w14:textId="77777777" w:rsidTr="009B0C8B">
        <w:tc>
          <w:tcPr>
            <w:tcW w:w="1701" w:type="dxa"/>
            <w:shd w:val="clear" w:color="auto" w:fill="auto"/>
          </w:tcPr>
          <w:p w14:paraId="65633C83" w14:textId="226FB732" w:rsidR="009B0C8B" w:rsidRPr="00D97CA3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SCEUC0001</w:t>
            </w:r>
          </w:p>
        </w:tc>
        <w:tc>
          <w:tcPr>
            <w:tcW w:w="7370" w:type="dxa"/>
            <w:shd w:val="clear" w:color="auto" w:fill="auto"/>
          </w:tcPr>
          <w:p w14:paraId="2B156660" w14:textId="09AF3ACE" w:rsidR="009B0C8B" w:rsidRPr="00D97CA3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Enviar e-mail aos Contribuintes</w:t>
            </w:r>
          </w:p>
        </w:tc>
      </w:tr>
      <w:tr w:rsidR="00DC6B59" w:rsidRPr="009B5491" w14:paraId="7E6BBAFD" w14:textId="77777777" w:rsidTr="009B0C8B">
        <w:tc>
          <w:tcPr>
            <w:tcW w:w="1701" w:type="dxa"/>
            <w:shd w:val="clear" w:color="auto" w:fill="auto"/>
          </w:tcPr>
          <w:p w14:paraId="27C8E443" w14:textId="5D59CC0C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MONUC0001</w:t>
            </w:r>
          </w:p>
        </w:tc>
        <w:tc>
          <w:tcPr>
            <w:tcW w:w="7370" w:type="dxa"/>
            <w:shd w:val="clear" w:color="auto" w:fill="auto"/>
          </w:tcPr>
          <w:p w14:paraId="60E9A4FF" w14:textId="7E535110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Interceptar Padrão de Erros com Mensagem Amigável ao Usuário</w:t>
            </w:r>
          </w:p>
        </w:tc>
      </w:tr>
      <w:tr w:rsidR="00DC6B59" w:rsidRPr="00D97CA3" w14:paraId="714EA025" w14:textId="77777777" w:rsidTr="009B0C8B">
        <w:tc>
          <w:tcPr>
            <w:tcW w:w="1701" w:type="dxa"/>
            <w:shd w:val="clear" w:color="auto" w:fill="auto"/>
          </w:tcPr>
          <w:p w14:paraId="1BE92B9B" w14:textId="4E2A9B24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SEGUC0080</w:t>
            </w:r>
          </w:p>
        </w:tc>
        <w:tc>
          <w:tcPr>
            <w:tcW w:w="7370" w:type="dxa"/>
            <w:shd w:val="clear" w:color="auto" w:fill="auto"/>
          </w:tcPr>
          <w:p w14:paraId="5B3A940D" w14:textId="7F287558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proofErr w:type="spellStart"/>
            <w:r w:rsidRPr="00DC6B59">
              <w:rPr>
                <w:lang w:val="pt-BR"/>
              </w:rPr>
              <w:t>Login</w:t>
            </w:r>
            <w:proofErr w:type="spellEnd"/>
            <w:r w:rsidRPr="00DC6B59">
              <w:rPr>
                <w:lang w:val="pt-BR"/>
              </w:rPr>
              <w:t xml:space="preserve"> do Sistema</w:t>
            </w:r>
          </w:p>
        </w:tc>
      </w:tr>
      <w:tr w:rsidR="00DC6B59" w:rsidRPr="00D97CA3" w14:paraId="0E164BC5" w14:textId="77777777" w:rsidTr="009B0C8B">
        <w:tc>
          <w:tcPr>
            <w:tcW w:w="1701" w:type="dxa"/>
            <w:shd w:val="clear" w:color="auto" w:fill="auto"/>
          </w:tcPr>
          <w:p w14:paraId="73535FBC" w14:textId="44FF45C8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SEGUC0090</w:t>
            </w:r>
          </w:p>
        </w:tc>
        <w:tc>
          <w:tcPr>
            <w:tcW w:w="7370" w:type="dxa"/>
            <w:shd w:val="clear" w:color="auto" w:fill="auto"/>
          </w:tcPr>
          <w:p w14:paraId="608CA156" w14:textId="20A06995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Selecionar Perfil de Usuário</w:t>
            </w:r>
          </w:p>
        </w:tc>
      </w:tr>
      <w:tr w:rsidR="00DC6B59" w:rsidRPr="00D97CA3" w14:paraId="54EBE510" w14:textId="77777777" w:rsidTr="009B0C8B">
        <w:tc>
          <w:tcPr>
            <w:tcW w:w="1701" w:type="dxa"/>
            <w:shd w:val="clear" w:color="auto" w:fill="auto"/>
          </w:tcPr>
          <w:p w14:paraId="65EC76C1" w14:textId="239A49F9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SEGUC0100</w:t>
            </w:r>
          </w:p>
        </w:tc>
        <w:tc>
          <w:tcPr>
            <w:tcW w:w="7370" w:type="dxa"/>
            <w:shd w:val="clear" w:color="auto" w:fill="auto"/>
          </w:tcPr>
          <w:p w14:paraId="3B94C239" w14:textId="171534E1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Visualizar Opções do Sistema</w:t>
            </w:r>
          </w:p>
        </w:tc>
      </w:tr>
      <w:tr w:rsidR="00DC6B59" w:rsidRPr="00D97CA3" w14:paraId="1615CD5E" w14:textId="77777777" w:rsidTr="009B0C8B">
        <w:tc>
          <w:tcPr>
            <w:tcW w:w="1701" w:type="dxa"/>
            <w:shd w:val="clear" w:color="auto" w:fill="auto"/>
          </w:tcPr>
          <w:p w14:paraId="0D8AD18F" w14:textId="622FE1F3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SEGUC0110</w:t>
            </w:r>
          </w:p>
        </w:tc>
        <w:tc>
          <w:tcPr>
            <w:tcW w:w="7370" w:type="dxa"/>
            <w:shd w:val="clear" w:color="auto" w:fill="auto"/>
          </w:tcPr>
          <w:p w14:paraId="219617A5" w14:textId="5CD4939D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proofErr w:type="spellStart"/>
            <w:r w:rsidRPr="00DC6B59">
              <w:rPr>
                <w:lang w:val="pt-BR"/>
              </w:rPr>
              <w:t>Logout</w:t>
            </w:r>
            <w:proofErr w:type="spellEnd"/>
            <w:r w:rsidRPr="00DC6B59">
              <w:rPr>
                <w:lang w:val="pt-BR"/>
              </w:rPr>
              <w:t xml:space="preserve"> do Sistema</w:t>
            </w:r>
          </w:p>
        </w:tc>
      </w:tr>
      <w:tr w:rsidR="00DC6B59" w:rsidRPr="009B5491" w14:paraId="7FA372D1" w14:textId="77777777" w:rsidTr="009B0C8B">
        <w:tc>
          <w:tcPr>
            <w:tcW w:w="1701" w:type="dxa"/>
            <w:shd w:val="clear" w:color="auto" w:fill="auto"/>
          </w:tcPr>
          <w:p w14:paraId="4EA0298A" w14:textId="34D73D89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SEGUC0610</w:t>
            </w:r>
          </w:p>
        </w:tc>
        <w:tc>
          <w:tcPr>
            <w:tcW w:w="7370" w:type="dxa"/>
            <w:shd w:val="clear" w:color="auto" w:fill="auto"/>
          </w:tcPr>
          <w:p w14:paraId="716660FB" w14:textId="5554E4B8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Manter Histórico de Acesso das Funcionalidades Acessadas pelos Usuários</w:t>
            </w:r>
          </w:p>
        </w:tc>
      </w:tr>
      <w:tr w:rsidR="00DC6B59" w:rsidRPr="009B5491" w14:paraId="614E60F2" w14:textId="77777777" w:rsidTr="009B0C8B">
        <w:tc>
          <w:tcPr>
            <w:tcW w:w="1701" w:type="dxa"/>
            <w:shd w:val="clear" w:color="auto" w:fill="auto"/>
          </w:tcPr>
          <w:p w14:paraId="02A20E82" w14:textId="3E3FACF5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SEGUC0620</w:t>
            </w:r>
          </w:p>
        </w:tc>
        <w:tc>
          <w:tcPr>
            <w:tcW w:w="7370" w:type="dxa"/>
            <w:shd w:val="clear" w:color="auto" w:fill="auto"/>
          </w:tcPr>
          <w:p w14:paraId="1E133113" w14:textId="5742F1B6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Registrar Tentativas Negadas ao Acesso de uma Funcionalidade</w:t>
            </w:r>
          </w:p>
        </w:tc>
      </w:tr>
      <w:tr w:rsidR="00DC6B59" w:rsidRPr="009B5491" w14:paraId="04D8FFD3" w14:textId="77777777" w:rsidTr="009B0C8B">
        <w:tc>
          <w:tcPr>
            <w:tcW w:w="1701" w:type="dxa"/>
            <w:shd w:val="clear" w:color="auto" w:fill="auto"/>
          </w:tcPr>
          <w:p w14:paraId="567A0462" w14:textId="663C7896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SEGUC0640</w:t>
            </w:r>
          </w:p>
        </w:tc>
        <w:tc>
          <w:tcPr>
            <w:tcW w:w="7370" w:type="dxa"/>
            <w:shd w:val="clear" w:color="auto" w:fill="auto"/>
          </w:tcPr>
          <w:p w14:paraId="220715B8" w14:textId="795C552C" w:rsidR="00DC6B59" w:rsidRPr="00DC6B59" w:rsidRDefault="00DC6B59" w:rsidP="009B0C8B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Registrar Operações de Alteração dos Bancos de Dados Oracle</w:t>
            </w:r>
          </w:p>
        </w:tc>
      </w:tr>
    </w:tbl>
    <w:p w14:paraId="400AC980" w14:textId="77777777" w:rsidR="00DE7993" w:rsidRPr="00D97CA3" w:rsidRDefault="00DE7993" w:rsidP="00041626">
      <w:pPr>
        <w:jc w:val="both"/>
        <w:rPr>
          <w:lang w:val="pt-BR"/>
        </w:rPr>
      </w:pPr>
    </w:p>
    <w:p w14:paraId="78E0F954" w14:textId="04DFAA6B" w:rsidR="00415D61" w:rsidRDefault="00415D61" w:rsidP="006840C7">
      <w:pPr>
        <w:pStyle w:val="Ttulo1"/>
      </w:pPr>
      <w:bookmarkStart w:id="4" w:name="_Toc451353591"/>
      <w:r w:rsidRPr="00D97CA3">
        <w:lastRenderedPageBreak/>
        <w:t>Estimativa de Esforço para Execução deste Testes</w:t>
      </w:r>
      <w:bookmarkEnd w:id="4"/>
    </w:p>
    <w:p w14:paraId="69CA16CE" w14:textId="769875E6" w:rsidR="00B2478F" w:rsidRPr="00DE3A60" w:rsidRDefault="00B2478F" w:rsidP="00957782">
      <w:pPr>
        <w:jc w:val="both"/>
        <w:rPr>
          <w:lang w:val="pt-BR"/>
        </w:rPr>
      </w:pPr>
      <w:r w:rsidRPr="00DE3A60">
        <w:rPr>
          <w:lang w:val="pt-BR"/>
        </w:rPr>
        <w:t xml:space="preserve">Para as validações de </w:t>
      </w:r>
      <w:r w:rsidR="00DE3A60" w:rsidRPr="00DE3A60">
        <w:rPr>
          <w:lang w:val="pt-BR"/>
        </w:rPr>
        <w:t>domínios</w:t>
      </w:r>
      <w:r w:rsidRPr="00DE3A60">
        <w:rPr>
          <w:lang w:val="pt-BR"/>
        </w:rPr>
        <w:t xml:space="preserve">, ou seja, validar se o </w:t>
      </w:r>
      <w:proofErr w:type="gramStart"/>
      <w:r w:rsidRPr="00DE3A60">
        <w:rPr>
          <w:lang w:val="pt-BR"/>
        </w:rPr>
        <w:t>campo aceita</w:t>
      </w:r>
      <w:proofErr w:type="gramEnd"/>
      <w:r w:rsidRPr="00DE3A60">
        <w:rPr>
          <w:lang w:val="pt-BR"/>
        </w:rPr>
        <w:t xml:space="preserve"> somente o que é</w:t>
      </w:r>
      <w:r w:rsidR="00171FF5" w:rsidRPr="00DE3A60">
        <w:rPr>
          <w:lang w:val="pt-BR"/>
        </w:rPr>
        <w:t xml:space="preserve"> esperado, calcula-se 2</w:t>
      </w:r>
      <w:r w:rsidRPr="00DE3A60">
        <w:rPr>
          <w:lang w:val="pt-BR"/>
        </w:rPr>
        <w:t xml:space="preserve"> minutos para a execução. Para o</w:t>
      </w:r>
      <w:r w:rsidR="00DE3A60">
        <w:rPr>
          <w:lang w:val="pt-BR"/>
        </w:rPr>
        <w:t>s</w:t>
      </w:r>
      <w:r w:rsidRPr="00DE3A60">
        <w:rPr>
          <w:lang w:val="pt-BR"/>
        </w:rPr>
        <w:t xml:space="preserve"> casos de testes simples calcula-se 5 minutos para a execução, médios 10 minutos e complexos 15 minutos.</w:t>
      </w:r>
    </w:p>
    <w:tbl>
      <w:tblPr>
        <w:tblW w:w="9071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6"/>
        <w:gridCol w:w="2835"/>
      </w:tblGrid>
      <w:tr w:rsidR="00707491" w:rsidRPr="009B5491" w14:paraId="5F53FE18" w14:textId="77777777" w:rsidTr="00DE3A60">
        <w:tc>
          <w:tcPr>
            <w:tcW w:w="6236" w:type="dxa"/>
            <w:shd w:val="clear" w:color="auto" w:fill="8DB3E2"/>
          </w:tcPr>
          <w:p w14:paraId="08D9D074" w14:textId="77777777" w:rsidR="00171FF5" w:rsidRPr="00D97CA3" w:rsidRDefault="00171FF5" w:rsidP="00DE3A60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D97CA3">
              <w:rPr>
                <w:rStyle w:val="nfase"/>
                <w:b/>
                <w:lang w:val="pt-BR"/>
              </w:rPr>
              <w:t>Caso de Uso</w:t>
            </w:r>
          </w:p>
        </w:tc>
        <w:tc>
          <w:tcPr>
            <w:tcW w:w="2835" w:type="dxa"/>
            <w:shd w:val="clear" w:color="auto" w:fill="8DB3E2"/>
          </w:tcPr>
          <w:p w14:paraId="271EB009" w14:textId="77777777" w:rsidR="00171FF5" w:rsidRPr="00D97CA3" w:rsidRDefault="00171FF5" w:rsidP="00707491">
            <w:pPr>
              <w:pStyle w:val="Recuonormal"/>
              <w:spacing w:before="60"/>
              <w:ind w:left="0" w:firstLine="0"/>
              <w:jc w:val="center"/>
              <w:rPr>
                <w:rStyle w:val="nfase"/>
                <w:b/>
                <w:lang w:val="pt-BR"/>
              </w:rPr>
            </w:pPr>
            <w:r>
              <w:rPr>
                <w:rStyle w:val="nfase"/>
                <w:b/>
                <w:lang w:val="pt-BR"/>
              </w:rPr>
              <w:t>Tempo de execuçã</w:t>
            </w:r>
            <w:r w:rsidR="00707491">
              <w:rPr>
                <w:rStyle w:val="nfase"/>
                <w:b/>
                <w:lang w:val="pt-BR"/>
              </w:rPr>
              <w:t>o do ciclo</w:t>
            </w:r>
          </w:p>
        </w:tc>
      </w:tr>
      <w:tr w:rsidR="00707491" w:rsidRPr="00D97CA3" w14:paraId="511106FB" w14:textId="77777777" w:rsidTr="00DE3A60">
        <w:tc>
          <w:tcPr>
            <w:tcW w:w="6236" w:type="dxa"/>
            <w:shd w:val="clear" w:color="auto" w:fill="auto"/>
          </w:tcPr>
          <w:p w14:paraId="3447BABB" w14:textId="2A90721E" w:rsidR="00171FF5" w:rsidRPr="00D97CA3" w:rsidRDefault="00DC6B59" w:rsidP="00DE3A60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SCEUC0001 - Enviar e-mail aos Contribuintes</w:t>
            </w:r>
          </w:p>
        </w:tc>
        <w:tc>
          <w:tcPr>
            <w:tcW w:w="2835" w:type="dxa"/>
            <w:shd w:val="clear" w:color="auto" w:fill="auto"/>
          </w:tcPr>
          <w:p w14:paraId="3ED373DF" w14:textId="2992FF15" w:rsidR="00171FF5" w:rsidRPr="00D97CA3" w:rsidRDefault="00F915B4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</w:t>
            </w:r>
          </w:p>
        </w:tc>
      </w:tr>
      <w:tr w:rsidR="00DC6B59" w:rsidRPr="00D97CA3" w14:paraId="16A9679C" w14:textId="77777777" w:rsidTr="00DE3A60">
        <w:tc>
          <w:tcPr>
            <w:tcW w:w="6236" w:type="dxa"/>
            <w:shd w:val="clear" w:color="auto" w:fill="auto"/>
          </w:tcPr>
          <w:p w14:paraId="6391C0FE" w14:textId="70408066" w:rsidR="00DC6B59" w:rsidRPr="00DC6B59" w:rsidRDefault="00DC6B59" w:rsidP="00DC6B59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MONUC0001 - Interceptar Padrão de Erros com Mensagem Amigável ao Usuário</w:t>
            </w:r>
          </w:p>
        </w:tc>
        <w:tc>
          <w:tcPr>
            <w:tcW w:w="2835" w:type="dxa"/>
            <w:shd w:val="clear" w:color="auto" w:fill="auto"/>
          </w:tcPr>
          <w:p w14:paraId="69A5BF51" w14:textId="008C9CCF" w:rsidR="00DC6B59" w:rsidRPr="00D97CA3" w:rsidRDefault="00636769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30</w:t>
            </w:r>
            <w:r w:rsidR="00F915B4">
              <w:rPr>
                <w:lang w:val="pt-BR"/>
              </w:rPr>
              <w:t xml:space="preserve"> minutos</w:t>
            </w:r>
          </w:p>
        </w:tc>
      </w:tr>
      <w:tr w:rsidR="00DC6B59" w:rsidRPr="00D97CA3" w14:paraId="12800AAF" w14:textId="77777777" w:rsidTr="00DE3A60">
        <w:tc>
          <w:tcPr>
            <w:tcW w:w="6236" w:type="dxa"/>
            <w:shd w:val="clear" w:color="auto" w:fill="auto"/>
          </w:tcPr>
          <w:p w14:paraId="65F3F0DF" w14:textId="0CECB74B" w:rsidR="00DC6B59" w:rsidRPr="00DC6B59" w:rsidRDefault="00DC6B59" w:rsidP="00DC6B59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 xml:space="preserve">SEGUC0080 - </w:t>
            </w:r>
            <w:proofErr w:type="spellStart"/>
            <w:r w:rsidRPr="00DC6B59">
              <w:rPr>
                <w:lang w:val="pt-BR"/>
              </w:rPr>
              <w:t>Login</w:t>
            </w:r>
            <w:proofErr w:type="spellEnd"/>
            <w:r w:rsidRPr="00DC6B59">
              <w:rPr>
                <w:lang w:val="pt-BR"/>
              </w:rPr>
              <w:t xml:space="preserve"> do Sistema</w:t>
            </w:r>
          </w:p>
        </w:tc>
        <w:tc>
          <w:tcPr>
            <w:tcW w:w="2835" w:type="dxa"/>
            <w:shd w:val="clear" w:color="auto" w:fill="auto"/>
          </w:tcPr>
          <w:p w14:paraId="5A6C943F" w14:textId="794C6B25" w:rsidR="00DC6B59" w:rsidRPr="00D97CA3" w:rsidRDefault="00404277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81</w:t>
            </w:r>
            <w:r w:rsidR="00636769">
              <w:rPr>
                <w:lang w:val="pt-BR"/>
              </w:rPr>
              <w:t xml:space="preserve"> minutos</w:t>
            </w:r>
          </w:p>
        </w:tc>
      </w:tr>
      <w:tr w:rsidR="00DC6B59" w:rsidRPr="00D97CA3" w14:paraId="7F941240" w14:textId="77777777" w:rsidTr="00DE3A60">
        <w:tc>
          <w:tcPr>
            <w:tcW w:w="6236" w:type="dxa"/>
            <w:shd w:val="clear" w:color="auto" w:fill="auto"/>
          </w:tcPr>
          <w:p w14:paraId="6763EA48" w14:textId="0A918D77" w:rsidR="00DC6B59" w:rsidRPr="00DC6B59" w:rsidRDefault="00DC6B59" w:rsidP="00DC6B59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SEGUC0090 - Selecionar Perfil de Usuário</w:t>
            </w:r>
          </w:p>
        </w:tc>
        <w:tc>
          <w:tcPr>
            <w:tcW w:w="2835" w:type="dxa"/>
            <w:shd w:val="clear" w:color="auto" w:fill="auto"/>
          </w:tcPr>
          <w:p w14:paraId="7F1FBC9F" w14:textId="6C672193" w:rsidR="00DC6B59" w:rsidRPr="00D97CA3" w:rsidRDefault="00F70B07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15</w:t>
            </w:r>
            <w:r w:rsidR="00636769">
              <w:rPr>
                <w:lang w:val="pt-BR"/>
              </w:rPr>
              <w:t xml:space="preserve"> minutos</w:t>
            </w:r>
          </w:p>
        </w:tc>
      </w:tr>
      <w:tr w:rsidR="00DC6B59" w:rsidRPr="00D97CA3" w14:paraId="1E155E44" w14:textId="77777777" w:rsidTr="00DE3A60">
        <w:tc>
          <w:tcPr>
            <w:tcW w:w="6236" w:type="dxa"/>
            <w:shd w:val="clear" w:color="auto" w:fill="auto"/>
          </w:tcPr>
          <w:p w14:paraId="6E8D1011" w14:textId="15E4EE2A" w:rsidR="00DC6B59" w:rsidRPr="00DC6B59" w:rsidRDefault="00DC6B59" w:rsidP="00DC6B59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SEGUC0100 - Visualizar Opções do Sistema</w:t>
            </w:r>
          </w:p>
        </w:tc>
        <w:tc>
          <w:tcPr>
            <w:tcW w:w="2835" w:type="dxa"/>
            <w:shd w:val="clear" w:color="auto" w:fill="auto"/>
          </w:tcPr>
          <w:p w14:paraId="34AE4EE4" w14:textId="07508420" w:rsidR="00DC6B59" w:rsidRPr="00D97CA3" w:rsidRDefault="00F915B4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</w:t>
            </w:r>
          </w:p>
        </w:tc>
      </w:tr>
      <w:tr w:rsidR="00DC6B59" w:rsidRPr="00D97CA3" w14:paraId="78ADA2AB" w14:textId="77777777" w:rsidTr="00DE3A60">
        <w:tc>
          <w:tcPr>
            <w:tcW w:w="6236" w:type="dxa"/>
            <w:shd w:val="clear" w:color="auto" w:fill="auto"/>
          </w:tcPr>
          <w:p w14:paraId="34CE1D96" w14:textId="59546649" w:rsidR="00DC6B59" w:rsidRPr="00DC6B59" w:rsidRDefault="00DC6B59" w:rsidP="00DC6B59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 xml:space="preserve">SEGUC0110 - </w:t>
            </w:r>
            <w:proofErr w:type="spellStart"/>
            <w:r w:rsidRPr="00DC6B59">
              <w:rPr>
                <w:lang w:val="pt-BR"/>
              </w:rPr>
              <w:t>Logout</w:t>
            </w:r>
            <w:proofErr w:type="spellEnd"/>
            <w:r w:rsidRPr="00DC6B59">
              <w:rPr>
                <w:lang w:val="pt-BR"/>
              </w:rPr>
              <w:t xml:space="preserve"> do Sistema</w:t>
            </w:r>
          </w:p>
        </w:tc>
        <w:tc>
          <w:tcPr>
            <w:tcW w:w="2835" w:type="dxa"/>
            <w:shd w:val="clear" w:color="auto" w:fill="auto"/>
          </w:tcPr>
          <w:p w14:paraId="6251D6E3" w14:textId="2FA17500" w:rsidR="00DC6B59" w:rsidRPr="00D97CA3" w:rsidRDefault="002D26DC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20</w:t>
            </w:r>
            <w:r w:rsidR="00636769">
              <w:rPr>
                <w:lang w:val="pt-BR"/>
              </w:rPr>
              <w:t xml:space="preserve"> minutos</w:t>
            </w:r>
          </w:p>
        </w:tc>
      </w:tr>
      <w:tr w:rsidR="00DC6B59" w:rsidRPr="00D97CA3" w14:paraId="2D237878" w14:textId="77777777" w:rsidTr="00DE3A60">
        <w:tc>
          <w:tcPr>
            <w:tcW w:w="6236" w:type="dxa"/>
            <w:shd w:val="clear" w:color="auto" w:fill="auto"/>
          </w:tcPr>
          <w:p w14:paraId="6851BA3A" w14:textId="36724882" w:rsidR="00DC6B59" w:rsidRPr="00DC6B59" w:rsidRDefault="00DC6B59" w:rsidP="00DC6B59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SEGUC0610 - Manter Histórico de Acesso das Funcionalidades Acessadas pelos Usuários</w:t>
            </w:r>
          </w:p>
        </w:tc>
        <w:tc>
          <w:tcPr>
            <w:tcW w:w="2835" w:type="dxa"/>
            <w:shd w:val="clear" w:color="auto" w:fill="auto"/>
          </w:tcPr>
          <w:p w14:paraId="226238A3" w14:textId="36E97BA5" w:rsidR="00DC6B59" w:rsidRPr="00D97CA3" w:rsidRDefault="00F915B4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</w:t>
            </w:r>
          </w:p>
        </w:tc>
      </w:tr>
      <w:tr w:rsidR="00DC6B59" w:rsidRPr="00D97CA3" w14:paraId="2A26EE73" w14:textId="77777777" w:rsidTr="00DE3A60">
        <w:tc>
          <w:tcPr>
            <w:tcW w:w="6236" w:type="dxa"/>
            <w:shd w:val="clear" w:color="auto" w:fill="auto"/>
          </w:tcPr>
          <w:p w14:paraId="44D1505C" w14:textId="6EA120C0" w:rsidR="00DC6B59" w:rsidRPr="00DC6B59" w:rsidRDefault="00DC6B59" w:rsidP="00DC6B59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SEGUC0620 - Registrar Tentativas Negadas ao Acesso de uma Funcionalidade</w:t>
            </w:r>
          </w:p>
        </w:tc>
        <w:tc>
          <w:tcPr>
            <w:tcW w:w="2835" w:type="dxa"/>
            <w:shd w:val="clear" w:color="auto" w:fill="auto"/>
          </w:tcPr>
          <w:p w14:paraId="2D04BF2D" w14:textId="59128239" w:rsidR="00DC6B59" w:rsidRPr="00D97CA3" w:rsidRDefault="00766186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</w:t>
            </w:r>
          </w:p>
        </w:tc>
      </w:tr>
      <w:tr w:rsidR="00DC6B59" w:rsidRPr="00D97CA3" w14:paraId="35106111" w14:textId="77777777" w:rsidTr="00DE3A60">
        <w:tc>
          <w:tcPr>
            <w:tcW w:w="6236" w:type="dxa"/>
            <w:shd w:val="clear" w:color="auto" w:fill="auto"/>
          </w:tcPr>
          <w:p w14:paraId="32968819" w14:textId="2D4296D4" w:rsidR="00DC6B59" w:rsidRPr="00DC6B59" w:rsidRDefault="00DC6B59" w:rsidP="00DE3A60">
            <w:pPr>
              <w:spacing w:after="0"/>
              <w:ind w:left="0"/>
              <w:rPr>
                <w:lang w:val="pt-BR"/>
              </w:rPr>
            </w:pPr>
            <w:r w:rsidRPr="00DC6B59">
              <w:rPr>
                <w:lang w:val="pt-BR"/>
              </w:rPr>
              <w:t>SEGUC0640 - Registrar Operações de Alteração dos Bancos de Dados Oracle</w:t>
            </w:r>
          </w:p>
        </w:tc>
        <w:tc>
          <w:tcPr>
            <w:tcW w:w="2835" w:type="dxa"/>
            <w:shd w:val="clear" w:color="auto" w:fill="auto"/>
          </w:tcPr>
          <w:p w14:paraId="53EFE426" w14:textId="361AA4FE" w:rsidR="00DC6B59" w:rsidRPr="00D97CA3" w:rsidRDefault="00F915B4" w:rsidP="00707491">
            <w:pPr>
              <w:spacing w:after="0"/>
              <w:ind w:left="0"/>
              <w:jc w:val="center"/>
              <w:rPr>
                <w:lang w:val="pt-BR"/>
              </w:rPr>
            </w:pPr>
            <w:r>
              <w:rPr>
                <w:lang w:val="pt-BR"/>
              </w:rPr>
              <w:t>0 minuto</w:t>
            </w:r>
          </w:p>
        </w:tc>
      </w:tr>
      <w:tr w:rsidR="009B5491" w:rsidRPr="005833D7" w14:paraId="628B64FE" w14:textId="77777777" w:rsidTr="00DE3A60">
        <w:trPr>
          <w:trHeight w:val="279"/>
        </w:trPr>
        <w:tc>
          <w:tcPr>
            <w:tcW w:w="6236" w:type="dxa"/>
            <w:shd w:val="clear" w:color="auto" w:fill="auto"/>
          </w:tcPr>
          <w:p w14:paraId="0BA40495" w14:textId="18AE59FD" w:rsidR="009B5491" w:rsidRPr="005833D7" w:rsidRDefault="009B5491" w:rsidP="009B5491">
            <w:pPr>
              <w:spacing w:after="0"/>
              <w:ind w:left="0"/>
              <w:jc w:val="right"/>
              <w:rPr>
                <w:b/>
                <w:lang w:val="pt-BR"/>
              </w:rPr>
            </w:pPr>
            <w:r w:rsidRPr="005833D7">
              <w:rPr>
                <w:b/>
                <w:lang w:val="pt-BR"/>
              </w:rPr>
              <w:t>TOTAL</w:t>
            </w:r>
          </w:p>
        </w:tc>
        <w:tc>
          <w:tcPr>
            <w:tcW w:w="2835" w:type="dxa"/>
            <w:shd w:val="clear" w:color="auto" w:fill="auto"/>
          </w:tcPr>
          <w:p w14:paraId="2E508858" w14:textId="24ED32B9" w:rsidR="009B5491" w:rsidRPr="005833D7" w:rsidRDefault="0071306C" w:rsidP="009B5491">
            <w:pPr>
              <w:spacing w:after="0"/>
              <w:ind w:left="0"/>
              <w:jc w:val="center"/>
              <w:rPr>
                <w:b/>
                <w:lang w:val="pt-BR"/>
              </w:rPr>
            </w:pPr>
            <w:r w:rsidRPr="005833D7">
              <w:rPr>
                <w:b/>
                <w:lang w:val="pt-BR"/>
              </w:rPr>
              <w:t>146</w:t>
            </w:r>
            <w:r w:rsidR="009B5491" w:rsidRPr="005833D7">
              <w:rPr>
                <w:b/>
                <w:lang w:val="pt-BR"/>
              </w:rPr>
              <w:t xml:space="preserve"> minutos</w:t>
            </w:r>
            <w:r w:rsidRPr="005833D7">
              <w:rPr>
                <w:b/>
                <w:lang w:val="pt-BR"/>
              </w:rPr>
              <w:t xml:space="preserve"> (2h26m)</w:t>
            </w:r>
          </w:p>
        </w:tc>
      </w:tr>
    </w:tbl>
    <w:p w14:paraId="7AEC1CF6" w14:textId="1726327C" w:rsidR="008D7821" w:rsidRPr="00D97CA3" w:rsidRDefault="00A71AC1" w:rsidP="006840C7">
      <w:pPr>
        <w:pStyle w:val="Ttulo1"/>
      </w:pPr>
      <w:bookmarkStart w:id="5" w:name="_Toc451353592"/>
      <w:r w:rsidRPr="00D97CA3">
        <w:t xml:space="preserve">Relação de </w:t>
      </w:r>
      <w:r w:rsidR="008D7821" w:rsidRPr="00D97CA3">
        <w:t xml:space="preserve">Casos de </w:t>
      </w:r>
      <w:r w:rsidR="00D92227" w:rsidRPr="00D97CA3">
        <w:t>Testes</w:t>
      </w:r>
      <w:r w:rsidR="008D7821" w:rsidRPr="00D97CA3">
        <w:t xml:space="preserve"> </w:t>
      </w:r>
      <w:r w:rsidR="00D92227" w:rsidRPr="00D97CA3">
        <w:t>por Casos de Usos</w:t>
      </w:r>
      <w:bookmarkEnd w:id="5"/>
    </w:p>
    <w:p w14:paraId="4F200E97" w14:textId="080F94F0" w:rsidR="0063171B" w:rsidRPr="00D97CA3" w:rsidRDefault="008967E1" w:rsidP="006840C7">
      <w:pPr>
        <w:pStyle w:val="Ttulo2"/>
      </w:pPr>
      <w:bookmarkStart w:id="6" w:name="_Toc451353593"/>
      <w:r w:rsidRPr="008967E1">
        <w:t>SCEUC0001 - Enviar e-mail aos Contribuintes</w:t>
      </w:r>
      <w:bookmarkEnd w:id="6"/>
    </w:p>
    <w:p w14:paraId="1BDC8F33" w14:textId="34EE5B41" w:rsidR="00D371D1" w:rsidRPr="00D97CA3" w:rsidRDefault="00D371D1" w:rsidP="006840C7">
      <w:pPr>
        <w:pStyle w:val="Ttulo3"/>
      </w:pPr>
      <w:r w:rsidRPr="00D97CA3">
        <w:t>Diagrama Mapa Mental do Plano de Teste</w:t>
      </w:r>
    </w:p>
    <w:p w14:paraId="776E50EB" w14:textId="36C775F0" w:rsidR="00D371D1" w:rsidRPr="00D97CA3" w:rsidRDefault="008967E1" w:rsidP="00D371D1">
      <w:pPr>
        <w:rPr>
          <w:lang w:val="pt-BR"/>
        </w:rPr>
      </w:pPr>
      <w:r>
        <w:rPr>
          <w:lang w:val="pt-BR"/>
        </w:rPr>
        <w:t>Não se aplica</w:t>
      </w:r>
      <w:r w:rsidR="00C05AE1">
        <w:rPr>
          <w:lang w:val="pt-BR"/>
        </w:rPr>
        <w:t>.</w:t>
      </w:r>
    </w:p>
    <w:p w14:paraId="0B46DB1A" w14:textId="08AB85AC" w:rsidR="00D371D1" w:rsidRPr="00D97CA3" w:rsidRDefault="00D371D1" w:rsidP="006840C7">
      <w:pPr>
        <w:pStyle w:val="Ttulo3"/>
      </w:pPr>
      <w:r w:rsidRPr="00D97CA3">
        <w:t>Relação dos Casos de Teste</w:t>
      </w:r>
    </w:p>
    <w:p w14:paraId="1227AD1B" w14:textId="77777777" w:rsidR="009611A4" w:rsidRDefault="009611A4" w:rsidP="00D371D1">
      <w:pPr>
        <w:rPr>
          <w:lang w:val="pt-BR"/>
        </w:rPr>
      </w:pPr>
      <w:r>
        <w:rPr>
          <w:lang w:val="pt-BR"/>
        </w:rPr>
        <w:t>Não se aplica.</w:t>
      </w:r>
    </w:p>
    <w:p w14:paraId="0D69F3B4" w14:textId="17289331" w:rsidR="008967E1" w:rsidRDefault="004050E7" w:rsidP="00D371D1">
      <w:pPr>
        <w:rPr>
          <w:lang w:val="pt-BR"/>
        </w:rPr>
      </w:pPr>
      <w:r>
        <w:rPr>
          <w:lang w:val="pt-BR"/>
        </w:rPr>
        <w:t>Especificação não funcional</w:t>
      </w:r>
      <w:r w:rsidR="008967E1">
        <w:rPr>
          <w:lang w:val="pt-BR"/>
        </w:rPr>
        <w:t>.</w:t>
      </w:r>
    </w:p>
    <w:p w14:paraId="38501A82" w14:textId="34B6F584" w:rsidR="00D371D1" w:rsidRPr="00D97CA3" w:rsidRDefault="008967E1" w:rsidP="00D371D1">
      <w:pPr>
        <w:rPr>
          <w:lang w:val="pt-BR"/>
        </w:rPr>
      </w:pPr>
      <w:r>
        <w:rPr>
          <w:lang w:val="pt-BR"/>
        </w:rPr>
        <w:t>Este caso de uso descreve como a arquitetura do software deve ser implementada para o envio de um e-mail. Os casos de uso funcionais que tiverem a necessidade de enviar um e-mail terão seus testes realizados.</w:t>
      </w:r>
    </w:p>
    <w:p w14:paraId="05190B70" w14:textId="315CCA6F" w:rsidR="00902BE4" w:rsidRPr="00D97CA3" w:rsidRDefault="008967E1" w:rsidP="006840C7">
      <w:pPr>
        <w:pStyle w:val="Ttulo2"/>
      </w:pPr>
      <w:bookmarkStart w:id="7" w:name="_Toc451353594"/>
      <w:r w:rsidRPr="008967E1">
        <w:t>MONUC0001 - Interceptar Padrão de Erros com Mensagem Amigável ao Usuário</w:t>
      </w:r>
      <w:bookmarkEnd w:id="7"/>
    </w:p>
    <w:p w14:paraId="2CD88043" w14:textId="6A4A016E" w:rsidR="00D371D1" w:rsidRPr="00D97CA3" w:rsidRDefault="00D371D1" w:rsidP="006840C7">
      <w:pPr>
        <w:pStyle w:val="Ttulo3"/>
      </w:pPr>
      <w:r w:rsidRPr="00D97CA3">
        <w:t>Diagrama Mapa Mental do Plano de Teste</w:t>
      </w:r>
    </w:p>
    <w:p w14:paraId="08BD4324" w14:textId="7EAFBBE0" w:rsidR="00D371D1" w:rsidRPr="00D97CA3" w:rsidRDefault="00C05AE1" w:rsidP="00D371D1">
      <w:pPr>
        <w:rPr>
          <w:lang w:val="pt-BR"/>
        </w:rPr>
      </w:pPr>
      <w:r>
        <w:rPr>
          <w:lang w:val="pt-BR"/>
        </w:rPr>
        <w:t>Não se aplica.</w:t>
      </w:r>
    </w:p>
    <w:p w14:paraId="5FC5636A" w14:textId="23C9CC86" w:rsidR="00D371D1" w:rsidRDefault="00D371D1" w:rsidP="006840C7">
      <w:pPr>
        <w:pStyle w:val="Ttulo3"/>
      </w:pPr>
      <w:r w:rsidRPr="00D97CA3">
        <w:t>Relação dos Casos de Teste</w:t>
      </w:r>
    </w:p>
    <w:p w14:paraId="2B86825E" w14:textId="77777777" w:rsidR="00404277" w:rsidRDefault="00404277" w:rsidP="00404277">
      <w:pPr>
        <w:rPr>
          <w:lang w:val="pt-BR"/>
        </w:rPr>
      </w:pPr>
      <w:r>
        <w:rPr>
          <w:lang w:val="pt-BR"/>
        </w:rPr>
        <w:t>Especificação não funcional.</w:t>
      </w:r>
    </w:p>
    <w:p w14:paraId="624420FF" w14:textId="77777777" w:rsidR="00404277" w:rsidRPr="00D97CA3" w:rsidRDefault="00404277" w:rsidP="00404277">
      <w:pPr>
        <w:rPr>
          <w:lang w:val="pt-BR"/>
        </w:rPr>
      </w:pPr>
      <w:r>
        <w:rPr>
          <w:lang w:val="pt-BR"/>
        </w:rPr>
        <w:t xml:space="preserve">Quando em execução os casos de uso funcionais e ocorrer algum tipo de erro </w:t>
      </w:r>
      <w:r>
        <w:rPr>
          <w:lang w:val="pt-BR"/>
        </w:rPr>
        <w:lastRenderedPageBreak/>
        <w:t>anormal, deve-se verificar (evidenciar) no log do servidor de aplicativo e no Mantis caso seja necessário abrir um chamado.</w:t>
      </w:r>
    </w:p>
    <w:p w14:paraId="2BC479EF" w14:textId="77777777" w:rsidR="00404277" w:rsidRPr="00404277" w:rsidRDefault="00404277" w:rsidP="00404277"/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9611A4" w:rsidRPr="00D97CA3" w14:paraId="1C4A2FDD" w14:textId="77777777" w:rsidTr="005833D7">
        <w:tc>
          <w:tcPr>
            <w:tcW w:w="2268" w:type="dxa"/>
          </w:tcPr>
          <w:p w14:paraId="2C9943B3" w14:textId="7468D744" w:rsidR="009611A4" w:rsidRPr="00D97CA3" w:rsidRDefault="009611A4" w:rsidP="005833D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4252" w:type="dxa"/>
          </w:tcPr>
          <w:p w14:paraId="0EC6F7F5" w14:textId="4AD39E04" w:rsidR="009611A4" w:rsidRPr="00D97CA3" w:rsidRDefault="009611A4" w:rsidP="009611A4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Erro ao acessar a tabela (alterar o nome da tabela)</w:t>
            </w:r>
          </w:p>
        </w:tc>
        <w:tc>
          <w:tcPr>
            <w:tcW w:w="2551" w:type="dxa"/>
          </w:tcPr>
          <w:p w14:paraId="022338E4" w14:textId="2517450B" w:rsidR="009611A4" w:rsidRPr="00D97CA3" w:rsidRDefault="00D17432" w:rsidP="001A258D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24</w:t>
            </w:r>
            <w:r w:rsidR="001A258D">
              <w:rPr>
                <w:lang w:val="pt-BR"/>
              </w:rPr>
              <w:t>8 [Versão 1]</w:t>
            </w:r>
          </w:p>
        </w:tc>
      </w:tr>
      <w:tr w:rsidR="009611A4" w:rsidRPr="00D97CA3" w14:paraId="2436AB3A" w14:textId="77777777" w:rsidTr="005833D7">
        <w:tc>
          <w:tcPr>
            <w:tcW w:w="2268" w:type="dxa"/>
          </w:tcPr>
          <w:p w14:paraId="312CA1C1" w14:textId="007334BB" w:rsidR="009611A4" w:rsidRDefault="009611A4" w:rsidP="009611A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4252" w:type="dxa"/>
          </w:tcPr>
          <w:p w14:paraId="184634B8" w14:textId="49F5E15E" w:rsidR="009611A4" w:rsidRDefault="009611A4" w:rsidP="009611A4">
            <w:pPr>
              <w:spacing w:after="0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Erro ao acessar o banco de dados (derrubar o banco de dados)</w:t>
            </w:r>
          </w:p>
        </w:tc>
        <w:tc>
          <w:tcPr>
            <w:tcW w:w="2551" w:type="dxa"/>
          </w:tcPr>
          <w:p w14:paraId="586134E2" w14:textId="1B3310F2" w:rsidR="009611A4" w:rsidRPr="00D97CA3" w:rsidRDefault="001A258D" w:rsidP="001A258D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249 [Versão 1]</w:t>
            </w:r>
          </w:p>
        </w:tc>
      </w:tr>
    </w:tbl>
    <w:p w14:paraId="6C6AA922" w14:textId="142AEC6B" w:rsidR="009B0C8B" w:rsidRPr="00D97CA3" w:rsidRDefault="008967E1" w:rsidP="006840C7">
      <w:pPr>
        <w:pStyle w:val="Ttulo2"/>
      </w:pPr>
      <w:bookmarkStart w:id="8" w:name="_Toc451353595"/>
      <w:r w:rsidRPr="008967E1">
        <w:t xml:space="preserve">SEGUC0080 - </w:t>
      </w:r>
      <w:proofErr w:type="spellStart"/>
      <w:r w:rsidRPr="008967E1">
        <w:t>Login</w:t>
      </w:r>
      <w:proofErr w:type="spellEnd"/>
      <w:r w:rsidRPr="008967E1">
        <w:t xml:space="preserve"> do Sistema</w:t>
      </w:r>
      <w:bookmarkEnd w:id="8"/>
    </w:p>
    <w:p w14:paraId="52E780A0" w14:textId="688A456F" w:rsidR="00D371D1" w:rsidRPr="00D97CA3" w:rsidRDefault="00D371D1" w:rsidP="006840C7">
      <w:pPr>
        <w:pStyle w:val="Ttulo3"/>
      </w:pPr>
      <w:r w:rsidRPr="00D97CA3">
        <w:t>Diagrama Mapa Mental do Plano de Teste</w:t>
      </w:r>
    </w:p>
    <w:p w14:paraId="163E5CF5" w14:textId="0DFC9ED4" w:rsidR="00D371D1" w:rsidRPr="00D97CA3" w:rsidRDefault="00231F67" w:rsidP="00D371D1">
      <w:pPr>
        <w:rPr>
          <w:lang w:val="pt-BR"/>
        </w:rPr>
      </w:pPr>
      <w:r>
        <w:rPr>
          <w:lang w:val="pt-BR"/>
        </w:rPr>
        <w:t>Não se aplica.</w:t>
      </w:r>
    </w:p>
    <w:p w14:paraId="7A0C77AF" w14:textId="75B67644" w:rsidR="00D371D1" w:rsidRPr="00D97CA3" w:rsidRDefault="00D371D1" w:rsidP="006840C7">
      <w:pPr>
        <w:pStyle w:val="Ttulo3"/>
      </w:pPr>
      <w:r w:rsidRPr="00D97CA3">
        <w:t>Relação dos Casos de Teste</w:t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7D7264" w:rsidRPr="00D97CA3" w14:paraId="2D63C877" w14:textId="77777777" w:rsidTr="005833D7">
        <w:tc>
          <w:tcPr>
            <w:tcW w:w="2268" w:type="dxa"/>
          </w:tcPr>
          <w:p w14:paraId="3726EC2F" w14:textId="77777777" w:rsidR="007D7264" w:rsidRPr="00D97CA3" w:rsidRDefault="007D7264" w:rsidP="005833D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B3F9359" w14:textId="53A9F2E6" w:rsidR="007D7264" w:rsidRPr="00D97CA3" w:rsidRDefault="007D7264" w:rsidP="007D7264">
            <w:pPr>
              <w:spacing w:before="0"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 xml:space="preserve">Campo: </w:t>
            </w:r>
            <w:r>
              <w:rPr>
                <w:lang w:val="pt-BR"/>
              </w:rPr>
              <w:t>CPF</w:t>
            </w:r>
          </w:p>
        </w:tc>
        <w:tc>
          <w:tcPr>
            <w:tcW w:w="2551" w:type="dxa"/>
          </w:tcPr>
          <w:p w14:paraId="0104BA18" w14:textId="0711D0E5" w:rsidR="007D7264" w:rsidRPr="00D97CA3" w:rsidRDefault="001A258D" w:rsidP="005833D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250 [Versão 1]</w:t>
            </w:r>
          </w:p>
        </w:tc>
      </w:tr>
      <w:tr w:rsidR="007D7264" w:rsidRPr="00D97CA3" w14:paraId="6E95FC9C" w14:textId="77777777" w:rsidTr="005833D7">
        <w:tc>
          <w:tcPr>
            <w:tcW w:w="2268" w:type="dxa"/>
          </w:tcPr>
          <w:p w14:paraId="48AC978A" w14:textId="6F1B2EA3" w:rsidR="007D7264" w:rsidRPr="00D97CA3" w:rsidRDefault="007D7264" w:rsidP="007D7264">
            <w:pPr>
              <w:spacing w:after="0"/>
              <w:ind w:left="0" w:firstLine="0"/>
              <w:rPr>
                <w:lang w:val="pt-BR"/>
              </w:rPr>
            </w:pPr>
            <w:r w:rsidRPr="00D97CA3"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203E6380" w14:textId="4AFA9A28" w:rsidR="007D7264" w:rsidRPr="00D97CA3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Campo: Senha</w:t>
            </w:r>
          </w:p>
        </w:tc>
        <w:tc>
          <w:tcPr>
            <w:tcW w:w="2551" w:type="dxa"/>
          </w:tcPr>
          <w:p w14:paraId="147BDB3A" w14:textId="44531B13" w:rsidR="007D7264" w:rsidRPr="00D97CA3" w:rsidRDefault="001A258D" w:rsidP="001A258D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251 [Versão 1]</w:t>
            </w:r>
          </w:p>
        </w:tc>
      </w:tr>
      <w:tr w:rsidR="00423BCB" w:rsidRPr="00D97CA3" w14:paraId="33716889" w14:textId="77777777" w:rsidTr="005833D7">
        <w:tc>
          <w:tcPr>
            <w:tcW w:w="2268" w:type="dxa"/>
          </w:tcPr>
          <w:p w14:paraId="02ADE515" w14:textId="03B612E5" w:rsidR="00423BCB" w:rsidRDefault="00423BCB" w:rsidP="00423BCB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Domínios</w:t>
            </w:r>
          </w:p>
        </w:tc>
        <w:tc>
          <w:tcPr>
            <w:tcW w:w="4252" w:type="dxa"/>
          </w:tcPr>
          <w:p w14:paraId="6439F7F8" w14:textId="1492BEE9" w:rsidR="00423BCB" w:rsidRDefault="00423BCB" w:rsidP="00423BCB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Campo: </w:t>
            </w:r>
            <w:r w:rsidR="00404277">
              <w:rPr>
                <w:lang w:val="pt-BR"/>
              </w:rPr>
              <w:t>Correio eletrônico</w:t>
            </w:r>
          </w:p>
        </w:tc>
        <w:tc>
          <w:tcPr>
            <w:tcW w:w="2551" w:type="dxa"/>
          </w:tcPr>
          <w:p w14:paraId="1EEADEC8" w14:textId="29E89AA9" w:rsidR="00423BCB" w:rsidRDefault="00715C86" w:rsidP="0040427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404277">
              <w:rPr>
                <w:lang w:val="pt-BR"/>
              </w:rPr>
              <w:t>84 [Versão 1]</w:t>
            </w:r>
          </w:p>
        </w:tc>
      </w:tr>
      <w:tr w:rsidR="007D7264" w:rsidRPr="00D97CA3" w14:paraId="0CFCA4D2" w14:textId="77777777" w:rsidTr="005833D7">
        <w:tc>
          <w:tcPr>
            <w:tcW w:w="2268" w:type="dxa"/>
          </w:tcPr>
          <w:p w14:paraId="469E59A6" w14:textId="4AE0232D" w:rsidR="007D7264" w:rsidRPr="00D97CA3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básico</w:t>
            </w:r>
          </w:p>
        </w:tc>
        <w:tc>
          <w:tcPr>
            <w:tcW w:w="4252" w:type="dxa"/>
          </w:tcPr>
          <w:p w14:paraId="43E21404" w14:textId="7D3CA398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Acessar com CPF e Senha</w:t>
            </w:r>
          </w:p>
        </w:tc>
        <w:tc>
          <w:tcPr>
            <w:tcW w:w="2551" w:type="dxa"/>
          </w:tcPr>
          <w:p w14:paraId="5326A7B5" w14:textId="07F335F4" w:rsidR="007D7264" w:rsidRPr="00D97CA3" w:rsidRDefault="001A258D" w:rsidP="001A258D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252 [Versão 1]</w:t>
            </w:r>
          </w:p>
        </w:tc>
      </w:tr>
      <w:tr w:rsidR="007D7264" w:rsidRPr="00D97CA3" w14:paraId="6E351945" w14:textId="77777777" w:rsidTr="005833D7">
        <w:tc>
          <w:tcPr>
            <w:tcW w:w="2268" w:type="dxa"/>
          </w:tcPr>
          <w:p w14:paraId="2DBD396A" w14:textId="0C2AB565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4F505852" w14:textId="7D262091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Acessar com certificado digital</w:t>
            </w:r>
          </w:p>
        </w:tc>
        <w:tc>
          <w:tcPr>
            <w:tcW w:w="2551" w:type="dxa"/>
          </w:tcPr>
          <w:p w14:paraId="58592033" w14:textId="46BA263C" w:rsidR="007D7264" w:rsidRPr="00D97CA3" w:rsidRDefault="001A258D" w:rsidP="001A258D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253</w:t>
            </w:r>
            <w:r w:rsidR="00BD388F">
              <w:rPr>
                <w:lang w:val="pt-BR"/>
              </w:rPr>
              <w:t xml:space="preserve"> [Versão 1]</w:t>
            </w:r>
          </w:p>
        </w:tc>
      </w:tr>
      <w:tr w:rsidR="007D7264" w:rsidRPr="00D97CA3" w14:paraId="2998D225" w14:textId="77777777" w:rsidTr="005833D7">
        <w:tc>
          <w:tcPr>
            <w:tcW w:w="2268" w:type="dxa"/>
          </w:tcPr>
          <w:p w14:paraId="21D27130" w14:textId="66C2A337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alternativos</w:t>
            </w:r>
          </w:p>
        </w:tc>
        <w:tc>
          <w:tcPr>
            <w:tcW w:w="4252" w:type="dxa"/>
          </w:tcPr>
          <w:p w14:paraId="214D08D8" w14:textId="53FC63A6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Lembrar senha</w:t>
            </w:r>
          </w:p>
        </w:tc>
        <w:tc>
          <w:tcPr>
            <w:tcW w:w="2551" w:type="dxa"/>
          </w:tcPr>
          <w:p w14:paraId="2359081C" w14:textId="6E59AAE1" w:rsidR="007D7264" w:rsidRPr="00D97CA3" w:rsidRDefault="001A258D" w:rsidP="001A258D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254</w:t>
            </w:r>
            <w:r w:rsidR="00BD388F">
              <w:rPr>
                <w:lang w:val="pt-BR"/>
              </w:rPr>
              <w:t xml:space="preserve"> [Versão 1]</w:t>
            </w:r>
          </w:p>
        </w:tc>
      </w:tr>
      <w:tr w:rsidR="00231F67" w:rsidRPr="00D97CA3" w14:paraId="3440ACC6" w14:textId="77777777" w:rsidTr="005833D7">
        <w:tc>
          <w:tcPr>
            <w:tcW w:w="2268" w:type="dxa"/>
          </w:tcPr>
          <w:p w14:paraId="384C1EB6" w14:textId="409B591D" w:rsidR="00231F67" w:rsidRDefault="00231F67" w:rsidP="0040427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Fluxos </w:t>
            </w:r>
            <w:r w:rsidR="00404277">
              <w:rPr>
                <w:lang w:val="pt-BR"/>
              </w:rPr>
              <w:t>de exceção</w:t>
            </w:r>
          </w:p>
        </w:tc>
        <w:tc>
          <w:tcPr>
            <w:tcW w:w="4252" w:type="dxa"/>
          </w:tcPr>
          <w:p w14:paraId="5B42ED9A" w14:textId="499E1EF2" w:rsidR="00231F67" w:rsidRDefault="00231F67" w:rsidP="00231F6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Bloquear conta do usuário</w:t>
            </w:r>
          </w:p>
        </w:tc>
        <w:tc>
          <w:tcPr>
            <w:tcW w:w="2551" w:type="dxa"/>
          </w:tcPr>
          <w:p w14:paraId="31A223B5" w14:textId="00FD66D7" w:rsidR="00231F67" w:rsidRPr="00D97CA3" w:rsidRDefault="001A258D" w:rsidP="001A258D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255</w:t>
            </w:r>
            <w:r w:rsidR="00BD388F">
              <w:rPr>
                <w:lang w:val="pt-BR"/>
              </w:rPr>
              <w:t xml:space="preserve"> [Versão 1]</w:t>
            </w:r>
          </w:p>
        </w:tc>
      </w:tr>
      <w:tr w:rsidR="007D7264" w:rsidRPr="00D97CA3" w14:paraId="1641A526" w14:textId="77777777" w:rsidTr="005833D7">
        <w:tc>
          <w:tcPr>
            <w:tcW w:w="2268" w:type="dxa"/>
          </w:tcPr>
          <w:p w14:paraId="5AF106B9" w14:textId="65961BED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B9BCD7B" w14:textId="7889283D" w:rsidR="007D7264" w:rsidRDefault="00404277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(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) </w:t>
            </w:r>
            <w:r w:rsidR="007D7264">
              <w:rPr>
                <w:lang w:val="pt-BR"/>
              </w:rPr>
              <w:t>Campos obrigatórios</w:t>
            </w:r>
          </w:p>
        </w:tc>
        <w:tc>
          <w:tcPr>
            <w:tcW w:w="2551" w:type="dxa"/>
          </w:tcPr>
          <w:p w14:paraId="5326E590" w14:textId="145EE534" w:rsidR="007D7264" w:rsidRPr="00D97CA3" w:rsidRDefault="00BD388F" w:rsidP="001A258D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256 [Versão 1]</w:t>
            </w:r>
          </w:p>
        </w:tc>
      </w:tr>
      <w:tr w:rsidR="007D7264" w:rsidRPr="00D97CA3" w14:paraId="2D7A31E7" w14:textId="77777777" w:rsidTr="005833D7">
        <w:tc>
          <w:tcPr>
            <w:tcW w:w="2268" w:type="dxa"/>
          </w:tcPr>
          <w:p w14:paraId="1A3A64FA" w14:textId="4275C623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4D4091ED" w14:textId="51A49BE5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CPF incompleto</w:t>
            </w:r>
          </w:p>
        </w:tc>
        <w:tc>
          <w:tcPr>
            <w:tcW w:w="2551" w:type="dxa"/>
          </w:tcPr>
          <w:p w14:paraId="412B1966" w14:textId="178BBDFB" w:rsidR="007D7264" w:rsidRPr="00D97CA3" w:rsidRDefault="00BD388F" w:rsidP="00BD388F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257 [Versão 1]</w:t>
            </w:r>
          </w:p>
        </w:tc>
      </w:tr>
      <w:tr w:rsidR="007D7264" w:rsidRPr="00D97CA3" w14:paraId="4FBFD915" w14:textId="77777777" w:rsidTr="005833D7">
        <w:tc>
          <w:tcPr>
            <w:tcW w:w="2268" w:type="dxa"/>
          </w:tcPr>
          <w:p w14:paraId="152A3D6D" w14:textId="76B308E4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108347CE" w14:textId="7014340D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CPF inválido (DV)</w:t>
            </w:r>
          </w:p>
        </w:tc>
        <w:tc>
          <w:tcPr>
            <w:tcW w:w="2551" w:type="dxa"/>
          </w:tcPr>
          <w:p w14:paraId="17666F13" w14:textId="67040D1A" w:rsidR="007D7264" w:rsidRPr="00D97CA3" w:rsidRDefault="00BD388F" w:rsidP="00BD388F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258 [Versão 1]</w:t>
            </w:r>
          </w:p>
        </w:tc>
      </w:tr>
      <w:tr w:rsidR="007D7264" w:rsidRPr="00D97CA3" w14:paraId="4CAA6903" w14:textId="77777777" w:rsidTr="005833D7">
        <w:tc>
          <w:tcPr>
            <w:tcW w:w="2268" w:type="dxa"/>
          </w:tcPr>
          <w:p w14:paraId="0BB9A194" w14:textId="55A32D78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6B7853C0" w14:textId="0A6A29A7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CPF não cadastrado</w:t>
            </w:r>
          </w:p>
        </w:tc>
        <w:tc>
          <w:tcPr>
            <w:tcW w:w="2551" w:type="dxa"/>
          </w:tcPr>
          <w:p w14:paraId="0231D44E" w14:textId="21778882" w:rsidR="007D7264" w:rsidRPr="00D97CA3" w:rsidRDefault="00BD388F" w:rsidP="00BD388F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259 [Versão 1]</w:t>
            </w:r>
          </w:p>
        </w:tc>
      </w:tr>
      <w:tr w:rsidR="007D7264" w:rsidRPr="00D97CA3" w14:paraId="220ECC41" w14:textId="77777777" w:rsidTr="005833D7">
        <w:tc>
          <w:tcPr>
            <w:tcW w:w="2268" w:type="dxa"/>
          </w:tcPr>
          <w:p w14:paraId="4AE435AA" w14:textId="16A62DDD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2FEB95CC" w14:textId="003A3B19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CPF/Senha errados</w:t>
            </w:r>
          </w:p>
        </w:tc>
        <w:tc>
          <w:tcPr>
            <w:tcW w:w="2551" w:type="dxa"/>
          </w:tcPr>
          <w:p w14:paraId="7BDE812E" w14:textId="01BCAE29" w:rsidR="007D7264" w:rsidRPr="00D97CA3" w:rsidRDefault="00BD388F" w:rsidP="00BD388F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260 [Versão 1]</w:t>
            </w:r>
          </w:p>
        </w:tc>
      </w:tr>
      <w:tr w:rsidR="007D7264" w:rsidRPr="00D97CA3" w14:paraId="40A90E60" w14:textId="77777777" w:rsidTr="005833D7">
        <w:tc>
          <w:tcPr>
            <w:tcW w:w="2268" w:type="dxa"/>
          </w:tcPr>
          <w:p w14:paraId="6004FA82" w14:textId="79682308" w:rsidR="007D7264" w:rsidRDefault="007D7264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A0B2438" w14:textId="1C505A5B" w:rsidR="007D7264" w:rsidRDefault="00231F67" w:rsidP="007D7264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CPF bloqueado</w:t>
            </w:r>
          </w:p>
        </w:tc>
        <w:tc>
          <w:tcPr>
            <w:tcW w:w="2551" w:type="dxa"/>
          </w:tcPr>
          <w:p w14:paraId="58794DC3" w14:textId="3E720095" w:rsidR="007D7264" w:rsidRPr="00D97CA3" w:rsidRDefault="00BD388F" w:rsidP="00BD388F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261 [Versão 1]</w:t>
            </w:r>
          </w:p>
        </w:tc>
      </w:tr>
      <w:tr w:rsidR="00231F67" w:rsidRPr="00D97CA3" w14:paraId="60B5DBAF" w14:textId="77777777" w:rsidTr="005833D7">
        <w:tc>
          <w:tcPr>
            <w:tcW w:w="2268" w:type="dxa"/>
          </w:tcPr>
          <w:p w14:paraId="3B12E3C0" w14:textId="0516F95A" w:rsidR="00231F67" w:rsidRDefault="00231F67" w:rsidP="00231F6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5EB81C95" w14:textId="1A2CCF56" w:rsidR="00231F67" w:rsidRDefault="00231F67" w:rsidP="00231F6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CPF </w:t>
            </w:r>
            <w:r w:rsidR="00BD388F">
              <w:rPr>
                <w:lang w:val="pt-BR"/>
              </w:rPr>
              <w:t>inativo</w:t>
            </w:r>
          </w:p>
        </w:tc>
        <w:tc>
          <w:tcPr>
            <w:tcW w:w="2551" w:type="dxa"/>
          </w:tcPr>
          <w:p w14:paraId="582D662E" w14:textId="368D3BFC" w:rsidR="00231F67" w:rsidRPr="00D97CA3" w:rsidRDefault="00BD388F" w:rsidP="00BD388F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262 [Versão 1]</w:t>
            </w:r>
          </w:p>
        </w:tc>
      </w:tr>
      <w:tr w:rsidR="00404277" w:rsidRPr="00D97CA3" w14:paraId="5F3D4F1C" w14:textId="77777777" w:rsidTr="005833D7">
        <w:tc>
          <w:tcPr>
            <w:tcW w:w="2268" w:type="dxa"/>
          </w:tcPr>
          <w:p w14:paraId="6AF2A3BC" w14:textId="1338FEE0" w:rsidR="00404277" w:rsidRDefault="00404277" w:rsidP="0040427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79806020" w14:textId="2A4B521A" w:rsidR="00404277" w:rsidRDefault="00404277" w:rsidP="0040427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(Gerar nova senha) Campos obrigatórios</w:t>
            </w:r>
          </w:p>
        </w:tc>
        <w:tc>
          <w:tcPr>
            <w:tcW w:w="2551" w:type="dxa"/>
          </w:tcPr>
          <w:p w14:paraId="4CF49D24" w14:textId="746F2AD5" w:rsidR="00404277" w:rsidRDefault="00404277" w:rsidP="0040427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285 [Versão 1]</w:t>
            </w:r>
          </w:p>
        </w:tc>
      </w:tr>
      <w:tr w:rsidR="00404277" w:rsidRPr="00D97CA3" w14:paraId="51897CC4" w14:textId="77777777" w:rsidTr="005833D7">
        <w:tc>
          <w:tcPr>
            <w:tcW w:w="2268" w:type="dxa"/>
          </w:tcPr>
          <w:p w14:paraId="007C55FB" w14:textId="61716A5E" w:rsidR="00404277" w:rsidRDefault="00404277" w:rsidP="0040427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3CFB3495" w14:textId="26998218" w:rsidR="00404277" w:rsidRDefault="00404277" w:rsidP="0040427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Acesso IP</w:t>
            </w:r>
            <w:bookmarkStart w:id="9" w:name="_GoBack"/>
            <w:bookmarkEnd w:id="9"/>
            <w:r>
              <w:rPr>
                <w:lang w:val="pt-BR"/>
              </w:rPr>
              <w:t xml:space="preserve"> fora do brasil</w:t>
            </w:r>
          </w:p>
        </w:tc>
        <w:tc>
          <w:tcPr>
            <w:tcW w:w="2551" w:type="dxa"/>
          </w:tcPr>
          <w:p w14:paraId="0C1D0D07" w14:textId="3A3D5154" w:rsidR="00404277" w:rsidRDefault="00404277" w:rsidP="0040427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286 [Versão 1]</w:t>
            </w:r>
          </w:p>
        </w:tc>
      </w:tr>
    </w:tbl>
    <w:p w14:paraId="7BCAC3B5" w14:textId="397A2185" w:rsidR="009B0C8B" w:rsidRPr="00D97CA3" w:rsidRDefault="008967E1" w:rsidP="006840C7">
      <w:pPr>
        <w:pStyle w:val="Ttulo2"/>
      </w:pPr>
      <w:bookmarkStart w:id="10" w:name="_Toc451353596"/>
      <w:r w:rsidRPr="008967E1">
        <w:t>SEGUC0090 - Selecionar Perfil de Usuário</w:t>
      </w:r>
      <w:bookmarkEnd w:id="10"/>
    </w:p>
    <w:p w14:paraId="2CC2E367" w14:textId="5E65817D" w:rsidR="00D371D1" w:rsidRPr="00D97CA3" w:rsidRDefault="00D371D1" w:rsidP="006840C7">
      <w:pPr>
        <w:pStyle w:val="Ttulo3"/>
      </w:pPr>
      <w:r w:rsidRPr="00D97CA3">
        <w:t>Diagrama Mapa Mental do Plano de Teste</w:t>
      </w:r>
    </w:p>
    <w:p w14:paraId="4B9ABF82" w14:textId="33EC2BD9" w:rsidR="00D371D1" w:rsidRPr="00D97CA3" w:rsidRDefault="00231F67" w:rsidP="00D371D1">
      <w:pPr>
        <w:rPr>
          <w:lang w:val="pt-BR"/>
        </w:rPr>
      </w:pPr>
      <w:r>
        <w:rPr>
          <w:lang w:val="pt-BR"/>
        </w:rPr>
        <w:t>Não se aplica.</w:t>
      </w:r>
    </w:p>
    <w:p w14:paraId="0AB1B6F2" w14:textId="3606A76E" w:rsidR="00D371D1" w:rsidRPr="00D97CA3" w:rsidRDefault="00D371D1" w:rsidP="006840C7">
      <w:pPr>
        <w:pStyle w:val="Ttulo3"/>
      </w:pPr>
      <w:r w:rsidRPr="00D97CA3">
        <w:t>Relação dos Casos de Teste</w:t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7D7264" w:rsidRPr="00D97CA3" w14:paraId="0988C8AA" w14:textId="77777777" w:rsidTr="00BD388F">
        <w:trPr>
          <w:trHeight w:val="280"/>
        </w:trPr>
        <w:tc>
          <w:tcPr>
            <w:tcW w:w="2268" w:type="dxa"/>
          </w:tcPr>
          <w:p w14:paraId="680E5B57" w14:textId="7B057A3B" w:rsidR="007D7264" w:rsidRPr="00D97CA3" w:rsidRDefault="00231F67" w:rsidP="005833D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4252" w:type="dxa"/>
          </w:tcPr>
          <w:p w14:paraId="09D30358" w14:textId="06CDAF42" w:rsidR="007D7264" w:rsidRPr="00D97CA3" w:rsidRDefault="007F25DB" w:rsidP="005833D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(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) </w:t>
            </w:r>
            <w:r w:rsidR="00231F67">
              <w:rPr>
                <w:lang w:val="pt-BR"/>
              </w:rPr>
              <w:t>Selecionar um perfil</w:t>
            </w:r>
          </w:p>
        </w:tc>
        <w:tc>
          <w:tcPr>
            <w:tcW w:w="2551" w:type="dxa"/>
          </w:tcPr>
          <w:p w14:paraId="7F3403F5" w14:textId="1C407853" w:rsidR="007D7264" w:rsidRPr="00D97CA3" w:rsidRDefault="00820A63" w:rsidP="005833D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263 [Versão 1]</w:t>
            </w:r>
          </w:p>
        </w:tc>
      </w:tr>
      <w:tr w:rsidR="007F25DB" w:rsidRPr="00D97CA3" w14:paraId="3FC3962C" w14:textId="77777777" w:rsidTr="00742AB8">
        <w:trPr>
          <w:trHeight w:val="335"/>
        </w:trPr>
        <w:tc>
          <w:tcPr>
            <w:tcW w:w="2268" w:type="dxa"/>
          </w:tcPr>
          <w:p w14:paraId="381831B0" w14:textId="4D64E8A1" w:rsidR="007F25DB" w:rsidRDefault="007F25DB" w:rsidP="007F25DB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4252" w:type="dxa"/>
          </w:tcPr>
          <w:p w14:paraId="13370F2D" w14:textId="333D4FBE" w:rsidR="007F25DB" w:rsidRDefault="007F25DB" w:rsidP="007F25DB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(Menu) Selecionar um perfil</w:t>
            </w:r>
          </w:p>
        </w:tc>
        <w:tc>
          <w:tcPr>
            <w:tcW w:w="2551" w:type="dxa"/>
          </w:tcPr>
          <w:p w14:paraId="424DDA7C" w14:textId="1A51712D" w:rsidR="007F25DB" w:rsidRDefault="00F70B07" w:rsidP="007F25DB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287 [Versão 1]</w:t>
            </w:r>
          </w:p>
        </w:tc>
      </w:tr>
    </w:tbl>
    <w:p w14:paraId="56711674" w14:textId="5CC726CA" w:rsidR="009B0C8B" w:rsidRDefault="008967E1" w:rsidP="006840C7">
      <w:pPr>
        <w:pStyle w:val="Ttulo2"/>
      </w:pPr>
      <w:bookmarkStart w:id="11" w:name="_Toc451353597"/>
      <w:r w:rsidRPr="008967E1">
        <w:lastRenderedPageBreak/>
        <w:t>SEGUC0100 - Visualizar Opções do Sistema</w:t>
      </w:r>
      <w:bookmarkEnd w:id="11"/>
    </w:p>
    <w:p w14:paraId="4B77551A" w14:textId="4EEB67DB" w:rsidR="00D371D1" w:rsidRPr="00D97CA3" w:rsidRDefault="00D371D1" w:rsidP="006840C7">
      <w:pPr>
        <w:pStyle w:val="Ttulo3"/>
      </w:pPr>
      <w:r w:rsidRPr="00D97CA3">
        <w:t>Diagrama Mapa Mental do Plano de Teste</w:t>
      </w:r>
    </w:p>
    <w:p w14:paraId="400BAD12" w14:textId="77777777" w:rsidR="00C05AE1" w:rsidRPr="00D97CA3" w:rsidRDefault="00C05AE1" w:rsidP="00C05AE1">
      <w:pPr>
        <w:rPr>
          <w:lang w:val="pt-BR"/>
        </w:rPr>
      </w:pPr>
      <w:r>
        <w:rPr>
          <w:lang w:val="pt-BR"/>
        </w:rPr>
        <w:t>Não se aplica.</w:t>
      </w:r>
    </w:p>
    <w:p w14:paraId="35161E5E" w14:textId="0B0C64E8" w:rsidR="00D371D1" w:rsidRPr="00D97CA3" w:rsidRDefault="00D371D1" w:rsidP="006840C7">
      <w:pPr>
        <w:pStyle w:val="Ttulo3"/>
      </w:pPr>
      <w:r w:rsidRPr="00D97CA3">
        <w:t>Relação dos Casos de Teste</w:t>
      </w:r>
    </w:p>
    <w:p w14:paraId="52ED975C" w14:textId="77777777" w:rsidR="00C05AE1" w:rsidRPr="00D97CA3" w:rsidRDefault="00C05AE1" w:rsidP="00C05AE1">
      <w:pPr>
        <w:rPr>
          <w:lang w:val="pt-BR"/>
        </w:rPr>
      </w:pPr>
      <w:r>
        <w:rPr>
          <w:lang w:val="pt-BR"/>
        </w:rPr>
        <w:t>Este caso de uso demostra como será o menu de opções funcionais do sistema.</w:t>
      </w:r>
    </w:p>
    <w:p w14:paraId="44E5CFA2" w14:textId="64EB280D" w:rsidR="009B0C8B" w:rsidRPr="00D97CA3" w:rsidRDefault="008967E1" w:rsidP="006840C7">
      <w:pPr>
        <w:pStyle w:val="Ttulo2"/>
      </w:pPr>
      <w:bookmarkStart w:id="12" w:name="_Toc451353598"/>
      <w:r w:rsidRPr="008967E1">
        <w:t xml:space="preserve">SEGUC0110 - </w:t>
      </w:r>
      <w:proofErr w:type="spellStart"/>
      <w:r w:rsidRPr="008967E1">
        <w:t>Logout</w:t>
      </w:r>
      <w:proofErr w:type="spellEnd"/>
      <w:r w:rsidRPr="008967E1">
        <w:t xml:space="preserve"> do Sistema</w:t>
      </w:r>
      <w:bookmarkEnd w:id="12"/>
    </w:p>
    <w:p w14:paraId="3F5B545E" w14:textId="3BBE4216" w:rsidR="00D371D1" w:rsidRPr="00D97CA3" w:rsidRDefault="00D371D1" w:rsidP="006840C7">
      <w:pPr>
        <w:pStyle w:val="Ttulo3"/>
      </w:pPr>
      <w:r w:rsidRPr="00D97CA3">
        <w:t>Diagrama Mapa Mental do Plano de Teste</w:t>
      </w:r>
    </w:p>
    <w:p w14:paraId="2DC05DCF" w14:textId="20270B54" w:rsidR="00D371D1" w:rsidRPr="00D97CA3" w:rsidRDefault="00231F67" w:rsidP="00D371D1">
      <w:pPr>
        <w:rPr>
          <w:lang w:val="pt-BR"/>
        </w:rPr>
      </w:pPr>
      <w:r>
        <w:rPr>
          <w:lang w:val="pt-BR"/>
        </w:rPr>
        <w:t>Não se aplica.</w:t>
      </w:r>
    </w:p>
    <w:p w14:paraId="47DBA8DD" w14:textId="36B6B0DB" w:rsidR="00D371D1" w:rsidRPr="00D97CA3" w:rsidRDefault="00D371D1" w:rsidP="006840C7">
      <w:pPr>
        <w:pStyle w:val="Ttulo3"/>
      </w:pPr>
      <w:r w:rsidRPr="00D97CA3">
        <w:t>Relação dos Casos de Teste</w:t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2268"/>
        <w:gridCol w:w="4252"/>
        <w:gridCol w:w="2551"/>
      </w:tblGrid>
      <w:tr w:rsidR="007D7264" w:rsidRPr="00D97CA3" w14:paraId="65EA09DD" w14:textId="77777777" w:rsidTr="005833D7">
        <w:tc>
          <w:tcPr>
            <w:tcW w:w="2268" w:type="dxa"/>
          </w:tcPr>
          <w:p w14:paraId="5F86E292" w14:textId="7AEDCAB8" w:rsidR="007D7264" w:rsidRPr="00D97CA3" w:rsidRDefault="00231F67" w:rsidP="005833D7">
            <w:pPr>
              <w:spacing w:before="0" w:after="0"/>
              <w:ind w:left="0" w:firstLine="0"/>
              <w:jc w:val="left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4252" w:type="dxa"/>
          </w:tcPr>
          <w:p w14:paraId="54AED973" w14:textId="76813BDA" w:rsidR="007D7264" w:rsidRPr="00D97CA3" w:rsidRDefault="00194887" w:rsidP="005833D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(Sim) </w:t>
            </w:r>
            <w:proofErr w:type="spellStart"/>
            <w:r>
              <w:rPr>
                <w:lang w:val="pt-BR"/>
              </w:rPr>
              <w:t>Logout</w:t>
            </w:r>
            <w:proofErr w:type="spellEnd"/>
          </w:p>
        </w:tc>
        <w:tc>
          <w:tcPr>
            <w:tcW w:w="2551" w:type="dxa"/>
          </w:tcPr>
          <w:p w14:paraId="52D8E585" w14:textId="57C08105" w:rsidR="007D7264" w:rsidRPr="00D97CA3" w:rsidRDefault="00820A63" w:rsidP="005833D7">
            <w:pPr>
              <w:spacing w:before="0"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264 [Versão 1]</w:t>
            </w:r>
          </w:p>
        </w:tc>
      </w:tr>
      <w:tr w:rsidR="00231F67" w:rsidRPr="00D97CA3" w14:paraId="580226FC" w14:textId="77777777" w:rsidTr="005833D7">
        <w:tc>
          <w:tcPr>
            <w:tcW w:w="2268" w:type="dxa"/>
          </w:tcPr>
          <w:p w14:paraId="42DEA014" w14:textId="659E6D1B" w:rsidR="00231F67" w:rsidRDefault="00231F67" w:rsidP="00231F67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 principal</w:t>
            </w:r>
          </w:p>
        </w:tc>
        <w:tc>
          <w:tcPr>
            <w:tcW w:w="4252" w:type="dxa"/>
          </w:tcPr>
          <w:p w14:paraId="71B00371" w14:textId="48EF3ABB" w:rsidR="00231F67" w:rsidRDefault="00194887" w:rsidP="00231F67">
            <w:pPr>
              <w:spacing w:after="0"/>
              <w:ind w:left="0" w:firstLine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Logout</w:t>
            </w:r>
            <w:proofErr w:type="spellEnd"/>
            <w:r>
              <w:rPr>
                <w:lang w:val="pt-BR"/>
              </w:rPr>
              <w:t xml:space="preserve"> por inatividade</w:t>
            </w:r>
          </w:p>
        </w:tc>
        <w:tc>
          <w:tcPr>
            <w:tcW w:w="2551" w:type="dxa"/>
          </w:tcPr>
          <w:p w14:paraId="088100A3" w14:textId="4DBD41A7" w:rsidR="00231F67" w:rsidRPr="00D97CA3" w:rsidRDefault="00820A63" w:rsidP="00820A63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265 [Versão 1]</w:t>
            </w:r>
          </w:p>
        </w:tc>
      </w:tr>
      <w:tr w:rsidR="002D26DC" w:rsidRPr="00D97CA3" w14:paraId="2EB75AD4" w14:textId="77777777" w:rsidTr="005833D7">
        <w:tc>
          <w:tcPr>
            <w:tcW w:w="2268" w:type="dxa"/>
          </w:tcPr>
          <w:p w14:paraId="5832C4A0" w14:textId="54A45D0E" w:rsidR="002D26DC" w:rsidRDefault="002D26DC" w:rsidP="002D26D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Fluxos de exceção</w:t>
            </w:r>
          </w:p>
        </w:tc>
        <w:tc>
          <w:tcPr>
            <w:tcW w:w="4252" w:type="dxa"/>
          </w:tcPr>
          <w:p w14:paraId="2EAE0D6F" w14:textId="2CE06598" w:rsidR="002D26DC" w:rsidRDefault="002D26DC" w:rsidP="002D26D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 xml:space="preserve">(Não) </w:t>
            </w:r>
            <w:proofErr w:type="spellStart"/>
            <w:r>
              <w:rPr>
                <w:lang w:val="pt-BR"/>
              </w:rPr>
              <w:t>Logout</w:t>
            </w:r>
            <w:proofErr w:type="spellEnd"/>
          </w:p>
        </w:tc>
        <w:tc>
          <w:tcPr>
            <w:tcW w:w="2551" w:type="dxa"/>
          </w:tcPr>
          <w:p w14:paraId="664636F6" w14:textId="77BD55CE" w:rsidR="002D26DC" w:rsidRDefault="002D26DC" w:rsidP="002D26DC">
            <w:pPr>
              <w:spacing w:after="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288 [Versão 1]</w:t>
            </w:r>
          </w:p>
        </w:tc>
      </w:tr>
    </w:tbl>
    <w:p w14:paraId="555BBBF8" w14:textId="2DF0C98A" w:rsidR="009B0C8B" w:rsidRPr="00D97CA3" w:rsidRDefault="008967E1" w:rsidP="009B0C8B">
      <w:pPr>
        <w:pStyle w:val="Ttulo2"/>
      </w:pPr>
      <w:bookmarkStart w:id="13" w:name="_Toc451353599"/>
      <w:r w:rsidRPr="006840C7">
        <w:t>SEGUC0610 - Manter Histórico de Acesso das Funcionalidades Acessadas pelos</w:t>
      </w:r>
      <w:r w:rsidRPr="008967E1">
        <w:t xml:space="preserve"> Usuários</w:t>
      </w:r>
      <w:bookmarkEnd w:id="13"/>
    </w:p>
    <w:p w14:paraId="3B46F34F" w14:textId="20E147B6" w:rsidR="00D371D1" w:rsidRPr="00D97CA3" w:rsidRDefault="00D371D1" w:rsidP="006840C7">
      <w:pPr>
        <w:pStyle w:val="Ttulo3"/>
      </w:pPr>
      <w:r w:rsidRPr="00D97CA3">
        <w:t>Diagrama Mapa Mental do Plano de Teste</w:t>
      </w:r>
    </w:p>
    <w:p w14:paraId="2BF0F751" w14:textId="1AF3B9EE" w:rsidR="00D371D1" w:rsidRPr="00D97CA3" w:rsidRDefault="00C05AE1" w:rsidP="00D371D1">
      <w:pPr>
        <w:rPr>
          <w:lang w:val="pt-BR"/>
        </w:rPr>
      </w:pPr>
      <w:r>
        <w:rPr>
          <w:lang w:val="pt-BR"/>
        </w:rPr>
        <w:t>Não se aplica.</w:t>
      </w:r>
    </w:p>
    <w:p w14:paraId="564C9B31" w14:textId="76A16E2C" w:rsidR="00D371D1" w:rsidRPr="00D97CA3" w:rsidRDefault="00D371D1" w:rsidP="006840C7">
      <w:pPr>
        <w:pStyle w:val="Ttulo3"/>
      </w:pPr>
      <w:r w:rsidRPr="00D97CA3">
        <w:t>Relação dos Casos de Teste</w:t>
      </w:r>
    </w:p>
    <w:p w14:paraId="49457593" w14:textId="07667D3E" w:rsidR="00C05AE1" w:rsidRPr="00D97CA3" w:rsidRDefault="00C05AE1" w:rsidP="00C05AE1">
      <w:pPr>
        <w:rPr>
          <w:lang w:val="pt-BR"/>
        </w:rPr>
      </w:pPr>
      <w:r>
        <w:rPr>
          <w:lang w:val="pt-BR"/>
        </w:rPr>
        <w:t>Este caso de uso descreve como a arquitetura do software deve ser implementada para manter o histórico de acesso as funcionalidades</w:t>
      </w:r>
      <w:r w:rsidR="008A697E">
        <w:rPr>
          <w:lang w:val="pt-BR"/>
        </w:rPr>
        <w:t xml:space="preserve"> no banco de dados</w:t>
      </w:r>
      <w:r>
        <w:rPr>
          <w:lang w:val="pt-BR"/>
        </w:rPr>
        <w:t>. Os casos de uso funcionais que tiverem u</w:t>
      </w:r>
      <w:r w:rsidR="004050E7">
        <w:rPr>
          <w:lang w:val="pt-BR"/>
        </w:rPr>
        <w:t>m processo funcional (Ex.: acessar funcionalidade, consultar, incluir, alterar, excluir, outro</w:t>
      </w:r>
      <w:r w:rsidR="00BE0AF4">
        <w:rPr>
          <w:lang w:val="pt-BR"/>
        </w:rPr>
        <w:t>s</w:t>
      </w:r>
      <w:r w:rsidR="004050E7">
        <w:rPr>
          <w:lang w:val="pt-BR"/>
        </w:rPr>
        <w:t xml:space="preserve"> possessos funcionais)</w:t>
      </w:r>
      <w:r>
        <w:rPr>
          <w:lang w:val="pt-BR"/>
        </w:rPr>
        <w:t xml:space="preserve"> devem </w:t>
      </w:r>
      <w:r w:rsidR="0071306C">
        <w:rPr>
          <w:lang w:val="pt-BR"/>
        </w:rPr>
        <w:t>aleatoriamente validar o histórico</w:t>
      </w:r>
      <w:r>
        <w:rPr>
          <w:lang w:val="pt-BR"/>
        </w:rPr>
        <w:t>.</w:t>
      </w:r>
    </w:p>
    <w:p w14:paraId="40BF7625" w14:textId="1B714635" w:rsidR="009B0C8B" w:rsidRPr="00D97CA3" w:rsidRDefault="008967E1" w:rsidP="006840C7">
      <w:pPr>
        <w:pStyle w:val="Ttulo2"/>
      </w:pPr>
      <w:bookmarkStart w:id="14" w:name="_Toc451353600"/>
      <w:r w:rsidRPr="008967E1">
        <w:t>SEGUC0620 - Registrar Tentativas Negadas ao Acesso de uma Funcionalidade</w:t>
      </w:r>
      <w:bookmarkEnd w:id="14"/>
    </w:p>
    <w:p w14:paraId="0C243592" w14:textId="5D795243" w:rsidR="00D371D1" w:rsidRPr="00D97CA3" w:rsidRDefault="00D371D1" w:rsidP="006840C7">
      <w:pPr>
        <w:pStyle w:val="Ttulo3"/>
      </w:pPr>
      <w:r w:rsidRPr="00D97CA3">
        <w:t>Diagrama Mapa Mental do Plano de Teste</w:t>
      </w:r>
    </w:p>
    <w:p w14:paraId="6427EA7E" w14:textId="62657BA1" w:rsidR="00D371D1" w:rsidRPr="00D97CA3" w:rsidRDefault="00BE0AF4" w:rsidP="00D371D1">
      <w:pPr>
        <w:rPr>
          <w:lang w:val="pt-BR"/>
        </w:rPr>
      </w:pPr>
      <w:r>
        <w:rPr>
          <w:lang w:val="pt-BR"/>
        </w:rPr>
        <w:t>Não se aplica.</w:t>
      </w:r>
    </w:p>
    <w:p w14:paraId="6A5BD669" w14:textId="740735E0" w:rsidR="00D371D1" w:rsidRPr="00D97CA3" w:rsidRDefault="00D371D1" w:rsidP="006840C7">
      <w:pPr>
        <w:pStyle w:val="Ttulo3"/>
      </w:pPr>
      <w:r w:rsidRPr="00D97CA3">
        <w:t>Relação dos Casos de Teste</w:t>
      </w:r>
    </w:p>
    <w:p w14:paraId="36A282BD" w14:textId="1B220AA6" w:rsidR="00E241EF" w:rsidRPr="00D97CA3" w:rsidRDefault="00BE0AF4" w:rsidP="00BE0AF4">
      <w:pPr>
        <w:rPr>
          <w:lang w:val="pt-BR"/>
        </w:rPr>
      </w:pPr>
      <w:r>
        <w:rPr>
          <w:lang w:val="pt-BR"/>
        </w:rPr>
        <w:t xml:space="preserve">Este caso de uso descreve como a arquitetura de software deve ser implementada </w:t>
      </w:r>
      <w:proofErr w:type="gramStart"/>
      <w:r>
        <w:rPr>
          <w:lang w:val="pt-BR"/>
        </w:rPr>
        <w:t>para</w:t>
      </w:r>
      <w:proofErr w:type="gramEnd"/>
      <w:r>
        <w:rPr>
          <w:lang w:val="pt-BR"/>
        </w:rPr>
        <w:t xml:space="preserve"> manter o histórico das tentativas de acesso à módulos cujo o ator não tenha permissão de acesso.</w:t>
      </w:r>
      <w:r w:rsidR="001A196E">
        <w:rPr>
          <w:lang w:val="pt-BR"/>
        </w:rPr>
        <w:t xml:space="preserve"> Deve </w:t>
      </w:r>
      <w:r w:rsidR="0071306C">
        <w:rPr>
          <w:lang w:val="pt-BR"/>
        </w:rPr>
        <w:t>aletoriamente validar está</w:t>
      </w:r>
      <w:r w:rsidR="001A196E">
        <w:rPr>
          <w:lang w:val="pt-BR"/>
        </w:rPr>
        <w:t xml:space="preserve"> funcionalidade existente no menu do sistema.</w:t>
      </w:r>
    </w:p>
    <w:p w14:paraId="137E5678" w14:textId="3AB1CC72" w:rsidR="009B0C8B" w:rsidRPr="00D97CA3" w:rsidRDefault="008967E1" w:rsidP="006840C7">
      <w:pPr>
        <w:pStyle w:val="Ttulo2"/>
      </w:pPr>
      <w:bookmarkStart w:id="15" w:name="_Toc451353601"/>
      <w:r w:rsidRPr="008967E1">
        <w:lastRenderedPageBreak/>
        <w:t>SEGUC0640 - Registrar Operações de Alteração dos Bancos de Dados Oracle</w:t>
      </w:r>
      <w:bookmarkEnd w:id="15"/>
    </w:p>
    <w:p w14:paraId="70C7E9D8" w14:textId="72620B7E" w:rsidR="00D371D1" w:rsidRPr="00D97CA3" w:rsidRDefault="00D371D1" w:rsidP="006840C7">
      <w:pPr>
        <w:pStyle w:val="Ttulo3"/>
      </w:pPr>
      <w:r w:rsidRPr="00D97CA3">
        <w:t>Diagrama Mapa Mental do Plano de Teste</w:t>
      </w:r>
    </w:p>
    <w:p w14:paraId="406302C6" w14:textId="5CC4002A" w:rsidR="00D371D1" w:rsidRPr="00D97CA3" w:rsidRDefault="00BE0AF4" w:rsidP="00D371D1">
      <w:pPr>
        <w:rPr>
          <w:lang w:val="pt-BR"/>
        </w:rPr>
      </w:pPr>
      <w:r>
        <w:rPr>
          <w:lang w:val="pt-BR"/>
        </w:rPr>
        <w:t>Não se aplica.</w:t>
      </w:r>
    </w:p>
    <w:p w14:paraId="316E30C9" w14:textId="71C38F3E" w:rsidR="00D371D1" w:rsidRPr="00D97CA3" w:rsidRDefault="00D371D1" w:rsidP="006840C7">
      <w:pPr>
        <w:pStyle w:val="Ttulo3"/>
      </w:pPr>
      <w:r w:rsidRPr="00D97CA3">
        <w:t>Relação dos Casos de Teste</w:t>
      </w:r>
    </w:p>
    <w:p w14:paraId="6B52541A" w14:textId="03FF3988" w:rsidR="00E241EF" w:rsidRPr="00D97CA3" w:rsidRDefault="00BE0AF4" w:rsidP="00E241EF">
      <w:pPr>
        <w:rPr>
          <w:lang w:val="pt-BR"/>
        </w:rPr>
      </w:pPr>
      <w:r>
        <w:rPr>
          <w:lang w:val="pt-BR"/>
        </w:rPr>
        <w:t>Este caso de uso descreve o processo de validação e criação da trilha de auditoria que deve ser implementado nas tabelas do sistema. Deve-se</w:t>
      </w:r>
      <w:r w:rsidR="0071306C">
        <w:rPr>
          <w:lang w:val="pt-BR"/>
        </w:rPr>
        <w:t xml:space="preserve"> aleatoriamente</w:t>
      </w:r>
      <w:r>
        <w:rPr>
          <w:lang w:val="pt-BR"/>
        </w:rPr>
        <w:t xml:space="preserve"> verificar (evidenciar) estas colunas sempre que houver um dos processos funcionais: Incluir, excluir ou alterar um registro por uma funcionalidade.</w:t>
      </w:r>
    </w:p>
    <w:p w14:paraId="61FC974D" w14:textId="33997F83" w:rsidR="00A71AC1" w:rsidRDefault="00E214EB" w:rsidP="006840C7">
      <w:pPr>
        <w:pStyle w:val="Ttulo1"/>
      </w:pPr>
      <w:bookmarkStart w:id="16" w:name="_Toc451353602"/>
      <w:r w:rsidRPr="00D97CA3">
        <w:t>Considerações Especiais</w:t>
      </w:r>
      <w:bookmarkEnd w:id="16"/>
    </w:p>
    <w:p w14:paraId="32455358" w14:textId="69C6FE26" w:rsidR="00A71AC1" w:rsidRPr="00D97CA3" w:rsidRDefault="008967E1" w:rsidP="00A71AC1">
      <w:pPr>
        <w:rPr>
          <w:lang w:val="pt-BR"/>
        </w:rPr>
      </w:pPr>
      <w:r>
        <w:rPr>
          <w:lang w:val="pt-BR"/>
        </w:rPr>
        <w:t>Temos vários casos de uso que são arquiteturais, os casos de teste que validarão estes são descritos nos casos de uso funcionais.</w:t>
      </w:r>
    </w:p>
    <w:sectPr w:rsidR="00A71AC1" w:rsidRPr="00D97CA3" w:rsidSect="007F0158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B9589" w14:textId="77777777" w:rsidR="00BA61ED" w:rsidRDefault="00BA61ED">
      <w:r>
        <w:separator/>
      </w:r>
    </w:p>
  </w:endnote>
  <w:endnote w:type="continuationSeparator" w:id="0">
    <w:p w14:paraId="39A4BC1F" w14:textId="77777777" w:rsidR="00BA61ED" w:rsidRDefault="00BA6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EB5C98D" w14:textId="7A1EA046" w:rsidR="005833D7" w:rsidRDefault="005833D7" w:rsidP="00DC6B59">
    <w:pPr>
      <w:pStyle w:val="Rodap"/>
      <w:framePr w:wrap="around" w:vAnchor="text" w:hAnchor="page" w:x="3526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separate"/>
    </w:r>
    <w:r w:rsidR="001979FD">
      <w:rPr>
        <w:rStyle w:val="NmerodaPgina"/>
        <w:noProof/>
      </w:rPr>
      <w:t>7</w:t>
    </w:r>
    <w:r>
      <w:rPr>
        <w:rStyle w:val="NmerodaPgina"/>
      </w:rPr>
      <w:fldChar w:fldCharType="end"/>
    </w:r>
  </w:p>
  <w:p w14:paraId="3F01F0ED" w14:textId="77777777" w:rsidR="005833D7" w:rsidRPr="00297376" w:rsidRDefault="005833D7" w:rsidP="00DC6B59">
    <w:pPr>
      <w:pStyle w:val="Rodap"/>
    </w:pPr>
    <w:r>
      <w:rPr>
        <w:noProof/>
        <w:lang w:eastAsia="pt-BR"/>
      </w:rPr>
      <w:object w:dxaOrig="1440" w:dyaOrig="1440" w14:anchorId="40B031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275.05pt;margin-top:-9.15pt;width:211.25pt;height:35.9pt;z-index:251666432">
          <v:imagedata r:id="rId1" o:title=""/>
        </v:shape>
        <o:OLEObject Type="Embed" ProgID="PBrush" ShapeID="_x0000_s2054" DrawAspect="Content" ObjectID="_1525098295" r:id="rId2"/>
      </w:object>
    </w:r>
  </w:p>
  <w:p w14:paraId="716575B6" w14:textId="69A15A1A" w:rsidR="005833D7" w:rsidRPr="00DC6B59" w:rsidRDefault="005833D7" w:rsidP="00DC6B59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02D74" w14:textId="77777777" w:rsidR="00BA61ED" w:rsidRDefault="00BA61ED">
      <w:r>
        <w:separator/>
      </w:r>
    </w:p>
  </w:footnote>
  <w:footnote w:type="continuationSeparator" w:id="0">
    <w:p w14:paraId="403E201F" w14:textId="77777777" w:rsidR="00BA61ED" w:rsidRDefault="00BA61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C868B6" w14:textId="057D821F" w:rsidR="005833D7" w:rsidRDefault="005833D7" w:rsidP="00DC6B59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4384" behindDoc="1" locked="0" layoutInCell="1" allowOverlap="1" wp14:anchorId="30C3C0DC" wp14:editId="6B35AEB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10795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60CA87CB" wp14:editId="345957FA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508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2D7A7F36" w14:textId="762CE752" w:rsidR="005833D7" w:rsidRPr="00DC6B59" w:rsidRDefault="005833D7" w:rsidP="00DC6B59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B745A6F"/>
    <w:multiLevelType w:val="hybridMultilevel"/>
    <w:tmpl w:val="370AF59A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5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7">
    <w:nsid w:val="555C63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9931BA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5F156B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AD52925"/>
    <w:multiLevelType w:val="multilevel"/>
    <w:tmpl w:val="5A68CBD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13"/>
  </w:num>
  <w:num w:numId="9">
    <w:abstractNumId w:val="11"/>
  </w:num>
  <w:num w:numId="10">
    <w:abstractNumId w:val="10"/>
  </w:num>
  <w:num w:numId="11">
    <w:abstractNumId w:val="3"/>
  </w:num>
  <w:num w:numId="12">
    <w:abstractNumId w:val="11"/>
  </w:num>
  <w:num w:numId="13">
    <w:abstractNumId w:val="11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7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2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0552"/>
    <w:rsid w:val="00035CB2"/>
    <w:rsid w:val="00041626"/>
    <w:rsid w:val="000653E3"/>
    <w:rsid w:val="00065B11"/>
    <w:rsid w:val="000745BF"/>
    <w:rsid w:val="000875D4"/>
    <w:rsid w:val="000F3269"/>
    <w:rsid w:val="00112A21"/>
    <w:rsid w:val="001167F1"/>
    <w:rsid w:val="001240E9"/>
    <w:rsid w:val="0013090F"/>
    <w:rsid w:val="0013305A"/>
    <w:rsid w:val="00145E22"/>
    <w:rsid w:val="00171FF5"/>
    <w:rsid w:val="0019034D"/>
    <w:rsid w:val="00191072"/>
    <w:rsid w:val="00194887"/>
    <w:rsid w:val="001979FD"/>
    <w:rsid w:val="001A196E"/>
    <w:rsid w:val="001A258D"/>
    <w:rsid w:val="001A2C86"/>
    <w:rsid w:val="001B3560"/>
    <w:rsid w:val="001B6DD2"/>
    <w:rsid w:val="001C6CF5"/>
    <w:rsid w:val="001F108F"/>
    <w:rsid w:val="001F5AAB"/>
    <w:rsid w:val="00231F67"/>
    <w:rsid w:val="002332F5"/>
    <w:rsid w:val="00256B37"/>
    <w:rsid w:val="002669D8"/>
    <w:rsid w:val="002700BE"/>
    <w:rsid w:val="0028503E"/>
    <w:rsid w:val="0029444A"/>
    <w:rsid w:val="002A1834"/>
    <w:rsid w:val="002A5630"/>
    <w:rsid w:val="002B45AA"/>
    <w:rsid w:val="002D26DC"/>
    <w:rsid w:val="002D674F"/>
    <w:rsid w:val="002D68D6"/>
    <w:rsid w:val="002E2AFC"/>
    <w:rsid w:val="0031219B"/>
    <w:rsid w:val="00315707"/>
    <w:rsid w:val="00356107"/>
    <w:rsid w:val="00370896"/>
    <w:rsid w:val="00375521"/>
    <w:rsid w:val="00375A5E"/>
    <w:rsid w:val="00386805"/>
    <w:rsid w:val="003F1B0D"/>
    <w:rsid w:val="00404277"/>
    <w:rsid w:val="004050E7"/>
    <w:rsid w:val="00407CB6"/>
    <w:rsid w:val="0041232C"/>
    <w:rsid w:val="00413B6F"/>
    <w:rsid w:val="00415D61"/>
    <w:rsid w:val="00423BCB"/>
    <w:rsid w:val="004271F2"/>
    <w:rsid w:val="00427C0D"/>
    <w:rsid w:val="00441C85"/>
    <w:rsid w:val="00445E12"/>
    <w:rsid w:val="0045775B"/>
    <w:rsid w:val="004819BD"/>
    <w:rsid w:val="00483110"/>
    <w:rsid w:val="00496636"/>
    <w:rsid w:val="004A3728"/>
    <w:rsid w:val="004A6246"/>
    <w:rsid w:val="004B0EC5"/>
    <w:rsid w:val="004B4CB2"/>
    <w:rsid w:val="004B4CDF"/>
    <w:rsid w:val="004C3582"/>
    <w:rsid w:val="004D632C"/>
    <w:rsid w:val="00517DAA"/>
    <w:rsid w:val="0052113E"/>
    <w:rsid w:val="00521EE9"/>
    <w:rsid w:val="00531E1A"/>
    <w:rsid w:val="005376A9"/>
    <w:rsid w:val="0054073A"/>
    <w:rsid w:val="0055581E"/>
    <w:rsid w:val="0056205D"/>
    <w:rsid w:val="005679A7"/>
    <w:rsid w:val="00571D04"/>
    <w:rsid w:val="0057275D"/>
    <w:rsid w:val="0057287A"/>
    <w:rsid w:val="005833D7"/>
    <w:rsid w:val="0059340F"/>
    <w:rsid w:val="005A751D"/>
    <w:rsid w:val="005B0CD7"/>
    <w:rsid w:val="005B2554"/>
    <w:rsid w:val="005B5017"/>
    <w:rsid w:val="005D6C9F"/>
    <w:rsid w:val="005E4EEE"/>
    <w:rsid w:val="005F56B9"/>
    <w:rsid w:val="005F57F3"/>
    <w:rsid w:val="005F592B"/>
    <w:rsid w:val="006027B2"/>
    <w:rsid w:val="00612B3E"/>
    <w:rsid w:val="00623B30"/>
    <w:rsid w:val="0063171B"/>
    <w:rsid w:val="00636769"/>
    <w:rsid w:val="006516CB"/>
    <w:rsid w:val="00666E5C"/>
    <w:rsid w:val="006749D2"/>
    <w:rsid w:val="006840C7"/>
    <w:rsid w:val="006A6045"/>
    <w:rsid w:val="006B074A"/>
    <w:rsid w:val="006B1C5D"/>
    <w:rsid w:val="006C1336"/>
    <w:rsid w:val="006C63AF"/>
    <w:rsid w:val="006E0A56"/>
    <w:rsid w:val="006E1426"/>
    <w:rsid w:val="006F52A8"/>
    <w:rsid w:val="00700CE4"/>
    <w:rsid w:val="00707491"/>
    <w:rsid w:val="0071306C"/>
    <w:rsid w:val="00715C86"/>
    <w:rsid w:val="00725CD0"/>
    <w:rsid w:val="00733580"/>
    <w:rsid w:val="00741E9E"/>
    <w:rsid w:val="00742AB8"/>
    <w:rsid w:val="007475BD"/>
    <w:rsid w:val="00753D40"/>
    <w:rsid w:val="00766186"/>
    <w:rsid w:val="0077726F"/>
    <w:rsid w:val="00785B7A"/>
    <w:rsid w:val="007902EA"/>
    <w:rsid w:val="00791022"/>
    <w:rsid w:val="00792FF3"/>
    <w:rsid w:val="00796C97"/>
    <w:rsid w:val="007B198B"/>
    <w:rsid w:val="007D24FE"/>
    <w:rsid w:val="007D7264"/>
    <w:rsid w:val="007E615A"/>
    <w:rsid w:val="007F0158"/>
    <w:rsid w:val="007F25DB"/>
    <w:rsid w:val="00800176"/>
    <w:rsid w:val="00811150"/>
    <w:rsid w:val="00820A63"/>
    <w:rsid w:val="00846F47"/>
    <w:rsid w:val="00857A9A"/>
    <w:rsid w:val="00870479"/>
    <w:rsid w:val="00884BDB"/>
    <w:rsid w:val="00885A3B"/>
    <w:rsid w:val="008967E1"/>
    <w:rsid w:val="008A697E"/>
    <w:rsid w:val="008C0453"/>
    <w:rsid w:val="008C5D42"/>
    <w:rsid w:val="008D76C5"/>
    <w:rsid w:val="008D7821"/>
    <w:rsid w:val="008E2B71"/>
    <w:rsid w:val="008E2D79"/>
    <w:rsid w:val="008F2B3C"/>
    <w:rsid w:val="00902BE4"/>
    <w:rsid w:val="00911258"/>
    <w:rsid w:val="00923E36"/>
    <w:rsid w:val="00926677"/>
    <w:rsid w:val="009345F9"/>
    <w:rsid w:val="0094558C"/>
    <w:rsid w:val="00947BCB"/>
    <w:rsid w:val="00957782"/>
    <w:rsid w:val="009611A4"/>
    <w:rsid w:val="00977853"/>
    <w:rsid w:val="00982A1C"/>
    <w:rsid w:val="009B0C8B"/>
    <w:rsid w:val="009B5491"/>
    <w:rsid w:val="009C5A3E"/>
    <w:rsid w:val="009D118F"/>
    <w:rsid w:val="009D43CD"/>
    <w:rsid w:val="009E0DCD"/>
    <w:rsid w:val="00A10A7B"/>
    <w:rsid w:val="00A17FD0"/>
    <w:rsid w:val="00A30E7C"/>
    <w:rsid w:val="00A44BBB"/>
    <w:rsid w:val="00A71AC1"/>
    <w:rsid w:val="00A760D3"/>
    <w:rsid w:val="00AA69FA"/>
    <w:rsid w:val="00AD109F"/>
    <w:rsid w:val="00AD46A9"/>
    <w:rsid w:val="00AD7479"/>
    <w:rsid w:val="00AE050A"/>
    <w:rsid w:val="00AF3C08"/>
    <w:rsid w:val="00B2478F"/>
    <w:rsid w:val="00B263BC"/>
    <w:rsid w:val="00B27AC9"/>
    <w:rsid w:val="00B36312"/>
    <w:rsid w:val="00B4782C"/>
    <w:rsid w:val="00B75B57"/>
    <w:rsid w:val="00B8331A"/>
    <w:rsid w:val="00B938EB"/>
    <w:rsid w:val="00BA61ED"/>
    <w:rsid w:val="00BB5E3C"/>
    <w:rsid w:val="00BB722C"/>
    <w:rsid w:val="00BD388F"/>
    <w:rsid w:val="00BE0AF4"/>
    <w:rsid w:val="00BE1A74"/>
    <w:rsid w:val="00BE1C2F"/>
    <w:rsid w:val="00BF1F5B"/>
    <w:rsid w:val="00BF5AE6"/>
    <w:rsid w:val="00C05AE1"/>
    <w:rsid w:val="00C063DC"/>
    <w:rsid w:val="00C2055C"/>
    <w:rsid w:val="00C2723E"/>
    <w:rsid w:val="00C333D8"/>
    <w:rsid w:val="00C4141B"/>
    <w:rsid w:val="00C62C0D"/>
    <w:rsid w:val="00C66DEE"/>
    <w:rsid w:val="00C74EFE"/>
    <w:rsid w:val="00C7553E"/>
    <w:rsid w:val="00C80D41"/>
    <w:rsid w:val="00CB0CE3"/>
    <w:rsid w:val="00CB5045"/>
    <w:rsid w:val="00CB66AC"/>
    <w:rsid w:val="00CD362A"/>
    <w:rsid w:val="00CD4D50"/>
    <w:rsid w:val="00CF3BD1"/>
    <w:rsid w:val="00D01EE0"/>
    <w:rsid w:val="00D17432"/>
    <w:rsid w:val="00D21244"/>
    <w:rsid w:val="00D31D0F"/>
    <w:rsid w:val="00D371D1"/>
    <w:rsid w:val="00D44D3F"/>
    <w:rsid w:val="00D92227"/>
    <w:rsid w:val="00D97CA3"/>
    <w:rsid w:val="00DA2F7C"/>
    <w:rsid w:val="00DA7AC4"/>
    <w:rsid w:val="00DB0284"/>
    <w:rsid w:val="00DB0D3A"/>
    <w:rsid w:val="00DB3FDF"/>
    <w:rsid w:val="00DB757C"/>
    <w:rsid w:val="00DC0F10"/>
    <w:rsid w:val="00DC6B59"/>
    <w:rsid w:val="00DE0676"/>
    <w:rsid w:val="00DE3A60"/>
    <w:rsid w:val="00DE7993"/>
    <w:rsid w:val="00E003B1"/>
    <w:rsid w:val="00E0087C"/>
    <w:rsid w:val="00E0269B"/>
    <w:rsid w:val="00E135A4"/>
    <w:rsid w:val="00E15ABA"/>
    <w:rsid w:val="00E214EB"/>
    <w:rsid w:val="00E241EF"/>
    <w:rsid w:val="00E30261"/>
    <w:rsid w:val="00E321EE"/>
    <w:rsid w:val="00E518B1"/>
    <w:rsid w:val="00E63A82"/>
    <w:rsid w:val="00E87157"/>
    <w:rsid w:val="00EA4132"/>
    <w:rsid w:val="00EB43E7"/>
    <w:rsid w:val="00EB4603"/>
    <w:rsid w:val="00EB6CA8"/>
    <w:rsid w:val="00EC7AB4"/>
    <w:rsid w:val="00EE04B2"/>
    <w:rsid w:val="00F1174C"/>
    <w:rsid w:val="00F125C7"/>
    <w:rsid w:val="00F17A77"/>
    <w:rsid w:val="00F34695"/>
    <w:rsid w:val="00F433F0"/>
    <w:rsid w:val="00F651C2"/>
    <w:rsid w:val="00F70B07"/>
    <w:rsid w:val="00F73DFB"/>
    <w:rsid w:val="00F81499"/>
    <w:rsid w:val="00F83295"/>
    <w:rsid w:val="00F838B2"/>
    <w:rsid w:val="00F84C84"/>
    <w:rsid w:val="00F8614C"/>
    <w:rsid w:val="00F915B4"/>
    <w:rsid w:val="00FA4034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826A080"/>
  <w15:docId w15:val="{D0DB5590-A995-4BAB-91AE-D485D79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6840C7"/>
    <w:pPr>
      <w:keepNext/>
      <w:numPr>
        <w:numId w:val="24"/>
      </w:numPr>
      <w:spacing w:before="240"/>
      <w:outlineLvl w:val="0"/>
    </w:pPr>
    <w:rPr>
      <w:b/>
      <w:bCs/>
      <w:color w:val="17365D"/>
      <w:sz w:val="28"/>
      <w:lang w:val="pt-BR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4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4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4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6840C7"/>
    <w:pPr>
      <w:tabs>
        <w:tab w:val="left" w:pos="480"/>
        <w:tab w:val="right" w:leader="dot" w:pos="9017"/>
      </w:tabs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  <w:uiPriority w:val="99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370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pbastos.com/testlink)" TargetMode="External"/><Relationship Id="rId9" Type="http://schemas.openxmlformats.org/officeDocument/2006/relationships/hyperlink" Target="http://www.wpbastos.com/mantis)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B63D9-3EC6-0D4B-AE45-9FC5A0E5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144</TotalTime>
  <Pages>8</Pages>
  <Words>1383</Words>
  <Characters>7469</Characters>
  <Application>Microsoft Macintosh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8835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Wellington P Bastos</cp:lastModifiedBy>
  <cp:revision>21</cp:revision>
  <cp:lastPrinted>2015-11-30T19:58:00Z</cp:lastPrinted>
  <dcterms:created xsi:type="dcterms:W3CDTF">2016-04-01T18:41:00Z</dcterms:created>
  <dcterms:modified xsi:type="dcterms:W3CDTF">2016-05-18T20:38:00Z</dcterms:modified>
</cp:coreProperties>
</file>