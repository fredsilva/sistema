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51A75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F4C7E8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A5DB1C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D3941F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E61FA9" w14:textId="77777777" w:rsidR="000745B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37596B4A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75C80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86AB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629F77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C8C6D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46169F" w14:textId="77777777" w:rsidR="001F108F" w:rsidRPr="00D97CA3" w:rsidRDefault="00D92227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97CA3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Plano de Teste da Ordem de Serviço</w:t>
      </w:r>
    </w:p>
    <w:p w14:paraId="25DE841E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7F28C5" w14:textId="77777777" w:rsidR="00D44D3F" w:rsidRPr="00D97CA3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DB0284" w:rsidRPr="00D97CA3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7D4BFE68" w14:textId="77777777" w:rsidR="00017DDD" w:rsidRPr="00D97CA3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DB0284" w:rsidRPr="00D97CA3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676BCABF" w14:textId="77777777" w:rsidR="00977853" w:rsidRPr="00D97CA3" w:rsidRDefault="00977853" w:rsidP="0097785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DB0284" w:rsidRPr="00D97CA3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2D4E020A" w14:textId="7EDFF957" w:rsidR="00D92227" w:rsidRPr="00D97CA3" w:rsidRDefault="00D92227" w:rsidP="00D92227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OS: </w:t>
      </w:r>
    </w:p>
    <w:p w14:paraId="24B10EC1" w14:textId="10140378" w:rsidR="00030552" w:rsidRPr="00D97CA3" w:rsidRDefault="00030552" w:rsidP="0003055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Título da OS: </w:t>
      </w:r>
      <w:r w:rsidR="00DB0284" w:rsidRPr="00D97CA3">
        <w:rPr>
          <w:b/>
          <w:iCs/>
          <w:snapToGrid/>
          <w:spacing w:val="15"/>
          <w:sz w:val="28"/>
          <w:szCs w:val="28"/>
          <w:lang w:val="pt-BR" w:eastAsia="ja-JP"/>
        </w:rPr>
        <w:t xml:space="preserve">Produto Arrecadação - Subproduto </w:t>
      </w:r>
      <w:r w:rsidR="00974A14">
        <w:rPr>
          <w:b/>
          <w:iCs/>
          <w:snapToGrid/>
          <w:spacing w:val="15"/>
          <w:sz w:val="28"/>
          <w:szCs w:val="28"/>
          <w:lang w:val="pt-BR" w:eastAsia="ja-JP"/>
        </w:rPr>
        <w:t>DARE-e</w:t>
      </w:r>
      <w:r w:rsidR="00DB0284" w:rsidRPr="00D97CA3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Versão (1.0)</w:t>
      </w:r>
    </w:p>
    <w:p w14:paraId="378FC2C7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301CC5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C683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C5E33D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AB60EC" w14:textId="77777777" w:rsidR="00D92227" w:rsidRPr="00D97CA3" w:rsidRDefault="00D92227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B1F554" w14:textId="77777777" w:rsidR="00030552" w:rsidRPr="00D97CA3" w:rsidRDefault="00030552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1D8F2E" w14:textId="77777777" w:rsidR="00017DDD" w:rsidRPr="00D97CA3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0A8E42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B005CCE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F53B14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84BDA" w14:textId="77777777" w:rsidR="001F108F" w:rsidRPr="00D97CA3" w:rsidRDefault="00D92227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 w:rsidRPr="00D97CA3">
        <w:rPr>
          <w:snapToGrid/>
          <w:sz w:val="22"/>
          <w:szCs w:val="22"/>
          <w:lang w:val="pt-BR" w:eastAsia="ja-JP"/>
        </w:rPr>
        <w:t>31</w:t>
      </w:r>
      <w:r w:rsidR="001F108F" w:rsidRPr="00D97CA3">
        <w:rPr>
          <w:snapToGrid/>
          <w:sz w:val="22"/>
          <w:szCs w:val="22"/>
          <w:lang w:val="pt-BR" w:eastAsia="ja-JP"/>
        </w:rPr>
        <w:t>/</w:t>
      </w:r>
      <w:r w:rsidR="00E63A82" w:rsidRPr="00D97CA3">
        <w:rPr>
          <w:snapToGrid/>
          <w:sz w:val="22"/>
          <w:szCs w:val="22"/>
          <w:lang w:val="pt-BR" w:eastAsia="ja-JP"/>
        </w:rPr>
        <w:t>0</w:t>
      </w:r>
      <w:r w:rsidR="00926677" w:rsidRPr="00D97CA3">
        <w:rPr>
          <w:snapToGrid/>
          <w:sz w:val="22"/>
          <w:szCs w:val="22"/>
          <w:lang w:val="pt-BR" w:eastAsia="ja-JP"/>
        </w:rPr>
        <w:t>3</w:t>
      </w:r>
      <w:r w:rsidR="001F108F" w:rsidRPr="00D97CA3">
        <w:rPr>
          <w:snapToGrid/>
          <w:sz w:val="22"/>
          <w:szCs w:val="22"/>
          <w:lang w:val="pt-BR" w:eastAsia="ja-JP"/>
        </w:rPr>
        <w:t>/201</w:t>
      </w:r>
      <w:r w:rsidR="00E63A82" w:rsidRPr="00D97CA3">
        <w:rPr>
          <w:snapToGrid/>
          <w:sz w:val="22"/>
          <w:szCs w:val="22"/>
          <w:lang w:val="pt-BR" w:eastAsia="ja-JP"/>
        </w:rPr>
        <w:t>6</w:t>
      </w:r>
    </w:p>
    <w:p w14:paraId="7BB2BF0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56C79C" w14:textId="77777777" w:rsidR="0057275D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D97CA3">
        <w:rPr>
          <w:snapToGrid/>
          <w:sz w:val="22"/>
          <w:szCs w:val="22"/>
          <w:lang w:val="pt-BR" w:eastAsia="ja-JP"/>
        </w:rPr>
        <w:br w:type="page"/>
      </w:r>
    </w:p>
    <w:p w14:paraId="03346658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lastRenderedPageBreak/>
        <w:t>Histórico d</w:t>
      </w:r>
      <w:r w:rsidR="001F108F" w:rsidRPr="00D97CA3">
        <w:rPr>
          <w:lang w:val="pt-BR"/>
        </w:rPr>
        <w:t>e</w:t>
      </w:r>
      <w:r w:rsidRPr="00D97CA3">
        <w:rPr>
          <w:lang w:val="pt-BR"/>
        </w:rPr>
        <w:t xml:space="preserve"> </w:t>
      </w:r>
      <w:r w:rsidR="0041232C" w:rsidRPr="00D97CA3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97CA3" w14:paraId="57E1267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FA11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0538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F1CD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Autor</w:t>
            </w:r>
          </w:p>
        </w:tc>
      </w:tr>
      <w:tr w:rsidR="0045775B" w:rsidRPr="00D97CA3" w14:paraId="3F616EB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956B" w14:textId="1F7F1A5C" w:rsidR="001F108F" w:rsidRPr="00D97CA3" w:rsidRDefault="00974A14" w:rsidP="00DE3A6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30</w:t>
            </w:r>
            <w:r w:rsidR="001F108F" w:rsidRPr="00D97CA3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05</w:t>
            </w:r>
            <w:r w:rsidR="001F108F" w:rsidRPr="00D97CA3">
              <w:rPr>
                <w:color w:val="000000"/>
                <w:lang w:val="pt-BR"/>
              </w:rPr>
              <w:t>/</w:t>
            </w:r>
            <w:r w:rsidR="00DE3A60">
              <w:rPr>
                <w:color w:val="000000"/>
                <w:lang w:val="pt-BR"/>
              </w:rPr>
              <w:t>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232F" w14:textId="7BB1D3CF" w:rsidR="001F108F" w:rsidRPr="00D97CA3" w:rsidRDefault="00DE3A60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Elaboração do Plano de Teste da OS </w:t>
            </w:r>
            <w:r w:rsidR="00974A14">
              <w:rPr>
                <w:color w:val="000000"/>
                <w:lang w:val="pt-BR"/>
              </w:rPr>
              <w:t>XXXX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788C" w14:textId="590A89CC" w:rsidR="001F108F" w:rsidRPr="00D97CA3" w:rsidRDefault="00DE3A60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DE3A60">
              <w:rPr>
                <w:color w:val="000000"/>
                <w:lang w:val="pt-BR"/>
              </w:rPr>
              <w:t>Wellington P. Bastos</w:t>
            </w:r>
          </w:p>
        </w:tc>
      </w:tr>
      <w:tr w:rsidR="001F108F" w:rsidRPr="00D97CA3" w14:paraId="7C70C8C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7D36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3777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5A89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7554CF6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1932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59F9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71E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30E8AA0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911E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03F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F87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14:paraId="68D03B2A" w14:textId="77777777" w:rsidR="0063171B" w:rsidRPr="00D97CA3" w:rsidRDefault="0063171B" w:rsidP="00041626">
      <w:pPr>
        <w:jc w:val="both"/>
        <w:rPr>
          <w:lang w:val="pt-BR"/>
        </w:rPr>
      </w:pPr>
    </w:p>
    <w:p w14:paraId="177AABED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br w:type="page"/>
      </w:r>
      <w:r w:rsidRPr="00D97CA3">
        <w:rPr>
          <w:lang w:val="pt-BR"/>
        </w:rPr>
        <w:lastRenderedPageBreak/>
        <w:t>Índice</w:t>
      </w:r>
    </w:p>
    <w:p w14:paraId="58226BA1" w14:textId="77777777" w:rsidR="00F1174C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97CA3">
        <w:rPr>
          <w:lang w:val="pt-BR"/>
        </w:rPr>
        <w:fldChar w:fldCharType="begin"/>
      </w:r>
      <w:r w:rsidRPr="00D97CA3">
        <w:rPr>
          <w:lang w:val="pt-BR"/>
        </w:rPr>
        <w:instrText xml:space="preserve"> TOC \o "1-3" \h \z \u </w:instrText>
      </w:r>
      <w:r w:rsidRPr="00D97CA3">
        <w:rPr>
          <w:lang w:val="pt-BR"/>
        </w:rPr>
        <w:fldChar w:fldCharType="separate"/>
      </w:r>
      <w:hyperlink w:anchor="_Toc447205676" w:history="1">
        <w:r w:rsidR="00F1174C" w:rsidRPr="00921812">
          <w:rPr>
            <w:rStyle w:val="Hiperlink"/>
            <w:noProof/>
            <w:lang w:val="pt-BR"/>
          </w:rPr>
          <w:t>1.</w:t>
        </w:r>
        <w:r w:rsidR="00F11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Objetivo do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_Toc447205676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4</w:t>
        </w:r>
        <w:r w:rsidR="00F1174C">
          <w:rPr>
            <w:noProof/>
            <w:webHidden/>
          </w:rPr>
          <w:fldChar w:fldCharType="end"/>
        </w:r>
      </w:hyperlink>
    </w:p>
    <w:p w14:paraId="3B87D2BC" w14:textId="77777777" w:rsidR="00F1174C" w:rsidRDefault="003710E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7205677" w:history="1">
        <w:r w:rsidR="00F1174C" w:rsidRPr="00921812">
          <w:rPr>
            <w:rStyle w:val="Hiperlink"/>
            <w:noProof/>
            <w:lang w:val="pt-BR"/>
          </w:rPr>
          <w:t>2.</w:t>
        </w:r>
        <w:r w:rsidR="00F11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Estratégias e Ferramentas de Testes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_Toc447205677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4</w:t>
        </w:r>
        <w:r w:rsidR="00F1174C">
          <w:rPr>
            <w:noProof/>
            <w:webHidden/>
          </w:rPr>
          <w:fldChar w:fldCharType="end"/>
        </w:r>
      </w:hyperlink>
    </w:p>
    <w:p w14:paraId="64AC4891" w14:textId="77777777" w:rsidR="00F1174C" w:rsidRDefault="003710E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7205678" w:history="1">
        <w:r w:rsidR="00F1174C" w:rsidRPr="00921812">
          <w:rPr>
            <w:rStyle w:val="Hiperlink"/>
            <w:noProof/>
            <w:lang w:val="pt-BR"/>
          </w:rPr>
          <w:t>3.</w:t>
        </w:r>
        <w:r w:rsidR="00F11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Escopo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_Toc447205678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4</w:t>
        </w:r>
        <w:r w:rsidR="00F1174C">
          <w:rPr>
            <w:noProof/>
            <w:webHidden/>
          </w:rPr>
          <w:fldChar w:fldCharType="end"/>
        </w:r>
      </w:hyperlink>
    </w:p>
    <w:p w14:paraId="4068CD73" w14:textId="77777777" w:rsidR="00F1174C" w:rsidRDefault="003710E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7205679" w:history="1">
        <w:r w:rsidR="00F1174C" w:rsidRPr="00921812">
          <w:rPr>
            <w:rStyle w:val="Hiperlink"/>
            <w:noProof/>
            <w:lang w:val="pt-BR"/>
          </w:rPr>
          <w:t>4.</w:t>
        </w:r>
        <w:r w:rsidR="00F11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Estimativa de Esforço para Execução deste Testes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_Toc447205679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4</w:t>
        </w:r>
        <w:r w:rsidR="00F1174C">
          <w:rPr>
            <w:noProof/>
            <w:webHidden/>
          </w:rPr>
          <w:fldChar w:fldCharType="end"/>
        </w:r>
      </w:hyperlink>
    </w:p>
    <w:p w14:paraId="0F9E8867" w14:textId="77777777" w:rsidR="00F1174C" w:rsidRDefault="003710E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7205680" w:history="1">
        <w:r w:rsidR="00F1174C" w:rsidRPr="00921812">
          <w:rPr>
            <w:rStyle w:val="Hiperlink"/>
            <w:noProof/>
            <w:lang w:val="pt-BR"/>
          </w:rPr>
          <w:t>5.</w:t>
        </w:r>
        <w:r w:rsidR="00F11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de Casos de Testes por Casos de Usos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_Toc447205680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5</w:t>
        </w:r>
        <w:r w:rsidR="00F1174C">
          <w:rPr>
            <w:noProof/>
            <w:webHidden/>
          </w:rPr>
          <w:fldChar w:fldCharType="end"/>
        </w:r>
      </w:hyperlink>
    </w:p>
    <w:p w14:paraId="4FE37FCE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1" w:history="1">
        <w:r w:rsidR="00F1174C" w:rsidRPr="00921812">
          <w:rPr>
            <w:rStyle w:val="Hiperlink"/>
            <w:noProof/>
            <w:lang w:val="pt-BR"/>
          </w:rPr>
          <w:t>5.1.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ARRUC0910 - Parametrizar Bancos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_Toc447205681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5</w:t>
        </w:r>
        <w:r w:rsidR="00F1174C">
          <w:rPr>
            <w:noProof/>
            <w:webHidden/>
          </w:rPr>
          <w:fldChar w:fldCharType="end"/>
        </w:r>
      </w:hyperlink>
    </w:p>
    <w:p w14:paraId="65AAD800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2" w:history="1">
        <w:r w:rsidR="00F1174C" w:rsidRPr="00921812">
          <w:rPr>
            <w:rStyle w:val="Hiperlink"/>
            <w:noProof/>
            <w:lang w:val="pt-BR"/>
          </w:rPr>
          <w:t>5.1.1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_Toc447205682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5</w:t>
        </w:r>
        <w:r w:rsidR="00F1174C">
          <w:rPr>
            <w:noProof/>
            <w:webHidden/>
          </w:rPr>
          <w:fldChar w:fldCharType="end"/>
        </w:r>
      </w:hyperlink>
    </w:p>
    <w:p w14:paraId="662D73DB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3" w:history="1">
        <w:r w:rsidR="00F1174C" w:rsidRPr="00921812">
          <w:rPr>
            <w:rStyle w:val="Hiperlink"/>
            <w:noProof/>
            <w:lang w:val="pt-BR"/>
          </w:rPr>
          <w:t>5.1.2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_Toc447205683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5</w:t>
        </w:r>
        <w:r w:rsidR="00F1174C">
          <w:rPr>
            <w:noProof/>
            <w:webHidden/>
          </w:rPr>
          <w:fldChar w:fldCharType="end"/>
        </w:r>
      </w:hyperlink>
    </w:p>
    <w:p w14:paraId="78C27C0F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4" w:history="1">
        <w:r w:rsidR="00F1174C" w:rsidRPr="00921812">
          <w:rPr>
            <w:rStyle w:val="Hiperlink"/>
            <w:noProof/>
            <w:lang w:val="pt-BR"/>
          </w:rPr>
          <w:t>5.2.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ARRUC0911 - Parametrizar Agencias Bancarias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_Toc447205684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6</w:t>
        </w:r>
        <w:r w:rsidR="00F1174C">
          <w:rPr>
            <w:noProof/>
            <w:webHidden/>
          </w:rPr>
          <w:fldChar w:fldCharType="end"/>
        </w:r>
      </w:hyperlink>
    </w:p>
    <w:p w14:paraId="581E540B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5" w:history="1">
        <w:r w:rsidR="00F1174C" w:rsidRPr="00921812">
          <w:rPr>
            <w:rStyle w:val="Hiperlink"/>
            <w:noProof/>
            <w:lang w:val="pt-BR"/>
          </w:rPr>
          <w:t>5.2.1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_Toc447205685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6</w:t>
        </w:r>
        <w:r w:rsidR="00F1174C">
          <w:rPr>
            <w:noProof/>
            <w:webHidden/>
          </w:rPr>
          <w:fldChar w:fldCharType="end"/>
        </w:r>
      </w:hyperlink>
    </w:p>
    <w:p w14:paraId="1E8B08EF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6" w:history="1">
        <w:r w:rsidR="00F1174C" w:rsidRPr="00921812">
          <w:rPr>
            <w:rStyle w:val="Hiperlink"/>
            <w:noProof/>
            <w:lang w:val="pt-BR"/>
          </w:rPr>
          <w:t>5.2.2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_Toc447205686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6</w:t>
        </w:r>
        <w:r w:rsidR="00F1174C">
          <w:rPr>
            <w:noProof/>
            <w:webHidden/>
          </w:rPr>
          <w:fldChar w:fldCharType="end"/>
        </w:r>
      </w:hyperlink>
    </w:p>
    <w:p w14:paraId="56E2719E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7" w:history="1">
        <w:r w:rsidR="00F1174C" w:rsidRPr="00921812">
          <w:rPr>
            <w:rStyle w:val="Hiperlink"/>
            <w:noProof/>
            <w:lang w:val="pt-BR"/>
          </w:rPr>
          <w:t>5.3.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ARRUC0920 - Parametrizar Convênios da Arrecadação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_Toc447205687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7</w:t>
        </w:r>
        <w:r w:rsidR="00F1174C">
          <w:rPr>
            <w:noProof/>
            <w:webHidden/>
          </w:rPr>
          <w:fldChar w:fldCharType="end"/>
        </w:r>
      </w:hyperlink>
    </w:p>
    <w:p w14:paraId="482DAE76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8" w:history="1">
        <w:r w:rsidR="00F1174C" w:rsidRPr="00921812">
          <w:rPr>
            <w:rStyle w:val="Hiperlink"/>
            <w:noProof/>
            <w:lang w:val="pt-BR"/>
          </w:rPr>
          <w:t>5.3.1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_Toc447205688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7</w:t>
        </w:r>
        <w:r w:rsidR="00F1174C">
          <w:rPr>
            <w:noProof/>
            <w:webHidden/>
          </w:rPr>
          <w:fldChar w:fldCharType="end"/>
        </w:r>
      </w:hyperlink>
    </w:p>
    <w:p w14:paraId="1B8ACC92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89" w:history="1">
        <w:r w:rsidR="00F1174C" w:rsidRPr="00921812">
          <w:rPr>
            <w:rStyle w:val="Hiperlink"/>
            <w:noProof/>
            <w:lang w:val="pt-BR"/>
          </w:rPr>
          <w:t>5.3.2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_Toc447205689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7</w:t>
        </w:r>
        <w:r w:rsidR="00F1174C">
          <w:rPr>
            <w:noProof/>
            <w:webHidden/>
          </w:rPr>
          <w:fldChar w:fldCharType="end"/>
        </w:r>
      </w:hyperlink>
    </w:p>
    <w:p w14:paraId="36D6BF80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0" w:history="1">
        <w:r w:rsidR="00F1174C" w:rsidRPr="00921812">
          <w:rPr>
            <w:rStyle w:val="Hiperlink"/>
            <w:noProof/>
            <w:lang w:val="pt-BR"/>
          </w:rPr>
          <w:t>5.4.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ARRUC0930 - Parametrizar Grupos de CNAEs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_Toc447205690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9</w:t>
        </w:r>
        <w:r w:rsidR="00F1174C">
          <w:rPr>
            <w:noProof/>
            <w:webHidden/>
          </w:rPr>
          <w:fldChar w:fldCharType="end"/>
        </w:r>
      </w:hyperlink>
    </w:p>
    <w:p w14:paraId="677D6FC2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1" w:history="1">
        <w:r w:rsidR="00F1174C" w:rsidRPr="00921812">
          <w:rPr>
            <w:rStyle w:val="Hiperlink"/>
            <w:noProof/>
            <w:lang w:val="pt-BR"/>
          </w:rPr>
          <w:t>5.4.1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_Toc447205691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9</w:t>
        </w:r>
        <w:r w:rsidR="00F1174C">
          <w:rPr>
            <w:noProof/>
            <w:webHidden/>
          </w:rPr>
          <w:fldChar w:fldCharType="end"/>
        </w:r>
      </w:hyperlink>
    </w:p>
    <w:p w14:paraId="523552A5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2" w:history="1">
        <w:r w:rsidR="00F1174C" w:rsidRPr="00921812">
          <w:rPr>
            <w:rStyle w:val="Hiperlink"/>
            <w:noProof/>
            <w:lang w:val="pt-BR"/>
          </w:rPr>
          <w:t>5.4.2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_Toc447205692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9</w:t>
        </w:r>
        <w:r w:rsidR="00F1174C">
          <w:rPr>
            <w:noProof/>
            <w:webHidden/>
          </w:rPr>
          <w:fldChar w:fldCharType="end"/>
        </w:r>
      </w:hyperlink>
    </w:p>
    <w:p w14:paraId="62B076BB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3" w:history="1">
        <w:r w:rsidR="00F1174C" w:rsidRPr="00921812">
          <w:rPr>
            <w:rStyle w:val="Hiperlink"/>
            <w:noProof/>
            <w:lang w:val="pt-BR"/>
          </w:rPr>
          <w:t>5.5.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ARRUC0940 - Parametrizar Plano de Contas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_Toc447205693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10</w:t>
        </w:r>
        <w:r w:rsidR="00F1174C">
          <w:rPr>
            <w:noProof/>
            <w:webHidden/>
          </w:rPr>
          <w:fldChar w:fldCharType="end"/>
        </w:r>
      </w:hyperlink>
    </w:p>
    <w:p w14:paraId="26C7C844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4" w:history="1">
        <w:r w:rsidR="00F1174C" w:rsidRPr="00921812">
          <w:rPr>
            <w:rStyle w:val="Hiperlink"/>
            <w:noProof/>
            <w:lang w:val="pt-BR"/>
          </w:rPr>
          <w:t>5.5.1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_Toc447205694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10</w:t>
        </w:r>
        <w:r w:rsidR="00F1174C">
          <w:rPr>
            <w:noProof/>
            <w:webHidden/>
          </w:rPr>
          <w:fldChar w:fldCharType="end"/>
        </w:r>
      </w:hyperlink>
    </w:p>
    <w:p w14:paraId="595A947F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5" w:history="1">
        <w:r w:rsidR="00F1174C" w:rsidRPr="00921812">
          <w:rPr>
            <w:rStyle w:val="Hiperlink"/>
            <w:noProof/>
            <w:lang w:val="pt-BR"/>
          </w:rPr>
          <w:t>5.5.2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_Toc447205695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10</w:t>
        </w:r>
        <w:r w:rsidR="00F1174C">
          <w:rPr>
            <w:noProof/>
            <w:webHidden/>
          </w:rPr>
          <w:fldChar w:fldCharType="end"/>
        </w:r>
      </w:hyperlink>
    </w:p>
    <w:p w14:paraId="02FFA408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6" w:history="1">
        <w:r w:rsidR="00F1174C" w:rsidRPr="00921812">
          <w:rPr>
            <w:rStyle w:val="Hiperlink"/>
            <w:noProof/>
            <w:lang w:val="pt-BR"/>
          </w:rPr>
          <w:t>5.6.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ARRUC0950 - Parametrizar Receitas e Transferências Constitucionais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_Toc447205696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11</w:t>
        </w:r>
        <w:r w:rsidR="00F1174C">
          <w:rPr>
            <w:noProof/>
            <w:webHidden/>
          </w:rPr>
          <w:fldChar w:fldCharType="end"/>
        </w:r>
      </w:hyperlink>
    </w:p>
    <w:p w14:paraId="24447CDB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7" w:history="1">
        <w:r w:rsidR="00F1174C" w:rsidRPr="00921812">
          <w:rPr>
            <w:rStyle w:val="Hiperlink"/>
            <w:noProof/>
            <w:lang w:val="pt-BR"/>
          </w:rPr>
          <w:t>5.6.1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_Toc447205697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11</w:t>
        </w:r>
        <w:r w:rsidR="00F1174C">
          <w:rPr>
            <w:noProof/>
            <w:webHidden/>
          </w:rPr>
          <w:fldChar w:fldCharType="end"/>
        </w:r>
      </w:hyperlink>
    </w:p>
    <w:p w14:paraId="7276AF01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8" w:history="1">
        <w:r w:rsidR="00F1174C" w:rsidRPr="00921812">
          <w:rPr>
            <w:rStyle w:val="Hiperlink"/>
            <w:noProof/>
            <w:lang w:val="pt-BR"/>
          </w:rPr>
          <w:t>5.6.2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_Toc447205698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11</w:t>
        </w:r>
        <w:r w:rsidR="00F1174C">
          <w:rPr>
            <w:noProof/>
            <w:webHidden/>
          </w:rPr>
          <w:fldChar w:fldCharType="end"/>
        </w:r>
      </w:hyperlink>
    </w:p>
    <w:p w14:paraId="4E24BB37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699" w:history="1">
        <w:r w:rsidR="00F1174C" w:rsidRPr="00921812">
          <w:rPr>
            <w:rStyle w:val="Hiperlink"/>
            <w:noProof/>
            <w:lang w:val="pt-BR"/>
          </w:rPr>
          <w:t>5.7.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ARRUC0960 - Parametrizar Tipos de Pedidos de Áreas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_Toc447205699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13</w:t>
        </w:r>
        <w:r w:rsidR="00F1174C">
          <w:rPr>
            <w:noProof/>
            <w:webHidden/>
          </w:rPr>
          <w:fldChar w:fldCharType="end"/>
        </w:r>
      </w:hyperlink>
    </w:p>
    <w:p w14:paraId="722EFE93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0" w:history="1">
        <w:r w:rsidR="00F1174C" w:rsidRPr="00921812">
          <w:rPr>
            <w:rStyle w:val="Hiperlink"/>
            <w:noProof/>
            <w:lang w:val="pt-BR"/>
          </w:rPr>
          <w:t>5.7.1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_Toc447205700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13</w:t>
        </w:r>
        <w:r w:rsidR="00F1174C">
          <w:rPr>
            <w:noProof/>
            <w:webHidden/>
          </w:rPr>
          <w:fldChar w:fldCharType="end"/>
        </w:r>
      </w:hyperlink>
    </w:p>
    <w:p w14:paraId="0FE94631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1" w:history="1">
        <w:r w:rsidR="00F1174C" w:rsidRPr="00921812">
          <w:rPr>
            <w:rStyle w:val="Hiperlink"/>
            <w:noProof/>
            <w:lang w:val="pt-BR"/>
          </w:rPr>
          <w:t>5.7.2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_Toc447205701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13</w:t>
        </w:r>
        <w:r w:rsidR="00F1174C">
          <w:rPr>
            <w:noProof/>
            <w:webHidden/>
          </w:rPr>
          <w:fldChar w:fldCharType="end"/>
        </w:r>
      </w:hyperlink>
    </w:p>
    <w:p w14:paraId="033671CA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2" w:history="1">
        <w:r w:rsidR="00F1174C" w:rsidRPr="00921812">
          <w:rPr>
            <w:rStyle w:val="Hiperlink"/>
            <w:noProof/>
            <w:lang w:val="pt-BR"/>
          </w:rPr>
          <w:t>5.8.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ARRUC0970 - Parametrizar Tipos de Pedidos de Documento e Áreas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_Toc447205702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15</w:t>
        </w:r>
        <w:r w:rsidR="00F1174C">
          <w:rPr>
            <w:noProof/>
            <w:webHidden/>
          </w:rPr>
          <w:fldChar w:fldCharType="end"/>
        </w:r>
      </w:hyperlink>
    </w:p>
    <w:p w14:paraId="5AB7F765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3" w:history="1">
        <w:r w:rsidR="00F1174C" w:rsidRPr="00921812">
          <w:rPr>
            <w:rStyle w:val="Hiperlink"/>
            <w:noProof/>
            <w:lang w:val="pt-BR"/>
          </w:rPr>
          <w:t>5.8.1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_Toc447205703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15</w:t>
        </w:r>
        <w:r w:rsidR="00F1174C">
          <w:rPr>
            <w:noProof/>
            <w:webHidden/>
          </w:rPr>
          <w:fldChar w:fldCharType="end"/>
        </w:r>
      </w:hyperlink>
    </w:p>
    <w:p w14:paraId="5E9AD38E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4" w:history="1">
        <w:r w:rsidR="00F1174C" w:rsidRPr="00921812">
          <w:rPr>
            <w:rStyle w:val="Hiperlink"/>
            <w:noProof/>
            <w:lang w:val="pt-BR"/>
          </w:rPr>
          <w:t>5.8.2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_Toc447205704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15</w:t>
        </w:r>
        <w:r w:rsidR="00F1174C">
          <w:rPr>
            <w:noProof/>
            <w:webHidden/>
          </w:rPr>
          <w:fldChar w:fldCharType="end"/>
        </w:r>
      </w:hyperlink>
    </w:p>
    <w:p w14:paraId="74B2D4B6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5" w:history="1">
        <w:r w:rsidR="00F1174C" w:rsidRPr="00921812">
          <w:rPr>
            <w:rStyle w:val="Hiperlink"/>
            <w:noProof/>
            <w:lang w:val="pt-BR"/>
          </w:rPr>
          <w:t>5.9.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ARRUC0980 - Parametrizar Tipos de Rejeições dos Arquivos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_Toc447205705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17</w:t>
        </w:r>
        <w:r w:rsidR="00F1174C">
          <w:rPr>
            <w:noProof/>
            <w:webHidden/>
          </w:rPr>
          <w:fldChar w:fldCharType="end"/>
        </w:r>
      </w:hyperlink>
    </w:p>
    <w:p w14:paraId="0B973A10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6" w:history="1">
        <w:r w:rsidR="00F1174C" w:rsidRPr="00921812">
          <w:rPr>
            <w:rStyle w:val="Hiperlink"/>
            <w:noProof/>
            <w:lang w:val="pt-BR"/>
          </w:rPr>
          <w:t>5.9.1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Diagrama Mapa Mental do Plano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_Toc447205706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17</w:t>
        </w:r>
        <w:r w:rsidR="00F1174C">
          <w:rPr>
            <w:noProof/>
            <w:webHidden/>
          </w:rPr>
          <w:fldChar w:fldCharType="end"/>
        </w:r>
      </w:hyperlink>
    </w:p>
    <w:p w14:paraId="439B39AD" w14:textId="77777777" w:rsidR="00F1174C" w:rsidRDefault="003710E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05707" w:history="1">
        <w:r w:rsidR="00F1174C" w:rsidRPr="00921812">
          <w:rPr>
            <w:rStyle w:val="Hiperlink"/>
            <w:noProof/>
            <w:lang w:val="pt-BR"/>
          </w:rPr>
          <w:t>5.9.2</w:t>
        </w:r>
        <w:r w:rsidR="00F1174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Relação dos Casos de Teste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_Toc447205707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17</w:t>
        </w:r>
        <w:r w:rsidR="00F1174C">
          <w:rPr>
            <w:noProof/>
            <w:webHidden/>
          </w:rPr>
          <w:fldChar w:fldCharType="end"/>
        </w:r>
      </w:hyperlink>
    </w:p>
    <w:p w14:paraId="35006EBA" w14:textId="77777777" w:rsidR="00F1174C" w:rsidRDefault="003710E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7205708" w:history="1">
        <w:r w:rsidR="00F1174C" w:rsidRPr="00921812">
          <w:rPr>
            <w:rStyle w:val="Hiperlink"/>
            <w:noProof/>
            <w:lang w:val="pt-BR"/>
          </w:rPr>
          <w:t>6.</w:t>
        </w:r>
        <w:r w:rsidR="00F11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1174C" w:rsidRPr="00921812">
          <w:rPr>
            <w:rStyle w:val="Hiperlink"/>
            <w:noProof/>
            <w:lang w:val="pt-BR"/>
          </w:rPr>
          <w:t>Considerações Especiais</w:t>
        </w:r>
        <w:r w:rsidR="00F1174C">
          <w:rPr>
            <w:noProof/>
            <w:webHidden/>
          </w:rPr>
          <w:tab/>
        </w:r>
        <w:r w:rsidR="00F1174C">
          <w:rPr>
            <w:noProof/>
            <w:webHidden/>
          </w:rPr>
          <w:fldChar w:fldCharType="begin"/>
        </w:r>
        <w:r w:rsidR="00F1174C">
          <w:rPr>
            <w:noProof/>
            <w:webHidden/>
          </w:rPr>
          <w:instrText xml:space="preserve"> PAGEREF _Toc447205708 \h </w:instrText>
        </w:r>
        <w:r w:rsidR="00F1174C">
          <w:rPr>
            <w:noProof/>
            <w:webHidden/>
          </w:rPr>
        </w:r>
        <w:r w:rsidR="00F1174C">
          <w:rPr>
            <w:noProof/>
            <w:webHidden/>
          </w:rPr>
          <w:fldChar w:fldCharType="separate"/>
        </w:r>
        <w:r w:rsidR="00F1174C">
          <w:rPr>
            <w:noProof/>
            <w:webHidden/>
          </w:rPr>
          <w:t>17</w:t>
        </w:r>
        <w:r w:rsidR="00F1174C">
          <w:rPr>
            <w:noProof/>
            <w:webHidden/>
          </w:rPr>
          <w:fldChar w:fldCharType="end"/>
        </w:r>
      </w:hyperlink>
    </w:p>
    <w:p w14:paraId="6CA496FB" w14:textId="77777777" w:rsidR="0063171B" w:rsidRPr="00D97CA3" w:rsidRDefault="00D31D0F">
      <w:pPr>
        <w:pStyle w:val="Ttulo"/>
        <w:rPr>
          <w:lang w:val="pt-BR"/>
        </w:rPr>
      </w:pPr>
      <w:r w:rsidRPr="00D97CA3">
        <w:rPr>
          <w:lang w:val="pt-BR"/>
        </w:rPr>
        <w:fldChar w:fldCharType="end"/>
      </w:r>
      <w:r w:rsidR="0063171B" w:rsidRPr="00D97CA3">
        <w:rPr>
          <w:lang w:val="pt-BR"/>
        </w:rPr>
        <w:br w:type="page"/>
      </w:r>
      <w:r w:rsidR="00D92227" w:rsidRPr="00D97CA3">
        <w:rPr>
          <w:lang w:val="pt-BR"/>
        </w:rPr>
        <w:lastRenderedPageBreak/>
        <w:t>Plano de Teste da Ordem de Serviço</w:t>
      </w:r>
      <w:r w:rsidR="00902BE4" w:rsidRPr="00D97CA3">
        <w:rPr>
          <w:lang w:val="pt-BR"/>
        </w:rPr>
        <w:t xml:space="preserve"> </w:t>
      </w:r>
    </w:p>
    <w:p w14:paraId="01410AFB" w14:textId="77777777" w:rsidR="0045775B" w:rsidRPr="00D97CA3" w:rsidRDefault="0045775B" w:rsidP="0045775B">
      <w:pPr>
        <w:rPr>
          <w:lang w:val="pt-BR"/>
        </w:rPr>
      </w:pPr>
      <w:bookmarkStart w:id="0" w:name="_Toc408584577"/>
    </w:p>
    <w:p w14:paraId="374EF2F6" w14:textId="77777777" w:rsidR="00A71AC1" w:rsidRDefault="00A71AC1" w:rsidP="00A71AC1">
      <w:pPr>
        <w:pStyle w:val="Ttulo1"/>
        <w:rPr>
          <w:lang w:val="pt-BR"/>
        </w:rPr>
      </w:pPr>
      <w:bookmarkStart w:id="1" w:name="_Toc447205676"/>
      <w:bookmarkEnd w:id="0"/>
      <w:r w:rsidRPr="00D97CA3">
        <w:rPr>
          <w:lang w:val="pt-BR"/>
        </w:rPr>
        <w:t>Objetivo do Teste</w:t>
      </w:r>
      <w:bookmarkEnd w:id="1"/>
    </w:p>
    <w:p w14:paraId="6ACB8E8C" w14:textId="77777777" w:rsidR="00A71AC1" w:rsidRPr="00DE3A60" w:rsidRDefault="00B27AC9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O objetivo dos testes </w:t>
      </w:r>
      <w:r w:rsidR="00370896" w:rsidRPr="00DE3A60">
        <w:rPr>
          <w:lang w:val="pt-BR"/>
        </w:rPr>
        <w:t xml:space="preserve">é verificar a adequação, o processamento e a recuperação de dados e a implementação adequada das regras de negócios. Os testes baseiam-se em técnicas de caixa preta, ou seja, verificar o aplicativo interagindo com o ator por meio de uma interface de usuário e analisar a saída. </w:t>
      </w:r>
    </w:p>
    <w:p w14:paraId="1E288B98" w14:textId="77777777" w:rsidR="00902BE4" w:rsidRDefault="00F1174C" w:rsidP="00F1174C">
      <w:pPr>
        <w:pStyle w:val="Ttulo1"/>
        <w:rPr>
          <w:lang w:val="pt-BR"/>
        </w:rPr>
      </w:pPr>
      <w:bookmarkStart w:id="2" w:name="_Toc447205677"/>
      <w:r w:rsidRPr="00F1174C">
        <w:rPr>
          <w:lang w:val="pt-BR"/>
        </w:rPr>
        <w:t xml:space="preserve">Estratégias e </w:t>
      </w:r>
      <w:r>
        <w:rPr>
          <w:lang w:val="pt-BR"/>
        </w:rPr>
        <w:t>F</w:t>
      </w:r>
      <w:r w:rsidRPr="00F1174C">
        <w:rPr>
          <w:lang w:val="pt-BR"/>
        </w:rPr>
        <w:t xml:space="preserve">erramentas de </w:t>
      </w:r>
      <w:r>
        <w:rPr>
          <w:lang w:val="pt-BR"/>
        </w:rPr>
        <w:t>T</w:t>
      </w:r>
      <w:r w:rsidRPr="00F1174C">
        <w:rPr>
          <w:lang w:val="pt-BR"/>
        </w:rPr>
        <w:t>estes</w:t>
      </w:r>
      <w:bookmarkEnd w:id="2"/>
    </w:p>
    <w:p w14:paraId="14800E14" w14:textId="5848C95C" w:rsidR="006F52A8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Assegurar a navegação correta do aplicativo, </w:t>
      </w:r>
      <w:r w:rsidR="00DE3A60" w:rsidRPr="00DE3A60">
        <w:rPr>
          <w:lang w:val="pt-BR"/>
        </w:rPr>
        <w:t>além</w:t>
      </w:r>
      <w:r w:rsidRPr="00DE3A60">
        <w:rPr>
          <w:lang w:val="pt-BR"/>
        </w:rPr>
        <w:t xml:space="preserve"> da entrada, </w:t>
      </w:r>
      <w:r w:rsidR="00DE3A60" w:rsidRPr="00DE3A60">
        <w:rPr>
          <w:lang w:val="pt-BR"/>
        </w:rPr>
        <w:t>processamento</w:t>
      </w:r>
      <w:r w:rsidRPr="00DE3A60">
        <w:rPr>
          <w:lang w:val="pt-BR"/>
        </w:rPr>
        <w:t xml:space="preserve"> e saída.</w:t>
      </w:r>
    </w:p>
    <w:p w14:paraId="0FA8D02A" w14:textId="4AE6A5AC" w:rsidR="00370896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Devemos executar cada caso de uso, fluxo ou função, utilizando dados válidos e inválidos para verificar o</w:t>
      </w:r>
      <w:r w:rsidR="00791022" w:rsidRPr="00DE3A60">
        <w:rPr>
          <w:lang w:val="pt-BR"/>
        </w:rPr>
        <w:t>s</w:t>
      </w:r>
      <w:r w:rsidRPr="00DE3A60">
        <w:rPr>
          <w:lang w:val="pt-BR"/>
        </w:rPr>
        <w:t xml:space="preserve"> seguinte</w:t>
      </w:r>
      <w:r w:rsidR="00791022" w:rsidRPr="00DE3A60">
        <w:rPr>
          <w:lang w:val="pt-BR"/>
        </w:rPr>
        <w:t>s itens</w:t>
      </w:r>
      <w:r w:rsidRPr="00DE3A60">
        <w:rPr>
          <w:lang w:val="pt-BR"/>
        </w:rPr>
        <w:t>:</w:t>
      </w:r>
    </w:p>
    <w:p w14:paraId="5A4685E4" w14:textId="77777777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>Os resultados esperados ocorrerão quando forem usados dados válidos;</w:t>
      </w:r>
    </w:p>
    <w:p w14:paraId="5E8B633A" w14:textId="5A63A0D1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 xml:space="preserve">As mensagens </w:t>
      </w:r>
      <w:r w:rsidR="00791022" w:rsidRPr="00DE3A60">
        <w:rPr>
          <w:lang w:val="pt-BR"/>
        </w:rPr>
        <w:t>de erro/</w:t>
      </w:r>
      <w:r w:rsidRPr="00DE3A60">
        <w:rPr>
          <w:lang w:val="pt-BR"/>
        </w:rPr>
        <w:t>aviso apropriadas sejam informadas quando dados inválidos forem utilizados.</w:t>
      </w:r>
    </w:p>
    <w:p w14:paraId="246A9B63" w14:textId="676B1606" w:rsidR="006B074A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Cada regra de negócio será adequadamente aplicada.</w:t>
      </w:r>
    </w:p>
    <w:p w14:paraId="6080CDB5" w14:textId="77777777" w:rsidR="00957782" w:rsidRDefault="00957782" w:rsidP="00957782">
      <w:pPr>
        <w:jc w:val="both"/>
        <w:rPr>
          <w:lang w:val="pt-BR"/>
        </w:rPr>
      </w:pPr>
      <w:r>
        <w:rPr>
          <w:lang w:val="pt-BR"/>
        </w:rPr>
        <w:t>Os casos de testes com os roteiros de testes e as massas de testes estão especificadas no Testlink (</w:t>
      </w:r>
      <w:hyperlink r:id="rId8" w:history="1">
        <w:r w:rsidRPr="00A5180D">
          <w:rPr>
            <w:rStyle w:val="Hiperlink"/>
            <w:lang w:val="pt-BR"/>
          </w:rPr>
          <w:t>http://www.wpbastos.com/testlink)</w:t>
        </w:r>
      </w:hyperlink>
      <w:r>
        <w:rPr>
          <w:lang w:val="pt-BR"/>
        </w:rPr>
        <w:t>. As execuções dos testes devem ser atualizadas dentro do Testlink, evidenciando o sucesso de cada caso de teste.</w:t>
      </w:r>
    </w:p>
    <w:p w14:paraId="4860773D" w14:textId="77777777" w:rsidR="00957782" w:rsidRPr="00791022" w:rsidRDefault="00957782" w:rsidP="00957782">
      <w:pPr>
        <w:jc w:val="both"/>
        <w:rPr>
          <w:lang w:val="pt-BR"/>
        </w:rPr>
      </w:pPr>
      <w:r>
        <w:rPr>
          <w:lang w:val="pt-BR"/>
        </w:rPr>
        <w:t>Quando os testes forem executados por uma equipe do CIAT ou da SEFAZ, deve ser evidenciado também os casos de testes com erros e aberto uma bug dentro do Mantis (</w:t>
      </w:r>
      <w:hyperlink r:id="rId9" w:history="1">
        <w:r w:rsidRPr="00A5180D">
          <w:rPr>
            <w:rStyle w:val="Hiperlink"/>
            <w:lang w:val="pt-BR"/>
          </w:rPr>
          <w:t>http://www.wpbastos.com/mantis)</w:t>
        </w:r>
      </w:hyperlink>
      <w:r>
        <w:rPr>
          <w:lang w:val="pt-BR"/>
        </w:rPr>
        <w:t xml:space="preserve"> para que a fábrica possa corrigir o defeito.</w:t>
      </w:r>
    </w:p>
    <w:p w14:paraId="1238CE82" w14:textId="77777777" w:rsidR="00957782" w:rsidRPr="00DE3A60" w:rsidRDefault="00957782" w:rsidP="00370896">
      <w:pPr>
        <w:rPr>
          <w:lang w:val="pt-BR"/>
        </w:rPr>
      </w:pPr>
    </w:p>
    <w:p w14:paraId="28D7ED59" w14:textId="77777777" w:rsidR="00DE7993" w:rsidRPr="00D97CA3" w:rsidRDefault="00D92227" w:rsidP="008D7821">
      <w:pPr>
        <w:pStyle w:val="Ttulo1"/>
        <w:rPr>
          <w:lang w:val="pt-BR"/>
        </w:rPr>
      </w:pPr>
      <w:bookmarkStart w:id="3" w:name="_Toc447205678"/>
      <w:r w:rsidRPr="00D97CA3">
        <w:rPr>
          <w:lang w:val="pt-BR"/>
        </w:rPr>
        <w:t>Escopo do Plano de Teste</w:t>
      </w:r>
      <w:bookmarkEnd w:id="3"/>
    </w:p>
    <w:p w14:paraId="7EB934A3" w14:textId="77777777" w:rsidR="00DE7993" w:rsidRPr="00D97CA3" w:rsidRDefault="00DE7993" w:rsidP="009B0C8B">
      <w:pPr>
        <w:rPr>
          <w:lang w:val="pt-BR"/>
        </w:rPr>
      </w:pP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DE7993" w:rsidRPr="00DE3A60" w14:paraId="688C31E6" w14:textId="77777777" w:rsidTr="009B0C8B">
        <w:tc>
          <w:tcPr>
            <w:tcW w:w="1701" w:type="dxa"/>
            <w:shd w:val="clear" w:color="auto" w:fill="8DB3E2"/>
          </w:tcPr>
          <w:p w14:paraId="22255218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7370" w:type="dxa"/>
            <w:shd w:val="clear" w:color="auto" w:fill="8DB3E2"/>
          </w:tcPr>
          <w:p w14:paraId="0CCB2662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Nome do Casos de Uso</w:t>
            </w:r>
          </w:p>
        </w:tc>
      </w:tr>
      <w:tr w:rsidR="009B0C8B" w:rsidRPr="00D97CA3" w14:paraId="6F054338" w14:textId="77777777" w:rsidTr="009B0C8B">
        <w:tc>
          <w:tcPr>
            <w:tcW w:w="1701" w:type="dxa"/>
            <w:shd w:val="clear" w:color="auto" w:fill="auto"/>
          </w:tcPr>
          <w:p w14:paraId="65633C83" w14:textId="551E75AE" w:rsidR="009B0C8B" w:rsidRPr="00D97CA3" w:rsidRDefault="00974A14" w:rsidP="009B0C8B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</w:t>
            </w:r>
            <w:r w:rsidR="009B0C8B" w:rsidRPr="00D97CA3">
              <w:rPr>
                <w:lang w:val="pt-BR"/>
              </w:rPr>
              <w:t>10</w:t>
            </w:r>
          </w:p>
        </w:tc>
        <w:tc>
          <w:tcPr>
            <w:tcW w:w="7370" w:type="dxa"/>
            <w:shd w:val="clear" w:color="auto" w:fill="auto"/>
          </w:tcPr>
          <w:p w14:paraId="2B156660" w14:textId="34988D73" w:rsidR="009B0C8B" w:rsidRPr="00D97CA3" w:rsidRDefault="00974A14" w:rsidP="009B0C8B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>Gerar DARE-e</w:t>
            </w:r>
          </w:p>
        </w:tc>
      </w:tr>
      <w:tr w:rsidR="009B0C8B" w:rsidRPr="00D97CA3" w14:paraId="02B214A5" w14:textId="77777777" w:rsidTr="009B0C8B">
        <w:tc>
          <w:tcPr>
            <w:tcW w:w="1701" w:type="dxa"/>
            <w:shd w:val="clear" w:color="auto" w:fill="auto"/>
          </w:tcPr>
          <w:p w14:paraId="37F0AD16" w14:textId="38D50E4B" w:rsidR="009B0C8B" w:rsidRPr="00D97CA3" w:rsidRDefault="00974A14" w:rsidP="009B0C8B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ARRUC0240</w:t>
            </w:r>
          </w:p>
        </w:tc>
        <w:tc>
          <w:tcPr>
            <w:tcW w:w="7370" w:type="dxa"/>
            <w:shd w:val="clear" w:color="auto" w:fill="auto"/>
          </w:tcPr>
          <w:p w14:paraId="272CF4A5" w14:textId="52F688F6" w:rsidR="009B0C8B" w:rsidRPr="00D97CA3" w:rsidRDefault="00974A14" w:rsidP="009B0C8B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>Processar Barra Dare</w:t>
            </w:r>
          </w:p>
        </w:tc>
      </w:tr>
      <w:tr w:rsidR="009B0C8B" w:rsidRPr="00D97CA3" w14:paraId="6E45BA66" w14:textId="77777777" w:rsidTr="009B0C8B">
        <w:tc>
          <w:tcPr>
            <w:tcW w:w="1701" w:type="dxa"/>
            <w:shd w:val="clear" w:color="auto" w:fill="auto"/>
          </w:tcPr>
          <w:p w14:paraId="04CEA1FC" w14:textId="3F9EDEE0" w:rsidR="009B0C8B" w:rsidRPr="00D97CA3" w:rsidRDefault="009B0C8B" w:rsidP="009B0C8B">
            <w:pPr>
              <w:spacing w:after="0"/>
              <w:ind w:left="0"/>
              <w:rPr>
                <w:lang w:val="pt-BR"/>
              </w:rPr>
            </w:pPr>
            <w:r w:rsidRPr="00D97CA3">
              <w:rPr>
                <w:lang w:val="pt-BR"/>
              </w:rPr>
              <w:t>ARRUC0</w:t>
            </w:r>
            <w:r w:rsidR="00974A14">
              <w:rPr>
                <w:lang w:val="pt-BR"/>
              </w:rPr>
              <w:t>250</w:t>
            </w:r>
          </w:p>
        </w:tc>
        <w:tc>
          <w:tcPr>
            <w:tcW w:w="7370" w:type="dxa"/>
            <w:shd w:val="clear" w:color="auto" w:fill="auto"/>
          </w:tcPr>
          <w:p w14:paraId="06290231" w14:textId="1B1BEEC1" w:rsidR="009B0C8B" w:rsidRPr="00D97CA3" w:rsidRDefault="00974A14" w:rsidP="009B0C8B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>Enviar Email Dare</w:t>
            </w:r>
          </w:p>
        </w:tc>
      </w:tr>
      <w:tr w:rsidR="009B0C8B" w:rsidRPr="00D97CA3" w14:paraId="3E8BF28B" w14:textId="77777777" w:rsidTr="009B0C8B">
        <w:tc>
          <w:tcPr>
            <w:tcW w:w="1701" w:type="dxa"/>
            <w:shd w:val="clear" w:color="auto" w:fill="auto"/>
          </w:tcPr>
          <w:p w14:paraId="040CDD3D" w14:textId="403B1B72" w:rsidR="009B0C8B" w:rsidRPr="00D97CA3" w:rsidRDefault="009B0C8B" w:rsidP="009B0C8B">
            <w:pPr>
              <w:spacing w:after="0"/>
              <w:ind w:left="0"/>
              <w:rPr>
                <w:lang w:val="pt-BR"/>
              </w:rPr>
            </w:pPr>
            <w:r w:rsidRPr="00D97CA3">
              <w:rPr>
                <w:lang w:val="pt-BR"/>
              </w:rPr>
              <w:t>ARRUC0</w:t>
            </w:r>
            <w:r w:rsidR="00974A14">
              <w:rPr>
                <w:lang w:val="pt-BR"/>
              </w:rPr>
              <w:t>260</w:t>
            </w:r>
          </w:p>
        </w:tc>
        <w:tc>
          <w:tcPr>
            <w:tcW w:w="7370" w:type="dxa"/>
            <w:shd w:val="clear" w:color="auto" w:fill="auto"/>
          </w:tcPr>
          <w:p w14:paraId="7C90153E" w14:textId="08AEA549" w:rsidR="009B0C8B" w:rsidRPr="00D97CA3" w:rsidRDefault="00974A14" w:rsidP="009B0C8B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>Imprimir Dare</w:t>
            </w:r>
          </w:p>
        </w:tc>
      </w:tr>
    </w:tbl>
    <w:p w14:paraId="400AC980" w14:textId="77777777" w:rsidR="00DE7993" w:rsidRPr="00D97CA3" w:rsidRDefault="00DE7993" w:rsidP="00041626">
      <w:pPr>
        <w:jc w:val="both"/>
        <w:rPr>
          <w:lang w:val="pt-BR"/>
        </w:rPr>
      </w:pPr>
    </w:p>
    <w:p w14:paraId="78E0F954" w14:textId="77777777" w:rsidR="00415D61" w:rsidRDefault="00415D61" w:rsidP="00415D61">
      <w:pPr>
        <w:pStyle w:val="Ttulo1"/>
        <w:rPr>
          <w:lang w:val="pt-BR"/>
        </w:rPr>
      </w:pPr>
      <w:bookmarkStart w:id="4" w:name="_Toc447205679"/>
      <w:r w:rsidRPr="00D97CA3">
        <w:rPr>
          <w:lang w:val="pt-BR"/>
        </w:rPr>
        <w:t>Estimativa de Esforço para Execução deste Testes</w:t>
      </w:r>
      <w:bookmarkEnd w:id="4"/>
    </w:p>
    <w:p w14:paraId="69CA16CE" w14:textId="769875E6" w:rsidR="00B2478F" w:rsidRPr="00DE3A60" w:rsidRDefault="00B2478F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Para as validações de </w:t>
      </w:r>
      <w:r w:rsidR="00DE3A60" w:rsidRPr="00DE3A60">
        <w:rPr>
          <w:lang w:val="pt-BR"/>
        </w:rPr>
        <w:t>domínios</w:t>
      </w:r>
      <w:r w:rsidRPr="00DE3A60">
        <w:rPr>
          <w:lang w:val="pt-BR"/>
        </w:rPr>
        <w:t>, ou seja, validar se o campo aceita somente o que é</w:t>
      </w:r>
      <w:r w:rsidR="00171FF5" w:rsidRPr="00DE3A60">
        <w:rPr>
          <w:lang w:val="pt-BR"/>
        </w:rPr>
        <w:t xml:space="preserve"> esperado, calcula-se 2</w:t>
      </w:r>
      <w:r w:rsidRPr="00DE3A60">
        <w:rPr>
          <w:lang w:val="pt-BR"/>
        </w:rPr>
        <w:t xml:space="preserve"> minutos para a execução. Para o</w:t>
      </w:r>
      <w:r w:rsidR="00DE3A60">
        <w:rPr>
          <w:lang w:val="pt-BR"/>
        </w:rPr>
        <w:t>s</w:t>
      </w:r>
      <w:r w:rsidRPr="00DE3A60">
        <w:rPr>
          <w:lang w:val="pt-BR"/>
        </w:rPr>
        <w:t xml:space="preserve"> casos de testes simples calcula-se 5 minutos para a execução, médios 10 minutos e complexos 15 minutos.</w:t>
      </w: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6"/>
        <w:gridCol w:w="2835"/>
      </w:tblGrid>
      <w:tr w:rsidR="00707491" w:rsidRPr="00DE3A60" w14:paraId="5F53FE18" w14:textId="77777777" w:rsidTr="00DE3A60">
        <w:tc>
          <w:tcPr>
            <w:tcW w:w="6236" w:type="dxa"/>
            <w:shd w:val="clear" w:color="auto" w:fill="8DB3E2"/>
          </w:tcPr>
          <w:p w14:paraId="08D9D074" w14:textId="77777777" w:rsidR="00171FF5" w:rsidRPr="00D97CA3" w:rsidRDefault="00171FF5" w:rsidP="00DE3A60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2835" w:type="dxa"/>
            <w:shd w:val="clear" w:color="auto" w:fill="8DB3E2"/>
          </w:tcPr>
          <w:p w14:paraId="271EB009" w14:textId="77777777" w:rsidR="00171FF5" w:rsidRPr="00D97CA3" w:rsidRDefault="00171FF5" w:rsidP="00707491">
            <w:pPr>
              <w:pStyle w:val="Recuonormal"/>
              <w:spacing w:before="60"/>
              <w:ind w:left="0" w:firstLine="0"/>
              <w:jc w:val="center"/>
              <w:rPr>
                <w:rStyle w:val="nfase"/>
                <w:b/>
                <w:lang w:val="pt-BR"/>
              </w:rPr>
            </w:pPr>
            <w:r>
              <w:rPr>
                <w:rStyle w:val="nfase"/>
                <w:b/>
                <w:lang w:val="pt-BR"/>
              </w:rPr>
              <w:t>Tempo de execuçã</w:t>
            </w:r>
            <w:r w:rsidR="00707491">
              <w:rPr>
                <w:rStyle w:val="nfase"/>
                <w:b/>
                <w:lang w:val="pt-BR"/>
              </w:rPr>
              <w:t>o do ciclo</w:t>
            </w:r>
          </w:p>
        </w:tc>
      </w:tr>
      <w:tr w:rsidR="00707491" w:rsidRPr="00D97CA3" w14:paraId="511106FB" w14:textId="77777777" w:rsidTr="00DE3A60">
        <w:tc>
          <w:tcPr>
            <w:tcW w:w="6236" w:type="dxa"/>
            <w:shd w:val="clear" w:color="auto" w:fill="auto"/>
          </w:tcPr>
          <w:p w14:paraId="3447BABB" w14:textId="5FD1AB37" w:rsidR="00171FF5" w:rsidRPr="00D97CA3" w:rsidRDefault="00974A14" w:rsidP="00974A14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ARRUC0210</w:t>
            </w:r>
            <w:r w:rsidR="00171FF5">
              <w:rPr>
                <w:lang w:val="pt-BR"/>
              </w:rPr>
              <w:t xml:space="preserve"> </w:t>
            </w:r>
            <w:r>
              <w:rPr>
                <w:lang w:val="pt-BR"/>
              </w:rPr>
              <w:t>-</w:t>
            </w:r>
            <w:r w:rsidR="00171FF5">
              <w:rPr>
                <w:lang w:val="pt-BR"/>
              </w:rPr>
              <w:t xml:space="preserve"> </w:t>
            </w:r>
            <w:r>
              <w:rPr>
                <w:lang w:val="pt-BR"/>
              </w:rPr>
              <w:t>Gerar DARE-e</w:t>
            </w:r>
          </w:p>
        </w:tc>
        <w:tc>
          <w:tcPr>
            <w:tcW w:w="2835" w:type="dxa"/>
            <w:shd w:val="clear" w:color="auto" w:fill="auto"/>
          </w:tcPr>
          <w:p w14:paraId="3ED373DF" w14:textId="05254351" w:rsidR="00171FF5" w:rsidRPr="00D97CA3" w:rsidRDefault="00C2055C" w:rsidP="0028549B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50 minutos</w:t>
            </w:r>
          </w:p>
        </w:tc>
      </w:tr>
      <w:tr w:rsidR="00707491" w:rsidRPr="00D97CA3" w14:paraId="631269AD" w14:textId="77777777" w:rsidTr="00DE3A60">
        <w:tc>
          <w:tcPr>
            <w:tcW w:w="6236" w:type="dxa"/>
            <w:shd w:val="clear" w:color="auto" w:fill="auto"/>
          </w:tcPr>
          <w:p w14:paraId="1545A447" w14:textId="4284D1DB" w:rsidR="00171FF5" w:rsidRPr="00D97CA3" w:rsidRDefault="00974A14" w:rsidP="00974A14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ARRUC0240</w:t>
            </w:r>
            <w:r w:rsidR="00171FF5">
              <w:rPr>
                <w:lang w:val="pt-BR"/>
              </w:rPr>
              <w:t xml:space="preserve"> - </w:t>
            </w:r>
            <w:r>
              <w:rPr>
                <w:lang w:val="pt-BR"/>
              </w:rPr>
              <w:t>Processar Barra DARE</w:t>
            </w:r>
          </w:p>
        </w:tc>
        <w:tc>
          <w:tcPr>
            <w:tcW w:w="2835" w:type="dxa"/>
            <w:shd w:val="clear" w:color="auto" w:fill="auto"/>
          </w:tcPr>
          <w:p w14:paraId="2BBBEA25" w14:textId="0DBD8BF2" w:rsidR="00171FF5" w:rsidRPr="00D97CA3" w:rsidRDefault="00DB0D3A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707491" w:rsidRPr="00D97CA3" w14:paraId="101B8680" w14:textId="77777777" w:rsidTr="00DE3A60">
        <w:tc>
          <w:tcPr>
            <w:tcW w:w="6236" w:type="dxa"/>
            <w:shd w:val="clear" w:color="auto" w:fill="auto"/>
          </w:tcPr>
          <w:p w14:paraId="546D02B0" w14:textId="5AB34427" w:rsidR="00171FF5" w:rsidRPr="00D97CA3" w:rsidRDefault="00974A14" w:rsidP="00974A14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ARRUC0250</w:t>
            </w:r>
            <w:r w:rsidR="00171FF5">
              <w:rPr>
                <w:lang w:val="pt-BR"/>
              </w:rPr>
              <w:t xml:space="preserve"> - </w:t>
            </w:r>
            <w:r>
              <w:rPr>
                <w:lang w:val="pt-BR"/>
              </w:rPr>
              <w:t>Enviar Email DARE</w:t>
            </w:r>
          </w:p>
        </w:tc>
        <w:tc>
          <w:tcPr>
            <w:tcW w:w="2835" w:type="dxa"/>
            <w:shd w:val="clear" w:color="auto" w:fill="auto"/>
          </w:tcPr>
          <w:p w14:paraId="750D08E7" w14:textId="3BAE6C5A" w:rsidR="00171FF5" w:rsidRPr="00D97CA3" w:rsidRDefault="00DB0D3A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707491" w:rsidRPr="00D97CA3" w14:paraId="3789A338" w14:textId="77777777" w:rsidTr="00DE3A60">
        <w:tc>
          <w:tcPr>
            <w:tcW w:w="6236" w:type="dxa"/>
            <w:shd w:val="clear" w:color="auto" w:fill="auto"/>
          </w:tcPr>
          <w:p w14:paraId="0B03844A" w14:textId="49220DC5" w:rsidR="00171FF5" w:rsidRPr="00D97CA3" w:rsidRDefault="00974A14" w:rsidP="00974A14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ARRUC026</w:t>
            </w:r>
            <w:r w:rsidR="00171FF5" w:rsidRPr="00D97CA3">
              <w:rPr>
                <w:lang w:val="pt-BR"/>
              </w:rPr>
              <w:t>0</w:t>
            </w:r>
            <w:r w:rsidR="00171FF5">
              <w:rPr>
                <w:lang w:val="pt-BR"/>
              </w:rPr>
              <w:t xml:space="preserve"> - </w:t>
            </w:r>
            <w:r>
              <w:rPr>
                <w:lang w:val="pt-BR"/>
              </w:rPr>
              <w:t>Imprimir DARE</w:t>
            </w:r>
          </w:p>
        </w:tc>
        <w:tc>
          <w:tcPr>
            <w:tcW w:w="2835" w:type="dxa"/>
            <w:shd w:val="clear" w:color="auto" w:fill="auto"/>
          </w:tcPr>
          <w:p w14:paraId="20F6CFAB" w14:textId="2D7F7D55" w:rsidR="00171FF5" w:rsidRPr="00D97CA3" w:rsidRDefault="00DB0D3A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791022" w:rsidRPr="00791022" w14:paraId="628B64FE" w14:textId="77777777" w:rsidTr="00DE3A60">
        <w:trPr>
          <w:trHeight w:val="279"/>
        </w:trPr>
        <w:tc>
          <w:tcPr>
            <w:tcW w:w="6236" w:type="dxa"/>
            <w:shd w:val="clear" w:color="auto" w:fill="auto"/>
          </w:tcPr>
          <w:p w14:paraId="0BA40495" w14:textId="18AE59FD" w:rsidR="00791022" w:rsidRPr="00791022" w:rsidRDefault="00791022" w:rsidP="00791022">
            <w:pPr>
              <w:spacing w:after="0"/>
              <w:ind w:left="0"/>
              <w:jc w:val="right"/>
              <w:rPr>
                <w:b/>
                <w:lang w:val="pt-BR"/>
              </w:rPr>
            </w:pPr>
            <w:r w:rsidRPr="00791022">
              <w:rPr>
                <w:b/>
                <w:lang w:val="pt-BR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14:paraId="2E508858" w14:textId="19C2FC56" w:rsidR="00791022" w:rsidRPr="00791022" w:rsidRDefault="0028549B" w:rsidP="0028549B">
            <w:pPr>
              <w:spacing w:after="0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584</w:t>
            </w:r>
            <w:r w:rsidR="00791022">
              <w:rPr>
                <w:b/>
                <w:lang w:val="pt-BR"/>
              </w:rPr>
              <w:t xml:space="preserve"> minutos (</w:t>
            </w:r>
            <w:r>
              <w:rPr>
                <w:b/>
                <w:lang w:val="pt-BR"/>
              </w:rPr>
              <w:t>9h44min</w:t>
            </w:r>
            <w:bookmarkStart w:id="5" w:name="_GoBack"/>
            <w:bookmarkEnd w:id="5"/>
            <w:r w:rsidR="00791022">
              <w:rPr>
                <w:b/>
                <w:lang w:val="pt-BR"/>
              </w:rPr>
              <w:t>)</w:t>
            </w:r>
          </w:p>
        </w:tc>
      </w:tr>
    </w:tbl>
    <w:p w14:paraId="7AEC1CF6" w14:textId="77777777" w:rsidR="008D7821" w:rsidRDefault="00A71AC1" w:rsidP="008D7821">
      <w:pPr>
        <w:pStyle w:val="Ttulo1"/>
        <w:rPr>
          <w:lang w:val="pt-BR"/>
        </w:rPr>
      </w:pPr>
      <w:bookmarkStart w:id="6" w:name="_Toc447205680"/>
      <w:r w:rsidRPr="00D97CA3">
        <w:rPr>
          <w:lang w:val="pt-BR"/>
        </w:rPr>
        <w:t xml:space="preserve">Relação de </w:t>
      </w:r>
      <w:r w:rsidR="008D7821" w:rsidRPr="00D97CA3">
        <w:rPr>
          <w:lang w:val="pt-BR"/>
        </w:rPr>
        <w:t xml:space="preserve">Casos de </w:t>
      </w:r>
      <w:r w:rsidR="00D92227" w:rsidRPr="00D97CA3">
        <w:rPr>
          <w:lang w:val="pt-BR"/>
        </w:rPr>
        <w:t>Testes</w:t>
      </w:r>
      <w:r w:rsidR="008D7821" w:rsidRPr="00D97CA3">
        <w:rPr>
          <w:lang w:val="pt-BR"/>
        </w:rPr>
        <w:t xml:space="preserve"> </w:t>
      </w:r>
      <w:r w:rsidR="00D92227" w:rsidRPr="00D97CA3">
        <w:rPr>
          <w:lang w:val="pt-BR"/>
        </w:rPr>
        <w:t>por Casos de Usos</w:t>
      </w:r>
      <w:bookmarkEnd w:id="6"/>
    </w:p>
    <w:p w14:paraId="6715B363" w14:textId="1A1CA55E" w:rsidR="00974A14" w:rsidRPr="00974A14" w:rsidRDefault="00974A14" w:rsidP="00974A14">
      <w:r>
        <w:t>Apesar de serem 4 casos de uso, é apenas um processo, então todos os casos de testes estão vinculados apenas à um caso de uso.</w:t>
      </w:r>
    </w:p>
    <w:p w14:paraId="4F200E97" w14:textId="1E625813" w:rsidR="0063171B" w:rsidRPr="00D97CA3" w:rsidRDefault="00974A14" w:rsidP="009B0C8B">
      <w:pPr>
        <w:pStyle w:val="Ttulo2"/>
        <w:rPr>
          <w:lang w:val="pt-BR"/>
        </w:rPr>
      </w:pPr>
      <w:bookmarkStart w:id="7" w:name="_Toc447205681"/>
      <w:r>
        <w:rPr>
          <w:lang w:val="pt-BR"/>
        </w:rPr>
        <w:t>ARRUC02</w:t>
      </w:r>
      <w:r w:rsidR="009B0C8B" w:rsidRPr="00D97CA3">
        <w:rPr>
          <w:lang w:val="pt-BR"/>
        </w:rPr>
        <w:t xml:space="preserve">10 - </w:t>
      </w:r>
      <w:bookmarkEnd w:id="7"/>
      <w:r>
        <w:rPr>
          <w:lang w:val="pt-BR"/>
        </w:rPr>
        <w:t>Gerar DARE-e</w:t>
      </w:r>
    </w:p>
    <w:p w14:paraId="1BDC8F33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8" w:name="_Toc447205682"/>
      <w:r w:rsidRPr="00D97CA3">
        <w:rPr>
          <w:lang w:val="pt-BR"/>
        </w:rPr>
        <w:t>Diagrama Mapa Mental do Plano de Teste</w:t>
      </w:r>
      <w:bookmarkEnd w:id="8"/>
    </w:p>
    <w:p w14:paraId="776E50EB" w14:textId="04C3161C" w:rsidR="00D371D1" w:rsidRPr="00D97CA3" w:rsidRDefault="00974A14" w:rsidP="00D371D1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B33F1E2" wp14:editId="2968CB55">
            <wp:extent cx="5732145" cy="308419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UC210 - Gerar DA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4CD1" w14:textId="77777777" w:rsidR="00D371D1" w:rsidRPr="00D97CA3" w:rsidRDefault="00D371D1" w:rsidP="00D371D1">
      <w:pPr>
        <w:rPr>
          <w:lang w:val="pt-BR"/>
        </w:rPr>
      </w:pPr>
    </w:p>
    <w:p w14:paraId="0B46DB1A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9" w:name="_Toc447205683"/>
      <w:r w:rsidRPr="00D97CA3">
        <w:rPr>
          <w:lang w:val="pt-BR"/>
        </w:rPr>
        <w:t>Relação dos Casos de Teste</w:t>
      </w:r>
      <w:bookmarkEnd w:id="9"/>
    </w:p>
    <w:p w14:paraId="38501A82" w14:textId="77777777" w:rsidR="00D371D1" w:rsidRPr="00D97CA3" w:rsidRDefault="00D371D1" w:rsidP="00D371D1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0653E3" w:rsidRPr="00D97CA3" w14:paraId="4AE4030F" w14:textId="77777777" w:rsidTr="000653E3">
        <w:tc>
          <w:tcPr>
            <w:tcW w:w="2268" w:type="dxa"/>
          </w:tcPr>
          <w:p w14:paraId="7415D18D" w14:textId="53C58CC3" w:rsidR="000653E3" w:rsidRPr="00D97CA3" w:rsidRDefault="000653E3" w:rsidP="000653E3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 w:rsidR="003710E6"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041516BF" w14:textId="77F8E94A" w:rsidR="000653E3" w:rsidRPr="00D97CA3" w:rsidRDefault="003710E6" w:rsidP="000653E3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Nosso número</w:t>
            </w:r>
          </w:p>
        </w:tc>
        <w:tc>
          <w:tcPr>
            <w:tcW w:w="2551" w:type="dxa"/>
          </w:tcPr>
          <w:p w14:paraId="38164F11" w14:textId="71A1A028" w:rsidR="000653E3" w:rsidRPr="00D97CA3" w:rsidRDefault="003710E6" w:rsidP="00D371D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289</w:t>
            </w:r>
            <w:r w:rsidR="00D371D1" w:rsidRPr="00D97CA3">
              <w:rPr>
                <w:lang w:val="pt-BR"/>
              </w:rPr>
              <w:t xml:space="preserve"> [Versão </w:t>
            </w:r>
            <w:r w:rsidR="000653E3" w:rsidRPr="00D97CA3">
              <w:rPr>
                <w:lang w:val="pt-BR"/>
              </w:rPr>
              <w:t>1]</w:t>
            </w:r>
          </w:p>
        </w:tc>
      </w:tr>
      <w:tr w:rsidR="00974A14" w:rsidRPr="00D97CA3" w14:paraId="280CB260" w14:textId="77777777" w:rsidTr="003710E6">
        <w:tc>
          <w:tcPr>
            <w:tcW w:w="2268" w:type="dxa"/>
          </w:tcPr>
          <w:p w14:paraId="332DFAE8" w14:textId="562A0C72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05FF76DE" w14:textId="270730B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 e hora da geração</w:t>
            </w:r>
          </w:p>
        </w:tc>
        <w:tc>
          <w:tcPr>
            <w:tcW w:w="2551" w:type="dxa"/>
          </w:tcPr>
          <w:p w14:paraId="347FDB4C" w14:textId="331BD06D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644B92E" w14:textId="77777777" w:rsidTr="003710E6">
        <w:tc>
          <w:tcPr>
            <w:tcW w:w="2268" w:type="dxa"/>
          </w:tcPr>
          <w:p w14:paraId="0A23D675" w14:textId="262C4AE1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1BE70838" w14:textId="35A4789A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Instituição</w:t>
            </w:r>
          </w:p>
        </w:tc>
        <w:tc>
          <w:tcPr>
            <w:tcW w:w="2551" w:type="dxa"/>
          </w:tcPr>
          <w:p w14:paraId="09330B4A" w14:textId="4D17AB78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D4AFF1B" w14:textId="77777777" w:rsidTr="003710E6">
        <w:tc>
          <w:tcPr>
            <w:tcW w:w="2268" w:type="dxa"/>
          </w:tcPr>
          <w:p w14:paraId="1580BC08" w14:textId="0C416EEF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06BA39BB" w14:textId="01B36D49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UF Emissora</w:t>
            </w:r>
          </w:p>
        </w:tc>
        <w:tc>
          <w:tcPr>
            <w:tcW w:w="2551" w:type="dxa"/>
          </w:tcPr>
          <w:p w14:paraId="31455E9A" w14:textId="2019EFD4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FCD22F3" w14:textId="77777777" w:rsidTr="003710E6">
        <w:tc>
          <w:tcPr>
            <w:tcW w:w="2268" w:type="dxa"/>
          </w:tcPr>
          <w:p w14:paraId="51297B62" w14:textId="45498E75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3F6F50DE" w14:textId="1D7E249E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Município</w:t>
            </w:r>
          </w:p>
        </w:tc>
        <w:tc>
          <w:tcPr>
            <w:tcW w:w="2551" w:type="dxa"/>
          </w:tcPr>
          <w:p w14:paraId="2C7E2E90" w14:textId="1E124FEA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33CC15D" w14:textId="77777777" w:rsidTr="003710E6">
        <w:tc>
          <w:tcPr>
            <w:tcW w:w="2268" w:type="dxa"/>
          </w:tcPr>
          <w:p w14:paraId="7BC2BFE8" w14:textId="31EAEAD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79491C64" w14:textId="17DEA4E5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Tipo contribuinte</w:t>
            </w:r>
          </w:p>
        </w:tc>
        <w:tc>
          <w:tcPr>
            <w:tcW w:w="2551" w:type="dxa"/>
          </w:tcPr>
          <w:p w14:paraId="04D324F0" w14:textId="3F908AD1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E80A6C5" w14:textId="77777777" w:rsidTr="003710E6">
        <w:tc>
          <w:tcPr>
            <w:tcW w:w="2268" w:type="dxa"/>
          </w:tcPr>
          <w:p w14:paraId="3CD2CCC6" w14:textId="1C40B0EC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7E06A669" w14:textId="01A7A7D7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Tipo identificação</w:t>
            </w:r>
          </w:p>
        </w:tc>
        <w:tc>
          <w:tcPr>
            <w:tcW w:w="2551" w:type="dxa"/>
          </w:tcPr>
          <w:p w14:paraId="602B0C38" w14:textId="272A405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0D541D8" w14:textId="77777777" w:rsidTr="003710E6">
        <w:tc>
          <w:tcPr>
            <w:tcW w:w="2268" w:type="dxa"/>
          </w:tcPr>
          <w:p w14:paraId="588AB905" w14:textId="78D00DA5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5CE8CC8E" w14:textId="51FAEF4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[Identificação usada para pesquisa]</w:t>
            </w:r>
          </w:p>
        </w:tc>
        <w:tc>
          <w:tcPr>
            <w:tcW w:w="2551" w:type="dxa"/>
          </w:tcPr>
          <w:p w14:paraId="69FC5852" w14:textId="1AF3A107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D7AB254" w14:textId="77777777" w:rsidTr="003710E6">
        <w:tc>
          <w:tcPr>
            <w:tcW w:w="2268" w:type="dxa"/>
          </w:tcPr>
          <w:p w14:paraId="604BBF34" w14:textId="60A870D2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54F30F85" w14:textId="22B9560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CPF/CNPJ</w:t>
            </w:r>
          </w:p>
        </w:tc>
        <w:tc>
          <w:tcPr>
            <w:tcW w:w="2551" w:type="dxa"/>
          </w:tcPr>
          <w:p w14:paraId="0BA75529" w14:textId="0F754557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66BC991" w14:textId="77777777" w:rsidTr="003710E6">
        <w:tc>
          <w:tcPr>
            <w:tcW w:w="2268" w:type="dxa"/>
          </w:tcPr>
          <w:p w14:paraId="57180F57" w14:textId="38FD082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lastRenderedPageBreak/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511159BE" w14:textId="5DDF313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Nome/Razão social</w:t>
            </w:r>
          </w:p>
        </w:tc>
        <w:tc>
          <w:tcPr>
            <w:tcW w:w="2551" w:type="dxa"/>
          </w:tcPr>
          <w:p w14:paraId="21AC9F66" w14:textId="20F1CC2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58C202D" w14:textId="77777777" w:rsidTr="003710E6">
        <w:tc>
          <w:tcPr>
            <w:tcW w:w="2268" w:type="dxa"/>
          </w:tcPr>
          <w:p w14:paraId="2020C4C0" w14:textId="5E2D735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2428C402" w14:textId="56708517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Tipo do imposto</w:t>
            </w:r>
          </w:p>
        </w:tc>
        <w:tc>
          <w:tcPr>
            <w:tcW w:w="2551" w:type="dxa"/>
          </w:tcPr>
          <w:p w14:paraId="4AF4346D" w14:textId="773110A9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05141DE" w14:textId="77777777" w:rsidTr="003710E6">
        <w:tc>
          <w:tcPr>
            <w:tcW w:w="2268" w:type="dxa"/>
          </w:tcPr>
          <w:p w14:paraId="3BBB2B60" w14:textId="10ADAD0A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167BD13A" w14:textId="70D8E56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Origem débito</w:t>
            </w:r>
          </w:p>
        </w:tc>
        <w:tc>
          <w:tcPr>
            <w:tcW w:w="2551" w:type="dxa"/>
          </w:tcPr>
          <w:p w14:paraId="27165F43" w14:textId="30591B35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B2A177F" w14:textId="77777777" w:rsidTr="003710E6">
        <w:tc>
          <w:tcPr>
            <w:tcW w:w="2268" w:type="dxa"/>
          </w:tcPr>
          <w:p w14:paraId="6858A1C9" w14:textId="09C796E1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2B438871" w14:textId="657584D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Documento</w:t>
            </w:r>
          </w:p>
        </w:tc>
        <w:tc>
          <w:tcPr>
            <w:tcW w:w="2551" w:type="dxa"/>
          </w:tcPr>
          <w:p w14:paraId="58D62A85" w14:textId="4424968F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C927108" w14:textId="77777777" w:rsidTr="003710E6">
        <w:tc>
          <w:tcPr>
            <w:tcW w:w="2268" w:type="dxa"/>
          </w:tcPr>
          <w:p w14:paraId="08D41B30" w14:textId="713D933C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4C23AED1" w14:textId="6875011E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Receita</w:t>
            </w:r>
          </w:p>
        </w:tc>
        <w:tc>
          <w:tcPr>
            <w:tcW w:w="2551" w:type="dxa"/>
          </w:tcPr>
          <w:p w14:paraId="0FF6727A" w14:textId="4AB0CCE8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C8CAF98" w14:textId="77777777" w:rsidTr="003710E6">
        <w:tc>
          <w:tcPr>
            <w:tcW w:w="2268" w:type="dxa"/>
          </w:tcPr>
          <w:p w14:paraId="19074163" w14:textId="624656B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466421A5" w14:textId="44F568E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Período/Ano referência</w:t>
            </w:r>
          </w:p>
        </w:tc>
        <w:tc>
          <w:tcPr>
            <w:tcW w:w="2551" w:type="dxa"/>
          </w:tcPr>
          <w:p w14:paraId="0A6B9701" w14:textId="7BB1BBC4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A5B8F66" w14:textId="77777777" w:rsidTr="003710E6">
        <w:tc>
          <w:tcPr>
            <w:tcW w:w="2268" w:type="dxa"/>
          </w:tcPr>
          <w:p w14:paraId="1C3936D5" w14:textId="3F787B6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59F95056" w14:textId="15C522F5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imposto</w:t>
            </w:r>
          </w:p>
        </w:tc>
        <w:tc>
          <w:tcPr>
            <w:tcW w:w="2551" w:type="dxa"/>
          </w:tcPr>
          <w:p w14:paraId="4C8BCD9B" w14:textId="6C7D4616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97611CB" w14:textId="77777777" w:rsidTr="003710E6">
        <w:tc>
          <w:tcPr>
            <w:tcW w:w="2268" w:type="dxa"/>
          </w:tcPr>
          <w:p w14:paraId="1598F89A" w14:textId="0C21D8C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2885D66E" w14:textId="3E3C0C3A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atlz. Monetária</w:t>
            </w:r>
          </w:p>
        </w:tc>
        <w:tc>
          <w:tcPr>
            <w:tcW w:w="2551" w:type="dxa"/>
          </w:tcPr>
          <w:p w14:paraId="3180136D" w14:textId="1CF6ABD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7CF8742" w14:textId="77777777" w:rsidTr="003710E6">
        <w:tc>
          <w:tcPr>
            <w:tcW w:w="2268" w:type="dxa"/>
          </w:tcPr>
          <w:p w14:paraId="61956060" w14:textId="09855DE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3A9F3597" w14:textId="20ADD71A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multa</w:t>
            </w:r>
          </w:p>
        </w:tc>
        <w:tc>
          <w:tcPr>
            <w:tcW w:w="2551" w:type="dxa"/>
          </w:tcPr>
          <w:p w14:paraId="08D7BF38" w14:textId="3E29FABE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3710E6" w:rsidRPr="00D97CA3" w14:paraId="6E875D38" w14:textId="77777777" w:rsidTr="003710E6">
        <w:tc>
          <w:tcPr>
            <w:tcW w:w="2268" w:type="dxa"/>
          </w:tcPr>
          <w:p w14:paraId="103D9598" w14:textId="57AB5C6E" w:rsidR="003710E6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25A093C1" w14:textId="345D8AB7" w:rsidR="003710E6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redução multa</w:t>
            </w:r>
          </w:p>
        </w:tc>
        <w:tc>
          <w:tcPr>
            <w:tcW w:w="2551" w:type="dxa"/>
          </w:tcPr>
          <w:p w14:paraId="1C511B0C" w14:textId="6B851CFE" w:rsidR="003710E6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3710E6" w:rsidRPr="00D97CA3" w14:paraId="78722009" w14:textId="77777777" w:rsidTr="003710E6">
        <w:tc>
          <w:tcPr>
            <w:tcW w:w="2268" w:type="dxa"/>
          </w:tcPr>
          <w:p w14:paraId="5A102095" w14:textId="6405D042" w:rsidR="003710E6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37BEDC0E" w14:textId="039F4ED9" w:rsidR="003710E6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juros</w:t>
            </w:r>
          </w:p>
        </w:tc>
        <w:tc>
          <w:tcPr>
            <w:tcW w:w="2551" w:type="dxa"/>
          </w:tcPr>
          <w:p w14:paraId="300CDC74" w14:textId="6CB63189" w:rsidR="003710E6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AADB966" w14:textId="77777777" w:rsidTr="003710E6">
        <w:tc>
          <w:tcPr>
            <w:tcW w:w="2268" w:type="dxa"/>
          </w:tcPr>
          <w:p w14:paraId="4F84C67E" w14:textId="5C6F1438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33BFAF9C" w14:textId="79440F0F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redução juros</w:t>
            </w:r>
          </w:p>
        </w:tc>
        <w:tc>
          <w:tcPr>
            <w:tcW w:w="2551" w:type="dxa"/>
          </w:tcPr>
          <w:p w14:paraId="5BC0B35C" w14:textId="249738F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46734F0" w14:textId="77777777" w:rsidTr="003710E6">
        <w:tc>
          <w:tcPr>
            <w:tcW w:w="2268" w:type="dxa"/>
          </w:tcPr>
          <w:p w14:paraId="45AE43E3" w14:textId="2C678AE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496F4065" w14:textId="641B6AFD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Deseja informar um valor diferente para pagar</w:t>
            </w:r>
          </w:p>
        </w:tc>
        <w:tc>
          <w:tcPr>
            <w:tcW w:w="2551" w:type="dxa"/>
          </w:tcPr>
          <w:p w14:paraId="4C062FDE" w14:textId="58709692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483B3B9" w14:textId="77777777" w:rsidTr="003710E6">
        <w:tc>
          <w:tcPr>
            <w:tcW w:w="2268" w:type="dxa"/>
          </w:tcPr>
          <w:p w14:paraId="26669423" w14:textId="1B4787BF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484DB7FD" w14:textId="0AE44F7E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a pagar</w:t>
            </w:r>
          </w:p>
        </w:tc>
        <w:tc>
          <w:tcPr>
            <w:tcW w:w="2551" w:type="dxa"/>
          </w:tcPr>
          <w:p w14:paraId="6898445E" w14:textId="724D462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CD8A6BE" w14:textId="77777777" w:rsidTr="003710E6">
        <w:tc>
          <w:tcPr>
            <w:tcW w:w="2268" w:type="dxa"/>
          </w:tcPr>
          <w:p w14:paraId="3B92976D" w14:textId="222F7218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01C7F490" w14:textId="73CA579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a recolher</w:t>
            </w:r>
          </w:p>
        </w:tc>
        <w:tc>
          <w:tcPr>
            <w:tcW w:w="2551" w:type="dxa"/>
          </w:tcPr>
          <w:p w14:paraId="6EFDE21F" w14:textId="1988AA86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DE00E55" w14:textId="77777777" w:rsidTr="003710E6">
        <w:tc>
          <w:tcPr>
            <w:tcW w:w="2268" w:type="dxa"/>
          </w:tcPr>
          <w:p w14:paraId="3E818B95" w14:textId="1138D60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0AD4B4B0" w14:textId="709DEB7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1D248A73" w14:textId="2B028942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952BC61" w14:textId="77777777" w:rsidTr="003710E6">
        <w:tc>
          <w:tcPr>
            <w:tcW w:w="2268" w:type="dxa"/>
          </w:tcPr>
          <w:p w14:paraId="3792A154" w14:textId="077C139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S Parcial</w:t>
            </w:r>
          </w:p>
        </w:tc>
        <w:tc>
          <w:tcPr>
            <w:tcW w:w="4252" w:type="dxa"/>
          </w:tcPr>
          <w:p w14:paraId="0F43F42D" w14:textId="2B5D9798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Documento</w:t>
            </w:r>
          </w:p>
        </w:tc>
        <w:tc>
          <w:tcPr>
            <w:tcW w:w="2551" w:type="dxa"/>
          </w:tcPr>
          <w:p w14:paraId="3CFB21F6" w14:textId="058D094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EF6742F" w14:textId="77777777" w:rsidTr="003710E6">
        <w:tc>
          <w:tcPr>
            <w:tcW w:w="2268" w:type="dxa"/>
          </w:tcPr>
          <w:p w14:paraId="461178D4" w14:textId="550D7A96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S Parcial</w:t>
            </w:r>
          </w:p>
        </w:tc>
        <w:tc>
          <w:tcPr>
            <w:tcW w:w="4252" w:type="dxa"/>
          </w:tcPr>
          <w:p w14:paraId="27554192" w14:textId="408D6BF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Total a recolher</w:t>
            </w:r>
          </w:p>
        </w:tc>
        <w:tc>
          <w:tcPr>
            <w:tcW w:w="2551" w:type="dxa"/>
          </w:tcPr>
          <w:p w14:paraId="0CC14EBE" w14:textId="0EA8931A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25EF37A" w14:textId="77777777" w:rsidTr="003710E6">
        <w:tc>
          <w:tcPr>
            <w:tcW w:w="2268" w:type="dxa"/>
          </w:tcPr>
          <w:p w14:paraId="7FD432DF" w14:textId="0124B25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S Parcial</w:t>
            </w:r>
          </w:p>
        </w:tc>
        <w:tc>
          <w:tcPr>
            <w:tcW w:w="4252" w:type="dxa"/>
          </w:tcPr>
          <w:p w14:paraId="0AB08256" w14:textId="63E47366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3084D152" w14:textId="741FFE6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820D07E" w14:textId="77777777" w:rsidTr="003710E6">
        <w:tc>
          <w:tcPr>
            <w:tcW w:w="2268" w:type="dxa"/>
          </w:tcPr>
          <w:p w14:paraId="3FAF9478" w14:textId="7940D78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4DDF90E4" w14:textId="14FC972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 referência inicial</w:t>
            </w:r>
          </w:p>
        </w:tc>
        <w:tc>
          <w:tcPr>
            <w:tcW w:w="2551" w:type="dxa"/>
          </w:tcPr>
          <w:p w14:paraId="14C657BE" w14:textId="0A7054FF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EC0A27A" w14:textId="77777777" w:rsidTr="003710E6">
        <w:tc>
          <w:tcPr>
            <w:tcW w:w="2268" w:type="dxa"/>
          </w:tcPr>
          <w:p w14:paraId="3DEB3BA7" w14:textId="4FD0CBD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045C5342" w14:textId="5E80A289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 referência final</w:t>
            </w:r>
          </w:p>
        </w:tc>
        <w:tc>
          <w:tcPr>
            <w:tcW w:w="2551" w:type="dxa"/>
          </w:tcPr>
          <w:p w14:paraId="64F2B96E" w14:textId="1279738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A07F3AB" w14:textId="77777777" w:rsidTr="003710E6">
        <w:tc>
          <w:tcPr>
            <w:tcW w:w="2268" w:type="dxa"/>
          </w:tcPr>
          <w:p w14:paraId="4F260347" w14:textId="1827D796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00589649" w14:textId="07E84461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Total a recolher</w:t>
            </w:r>
          </w:p>
        </w:tc>
        <w:tc>
          <w:tcPr>
            <w:tcW w:w="2551" w:type="dxa"/>
          </w:tcPr>
          <w:p w14:paraId="618A19AD" w14:textId="585116E5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A6EB645" w14:textId="77777777" w:rsidTr="003710E6">
        <w:tc>
          <w:tcPr>
            <w:tcW w:w="2268" w:type="dxa"/>
          </w:tcPr>
          <w:p w14:paraId="6E1BA59C" w14:textId="4B8653FB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35AD3E3E" w14:textId="6DF0EAF8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5239B201" w14:textId="39E832C6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6CFA190" w14:textId="77777777" w:rsidTr="003710E6">
        <w:tc>
          <w:tcPr>
            <w:tcW w:w="2268" w:type="dxa"/>
          </w:tcPr>
          <w:p w14:paraId="545329BD" w14:textId="0F5BE6CB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15752C1A" w14:textId="098C0DD9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Receita</w:t>
            </w:r>
          </w:p>
        </w:tc>
        <w:tc>
          <w:tcPr>
            <w:tcW w:w="2551" w:type="dxa"/>
          </w:tcPr>
          <w:p w14:paraId="4B299F43" w14:textId="1BF098C5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7C03494" w14:textId="77777777" w:rsidTr="003710E6">
        <w:tc>
          <w:tcPr>
            <w:tcW w:w="2268" w:type="dxa"/>
          </w:tcPr>
          <w:p w14:paraId="3675CB15" w14:textId="2D913E6C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5FFCC031" w14:textId="5CFBFF3E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UF Origem</w:t>
            </w:r>
          </w:p>
        </w:tc>
        <w:tc>
          <w:tcPr>
            <w:tcW w:w="2551" w:type="dxa"/>
          </w:tcPr>
          <w:p w14:paraId="7E65F04A" w14:textId="782171F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9786585" w14:textId="77777777" w:rsidTr="003710E6">
        <w:tc>
          <w:tcPr>
            <w:tcW w:w="2268" w:type="dxa"/>
          </w:tcPr>
          <w:p w14:paraId="13ADE89C" w14:textId="38147DFE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11C17028" w14:textId="4A7BDD51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UF Destino</w:t>
            </w:r>
          </w:p>
        </w:tc>
        <w:tc>
          <w:tcPr>
            <w:tcW w:w="2551" w:type="dxa"/>
          </w:tcPr>
          <w:p w14:paraId="44F86CF2" w14:textId="361D031E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8FC1104" w14:textId="77777777" w:rsidTr="003710E6">
        <w:tc>
          <w:tcPr>
            <w:tcW w:w="2268" w:type="dxa"/>
          </w:tcPr>
          <w:p w14:paraId="6ADB5E7B" w14:textId="05323B1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7CC4733D" w14:textId="725793D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Distância</w:t>
            </w:r>
          </w:p>
        </w:tc>
        <w:tc>
          <w:tcPr>
            <w:tcW w:w="2551" w:type="dxa"/>
          </w:tcPr>
          <w:p w14:paraId="1785F45B" w14:textId="120D645A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9F55A3F" w14:textId="77777777" w:rsidTr="003710E6">
        <w:tc>
          <w:tcPr>
            <w:tcW w:w="2268" w:type="dxa"/>
          </w:tcPr>
          <w:p w14:paraId="492584A5" w14:textId="73109AB8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3F5E7EA4" w14:textId="24CEFBD1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Peso</w:t>
            </w:r>
          </w:p>
        </w:tc>
        <w:tc>
          <w:tcPr>
            <w:tcW w:w="2551" w:type="dxa"/>
          </w:tcPr>
          <w:p w14:paraId="272D251C" w14:textId="26CF8AFE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D6537EE" w14:textId="77777777" w:rsidTr="003710E6">
        <w:tc>
          <w:tcPr>
            <w:tcW w:w="2268" w:type="dxa"/>
          </w:tcPr>
          <w:p w14:paraId="2493E9C5" w14:textId="5F0C70BD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597BFDF6" w14:textId="339F45A3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Nota fiscal</w:t>
            </w:r>
          </w:p>
        </w:tc>
        <w:tc>
          <w:tcPr>
            <w:tcW w:w="2551" w:type="dxa"/>
          </w:tcPr>
          <w:p w14:paraId="04CAA694" w14:textId="0313F1E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A203CE6" w14:textId="77777777" w:rsidTr="003710E6">
        <w:tc>
          <w:tcPr>
            <w:tcW w:w="2268" w:type="dxa"/>
          </w:tcPr>
          <w:p w14:paraId="5F1FA031" w14:textId="7B4DF21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5B516605" w14:textId="4DBB4C85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Alíquota</w:t>
            </w:r>
          </w:p>
        </w:tc>
        <w:tc>
          <w:tcPr>
            <w:tcW w:w="2551" w:type="dxa"/>
          </w:tcPr>
          <w:p w14:paraId="5CC3AF12" w14:textId="2F33737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9596B47" w14:textId="77777777" w:rsidTr="003710E6">
        <w:tc>
          <w:tcPr>
            <w:tcW w:w="2268" w:type="dxa"/>
          </w:tcPr>
          <w:p w14:paraId="21CD2AF5" w14:textId="784CC6EC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56F5C5F4" w14:textId="16A0DF9A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Multa (%)</w:t>
            </w:r>
          </w:p>
        </w:tc>
        <w:tc>
          <w:tcPr>
            <w:tcW w:w="2551" w:type="dxa"/>
          </w:tcPr>
          <w:p w14:paraId="2DB81063" w14:textId="63E1B2E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D6B04C5" w14:textId="77777777" w:rsidTr="003710E6">
        <w:tc>
          <w:tcPr>
            <w:tcW w:w="2268" w:type="dxa"/>
          </w:tcPr>
          <w:p w14:paraId="467536F1" w14:textId="34784E0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19C9A594" w14:textId="34AEC840" w:rsidR="00974A14" w:rsidRPr="00D97CA3" w:rsidRDefault="003710E6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BC</w:t>
            </w:r>
          </w:p>
        </w:tc>
        <w:tc>
          <w:tcPr>
            <w:tcW w:w="2551" w:type="dxa"/>
          </w:tcPr>
          <w:p w14:paraId="67E1D310" w14:textId="6499903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05CE03F" w14:textId="77777777" w:rsidTr="003710E6">
        <w:tc>
          <w:tcPr>
            <w:tcW w:w="2268" w:type="dxa"/>
          </w:tcPr>
          <w:p w14:paraId="6DA2F259" w14:textId="0656845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1F38390B" w14:textId="25737BC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imposto</w:t>
            </w:r>
          </w:p>
        </w:tc>
        <w:tc>
          <w:tcPr>
            <w:tcW w:w="2551" w:type="dxa"/>
          </w:tcPr>
          <w:p w14:paraId="4AF12673" w14:textId="723DE285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438D916" w14:textId="77777777" w:rsidTr="003710E6">
        <w:tc>
          <w:tcPr>
            <w:tcW w:w="2268" w:type="dxa"/>
          </w:tcPr>
          <w:p w14:paraId="26139BE4" w14:textId="401ED11F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59504CD9" w14:textId="5A5F9B77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multa</w:t>
            </w:r>
          </w:p>
        </w:tc>
        <w:tc>
          <w:tcPr>
            <w:tcW w:w="2551" w:type="dxa"/>
          </w:tcPr>
          <w:p w14:paraId="78A1048F" w14:textId="4B27FB08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AB5764C" w14:textId="77777777" w:rsidTr="003710E6">
        <w:tc>
          <w:tcPr>
            <w:tcW w:w="2268" w:type="dxa"/>
          </w:tcPr>
          <w:p w14:paraId="23ECF3A4" w14:textId="794966DA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544B9B77" w14:textId="20DC03D7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total frete</w:t>
            </w:r>
          </w:p>
        </w:tc>
        <w:tc>
          <w:tcPr>
            <w:tcW w:w="2551" w:type="dxa"/>
          </w:tcPr>
          <w:p w14:paraId="7398099B" w14:textId="57D63F57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F67A343" w14:textId="77777777" w:rsidTr="003710E6">
        <w:tc>
          <w:tcPr>
            <w:tcW w:w="2268" w:type="dxa"/>
          </w:tcPr>
          <w:p w14:paraId="0E88062C" w14:textId="0FFBBC2C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1361812E" w14:textId="6E1D75D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1EA58839" w14:textId="5148D9DA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AAF14AD" w14:textId="77777777" w:rsidTr="003710E6">
        <w:tc>
          <w:tcPr>
            <w:tcW w:w="2268" w:type="dxa"/>
          </w:tcPr>
          <w:p w14:paraId="55EF0FCA" w14:textId="5D23C018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Domínios - Diversos</w:t>
            </w:r>
          </w:p>
        </w:tc>
        <w:tc>
          <w:tcPr>
            <w:tcW w:w="4252" w:type="dxa"/>
          </w:tcPr>
          <w:p w14:paraId="4F3D990A" w14:textId="7CC52D0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Documento</w:t>
            </w:r>
          </w:p>
        </w:tc>
        <w:tc>
          <w:tcPr>
            <w:tcW w:w="2551" w:type="dxa"/>
          </w:tcPr>
          <w:p w14:paraId="0924FA9D" w14:textId="72DA5396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3A1EDDF" w14:textId="77777777" w:rsidTr="003710E6">
        <w:tc>
          <w:tcPr>
            <w:tcW w:w="2268" w:type="dxa"/>
          </w:tcPr>
          <w:p w14:paraId="59B9212A" w14:textId="796B9598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2E3A2CD0" w14:textId="335CF222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Receita</w:t>
            </w:r>
          </w:p>
        </w:tc>
        <w:tc>
          <w:tcPr>
            <w:tcW w:w="2551" w:type="dxa"/>
          </w:tcPr>
          <w:p w14:paraId="08D5F844" w14:textId="3CC5A81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EC902C6" w14:textId="77777777" w:rsidTr="003710E6">
        <w:tc>
          <w:tcPr>
            <w:tcW w:w="2268" w:type="dxa"/>
          </w:tcPr>
          <w:p w14:paraId="462F3B15" w14:textId="2F56D68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1CFA81E0" w14:textId="4800263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Sub. Código</w:t>
            </w:r>
          </w:p>
        </w:tc>
        <w:tc>
          <w:tcPr>
            <w:tcW w:w="2551" w:type="dxa"/>
          </w:tcPr>
          <w:p w14:paraId="515541C5" w14:textId="05CD505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45FB9F9" w14:textId="77777777" w:rsidTr="003710E6">
        <w:tc>
          <w:tcPr>
            <w:tcW w:w="2268" w:type="dxa"/>
          </w:tcPr>
          <w:p w14:paraId="107C4877" w14:textId="317047D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0AF4AB3D" w14:textId="48C5F992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Qtd. TSE</w:t>
            </w:r>
          </w:p>
        </w:tc>
        <w:tc>
          <w:tcPr>
            <w:tcW w:w="2551" w:type="dxa"/>
          </w:tcPr>
          <w:p w14:paraId="675A0ADD" w14:textId="30901457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E698EA4" w14:textId="77777777" w:rsidTr="003710E6">
        <w:tc>
          <w:tcPr>
            <w:tcW w:w="2268" w:type="dxa"/>
          </w:tcPr>
          <w:p w14:paraId="676E3855" w14:textId="3B7FE9CE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0A73FB89" w14:textId="4AC9F96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unitário TSE</w:t>
            </w:r>
          </w:p>
        </w:tc>
        <w:tc>
          <w:tcPr>
            <w:tcW w:w="2551" w:type="dxa"/>
          </w:tcPr>
          <w:p w14:paraId="1E856467" w14:textId="2269155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DD59C85" w14:textId="77777777" w:rsidTr="003710E6">
        <w:tc>
          <w:tcPr>
            <w:tcW w:w="2268" w:type="dxa"/>
          </w:tcPr>
          <w:p w14:paraId="329237DE" w14:textId="3539454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2E761717" w14:textId="4170DAB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TSE</w:t>
            </w:r>
          </w:p>
        </w:tc>
        <w:tc>
          <w:tcPr>
            <w:tcW w:w="2551" w:type="dxa"/>
          </w:tcPr>
          <w:p w14:paraId="0360A639" w14:textId="34637162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16CF062" w14:textId="77777777" w:rsidTr="003710E6">
        <w:tc>
          <w:tcPr>
            <w:tcW w:w="2268" w:type="dxa"/>
          </w:tcPr>
          <w:p w14:paraId="76E25C8D" w14:textId="712271AD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65057CF0" w14:textId="2915D53F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Período referência</w:t>
            </w:r>
          </w:p>
        </w:tc>
        <w:tc>
          <w:tcPr>
            <w:tcW w:w="2551" w:type="dxa"/>
          </w:tcPr>
          <w:p w14:paraId="1E96FCCC" w14:textId="660195D7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47888D0" w14:textId="77777777" w:rsidTr="003710E6">
        <w:tc>
          <w:tcPr>
            <w:tcW w:w="2268" w:type="dxa"/>
          </w:tcPr>
          <w:p w14:paraId="6B4EA402" w14:textId="516FFA5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42F6DAB6" w14:textId="45A2A79B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imposto</w:t>
            </w:r>
          </w:p>
        </w:tc>
        <w:tc>
          <w:tcPr>
            <w:tcW w:w="2551" w:type="dxa"/>
          </w:tcPr>
          <w:p w14:paraId="133146DF" w14:textId="65DE3FC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89C12AA" w14:textId="77777777" w:rsidTr="003710E6">
        <w:tc>
          <w:tcPr>
            <w:tcW w:w="2268" w:type="dxa"/>
          </w:tcPr>
          <w:p w14:paraId="7F258F6A" w14:textId="4FE415F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5EFBDF60" w14:textId="0C04B75C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multa</w:t>
            </w:r>
          </w:p>
        </w:tc>
        <w:tc>
          <w:tcPr>
            <w:tcW w:w="2551" w:type="dxa"/>
          </w:tcPr>
          <w:p w14:paraId="7FB5481A" w14:textId="1A40C97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BAA3B6D" w14:textId="77777777" w:rsidTr="003710E6">
        <w:tc>
          <w:tcPr>
            <w:tcW w:w="2268" w:type="dxa"/>
          </w:tcPr>
          <w:p w14:paraId="46850276" w14:textId="7C2B018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77BC489F" w14:textId="2F85285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juros</w:t>
            </w:r>
          </w:p>
        </w:tc>
        <w:tc>
          <w:tcPr>
            <w:tcW w:w="2551" w:type="dxa"/>
          </w:tcPr>
          <w:p w14:paraId="0D3B0136" w14:textId="427DF22F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979BF7E" w14:textId="77777777" w:rsidTr="003710E6">
        <w:tc>
          <w:tcPr>
            <w:tcW w:w="2268" w:type="dxa"/>
          </w:tcPr>
          <w:p w14:paraId="3CB69106" w14:textId="18E5F08F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42E67782" w14:textId="2269A4EB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Total a recolher</w:t>
            </w:r>
          </w:p>
        </w:tc>
        <w:tc>
          <w:tcPr>
            <w:tcW w:w="2551" w:type="dxa"/>
          </w:tcPr>
          <w:p w14:paraId="1E839863" w14:textId="74C0DCFF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BD9D35B" w14:textId="77777777" w:rsidTr="003710E6">
        <w:tc>
          <w:tcPr>
            <w:tcW w:w="2268" w:type="dxa"/>
          </w:tcPr>
          <w:p w14:paraId="0EB42117" w14:textId="484A5C1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2F661A71" w14:textId="3296DD6D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7B112588" w14:textId="25EB205E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7FABDF3" w14:textId="77777777" w:rsidTr="003710E6">
        <w:tc>
          <w:tcPr>
            <w:tcW w:w="2268" w:type="dxa"/>
          </w:tcPr>
          <w:p w14:paraId="4E8E3B20" w14:textId="2D063F6C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417F1823" w14:textId="36C1396D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Gerar DARE para instituição SEFAZ - Débitos diversos</w:t>
            </w:r>
          </w:p>
        </w:tc>
        <w:tc>
          <w:tcPr>
            <w:tcW w:w="2551" w:type="dxa"/>
          </w:tcPr>
          <w:p w14:paraId="43CDC491" w14:textId="48458832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6A87F82" w14:textId="77777777" w:rsidTr="003710E6">
        <w:tc>
          <w:tcPr>
            <w:tcW w:w="2268" w:type="dxa"/>
          </w:tcPr>
          <w:p w14:paraId="7955F3DB" w14:textId="4BE620EB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71791DEE" w14:textId="5236477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Gerar DARE para instituição diferente de SEFAZ - Débitos diversos</w:t>
            </w:r>
          </w:p>
        </w:tc>
        <w:tc>
          <w:tcPr>
            <w:tcW w:w="2551" w:type="dxa"/>
          </w:tcPr>
          <w:p w14:paraId="4E7E1996" w14:textId="2E86BC09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94C8551" w14:textId="77777777" w:rsidTr="003710E6">
        <w:tc>
          <w:tcPr>
            <w:tcW w:w="2268" w:type="dxa"/>
          </w:tcPr>
          <w:p w14:paraId="19308D46" w14:textId="5689B58E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76A8713F" w14:textId="0C8509BB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(1.5.5) - Pesquisar contribuinte</w:t>
            </w:r>
          </w:p>
        </w:tc>
        <w:tc>
          <w:tcPr>
            <w:tcW w:w="2551" w:type="dxa"/>
          </w:tcPr>
          <w:p w14:paraId="370D6E48" w14:textId="01E85EE5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BCB6F0B" w14:textId="77777777" w:rsidTr="003710E6">
        <w:tc>
          <w:tcPr>
            <w:tcW w:w="2268" w:type="dxa"/>
          </w:tcPr>
          <w:p w14:paraId="27A34101" w14:textId="56BE9C1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D018F44" w14:textId="132BFF1C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A1 - </w:t>
            </w:r>
            <w:r>
              <w:rPr>
                <w:lang w:val="pt-BR"/>
              </w:rPr>
              <w:t>Gerar DARE para instituição SEFAZ</w:t>
            </w:r>
            <w:r>
              <w:rPr>
                <w:lang w:val="pt-BR"/>
              </w:rPr>
              <w:t xml:space="preserve"> - Pagamentos parciais</w:t>
            </w:r>
          </w:p>
        </w:tc>
        <w:tc>
          <w:tcPr>
            <w:tcW w:w="2551" w:type="dxa"/>
          </w:tcPr>
          <w:p w14:paraId="7FE1FD9D" w14:textId="4A8D1E7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2F255CD" w14:textId="77777777" w:rsidTr="003710E6">
        <w:tc>
          <w:tcPr>
            <w:tcW w:w="2268" w:type="dxa"/>
          </w:tcPr>
          <w:p w14:paraId="666FA7F9" w14:textId="2AA391BC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648BF763" w14:textId="1BBD8362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A1 - </w:t>
            </w:r>
            <w:r>
              <w:rPr>
                <w:lang w:val="pt-BR"/>
              </w:rPr>
              <w:t>Gerar DARE para instituição diferente de SEFAZ - Pagamentos parciais</w:t>
            </w:r>
          </w:p>
        </w:tc>
        <w:tc>
          <w:tcPr>
            <w:tcW w:w="2551" w:type="dxa"/>
          </w:tcPr>
          <w:p w14:paraId="689E7B70" w14:textId="22D628E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D2622F2" w14:textId="77777777" w:rsidTr="003710E6">
        <w:tc>
          <w:tcPr>
            <w:tcW w:w="2268" w:type="dxa"/>
          </w:tcPr>
          <w:p w14:paraId="45D25258" w14:textId="601A9DB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0ADCEA4" w14:textId="73A7BDE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A2 - </w:t>
            </w:r>
            <w:r>
              <w:rPr>
                <w:lang w:val="pt-BR"/>
              </w:rPr>
              <w:t>Gerar DARE para instituição SEFAZ</w:t>
            </w:r>
            <w:r>
              <w:rPr>
                <w:lang w:val="pt-BR"/>
              </w:rPr>
              <w:t xml:space="preserve"> - Sem pagamentos parciais</w:t>
            </w:r>
          </w:p>
        </w:tc>
        <w:tc>
          <w:tcPr>
            <w:tcW w:w="2551" w:type="dxa"/>
          </w:tcPr>
          <w:p w14:paraId="16DD26CC" w14:textId="0CEAF6F7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ADDDC8A" w14:textId="77777777" w:rsidTr="003710E6">
        <w:tc>
          <w:tcPr>
            <w:tcW w:w="2268" w:type="dxa"/>
          </w:tcPr>
          <w:p w14:paraId="7B1778A6" w14:textId="7820FC5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4E7C773C" w14:textId="7A34546A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A2 - </w:t>
            </w:r>
            <w:r>
              <w:rPr>
                <w:lang w:val="pt-BR"/>
              </w:rPr>
              <w:t>Gerar DARE para instituição diferente de SEFAZ - Sem pagamentos parciais</w:t>
            </w:r>
          </w:p>
        </w:tc>
        <w:tc>
          <w:tcPr>
            <w:tcW w:w="2551" w:type="dxa"/>
          </w:tcPr>
          <w:p w14:paraId="17F70740" w14:textId="2D11103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E209A04" w14:textId="77777777" w:rsidTr="003710E6">
        <w:tc>
          <w:tcPr>
            <w:tcW w:w="2268" w:type="dxa"/>
          </w:tcPr>
          <w:p w14:paraId="2C62A67A" w14:textId="247EBDA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F995209" w14:textId="44975ADF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A3 - </w:t>
            </w:r>
            <w:r>
              <w:rPr>
                <w:lang w:val="pt-BR"/>
              </w:rPr>
              <w:t>Gerar DARE para instituição SEFAZ</w:t>
            </w:r>
            <w:r>
              <w:rPr>
                <w:lang w:val="pt-BR"/>
              </w:rPr>
              <w:t xml:space="preserve"> - Pagamento de IPVA</w:t>
            </w:r>
          </w:p>
        </w:tc>
        <w:tc>
          <w:tcPr>
            <w:tcW w:w="2551" w:type="dxa"/>
          </w:tcPr>
          <w:p w14:paraId="17ED1A8F" w14:textId="02A6CC98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4346217" w14:textId="77777777" w:rsidTr="003710E6">
        <w:tc>
          <w:tcPr>
            <w:tcW w:w="2268" w:type="dxa"/>
          </w:tcPr>
          <w:p w14:paraId="43C182E4" w14:textId="2D3D795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1C72CFB" w14:textId="0A8F570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A3 - </w:t>
            </w:r>
            <w:r>
              <w:rPr>
                <w:lang w:val="pt-BR"/>
              </w:rPr>
              <w:t>Gerar DARE para instituição diferente de SEFAZ - Pagamento de IPVA</w:t>
            </w:r>
          </w:p>
        </w:tc>
        <w:tc>
          <w:tcPr>
            <w:tcW w:w="2551" w:type="dxa"/>
          </w:tcPr>
          <w:p w14:paraId="01159651" w14:textId="54039DD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3648F62" w14:textId="77777777" w:rsidTr="003710E6">
        <w:tc>
          <w:tcPr>
            <w:tcW w:w="2268" w:type="dxa"/>
          </w:tcPr>
          <w:p w14:paraId="58A3DCD4" w14:textId="2A65E79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215B9981" w14:textId="3809C73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A4 - </w:t>
            </w:r>
            <w:r>
              <w:rPr>
                <w:lang w:val="pt-BR"/>
              </w:rPr>
              <w:t>Gerar DARE para instituição SEFAZ</w:t>
            </w:r>
            <w:r>
              <w:rPr>
                <w:lang w:val="pt-BR"/>
              </w:rPr>
              <w:t xml:space="preserve"> - ICMS Frete</w:t>
            </w:r>
          </w:p>
        </w:tc>
        <w:tc>
          <w:tcPr>
            <w:tcW w:w="2551" w:type="dxa"/>
          </w:tcPr>
          <w:p w14:paraId="521CBBFC" w14:textId="29CA100E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8E86749" w14:textId="77777777" w:rsidTr="003710E6">
        <w:tc>
          <w:tcPr>
            <w:tcW w:w="2268" w:type="dxa"/>
          </w:tcPr>
          <w:p w14:paraId="33DD7E77" w14:textId="22732B0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349693B" w14:textId="5B75CAA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A4 - </w:t>
            </w:r>
            <w:r>
              <w:rPr>
                <w:lang w:val="pt-BR"/>
              </w:rPr>
              <w:t>Gerar DARE para instituição diferente de SEFAZ - ICMS Frete</w:t>
            </w:r>
          </w:p>
        </w:tc>
        <w:tc>
          <w:tcPr>
            <w:tcW w:w="2551" w:type="dxa"/>
          </w:tcPr>
          <w:p w14:paraId="4256D9A5" w14:textId="47D6AB3F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0A97E9A" w14:textId="77777777" w:rsidTr="003710E6">
        <w:tc>
          <w:tcPr>
            <w:tcW w:w="2268" w:type="dxa"/>
          </w:tcPr>
          <w:p w14:paraId="26CF14EB" w14:textId="37479AB1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1623417" w14:textId="74907688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A5 - </w:t>
            </w:r>
            <w:r>
              <w:rPr>
                <w:lang w:val="pt-BR"/>
              </w:rPr>
              <w:t>Gerar DARE para instituição SEFAZ</w:t>
            </w:r>
            <w:r>
              <w:rPr>
                <w:lang w:val="pt-BR"/>
              </w:rPr>
              <w:t xml:space="preserve"> - Sub código</w:t>
            </w:r>
          </w:p>
        </w:tc>
        <w:tc>
          <w:tcPr>
            <w:tcW w:w="2551" w:type="dxa"/>
          </w:tcPr>
          <w:p w14:paraId="5F754373" w14:textId="117478A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EE6561E" w14:textId="77777777" w:rsidTr="003710E6">
        <w:tc>
          <w:tcPr>
            <w:tcW w:w="2268" w:type="dxa"/>
          </w:tcPr>
          <w:p w14:paraId="716A9C08" w14:textId="510653A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21F0C0B1" w14:textId="1292ADE0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A5 - </w:t>
            </w:r>
            <w:r>
              <w:rPr>
                <w:lang w:val="pt-BR"/>
              </w:rPr>
              <w:t>Gerar DARE para instituição diferente de SEFAZ - Sub código</w:t>
            </w:r>
          </w:p>
        </w:tc>
        <w:tc>
          <w:tcPr>
            <w:tcW w:w="2551" w:type="dxa"/>
          </w:tcPr>
          <w:p w14:paraId="2C1CFB6D" w14:textId="3C44DC82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EEF8011" w14:textId="77777777" w:rsidTr="003710E6">
        <w:tc>
          <w:tcPr>
            <w:tcW w:w="2268" w:type="dxa"/>
          </w:tcPr>
          <w:p w14:paraId="1582AEB8" w14:textId="7AC37E2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1757906" w14:textId="19873E53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A6 - Imprimir DATE</w:t>
            </w:r>
          </w:p>
        </w:tc>
        <w:tc>
          <w:tcPr>
            <w:tcW w:w="2551" w:type="dxa"/>
          </w:tcPr>
          <w:p w14:paraId="22B0AD27" w14:textId="38CC3228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C5AA554" w14:textId="77777777" w:rsidTr="003710E6">
        <w:tc>
          <w:tcPr>
            <w:tcW w:w="2268" w:type="dxa"/>
          </w:tcPr>
          <w:p w14:paraId="7510F047" w14:textId="38CBE4F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25DEC769" w14:textId="746EBE61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A7 - Enviar DATE pelo e-mail</w:t>
            </w:r>
          </w:p>
        </w:tc>
        <w:tc>
          <w:tcPr>
            <w:tcW w:w="2551" w:type="dxa"/>
          </w:tcPr>
          <w:p w14:paraId="6E94C51C" w14:textId="0CACF496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BB0B583" w14:textId="77777777" w:rsidTr="003710E6">
        <w:tc>
          <w:tcPr>
            <w:tcW w:w="2268" w:type="dxa"/>
          </w:tcPr>
          <w:p w14:paraId="1C855F8F" w14:textId="011B3A7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Fluxos alternativos</w:t>
            </w:r>
          </w:p>
        </w:tc>
        <w:tc>
          <w:tcPr>
            <w:tcW w:w="4252" w:type="dxa"/>
          </w:tcPr>
          <w:p w14:paraId="43AFB4D6" w14:textId="7E24FBC7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A8 - Limpar formulário</w:t>
            </w:r>
          </w:p>
        </w:tc>
        <w:tc>
          <w:tcPr>
            <w:tcW w:w="2551" w:type="dxa"/>
          </w:tcPr>
          <w:p w14:paraId="46B93EF2" w14:textId="622FDFFA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0F408B8" w14:textId="77777777" w:rsidTr="003710E6">
        <w:tc>
          <w:tcPr>
            <w:tcW w:w="2268" w:type="dxa"/>
          </w:tcPr>
          <w:p w14:paraId="55303622" w14:textId="0C9D8D58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599A47F" w14:textId="6E3D956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A1 (1.6.1.3) - Pesquisar documento - Pagamento parciais</w:t>
            </w:r>
          </w:p>
        </w:tc>
        <w:tc>
          <w:tcPr>
            <w:tcW w:w="2551" w:type="dxa"/>
          </w:tcPr>
          <w:p w14:paraId="6248766C" w14:textId="61B07094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D6C16A1" w14:textId="77777777" w:rsidTr="003710E6">
        <w:tc>
          <w:tcPr>
            <w:tcW w:w="2268" w:type="dxa"/>
          </w:tcPr>
          <w:p w14:paraId="7CFF3B81" w14:textId="1344145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669ABAB3" w14:textId="4B9A866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A2 (1.6.2.3) - Pesquisar documento - Sem pagamentos parciais</w:t>
            </w:r>
          </w:p>
        </w:tc>
        <w:tc>
          <w:tcPr>
            <w:tcW w:w="2551" w:type="dxa"/>
          </w:tcPr>
          <w:p w14:paraId="58F94229" w14:textId="48DBDA25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F041A4D" w14:textId="77777777" w:rsidTr="003710E6">
        <w:tc>
          <w:tcPr>
            <w:tcW w:w="2268" w:type="dxa"/>
          </w:tcPr>
          <w:p w14:paraId="66AD025E" w14:textId="35CDAC8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1640AEF0" w14:textId="204049A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A3 (1.6.3.3) - Pesquisar registros de débitos de IPVA</w:t>
            </w:r>
          </w:p>
        </w:tc>
        <w:tc>
          <w:tcPr>
            <w:tcW w:w="2551" w:type="dxa"/>
          </w:tcPr>
          <w:p w14:paraId="4A83D80C" w14:textId="354CAB5D" w:rsidR="00974A14" w:rsidRPr="00D97CA3" w:rsidRDefault="00446543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A0BBC26" w14:textId="77777777" w:rsidTr="003710E6">
        <w:tc>
          <w:tcPr>
            <w:tcW w:w="2268" w:type="dxa"/>
          </w:tcPr>
          <w:p w14:paraId="1B71E2ED" w14:textId="38A11C9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B1B6799" w14:textId="628FF5BC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E1 - Pesquisar contribuinte sem informar o tipo de identificação</w:t>
            </w:r>
          </w:p>
        </w:tc>
        <w:tc>
          <w:tcPr>
            <w:tcW w:w="2551" w:type="dxa"/>
          </w:tcPr>
          <w:p w14:paraId="6562600D" w14:textId="5956D42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2FBFCE2" w14:textId="77777777" w:rsidTr="003710E6">
        <w:tc>
          <w:tcPr>
            <w:tcW w:w="2268" w:type="dxa"/>
          </w:tcPr>
          <w:p w14:paraId="7F3DC715" w14:textId="3CD523C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00B6333" w14:textId="25EACFB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E2 - DV Inválido na pesquisa do contribuinte</w:t>
            </w:r>
          </w:p>
        </w:tc>
        <w:tc>
          <w:tcPr>
            <w:tcW w:w="2551" w:type="dxa"/>
          </w:tcPr>
          <w:p w14:paraId="4FE944AA" w14:textId="321B3F5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32DC8BE" w14:textId="77777777" w:rsidTr="003710E6">
        <w:tc>
          <w:tcPr>
            <w:tcW w:w="2268" w:type="dxa"/>
          </w:tcPr>
          <w:p w14:paraId="58214A62" w14:textId="57C9A1D1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02F7B1B" w14:textId="419A723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E4 - Contribuinte não localizado</w:t>
            </w:r>
          </w:p>
        </w:tc>
        <w:tc>
          <w:tcPr>
            <w:tcW w:w="2551" w:type="dxa"/>
          </w:tcPr>
          <w:p w14:paraId="089264B2" w14:textId="5A5AED9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FACA075" w14:textId="77777777" w:rsidTr="003710E6">
        <w:tc>
          <w:tcPr>
            <w:tcW w:w="2268" w:type="dxa"/>
          </w:tcPr>
          <w:p w14:paraId="3E7B1730" w14:textId="6D51AEA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3355126" w14:textId="43E8CAE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E3 - Código de receita não informado</w:t>
            </w:r>
          </w:p>
        </w:tc>
        <w:tc>
          <w:tcPr>
            <w:tcW w:w="2551" w:type="dxa"/>
          </w:tcPr>
          <w:p w14:paraId="7F76E7EE" w14:textId="6D5977A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47D1992" w14:textId="77777777" w:rsidTr="003710E6">
        <w:tc>
          <w:tcPr>
            <w:tcW w:w="2268" w:type="dxa"/>
          </w:tcPr>
          <w:p w14:paraId="6C9459E1" w14:textId="71A74EA8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249017B" w14:textId="7B65028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E3 - Período de referência não informado</w:t>
            </w:r>
          </w:p>
        </w:tc>
        <w:tc>
          <w:tcPr>
            <w:tcW w:w="2551" w:type="dxa"/>
          </w:tcPr>
          <w:p w14:paraId="15CA7F2A" w14:textId="1C50D5B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613C9F7" w14:textId="77777777" w:rsidTr="003710E6">
        <w:tc>
          <w:tcPr>
            <w:tcW w:w="2268" w:type="dxa"/>
          </w:tcPr>
          <w:p w14:paraId="1E4AA911" w14:textId="3A81703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144BF67" w14:textId="66EFB1B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E3 - Sub código não informado</w:t>
            </w:r>
          </w:p>
        </w:tc>
        <w:tc>
          <w:tcPr>
            <w:tcW w:w="2551" w:type="dxa"/>
          </w:tcPr>
          <w:p w14:paraId="356F9E2C" w14:textId="64233A8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401C3B3" w14:textId="77777777" w:rsidTr="003710E6">
        <w:tc>
          <w:tcPr>
            <w:tcW w:w="2268" w:type="dxa"/>
          </w:tcPr>
          <w:p w14:paraId="1037C341" w14:textId="12BA476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64A42C5" w14:textId="36AC320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E3 - Valor TSE supera o valor máximo</w:t>
            </w:r>
          </w:p>
        </w:tc>
        <w:tc>
          <w:tcPr>
            <w:tcW w:w="2551" w:type="dxa"/>
          </w:tcPr>
          <w:p w14:paraId="29F05536" w14:textId="3689023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8D87787" w14:textId="77777777" w:rsidTr="003710E6">
        <w:tc>
          <w:tcPr>
            <w:tcW w:w="2268" w:type="dxa"/>
          </w:tcPr>
          <w:p w14:paraId="52BD5DA7" w14:textId="0F51B2A1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5BEAF47" w14:textId="1DA1CCD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E10 - Sem registro na lista de débitos</w:t>
            </w:r>
          </w:p>
        </w:tc>
        <w:tc>
          <w:tcPr>
            <w:tcW w:w="2551" w:type="dxa"/>
          </w:tcPr>
          <w:p w14:paraId="3F5707F1" w14:textId="4127DD0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2F301D6" w14:textId="77777777" w:rsidTr="003710E6">
        <w:tc>
          <w:tcPr>
            <w:tcW w:w="2268" w:type="dxa"/>
          </w:tcPr>
          <w:p w14:paraId="736E3AC0" w14:textId="4C3E822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6D0C73E" w14:textId="031371F1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E8 - Documento não informado</w:t>
            </w:r>
          </w:p>
        </w:tc>
        <w:tc>
          <w:tcPr>
            <w:tcW w:w="2551" w:type="dxa"/>
          </w:tcPr>
          <w:p w14:paraId="72787A26" w14:textId="3156A9C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6F79D09" w14:textId="77777777" w:rsidTr="003710E6">
        <w:tc>
          <w:tcPr>
            <w:tcW w:w="2268" w:type="dxa"/>
          </w:tcPr>
          <w:p w14:paraId="0F9A364D" w14:textId="1514372A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A21ED5C" w14:textId="1CFCB77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E8 - </w:t>
            </w:r>
            <w:r w:rsidR="00812270">
              <w:rPr>
                <w:lang w:val="pt-BR"/>
              </w:rPr>
              <w:t>Código da receita não informado</w:t>
            </w:r>
          </w:p>
        </w:tc>
        <w:tc>
          <w:tcPr>
            <w:tcW w:w="2551" w:type="dxa"/>
          </w:tcPr>
          <w:p w14:paraId="729B9D8A" w14:textId="64BC5ADC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A930B22" w14:textId="77777777" w:rsidTr="003710E6">
        <w:tc>
          <w:tcPr>
            <w:tcW w:w="2268" w:type="dxa"/>
          </w:tcPr>
          <w:p w14:paraId="74503D4E" w14:textId="4394F8A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54CCDC6" w14:textId="0C89F45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E8 - </w:t>
            </w:r>
            <w:r w:rsidR="00812270">
              <w:rPr>
                <w:lang w:val="pt-BR"/>
              </w:rPr>
              <w:t>Período de referência não informado quando tipo de imposto igual a 11</w:t>
            </w:r>
          </w:p>
        </w:tc>
        <w:tc>
          <w:tcPr>
            <w:tcW w:w="2551" w:type="dxa"/>
          </w:tcPr>
          <w:p w14:paraId="2E7F0943" w14:textId="28F697C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2D9145B" w14:textId="77777777" w:rsidTr="003710E6">
        <w:tc>
          <w:tcPr>
            <w:tcW w:w="2268" w:type="dxa"/>
          </w:tcPr>
          <w:p w14:paraId="561EEF3E" w14:textId="451534C7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BCCF9D5" w14:textId="56E14248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E8 - </w:t>
            </w:r>
            <w:r w:rsidR="00812270">
              <w:rPr>
                <w:lang w:val="pt-BR"/>
              </w:rPr>
              <w:t>Valor a pagar não informado quando valor diferente a pagar selecionado</w:t>
            </w:r>
          </w:p>
        </w:tc>
        <w:tc>
          <w:tcPr>
            <w:tcW w:w="2551" w:type="dxa"/>
          </w:tcPr>
          <w:p w14:paraId="01995832" w14:textId="17291EFC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5CD0FF5" w14:textId="77777777" w:rsidTr="003710E6">
        <w:tc>
          <w:tcPr>
            <w:tcW w:w="2268" w:type="dxa"/>
          </w:tcPr>
          <w:p w14:paraId="0CEEEEFC" w14:textId="5996A30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552E53B" w14:textId="22F5D29C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E9 - </w:t>
            </w:r>
            <w:r w:rsidR="00812270">
              <w:rPr>
                <w:lang w:val="pt-BR"/>
              </w:rPr>
              <w:t>Documento não informado</w:t>
            </w:r>
          </w:p>
        </w:tc>
        <w:tc>
          <w:tcPr>
            <w:tcW w:w="2551" w:type="dxa"/>
          </w:tcPr>
          <w:p w14:paraId="1830DE4E" w14:textId="1F9668CA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3D30FDC5" w14:textId="77777777" w:rsidTr="003710E6">
        <w:tc>
          <w:tcPr>
            <w:tcW w:w="2268" w:type="dxa"/>
          </w:tcPr>
          <w:p w14:paraId="46E9F7A1" w14:textId="02F8997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8CDBC39" w14:textId="6900353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E9 - </w:t>
            </w:r>
            <w:r w:rsidR="00812270">
              <w:rPr>
                <w:lang w:val="pt-BR"/>
              </w:rPr>
              <w:t>Sem registro na lisa de débitos</w:t>
            </w:r>
          </w:p>
        </w:tc>
        <w:tc>
          <w:tcPr>
            <w:tcW w:w="2551" w:type="dxa"/>
          </w:tcPr>
          <w:p w14:paraId="27BA9D4B" w14:textId="683ECC8C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B570BA9" w14:textId="77777777" w:rsidTr="003710E6">
        <w:tc>
          <w:tcPr>
            <w:tcW w:w="2268" w:type="dxa"/>
          </w:tcPr>
          <w:p w14:paraId="1B8438E6" w14:textId="16230E0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A878A39" w14:textId="2543816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E11 - </w:t>
            </w:r>
            <w:r w:rsidR="00812270">
              <w:rPr>
                <w:lang w:val="pt-BR"/>
              </w:rPr>
              <w:t>Receita não informada</w:t>
            </w:r>
          </w:p>
        </w:tc>
        <w:tc>
          <w:tcPr>
            <w:tcW w:w="2551" w:type="dxa"/>
          </w:tcPr>
          <w:p w14:paraId="7CCE8F29" w14:textId="4C39F56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BC1B30F" w14:textId="77777777" w:rsidTr="003710E6">
        <w:tc>
          <w:tcPr>
            <w:tcW w:w="2268" w:type="dxa"/>
          </w:tcPr>
          <w:p w14:paraId="75671E4B" w14:textId="59DD8F5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0022387" w14:textId="23342F1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UF origem não informado</w:t>
            </w:r>
          </w:p>
        </w:tc>
        <w:tc>
          <w:tcPr>
            <w:tcW w:w="2551" w:type="dxa"/>
          </w:tcPr>
          <w:p w14:paraId="3D19A452" w14:textId="6688EC8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2A9AEA2" w14:textId="77777777" w:rsidTr="003710E6">
        <w:tc>
          <w:tcPr>
            <w:tcW w:w="2268" w:type="dxa"/>
          </w:tcPr>
          <w:p w14:paraId="70FF150C" w14:textId="23D1C07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4D75BF5" w14:textId="4D0C8E26" w:rsidR="00974A14" w:rsidRPr="00D97CA3" w:rsidRDefault="00DD4F8B" w:rsidP="00812270">
            <w:pPr>
              <w:spacing w:after="0"/>
              <w:ind w:left="1" w:hanging="1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Município origem não informado</w:t>
            </w:r>
          </w:p>
        </w:tc>
        <w:tc>
          <w:tcPr>
            <w:tcW w:w="2551" w:type="dxa"/>
          </w:tcPr>
          <w:p w14:paraId="54EF7D60" w14:textId="2DE7BF88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117CF4E" w14:textId="77777777" w:rsidTr="003710E6">
        <w:tc>
          <w:tcPr>
            <w:tcW w:w="2268" w:type="dxa"/>
          </w:tcPr>
          <w:p w14:paraId="429D3FC3" w14:textId="40D0B13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5A3FD8D" w14:textId="24D7BFB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UF destino não informado</w:t>
            </w:r>
          </w:p>
        </w:tc>
        <w:tc>
          <w:tcPr>
            <w:tcW w:w="2551" w:type="dxa"/>
          </w:tcPr>
          <w:p w14:paraId="1F42CF4F" w14:textId="2EAB83D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9FE72BC" w14:textId="77777777" w:rsidTr="003710E6">
        <w:tc>
          <w:tcPr>
            <w:tcW w:w="2268" w:type="dxa"/>
          </w:tcPr>
          <w:p w14:paraId="6978D9B8" w14:textId="212ADEE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C4567BF" w14:textId="235F619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Município destino não informado</w:t>
            </w:r>
          </w:p>
        </w:tc>
        <w:tc>
          <w:tcPr>
            <w:tcW w:w="2551" w:type="dxa"/>
          </w:tcPr>
          <w:p w14:paraId="6DA9E68C" w14:textId="04EED61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8594114" w14:textId="77777777" w:rsidTr="003710E6">
        <w:tc>
          <w:tcPr>
            <w:tcW w:w="2268" w:type="dxa"/>
          </w:tcPr>
          <w:p w14:paraId="2184631A" w14:textId="677C597A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EDA96E3" w14:textId="450C362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Distância do trajeto não informada</w:t>
            </w:r>
          </w:p>
        </w:tc>
        <w:tc>
          <w:tcPr>
            <w:tcW w:w="2551" w:type="dxa"/>
          </w:tcPr>
          <w:p w14:paraId="52DB7661" w14:textId="5997B5D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6E17C07" w14:textId="77777777" w:rsidTr="003710E6">
        <w:tc>
          <w:tcPr>
            <w:tcW w:w="2268" w:type="dxa"/>
          </w:tcPr>
          <w:p w14:paraId="23226DF1" w14:textId="288196A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AE06993" w14:textId="4558871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Peso da carga não informado</w:t>
            </w:r>
          </w:p>
        </w:tc>
        <w:tc>
          <w:tcPr>
            <w:tcW w:w="2551" w:type="dxa"/>
          </w:tcPr>
          <w:p w14:paraId="0E3F20FE" w14:textId="2C27437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49099201" w14:textId="77777777" w:rsidTr="003710E6">
        <w:tc>
          <w:tcPr>
            <w:tcW w:w="2268" w:type="dxa"/>
          </w:tcPr>
          <w:p w14:paraId="335FE485" w14:textId="0E7C7B41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0CEA334" w14:textId="4830702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Número da nota não informado</w:t>
            </w:r>
          </w:p>
        </w:tc>
        <w:tc>
          <w:tcPr>
            <w:tcW w:w="2551" w:type="dxa"/>
          </w:tcPr>
          <w:p w14:paraId="1257B00D" w14:textId="7953B73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46638D9" w14:textId="77777777" w:rsidTr="003710E6">
        <w:tc>
          <w:tcPr>
            <w:tcW w:w="2268" w:type="dxa"/>
          </w:tcPr>
          <w:p w14:paraId="0F3306F2" w14:textId="58911B2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39E3427" w14:textId="1468AC2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Alíquota do frete não informado</w:t>
            </w:r>
          </w:p>
        </w:tc>
        <w:tc>
          <w:tcPr>
            <w:tcW w:w="2551" w:type="dxa"/>
          </w:tcPr>
          <w:p w14:paraId="57438586" w14:textId="1BA9BA4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891CD71" w14:textId="77777777" w:rsidTr="003710E6">
        <w:tc>
          <w:tcPr>
            <w:tcW w:w="2268" w:type="dxa"/>
          </w:tcPr>
          <w:p w14:paraId="709FCE7F" w14:textId="51CB2C9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DC1CD08" w14:textId="60EF237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Percentual da multa não informado</w:t>
            </w:r>
          </w:p>
        </w:tc>
        <w:tc>
          <w:tcPr>
            <w:tcW w:w="2551" w:type="dxa"/>
          </w:tcPr>
          <w:p w14:paraId="4EE37F27" w14:textId="595B762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FE20B0F" w14:textId="77777777" w:rsidTr="003710E6">
        <w:tc>
          <w:tcPr>
            <w:tcW w:w="2268" w:type="dxa"/>
          </w:tcPr>
          <w:p w14:paraId="5C832C75" w14:textId="7A796D2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F4D7E7D" w14:textId="01BC905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Valor base não informado</w:t>
            </w:r>
          </w:p>
        </w:tc>
        <w:tc>
          <w:tcPr>
            <w:tcW w:w="2551" w:type="dxa"/>
          </w:tcPr>
          <w:p w14:paraId="4AFA5029" w14:textId="24D1946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3889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ACD2AFD" w14:textId="77777777" w:rsidTr="003710E6">
        <w:tc>
          <w:tcPr>
            <w:tcW w:w="2268" w:type="dxa"/>
          </w:tcPr>
          <w:p w14:paraId="1DCF3A4F" w14:textId="1F5D26A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1FCA5EB" w14:textId="6860982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</w:t>
            </w:r>
            <w:r w:rsidR="00812270">
              <w:rPr>
                <w:lang w:val="pt-BR"/>
              </w:rPr>
              <w:t xml:space="preserve"> Valor base não pode ser inferior ao valor apresentado</w:t>
            </w:r>
          </w:p>
        </w:tc>
        <w:tc>
          <w:tcPr>
            <w:tcW w:w="2551" w:type="dxa"/>
          </w:tcPr>
          <w:p w14:paraId="4475EB35" w14:textId="17364CF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8DA4081" w14:textId="77777777" w:rsidTr="003710E6">
        <w:tc>
          <w:tcPr>
            <w:tcW w:w="2268" w:type="dxa"/>
          </w:tcPr>
          <w:p w14:paraId="2BF72AD7" w14:textId="53A13C4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433488E" w14:textId="0E6FF1AA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E12 - </w:t>
            </w:r>
            <w:r w:rsidR="00812270">
              <w:rPr>
                <w:lang w:val="pt-BR"/>
              </w:rPr>
              <w:t>Instituição não informada</w:t>
            </w:r>
          </w:p>
        </w:tc>
        <w:tc>
          <w:tcPr>
            <w:tcW w:w="2551" w:type="dxa"/>
          </w:tcPr>
          <w:p w14:paraId="7E73503D" w14:textId="19347A8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CBF139A" w14:textId="77777777" w:rsidTr="003710E6">
        <w:tc>
          <w:tcPr>
            <w:tcW w:w="2268" w:type="dxa"/>
          </w:tcPr>
          <w:p w14:paraId="57E95094" w14:textId="6B920E3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Fluxos de exceção</w:t>
            </w:r>
          </w:p>
        </w:tc>
        <w:tc>
          <w:tcPr>
            <w:tcW w:w="4252" w:type="dxa"/>
          </w:tcPr>
          <w:p w14:paraId="2CC5350E" w14:textId="1E57174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UF emissora não informada</w:t>
            </w:r>
          </w:p>
        </w:tc>
        <w:tc>
          <w:tcPr>
            <w:tcW w:w="2551" w:type="dxa"/>
          </w:tcPr>
          <w:p w14:paraId="24911428" w14:textId="0D4C4C4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6EB8CEB" w14:textId="77777777" w:rsidTr="003710E6">
        <w:tc>
          <w:tcPr>
            <w:tcW w:w="2268" w:type="dxa"/>
          </w:tcPr>
          <w:p w14:paraId="795FE950" w14:textId="5D38241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F869154" w14:textId="3E6AD66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Município emissor não informado</w:t>
            </w:r>
          </w:p>
        </w:tc>
        <w:tc>
          <w:tcPr>
            <w:tcW w:w="2551" w:type="dxa"/>
          </w:tcPr>
          <w:p w14:paraId="188239AE" w14:textId="43162597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7D99842" w14:textId="77777777" w:rsidTr="003710E6">
        <w:tc>
          <w:tcPr>
            <w:tcW w:w="2268" w:type="dxa"/>
          </w:tcPr>
          <w:p w14:paraId="258A02DE" w14:textId="4DCCF3D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A9CBCEA" w14:textId="27332DD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Tipo de contribuinte </w:t>
            </w:r>
            <w:r w:rsidR="00F25847">
              <w:rPr>
                <w:lang w:val="pt-BR"/>
              </w:rPr>
              <w:t>não informado</w:t>
            </w:r>
          </w:p>
        </w:tc>
        <w:tc>
          <w:tcPr>
            <w:tcW w:w="2551" w:type="dxa"/>
          </w:tcPr>
          <w:p w14:paraId="2A0834AD" w14:textId="43ACF2B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C26839C" w14:textId="77777777" w:rsidTr="003710E6">
        <w:tc>
          <w:tcPr>
            <w:tcW w:w="2268" w:type="dxa"/>
          </w:tcPr>
          <w:p w14:paraId="11B2D36D" w14:textId="4AB3AAD7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465BFF6" w14:textId="60F7217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</w:t>
            </w:r>
            <w:r w:rsidR="00F25847">
              <w:rPr>
                <w:lang w:val="pt-BR"/>
              </w:rPr>
              <w:t>Tipo de identificação não informado</w:t>
            </w:r>
          </w:p>
        </w:tc>
        <w:tc>
          <w:tcPr>
            <w:tcW w:w="2551" w:type="dxa"/>
          </w:tcPr>
          <w:p w14:paraId="1E81FF29" w14:textId="5CE9112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395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3E1AAB8" w14:textId="77777777" w:rsidTr="003710E6">
        <w:tc>
          <w:tcPr>
            <w:tcW w:w="2268" w:type="dxa"/>
          </w:tcPr>
          <w:p w14:paraId="6C93EEF5" w14:textId="69ADE03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2430D71" w14:textId="62DE6E0B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</w:t>
            </w:r>
            <w:r w:rsidR="00F25847">
              <w:rPr>
                <w:lang w:val="pt-BR"/>
              </w:rPr>
              <w:t>Valor do tipo de identificação não informado</w:t>
            </w:r>
          </w:p>
        </w:tc>
        <w:tc>
          <w:tcPr>
            <w:tcW w:w="2551" w:type="dxa"/>
          </w:tcPr>
          <w:p w14:paraId="616752D5" w14:textId="7444E75A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396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1432B217" w14:textId="77777777" w:rsidTr="003710E6">
        <w:tc>
          <w:tcPr>
            <w:tcW w:w="2268" w:type="dxa"/>
          </w:tcPr>
          <w:p w14:paraId="135F308F" w14:textId="4E80276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5D69E03" w14:textId="1618C0F6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</w:t>
            </w:r>
            <w:r w:rsidR="00F25847">
              <w:rPr>
                <w:lang w:val="pt-BR"/>
              </w:rPr>
              <w:t>Nome/Razão social não informado quando tipo de imposto diferente de não contribuinte</w:t>
            </w:r>
          </w:p>
        </w:tc>
        <w:tc>
          <w:tcPr>
            <w:tcW w:w="2551" w:type="dxa"/>
          </w:tcPr>
          <w:p w14:paraId="5578BE8B" w14:textId="126C592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397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0331C5CA" w14:textId="77777777" w:rsidTr="003710E6">
        <w:tc>
          <w:tcPr>
            <w:tcW w:w="2268" w:type="dxa"/>
          </w:tcPr>
          <w:p w14:paraId="77E6DCCA" w14:textId="257375F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EB139AD" w14:textId="231F2F58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</w:t>
            </w:r>
            <w:r w:rsidR="00F25847">
              <w:rPr>
                <w:lang w:val="pt-BR"/>
              </w:rPr>
              <w:t>Tipo de imposto não informado</w:t>
            </w:r>
          </w:p>
        </w:tc>
        <w:tc>
          <w:tcPr>
            <w:tcW w:w="2551" w:type="dxa"/>
          </w:tcPr>
          <w:p w14:paraId="1FFE8B46" w14:textId="61A46DDA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398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D936325" w14:textId="77777777" w:rsidTr="003710E6">
        <w:tc>
          <w:tcPr>
            <w:tcW w:w="2268" w:type="dxa"/>
          </w:tcPr>
          <w:p w14:paraId="277D8331" w14:textId="5980D094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51EBA1C" w14:textId="0210599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</w:t>
            </w:r>
            <w:r w:rsidR="00812270">
              <w:rPr>
                <w:lang w:val="pt-BR"/>
              </w:rPr>
              <w:t xml:space="preserve"> </w:t>
            </w:r>
            <w:r w:rsidR="00F25847">
              <w:rPr>
                <w:lang w:val="pt-BR"/>
              </w:rPr>
              <w:t>Origem de débito não informado</w:t>
            </w:r>
          </w:p>
        </w:tc>
        <w:tc>
          <w:tcPr>
            <w:tcW w:w="2551" w:type="dxa"/>
          </w:tcPr>
          <w:p w14:paraId="56D67D57" w14:textId="7C1731BD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399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273CE877" w14:textId="77777777" w:rsidTr="003710E6">
        <w:tc>
          <w:tcPr>
            <w:tcW w:w="2268" w:type="dxa"/>
          </w:tcPr>
          <w:p w14:paraId="1A4F7BE7" w14:textId="3DCEADC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6511153" w14:textId="484947D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E13 - </w:t>
            </w:r>
            <w:r w:rsidR="00F25847">
              <w:rPr>
                <w:lang w:val="pt-BR"/>
              </w:rPr>
              <w:t>Sem item na lista de pagamentos</w:t>
            </w:r>
          </w:p>
        </w:tc>
        <w:tc>
          <w:tcPr>
            <w:tcW w:w="2551" w:type="dxa"/>
          </w:tcPr>
          <w:p w14:paraId="1F129723" w14:textId="20DC0EEE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400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2D8C504" w14:textId="77777777" w:rsidTr="003710E6">
        <w:tc>
          <w:tcPr>
            <w:tcW w:w="2268" w:type="dxa"/>
          </w:tcPr>
          <w:p w14:paraId="66AEF365" w14:textId="3CEDC0B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0BC658C" w14:textId="1995D2C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E5 - </w:t>
            </w:r>
            <w:r w:rsidR="00F25847">
              <w:rPr>
                <w:lang w:val="pt-BR"/>
              </w:rPr>
              <w:t>Documento não localizado</w:t>
            </w:r>
          </w:p>
        </w:tc>
        <w:tc>
          <w:tcPr>
            <w:tcW w:w="2551" w:type="dxa"/>
          </w:tcPr>
          <w:p w14:paraId="36908F5D" w14:textId="35359043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401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5188E6A6" w14:textId="77777777" w:rsidTr="003710E6">
        <w:tc>
          <w:tcPr>
            <w:tcW w:w="2268" w:type="dxa"/>
          </w:tcPr>
          <w:p w14:paraId="310B0950" w14:textId="08067437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F711A42" w14:textId="7E919352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E6 - </w:t>
            </w:r>
            <w:r w:rsidR="00F25847">
              <w:rPr>
                <w:lang w:val="pt-BR"/>
              </w:rPr>
              <w:t>Ano referência inicial e final não informado</w:t>
            </w:r>
          </w:p>
        </w:tc>
        <w:tc>
          <w:tcPr>
            <w:tcW w:w="2551" w:type="dxa"/>
          </w:tcPr>
          <w:p w14:paraId="01090170" w14:textId="62EC1EF9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402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7BDA37AD" w14:textId="77777777" w:rsidTr="003710E6">
        <w:tc>
          <w:tcPr>
            <w:tcW w:w="2268" w:type="dxa"/>
          </w:tcPr>
          <w:p w14:paraId="0C055AA8" w14:textId="7AA505A5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47390A2" w14:textId="78C8FFD1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E6 - </w:t>
            </w:r>
            <w:r w:rsidR="00F25847">
              <w:rPr>
                <w:lang w:val="pt-BR"/>
              </w:rPr>
              <w:t>Ano de referência final menor que o inicial</w:t>
            </w:r>
          </w:p>
        </w:tc>
        <w:tc>
          <w:tcPr>
            <w:tcW w:w="2551" w:type="dxa"/>
          </w:tcPr>
          <w:p w14:paraId="20807A22" w14:textId="176D1EFC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403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  <w:tr w:rsidR="00974A14" w:rsidRPr="00D97CA3" w14:paraId="60F27CD7" w14:textId="77777777" w:rsidTr="003710E6">
        <w:tc>
          <w:tcPr>
            <w:tcW w:w="2268" w:type="dxa"/>
          </w:tcPr>
          <w:p w14:paraId="7D96D311" w14:textId="27D67677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E2C30AF" w14:textId="69CAEF30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E7 - </w:t>
            </w:r>
            <w:r w:rsidR="00F25847">
              <w:rPr>
                <w:lang w:val="pt-BR"/>
              </w:rPr>
              <w:t>Pesquisa sem registro de débitos</w:t>
            </w:r>
          </w:p>
        </w:tc>
        <w:tc>
          <w:tcPr>
            <w:tcW w:w="2551" w:type="dxa"/>
          </w:tcPr>
          <w:p w14:paraId="205466A5" w14:textId="504A6BEF" w:rsidR="00974A14" w:rsidRPr="00D97CA3" w:rsidRDefault="00DD4F8B" w:rsidP="003710E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404</w:t>
            </w:r>
            <w:r w:rsidR="00F25847" w:rsidRPr="00D97CA3">
              <w:rPr>
                <w:lang w:val="pt-BR"/>
              </w:rPr>
              <w:t xml:space="preserve"> [Versão 1]</w:t>
            </w:r>
          </w:p>
        </w:tc>
      </w:tr>
    </w:tbl>
    <w:p w14:paraId="331343B3" w14:textId="77777777" w:rsidR="00D371D1" w:rsidRPr="00D97CA3" w:rsidRDefault="00D371D1" w:rsidP="00D371D1">
      <w:pPr>
        <w:rPr>
          <w:lang w:val="pt-BR"/>
        </w:rPr>
      </w:pPr>
    </w:p>
    <w:p w14:paraId="05190B70" w14:textId="65DBE374" w:rsidR="00902BE4" w:rsidRPr="00D97CA3" w:rsidRDefault="00974A14" w:rsidP="009B0C8B">
      <w:pPr>
        <w:pStyle w:val="Ttulo2"/>
        <w:rPr>
          <w:lang w:val="pt-BR"/>
        </w:rPr>
      </w:pPr>
      <w:bookmarkStart w:id="10" w:name="_Toc447205684"/>
      <w:r>
        <w:rPr>
          <w:lang w:val="pt-BR"/>
        </w:rPr>
        <w:t>ARRUC0240</w:t>
      </w:r>
      <w:r w:rsidR="009B0C8B" w:rsidRPr="00D97CA3">
        <w:rPr>
          <w:lang w:val="pt-BR"/>
        </w:rPr>
        <w:t xml:space="preserve"> - </w:t>
      </w:r>
      <w:bookmarkEnd w:id="10"/>
      <w:r>
        <w:rPr>
          <w:lang w:val="pt-BR"/>
        </w:rPr>
        <w:t>Processar Barra DARE</w:t>
      </w:r>
    </w:p>
    <w:p w14:paraId="2CD88043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1" w:name="_Toc447205685"/>
      <w:r w:rsidRPr="00D97CA3">
        <w:rPr>
          <w:lang w:val="pt-BR"/>
        </w:rPr>
        <w:t>Diagrama Mapa Mental do Plano de Teste</w:t>
      </w:r>
      <w:bookmarkEnd w:id="11"/>
    </w:p>
    <w:p w14:paraId="08BD4324" w14:textId="55698D69" w:rsidR="00D371D1" w:rsidRPr="00D97CA3" w:rsidRDefault="00974A14" w:rsidP="00D371D1">
      <w:pPr>
        <w:rPr>
          <w:lang w:val="pt-BR"/>
        </w:rPr>
      </w:pPr>
      <w:r>
        <w:rPr>
          <w:lang w:val="pt-BR"/>
        </w:rPr>
        <w:t>Não se aplica.</w:t>
      </w:r>
    </w:p>
    <w:p w14:paraId="5FC5636A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2" w:name="_Toc447205686"/>
      <w:r w:rsidRPr="00D97CA3">
        <w:rPr>
          <w:lang w:val="pt-BR"/>
        </w:rPr>
        <w:t>Relação dos Casos de Teste</w:t>
      </w:r>
      <w:bookmarkEnd w:id="12"/>
    </w:p>
    <w:p w14:paraId="4B1B2BC3" w14:textId="34AAEA29" w:rsidR="00D371D1" w:rsidRPr="00D97CA3" w:rsidRDefault="00974A14" w:rsidP="00974A14">
      <w:pPr>
        <w:rPr>
          <w:lang w:val="pt-BR"/>
        </w:rPr>
      </w:pPr>
      <w:r>
        <w:rPr>
          <w:lang w:val="pt-BR"/>
        </w:rPr>
        <w:t>Não se aplica.</w:t>
      </w:r>
    </w:p>
    <w:p w14:paraId="6C6AA922" w14:textId="21B2DBC2" w:rsidR="009B0C8B" w:rsidRPr="00D97CA3" w:rsidRDefault="00974A14" w:rsidP="009B0C8B">
      <w:pPr>
        <w:pStyle w:val="Ttulo2"/>
        <w:rPr>
          <w:lang w:val="pt-BR"/>
        </w:rPr>
      </w:pPr>
      <w:bookmarkStart w:id="13" w:name="_Toc447205687"/>
      <w:r>
        <w:rPr>
          <w:lang w:val="pt-BR"/>
        </w:rPr>
        <w:t>ARRUC025</w:t>
      </w:r>
      <w:r w:rsidR="009B0C8B" w:rsidRPr="00D97CA3">
        <w:rPr>
          <w:lang w:val="pt-BR"/>
        </w:rPr>
        <w:t xml:space="preserve">0 - </w:t>
      </w:r>
      <w:bookmarkEnd w:id="13"/>
      <w:r>
        <w:rPr>
          <w:lang w:val="pt-BR"/>
        </w:rPr>
        <w:t>Enviar e-mail DARE</w:t>
      </w:r>
    </w:p>
    <w:p w14:paraId="52E780A0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4" w:name="_Toc447205688"/>
      <w:r w:rsidRPr="00D97CA3">
        <w:rPr>
          <w:lang w:val="pt-BR"/>
        </w:rPr>
        <w:t>Diagrama Mapa Mental do Plano de Teste</w:t>
      </w:r>
      <w:bookmarkEnd w:id="14"/>
    </w:p>
    <w:p w14:paraId="163E5CF5" w14:textId="6A5EE74A" w:rsidR="00D371D1" w:rsidRPr="00D97CA3" w:rsidRDefault="00974A14" w:rsidP="00D371D1">
      <w:pPr>
        <w:rPr>
          <w:lang w:val="pt-BR"/>
        </w:rPr>
      </w:pPr>
      <w:r>
        <w:rPr>
          <w:lang w:val="pt-BR"/>
        </w:rPr>
        <w:t>Não se aplica.</w:t>
      </w:r>
    </w:p>
    <w:p w14:paraId="7A0C77AF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5" w:name="_Toc447205689"/>
      <w:r w:rsidRPr="00D97CA3">
        <w:rPr>
          <w:lang w:val="pt-BR"/>
        </w:rPr>
        <w:t>Relação dos Casos de Teste</w:t>
      </w:r>
      <w:bookmarkEnd w:id="15"/>
    </w:p>
    <w:p w14:paraId="4B586FD5" w14:textId="5CC73F22" w:rsidR="00E241EF" w:rsidRPr="00D97CA3" w:rsidRDefault="00974A14" w:rsidP="00E241EF">
      <w:pPr>
        <w:rPr>
          <w:lang w:val="pt-BR"/>
        </w:rPr>
      </w:pPr>
      <w:r>
        <w:rPr>
          <w:lang w:val="pt-BR"/>
        </w:rPr>
        <w:t>Não se aplica.</w:t>
      </w:r>
    </w:p>
    <w:p w14:paraId="7BCAC3B5" w14:textId="57C9C953" w:rsidR="009B0C8B" w:rsidRPr="00D97CA3" w:rsidRDefault="00974A14" w:rsidP="009B0C8B">
      <w:pPr>
        <w:pStyle w:val="Ttulo2"/>
        <w:rPr>
          <w:lang w:val="pt-BR"/>
        </w:rPr>
      </w:pPr>
      <w:bookmarkStart w:id="16" w:name="_Toc447205690"/>
      <w:r>
        <w:rPr>
          <w:lang w:val="pt-BR"/>
        </w:rPr>
        <w:t>ARRUC026</w:t>
      </w:r>
      <w:r w:rsidR="009B0C8B" w:rsidRPr="00D97CA3">
        <w:rPr>
          <w:lang w:val="pt-BR"/>
        </w:rPr>
        <w:t xml:space="preserve">0 - </w:t>
      </w:r>
      <w:bookmarkEnd w:id="16"/>
      <w:r>
        <w:rPr>
          <w:lang w:val="pt-BR"/>
        </w:rPr>
        <w:t>Imprimir DARE</w:t>
      </w:r>
    </w:p>
    <w:p w14:paraId="2CC2E367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7" w:name="_Toc447205691"/>
      <w:r w:rsidRPr="00D97CA3">
        <w:rPr>
          <w:lang w:val="pt-BR"/>
        </w:rPr>
        <w:t>Diagrama Mapa Mental do Plano de Teste</w:t>
      </w:r>
      <w:bookmarkEnd w:id="17"/>
    </w:p>
    <w:p w14:paraId="4B9ABF82" w14:textId="77D4A3D2" w:rsidR="00D371D1" w:rsidRPr="00D97CA3" w:rsidRDefault="00974A14" w:rsidP="00D371D1">
      <w:pPr>
        <w:rPr>
          <w:lang w:val="pt-BR"/>
        </w:rPr>
      </w:pPr>
      <w:r>
        <w:rPr>
          <w:lang w:val="pt-BR"/>
        </w:rPr>
        <w:t>Não se aplica.</w:t>
      </w:r>
    </w:p>
    <w:p w14:paraId="0AB1B6F2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8" w:name="_Toc447205692"/>
      <w:r w:rsidRPr="00D97CA3">
        <w:rPr>
          <w:lang w:val="pt-BR"/>
        </w:rPr>
        <w:lastRenderedPageBreak/>
        <w:t>Relação dos Casos de Teste</w:t>
      </w:r>
      <w:bookmarkEnd w:id="18"/>
    </w:p>
    <w:p w14:paraId="5EC417C9" w14:textId="3CCA13A0" w:rsidR="00E241EF" w:rsidRPr="00D97CA3" w:rsidRDefault="00974A14" w:rsidP="00E241EF">
      <w:pPr>
        <w:rPr>
          <w:lang w:val="pt-BR"/>
        </w:rPr>
      </w:pPr>
      <w:r>
        <w:rPr>
          <w:lang w:val="pt-BR"/>
        </w:rPr>
        <w:t>Não se aplica.</w:t>
      </w:r>
    </w:p>
    <w:p w14:paraId="61FC974D" w14:textId="33997F83" w:rsidR="00A71AC1" w:rsidRDefault="00E214EB" w:rsidP="00791022">
      <w:pPr>
        <w:pStyle w:val="Ttulo1"/>
        <w:rPr>
          <w:lang w:val="pt-BR"/>
        </w:rPr>
      </w:pPr>
      <w:bookmarkStart w:id="19" w:name="_Toc447205708"/>
      <w:r w:rsidRPr="00D97CA3">
        <w:rPr>
          <w:lang w:val="pt-BR"/>
        </w:rPr>
        <w:t>Considerações Especiais</w:t>
      </w:r>
      <w:bookmarkEnd w:id="19"/>
    </w:p>
    <w:p w14:paraId="32455358" w14:textId="7F45D36A" w:rsidR="00A71AC1" w:rsidRPr="00D97CA3" w:rsidRDefault="00957782" w:rsidP="00A71AC1">
      <w:pPr>
        <w:rPr>
          <w:lang w:val="pt-BR"/>
        </w:rPr>
      </w:pPr>
      <w:r>
        <w:rPr>
          <w:lang w:val="pt-BR"/>
        </w:rPr>
        <w:t>Sem considerações especiais.</w:t>
      </w:r>
    </w:p>
    <w:sectPr w:rsidR="00A71AC1" w:rsidRPr="00D97CA3" w:rsidSect="007F0158">
      <w:headerReference w:type="default" r:id="rId11"/>
      <w:footerReference w:type="default" r:id="rId12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64F9F" w14:textId="77777777" w:rsidR="00D567E4" w:rsidRDefault="00D567E4">
      <w:r>
        <w:separator/>
      </w:r>
    </w:p>
  </w:endnote>
  <w:endnote w:type="continuationSeparator" w:id="0">
    <w:p w14:paraId="49658DC0" w14:textId="77777777" w:rsidR="00D567E4" w:rsidRDefault="00D5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6575B6" w14:textId="6A07E499" w:rsidR="003710E6" w:rsidRPr="001F108F" w:rsidRDefault="003710E6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4658D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6367822" r:id="rId2"/>
      </w:object>
    </w:r>
    <w:r w:rsidRPr="001F108F">
      <w:rPr>
        <w:b/>
      </w:rPr>
      <w:t>SEFAZ-TOCANTINS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28549B" w:rsidRPr="0028549B">
      <w:rPr>
        <w:b/>
        <w:noProof/>
        <w:lang w:val="pt-BR"/>
      </w:rPr>
      <w:t>4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95883" w14:textId="77777777" w:rsidR="00D567E4" w:rsidRDefault="00D567E4">
      <w:r>
        <w:separator/>
      </w:r>
    </w:p>
  </w:footnote>
  <w:footnote w:type="continuationSeparator" w:id="0">
    <w:p w14:paraId="50D87E63" w14:textId="77777777" w:rsidR="00D567E4" w:rsidRDefault="00D567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D7A7F36" w14:textId="77777777" w:rsidR="003710E6" w:rsidRPr="000A2EDD" w:rsidRDefault="003710E6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3608D7EF" wp14:editId="0C50AA3E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napToGrid/>
        <w:color w:val="4F81BD"/>
        <w:sz w:val="18"/>
        <w:szCs w:val="18"/>
        <w:lang w:val="pt-BR" w:eastAsia="pt-BR"/>
      </w:rPr>
      <w:pict w14:anchorId="0D9FC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B745A6F"/>
    <w:multiLevelType w:val="hybridMultilevel"/>
    <w:tmpl w:val="370AF59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0552"/>
    <w:rsid w:val="00035CB2"/>
    <w:rsid w:val="00041626"/>
    <w:rsid w:val="000653E3"/>
    <w:rsid w:val="00065B11"/>
    <w:rsid w:val="000745BF"/>
    <w:rsid w:val="000875D4"/>
    <w:rsid w:val="000F3269"/>
    <w:rsid w:val="00112A21"/>
    <w:rsid w:val="001167F1"/>
    <w:rsid w:val="001240E9"/>
    <w:rsid w:val="0013090F"/>
    <w:rsid w:val="0013305A"/>
    <w:rsid w:val="00171FF5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56B37"/>
    <w:rsid w:val="002669D8"/>
    <w:rsid w:val="002700BE"/>
    <w:rsid w:val="0028503E"/>
    <w:rsid w:val="0028549B"/>
    <w:rsid w:val="002A1834"/>
    <w:rsid w:val="002A5630"/>
    <w:rsid w:val="002B45AA"/>
    <w:rsid w:val="002D68D6"/>
    <w:rsid w:val="002E2AFC"/>
    <w:rsid w:val="0031219B"/>
    <w:rsid w:val="00315707"/>
    <w:rsid w:val="00356107"/>
    <w:rsid w:val="00370896"/>
    <w:rsid w:val="003710E6"/>
    <w:rsid w:val="00375521"/>
    <w:rsid w:val="00375A5E"/>
    <w:rsid w:val="00386805"/>
    <w:rsid w:val="003F1B0D"/>
    <w:rsid w:val="00407CB6"/>
    <w:rsid w:val="0041232C"/>
    <w:rsid w:val="00413B6F"/>
    <w:rsid w:val="00415D61"/>
    <w:rsid w:val="004271F2"/>
    <w:rsid w:val="00427C0D"/>
    <w:rsid w:val="00441C85"/>
    <w:rsid w:val="00445E12"/>
    <w:rsid w:val="00446543"/>
    <w:rsid w:val="0045775B"/>
    <w:rsid w:val="004819BD"/>
    <w:rsid w:val="00483110"/>
    <w:rsid w:val="00496636"/>
    <w:rsid w:val="004A3728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7287A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12B3E"/>
    <w:rsid w:val="00623B30"/>
    <w:rsid w:val="0063171B"/>
    <w:rsid w:val="006516CB"/>
    <w:rsid w:val="00666E5C"/>
    <w:rsid w:val="006A6045"/>
    <w:rsid w:val="006B074A"/>
    <w:rsid w:val="006B1C5D"/>
    <w:rsid w:val="006C1336"/>
    <w:rsid w:val="006C63AF"/>
    <w:rsid w:val="006E1426"/>
    <w:rsid w:val="006F52A8"/>
    <w:rsid w:val="00700CE4"/>
    <w:rsid w:val="00707491"/>
    <w:rsid w:val="00725CD0"/>
    <w:rsid w:val="00733580"/>
    <w:rsid w:val="00741E9E"/>
    <w:rsid w:val="007475BD"/>
    <w:rsid w:val="0077726F"/>
    <w:rsid w:val="00785B7A"/>
    <w:rsid w:val="007902EA"/>
    <w:rsid w:val="00791022"/>
    <w:rsid w:val="00792FF3"/>
    <w:rsid w:val="00796C97"/>
    <w:rsid w:val="007B198B"/>
    <w:rsid w:val="007D24FE"/>
    <w:rsid w:val="007E615A"/>
    <w:rsid w:val="007F0158"/>
    <w:rsid w:val="00800176"/>
    <w:rsid w:val="00811150"/>
    <w:rsid w:val="00812270"/>
    <w:rsid w:val="00857A9A"/>
    <w:rsid w:val="00870479"/>
    <w:rsid w:val="00884BDB"/>
    <w:rsid w:val="00885A3B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57782"/>
    <w:rsid w:val="00974A14"/>
    <w:rsid w:val="00977853"/>
    <w:rsid w:val="00982A1C"/>
    <w:rsid w:val="009B0C8B"/>
    <w:rsid w:val="009D118F"/>
    <w:rsid w:val="009D43CD"/>
    <w:rsid w:val="009E0DCD"/>
    <w:rsid w:val="00A10A7B"/>
    <w:rsid w:val="00A17FD0"/>
    <w:rsid w:val="00A30E7C"/>
    <w:rsid w:val="00A44BBB"/>
    <w:rsid w:val="00A71AC1"/>
    <w:rsid w:val="00A760D3"/>
    <w:rsid w:val="00AA69FA"/>
    <w:rsid w:val="00AD109F"/>
    <w:rsid w:val="00AD46A9"/>
    <w:rsid w:val="00AD7479"/>
    <w:rsid w:val="00AE050A"/>
    <w:rsid w:val="00AF3C08"/>
    <w:rsid w:val="00B2478F"/>
    <w:rsid w:val="00B263BC"/>
    <w:rsid w:val="00B27AC9"/>
    <w:rsid w:val="00B36312"/>
    <w:rsid w:val="00B4782C"/>
    <w:rsid w:val="00B75B57"/>
    <w:rsid w:val="00B8331A"/>
    <w:rsid w:val="00B938EB"/>
    <w:rsid w:val="00BB5E3C"/>
    <w:rsid w:val="00BB722C"/>
    <w:rsid w:val="00BE1A74"/>
    <w:rsid w:val="00BF1F5B"/>
    <w:rsid w:val="00BF5AE6"/>
    <w:rsid w:val="00C063DC"/>
    <w:rsid w:val="00C2055C"/>
    <w:rsid w:val="00C2723E"/>
    <w:rsid w:val="00C333D8"/>
    <w:rsid w:val="00C4141B"/>
    <w:rsid w:val="00C62C0D"/>
    <w:rsid w:val="00C66DEE"/>
    <w:rsid w:val="00C74EFE"/>
    <w:rsid w:val="00C7553E"/>
    <w:rsid w:val="00C80D41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371D1"/>
    <w:rsid w:val="00D44D3F"/>
    <w:rsid w:val="00D567E4"/>
    <w:rsid w:val="00D92227"/>
    <w:rsid w:val="00D97CA3"/>
    <w:rsid w:val="00DA2F7C"/>
    <w:rsid w:val="00DA7AC4"/>
    <w:rsid w:val="00DB0284"/>
    <w:rsid w:val="00DB0D3A"/>
    <w:rsid w:val="00DB3FDF"/>
    <w:rsid w:val="00DB757C"/>
    <w:rsid w:val="00DC0F10"/>
    <w:rsid w:val="00DD4F8B"/>
    <w:rsid w:val="00DE0676"/>
    <w:rsid w:val="00DE3A60"/>
    <w:rsid w:val="00DE7993"/>
    <w:rsid w:val="00E003B1"/>
    <w:rsid w:val="00E0087C"/>
    <w:rsid w:val="00E0269B"/>
    <w:rsid w:val="00E135A4"/>
    <w:rsid w:val="00E15ABA"/>
    <w:rsid w:val="00E214EB"/>
    <w:rsid w:val="00E241EF"/>
    <w:rsid w:val="00E30261"/>
    <w:rsid w:val="00E321EE"/>
    <w:rsid w:val="00E518B1"/>
    <w:rsid w:val="00E63A82"/>
    <w:rsid w:val="00E87157"/>
    <w:rsid w:val="00EA4132"/>
    <w:rsid w:val="00EB43E7"/>
    <w:rsid w:val="00EB4603"/>
    <w:rsid w:val="00EB6CA8"/>
    <w:rsid w:val="00EC7AB4"/>
    <w:rsid w:val="00EE04B2"/>
    <w:rsid w:val="00F1174C"/>
    <w:rsid w:val="00F125C7"/>
    <w:rsid w:val="00F17A77"/>
    <w:rsid w:val="00F25847"/>
    <w:rsid w:val="00F34695"/>
    <w:rsid w:val="00F433F0"/>
    <w:rsid w:val="00F651C2"/>
    <w:rsid w:val="00F73DFB"/>
    <w:rsid w:val="00F81499"/>
    <w:rsid w:val="00F83295"/>
    <w:rsid w:val="00F838B2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826A080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37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pbastos.com/testlink)" TargetMode="External"/><Relationship Id="rId9" Type="http://schemas.openxmlformats.org/officeDocument/2006/relationships/hyperlink" Target="http://www.wpbastos.com/mantis)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E9300-BF4E-B740-9FFF-18F0D620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49</TotalTime>
  <Pages>10</Pages>
  <Words>2253</Words>
  <Characters>12169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14394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4</cp:revision>
  <cp:lastPrinted>2015-11-30T19:58:00Z</cp:lastPrinted>
  <dcterms:created xsi:type="dcterms:W3CDTF">2016-04-01T18:41:00Z</dcterms:created>
  <dcterms:modified xsi:type="dcterms:W3CDTF">2016-06-02T13:17:00Z</dcterms:modified>
</cp:coreProperties>
</file>