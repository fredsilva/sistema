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51A75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3F4C7E8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A5DB1C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D3941F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E61FA9" w14:textId="77777777" w:rsidR="000745B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37596B4A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75C80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86AB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629F77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C8C6D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246169F" w14:textId="77777777" w:rsidR="001F108F" w:rsidRPr="00D97CA3" w:rsidRDefault="00D92227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97CA3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Plano de Teste da Ordem de Serviço</w:t>
      </w:r>
    </w:p>
    <w:p w14:paraId="25DE841E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47F28C5" w14:textId="55B74738" w:rsidR="00D44D3F" w:rsidRPr="00D97CA3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3A222E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</w:t>
      </w:r>
    </w:p>
    <w:p w14:paraId="7D4BFE68" w14:textId="1F6C24C0" w:rsidR="00017DDD" w:rsidRPr="00D97CA3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3A222E">
        <w:rPr>
          <w:b/>
          <w:iCs/>
          <w:snapToGrid/>
          <w:spacing w:val="15"/>
          <w:sz w:val="28"/>
          <w:szCs w:val="28"/>
          <w:lang w:val="pt-BR" w:eastAsia="ja-JP"/>
        </w:rPr>
        <w:t>STR</w:t>
      </w:r>
    </w:p>
    <w:p w14:paraId="676BCABF" w14:textId="4CF3A840" w:rsidR="00977853" w:rsidRPr="00D97CA3" w:rsidRDefault="00977853" w:rsidP="0097785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3A222E">
        <w:rPr>
          <w:b/>
          <w:iCs/>
          <w:snapToGrid/>
          <w:spacing w:val="15"/>
          <w:sz w:val="28"/>
          <w:szCs w:val="28"/>
          <w:lang w:val="pt-BR" w:eastAsia="ja-JP"/>
        </w:rPr>
        <w:t>Manter Usuário</w:t>
      </w:r>
    </w:p>
    <w:p w14:paraId="2D4E020A" w14:textId="6581CB97" w:rsidR="00D92227" w:rsidRPr="00D97CA3" w:rsidRDefault="00D92227" w:rsidP="00D92227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OS: </w:t>
      </w:r>
      <w:r w:rsidR="00DB0284" w:rsidRPr="00D97CA3">
        <w:rPr>
          <w:b/>
          <w:iCs/>
          <w:snapToGrid/>
          <w:spacing w:val="15"/>
          <w:sz w:val="28"/>
          <w:szCs w:val="28"/>
          <w:lang w:val="pt-BR" w:eastAsia="ja-JP"/>
        </w:rPr>
        <w:t>47</w:t>
      </w:r>
      <w:r w:rsidR="003A222E">
        <w:rPr>
          <w:b/>
          <w:iCs/>
          <w:snapToGrid/>
          <w:spacing w:val="15"/>
          <w:sz w:val="28"/>
          <w:szCs w:val="28"/>
          <w:lang w:val="pt-BR" w:eastAsia="ja-JP"/>
        </w:rPr>
        <w:t>77</w:t>
      </w:r>
    </w:p>
    <w:p w14:paraId="24B10EC1" w14:textId="38530983" w:rsidR="00030552" w:rsidRPr="00D97CA3" w:rsidRDefault="00030552" w:rsidP="0003055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Título da OS: </w:t>
      </w:r>
      <w:r w:rsidR="003A222E" w:rsidRPr="003A222E">
        <w:rPr>
          <w:b/>
          <w:iCs/>
          <w:snapToGrid/>
          <w:spacing w:val="15"/>
          <w:sz w:val="28"/>
          <w:szCs w:val="28"/>
          <w:lang w:val="pt-BR" w:eastAsia="ja-JP"/>
        </w:rPr>
        <w:t>Produto Serviços Transversais - Subproduto Gestão de Segurança - Manter Usuário Versão (1.0)</w:t>
      </w:r>
    </w:p>
    <w:p w14:paraId="378FC2C7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301CC5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C683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5C5E33D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AB60EC" w14:textId="77777777" w:rsidR="00D92227" w:rsidRPr="00D97CA3" w:rsidRDefault="00D92227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0B1F554" w14:textId="77777777" w:rsidR="00030552" w:rsidRPr="00D97CA3" w:rsidRDefault="00030552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61D8F2E" w14:textId="77777777" w:rsidR="00017DDD" w:rsidRPr="00D97CA3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70A8E42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B005CCE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F53B14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84BDA" w14:textId="64EE0A78" w:rsidR="001F108F" w:rsidRPr="00D97CA3" w:rsidRDefault="0035018A" w:rsidP="000745BF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30</w:t>
      </w:r>
      <w:r w:rsidR="001F108F" w:rsidRPr="00D97CA3">
        <w:rPr>
          <w:snapToGrid/>
          <w:sz w:val="22"/>
          <w:szCs w:val="22"/>
          <w:lang w:val="pt-BR" w:eastAsia="ja-JP"/>
        </w:rPr>
        <w:t>/</w:t>
      </w:r>
      <w:r w:rsidR="00E63A82" w:rsidRPr="00D97CA3">
        <w:rPr>
          <w:snapToGrid/>
          <w:sz w:val="22"/>
          <w:szCs w:val="22"/>
          <w:lang w:val="pt-BR" w:eastAsia="ja-JP"/>
        </w:rPr>
        <w:t>0</w:t>
      </w:r>
      <w:r>
        <w:rPr>
          <w:snapToGrid/>
          <w:sz w:val="22"/>
          <w:szCs w:val="22"/>
          <w:lang w:val="pt-BR" w:eastAsia="ja-JP"/>
        </w:rPr>
        <w:t>6</w:t>
      </w:r>
      <w:bookmarkStart w:id="0" w:name="_GoBack"/>
      <w:bookmarkEnd w:id="0"/>
      <w:r w:rsidR="001F108F" w:rsidRPr="00D97CA3">
        <w:rPr>
          <w:snapToGrid/>
          <w:sz w:val="22"/>
          <w:szCs w:val="22"/>
          <w:lang w:val="pt-BR" w:eastAsia="ja-JP"/>
        </w:rPr>
        <w:t>/201</w:t>
      </w:r>
      <w:r w:rsidR="00E63A82" w:rsidRPr="00D97CA3">
        <w:rPr>
          <w:snapToGrid/>
          <w:sz w:val="22"/>
          <w:szCs w:val="22"/>
          <w:lang w:val="pt-BR" w:eastAsia="ja-JP"/>
        </w:rPr>
        <w:t>6</w:t>
      </w:r>
    </w:p>
    <w:p w14:paraId="7BB2BF0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56C79C" w14:textId="77777777" w:rsidR="0057275D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r w:rsidRPr="00D97CA3">
        <w:rPr>
          <w:snapToGrid/>
          <w:sz w:val="22"/>
          <w:szCs w:val="22"/>
          <w:lang w:val="pt-BR" w:eastAsia="ja-JP"/>
        </w:rPr>
        <w:br w:type="page"/>
      </w:r>
    </w:p>
    <w:p w14:paraId="03346658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lastRenderedPageBreak/>
        <w:t>Histórico d</w:t>
      </w:r>
      <w:r w:rsidR="001F108F" w:rsidRPr="00D97CA3">
        <w:rPr>
          <w:lang w:val="pt-BR"/>
        </w:rPr>
        <w:t>e</w:t>
      </w:r>
      <w:r w:rsidRPr="00D97CA3">
        <w:rPr>
          <w:lang w:val="pt-BR"/>
        </w:rPr>
        <w:t xml:space="preserve"> </w:t>
      </w:r>
      <w:r w:rsidR="0041232C" w:rsidRPr="00D97CA3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D97CA3" w14:paraId="57E1267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6FA11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40538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8F1CD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Autor</w:t>
            </w:r>
          </w:p>
        </w:tc>
      </w:tr>
      <w:tr w:rsidR="0045775B" w:rsidRPr="00D97CA3" w14:paraId="3F616EB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D956B" w14:textId="3DC4E506" w:rsidR="001F108F" w:rsidRPr="00D97CA3" w:rsidRDefault="003A222E" w:rsidP="003A222E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29</w:t>
            </w:r>
            <w:r w:rsidR="001F108F" w:rsidRPr="00D97CA3">
              <w:rPr>
                <w:color w:val="000000"/>
                <w:lang w:val="pt-BR"/>
              </w:rPr>
              <w:t>/</w:t>
            </w:r>
            <w:r w:rsidR="00DE3A60">
              <w:rPr>
                <w:color w:val="000000"/>
                <w:lang w:val="pt-BR"/>
              </w:rPr>
              <w:t>0</w:t>
            </w:r>
            <w:r>
              <w:rPr>
                <w:color w:val="000000"/>
                <w:lang w:val="pt-BR"/>
              </w:rPr>
              <w:t>6</w:t>
            </w:r>
            <w:r w:rsidR="001F108F" w:rsidRPr="00D97CA3">
              <w:rPr>
                <w:color w:val="000000"/>
                <w:lang w:val="pt-BR"/>
              </w:rPr>
              <w:t>/</w:t>
            </w:r>
            <w:r w:rsidR="00DE3A60">
              <w:rPr>
                <w:color w:val="000000"/>
                <w:lang w:val="pt-BR"/>
              </w:rPr>
              <w:t>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A232F" w14:textId="0E97BF65" w:rsidR="001F108F" w:rsidRPr="00D97CA3" w:rsidRDefault="00DE3A60" w:rsidP="003A222E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Elaboração do Plano de Teste da OS 47</w:t>
            </w:r>
            <w:r w:rsidR="003A222E">
              <w:rPr>
                <w:color w:val="000000"/>
                <w:lang w:val="pt-BR"/>
              </w:rPr>
              <w:t>77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788C" w14:textId="5376FDA0" w:rsidR="001F108F" w:rsidRPr="00D97CA3" w:rsidRDefault="003A222E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Roberto N. Ungarelli</w:t>
            </w:r>
          </w:p>
        </w:tc>
      </w:tr>
      <w:tr w:rsidR="001F108F" w:rsidRPr="00D97CA3" w14:paraId="7C70C8C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7D36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3777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5A893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D97CA3" w14:paraId="7554CF6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41932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59F9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371E3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D97CA3" w14:paraId="30E8AA0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6911E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03F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F87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</w:tbl>
    <w:p w14:paraId="68D03B2A" w14:textId="77777777" w:rsidR="0063171B" w:rsidRPr="00D97CA3" w:rsidRDefault="0063171B" w:rsidP="00041626">
      <w:pPr>
        <w:jc w:val="both"/>
        <w:rPr>
          <w:lang w:val="pt-BR"/>
        </w:rPr>
      </w:pPr>
    </w:p>
    <w:p w14:paraId="177AABED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br w:type="page"/>
      </w:r>
      <w:r w:rsidRPr="00D97CA3">
        <w:rPr>
          <w:lang w:val="pt-BR"/>
        </w:rPr>
        <w:lastRenderedPageBreak/>
        <w:t>Índice</w:t>
      </w:r>
    </w:p>
    <w:p w14:paraId="18FA8A9B" w14:textId="709B6E90" w:rsidR="00110162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D97CA3">
        <w:rPr>
          <w:lang w:val="pt-BR"/>
        </w:rPr>
        <w:fldChar w:fldCharType="begin"/>
      </w:r>
      <w:r w:rsidRPr="00D97CA3">
        <w:rPr>
          <w:lang w:val="pt-BR"/>
        </w:rPr>
        <w:instrText xml:space="preserve"> TOC \o "1-3" \h \z \u </w:instrText>
      </w:r>
      <w:r w:rsidRPr="00D97CA3">
        <w:rPr>
          <w:lang w:val="pt-BR"/>
        </w:rPr>
        <w:fldChar w:fldCharType="separate"/>
      </w:r>
      <w:hyperlink w:anchor="_Toc454962660" w:history="1">
        <w:r w:rsidR="00110162" w:rsidRPr="00AB2BEE">
          <w:rPr>
            <w:rStyle w:val="Hyperlink"/>
            <w:noProof/>
            <w:lang w:val="pt-BR"/>
          </w:rPr>
          <w:t>1.</w:t>
        </w:r>
        <w:r w:rsidR="001101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110162" w:rsidRPr="00AB2BEE">
          <w:rPr>
            <w:rStyle w:val="Hyperlink"/>
            <w:noProof/>
            <w:lang w:val="pt-BR"/>
          </w:rPr>
          <w:t>Objetivo do Teste</w:t>
        </w:r>
        <w:r w:rsidR="00110162">
          <w:rPr>
            <w:noProof/>
            <w:webHidden/>
          </w:rPr>
          <w:tab/>
        </w:r>
        <w:r w:rsidR="00110162">
          <w:rPr>
            <w:noProof/>
            <w:webHidden/>
          </w:rPr>
          <w:fldChar w:fldCharType="begin"/>
        </w:r>
        <w:r w:rsidR="00110162">
          <w:rPr>
            <w:noProof/>
            <w:webHidden/>
          </w:rPr>
          <w:instrText xml:space="preserve"> PAGEREF _Toc454962660 \h </w:instrText>
        </w:r>
        <w:r w:rsidR="00110162">
          <w:rPr>
            <w:noProof/>
            <w:webHidden/>
          </w:rPr>
        </w:r>
        <w:r w:rsidR="00110162">
          <w:rPr>
            <w:noProof/>
            <w:webHidden/>
          </w:rPr>
          <w:fldChar w:fldCharType="separate"/>
        </w:r>
        <w:r w:rsidR="00110162">
          <w:rPr>
            <w:noProof/>
            <w:webHidden/>
          </w:rPr>
          <w:t>4</w:t>
        </w:r>
        <w:r w:rsidR="00110162">
          <w:rPr>
            <w:noProof/>
            <w:webHidden/>
          </w:rPr>
          <w:fldChar w:fldCharType="end"/>
        </w:r>
      </w:hyperlink>
    </w:p>
    <w:p w14:paraId="5EA410E8" w14:textId="2F4ECCED" w:rsidR="00110162" w:rsidRDefault="00110162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4962661" w:history="1">
        <w:r w:rsidRPr="00AB2BEE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Estratégias e Ferramentas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2981C0" w14:textId="3CC9BBE9" w:rsidR="00110162" w:rsidRDefault="00110162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4962662" w:history="1">
        <w:r w:rsidRPr="00AB2BEE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Escopo do Plano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638B0C" w14:textId="58B37E1C" w:rsidR="00110162" w:rsidRDefault="00110162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4962663" w:history="1">
        <w:r w:rsidRPr="00AB2BEE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Estimativa de Esforço para Execução deste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DA4590" w14:textId="2A8FC7B2" w:rsidR="00110162" w:rsidRDefault="00110162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4962664" w:history="1">
        <w:r w:rsidRPr="00AB2BEE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de Casos de Testes por Casos de Usos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BAF67" w14:textId="3484DD12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65" w:history="1">
        <w:r w:rsidRPr="00AB2BEE">
          <w:rPr>
            <w:rStyle w:val="Hyperlink"/>
            <w:noProof/>
            <w:lang w:val="pt-BR"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SEGUC0010 - Manter Unidades Organizacionais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74F9A0" w14:textId="07C827F7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66" w:history="1">
        <w:r w:rsidRPr="00AB2BEE">
          <w:rPr>
            <w:rStyle w:val="Hyperlink"/>
            <w:noProof/>
            <w:lang w:val="pt-BR"/>
          </w:rPr>
          <w:t>5.1.1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996F07" w14:textId="619D1E1C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67" w:history="1">
        <w:r w:rsidRPr="00AB2BEE">
          <w:rPr>
            <w:rStyle w:val="Hyperlink"/>
            <w:noProof/>
            <w:lang w:val="pt-BR"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SEGUC0020 - Manter Postos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453BC8" w14:textId="07B5209D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68" w:history="1">
        <w:r w:rsidRPr="00AB2BEE">
          <w:rPr>
            <w:rStyle w:val="Hyperlink"/>
            <w:noProof/>
            <w:lang w:val="pt-BR"/>
          </w:rPr>
          <w:t>5.2.1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133223" w14:textId="6DAAB9A9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69" w:history="1">
        <w:r w:rsidRPr="00AB2BEE">
          <w:rPr>
            <w:rStyle w:val="Hyperlink"/>
            <w:noProof/>
            <w:lang w:val="pt-BR"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SEGUC0030 - Consultar Tipo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773151" w14:textId="019533F2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70" w:history="1">
        <w:r w:rsidRPr="00AB2BEE">
          <w:rPr>
            <w:rStyle w:val="Hyperlink"/>
            <w:noProof/>
            <w:lang w:val="pt-BR"/>
          </w:rPr>
          <w:t>5.3.1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ABF102" w14:textId="3664591C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71" w:history="1">
        <w:r w:rsidRPr="00AB2BEE">
          <w:rPr>
            <w:rStyle w:val="Hyperlink"/>
            <w:noProof/>
            <w:lang w:val="pt-BR"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SEGUC0040 - Solicitar Autorização de Senhas de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498184" w14:textId="5180FF71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72" w:history="1">
        <w:r w:rsidRPr="00AB2BEE">
          <w:rPr>
            <w:rStyle w:val="Hyperlink"/>
            <w:noProof/>
            <w:lang w:val="pt-BR"/>
          </w:rPr>
          <w:t>5.4.1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FA69BD" w14:textId="5C22F473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73" w:history="1">
        <w:r w:rsidRPr="00AB2BEE">
          <w:rPr>
            <w:rStyle w:val="Hyperlink"/>
            <w:noProof/>
            <w:lang w:val="pt-BR"/>
          </w:rPr>
          <w:t>5.5.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SEGUC0050 - Criar Usuário e Senha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B747C2" w14:textId="6052F644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74" w:history="1">
        <w:r w:rsidRPr="00AB2BEE">
          <w:rPr>
            <w:rStyle w:val="Hyperlink"/>
            <w:noProof/>
            <w:lang w:val="pt-BR"/>
          </w:rPr>
          <w:t>5.5.1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48BDFD" w14:textId="27AFEAED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75" w:history="1">
        <w:r w:rsidRPr="00AB2BEE">
          <w:rPr>
            <w:rStyle w:val="Hyperlink"/>
            <w:noProof/>
            <w:lang w:val="pt-BR"/>
          </w:rPr>
          <w:t>5.6.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SEGUC0060 - Manter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AD4496" w14:textId="6C89C676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76" w:history="1">
        <w:r w:rsidRPr="00AB2BEE">
          <w:rPr>
            <w:rStyle w:val="Hyperlink"/>
            <w:noProof/>
            <w:lang w:val="pt-BR"/>
          </w:rPr>
          <w:t>5.6.1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2D18BE" w14:textId="67D4CEB3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77" w:history="1">
        <w:r w:rsidRPr="00AB2BEE">
          <w:rPr>
            <w:rStyle w:val="Hyperlink"/>
            <w:noProof/>
            <w:lang w:val="pt-BR"/>
          </w:rPr>
          <w:t>5.7.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SEGUC0070 - Integrar com o Sistema de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1AFA3A" w14:textId="79E05C03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78" w:history="1">
        <w:r w:rsidRPr="00AB2BEE">
          <w:rPr>
            <w:rStyle w:val="Hyperlink"/>
            <w:noProof/>
            <w:lang w:val="pt-BR"/>
          </w:rPr>
          <w:t>5.7.1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FE6EAB" w14:textId="0B7B9683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79" w:history="1">
        <w:r w:rsidRPr="00AB2BEE">
          <w:rPr>
            <w:rStyle w:val="Hyperlink"/>
            <w:noProof/>
            <w:lang w:val="pt-BR"/>
          </w:rPr>
          <w:t>5.8.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SEGUC0120 - 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E869AB" w14:textId="3DA1BB69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80" w:history="1">
        <w:r w:rsidRPr="00AB2BEE">
          <w:rPr>
            <w:rStyle w:val="Hyperlink"/>
            <w:noProof/>
            <w:lang w:val="pt-BR"/>
          </w:rPr>
          <w:t>5.8.1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2A8CE8" w14:textId="0569FC06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81" w:history="1">
        <w:r w:rsidRPr="00AB2BEE">
          <w:rPr>
            <w:rStyle w:val="Hyperlink"/>
            <w:noProof/>
            <w:lang w:val="pt-BR"/>
          </w:rPr>
          <w:t>5.9.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SEGUC0130 - Consultar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6C5435" w14:textId="2ED5DA39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82" w:history="1">
        <w:r w:rsidRPr="00AB2BEE">
          <w:rPr>
            <w:rStyle w:val="Hyperlink"/>
            <w:noProof/>
            <w:lang w:val="pt-BR"/>
          </w:rPr>
          <w:t>5.9.1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E74A60" w14:textId="0709A3B4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83" w:history="1">
        <w:r w:rsidRPr="00AB2BEE">
          <w:rPr>
            <w:rStyle w:val="Hyperlink"/>
            <w:noProof/>
            <w:lang w:val="pt-BR"/>
          </w:rPr>
          <w:t>5.10.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PARUC0010 - Manter Parâmetros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1D058A" w14:textId="2AFB88AF" w:rsidR="00110162" w:rsidRDefault="00110162">
      <w:pPr>
        <w:pStyle w:val="Sumrio2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84" w:history="1">
        <w:r w:rsidRPr="00AB2BEE">
          <w:rPr>
            <w:rStyle w:val="Hyperlink"/>
            <w:noProof/>
            <w:lang w:val="pt-BR"/>
          </w:rPr>
          <w:t>5.10.1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6A4F9C" w14:textId="06F7B240" w:rsidR="00110162" w:rsidRDefault="001101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85" w:history="1">
        <w:r w:rsidRPr="00AB2BEE">
          <w:rPr>
            <w:rStyle w:val="Hyperlink"/>
            <w:noProof/>
            <w:lang w:val="pt-BR"/>
          </w:rPr>
          <w:t>5.11.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PARUC0020 - Consultar Parâmetro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7CD5C3" w14:textId="6F5AB49D" w:rsidR="00110162" w:rsidRDefault="00110162">
      <w:pPr>
        <w:pStyle w:val="Sumrio2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62686" w:history="1">
        <w:r w:rsidRPr="00AB2BEE">
          <w:rPr>
            <w:rStyle w:val="Hyperlink"/>
            <w:noProof/>
            <w:lang w:val="pt-BR"/>
          </w:rPr>
          <w:t>5.11.1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Relação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215541" w14:textId="296BBB55" w:rsidR="00110162" w:rsidRDefault="00110162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4962687" w:history="1">
        <w:r w:rsidRPr="00AB2BEE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AB2BEE">
          <w:rPr>
            <w:rStyle w:val="Hyperlink"/>
            <w:noProof/>
            <w:lang w:val="pt-BR"/>
          </w:rPr>
          <w:t>Considerações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_Toc454962687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A496FB" w14:textId="52C63560" w:rsidR="0063171B" w:rsidRPr="00D97CA3" w:rsidRDefault="00D31D0F">
      <w:pPr>
        <w:pStyle w:val="Ttulo"/>
        <w:rPr>
          <w:lang w:val="pt-BR"/>
        </w:rPr>
      </w:pPr>
      <w:r w:rsidRPr="00D97CA3">
        <w:rPr>
          <w:lang w:val="pt-BR"/>
        </w:rPr>
        <w:fldChar w:fldCharType="end"/>
      </w:r>
      <w:r w:rsidR="0063171B" w:rsidRPr="00D97CA3">
        <w:rPr>
          <w:lang w:val="pt-BR"/>
        </w:rPr>
        <w:br w:type="page"/>
      </w:r>
      <w:r w:rsidR="00D92227" w:rsidRPr="00D97CA3">
        <w:rPr>
          <w:lang w:val="pt-BR"/>
        </w:rPr>
        <w:lastRenderedPageBreak/>
        <w:t>Plano de Teste da Ordem de Serviço</w:t>
      </w:r>
      <w:r w:rsidR="00902BE4" w:rsidRPr="00D97CA3">
        <w:rPr>
          <w:lang w:val="pt-BR"/>
        </w:rPr>
        <w:t xml:space="preserve"> </w:t>
      </w:r>
    </w:p>
    <w:p w14:paraId="01410AFB" w14:textId="77777777" w:rsidR="0045775B" w:rsidRPr="00D97CA3" w:rsidRDefault="0045775B" w:rsidP="0045775B">
      <w:pPr>
        <w:rPr>
          <w:lang w:val="pt-BR"/>
        </w:rPr>
      </w:pPr>
      <w:bookmarkStart w:id="1" w:name="_Toc408584577"/>
    </w:p>
    <w:p w14:paraId="374EF2F6" w14:textId="77777777" w:rsidR="00A71AC1" w:rsidRDefault="00A71AC1" w:rsidP="00A71AC1">
      <w:pPr>
        <w:pStyle w:val="Ttulo1"/>
        <w:rPr>
          <w:lang w:val="pt-BR"/>
        </w:rPr>
      </w:pPr>
      <w:bookmarkStart w:id="2" w:name="_Toc454962660"/>
      <w:bookmarkEnd w:id="1"/>
      <w:r w:rsidRPr="00D97CA3">
        <w:rPr>
          <w:lang w:val="pt-BR"/>
        </w:rPr>
        <w:t>Objetivo do Teste</w:t>
      </w:r>
      <w:bookmarkEnd w:id="2"/>
    </w:p>
    <w:p w14:paraId="6ACB8E8C" w14:textId="77777777" w:rsidR="00A71AC1" w:rsidRPr="00DE3A60" w:rsidRDefault="00B27AC9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O objetivo dos testes </w:t>
      </w:r>
      <w:r w:rsidR="00370896" w:rsidRPr="00DE3A60">
        <w:rPr>
          <w:lang w:val="pt-BR"/>
        </w:rPr>
        <w:t xml:space="preserve">é verificar a adequação, o processamento e a recuperação de dados e a implementação adequada das regras de negócios. Os testes baseiam-se em técnicas de caixa preta, ou seja, verificar o aplicativo interagindo com o ator por meio de uma interface de usuário e analisar a saída. </w:t>
      </w:r>
    </w:p>
    <w:p w14:paraId="1E288B98" w14:textId="77777777" w:rsidR="00902BE4" w:rsidRDefault="00F1174C" w:rsidP="00F1174C">
      <w:pPr>
        <w:pStyle w:val="Ttulo1"/>
        <w:rPr>
          <w:lang w:val="pt-BR"/>
        </w:rPr>
      </w:pPr>
      <w:bookmarkStart w:id="3" w:name="_Toc454962661"/>
      <w:r w:rsidRPr="00F1174C">
        <w:rPr>
          <w:lang w:val="pt-BR"/>
        </w:rPr>
        <w:t xml:space="preserve">Estratégias e </w:t>
      </w:r>
      <w:r>
        <w:rPr>
          <w:lang w:val="pt-BR"/>
        </w:rPr>
        <w:t>F</w:t>
      </w:r>
      <w:r w:rsidRPr="00F1174C">
        <w:rPr>
          <w:lang w:val="pt-BR"/>
        </w:rPr>
        <w:t xml:space="preserve">erramentas de </w:t>
      </w:r>
      <w:r>
        <w:rPr>
          <w:lang w:val="pt-BR"/>
        </w:rPr>
        <w:t>T</w:t>
      </w:r>
      <w:r w:rsidRPr="00F1174C">
        <w:rPr>
          <w:lang w:val="pt-BR"/>
        </w:rPr>
        <w:t>estes</w:t>
      </w:r>
      <w:bookmarkEnd w:id="3"/>
    </w:p>
    <w:p w14:paraId="14800E14" w14:textId="5848C95C" w:rsidR="006F52A8" w:rsidRPr="00DE3A60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Assegurar a navegação correta do aplicativo, </w:t>
      </w:r>
      <w:r w:rsidR="00DE3A60" w:rsidRPr="00DE3A60">
        <w:rPr>
          <w:lang w:val="pt-BR"/>
        </w:rPr>
        <w:t>além</w:t>
      </w:r>
      <w:r w:rsidRPr="00DE3A60">
        <w:rPr>
          <w:lang w:val="pt-BR"/>
        </w:rPr>
        <w:t xml:space="preserve"> da entrada, </w:t>
      </w:r>
      <w:r w:rsidR="00DE3A60" w:rsidRPr="00DE3A60">
        <w:rPr>
          <w:lang w:val="pt-BR"/>
        </w:rPr>
        <w:t>processamento</w:t>
      </w:r>
      <w:r w:rsidRPr="00DE3A60">
        <w:rPr>
          <w:lang w:val="pt-BR"/>
        </w:rPr>
        <w:t xml:space="preserve"> e saída.</w:t>
      </w:r>
    </w:p>
    <w:p w14:paraId="0FA8D02A" w14:textId="4AE6A5AC" w:rsidR="00370896" w:rsidRPr="00DE3A60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>Devemos executar cada caso de uso, fluxo ou função, utilizando dados válidos e inválidos para verificar o</w:t>
      </w:r>
      <w:r w:rsidR="00791022" w:rsidRPr="00DE3A60">
        <w:rPr>
          <w:lang w:val="pt-BR"/>
        </w:rPr>
        <w:t>s</w:t>
      </w:r>
      <w:r w:rsidRPr="00DE3A60">
        <w:rPr>
          <w:lang w:val="pt-BR"/>
        </w:rPr>
        <w:t xml:space="preserve"> seguinte</w:t>
      </w:r>
      <w:r w:rsidR="00791022" w:rsidRPr="00DE3A60">
        <w:rPr>
          <w:lang w:val="pt-BR"/>
        </w:rPr>
        <w:t>s itens</w:t>
      </w:r>
      <w:r w:rsidRPr="00DE3A60">
        <w:rPr>
          <w:lang w:val="pt-BR"/>
        </w:rPr>
        <w:t>:</w:t>
      </w:r>
    </w:p>
    <w:p w14:paraId="5A4685E4" w14:textId="77777777" w:rsidR="00370896" w:rsidRPr="00DE3A60" w:rsidRDefault="00370896" w:rsidP="00957782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>Os resultados esperados ocorrerão quando forem usados dados válidos;</w:t>
      </w:r>
    </w:p>
    <w:p w14:paraId="5E8B633A" w14:textId="5A63A0D1" w:rsidR="00370896" w:rsidRPr="00DE3A60" w:rsidRDefault="00370896" w:rsidP="00957782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 xml:space="preserve">As mensagens </w:t>
      </w:r>
      <w:r w:rsidR="00791022" w:rsidRPr="00DE3A60">
        <w:rPr>
          <w:lang w:val="pt-BR"/>
        </w:rPr>
        <w:t>de erro/</w:t>
      </w:r>
      <w:r w:rsidRPr="00DE3A60">
        <w:rPr>
          <w:lang w:val="pt-BR"/>
        </w:rPr>
        <w:t>aviso apropriadas sejam informadas quando dados inválidos forem utilizados.</w:t>
      </w:r>
    </w:p>
    <w:p w14:paraId="246A9B63" w14:textId="676B1606" w:rsidR="006B074A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>Cada regra de negócio será adequadamente aplicada.</w:t>
      </w:r>
    </w:p>
    <w:p w14:paraId="6080CDB5" w14:textId="77777777" w:rsidR="00957782" w:rsidRDefault="00957782" w:rsidP="00957782">
      <w:pPr>
        <w:jc w:val="both"/>
        <w:rPr>
          <w:lang w:val="pt-BR"/>
        </w:rPr>
      </w:pPr>
      <w:r>
        <w:rPr>
          <w:lang w:val="pt-BR"/>
        </w:rPr>
        <w:t xml:space="preserve">Os casos de testes com os roteiros de testes e as massas de testes estão especificadas no </w:t>
      </w:r>
      <w:proofErr w:type="spellStart"/>
      <w:r>
        <w:rPr>
          <w:lang w:val="pt-BR"/>
        </w:rPr>
        <w:t>Testlink</w:t>
      </w:r>
      <w:proofErr w:type="spellEnd"/>
      <w:r>
        <w:rPr>
          <w:lang w:val="pt-BR"/>
        </w:rPr>
        <w:t xml:space="preserve"> (</w:t>
      </w:r>
      <w:hyperlink r:id="rId8" w:history="1">
        <w:r w:rsidRPr="00A5180D">
          <w:rPr>
            <w:rStyle w:val="Hyperlink"/>
            <w:lang w:val="pt-BR"/>
          </w:rPr>
          <w:t>http://www.wpbastos.com/testlink)</w:t>
        </w:r>
      </w:hyperlink>
      <w:r>
        <w:rPr>
          <w:lang w:val="pt-BR"/>
        </w:rPr>
        <w:t xml:space="preserve">. As execuções dos testes devem ser atualizadas dentro do </w:t>
      </w:r>
      <w:proofErr w:type="spellStart"/>
      <w:r>
        <w:rPr>
          <w:lang w:val="pt-BR"/>
        </w:rPr>
        <w:t>Testlink</w:t>
      </w:r>
      <w:proofErr w:type="spellEnd"/>
      <w:r>
        <w:rPr>
          <w:lang w:val="pt-BR"/>
        </w:rPr>
        <w:t>, evidenciando o sucesso de cada caso de teste.</w:t>
      </w:r>
    </w:p>
    <w:p w14:paraId="4860773D" w14:textId="77777777" w:rsidR="00957782" w:rsidRPr="00791022" w:rsidRDefault="00957782" w:rsidP="00957782">
      <w:pPr>
        <w:jc w:val="both"/>
        <w:rPr>
          <w:lang w:val="pt-BR"/>
        </w:rPr>
      </w:pPr>
      <w:r>
        <w:rPr>
          <w:lang w:val="pt-BR"/>
        </w:rPr>
        <w:t>Quando os testes forem executados por uma equipe do CIAT ou da SEFAZ, deve ser evidenciado também os casos de testes com erros e aberto uma bug dentro do Mantis (</w:t>
      </w:r>
      <w:hyperlink r:id="rId9" w:history="1">
        <w:r w:rsidRPr="00A5180D">
          <w:rPr>
            <w:rStyle w:val="Hyperlink"/>
            <w:lang w:val="pt-BR"/>
          </w:rPr>
          <w:t>http://www.wpbastos.com/mantis)</w:t>
        </w:r>
      </w:hyperlink>
      <w:r>
        <w:rPr>
          <w:lang w:val="pt-BR"/>
        </w:rPr>
        <w:t xml:space="preserve"> para que a fábrica possa corrigir o defeito.</w:t>
      </w:r>
    </w:p>
    <w:p w14:paraId="1238CE82" w14:textId="77777777" w:rsidR="00957782" w:rsidRPr="00DE3A60" w:rsidRDefault="00957782" w:rsidP="00370896">
      <w:pPr>
        <w:rPr>
          <w:lang w:val="pt-BR"/>
        </w:rPr>
      </w:pPr>
    </w:p>
    <w:p w14:paraId="28D7ED59" w14:textId="77777777" w:rsidR="00DE7993" w:rsidRPr="00D97CA3" w:rsidRDefault="00D92227" w:rsidP="008D7821">
      <w:pPr>
        <w:pStyle w:val="Ttulo1"/>
        <w:rPr>
          <w:lang w:val="pt-BR"/>
        </w:rPr>
      </w:pPr>
      <w:bookmarkStart w:id="4" w:name="_Toc454962662"/>
      <w:r w:rsidRPr="00D97CA3">
        <w:rPr>
          <w:lang w:val="pt-BR"/>
        </w:rPr>
        <w:t>Escopo do Plano de Teste</w:t>
      </w:r>
      <w:bookmarkEnd w:id="4"/>
    </w:p>
    <w:p w14:paraId="7EB934A3" w14:textId="77777777" w:rsidR="00DE7993" w:rsidRPr="00D97CA3" w:rsidRDefault="00DE7993" w:rsidP="009B0C8B">
      <w:pPr>
        <w:rPr>
          <w:lang w:val="pt-BR"/>
        </w:rPr>
      </w:pPr>
    </w:p>
    <w:tbl>
      <w:tblPr>
        <w:tblW w:w="9071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DE7993" w:rsidRPr="00DE3A60" w14:paraId="688C31E6" w14:textId="77777777" w:rsidTr="009B0C8B">
        <w:tc>
          <w:tcPr>
            <w:tcW w:w="1701" w:type="dxa"/>
            <w:shd w:val="clear" w:color="auto" w:fill="8DB3E2"/>
          </w:tcPr>
          <w:p w14:paraId="22255218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Caso de Uso</w:t>
            </w:r>
          </w:p>
        </w:tc>
        <w:tc>
          <w:tcPr>
            <w:tcW w:w="7370" w:type="dxa"/>
            <w:shd w:val="clear" w:color="auto" w:fill="8DB3E2"/>
          </w:tcPr>
          <w:p w14:paraId="0CCB2662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Nome do Casos de Uso</w:t>
            </w:r>
          </w:p>
        </w:tc>
      </w:tr>
      <w:tr w:rsidR="003A222E" w:rsidRPr="00DE3A60" w14:paraId="3A872F4E" w14:textId="77777777" w:rsidTr="00DE3A60">
        <w:tc>
          <w:tcPr>
            <w:tcW w:w="1701" w:type="dxa"/>
            <w:shd w:val="clear" w:color="auto" w:fill="auto"/>
          </w:tcPr>
          <w:p w14:paraId="27E6C3A5" w14:textId="22888377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r w:rsidRPr="0010039B">
              <w:t>SEGUC0010</w:t>
            </w:r>
          </w:p>
        </w:tc>
        <w:tc>
          <w:tcPr>
            <w:tcW w:w="7370" w:type="dxa"/>
            <w:shd w:val="clear" w:color="auto" w:fill="auto"/>
          </w:tcPr>
          <w:p w14:paraId="5AEC690E" w14:textId="6A282027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proofErr w:type="spellStart"/>
            <w:r w:rsidRPr="00CD0B60">
              <w:t>Manter</w:t>
            </w:r>
            <w:proofErr w:type="spellEnd"/>
            <w:r w:rsidRPr="00CD0B60">
              <w:t xml:space="preserve"> </w:t>
            </w:r>
            <w:proofErr w:type="spellStart"/>
            <w:r w:rsidRPr="00CD0B60">
              <w:t>Unidades</w:t>
            </w:r>
            <w:proofErr w:type="spellEnd"/>
            <w:r w:rsidRPr="00CD0B60">
              <w:t xml:space="preserve"> </w:t>
            </w:r>
            <w:proofErr w:type="spellStart"/>
            <w:r w:rsidRPr="00CD0B60">
              <w:t>Organizacionais</w:t>
            </w:r>
            <w:proofErr w:type="spellEnd"/>
          </w:p>
        </w:tc>
      </w:tr>
      <w:tr w:rsidR="003A222E" w:rsidRPr="00DE3A60" w14:paraId="5B269C56" w14:textId="77777777" w:rsidTr="009B0C8B">
        <w:tc>
          <w:tcPr>
            <w:tcW w:w="1701" w:type="dxa"/>
            <w:shd w:val="clear" w:color="auto" w:fill="auto"/>
          </w:tcPr>
          <w:p w14:paraId="7831322D" w14:textId="206673A7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r w:rsidRPr="0010039B">
              <w:t>SEGUC0020</w:t>
            </w:r>
          </w:p>
        </w:tc>
        <w:tc>
          <w:tcPr>
            <w:tcW w:w="7370" w:type="dxa"/>
            <w:shd w:val="clear" w:color="auto" w:fill="auto"/>
          </w:tcPr>
          <w:p w14:paraId="125ED539" w14:textId="156F8E56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proofErr w:type="spellStart"/>
            <w:r w:rsidRPr="00CD0B60">
              <w:t>Manter</w:t>
            </w:r>
            <w:proofErr w:type="spellEnd"/>
            <w:r w:rsidRPr="00CD0B60">
              <w:t xml:space="preserve"> </w:t>
            </w:r>
            <w:proofErr w:type="spellStart"/>
            <w:r w:rsidRPr="00CD0B60">
              <w:t>Postos</w:t>
            </w:r>
            <w:proofErr w:type="spellEnd"/>
            <w:r w:rsidRPr="00CD0B60">
              <w:t xml:space="preserve"> de </w:t>
            </w:r>
            <w:proofErr w:type="spellStart"/>
            <w:r w:rsidRPr="00CD0B60">
              <w:t>Trabalho</w:t>
            </w:r>
            <w:proofErr w:type="spellEnd"/>
          </w:p>
        </w:tc>
      </w:tr>
      <w:tr w:rsidR="003A222E" w:rsidRPr="00DE3A60" w14:paraId="34B427E4" w14:textId="77777777" w:rsidTr="009B0C8B">
        <w:tc>
          <w:tcPr>
            <w:tcW w:w="1701" w:type="dxa"/>
            <w:shd w:val="clear" w:color="auto" w:fill="auto"/>
          </w:tcPr>
          <w:p w14:paraId="734864A8" w14:textId="73B42359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r w:rsidRPr="0010039B">
              <w:t>SEGUC0030</w:t>
            </w:r>
          </w:p>
        </w:tc>
        <w:tc>
          <w:tcPr>
            <w:tcW w:w="7370" w:type="dxa"/>
            <w:shd w:val="clear" w:color="auto" w:fill="auto"/>
          </w:tcPr>
          <w:p w14:paraId="3B4A83EE" w14:textId="60BD10AE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proofErr w:type="spellStart"/>
            <w:r w:rsidRPr="00DF5419">
              <w:t>Consultar</w:t>
            </w:r>
            <w:proofErr w:type="spellEnd"/>
            <w:r w:rsidRPr="00DF5419">
              <w:t xml:space="preserve"> </w:t>
            </w:r>
            <w:proofErr w:type="spellStart"/>
            <w:r w:rsidRPr="00DF5419">
              <w:t>Tipo</w:t>
            </w:r>
            <w:proofErr w:type="spellEnd"/>
            <w:r w:rsidRPr="00DF5419">
              <w:t xml:space="preserve"> de </w:t>
            </w:r>
            <w:proofErr w:type="spellStart"/>
            <w:r w:rsidRPr="00DF5419">
              <w:t>Usuário</w:t>
            </w:r>
            <w:proofErr w:type="spellEnd"/>
          </w:p>
        </w:tc>
      </w:tr>
      <w:tr w:rsidR="003A222E" w:rsidRPr="00DE3A60" w14:paraId="38833641" w14:textId="77777777" w:rsidTr="009B0C8B">
        <w:tc>
          <w:tcPr>
            <w:tcW w:w="1701" w:type="dxa"/>
            <w:shd w:val="clear" w:color="auto" w:fill="auto"/>
          </w:tcPr>
          <w:p w14:paraId="7CB88890" w14:textId="5035CD15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r w:rsidRPr="0010039B">
              <w:t>SEGUC0040</w:t>
            </w:r>
          </w:p>
        </w:tc>
        <w:tc>
          <w:tcPr>
            <w:tcW w:w="7370" w:type="dxa"/>
            <w:shd w:val="clear" w:color="auto" w:fill="auto"/>
          </w:tcPr>
          <w:p w14:paraId="4E5BF2EC" w14:textId="3B0991B8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proofErr w:type="spellStart"/>
            <w:r w:rsidRPr="00CD0B60">
              <w:t>Solicitar</w:t>
            </w:r>
            <w:proofErr w:type="spellEnd"/>
            <w:r w:rsidRPr="00CD0B60">
              <w:t xml:space="preserve"> </w:t>
            </w:r>
            <w:proofErr w:type="spellStart"/>
            <w:r w:rsidRPr="00CD0B60">
              <w:t>Autorização</w:t>
            </w:r>
            <w:proofErr w:type="spellEnd"/>
            <w:r w:rsidRPr="00CD0B60">
              <w:t xml:space="preserve"> de </w:t>
            </w:r>
            <w:proofErr w:type="spellStart"/>
            <w:r w:rsidRPr="00CD0B60">
              <w:t>Senhas</w:t>
            </w:r>
            <w:proofErr w:type="spellEnd"/>
            <w:r w:rsidRPr="00CD0B60">
              <w:t xml:space="preserve"> de </w:t>
            </w:r>
            <w:proofErr w:type="spellStart"/>
            <w:r w:rsidRPr="00CD0B60">
              <w:t>Serviços</w:t>
            </w:r>
            <w:proofErr w:type="spellEnd"/>
          </w:p>
        </w:tc>
      </w:tr>
      <w:tr w:rsidR="003A222E" w:rsidRPr="00DE3A60" w14:paraId="53768246" w14:textId="77777777" w:rsidTr="009B0C8B">
        <w:tc>
          <w:tcPr>
            <w:tcW w:w="1701" w:type="dxa"/>
            <w:shd w:val="clear" w:color="auto" w:fill="auto"/>
          </w:tcPr>
          <w:p w14:paraId="684CE04C" w14:textId="792819AE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r w:rsidRPr="0010039B">
              <w:t>SEGUC0050</w:t>
            </w:r>
          </w:p>
        </w:tc>
        <w:tc>
          <w:tcPr>
            <w:tcW w:w="7370" w:type="dxa"/>
            <w:shd w:val="clear" w:color="auto" w:fill="auto"/>
          </w:tcPr>
          <w:p w14:paraId="6845A923" w14:textId="126E2040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proofErr w:type="spellStart"/>
            <w:r w:rsidRPr="00CD0B60">
              <w:t>Criar</w:t>
            </w:r>
            <w:proofErr w:type="spellEnd"/>
            <w:r w:rsidRPr="00CD0B60">
              <w:t xml:space="preserve"> </w:t>
            </w:r>
            <w:proofErr w:type="spellStart"/>
            <w:r w:rsidRPr="00CD0B60">
              <w:t>Usuário</w:t>
            </w:r>
            <w:proofErr w:type="spellEnd"/>
            <w:r w:rsidRPr="00CD0B60">
              <w:t xml:space="preserve"> e </w:t>
            </w:r>
            <w:proofErr w:type="spellStart"/>
            <w:r w:rsidRPr="00CD0B60">
              <w:t>Senha</w:t>
            </w:r>
            <w:proofErr w:type="spellEnd"/>
            <w:r w:rsidRPr="00CD0B60">
              <w:t xml:space="preserve"> no Sistema</w:t>
            </w:r>
          </w:p>
        </w:tc>
      </w:tr>
      <w:tr w:rsidR="003A222E" w:rsidRPr="00DE3A60" w14:paraId="747AD2F0" w14:textId="77777777" w:rsidTr="009B0C8B">
        <w:tc>
          <w:tcPr>
            <w:tcW w:w="1701" w:type="dxa"/>
            <w:shd w:val="clear" w:color="auto" w:fill="auto"/>
          </w:tcPr>
          <w:p w14:paraId="193E5F3E" w14:textId="25D7EA6E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r w:rsidRPr="0010039B">
              <w:t>SEGUC0060</w:t>
            </w:r>
          </w:p>
        </w:tc>
        <w:tc>
          <w:tcPr>
            <w:tcW w:w="7370" w:type="dxa"/>
            <w:shd w:val="clear" w:color="auto" w:fill="auto"/>
          </w:tcPr>
          <w:p w14:paraId="08D87E88" w14:textId="674933C2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proofErr w:type="spellStart"/>
            <w:r w:rsidRPr="00CD0B60">
              <w:t>Manter</w:t>
            </w:r>
            <w:proofErr w:type="spellEnd"/>
            <w:r w:rsidRPr="00CD0B60">
              <w:t xml:space="preserve"> de </w:t>
            </w:r>
            <w:proofErr w:type="spellStart"/>
            <w:r w:rsidRPr="00CD0B60">
              <w:t>Usuário</w:t>
            </w:r>
            <w:proofErr w:type="spellEnd"/>
          </w:p>
        </w:tc>
      </w:tr>
      <w:tr w:rsidR="003A222E" w:rsidRPr="00DE3A60" w14:paraId="60124618" w14:textId="77777777" w:rsidTr="009B0C8B">
        <w:tc>
          <w:tcPr>
            <w:tcW w:w="1701" w:type="dxa"/>
            <w:shd w:val="clear" w:color="auto" w:fill="auto"/>
          </w:tcPr>
          <w:p w14:paraId="191ADC27" w14:textId="7E538359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r w:rsidRPr="0010039B">
              <w:t>SEGUC0070</w:t>
            </w:r>
          </w:p>
        </w:tc>
        <w:tc>
          <w:tcPr>
            <w:tcW w:w="7370" w:type="dxa"/>
            <w:shd w:val="clear" w:color="auto" w:fill="auto"/>
          </w:tcPr>
          <w:p w14:paraId="367C77F2" w14:textId="64E2E06C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proofErr w:type="spellStart"/>
            <w:r w:rsidRPr="00CD0B60">
              <w:t>Integrar</w:t>
            </w:r>
            <w:proofErr w:type="spellEnd"/>
            <w:r w:rsidRPr="00CD0B60">
              <w:t xml:space="preserve"> com o Sistema de </w:t>
            </w:r>
            <w:proofErr w:type="spellStart"/>
            <w:r w:rsidRPr="00CD0B60">
              <w:t>Recursos</w:t>
            </w:r>
            <w:proofErr w:type="spellEnd"/>
            <w:r w:rsidRPr="00CD0B60">
              <w:t xml:space="preserve"> </w:t>
            </w:r>
            <w:proofErr w:type="spellStart"/>
            <w:r w:rsidRPr="00CD0B60">
              <w:t>Humanos</w:t>
            </w:r>
            <w:proofErr w:type="spellEnd"/>
          </w:p>
        </w:tc>
      </w:tr>
      <w:tr w:rsidR="003A222E" w:rsidRPr="00DE3A60" w14:paraId="61DB923E" w14:textId="77777777" w:rsidTr="009B0C8B">
        <w:tc>
          <w:tcPr>
            <w:tcW w:w="1701" w:type="dxa"/>
            <w:shd w:val="clear" w:color="auto" w:fill="auto"/>
          </w:tcPr>
          <w:p w14:paraId="75076089" w14:textId="6EC86912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r w:rsidRPr="0010039B">
              <w:t>SEGUC0120</w:t>
            </w:r>
          </w:p>
        </w:tc>
        <w:tc>
          <w:tcPr>
            <w:tcW w:w="7370" w:type="dxa"/>
            <w:shd w:val="clear" w:color="auto" w:fill="auto"/>
          </w:tcPr>
          <w:p w14:paraId="370F5278" w14:textId="1973CF94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proofErr w:type="spellStart"/>
            <w:r w:rsidRPr="00CD0B60">
              <w:t>Alterar</w:t>
            </w:r>
            <w:proofErr w:type="spellEnd"/>
            <w:r w:rsidRPr="00CD0B60">
              <w:t xml:space="preserve"> </w:t>
            </w:r>
            <w:proofErr w:type="spellStart"/>
            <w:r w:rsidRPr="00CD0B60">
              <w:t>Senha</w:t>
            </w:r>
            <w:proofErr w:type="spellEnd"/>
          </w:p>
        </w:tc>
      </w:tr>
      <w:tr w:rsidR="003A222E" w:rsidRPr="00DE3A60" w14:paraId="73F1438D" w14:textId="77777777" w:rsidTr="009B0C8B">
        <w:tc>
          <w:tcPr>
            <w:tcW w:w="1701" w:type="dxa"/>
            <w:shd w:val="clear" w:color="auto" w:fill="auto"/>
          </w:tcPr>
          <w:p w14:paraId="59ED8234" w14:textId="0AEF13F2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r w:rsidRPr="0010039B">
              <w:t>SEGUC0130</w:t>
            </w:r>
          </w:p>
        </w:tc>
        <w:tc>
          <w:tcPr>
            <w:tcW w:w="7370" w:type="dxa"/>
            <w:shd w:val="clear" w:color="auto" w:fill="auto"/>
          </w:tcPr>
          <w:p w14:paraId="07A8DB49" w14:textId="10DCE0B7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proofErr w:type="spellStart"/>
            <w:r w:rsidRPr="00CD0B60">
              <w:t>Consulta</w:t>
            </w:r>
            <w:proofErr w:type="spellEnd"/>
            <w:r w:rsidRPr="00CD0B60">
              <w:t xml:space="preserve"> de </w:t>
            </w:r>
            <w:proofErr w:type="spellStart"/>
            <w:r w:rsidRPr="00CD0B60">
              <w:t>Usuário</w:t>
            </w:r>
            <w:proofErr w:type="spellEnd"/>
          </w:p>
        </w:tc>
      </w:tr>
      <w:tr w:rsidR="003A222E" w:rsidRPr="00DE3A60" w14:paraId="7AD6A552" w14:textId="77777777" w:rsidTr="009B0C8B">
        <w:tc>
          <w:tcPr>
            <w:tcW w:w="1701" w:type="dxa"/>
            <w:shd w:val="clear" w:color="auto" w:fill="auto"/>
          </w:tcPr>
          <w:p w14:paraId="3AE04196" w14:textId="04A58FFF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r w:rsidRPr="00CD536B">
              <w:t>PARUC0010</w:t>
            </w:r>
          </w:p>
        </w:tc>
        <w:tc>
          <w:tcPr>
            <w:tcW w:w="7370" w:type="dxa"/>
            <w:shd w:val="clear" w:color="auto" w:fill="auto"/>
          </w:tcPr>
          <w:p w14:paraId="4840D921" w14:textId="5E91D000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proofErr w:type="spellStart"/>
            <w:r w:rsidRPr="00CD536B">
              <w:t>Manter</w:t>
            </w:r>
            <w:proofErr w:type="spellEnd"/>
            <w:r w:rsidRPr="00CD536B">
              <w:t xml:space="preserve"> </w:t>
            </w:r>
            <w:proofErr w:type="spellStart"/>
            <w:r w:rsidRPr="00CD536B">
              <w:t>Parâmetros</w:t>
            </w:r>
            <w:proofErr w:type="spellEnd"/>
            <w:r w:rsidRPr="00CD536B">
              <w:t xml:space="preserve"> </w:t>
            </w:r>
            <w:proofErr w:type="spellStart"/>
            <w:r w:rsidRPr="00CD536B">
              <w:t>Gerais</w:t>
            </w:r>
            <w:proofErr w:type="spellEnd"/>
          </w:p>
        </w:tc>
      </w:tr>
      <w:tr w:rsidR="003A222E" w:rsidRPr="00DE3A60" w14:paraId="2EC13DE6" w14:textId="77777777" w:rsidTr="009B0C8B">
        <w:tc>
          <w:tcPr>
            <w:tcW w:w="1701" w:type="dxa"/>
            <w:shd w:val="clear" w:color="auto" w:fill="auto"/>
          </w:tcPr>
          <w:p w14:paraId="461F6B7B" w14:textId="1AE569D7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r w:rsidRPr="00CD536B">
              <w:t>PARUC0020</w:t>
            </w:r>
          </w:p>
        </w:tc>
        <w:tc>
          <w:tcPr>
            <w:tcW w:w="7370" w:type="dxa"/>
            <w:shd w:val="clear" w:color="auto" w:fill="auto"/>
          </w:tcPr>
          <w:p w14:paraId="3E6B2041" w14:textId="6E1A2EC6" w:rsidR="003A222E" w:rsidRPr="00D97CA3" w:rsidRDefault="003A222E" w:rsidP="003A222E">
            <w:pPr>
              <w:spacing w:after="0"/>
              <w:ind w:left="0"/>
              <w:rPr>
                <w:lang w:val="pt-BR"/>
              </w:rPr>
            </w:pPr>
            <w:proofErr w:type="spellStart"/>
            <w:r w:rsidRPr="00CD536B">
              <w:t>Consultar</w:t>
            </w:r>
            <w:proofErr w:type="spellEnd"/>
            <w:r w:rsidRPr="00CD536B">
              <w:t xml:space="preserve"> </w:t>
            </w:r>
            <w:proofErr w:type="spellStart"/>
            <w:r w:rsidRPr="00CD536B">
              <w:t>Parâmetro</w:t>
            </w:r>
            <w:proofErr w:type="spellEnd"/>
            <w:r w:rsidRPr="00CD536B">
              <w:t xml:space="preserve"> </w:t>
            </w:r>
            <w:proofErr w:type="spellStart"/>
            <w:r w:rsidRPr="00CD536B">
              <w:t>Geral</w:t>
            </w:r>
            <w:proofErr w:type="spellEnd"/>
          </w:p>
        </w:tc>
      </w:tr>
    </w:tbl>
    <w:p w14:paraId="400AC980" w14:textId="77777777" w:rsidR="00DE7993" w:rsidRPr="00D97CA3" w:rsidRDefault="00DE7993" w:rsidP="00041626">
      <w:pPr>
        <w:jc w:val="both"/>
        <w:rPr>
          <w:lang w:val="pt-BR"/>
        </w:rPr>
      </w:pPr>
    </w:p>
    <w:p w14:paraId="78E0F954" w14:textId="77777777" w:rsidR="00415D61" w:rsidRDefault="00415D61" w:rsidP="00415D61">
      <w:pPr>
        <w:pStyle w:val="Ttulo1"/>
        <w:rPr>
          <w:lang w:val="pt-BR"/>
        </w:rPr>
      </w:pPr>
      <w:bookmarkStart w:id="5" w:name="_Toc454962663"/>
      <w:r w:rsidRPr="00D97CA3">
        <w:rPr>
          <w:lang w:val="pt-BR"/>
        </w:rPr>
        <w:lastRenderedPageBreak/>
        <w:t>Estimativa de Esforço para Execução deste Testes</w:t>
      </w:r>
      <w:bookmarkEnd w:id="5"/>
    </w:p>
    <w:p w14:paraId="69CA16CE" w14:textId="769875E6" w:rsidR="00B2478F" w:rsidRPr="00DE3A60" w:rsidRDefault="00B2478F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Para as validações de </w:t>
      </w:r>
      <w:r w:rsidR="00DE3A60" w:rsidRPr="00DE3A60">
        <w:rPr>
          <w:lang w:val="pt-BR"/>
        </w:rPr>
        <w:t>domínios</w:t>
      </w:r>
      <w:r w:rsidRPr="00DE3A60">
        <w:rPr>
          <w:lang w:val="pt-BR"/>
        </w:rPr>
        <w:t xml:space="preserve">, ou seja, validar se o </w:t>
      </w:r>
      <w:proofErr w:type="gramStart"/>
      <w:r w:rsidRPr="00DE3A60">
        <w:rPr>
          <w:lang w:val="pt-BR"/>
        </w:rPr>
        <w:t>campo aceita</w:t>
      </w:r>
      <w:proofErr w:type="gramEnd"/>
      <w:r w:rsidRPr="00DE3A60">
        <w:rPr>
          <w:lang w:val="pt-BR"/>
        </w:rPr>
        <w:t xml:space="preserve"> somente o que é</w:t>
      </w:r>
      <w:r w:rsidR="00171FF5" w:rsidRPr="00DE3A60">
        <w:rPr>
          <w:lang w:val="pt-BR"/>
        </w:rPr>
        <w:t xml:space="preserve"> esperado, calcula-se 2</w:t>
      </w:r>
      <w:r w:rsidRPr="00DE3A60">
        <w:rPr>
          <w:lang w:val="pt-BR"/>
        </w:rPr>
        <w:t xml:space="preserve"> minutos para a execução. Para o</w:t>
      </w:r>
      <w:r w:rsidR="00DE3A60">
        <w:rPr>
          <w:lang w:val="pt-BR"/>
        </w:rPr>
        <w:t>s</w:t>
      </w:r>
      <w:r w:rsidRPr="00DE3A60">
        <w:rPr>
          <w:lang w:val="pt-BR"/>
        </w:rPr>
        <w:t xml:space="preserve"> casos de testes simples calcula-se 5 minutos para a execução, médios 10 minutos e complexos 15 minutos.</w:t>
      </w:r>
    </w:p>
    <w:tbl>
      <w:tblPr>
        <w:tblW w:w="9071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6"/>
        <w:gridCol w:w="2835"/>
      </w:tblGrid>
      <w:tr w:rsidR="00707491" w:rsidRPr="00DE3A60" w14:paraId="5F53FE18" w14:textId="77777777" w:rsidTr="00DE3A60">
        <w:tc>
          <w:tcPr>
            <w:tcW w:w="6236" w:type="dxa"/>
            <w:shd w:val="clear" w:color="auto" w:fill="8DB3E2"/>
          </w:tcPr>
          <w:p w14:paraId="08D9D074" w14:textId="77777777" w:rsidR="00171FF5" w:rsidRPr="00D97CA3" w:rsidRDefault="00171FF5" w:rsidP="00DE3A60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Caso de Uso</w:t>
            </w:r>
          </w:p>
        </w:tc>
        <w:tc>
          <w:tcPr>
            <w:tcW w:w="2835" w:type="dxa"/>
            <w:shd w:val="clear" w:color="auto" w:fill="8DB3E2"/>
          </w:tcPr>
          <w:p w14:paraId="271EB009" w14:textId="77777777" w:rsidR="00171FF5" w:rsidRPr="00D97CA3" w:rsidRDefault="00171FF5" w:rsidP="00707491">
            <w:pPr>
              <w:pStyle w:val="Recuonormal"/>
              <w:spacing w:before="60"/>
              <w:ind w:left="0" w:firstLine="0"/>
              <w:jc w:val="center"/>
              <w:rPr>
                <w:rStyle w:val="nfase"/>
                <w:b/>
                <w:lang w:val="pt-BR"/>
              </w:rPr>
            </w:pPr>
            <w:r>
              <w:rPr>
                <w:rStyle w:val="nfase"/>
                <w:b/>
                <w:lang w:val="pt-BR"/>
              </w:rPr>
              <w:t>Tempo de execuçã</w:t>
            </w:r>
            <w:r w:rsidR="00707491">
              <w:rPr>
                <w:rStyle w:val="nfase"/>
                <w:b/>
                <w:lang w:val="pt-BR"/>
              </w:rPr>
              <w:t>o do ciclo</w:t>
            </w:r>
          </w:p>
        </w:tc>
      </w:tr>
      <w:tr w:rsidR="00707491" w:rsidRPr="00D97CA3" w14:paraId="511106FB" w14:textId="77777777" w:rsidTr="00DE3A60">
        <w:tc>
          <w:tcPr>
            <w:tcW w:w="6236" w:type="dxa"/>
            <w:shd w:val="clear" w:color="auto" w:fill="auto"/>
          </w:tcPr>
          <w:p w14:paraId="3447BABB" w14:textId="528648E1" w:rsidR="00171FF5" w:rsidRPr="00D97CA3" w:rsidRDefault="004C47F3" w:rsidP="00DE3A60">
            <w:pPr>
              <w:spacing w:after="0"/>
              <w:ind w:left="0"/>
              <w:rPr>
                <w:lang w:val="pt-BR"/>
              </w:rPr>
            </w:pPr>
            <w:r w:rsidRPr="004C47F3">
              <w:rPr>
                <w:lang w:val="pt-BR"/>
              </w:rPr>
              <w:t>SEGUC0010 - Manter Unidades Organizacionais</w:t>
            </w:r>
          </w:p>
        </w:tc>
        <w:tc>
          <w:tcPr>
            <w:tcW w:w="2835" w:type="dxa"/>
            <w:shd w:val="clear" w:color="auto" w:fill="auto"/>
          </w:tcPr>
          <w:p w14:paraId="3ED373DF" w14:textId="0CF6D5CB" w:rsidR="00171FF5" w:rsidRPr="00D97CA3" w:rsidRDefault="00FB65D6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74</w:t>
            </w:r>
          </w:p>
        </w:tc>
      </w:tr>
      <w:tr w:rsidR="00707491" w:rsidRPr="00D97CA3" w14:paraId="631269AD" w14:textId="77777777" w:rsidTr="00DE3A60">
        <w:tc>
          <w:tcPr>
            <w:tcW w:w="6236" w:type="dxa"/>
            <w:shd w:val="clear" w:color="auto" w:fill="auto"/>
          </w:tcPr>
          <w:p w14:paraId="1545A447" w14:textId="09CCEFD6" w:rsidR="00171FF5" w:rsidRPr="00D97CA3" w:rsidRDefault="004C47F3" w:rsidP="00DE3A60">
            <w:pPr>
              <w:spacing w:after="0"/>
              <w:ind w:left="0"/>
              <w:rPr>
                <w:lang w:val="pt-BR"/>
              </w:rPr>
            </w:pPr>
            <w:r w:rsidRPr="004C47F3">
              <w:rPr>
                <w:lang w:val="pt-BR"/>
              </w:rPr>
              <w:t>SEGUC0020 - Manter Postos de Trabalho</w:t>
            </w:r>
          </w:p>
        </w:tc>
        <w:tc>
          <w:tcPr>
            <w:tcW w:w="2835" w:type="dxa"/>
            <w:shd w:val="clear" w:color="auto" w:fill="auto"/>
          </w:tcPr>
          <w:p w14:paraId="2BBBEA25" w14:textId="5A15415A" w:rsidR="00171FF5" w:rsidRPr="00D97CA3" w:rsidRDefault="00FB65D6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72</w:t>
            </w:r>
          </w:p>
        </w:tc>
      </w:tr>
      <w:tr w:rsidR="00707491" w:rsidRPr="00D97CA3" w14:paraId="101B8680" w14:textId="77777777" w:rsidTr="00DE3A60">
        <w:tc>
          <w:tcPr>
            <w:tcW w:w="6236" w:type="dxa"/>
            <w:shd w:val="clear" w:color="auto" w:fill="auto"/>
          </w:tcPr>
          <w:p w14:paraId="546D02B0" w14:textId="6848ED32" w:rsidR="00171FF5" w:rsidRPr="00D97CA3" w:rsidRDefault="004C47F3" w:rsidP="00DE3A60">
            <w:pPr>
              <w:spacing w:after="0"/>
              <w:ind w:left="0"/>
              <w:rPr>
                <w:lang w:val="pt-BR"/>
              </w:rPr>
            </w:pPr>
            <w:r w:rsidRPr="004C47F3">
              <w:rPr>
                <w:lang w:val="pt-BR"/>
              </w:rPr>
              <w:t>SEGUC0030 - Consultar Tipo de Usuário</w:t>
            </w:r>
          </w:p>
        </w:tc>
        <w:tc>
          <w:tcPr>
            <w:tcW w:w="2835" w:type="dxa"/>
            <w:shd w:val="clear" w:color="auto" w:fill="auto"/>
          </w:tcPr>
          <w:p w14:paraId="750D08E7" w14:textId="6014AA9B" w:rsidR="00171FF5" w:rsidRPr="00D97CA3" w:rsidRDefault="00FB65D6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707491" w:rsidRPr="00D97CA3" w14:paraId="3789A338" w14:textId="77777777" w:rsidTr="00DE3A60">
        <w:tc>
          <w:tcPr>
            <w:tcW w:w="6236" w:type="dxa"/>
            <w:shd w:val="clear" w:color="auto" w:fill="auto"/>
          </w:tcPr>
          <w:p w14:paraId="0B03844A" w14:textId="466435A3" w:rsidR="00171FF5" w:rsidRPr="00D97CA3" w:rsidRDefault="004C47F3" w:rsidP="00DE3A60">
            <w:pPr>
              <w:spacing w:after="0"/>
              <w:ind w:left="0"/>
              <w:rPr>
                <w:lang w:val="pt-BR"/>
              </w:rPr>
            </w:pPr>
            <w:r w:rsidRPr="004C47F3">
              <w:rPr>
                <w:lang w:val="pt-BR"/>
              </w:rPr>
              <w:t>SEGUC0040 - Solicitar Autorização de Senhas de Serviços</w:t>
            </w:r>
          </w:p>
        </w:tc>
        <w:tc>
          <w:tcPr>
            <w:tcW w:w="2835" w:type="dxa"/>
            <w:shd w:val="clear" w:color="auto" w:fill="auto"/>
          </w:tcPr>
          <w:p w14:paraId="20F6CFAB" w14:textId="232C2ED3" w:rsidR="00171FF5" w:rsidRPr="00D97CA3" w:rsidRDefault="00FB65D6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65</w:t>
            </w:r>
          </w:p>
        </w:tc>
      </w:tr>
      <w:tr w:rsidR="00707491" w:rsidRPr="00D97CA3" w14:paraId="64FF120B" w14:textId="77777777" w:rsidTr="00DE3A60">
        <w:tc>
          <w:tcPr>
            <w:tcW w:w="6236" w:type="dxa"/>
            <w:shd w:val="clear" w:color="auto" w:fill="auto"/>
          </w:tcPr>
          <w:p w14:paraId="36477BDA" w14:textId="6656DA9D" w:rsidR="00171FF5" w:rsidRPr="00D97CA3" w:rsidRDefault="004C47F3" w:rsidP="00DE3A60">
            <w:pPr>
              <w:spacing w:after="0"/>
              <w:ind w:left="0"/>
              <w:rPr>
                <w:lang w:val="pt-BR"/>
              </w:rPr>
            </w:pPr>
            <w:r w:rsidRPr="004C47F3">
              <w:rPr>
                <w:lang w:val="pt-BR"/>
              </w:rPr>
              <w:t>SEGUC0050 - Criar Usuário e Senha no Sistema</w:t>
            </w:r>
          </w:p>
        </w:tc>
        <w:tc>
          <w:tcPr>
            <w:tcW w:w="2835" w:type="dxa"/>
            <w:shd w:val="clear" w:color="auto" w:fill="auto"/>
          </w:tcPr>
          <w:p w14:paraId="6F67323C" w14:textId="28884A0A" w:rsidR="00171FF5" w:rsidRPr="00D97CA3" w:rsidRDefault="00FB65D6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95</w:t>
            </w:r>
          </w:p>
        </w:tc>
      </w:tr>
      <w:tr w:rsidR="004C47F3" w:rsidRPr="00D97CA3" w14:paraId="4AF0A85A" w14:textId="77777777" w:rsidTr="00DE3A60">
        <w:tc>
          <w:tcPr>
            <w:tcW w:w="6236" w:type="dxa"/>
            <w:shd w:val="clear" w:color="auto" w:fill="auto"/>
          </w:tcPr>
          <w:p w14:paraId="08817B83" w14:textId="530E4B5C" w:rsidR="004C47F3" w:rsidRPr="00D97CA3" w:rsidRDefault="004C47F3" w:rsidP="00DE3A60">
            <w:pPr>
              <w:spacing w:after="0"/>
              <w:ind w:left="0"/>
              <w:rPr>
                <w:lang w:val="pt-BR"/>
              </w:rPr>
            </w:pPr>
            <w:r w:rsidRPr="004C47F3">
              <w:rPr>
                <w:lang w:val="pt-BR"/>
              </w:rPr>
              <w:t>SEGUC0060 - Manter Usuário</w:t>
            </w:r>
          </w:p>
        </w:tc>
        <w:tc>
          <w:tcPr>
            <w:tcW w:w="2835" w:type="dxa"/>
            <w:shd w:val="clear" w:color="auto" w:fill="auto"/>
          </w:tcPr>
          <w:p w14:paraId="6A6BF707" w14:textId="6CD87FEA" w:rsidR="004C47F3" w:rsidRDefault="00FB65D6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136</w:t>
            </w:r>
          </w:p>
        </w:tc>
      </w:tr>
      <w:tr w:rsidR="004C47F3" w:rsidRPr="00D97CA3" w14:paraId="176EBD2E" w14:textId="77777777" w:rsidTr="00DE3A60">
        <w:tc>
          <w:tcPr>
            <w:tcW w:w="6236" w:type="dxa"/>
            <w:shd w:val="clear" w:color="auto" w:fill="auto"/>
          </w:tcPr>
          <w:p w14:paraId="09D575A3" w14:textId="262F924B" w:rsidR="004C47F3" w:rsidRPr="00D97CA3" w:rsidRDefault="004C47F3" w:rsidP="00DE3A60">
            <w:pPr>
              <w:spacing w:after="0"/>
              <w:ind w:left="0"/>
              <w:rPr>
                <w:lang w:val="pt-BR"/>
              </w:rPr>
            </w:pPr>
            <w:r w:rsidRPr="004C47F3">
              <w:rPr>
                <w:lang w:val="pt-BR"/>
              </w:rPr>
              <w:t>SEGUC0070 - Integrar com o Sistema de Recursos Humanos</w:t>
            </w:r>
          </w:p>
        </w:tc>
        <w:tc>
          <w:tcPr>
            <w:tcW w:w="2835" w:type="dxa"/>
            <w:shd w:val="clear" w:color="auto" w:fill="auto"/>
          </w:tcPr>
          <w:p w14:paraId="5D0EAF7A" w14:textId="76F25164" w:rsidR="004C47F3" w:rsidRDefault="00FB65D6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47</w:t>
            </w:r>
          </w:p>
        </w:tc>
      </w:tr>
      <w:tr w:rsidR="00707491" w:rsidRPr="00D97CA3" w14:paraId="349E0BF9" w14:textId="77777777" w:rsidTr="00DE3A60">
        <w:tc>
          <w:tcPr>
            <w:tcW w:w="6236" w:type="dxa"/>
            <w:shd w:val="clear" w:color="auto" w:fill="auto"/>
          </w:tcPr>
          <w:p w14:paraId="28641FB7" w14:textId="6A86C24F" w:rsidR="00171FF5" w:rsidRPr="00D97CA3" w:rsidRDefault="004C47F3" w:rsidP="00DE3A60">
            <w:pPr>
              <w:spacing w:after="0"/>
              <w:ind w:left="0"/>
              <w:rPr>
                <w:lang w:val="pt-BR"/>
              </w:rPr>
            </w:pPr>
            <w:r w:rsidRPr="004C47F3">
              <w:rPr>
                <w:lang w:val="pt-BR"/>
              </w:rPr>
              <w:t>SEGUC0120 - Alterar Senha</w:t>
            </w:r>
          </w:p>
        </w:tc>
        <w:tc>
          <w:tcPr>
            <w:tcW w:w="2835" w:type="dxa"/>
            <w:shd w:val="clear" w:color="auto" w:fill="auto"/>
          </w:tcPr>
          <w:p w14:paraId="242182A7" w14:textId="078E5B66" w:rsidR="00171FF5" w:rsidRPr="00D97CA3" w:rsidRDefault="00FB65D6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31</w:t>
            </w:r>
          </w:p>
        </w:tc>
      </w:tr>
      <w:tr w:rsidR="00DB0D3A" w:rsidRPr="00D97CA3" w14:paraId="44310102" w14:textId="77777777" w:rsidTr="00DE3A60">
        <w:trPr>
          <w:trHeight w:val="322"/>
        </w:trPr>
        <w:tc>
          <w:tcPr>
            <w:tcW w:w="6236" w:type="dxa"/>
            <w:shd w:val="clear" w:color="auto" w:fill="auto"/>
          </w:tcPr>
          <w:p w14:paraId="692249E3" w14:textId="3E0590A0" w:rsidR="00DB0D3A" w:rsidRPr="00D97CA3" w:rsidRDefault="004C47F3" w:rsidP="00DE3A60">
            <w:pPr>
              <w:spacing w:after="0"/>
              <w:ind w:left="0"/>
              <w:rPr>
                <w:lang w:val="pt-BR"/>
              </w:rPr>
            </w:pPr>
            <w:r w:rsidRPr="004C47F3">
              <w:rPr>
                <w:lang w:val="pt-BR"/>
              </w:rPr>
              <w:t>SEGUC0130 - Consultar Usuário</w:t>
            </w:r>
          </w:p>
        </w:tc>
        <w:tc>
          <w:tcPr>
            <w:tcW w:w="2835" w:type="dxa"/>
            <w:shd w:val="clear" w:color="auto" w:fill="auto"/>
          </w:tcPr>
          <w:p w14:paraId="63796BFF" w14:textId="0B25AA4B" w:rsidR="00DB0D3A" w:rsidRPr="00D97CA3" w:rsidRDefault="00FB65D6" w:rsidP="00DE3A60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80</w:t>
            </w:r>
          </w:p>
        </w:tc>
      </w:tr>
      <w:tr w:rsidR="00707491" w:rsidRPr="00D97CA3" w14:paraId="534A88CD" w14:textId="77777777" w:rsidTr="004C47F3">
        <w:trPr>
          <w:trHeight w:val="42"/>
        </w:trPr>
        <w:tc>
          <w:tcPr>
            <w:tcW w:w="6236" w:type="dxa"/>
            <w:shd w:val="clear" w:color="auto" w:fill="auto"/>
          </w:tcPr>
          <w:p w14:paraId="2E3E17FD" w14:textId="5A376B46" w:rsidR="00171FF5" w:rsidRPr="00D97CA3" w:rsidRDefault="004C47F3" w:rsidP="00DE3A60">
            <w:pPr>
              <w:spacing w:after="0"/>
              <w:ind w:left="0"/>
              <w:rPr>
                <w:lang w:val="pt-BR"/>
              </w:rPr>
            </w:pPr>
            <w:r w:rsidRPr="004C47F3">
              <w:rPr>
                <w:lang w:val="pt-BR"/>
              </w:rPr>
              <w:t>PARUC0010 - Manter Parâmetros Gerais</w:t>
            </w:r>
          </w:p>
        </w:tc>
        <w:tc>
          <w:tcPr>
            <w:tcW w:w="2835" w:type="dxa"/>
            <w:shd w:val="clear" w:color="auto" w:fill="auto"/>
          </w:tcPr>
          <w:p w14:paraId="1F2B1828" w14:textId="7F9A048E" w:rsidR="00171FF5" w:rsidRPr="00D97CA3" w:rsidRDefault="00FB65D6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125</w:t>
            </w:r>
          </w:p>
        </w:tc>
      </w:tr>
      <w:tr w:rsidR="00707491" w:rsidRPr="00D97CA3" w14:paraId="5C9DA0FA" w14:textId="77777777" w:rsidTr="00DE3A60">
        <w:tc>
          <w:tcPr>
            <w:tcW w:w="6236" w:type="dxa"/>
            <w:shd w:val="clear" w:color="auto" w:fill="auto"/>
          </w:tcPr>
          <w:p w14:paraId="6D6F0B3E" w14:textId="123ED417" w:rsidR="00171FF5" w:rsidRPr="00D97CA3" w:rsidRDefault="004C47F3" w:rsidP="00DE3A60">
            <w:pPr>
              <w:spacing w:after="0"/>
              <w:ind w:left="0"/>
              <w:rPr>
                <w:lang w:val="pt-BR"/>
              </w:rPr>
            </w:pPr>
            <w:r w:rsidRPr="004C47F3">
              <w:rPr>
                <w:lang w:val="pt-BR"/>
              </w:rPr>
              <w:t>PARUC0020 - Consultar Parâmetro Geral</w:t>
            </w:r>
          </w:p>
        </w:tc>
        <w:tc>
          <w:tcPr>
            <w:tcW w:w="2835" w:type="dxa"/>
            <w:shd w:val="clear" w:color="auto" w:fill="auto"/>
          </w:tcPr>
          <w:p w14:paraId="580F4381" w14:textId="2536A608" w:rsidR="00171FF5" w:rsidRPr="00D97CA3" w:rsidRDefault="00FB65D6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45</w:t>
            </w:r>
          </w:p>
        </w:tc>
      </w:tr>
      <w:tr w:rsidR="00791022" w:rsidRPr="00791022" w14:paraId="628B64FE" w14:textId="77777777" w:rsidTr="00DE3A60">
        <w:trPr>
          <w:trHeight w:val="279"/>
        </w:trPr>
        <w:tc>
          <w:tcPr>
            <w:tcW w:w="6236" w:type="dxa"/>
            <w:shd w:val="clear" w:color="auto" w:fill="auto"/>
          </w:tcPr>
          <w:p w14:paraId="0BA40495" w14:textId="18AE59FD" w:rsidR="00791022" w:rsidRPr="00791022" w:rsidRDefault="00791022" w:rsidP="00791022">
            <w:pPr>
              <w:spacing w:after="0"/>
              <w:ind w:left="0"/>
              <w:jc w:val="right"/>
              <w:rPr>
                <w:b/>
                <w:lang w:val="pt-BR"/>
              </w:rPr>
            </w:pPr>
            <w:r w:rsidRPr="00791022">
              <w:rPr>
                <w:b/>
                <w:lang w:val="pt-BR"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14:paraId="2E508858" w14:textId="0E1AA874" w:rsidR="00791022" w:rsidRPr="00791022" w:rsidRDefault="00FB65D6" w:rsidP="00FB65D6">
            <w:pPr>
              <w:spacing w:after="0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782</w:t>
            </w:r>
            <w:r w:rsidR="00791022">
              <w:rPr>
                <w:b/>
                <w:lang w:val="pt-BR"/>
              </w:rPr>
              <w:t xml:space="preserve"> minutos (</w:t>
            </w:r>
            <w:r>
              <w:rPr>
                <w:b/>
                <w:lang w:val="pt-BR"/>
              </w:rPr>
              <w:t xml:space="preserve">13 </w:t>
            </w:r>
            <w:r w:rsidR="00791022">
              <w:rPr>
                <w:b/>
                <w:lang w:val="pt-BR"/>
              </w:rPr>
              <w:t>h</w:t>
            </w:r>
            <w:r>
              <w:rPr>
                <w:b/>
                <w:lang w:val="pt-BR"/>
              </w:rPr>
              <w:t xml:space="preserve"> 2 </w:t>
            </w:r>
            <w:r w:rsidR="00791022">
              <w:rPr>
                <w:b/>
                <w:lang w:val="pt-BR"/>
              </w:rPr>
              <w:t>m)</w:t>
            </w:r>
          </w:p>
        </w:tc>
      </w:tr>
    </w:tbl>
    <w:p w14:paraId="7AEC1CF6" w14:textId="77777777" w:rsidR="008D7821" w:rsidRPr="00D97CA3" w:rsidRDefault="00A71AC1" w:rsidP="008D7821">
      <w:pPr>
        <w:pStyle w:val="Ttulo1"/>
        <w:rPr>
          <w:lang w:val="pt-BR"/>
        </w:rPr>
      </w:pPr>
      <w:bookmarkStart w:id="6" w:name="_Toc454962664"/>
      <w:r w:rsidRPr="00D97CA3">
        <w:rPr>
          <w:lang w:val="pt-BR"/>
        </w:rPr>
        <w:t xml:space="preserve">Relação de </w:t>
      </w:r>
      <w:r w:rsidR="008D7821" w:rsidRPr="00D97CA3">
        <w:rPr>
          <w:lang w:val="pt-BR"/>
        </w:rPr>
        <w:t xml:space="preserve">Casos de </w:t>
      </w:r>
      <w:r w:rsidR="00D92227" w:rsidRPr="00D97CA3">
        <w:rPr>
          <w:lang w:val="pt-BR"/>
        </w:rPr>
        <w:t>Testes</w:t>
      </w:r>
      <w:r w:rsidR="008D7821" w:rsidRPr="00D97CA3">
        <w:rPr>
          <w:lang w:val="pt-BR"/>
        </w:rPr>
        <w:t xml:space="preserve"> </w:t>
      </w:r>
      <w:r w:rsidR="00D92227" w:rsidRPr="00D97CA3">
        <w:rPr>
          <w:lang w:val="pt-BR"/>
        </w:rPr>
        <w:t>por Casos de Usos</w:t>
      </w:r>
      <w:bookmarkEnd w:id="6"/>
    </w:p>
    <w:p w14:paraId="6FA43F35" w14:textId="77777777" w:rsidR="004C47F3" w:rsidRPr="00D97CA3" w:rsidRDefault="004C47F3" w:rsidP="004C47F3">
      <w:pPr>
        <w:pStyle w:val="Ttulo2"/>
        <w:rPr>
          <w:lang w:val="pt-BR"/>
        </w:rPr>
      </w:pPr>
      <w:bookmarkStart w:id="7" w:name="_Toc454962665"/>
      <w:r w:rsidRPr="004C47F3">
        <w:rPr>
          <w:lang w:val="pt-BR"/>
        </w:rPr>
        <w:t>SEGUC0010 - Manter Unidades Organizacionais</w:t>
      </w:r>
      <w:bookmarkEnd w:id="7"/>
    </w:p>
    <w:p w14:paraId="0B19C121" w14:textId="77777777" w:rsidR="004C47F3" w:rsidRPr="00D97CA3" w:rsidRDefault="004C47F3" w:rsidP="004C47F3">
      <w:pPr>
        <w:pStyle w:val="Ttulo2"/>
        <w:numPr>
          <w:ilvl w:val="2"/>
          <w:numId w:val="9"/>
        </w:numPr>
        <w:rPr>
          <w:lang w:val="pt-BR"/>
        </w:rPr>
      </w:pPr>
      <w:bookmarkStart w:id="8" w:name="_Toc454962666"/>
      <w:r w:rsidRPr="00D97CA3">
        <w:rPr>
          <w:lang w:val="pt-BR"/>
        </w:rPr>
        <w:t>Relação dos Casos de Teste</w:t>
      </w:r>
      <w:bookmarkEnd w:id="8"/>
    </w:p>
    <w:p w14:paraId="7612BF9D" w14:textId="77777777" w:rsidR="004C47F3" w:rsidRPr="00D97CA3" w:rsidRDefault="004C47F3" w:rsidP="004C47F3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4C47F3" w:rsidRPr="00D97CA3" w14:paraId="4862FAFA" w14:textId="77777777" w:rsidTr="00110162">
        <w:tc>
          <w:tcPr>
            <w:tcW w:w="2268" w:type="dxa"/>
          </w:tcPr>
          <w:p w14:paraId="484DE5D1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F765F76" w14:textId="132EF7C0" w:rsidR="004C47F3" w:rsidRPr="00D97CA3" w:rsidRDefault="004C47F3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 w:rsidR="00110162">
              <w:rPr>
                <w:lang w:val="pt-BR"/>
              </w:rPr>
              <w:t xml:space="preserve">Pesquisa - </w:t>
            </w:r>
            <w:r w:rsidR="000D085F" w:rsidRPr="00C96BF9">
              <w:rPr>
                <w:lang w:val="pt-BR"/>
              </w:rPr>
              <w:t>Nome da unidade organizacional</w:t>
            </w:r>
          </w:p>
        </w:tc>
        <w:tc>
          <w:tcPr>
            <w:tcW w:w="2551" w:type="dxa"/>
          </w:tcPr>
          <w:p w14:paraId="2B391839" w14:textId="170870AE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AF1F57">
              <w:rPr>
                <w:lang w:val="pt-BR"/>
              </w:rPr>
              <w:t>SEGUC0010CT001</w:t>
            </w:r>
          </w:p>
        </w:tc>
      </w:tr>
      <w:tr w:rsidR="004C47F3" w:rsidRPr="00D97CA3" w14:paraId="77C20BAE" w14:textId="77777777" w:rsidTr="00110162">
        <w:tc>
          <w:tcPr>
            <w:tcW w:w="2268" w:type="dxa"/>
          </w:tcPr>
          <w:p w14:paraId="18433279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4F403C7" w14:textId="5C6836A0" w:rsidR="004C47F3" w:rsidRPr="00D97CA3" w:rsidRDefault="004C47F3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 w:rsidR="00110162">
              <w:rPr>
                <w:lang w:val="pt-BR"/>
              </w:rPr>
              <w:t xml:space="preserve">Pesquisa - </w:t>
            </w:r>
            <w:r w:rsidR="000D085F" w:rsidRPr="00C96BF9">
              <w:rPr>
                <w:lang w:val="pt-BR"/>
              </w:rPr>
              <w:t>Nome da unidade pai</w:t>
            </w:r>
          </w:p>
        </w:tc>
        <w:tc>
          <w:tcPr>
            <w:tcW w:w="2551" w:type="dxa"/>
          </w:tcPr>
          <w:p w14:paraId="0041CF80" w14:textId="4399C509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AF1F57">
              <w:rPr>
                <w:lang w:val="pt-BR"/>
              </w:rPr>
              <w:t>SEGUC0010CT00</w:t>
            </w:r>
            <w:r>
              <w:rPr>
                <w:lang w:val="pt-BR"/>
              </w:rPr>
              <w:t>2</w:t>
            </w:r>
          </w:p>
        </w:tc>
      </w:tr>
      <w:tr w:rsidR="004C47F3" w:rsidRPr="00D97CA3" w14:paraId="075F1E0E" w14:textId="77777777" w:rsidTr="00110162">
        <w:tc>
          <w:tcPr>
            <w:tcW w:w="2268" w:type="dxa"/>
          </w:tcPr>
          <w:p w14:paraId="6A471C87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51E5B1B" w14:textId="645D1E46" w:rsidR="004C47F3" w:rsidRPr="00D97CA3" w:rsidRDefault="004C47F3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 w:rsidR="00110162" w:rsidRPr="00C96BF9">
              <w:rPr>
                <w:lang w:val="pt-BR"/>
              </w:rPr>
              <w:t>Nome da unidade organizacional</w:t>
            </w:r>
          </w:p>
        </w:tc>
        <w:tc>
          <w:tcPr>
            <w:tcW w:w="2551" w:type="dxa"/>
          </w:tcPr>
          <w:p w14:paraId="389A0283" w14:textId="01838C94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AF1F57">
              <w:rPr>
                <w:lang w:val="pt-BR"/>
              </w:rPr>
              <w:t>SEGUC0010CT00</w:t>
            </w:r>
            <w:r>
              <w:rPr>
                <w:lang w:val="pt-BR"/>
              </w:rPr>
              <w:t>3</w:t>
            </w:r>
          </w:p>
        </w:tc>
      </w:tr>
      <w:tr w:rsidR="00110162" w:rsidRPr="00D97CA3" w14:paraId="7D406945" w14:textId="77777777" w:rsidTr="00110162">
        <w:tc>
          <w:tcPr>
            <w:tcW w:w="2268" w:type="dxa"/>
          </w:tcPr>
          <w:p w14:paraId="64D2DC4A" w14:textId="77777777" w:rsidR="00110162" w:rsidRPr="00D97CA3" w:rsidRDefault="00110162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0859E797" w14:textId="77777777" w:rsidR="00110162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 w:rsidRPr="00C96BF9">
              <w:rPr>
                <w:lang w:val="pt-BR"/>
              </w:rPr>
              <w:t>Nome de Unidade Pai</w:t>
            </w:r>
          </w:p>
        </w:tc>
        <w:tc>
          <w:tcPr>
            <w:tcW w:w="2551" w:type="dxa"/>
          </w:tcPr>
          <w:p w14:paraId="7C164420" w14:textId="70DAAB0D" w:rsidR="00110162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AF1F57">
              <w:rPr>
                <w:lang w:val="pt-BR"/>
              </w:rPr>
              <w:t>SEGUC0010CT00</w:t>
            </w:r>
            <w:r>
              <w:rPr>
                <w:lang w:val="pt-BR"/>
              </w:rPr>
              <w:t>4</w:t>
            </w:r>
          </w:p>
        </w:tc>
      </w:tr>
      <w:tr w:rsidR="00110162" w:rsidRPr="00D97CA3" w14:paraId="4E39A993" w14:textId="77777777" w:rsidTr="00110162">
        <w:tc>
          <w:tcPr>
            <w:tcW w:w="2268" w:type="dxa"/>
          </w:tcPr>
          <w:p w14:paraId="645233BE" w14:textId="77777777" w:rsidR="00110162" w:rsidRPr="00D97CA3" w:rsidRDefault="00110162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097EADF" w14:textId="23EBE668" w:rsidR="00110162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 w:rsidRPr="00C96BF9">
              <w:rPr>
                <w:lang w:val="pt-BR"/>
              </w:rPr>
              <w:t>Telefone</w:t>
            </w:r>
          </w:p>
        </w:tc>
        <w:tc>
          <w:tcPr>
            <w:tcW w:w="2551" w:type="dxa"/>
          </w:tcPr>
          <w:p w14:paraId="1F1A479A" w14:textId="2688F910" w:rsidR="00110162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AF1F57">
              <w:rPr>
                <w:lang w:val="pt-BR"/>
              </w:rPr>
              <w:t>SEGUC0010CT00</w:t>
            </w:r>
            <w:r>
              <w:rPr>
                <w:lang w:val="pt-BR"/>
              </w:rPr>
              <w:t>5</w:t>
            </w:r>
          </w:p>
        </w:tc>
      </w:tr>
      <w:tr w:rsidR="00110162" w:rsidRPr="00D97CA3" w14:paraId="259B7A18" w14:textId="77777777" w:rsidTr="00110162">
        <w:tc>
          <w:tcPr>
            <w:tcW w:w="2268" w:type="dxa"/>
          </w:tcPr>
          <w:p w14:paraId="7F1CC24F" w14:textId="77777777" w:rsidR="00110162" w:rsidRPr="00D97CA3" w:rsidRDefault="00110162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0D574C09" w14:textId="4EDF1B6D" w:rsidR="00110162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 w:rsidRPr="00C96BF9">
              <w:rPr>
                <w:lang w:val="pt-BR"/>
              </w:rPr>
              <w:t>Endereço</w:t>
            </w:r>
          </w:p>
        </w:tc>
        <w:tc>
          <w:tcPr>
            <w:tcW w:w="2551" w:type="dxa"/>
          </w:tcPr>
          <w:p w14:paraId="690CA825" w14:textId="017F008C" w:rsidR="00110162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AF1F57">
              <w:rPr>
                <w:lang w:val="pt-BR"/>
              </w:rPr>
              <w:t>SEGUC0010CT00</w:t>
            </w:r>
            <w:r>
              <w:rPr>
                <w:lang w:val="pt-BR"/>
              </w:rPr>
              <w:t>6</w:t>
            </w:r>
          </w:p>
        </w:tc>
      </w:tr>
      <w:tr w:rsidR="00110162" w:rsidRPr="00D97CA3" w14:paraId="27975983" w14:textId="77777777" w:rsidTr="00110162">
        <w:tc>
          <w:tcPr>
            <w:tcW w:w="2268" w:type="dxa"/>
          </w:tcPr>
          <w:p w14:paraId="77D1E5FF" w14:textId="77777777" w:rsidR="00110162" w:rsidRPr="00D97CA3" w:rsidRDefault="00110162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A71534F" w14:textId="4B501CAE" w:rsidR="00110162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 w:rsidRPr="00C96BF9">
              <w:rPr>
                <w:lang w:val="pt-BR"/>
              </w:rPr>
              <w:t>Chefe Geral</w:t>
            </w:r>
          </w:p>
        </w:tc>
        <w:tc>
          <w:tcPr>
            <w:tcW w:w="2551" w:type="dxa"/>
          </w:tcPr>
          <w:p w14:paraId="7895D849" w14:textId="3466F952" w:rsidR="00110162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AF1F57">
              <w:rPr>
                <w:lang w:val="pt-BR"/>
              </w:rPr>
              <w:t>SEGUC0010CT00</w:t>
            </w:r>
            <w:r>
              <w:rPr>
                <w:lang w:val="pt-BR"/>
              </w:rPr>
              <w:t>7</w:t>
            </w:r>
          </w:p>
        </w:tc>
      </w:tr>
      <w:tr w:rsidR="004C47F3" w:rsidRPr="00D97CA3" w14:paraId="062FAFC2" w14:textId="77777777" w:rsidTr="00110162">
        <w:tc>
          <w:tcPr>
            <w:tcW w:w="2268" w:type="dxa"/>
          </w:tcPr>
          <w:p w14:paraId="77AD870E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57232509" w14:textId="387721FC" w:rsidR="004C47F3" w:rsidRPr="00D97CA3" w:rsidRDefault="004C47F3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Listar </w:t>
            </w:r>
            <w:r w:rsidR="00110162">
              <w:rPr>
                <w:lang w:val="pt-BR"/>
              </w:rPr>
              <w:t>unidades organizacionais cadastradas</w:t>
            </w:r>
          </w:p>
        </w:tc>
        <w:tc>
          <w:tcPr>
            <w:tcW w:w="2551" w:type="dxa"/>
          </w:tcPr>
          <w:p w14:paraId="7A50BB55" w14:textId="7044AFC0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AF1F57">
              <w:rPr>
                <w:lang w:val="pt-BR"/>
              </w:rPr>
              <w:t>SEGUC0010CT00</w:t>
            </w:r>
            <w:r>
              <w:rPr>
                <w:lang w:val="pt-BR"/>
              </w:rPr>
              <w:t>8</w:t>
            </w:r>
          </w:p>
        </w:tc>
      </w:tr>
      <w:tr w:rsidR="00110162" w:rsidRPr="00D97CA3" w14:paraId="13B21E1E" w14:textId="77777777" w:rsidTr="00110162">
        <w:tc>
          <w:tcPr>
            <w:tcW w:w="2268" w:type="dxa"/>
          </w:tcPr>
          <w:p w14:paraId="6E4F752D" w14:textId="77777777" w:rsidR="00110162" w:rsidRPr="00D97CA3" w:rsidRDefault="00110162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794F20E7" w14:textId="77777777" w:rsidR="00110162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Incluir uma unidade organizacional</w:t>
            </w:r>
          </w:p>
        </w:tc>
        <w:tc>
          <w:tcPr>
            <w:tcW w:w="2551" w:type="dxa"/>
          </w:tcPr>
          <w:p w14:paraId="6BAE2AF0" w14:textId="3D3B9235" w:rsidR="00110162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AF1F57">
              <w:rPr>
                <w:lang w:val="pt-BR"/>
              </w:rPr>
              <w:t>SEGUC0010CT00</w:t>
            </w:r>
            <w:r>
              <w:rPr>
                <w:lang w:val="pt-BR"/>
              </w:rPr>
              <w:t>9</w:t>
            </w:r>
          </w:p>
        </w:tc>
      </w:tr>
      <w:tr w:rsidR="004C47F3" w:rsidRPr="00D97CA3" w14:paraId="256B37AB" w14:textId="77777777" w:rsidTr="00110162">
        <w:tc>
          <w:tcPr>
            <w:tcW w:w="2268" w:type="dxa"/>
          </w:tcPr>
          <w:p w14:paraId="6E764CF6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4B736F01" w14:textId="37D3B58A" w:rsidR="004C47F3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Alterar uma unidade organizacional</w:t>
            </w:r>
          </w:p>
        </w:tc>
        <w:tc>
          <w:tcPr>
            <w:tcW w:w="2551" w:type="dxa"/>
          </w:tcPr>
          <w:p w14:paraId="26765A19" w14:textId="061024AC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SEGUC0010CT010</w:t>
            </w:r>
          </w:p>
        </w:tc>
      </w:tr>
      <w:tr w:rsidR="004C47F3" w:rsidRPr="00D97CA3" w14:paraId="2419378A" w14:textId="77777777" w:rsidTr="00110162">
        <w:tc>
          <w:tcPr>
            <w:tcW w:w="2268" w:type="dxa"/>
          </w:tcPr>
          <w:p w14:paraId="1D4352A5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3AC64E45" w14:textId="55947469" w:rsidR="004C47F3" w:rsidRPr="00D97CA3" w:rsidRDefault="004C47F3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Excluir </w:t>
            </w:r>
            <w:r w:rsidR="00110162">
              <w:rPr>
                <w:lang w:val="pt-BR"/>
              </w:rPr>
              <w:t>uma unidade organizacional</w:t>
            </w:r>
          </w:p>
        </w:tc>
        <w:tc>
          <w:tcPr>
            <w:tcW w:w="2551" w:type="dxa"/>
          </w:tcPr>
          <w:p w14:paraId="64B58E19" w14:textId="3ECB07DB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SEGUC0010CT011</w:t>
            </w:r>
          </w:p>
        </w:tc>
      </w:tr>
      <w:tr w:rsidR="004C47F3" w:rsidRPr="00D97CA3" w14:paraId="288550E2" w14:textId="77777777" w:rsidTr="00110162">
        <w:tc>
          <w:tcPr>
            <w:tcW w:w="2268" w:type="dxa"/>
          </w:tcPr>
          <w:p w14:paraId="76747688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6CF43198" w14:textId="092B10FD" w:rsidR="004C47F3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Incluir unidade organizacional a partir de outra já existente</w:t>
            </w:r>
          </w:p>
        </w:tc>
        <w:tc>
          <w:tcPr>
            <w:tcW w:w="2551" w:type="dxa"/>
          </w:tcPr>
          <w:p w14:paraId="6F1F8D86" w14:textId="3EBB486E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SEGUC0010CT012</w:t>
            </w:r>
          </w:p>
        </w:tc>
      </w:tr>
      <w:tr w:rsidR="004C47F3" w:rsidRPr="00D97CA3" w14:paraId="412CC92B" w14:textId="77777777" w:rsidTr="00110162">
        <w:tc>
          <w:tcPr>
            <w:tcW w:w="2268" w:type="dxa"/>
          </w:tcPr>
          <w:p w14:paraId="1D7CA3AD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519FF8D1" w14:textId="25E6D8F0" w:rsidR="004C47F3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Campos obrigatórios – Nova unidade organizacional</w:t>
            </w:r>
          </w:p>
        </w:tc>
        <w:tc>
          <w:tcPr>
            <w:tcW w:w="2551" w:type="dxa"/>
          </w:tcPr>
          <w:p w14:paraId="01194305" w14:textId="1DAB94B0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SEGUC0010CT013</w:t>
            </w:r>
          </w:p>
        </w:tc>
      </w:tr>
      <w:tr w:rsidR="00110162" w:rsidRPr="00D97CA3" w14:paraId="140ADA9C" w14:textId="77777777" w:rsidTr="00110162">
        <w:tc>
          <w:tcPr>
            <w:tcW w:w="2268" w:type="dxa"/>
          </w:tcPr>
          <w:p w14:paraId="449CC695" w14:textId="77777777" w:rsidR="00110162" w:rsidRPr="00D97CA3" w:rsidRDefault="00110162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D7B17D9" w14:textId="77777777" w:rsidR="00110162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Campos obrigatórios - Alterar </w:t>
            </w:r>
            <w:r>
              <w:rPr>
                <w:lang w:val="pt-BR"/>
              </w:rPr>
              <w:t>unidade organizacional</w:t>
            </w:r>
          </w:p>
        </w:tc>
        <w:tc>
          <w:tcPr>
            <w:tcW w:w="2551" w:type="dxa"/>
          </w:tcPr>
          <w:p w14:paraId="064EB1E2" w14:textId="2E544E4F" w:rsidR="00110162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SEGUC0010CT014</w:t>
            </w:r>
          </w:p>
        </w:tc>
      </w:tr>
      <w:tr w:rsidR="00110162" w:rsidRPr="00D97CA3" w14:paraId="1C5A937A" w14:textId="77777777" w:rsidTr="00110162">
        <w:tc>
          <w:tcPr>
            <w:tcW w:w="2268" w:type="dxa"/>
          </w:tcPr>
          <w:p w14:paraId="6CE77F20" w14:textId="77777777" w:rsidR="00110162" w:rsidRPr="00D97CA3" w:rsidRDefault="00110162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lastRenderedPageBreak/>
              <w:t>Fluxos de exceção</w:t>
            </w:r>
          </w:p>
        </w:tc>
        <w:tc>
          <w:tcPr>
            <w:tcW w:w="4252" w:type="dxa"/>
          </w:tcPr>
          <w:p w14:paraId="0804E7CA" w14:textId="66B07058" w:rsidR="00110162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Campos obrigatórios - </w:t>
            </w:r>
            <w:r>
              <w:rPr>
                <w:lang w:val="pt-BR"/>
              </w:rPr>
              <w:t>Incluir unidade organizacional a partir de outra já existente</w:t>
            </w:r>
          </w:p>
        </w:tc>
        <w:tc>
          <w:tcPr>
            <w:tcW w:w="2551" w:type="dxa"/>
          </w:tcPr>
          <w:p w14:paraId="3F3CD8EB" w14:textId="0012EBB1" w:rsidR="00110162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SEGUC0010CT015</w:t>
            </w:r>
          </w:p>
        </w:tc>
      </w:tr>
      <w:tr w:rsidR="00110162" w:rsidRPr="00D97CA3" w14:paraId="06283EAE" w14:textId="77777777" w:rsidTr="00110162">
        <w:tc>
          <w:tcPr>
            <w:tcW w:w="2268" w:type="dxa"/>
          </w:tcPr>
          <w:p w14:paraId="521D5642" w14:textId="77777777" w:rsidR="00110162" w:rsidRPr="00D97CA3" w:rsidRDefault="00110162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A830658" w14:textId="77777777" w:rsidR="00110162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Falha na gravação dos dados - Inclusão</w:t>
            </w:r>
          </w:p>
        </w:tc>
        <w:tc>
          <w:tcPr>
            <w:tcW w:w="2551" w:type="dxa"/>
          </w:tcPr>
          <w:p w14:paraId="1F973064" w14:textId="51876364" w:rsidR="00110162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SEGUC0010CT016</w:t>
            </w:r>
          </w:p>
        </w:tc>
      </w:tr>
      <w:tr w:rsidR="00110162" w:rsidRPr="00D97CA3" w14:paraId="2771122C" w14:textId="77777777" w:rsidTr="00110162">
        <w:tc>
          <w:tcPr>
            <w:tcW w:w="2268" w:type="dxa"/>
          </w:tcPr>
          <w:p w14:paraId="0DC53A5B" w14:textId="77777777" w:rsidR="00110162" w:rsidRPr="00D97CA3" w:rsidRDefault="00110162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25C7DF6" w14:textId="31D42465" w:rsidR="00110162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Falha na gravação dos dados – Alteração</w:t>
            </w:r>
          </w:p>
        </w:tc>
        <w:tc>
          <w:tcPr>
            <w:tcW w:w="2551" w:type="dxa"/>
          </w:tcPr>
          <w:p w14:paraId="11593C75" w14:textId="2C01487A" w:rsidR="00110162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SEGUC0010CT017</w:t>
            </w:r>
          </w:p>
        </w:tc>
      </w:tr>
      <w:tr w:rsidR="00110162" w:rsidRPr="00D97CA3" w14:paraId="288EE2BD" w14:textId="77777777" w:rsidTr="00110162">
        <w:tc>
          <w:tcPr>
            <w:tcW w:w="2268" w:type="dxa"/>
          </w:tcPr>
          <w:p w14:paraId="7FE87E79" w14:textId="77777777" w:rsidR="00110162" w:rsidRPr="00D97CA3" w:rsidRDefault="00110162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548D1AF" w14:textId="052F521C" w:rsidR="00110162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Falha na gravação dos dados – Exclusão</w:t>
            </w:r>
          </w:p>
        </w:tc>
        <w:tc>
          <w:tcPr>
            <w:tcW w:w="2551" w:type="dxa"/>
          </w:tcPr>
          <w:p w14:paraId="25A0E571" w14:textId="17F45EB2" w:rsidR="00110162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SEGUC0010CT018</w:t>
            </w:r>
          </w:p>
        </w:tc>
      </w:tr>
      <w:tr w:rsidR="00110162" w:rsidRPr="00D97CA3" w14:paraId="7BA5BC1E" w14:textId="77777777" w:rsidTr="00110162">
        <w:tc>
          <w:tcPr>
            <w:tcW w:w="2268" w:type="dxa"/>
          </w:tcPr>
          <w:p w14:paraId="7F608174" w14:textId="77777777" w:rsidR="00110162" w:rsidRPr="00D97CA3" w:rsidRDefault="00110162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4532B30" w14:textId="1A362001" w:rsidR="00110162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Falha na gravação dos dados – Inclusão a partir de outra unidade organizacional já existente</w:t>
            </w:r>
          </w:p>
        </w:tc>
        <w:tc>
          <w:tcPr>
            <w:tcW w:w="2551" w:type="dxa"/>
          </w:tcPr>
          <w:p w14:paraId="75ACA793" w14:textId="240E1B81" w:rsidR="00110162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SEGUC0010CT019</w:t>
            </w:r>
          </w:p>
        </w:tc>
      </w:tr>
      <w:tr w:rsidR="004C47F3" w:rsidRPr="00D97CA3" w14:paraId="56D52D89" w14:textId="77777777" w:rsidTr="00110162">
        <w:tc>
          <w:tcPr>
            <w:tcW w:w="2268" w:type="dxa"/>
          </w:tcPr>
          <w:p w14:paraId="6E2E52DB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22D97DE" w14:textId="35DF608B" w:rsidR="004C47F3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Exclusão de unidade organizacional pai</w:t>
            </w:r>
          </w:p>
        </w:tc>
        <w:tc>
          <w:tcPr>
            <w:tcW w:w="2551" w:type="dxa"/>
          </w:tcPr>
          <w:p w14:paraId="2A27E050" w14:textId="68BA7CCD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SEGUC0010CT020</w:t>
            </w:r>
          </w:p>
        </w:tc>
      </w:tr>
      <w:tr w:rsidR="004C47F3" w:rsidRPr="00D97CA3" w14:paraId="7DD81769" w14:textId="77777777" w:rsidTr="00110162">
        <w:tc>
          <w:tcPr>
            <w:tcW w:w="2268" w:type="dxa"/>
          </w:tcPr>
          <w:p w14:paraId="4B40D4C2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12EF736" w14:textId="69256EB0" w:rsidR="004C47F3" w:rsidRPr="00D97CA3" w:rsidRDefault="00110162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Exclusão de unidade organizacional com postos de trabalho </w:t>
            </w:r>
            <w:r w:rsidR="00C96BF9">
              <w:rPr>
                <w:lang w:val="pt-BR"/>
              </w:rPr>
              <w:t xml:space="preserve">com funcionário </w:t>
            </w:r>
            <w:r>
              <w:rPr>
                <w:lang w:val="pt-BR"/>
              </w:rPr>
              <w:t>associado</w:t>
            </w:r>
          </w:p>
        </w:tc>
        <w:tc>
          <w:tcPr>
            <w:tcW w:w="2551" w:type="dxa"/>
          </w:tcPr>
          <w:p w14:paraId="51CE9933" w14:textId="116113F8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SEGUC0010CT021</w:t>
            </w:r>
          </w:p>
        </w:tc>
      </w:tr>
    </w:tbl>
    <w:p w14:paraId="660707D6" w14:textId="77777777" w:rsidR="004C47F3" w:rsidRPr="00D97CA3" w:rsidRDefault="004C47F3" w:rsidP="00AF1F57">
      <w:pPr>
        <w:ind w:left="0"/>
        <w:rPr>
          <w:lang w:val="pt-BR"/>
        </w:rPr>
      </w:pPr>
    </w:p>
    <w:p w14:paraId="0118AF9B" w14:textId="69F27044" w:rsidR="004C47F3" w:rsidRPr="00D97CA3" w:rsidRDefault="004C47F3" w:rsidP="004C47F3">
      <w:pPr>
        <w:pStyle w:val="Ttulo2"/>
        <w:rPr>
          <w:lang w:val="pt-BR"/>
        </w:rPr>
      </w:pPr>
      <w:bookmarkStart w:id="9" w:name="_Toc454962667"/>
      <w:r w:rsidRPr="004C47F3">
        <w:rPr>
          <w:lang w:val="pt-BR"/>
        </w:rPr>
        <w:t>SEGUC0020 - Manter Postos de Trabalho</w:t>
      </w:r>
      <w:bookmarkEnd w:id="9"/>
      <w:r w:rsidRPr="004C47F3">
        <w:rPr>
          <w:lang w:val="pt-BR"/>
        </w:rPr>
        <w:t xml:space="preserve"> </w:t>
      </w:r>
    </w:p>
    <w:p w14:paraId="2B156C68" w14:textId="77777777" w:rsidR="004C47F3" w:rsidRPr="00D97CA3" w:rsidRDefault="004C47F3" w:rsidP="004C47F3">
      <w:pPr>
        <w:pStyle w:val="Ttulo2"/>
        <w:numPr>
          <w:ilvl w:val="2"/>
          <w:numId w:val="9"/>
        </w:numPr>
        <w:rPr>
          <w:lang w:val="pt-BR"/>
        </w:rPr>
      </w:pPr>
      <w:bookmarkStart w:id="10" w:name="_Toc454962668"/>
      <w:r w:rsidRPr="00D97CA3">
        <w:rPr>
          <w:lang w:val="pt-BR"/>
        </w:rPr>
        <w:t>Relação dos Casos de Teste</w:t>
      </w:r>
      <w:bookmarkEnd w:id="10"/>
    </w:p>
    <w:p w14:paraId="6FEC93DE" w14:textId="77777777" w:rsidR="004C47F3" w:rsidRPr="00D97CA3" w:rsidRDefault="004C47F3" w:rsidP="004C47F3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C96BF9" w:rsidRPr="00D97CA3" w14:paraId="21A61C56" w14:textId="77777777" w:rsidTr="00AF1F57">
        <w:tc>
          <w:tcPr>
            <w:tcW w:w="2268" w:type="dxa"/>
          </w:tcPr>
          <w:p w14:paraId="3F2E8016" w14:textId="77777777" w:rsidR="00C96BF9" w:rsidRPr="00D97CA3" w:rsidRDefault="00C96BF9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5F4981E" w14:textId="7712CD5B" w:rsidR="00C96BF9" w:rsidRPr="00D97CA3" w:rsidRDefault="00C96BF9" w:rsidP="00C96BF9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>
              <w:rPr>
                <w:lang w:val="pt-BR"/>
              </w:rPr>
              <w:t xml:space="preserve">Pesquisa - </w:t>
            </w:r>
            <w:r w:rsidRPr="00C96BF9">
              <w:rPr>
                <w:lang w:val="pt-BR"/>
              </w:rPr>
              <w:t>Nome do posto de trabalho</w:t>
            </w:r>
          </w:p>
        </w:tc>
        <w:tc>
          <w:tcPr>
            <w:tcW w:w="2551" w:type="dxa"/>
          </w:tcPr>
          <w:p w14:paraId="437CB12E" w14:textId="0676A8F5" w:rsidR="00C96BF9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SEGUC0020CT001</w:t>
            </w:r>
          </w:p>
        </w:tc>
      </w:tr>
      <w:tr w:rsidR="00C96BF9" w:rsidRPr="00D97CA3" w14:paraId="2468CA57" w14:textId="77777777" w:rsidTr="00AF1F57">
        <w:tc>
          <w:tcPr>
            <w:tcW w:w="2268" w:type="dxa"/>
          </w:tcPr>
          <w:p w14:paraId="7C99D4EC" w14:textId="77777777" w:rsidR="00C96BF9" w:rsidRPr="00D97CA3" w:rsidRDefault="00C96BF9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348A5F17" w14:textId="5AF5137C" w:rsidR="00C96BF9" w:rsidRPr="00D97CA3" w:rsidRDefault="00C96BF9" w:rsidP="00AF1F57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>
              <w:rPr>
                <w:lang w:val="pt-BR"/>
              </w:rPr>
              <w:t xml:space="preserve">Pesquisa - </w:t>
            </w:r>
            <w:r w:rsidRPr="00C96BF9">
              <w:rPr>
                <w:lang w:val="pt-BR"/>
              </w:rPr>
              <w:t>Nome da unidade organizacional</w:t>
            </w:r>
          </w:p>
        </w:tc>
        <w:tc>
          <w:tcPr>
            <w:tcW w:w="2551" w:type="dxa"/>
          </w:tcPr>
          <w:p w14:paraId="3B6ECAD9" w14:textId="5D82202A" w:rsidR="00C96BF9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SEGUC0020CT002</w:t>
            </w:r>
          </w:p>
        </w:tc>
      </w:tr>
      <w:tr w:rsidR="00C96BF9" w:rsidRPr="00D97CA3" w14:paraId="61EB55CB" w14:textId="77777777" w:rsidTr="00AF1F57">
        <w:tc>
          <w:tcPr>
            <w:tcW w:w="2268" w:type="dxa"/>
          </w:tcPr>
          <w:p w14:paraId="63272779" w14:textId="77777777" w:rsidR="00C96BF9" w:rsidRPr="00D97CA3" w:rsidRDefault="00C96BF9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0222BD0" w14:textId="77777777" w:rsidR="00C96BF9" w:rsidRPr="00D97CA3" w:rsidRDefault="00C96BF9" w:rsidP="00AF1F57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 w:rsidRPr="00C96BF9">
              <w:rPr>
                <w:lang w:val="pt-BR"/>
              </w:rPr>
              <w:t>Nome da unidade organizacional</w:t>
            </w:r>
          </w:p>
        </w:tc>
        <w:tc>
          <w:tcPr>
            <w:tcW w:w="2551" w:type="dxa"/>
          </w:tcPr>
          <w:p w14:paraId="69F7C91D" w14:textId="1986DDD7" w:rsidR="00C96BF9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SEGUC0020CT003</w:t>
            </w:r>
          </w:p>
        </w:tc>
      </w:tr>
      <w:tr w:rsidR="00C96BF9" w:rsidRPr="00D97CA3" w14:paraId="53B9B409" w14:textId="77777777" w:rsidTr="00AF1F57">
        <w:tc>
          <w:tcPr>
            <w:tcW w:w="2268" w:type="dxa"/>
          </w:tcPr>
          <w:p w14:paraId="1C473B0B" w14:textId="77777777" w:rsidR="00C96BF9" w:rsidRPr="00D97CA3" w:rsidRDefault="00C96BF9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3B0D6DB" w14:textId="0D9A6AE0" w:rsidR="00C96BF9" w:rsidRPr="00D97CA3" w:rsidRDefault="00C96BF9" w:rsidP="00C96BF9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 w:rsidRPr="00C96BF9">
              <w:rPr>
                <w:lang w:val="pt-BR"/>
              </w:rPr>
              <w:t>Nome do posto de trabalho</w:t>
            </w:r>
          </w:p>
        </w:tc>
        <w:tc>
          <w:tcPr>
            <w:tcW w:w="2551" w:type="dxa"/>
          </w:tcPr>
          <w:p w14:paraId="622F82CC" w14:textId="69318F1A" w:rsidR="00C96BF9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SEGUC0020CT004</w:t>
            </w:r>
          </w:p>
        </w:tc>
      </w:tr>
      <w:tr w:rsidR="00C96BF9" w:rsidRPr="00D97CA3" w14:paraId="3BF3162F" w14:textId="77777777" w:rsidTr="00AF1F57">
        <w:tc>
          <w:tcPr>
            <w:tcW w:w="2268" w:type="dxa"/>
          </w:tcPr>
          <w:p w14:paraId="32166ABF" w14:textId="77777777" w:rsidR="00C96BF9" w:rsidRPr="00D97CA3" w:rsidRDefault="00C96BF9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2109E367" w14:textId="37635384" w:rsidR="00C96BF9" w:rsidRPr="00D97CA3" w:rsidRDefault="00C96BF9" w:rsidP="00C96BF9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Listar </w:t>
            </w:r>
            <w:r>
              <w:rPr>
                <w:lang w:val="pt-BR"/>
              </w:rPr>
              <w:t>postos de trabalhos cadastradas</w:t>
            </w:r>
          </w:p>
        </w:tc>
        <w:tc>
          <w:tcPr>
            <w:tcW w:w="2551" w:type="dxa"/>
          </w:tcPr>
          <w:p w14:paraId="13659ADF" w14:textId="710752D4" w:rsidR="00C96BF9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SEGUC0020CT005</w:t>
            </w:r>
          </w:p>
        </w:tc>
      </w:tr>
      <w:tr w:rsidR="00C96BF9" w:rsidRPr="00D97CA3" w14:paraId="5B49DFA9" w14:textId="77777777" w:rsidTr="00AF1F57">
        <w:tc>
          <w:tcPr>
            <w:tcW w:w="2268" w:type="dxa"/>
          </w:tcPr>
          <w:p w14:paraId="77A6D340" w14:textId="77777777" w:rsidR="00C96BF9" w:rsidRPr="00D97CA3" w:rsidRDefault="00C96BF9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560337B5" w14:textId="2252FBC6" w:rsidR="00C96BF9" w:rsidRPr="00D97CA3" w:rsidRDefault="00C96BF9" w:rsidP="00C96BF9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Incluir um posto de trabalho</w:t>
            </w:r>
          </w:p>
        </w:tc>
        <w:tc>
          <w:tcPr>
            <w:tcW w:w="2551" w:type="dxa"/>
          </w:tcPr>
          <w:p w14:paraId="547D0587" w14:textId="143B6E07" w:rsidR="00C96BF9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SEGUC0020CT006</w:t>
            </w:r>
          </w:p>
        </w:tc>
      </w:tr>
      <w:tr w:rsidR="00C96BF9" w:rsidRPr="00D97CA3" w14:paraId="1A411695" w14:textId="77777777" w:rsidTr="00AF1F57">
        <w:tc>
          <w:tcPr>
            <w:tcW w:w="2268" w:type="dxa"/>
          </w:tcPr>
          <w:p w14:paraId="3C164B82" w14:textId="77777777" w:rsidR="00C96BF9" w:rsidRPr="00D97CA3" w:rsidRDefault="00C96BF9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3E5B9065" w14:textId="1074C182" w:rsidR="00C96BF9" w:rsidRPr="00D97CA3" w:rsidRDefault="00C96BF9" w:rsidP="00C96BF9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Alterar um posto de trabalho</w:t>
            </w:r>
          </w:p>
        </w:tc>
        <w:tc>
          <w:tcPr>
            <w:tcW w:w="2551" w:type="dxa"/>
          </w:tcPr>
          <w:p w14:paraId="59BF482F" w14:textId="7FC726A2" w:rsidR="00C96BF9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SEGUC0020CT007</w:t>
            </w:r>
          </w:p>
        </w:tc>
      </w:tr>
      <w:tr w:rsidR="00C96BF9" w:rsidRPr="00D97CA3" w14:paraId="14EE8657" w14:textId="77777777" w:rsidTr="00AF1F57">
        <w:tc>
          <w:tcPr>
            <w:tcW w:w="2268" w:type="dxa"/>
          </w:tcPr>
          <w:p w14:paraId="4E0C0DFF" w14:textId="77777777" w:rsidR="00C96BF9" w:rsidRPr="00D97CA3" w:rsidRDefault="00C96BF9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3F81CE7F" w14:textId="33BE7765" w:rsidR="00C96BF9" w:rsidRPr="00D97CA3" w:rsidRDefault="00C96BF9" w:rsidP="00C96BF9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Excluir </w:t>
            </w:r>
            <w:r>
              <w:rPr>
                <w:lang w:val="pt-BR"/>
              </w:rPr>
              <w:t>um posto de trabalho</w:t>
            </w:r>
          </w:p>
        </w:tc>
        <w:tc>
          <w:tcPr>
            <w:tcW w:w="2551" w:type="dxa"/>
          </w:tcPr>
          <w:p w14:paraId="71DBB653" w14:textId="4B02AC96" w:rsidR="00C96BF9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SEGUC0020CT008</w:t>
            </w:r>
          </w:p>
        </w:tc>
      </w:tr>
      <w:tr w:rsidR="00C96BF9" w:rsidRPr="00D97CA3" w14:paraId="2244712E" w14:textId="77777777" w:rsidTr="00AF1F57">
        <w:tc>
          <w:tcPr>
            <w:tcW w:w="2268" w:type="dxa"/>
          </w:tcPr>
          <w:p w14:paraId="08DC9C44" w14:textId="77777777" w:rsidR="00C96BF9" w:rsidRPr="00D97CA3" w:rsidRDefault="00C96BF9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2638EAF" w14:textId="5239495A" w:rsidR="00C96BF9" w:rsidRPr="00D97CA3" w:rsidRDefault="00C96BF9" w:rsidP="00C96BF9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Campos obrigatórios – Novo posto de trabalho</w:t>
            </w:r>
          </w:p>
        </w:tc>
        <w:tc>
          <w:tcPr>
            <w:tcW w:w="2551" w:type="dxa"/>
          </w:tcPr>
          <w:p w14:paraId="106588F9" w14:textId="7967A21A" w:rsidR="00C96BF9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SEGUC0020CT009</w:t>
            </w:r>
          </w:p>
        </w:tc>
      </w:tr>
      <w:tr w:rsidR="00C96BF9" w:rsidRPr="00D97CA3" w14:paraId="4EF879A6" w14:textId="77777777" w:rsidTr="00AF1F57">
        <w:tc>
          <w:tcPr>
            <w:tcW w:w="2268" w:type="dxa"/>
          </w:tcPr>
          <w:p w14:paraId="36B6B872" w14:textId="77777777" w:rsidR="00C96BF9" w:rsidRPr="00D97CA3" w:rsidRDefault="00C96BF9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ACEB2E0" w14:textId="0CAF9A28" w:rsidR="00C96BF9" w:rsidRPr="00D97CA3" w:rsidRDefault="00C96BF9" w:rsidP="00C96BF9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Campos obrigatórios - Alterar </w:t>
            </w:r>
            <w:r>
              <w:rPr>
                <w:lang w:val="pt-BR"/>
              </w:rPr>
              <w:t>posto de trabalho</w:t>
            </w:r>
          </w:p>
        </w:tc>
        <w:tc>
          <w:tcPr>
            <w:tcW w:w="2551" w:type="dxa"/>
          </w:tcPr>
          <w:p w14:paraId="06B0FD77" w14:textId="7CC3D108" w:rsidR="00C96BF9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SEGUC0020CT010</w:t>
            </w:r>
          </w:p>
        </w:tc>
      </w:tr>
      <w:tr w:rsidR="00C96BF9" w:rsidRPr="00D97CA3" w14:paraId="57AF653F" w14:textId="77777777" w:rsidTr="00AF1F57">
        <w:tc>
          <w:tcPr>
            <w:tcW w:w="2268" w:type="dxa"/>
          </w:tcPr>
          <w:p w14:paraId="3E5249C2" w14:textId="77777777" w:rsidR="00C96BF9" w:rsidRPr="00D97CA3" w:rsidRDefault="00C96BF9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5E46F84" w14:textId="2EA64295" w:rsidR="00C96BF9" w:rsidRPr="00D97CA3" w:rsidRDefault="00C96BF9" w:rsidP="00C96BF9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Exclusão de posto de trabalho com funcionário associado</w:t>
            </w:r>
          </w:p>
        </w:tc>
        <w:tc>
          <w:tcPr>
            <w:tcW w:w="2551" w:type="dxa"/>
          </w:tcPr>
          <w:p w14:paraId="57970533" w14:textId="135850CD" w:rsidR="00C96BF9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SEGUC0020CT011</w:t>
            </w:r>
          </w:p>
        </w:tc>
      </w:tr>
    </w:tbl>
    <w:p w14:paraId="0C75C776" w14:textId="77777777" w:rsidR="004C47F3" w:rsidRPr="00D97CA3" w:rsidRDefault="004C47F3" w:rsidP="004C47F3">
      <w:pPr>
        <w:rPr>
          <w:lang w:val="pt-BR"/>
        </w:rPr>
      </w:pPr>
    </w:p>
    <w:p w14:paraId="65AE7551" w14:textId="482C1221" w:rsidR="004C47F3" w:rsidRPr="00D97CA3" w:rsidRDefault="004C47F3" w:rsidP="004C47F3">
      <w:pPr>
        <w:pStyle w:val="Ttulo2"/>
        <w:rPr>
          <w:lang w:val="pt-BR"/>
        </w:rPr>
      </w:pPr>
      <w:bookmarkStart w:id="11" w:name="_Toc454962669"/>
      <w:r w:rsidRPr="004C47F3">
        <w:rPr>
          <w:lang w:val="pt-BR"/>
        </w:rPr>
        <w:t>SEGUC0030 - Consultar Tipo de Usuário</w:t>
      </w:r>
      <w:bookmarkEnd w:id="11"/>
    </w:p>
    <w:p w14:paraId="70D79C3C" w14:textId="77777777" w:rsidR="004C47F3" w:rsidRPr="00D97CA3" w:rsidRDefault="004C47F3" w:rsidP="004C47F3">
      <w:pPr>
        <w:pStyle w:val="Ttulo2"/>
        <w:numPr>
          <w:ilvl w:val="2"/>
          <w:numId w:val="9"/>
        </w:numPr>
        <w:rPr>
          <w:lang w:val="pt-BR"/>
        </w:rPr>
      </w:pPr>
      <w:bookmarkStart w:id="12" w:name="_Toc454962670"/>
      <w:r w:rsidRPr="00D97CA3">
        <w:rPr>
          <w:lang w:val="pt-BR"/>
        </w:rPr>
        <w:t>Relação dos Casos de Teste</w:t>
      </w:r>
      <w:bookmarkEnd w:id="12"/>
    </w:p>
    <w:p w14:paraId="1A9194A6" w14:textId="77777777" w:rsidR="004C47F3" w:rsidRPr="00D97CA3" w:rsidRDefault="004C47F3" w:rsidP="004C47F3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FD5D0D" w:rsidRPr="00D97CA3" w14:paraId="7CD7989E" w14:textId="77777777" w:rsidTr="00AF1F57">
        <w:tc>
          <w:tcPr>
            <w:tcW w:w="2268" w:type="dxa"/>
          </w:tcPr>
          <w:p w14:paraId="2E234CD1" w14:textId="77777777" w:rsidR="00FD5D0D" w:rsidRPr="00D97CA3" w:rsidRDefault="00FD5D0D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B46C1B3" w14:textId="24621BE7" w:rsidR="00FD5D0D" w:rsidRPr="00D97CA3" w:rsidRDefault="00FD5D0D" w:rsidP="00AF1F57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 w:rsidRPr="00FD5D0D">
              <w:rPr>
                <w:lang w:val="pt-BR"/>
              </w:rPr>
              <w:t>Descrição do Tipo de Usuário</w:t>
            </w:r>
          </w:p>
        </w:tc>
        <w:tc>
          <w:tcPr>
            <w:tcW w:w="2551" w:type="dxa"/>
          </w:tcPr>
          <w:p w14:paraId="0481A65B" w14:textId="7C5201FA" w:rsidR="00FD5D0D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SEGUC0030CT001</w:t>
            </w:r>
          </w:p>
        </w:tc>
      </w:tr>
      <w:tr w:rsidR="00FD5D0D" w:rsidRPr="00D97CA3" w14:paraId="4C191852" w14:textId="77777777" w:rsidTr="00AF1F57">
        <w:tc>
          <w:tcPr>
            <w:tcW w:w="2268" w:type="dxa"/>
          </w:tcPr>
          <w:p w14:paraId="30142FBB" w14:textId="77777777" w:rsidR="00FD5D0D" w:rsidRPr="00D97CA3" w:rsidRDefault="00FD5D0D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1177F6E6" w14:textId="425D4C85" w:rsidR="00FD5D0D" w:rsidRPr="00D97CA3" w:rsidRDefault="00FD5D0D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Listar tipos de usuário</w:t>
            </w:r>
          </w:p>
        </w:tc>
        <w:tc>
          <w:tcPr>
            <w:tcW w:w="2551" w:type="dxa"/>
          </w:tcPr>
          <w:p w14:paraId="4247807D" w14:textId="7F6E21FE" w:rsidR="00FD5D0D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SEGUC0030CT002</w:t>
            </w:r>
          </w:p>
        </w:tc>
      </w:tr>
    </w:tbl>
    <w:p w14:paraId="27F2C2E6" w14:textId="77777777" w:rsidR="004C47F3" w:rsidRPr="00D97CA3" w:rsidRDefault="004C47F3" w:rsidP="004C47F3">
      <w:pPr>
        <w:rPr>
          <w:lang w:val="pt-BR"/>
        </w:rPr>
      </w:pPr>
    </w:p>
    <w:p w14:paraId="78B07987" w14:textId="308E5B4C" w:rsidR="004C47F3" w:rsidRPr="00D97CA3" w:rsidRDefault="004C47F3" w:rsidP="004C47F3">
      <w:pPr>
        <w:pStyle w:val="Ttulo2"/>
        <w:rPr>
          <w:lang w:val="pt-BR"/>
        </w:rPr>
      </w:pPr>
      <w:bookmarkStart w:id="13" w:name="_Toc454962671"/>
      <w:r w:rsidRPr="004C47F3">
        <w:rPr>
          <w:lang w:val="pt-BR"/>
        </w:rPr>
        <w:lastRenderedPageBreak/>
        <w:t>SEGUC0040 - Solicitar Autorização de Senhas de Serviços</w:t>
      </w:r>
      <w:bookmarkEnd w:id="13"/>
    </w:p>
    <w:p w14:paraId="2533380A" w14:textId="77777777" w:rsidR="004C47F3" w:rsidRPr="00D97CA3" w:rsidRDefault="004C47F3" w:rsidP="004C47F3">
      <w:pPr>
        <w:pStyle w:val="Ttulo2"/>
        <w:numPr>
          <w:ilvl w:val="2"/>
          <w:numId w:val="9"/>
        </w:numPr>
        <w:rPr>
          <w:lang w:val="pt-BR"/>
        </w:rPr>
      </w:pPr>
      <w:bookmarkStart w:id="14" w:name="_Toc454962672"/>
      <w:r w:rsidRPr="00D97CA3">
        <w:rPr>
          <w:lang w:val="pt-BR"/>
        </w:rPr>
        <w:t>Relação dos Casos de Teste</w:t>
      </w:r>
      <w:bookmarkEnd w:id="14"/>
    </w:p>
    <w:p w14:paraId="38F9A52F" w14:textId="77777777" w:rsidR="004C47F3" w:rsidRPr="00D97CA3" w:rsidRDefault="004C47F3" w:rsidP="004C47F3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045BD2" w:rsidRPr="00D97CA3" w14:paraId="3C553E13" w14:textId="77777777" w:rsidTr="00AF1F57">
        <w:tc>
          <w:tcPr>
            <w:tcW w:w="2268" w:type="dxa"/>
          </w:tcPr>
          <w:p w14:paraId="27FDA4AC" w14:textId="77777777" w:rsidR="00045BD2" w:rsidRPr="00D97CA3" w:rsidRDefault="00045BD2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8A31993" w14:textId="77777777" w:rsidR="00045BD2" w:rsidRPr="00D97CA3" w:rsidRDefault="00045BD2" w:rsidP="00AF1F57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>
              <w:rPr>
                <w:lang w:val="pt-BR"/>
              </w:rPr>
              <w:t>Pesquisa - CPF</w:t>
            </w:r>
          </w:p>
        </w:tc>
        <w:tc>
          <w:tcPr>
            <w:tcW w:w="2551" w:type="dxa"/>
          </w:tcPr>
          <w:p w14:paraId="3418F3FF" w14:textId="02931C0E" w:rsidR="00045BD2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SEGUC0040CT001</w:t>
            </w:r>
          </w:p>
        </w:tc>
      </w:tr>
      <w:tr w:rsidR="00045BD2" w:rsidRPr="00D97CA3" w14:paraId="7117E18A" w14:textId="77777777" w:rsidTr="00AF1F57">
        <w:tc>
          <w:tcPr>
            <w:tcW w:w="2268" w:type="dxa"/>
          </w:tcPr>
          <w:p w14:paraId="6DF0C42D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8A2E836" w14:textId="143BD65E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>Campo: CPF</w:t>
            </w:r>
          </w:p>
        </w:tc>
        <w:tc>
          <w:tcPr>
            <w:tcW w:w="2551" w:type="dxa"/>
          </w:tcPr>
          <w:p w14:paraId="2CB32ED1" w14:textId="63C3AEAD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SEGUC0040CT002</w:t>
            </w:r>
          </w:p>
        </w:tc>
      </w:tr>
      <w:tr w:rsidR="00045BD2" w:rsidRPr="00D97CA3" w14:paraId="10B0415F" w14:textId="77777777" w:rsidTr="00AF1F57">
        <w:tc>
          <w:tcPr>
            <w:tcW w:w="2268" w:type="dxa"/>
          </w:tcPr>
          <w:p w14:paraId="55BF5E6E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29968458" w14:textId="270DDE0A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Nome </w:t>
            </w:r>
            <w:proofErr w:type="spellStart"/>
            <w:r w:rsidRPr="009620BD">
              <w:t>Completo</w:t>
            </w:r>
            <w:proofErr w:type="spellEnd"/>
          </w:p>
        </w:tc>
        <w:tc>
          <w:tcPr>
            <w:tcW w:w="2551" w:type="dxa"/>
          </w:tcPr>
          <w:p w14:paraId="0E5FEA68" w14:textId="10CF0191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SEGUC0040CT003</w:t>
            </w:r>
          </w:p>
        </w:tc>
      </w:tr>
      <w:tr w:rsidR="00045BD2" w:rsidRPr="00D97CA3" w14:paraId="07344D22" w14:textId="77777777" w:rsidTr="00AF1F57">
        <w:tc>
          <w:tcPr>
            <w:tcW w:w="2268" w:type="dxa"/>
          </w:tcPr>
          <w:p w14:paraId="2393EBF8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CD040FD" w14:textId="195A565F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>Campo: CEP</w:t>
            </w:r>
          </w:p>
        </w:tc>
        <w:tc>
          <w:tcPr>
            <w:tcW w:w="2551" w:type="dxa"/>
          </w:tcPr>
          <w:p w14:paraId="5C5A1714" w14:textId="7338235E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SEGUC0040CT004</w:t>
            </w:r>
          </w:p>
        </w:tc>
      </w:tr>
      <w:tr w:rsidR="00045BD2" w:rsidRPr="00D97CA3" w14:paraId="4FB406CE" w14:textId="77777777" w:rsidTr="00AF1F57">
        <w:tc>
          <w:tcPr>
            <w:tcW w:w="2268" w:type="dxa"/>
          </w:tcPr>
          <w:p w14:paraId="7E84FB8C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EB327AA" w14:textId="3B53615F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</w:t>
            </w:r>
            <w:proofErr w:type="spellStart"/>
            <w:r w:rsidRPr="009620BD">
              <w:t>Logradouro</w:t>
            </w:r>
            <w:proofErr w:type="spellEnd"/>
          </w:p>
        </w:tc>
        <w:tc>
          <w:tcPr>
            <w:tcW w:w="2551" w:type="dxa"/>
          </w:tcPr>
          <w:p w14:paraId="4A057DB3" w14:textId="517EEFB2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SEGUC0040CT005</w:t>
            </w:r>
          </w:p>
        </w:tc>
      </w:tr>
      <w:tr w:rsidR="00045BD2" w:rsidRPr="00D97CA3" w14:paraId="1D6B3955" w14:textId="77777777" w:rsidTr="00AF1F57">
        <w:tc>
          <w:tcPr>
            <w:tcW w:w="2268" w:type="dxa"/>
          </w:tcPr>
          <w:p w14:paraId="421A6450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09871BC5" w14:textId="781ED9D5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</w:t>
            </w:r>
            <w:proofErr w:type="spellStart"/>
            <w:r w:rsidRPr="009620BD">
              <w:t>Endereço</w:t>
            </w:r>
            <w:proofErr w:type="spellEnd"/>
          </w:p>
        </w:tc>
        <w:tc>
          <w:tcPr>
            <w:tcW w:w="2551" w:type="dxa"/>
          </w:tcPr>
          <w:p w14:paraId="1F410BB7" w14:textId="30B6D2D1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SEGUC0040CT006</w:t>
            </w:r>
          </w:p>
        </w:tc>
      </w:tr>
      <w:tr w:rsidR="00045BD2" w:rsidRPr="00D97CA3" w14:paraId="2F775308" w14:textId="77777777" w:rsidTr="00AF1F57">
        <w:tc>
          <w:tcPr>
            <w:tcW w:w="2268" w:type="dxa"/>
          </w:tcPr>
          <w:p w14:paraId="64B7BB16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79139FE" w14:textId="2461D341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</w:t>
            </w:r>
            <w:proofErr w:type="spellStart"/>
            <w:r w:rsidRPr="009620BD">
              <w:t>Número</w:t>
            </w:r>
            <w:proofErr w:type="spellEnd"/>
          </w:p>
        </w:tc>
        <w:tc>
          <w:tcPr>
            <w:tcW w:w="2551" w:type="dxa"/>
          </w:tcPr>
          <w:p w14:paraId="196AC0E8" w14:textId="449567F7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SEGUC0040CT007</w:t>
            </w:r>
          </w:p>
        </w:tc>
      </w:tr>
      <w:tr w:rsidR="00045BD2" w:rsidRPr="00D97CA3" w14:paraId="697BC130" w14:textId="77777777" w:rsidTr="00AF1F57">
        <w:tc>
          <w:tcPr>
            <w:tcW w:w="2268" w:type="dxa"/>
          </w:tcPr>
          <w:p w14:paraId="7A6BE290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7DFA1A1" w14:textId="019AED9A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</w:t>
            </w:r>
            <w:proofErr w:type="spellStart"/>
            <w:r w:rsidRPr="009620BD">
              <w:t>Apartamento</w:t>
            </w:r>
            <w:proofErr w:type="spellEnd"/>
          </w:p>
        </w:tc>
        <w:tc>
          <w:tcPr>
            <w:tcW w:w="2551" w:type="dxa"/>
          </w:tcPr>
          <w:p w14:paraId="794865F1" w14:textId="3DF31602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SEGUC0040CT008</w:t>
            </w:r>
          </w:p>
        </w:tc>
      </w:tr>
      <w:tr w:rsidR="00045BD2" w:rsidRPr="00D97CA3" w14:paraId="33EF2C4E" w14:textId="77777777" w:rsidTr="00AF1F57">
        <w:tc>
          <w:tcPr>
            <w:tcW w:w="2268" w:type="dxa"/>
          </w:tcPr>
          <w:p w14:paraId="7E6D667B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6017744" w14:textId="3FB324D8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</w:t>
            </w:r>
            <w:proofErr w:type="spellStart"/>
            <w:r w:rsidRPr="009620BD">
              <w:t>Complemento</w:t>
            </w:r>
            <w:proofErr w:type="spellEnd"/>
          </w:p>
        </w:tc>
        <w:tc>
          <w:tcPr>
            <w:tcW w:w="2551" w:type="dxa"/>
          </w:tcPr>
          <w:p w14:paraId="41494BD6" w14:textId="4728DDEA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SEGUC0040CT009</w:t>
            </w:r>
          </w:p>
        </w:tc>
      </w:tr>
      <w:tr w:rsidR="00045BD2" w:rsidRPr="00D97CA3" w14:paraId="6A5F5249" w14:textId="77777777" w:rsidTr="00AF1F57">
        <w:tc>
          <w:tcPr>
            <w:tcW w:w="2268" w:type="dxa"/>
          </w:tcPr>
          <w:p w14:paraId="20295A3B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D774F30" w14:textId="51F035D2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</w:t>
            </w:r>
            <w:proofErr w:type="spellStart"/>
            <w:r w:rsidRPr="009620BD">
              <w:t>Bairro</w:t>
            </w:r>
            <w:proofErr w:type="spellEnd"/>
          </w:p>
        </w:tc>
        <w:tc>
          <w:tcPr>
            <w:tcW w:w="2551" w:type="dxa"/>
          </w:tcPr>
          <w:p w14:paraId="1525E8C4" w14:textId="7C010D69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SEGUC0040CT010</w:t>
            </w:r>
          </w:p>
        </w:tc>
      </w:tr>
      <w:tr w:rsidR="00045BD2" w:rsidRPr="00D97CA3" w14:paraId="6BF47B59" w14:textId="77777777" w:rsidTr="00AF1F57">
        <w:tc>
          <w:tcPr>
            <w:tcW w:w="2268" w:type="dxa"/>
          </w:tcPr>
          <w:p w14:paraId="5C640F3D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05A98070" w14:textId="46D5A1DE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>Campo: Estado</w:t>
            </w:r>
          </w:p>
        </w:tc>
        <w:tc>
          <w:tcPr>
            <w:tcW w:w="2551" w:type="dxa"/>
          </w:tcPr>
          <w:p w14:paraId="52B10408" w14:textId="6D0433C4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SEGUC0040CT011</w:t>
            </w:r>
          </w:p>
        </w:tc>
      </w:tr>
      <w:tr w:rsidR="00045BD2" w:rsidRPr="00D97CA3" w14:paraId="185CAB37" w14:textId="77777777" w:rsidTr="00AF1F57">
        <w:tc>
          <w:tcPr>
            <w:tcW w:w="2268" w:type="dxa"/>
          </w:tcPr>
          <w:p w14:paraId="7753611A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4C10B58" w14:textId="461B3108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</w:t>
            </w:r>
            <w:proofErr w:type="spellStart"/>
            <w:r w:rsidRPr="009620BD">
              <w:t>Cidade</w:t>
            </w:r>
            <w:proofErr w:type="spellEnd"/>
          </w:p>
        </w:tc>
        <w:tc>
          <w:tcPr>
            <w:tcW w:w="2551" w:type="dxa"/>
          </w:tcPr>
          <w:p w14:paraId="0CDD1433" w14:textId="2BADA9FD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SEGUC0040CT012</w:t>
            </w:r>
          </w:p>
        </w:tc>
      </w:tr>
      <w:tr w:rsidR="00045BD2" w:rsidRPr="00D97CA3" w14:paraId="3EA61CEC" w14:textId="77777777" w:rsidTr="00AF1F57">
        <w:tc>
          <w:tcPr>
            <w:tcW w:w="2268" w:type="dxa"/>
          </w:tcPr>
          <w:p w14:paraId="1D159DE7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157707F" w14:textId="34D12C32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</w:t>
            </w:r>
            <w:proofErr w:type="spellStart"/>
            <w:r w:rsidRPr="009620BD">
              <w:t>Telefone</w:t>
            </w:r>
            <w:proofErr w:type="spellEnd"/>
            <w:r w:rsidRPr="009620BD">
              <w:t xml:space="preserve"> </w:t>
            </w:r>
            <w:proofErr w:type="spellStart"/>
            <w:r w:rsidRPr="009620BD">
              <w:t>Residencial</w:t>
            </w:r>
            <w:proofErr w:type="spellEnd"/>
          </w:p>
        </w:tc>
        <w:tc>
          <w:tcPr>
            <w:tcW w:w="2551" w:type="dxa"/>
          </w:tcPr>
          <w:p w14:paraId="7283A036" w14:textId="5DB23922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SEGUC0040CT013</w:t>
            </w:r>
          </w:p>
        </w:tc>
      </w:tr>
      <w:tr w:rsidR="00045BD2" w:rsidRPr="00D97CA3" w14:paraId="1DE0CC33" w14:textId="77777777" w:rsidTr="00AF1F57">
        <w:tc>
          <w:tcPr>
            <w:tcW w:w="2268" w:type="dxa"/>
          </w:tcPr>
          <w:p w14:paraId="09DBD4B7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17C1438" w14:textId="2D5E5CE3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Outro </w:t>
            </w:r>
            <w:proofErr w:type="spellStart"/>
            <w:r w:rsidRPr="009620BD">
              <w:t>Endereço</w:t>
            </w:r>
            <w:proofErr w:type="spellEnd"/>
            <w:r w:rsidRPr="009620BD">
              <w:t xml:space="preserve"> de </w:t>
            </w:r>
            <w:proofErr w:type="spellStart"/>
            <w:r w:rsidRPr="009620BD">
              <w:t>Contato</w:t>
            </w:r>
            <w:proofErr w:type="spellEnd"/>
          </w:p>
        </w:tc>
        <w:tc>
          <w:tcPr>
            <w:tcW w:w="2551" w:type="dxa"/>
          </w:tcPr>
          <w:p w14:paraId="20209AD6" w14:textId="62A13688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SEGUC0040CT014</w:t>
            </w:r>
          </w:p>
        </w:tc>
      </w:tr>
      <w:tr w:rsidR="00045BD2" w:rsidRPr="00D97CA3" w14:paraId="5D4D0F30" w14:textId="77777777" w:rsidTr="00AF1F57">
        <w:tc>
          <w:tcPr>
            <w:tcW w:w="2268" w:type="dxa"/>
          </w:tcPr>
          <w:p w14:paraId="7B2054C2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22608EAA" w14:textId="58E8141E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</w:t>
            </w:r>
            <w:proofErr w:type="spellStart"/>
            <w:r w:rsidRPr="009620BD">
              <w:t>Correio</w:t>
            </w:r>
            <w:proofErr w:type="spellEnd"/>
            <w:r w:rsidRPr="009620BD">
              <w:t xml:space="preserve"> </w:t>
            </w:r>
            <w:proofErr w:type="spellStart"/>
            <w:r w:rsidRPr="009620BD">
              <w:t>Eletrônico</w:t>
            </w:r>
            <w:proofErr w:type="spellEnd"/>
          </w:p>
        </w:tc>
        <w:tc>
          <w:tcPr>
            <w:tcW w:w="2551" w:type="dxa"/>
          </w:tcPr>
          <w:p w14:paraId="6D4DD0B8" w14:textId="796604FA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SEGUC0040CT015</w:t>
            </w:r>
          </w:p>
        </w:tc>
      </w:tr>
      <w:tr w:rsidR="00045BD2" w:rsidRPr="00D97CA3" w14:paraId="65DE4E44" w14:textId="77777777" w:rsidTr="00AF1F57">
        <w:tc>
          <w:tcPr>
            <w:tcW w:w="2268" w:type="dxa"/>
          </w:tcPr>
          <w:p w14:paraId="5597A28B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354382F1" w14:textId="143713B3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</w:t>
            </w:r>
            <w:proofErr w:type="spellStart"/>
            <w:r w:rsidRPr="009620BD">
              <w:t>Telefone</w:t>
            </w:r>
            <w:proofErr w:type="spellEnd"/>
            <w:r w:rsidRPr="009620BD">
              <w:t xml:space="preserve"> </w:t>
            </w:r>
            <w:proofErr w:type="spellStart"/>
            <w:r w:rsidRPr="009620BD">
              <w:t>Celular</w:t>
            </w:r>
            <w:proofErr w:type="spellEnd"/>
          </w:p>
        </w:tc>
        <w:tc>
          <w:tcPr>
            <w:tcW w:w="2551" w:type="dxa"/>
          </w:tcPr>
          <w:p w14:paraId="7A032639" w14:textId="439DE710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SEGUC0040CT016</w:t>
            </w:r>
          </w:p>
        </w:tc>
      </w:tr>
      <w:tr w:rsidR="00045BD2" w:rsidRPr="00D97CA3" w14:paraId="3AB580C9" w14:textId="77777777" w:rsidTr="00AF1F57">
        <w:tc>
          <w:tcPr>
            <w:tcW w:w="2268" w:type="dxa"/>
          </w:tcPr>
          <w:p w14:paraId="1FE31E61" w14:textId="77777777" w:rsidR="00045BD2" w:rsidRPr="00D97CA3" w:rsidRDefault="00045BD2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71130F3" w14:textId="77777777" w:rsidR="00045BD2" w:rsidRPr="00D97CA3" w:rsidRDefault="00045BD2" w:rsidP="00AF1F57">
            <w:pPr>
              <w:spacing w:before="0" w:after="0"/>
              <w:ind w:left="0" w:firstLine="0"/>
              <w:rPr>
                <w:lang w:val="pt-BR"/>
              </w:rPr>
            </w:pPr>
            <w:r w:rsidRPr="009620BD">
              <w:t xml:space="preserve">Campo: </w:t>
            </w:r>
            <w:proofErr w:type="spellStart"/>
            <w:r w:rsidRPr="009620BD">
              <w:t>Tipo</w:t>
            </w:r>
            <w:proofErr w:type="spellEnd"/>
            <w:r w:rsidRPr="009620BD">
              <w:t xml:space="preserve"> de </w:t>
            </w:r>
            <w:proofErr w:type="spellStart"/>
            <w:r w:rsidRPr="009620BD">
              <w:t>Usuário</w:t>
            </w:r>
            <w:proofErr w:type="spellEnd"/>
          </w:p>
        </w:tc>
        <w:tc>
          <w:tcPr>
            <w:tcW w:w="2551" w:type="dxa"/>
          </w:tcPr>
          <w:p w14:paraId="198FBF95" w14:textId="7F26003E" w:rsidR="00045BD2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SEGUC0040CT017</w:t>
            </w:r>
          </w:p>
        </w:tc>
      </w:tr>
      <w:tr w:rsidR="00045BD2" w:rsidRPr="00D97CA3" w14:paraId="62EF0B84" w14:textId="77777777" w:rsidTr="00AF1F57">
        <w:tc>
          <w:tcPr>
            <w:tcW w:w="2268" w:type="dxa"/>
          </w:tcPr>
          <w:p w14:paraId="3FE3ECA1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25F99FED" w14:textId="4EAD30DB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F21F40">
              <w:t>Campo: CRC</w:t>
            </w:r>
          </w:p>
        </w:tc>
        <w:tc>
          <w:tcPr>
            <w:tcW w:w="2551" w:type="dxa"/>
          </w:tcPr>
          <w:p w14:paraId="74790CDA" w14:textId="67575AFF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SEGUC0040CT018</w:t>
            </w:r>
          </w:p>
        </w:tc>
      </w:tr>
      <w:tr w:rsidR="00045BD2" w:rsidRPr="00D97CA3" w14:paraId="2B39A3F3" w14:textId="77777777" w:rsidTr="00AF1F57">
        <w:tc>
          <w:tcPr>
            <w:tcW w:w="2268" w:type="dxa"/>
          </w:tcPr>
          <w:p w14:paraId="4D1A10FA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C0A370F" w14:textId="369F3149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F21F40">
              <w:t xml:space="preserve">Campo: CNPJ </w:t>
            </w:r>
            <w:proofErr w:type="spellStart"/>
            <w:r w:rsidRPr="00F21F40">
              <w:t>Empresa</w:t>
            </w:r>
            <w:proofErr w:type="spellEnd"/>
          </w:p>
        </w:tc>
        <w:tc>
          <w:tcPr>
            <w:tcW w:w="2551" w:type="dxa"/>
          </w:tcPr>
          <w:p w14:paraId="2EEF3E66" w14:textId="047E3581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SEGUC0040CT019</w:t>
            </w:r>
          </w:p>
        </w:tc>
      </w:tr>
      <w:tr w:rsidR="00045BD2" w:rsidRPr="00D97CA3" w14:paraId="763EED30" w14:textId="77777777" w:rsidTr="00AF1F57">
        <w:tc>
          <w:tcPr>
            <w:tcW w:w="2268" w:type="dxa"/>
          </w:tcPr>
          <w:p w14:paraId="77543869" w14:textId="77777777" w:rsidR="00045BD2" w:rsidRPr="00D97CA3" w:rsidRDefault="00045BD2" w:rsidP="00045BD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505085B" w14:textId="7216AAEA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 w:rsidRPr="00F21F40">
              <w:t xml:space="preserve">Campo: </w:t>
            </w:r>
            <w:proofErr w:type="spellStart"/>
            <w:r w:rsidRPr="00F21F40">
              <w:t>Inscrição</w:t>
            </w:r>
            <w:proofErr w:type="spellEnd"/>
            <w:r w:rsidRPr="00F21F40">
              <w:t xml:space="preserve"> </w:t>
            </w:r>
            <w:proofErr w:type="spellStart"/>
            <w:r w:rsidRPr="00F21F40">
              <w:t>estadual</w:t>
            </w:r>
            <w:proofErr w:type="spellEnd"/>
          </w:p>
        </w:tc>
        <w:tc>
          <w:tcPr>
            <w:tcW w:w="2551" w:type="dxa"/>
          </w:tcPr>
          <w:p w14:paraId="5D1E80C5" w14:textId="1B3647BE" w:rsidR="00045BD2" w:rsidRPr="00D97CA3" w:rsidRDefault="00AF1F57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SEGUC0040CT020</w:t>
            </w:r>
          </w:p>
        </w:tc>
      </w:tr>
      <w:tr w:rsidR="00045BD2" w:rsidRPr="00D97CA3" w14:paraId="51F9E2B3" w14:textId="77777777" w:rsidTr="00AF1F57">
        <w:tc>
          <w:tcPr>
            <w:tcW w:w="2268" w:type="dxa"/>
          </w:tcPr>
          <w:p w14:paraId="649345D3" w14:textId="77777777" w:rsidR="00045BD2" w:rsidRPr="00D97CA3" w:rsidRDefault="00045BD2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00EA9329" w14:textId="1B15C247" w:rsidR="00045BD2" w:rsidRPr="00D97CA3" w:rsidRDefault="00045BD2" w:rsidP="00AF1F57">
            <w:pPr>
              <w:spacing w:before="0" w:after="0"/>
              <w:ind w:left="0" w:firstLine="0"/>
              <w:rPr>
                <w:lang w:val="pt-BR"/>
              </w:rPr>
            </w:pPr>
            <w:r w:rsidRPr="00045BD2">
              <w:rPr>
                <w:lang w:val="pt-BR"/>
              </w:rPr>
              <w:t>Solicitação para autorização de senhas de serviços via internet</w:t>
            </w:r>
          </w:p>
        </w:tc>
        <w:tc>
          <w:tcPr>
            <w:tcW w:w="2551" w:type="dxa"/>
          </w:tcPr>
          <w:p w14:paraId="421C47C3" w14:textId="6BB79F05" w:rsidR="00045BD2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SEGUC0040CT021</w:t>
            </w:r>
          </w:p>
        </w:tc>
      </w:tr>
      <w:tr w:rsidR="00045BD2" w:rsidRPr="00D97CA3" w14:paraId="1D6693D3" w14:textId="77777777" w:rsidTr="00AF1F57">
        <w:tc>
          <w:tcPr>
            <w:tcW w:w="2268" w:type="dxa"/>
          </w:tcPr>
          <w:p w14:paraId="1BA6647C" w14:textId="77777777" w:rsidR="00045BD2" w:rsidRPr="00D97CA3" w:rsidRDefault="00045BD2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59699EBB" w14:textId="225C7B40" w:rsidR="00045BD2" w:rsidRPr="00D97CA3" w:rsidRDefault="00045BD2" w:rsidP="00045BD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Campos obrigatórios</w:t>
            </w:r>
          </w:p>
        </w:tc>
        <w:tc>
          <w:tcPr>
            <w:tcW w:w="2551" w:type="dxa"/>
          </w:tcPr>
          <w:p w14:paraId="43FB5E89" w14:textId="298C3C27" w:rsidR="00045BD2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SEGUC0040CT022</w:t>
            </w:r>
          </w:p>
        </w:tc>
      </w:tr>
    </w:tbl>
    <w:p w14:paraId="1F04DB70" w14:textId="77777777" w:rsidR="004C47F3" w:rsidRPr="00D97CA3" w:rsidRDefault="004C47F3" w:rsidP="004C47F3">
      <w:pPr>
        <w:rPr>
          <w:lang w:val="pt-BR"/>
        </w:rPr>
      </w:pPr>
    </w:p>
    <w:p w14:paraId="755B6FFC" w14:textId="19E4901B" w:rsidR="004C47F3" w:rsidRPr="00D97CA3" w:rsidRDefault="004C47F3" w:rsidP="004C47F3">
      <w:pPr>
        <w:pStyle w:val="Ttulo2"/>
        <w:rPr>
          <w:lang w:val="pt-BR"/>
        </w:rPr>
      </w:pPr>
      <w:bookmarkStart w:id="15" w:name="_Toc454962673"/>
      <w:r w:rsidRPr="004C47F3">
        <w:rPr>
          <w:lang w:val="pt-BR"/>
        </w:rPr>
        <w:t>SEGUC0050 - Criar Usuário e Senha no Sistema</w:t>
      </w:r>
      <w:bookmarkEnd w:id="15"/>
    </w:p>
    <w:p w14:paraId="4FE3FA20" w14:textId="77777777" w:rsidR="004C47F3" w:rsidRPr="00D97CA3" w:rsidRDefault="004C47F3" w:rsidP="004C47F3">
      <w:pPr>
        <w:pStyle w:val="Ttulo2"/>
        <w:numPr>
          <w:ilvl w:val="2"/>
          <w:numId w:val="9"/>
        </w:numPr>
        <w:rPr>
          <w:lang w:val="pt-BR"/>
        </w:rPr>
      </w:pPr>
      <w:bookmarkStart w:id="16" w:name="_Toc454962674"/>
      <w:r w:rsidRPr="00D97CA3">
        <w:rPr>
          <w:lang w:val="pt-BR"/>
        </w:rPr>
        <w:t>Relação dos Casos de Teste</w:t>
      </w:r>
      <w:bookmarkEnd w:id="16"/>
    </w:p>
    <w:p w14:paraId="77FF86E5" w14:textId="77777777" w:rsidR="004C47F3" w:rsidRPr="00D97CA3" w:rsidRDefault="004C47F3" w:rsidP="004C47F3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177D71" w:rsidRPr="00D97CA3" w14:paraId="08C305DE" w14:textId="77777777" w:rsidTr="00110162">
        <w:tc>
          <w:tcPr>
            <w:tcW w:w="2268" w:type="dxa"/>
          </w:tcPr>
          <w:p w14:paraId="20E70743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A0E69C8" w14:textId="72A34352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A92860">
              <w:t xml:space="preserve">Campo: </w:t>
            </w:r>
            <w:proofErr w:type="spellStart"/>
            <w:r w:rsidRPr="00A92860">
              <w:t>Pesquisa</w:t>
            </w:r>
            <w:proofErr w:type="spellEnd"/>
            <w:r w:rsidRPr="00A92860">
              <w:t xml:space="preserve"> - Nome de </w:t>
            </w:r>
            <w:proofErr w:type="spellStart"/>
            <w:r w:rsidRPr="00A92860">
              <w:t>Usuário</w:t>
            </w:r>
            <w:proofErr w:type="spellEnd"/>
          </w:p>
        </w:tc>
        <w:tc>
          <w:tcPr>
            <w:tcW w:w="2551" w:type="dxa"/>
          </w:tcPr>
          <w:p w14:paraId="75FD12B1" w14:textId="7F514DE9" w:rsidR="00177D71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SEGUC0050CT001</w:t>
            </w:r>
          </w:p>
        </w:tc>
      </w:tr>
      <w:tr w:rsidR="00177D71" w:rsidRPr="00D97CA3" w14:paraId="01ED88D3" w14:textId="77777777" w:rsidTr="00110162">
        <w:tc>
          <w:tcPr>
            <w:tcW w:w="2268" w:type="dxa"/>
          </w:tcPr>
          <w:p w14:paraId="3CC4C8FA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45EE28E" w14:textId="7C5A8317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A92860">
              <w:t xml:space="preserve">Campo: </w:t>
            </w:r>
            <w:proofErr w:type="spellStart"/>
            <w:r w:rsidRPr="00A92860">
              <w:t>Pesquisa</w:t>
            </w:r>
            <w:proofErr w:type="spellEnd"/>
            <w:r w:rsidRPr="00A92860">
              <w:t xml:space="preserve"> - CPF</w:t>
            </w:r>
          </w:p>
        </w:tc>
        <w:tc>
          <w:tcPr>
            <w:tcW w:w="2551" w:type="dxa"/>
          </w:tcPr>
          <w:p w14:paraId="27264338" w14:textId="4926F74D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SEGUC0050CT002</w:t>
            </w:r>
          </w:p>
        </w:tc>
      </w:tr>
      <w:tr w:rsidR="00177D71" w:rsidRPr="00D97CA3" w14:paraId="2D78AB7C" w14:textId="77777777" w:rsidTr="00110162">
        <w:tc>
          <w:tcPr>
            <w:tcW w:w="2268" w:type="dxa"/>
          </w:tcPr>
          <w:p w14:paraId="10A6B317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63121D1" w14:textId="3764158C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A92860">
              <w:t xml:space="preserve">Campo: </w:t>
            </w:r>
            <w:proofErr w:type="spellStart"/>
            <w:r w:rsidRPr="00A92860">
              <w:t>Pesquisa</w:t>
            </w:r>
            <w:proofErr w:type="spellEnd"/>
            <w:r w:rsidRPr="00A92860">
              <w:t xml:space="preserve"> - Status</w:t>
            </w:r>
          </w:p>
        </w:tc>
        <w:tc>
          <w:tcPr>
            <w:tcW w:w="2551" w:type="dxa"/>
          </w:tcPr>
          <w:p w14:paraId="05EB4312" w14:textId="66D7BB54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SEGUC0050CT003</w:t>
            </w:r>
          </w:p>
        </w:tc>
      </w:tr>
      <w:tr w:rsidR="00177D71" w:rsidRPr="00D97CA3" w14:paraId="2C2B6778" w14:textId="77777777" w:rsidTr="00AF1F57">
        <w:tc>
          <w:tcPr>
            <w:tcW w:w="2268" w:type="dxa"/>
          </w:tcPr>
          <w:p w14:paraId="6DB90916" w14:textId="77777777" w:rsidR="00177D71" w:rsidRPr="00D97CA3" w:rsidRDefault="00177D71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E9E72C5" w14:textId="77777777" w:rsidR="00177D71" w:rsidRPr="00D97CA3" w:rsidRDefault="00177D71" w:rsidP="00AF1F57">
            <w:pPr>
              <w:spacing w:before="0" w:after="0"/>
              <w:ind w:left="0" w:firstLine="0"/>
              <w:rPr>
                <w:lang w:val="pt-BR"/>
              </w:rPr>
            </w:pPr>
            <w:r w:rsidRPr="00A92860">
              <w:t xml:space="preserve">Campo: </w:t>
            </w:r>
            <w:proofErr w:type="spellStart"/>
            <w:r w:rsidRPr="00A92860">
              <w:t>Pesquisa</w:t>
            </w:r>
            <w:proofErr w:type="spellEnd"/>
            <w:r w:rsidRPr="00A92860">
              <w:t xml:space="preserve"> - Data </w:t>
            </w:r>
            <w:proofErr w:type="spellStart"/>
            <w:r w:rsidRPr="00A92860">
              <w:t>Solicitação</w:t>
            </w:r>
            <w:proofErr w:type="spellEnd"/>
          </w:p>
        </w:tc>
        <w:tc>
          <w:tcPr>
            <w:tcW w:w="2551" w:type="dxa"/>
          </w:tcPr>
          <w:p w14:paraId="4FA5F16B" w14:textId="7FD8B350" w:rsidR="00177D71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SEGUC0050CT004</w:t>
            </w:r>
          </w:p>
        </w:tc>
      </w:tr>
      <w:tr w:rsidR="00177D71" w:rsidRPr="00D97CA3" w14:paraId="4A8CC183" w14:textId="77777777" w:rsidTr="00AF1F57">
        <w:tc>
          <w:tcPr>
            <w:tcW w:w="2268" w:type="dxa"/>
          </w:tcPr>
          <w:p w14:paraId="238C4D92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888A4D1" w14:textId="35D38EBE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No. </w:t>
            </w:r>
            <w:proofErr w:type="spellStart"/>
            <w:r w:rsidRPr="001C117D">
              <w:t>Solicitação</w:t>
            </w:r>
            <w:proofErr w:type="spellEnd"/>
          </w:p>
        </w:tc>
        <w:tc>
          <w:tcPr>
            <w:tcW w:w="2551" w:type="dxa"/>
          </w:tcPr>
          <w:p w14:paraId="0D27CA68" w14:textId="2A4985F8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SEGUC0050CT005</w:t>
            </w:r>
          </w:p>
        </w:tc>
      </w:tr>
      <w:tr w:rsidR="00177D71" w:rsidRPr="00D97CA3" w14:paraId="19C8F424" w14:textId="77777777" w:rsidTr="00AF1F57">
        <w:tc>
          <w:tcPr>
            <w:tcW w:w="2268" w:type="dxa"/>
          </w:tcPr>
          <w:p w14:paraId="5FF28BBF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6E80A48" w14:textId="1017EE30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Data </w:t>
            </w:r>
            <w:proofErr w:type="spellStart"/>
            <w:r w:rsidRPr="001C117D">
              <w:t>Solicitação</w:t>
            </w:r>
            <w:proofErr w:type="spellEnd"/>
          </w:p>
        </w:tc>
        <w:tc>
          <w:tcPr>
            <w:tcW w:w="2551" w:type="dxa"/>
          </w:tcPr>
          <w:p w14:paraId="3EDF5B93" w14:textId="0901191E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SEGUC0050CT006</w:t>
            </w:r>
          </w:p>
        </w:tc>
      </w:tr>
      <w:tr w:rsidR="00177D71" w:rsidRPr="00D97CA3" w14:paraId="55752280" w14:textId="77777777" w:rsidTr="00AF1F57">
        <w:tc>
          <w:tcPr>
            <w:tcW w:w="2268" w:type="dxa"/>
          </w:tcPr>
          <w:p w14:paraId="4D4AC578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88675DE" w14:textId="01194EC7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>Campo: CPF</w:t>
            </w:r>
          </w:p>
        </w:tc>
        <w:tc>
          <w:tcPr>
            <w:tcW w:w="2551" w:type="dxa"/>
          </w:tcPr>
          <w:p w14:paraId="6964A75A" w14:textId="270CF89B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SEGUC0050CT007</w:t>
            </w:r>
          </w:p>
        </w:tc>
      </w:tr>
      <w:tr w:rsidR="00177D71" w:rsidRPr="00D97CA3" w14:paraId="1185520B" w14:textId="77777777" w:rsidTr="00AF1F57">
        <w:tc>
          <w:tcPr>
            <w:tcW w:w="2268" w:type="dxa"/>
          </w:tcPr>
          <w:p w14:paraId="5420F75C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0FBE75DE" w14:textId="42EFE9A1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Nome </w:t>
            </w:r>
            <w:proofErr w:type="spellStart"/>
            <w:r w:rsidRPr="001C117D">
              <w:t>Completo</w:t>
            </w:r>
            <w:proofErr w:type="spellEnd"/>
          </w:p>
        </w:tc>
        <w:tc>
          <w:tcPr>
            <w:tcW w:w="2551" w:type="dxa"/>
          </w:tcPr>
          <w:p w14:paraId="18BC7947" w14:textId="1F634953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SEGUC0050CT008</w:t>
            </w:r>
          </w:p>
        </w:tc>
      </w:tr>
      <w:tr w:rsidR="00177D71" w:rsidRPr="00D97CA3" w14:paraId="56BFA124" w14:textId="77777777" w:rsidTr="00AF1F57">
        <w:tc>
          <w:tcPr>
            <w:tcW w:w="2268" w:type="dxa"/>
          </w:tcPr>
          <w:p w14:paraId="49569B6C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A9566E9" w14:textId="08E2AE51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>Campo: CEP</w:t>
            </w:r>
          </w:p>
        </w:tc>
        <w:tc>
          <w:tcPr>
            <w:tcW w:w="2551" w:type="dxa"/>
          </w:tcPr>
          <w:p w14:paraId="7099C8F7" w14:textId="7EE19203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SEGUC0050CT009</w:t>
            </w:r>
          </w:p>
        </w:tc>
      </w:tr>
      <w:tr w:rsidR="00177D71" w:rsidRPr="00D97CA3" w14:paraId="7A195E9D" w14:textId="77777777" w:rsidTr="00AF1F57">
        <w:tc>
          <w:tcPr>
            <w:tcW w:w="2268" w:type="dxa"/>
          </w:tcPr>
          <w:p w14:paraId="6B521ECC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8747637" w14:textId="7B461CC8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Logradouro</w:t>
            </w:r>
            <w:proofErr w:type="spellEnd"/>
          </w:p>
        </w:tc>
        <w:tc>
          <w:tcPr>
            <w:tcW w:w="2551" w:type="dxa"/>
          </w:tcPr>
          <w:p w14:paraId="36E7EA6E" w14:textId="32796EB4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SEGUC0050CT010</w:t>
            </w:r>
          </w:p>
        </w:tc>
      </w:tr>
      <w:tr w:rsidR="00177D71" w:rsidRPr="00D97CA3" w14:paraId="73D1F5C3" w14:textId="77777777" w:rsidTr="00AF1F57">
        <w:tc>
          <w:tcPr>
            <w:tcW w:w="2268" w:type="dxa"/>
          </w:tcPr>
          <w:p w14:paraId="7F47AEB0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C0583DB" w14:textId="4BCB302C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Endereço</w:t>
            </w:r>
            <w:proofErr w:type="spellEnd"/>
          </w:p>
        </w:tc>
        <w:tc>
          <w:tcPr>
            <w:tcW w:w="2551" w:type="dxa"/>
          </w:tcPr>
          <w:p w14:paraId="7AA05461" w14:textId="2B6F4E7F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SEGUC0050CT011</w:t>
            </w:r>
          </w:p>
        </w:tc>
      </w:tr>
      <w:tr w:rsidR="00177D71" w:rsidRPr="00D97CA3" w14:paraId="73E2A097" w14:textId="77777777" w:rsidTr="00AF1F57">
        <w:tc>
          <w:tcPr>
            <w:tcW w:w="2268" w:type="dxa"/>
          </w:tcPr>
          <w:p w14:paraId="58CE22AA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lastRenderedPageBreak/>
              <w:t>Domínios</w:t>
            </w:r>
          </w:p>
        </w:tc>
        <w:tc>
          <w:tcPr>
            <w:tcW w:w="4252" w:type="dxa"/>
          </w:tcPr>
          <w:p w14:paraId="7714B217" w14:textId="4D03EA37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Número</w:t>
            </w:r>
            <w:proofErr w:type="spellEnd"/>
          </w:p>
        </w:tc>
        <w:tc>
          <w:tcPr>
            <w:tcW w:w="2551" w:type="dxa"/>
          </w:tcPr>
          <w:p w14:paraId="7001107E" w14:textId="45AE5165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SEGUC0050CT012</w:t>
            </w:r>
          </w:p>
        </w:tc>
      </w:tr>
      <w:tr w:rsidR="00177D71" w:rsidRPr="00D97CA3" w14:paraId="41C21F2F" w14:textId="77777777" w:rsidTr="00AF1F57">
        <w:tc>
          <w:tcPr>
            <w:tcW w:w="2268" w:type="dxa"/>
          </w:tcPr>
          <w:p w14:paraId="340373FF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0385C340" w14:textId="2A3D1ED7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Apartamento</w:t>
            </w:r>
            <w:proofErr w:type="spellEnd"/>
          </w:p>
        </w:tc>
        <w:tc>
          <w:tcPr>
            <w:tcW w:w="2551" w:type="dxa"/>
          </w:tcPr>
          <w:p w14:paraId="3DA017E9" w14:textId="1F308F78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SEGUC0050CT013</w:t>
            </w:r>
          </w:p>
        </w:tc>
      </w:tr>
      <w:tr w:rsidR="00177D71" w:rsidRPr="00D97CA3" w14:paraId="1D778975" w14:textId="77777777" w:rsidTr="00AF1F57">
        <w:tc>
          <w:tcPr>
            <w:tcW w:w="2268" w:type="dxa"/>
          </w:tcPr>
          <w:p w14:paraId="4F332A3C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8E829AB" w14:textId="05D4F64D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Complemento</w:t>
            </w:r>
            <w:proofErr w:type="spellEnd"/>
          </w:p>
        </w:tc>
        <w:tc>
          <w:tcPr>
            <w:tcW w:w="2551" w:type="dxa"/>
          </w:tcPr>
          <w:p w14:paraId="7D937835" w14:textId="6262F2CE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SEGUC0050CT014</w:t>
            </w:r>
          </w:p>
        </w:tc>
      </w:tr>
      <w:tr w:rsidR="00177D71" w:rsidRPr="00D97CA3" w14:paraId="0439BF41" w14:textId="77777777" w:rsidTr="00AF1F57">
        <w:tc>
          <w:tcPr>
            <w:tcW w:w="2268" w:type="dxa"/>
          </w:tcPr>
          <w:p w14:paraId="2F383403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A3020D2" w14:textId="55F9936E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Bairro</w:t>
            </w:r>
            <w:proofErr w:type="spellEnd"/>
          </w:p>
        </w:tc>
        <w:tc>
          <w:tcPr>
            <w:tcW w:w="2551" w:type="dxa"/>
          </w:tcPr>
          <w:p w14:paraId="4367E7F0" w14:textId="6134E3FF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SEGUC0050CT015</w:t>
            </w:r>
          </w:p>
        </w:tc>
      </w:tr>
      <w:tr w:rsidR="00177D71" w:rsidRPr="00D97CA3" w14:paraId="2D09942A" w14:textId="77777777" w:rsidTr="00AF1F57">
        <w:tc>
          <w:tcPr>
            <w:tcW w:w="2268" w:type="dxa"/>
          </w:tcPr>
          <w:p w14:paraId="1DFC1CCE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BE9D3F7" w14:textId="6299CA49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>Campo: Estado</w:t>
            </w:r>
          </w:p>
        </w:tc>
        <w:tc>
          <w:tcPr>
            <w:tcW w:w="2551" w:type="dxa"/>
          </w:tcPr>
          <w:p w14:paraId="04758F5D" w14:textId="584ED529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SEGUC0050CT016</w:t>
            </w:r>
          </w:p>
        </w:tc>
      </w:tr>
      <w:tr w:rsidR="00177D71" w:rsidRPr="00D97CA3" w14:paraId="38E56211" w14:textId="77777777" w:rsidTr="00AF1F57">
        <w:tc>
          <w:tcPr>
            <w:tcW w:w="2268" w:type="dxa"/>
          </w:tcPr>
          <w:p w14:paraId="6385DDA2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2194698B" w14:textId="40F23EDE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Cidade</w:t>
            </w:r>
            <w:proofErr w:type="spellEnd"/>
          </w:p>
        </w:tc>
        <w:tc>
          <w:tcPr>
            <w:tcW w:w="2551" w:type="dxa"/>
          </w:tcPr>
          <w:p w14:paraId="55A1BD3B" w14:textId="60855A61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SEGUC0050CT017</w:t>
            </w:r>
          </w:p>
        </w:tc>
      </w:tr>
      <w:tr w:rsidR="00177D71" w:rsidRPr="00D97CA3" w14:paraId="3291286B" w14:textId="77777777" w:rsidTr="00AF1F57">
        <w:tc>
          <w:tcPr>
            <w:tcW w:w="2268" w:type="dxa"/>
          </w:tcPr>
          <w:p w14:paraId="4143570C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F6F3ECD" w14:textId="28629727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Outro </w:t>
            </w:r>
            <w:proofErr w:type="spellStart"/>
            <w:r w:rsidRPr="001C117D">
              <w:t>Endereço</w:t>
            </w:r>
            <w:proofErr w:type="spellEnd"/>
            <w:r w:rsidRPr="001C117D">
              <w:t xml:space="preserve"> de </w:t>
            </w:r>
            <w:proofErr w:type="spellStart"/>
            <w:r w:rsidRPr="001C117D">
              <w:t>Contato</w:t>
            </w:r>
            <w:proofErr w:type="spellEnd"/>
          </w:p>
        </w:tc>
        <w:tc>
          <w:tcPr>
            <w:tcW w:w="2551" w:type="dxa"/>
          </w:tcPr>
          <w:p w14:paraId="79C91756" w14:textId="2E70D362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SEGUC0050CT018</w:t>
            </w:r>
          </w:p>
        </w:tc>
      </w:tr>
      <w:tr w:rsidR="00177D71" w:rsidRPr="00D97CA3" w14:paraId="7DA0951F" w14:textId="77777777" w:rsidTr="00AF1F57">
        <w:tc>
          <w:tcPr>
            <w:tcW w:w="2268" w:type="dxa"/>
          </w:tcPr>
          <w:p w14:paraId="0F91144B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BC42B21" w14:textId="694D781A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Telefone</w:t>
            </w:r>
            <w:proofErr w:type="spellEnd"/>
            <w:r w:rsidRPr="001C117D">
              <w:t xml:space="preserve"> </w:t>
            </w:r>
            <w:proofErr w:type="spellStart"/>
            <w:r w:rsidRPr="001C117D">
              <w:t>Residencial</w:t>
            </w:r>
            <w:proofErr w:type="spellEnd"/>
          </w:p>
        </w:tc>
        <w:tc>
          <w:tcPr>
            <w:tcW w:w="2551" w:type="dxa"/>
          </w:tcPr>
          <w:p w14:paraId="3FB77F6F" w14:textId="2BDFC033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SEGUC0050CT019</w:t>
            </w:r>
          </w:p>
        </w:tc>
      </w:tr>
      <w:tr w:rsidR="00177D71" w:rsidRPr="00D97CA3" w14:paraId="428F6A8B" w14:textId="77777777" w:rsidTr="00AF1F57">
        <w:tc>
          <w:tcPr>
            <w:tcW w:w="2268" w:type="dxa"/>
          </w:tcPr>
          <w:p w14:paraId="1485B143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7EE1980" w14:textId="5C055B7B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Telefone</w:t>
            </w:r>
            <w:proofErr w:type="spellEnd"/>
            <w:r w:rsidRPr="001C117D">
              <w:t xml:space="preserve"> </w:t>
            </w:r>
            <w:proofErr w:type="spellStart"/>
            <w:r w:rsidRPr="001C117D">
              <w:t>Celular</w:t>
            </w:r>
            <w:proofErr w:type="spellEnd"/>
          </w:p>
        </w:tc>
        <w:tc>
          <w:tcPr>
            <w:tcW w:w="2551" w:type="dxa"/>
          </w:tcPr>
          <w:p w14:paraId="34552C40" w14:textId="0097B0A1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SEGUC0050CT020</w:t>
            </w:r>
          </w:p>
        </w:tc>
      </w:tr>
      <w:tr w:rsidR="00177D71" w:rsidRPr="00D97CA3" w14:paraId="487F9ADF" w14:textId="77777777" w:rsidTr="00AF1F57">
        <w:tc>
          <w:tcPr>
            <w:tcW w:w="2268" w:type="dxa"/>
          </w:tcPr>
          <w:p w14:paraId="3B4BCA8B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5A61AF9" w14:textId="549355F3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Correio</w:t>
            </w:r>
            <w:proofErr w:type="spellEnd"/>
            <w:r w:rsidRPr="001C117D">
              <w:t xml:space="preserve"> </w:t>
            </w:r>
            <w:proofErr w:type="spellStart"/>
            <w:r w:rsidRPr="001C117D">
              <w:t>Eletrônico</w:t>
            </w:r>
            <w:proofErr w:type="spellEnd"/>
          </w:p>
        </w:tc>
        <w:tc>
          <w:tcPr>
            <w:tcW w:w="2551" w:type="dxa"/>
          </w:tcPr>
          <w:p w14:paraId="3065B28D" w14:textId="74453318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SEGUC0050CT021</w:t>
            </w:r>
          </w:p>
        </w:tc>
      </w:tr>
      <w:tr w:rsidR="00177D71" w:rsidRPr="00D97CA3" w14:paraId="4FE077A3" w14:textId="77777777" w:rsidTr="00AF1F57">
        <w:tc>
          <w:tcPr>
            <w:tcW w:w="2268" w:type="dxa"/>
          </w:tcPr>
          <w:p w14:paraId="0121446B" w14:textId="77777777" w:rsidR="00177D71" w:rsidRPr="00D97CA3" w:rsidRDefault="00177D71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44A7597" w14:textId="77777777" w:rsidR="00177D71" w:rsidRPr="00D97CA3" w:rsidRDefault="00177D71" w:rsidP="00AF1F57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Tipo</w:t>
            </w:r>
            <w:proofErr w:type="spellEnd"/>
            <w:r w:rsidRPr="001C117D">
              <w:t xml:space="preserve"> de </w:t>
            </w:r>
            <w:proofErr w:type="spellStart"/>
            <w:r w:rsidRPr="001C117D">
              <w:t>Usuário</w:t>
            </w:r>
            <w:proofErr w:type="spellEnd"/>
          </w:p>
        </w:tc>
        <w:tc>
          <w:tcPr>
            <w:tcW w:w="2551" w:type="dxa"/>
          </w:tcPr>
          <w:p w14:paraId="678E0EF3" w14:textId="3F0C8350" w:rsidR="00177D71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SEGUC0050CT022</w:t>
            </w:r>
          </w:p>
        </w:tc>
      </w:tr>
      <w:tr w:rsidR="00177D71" w:rsidRPr="00D97CA3" w14:paraId="1F154912" w14:textId="77777777" w:rsidTr="00AF1F57">
        <w:tc>
          <w:tcPr>
            <w:tcW w:w="2268" w:type="dxa"/>
          </w:tcPr>
          <w:p w14:paraId="7BF09A25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8568150" w14:textId="323F8145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>Campo: CRC</w:t>
            </w:r>
          </w:p>
        </w:tc>
        <w:tc>
          <w:tcPr>
            <w:tcW w:w="2551" w:type="dxa"/>
          </w:tcPr>
          <w:p w14:paraId="09ABCE48" w14:textId="62ADB825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SEGUC0050CT023</w:t>
            </w:r>
          </w:p>
        </w:tc>
      </w:tr>
      <w:tr w:rsidR="00177D71" w:rsidRPr="00D97CA3" w14:paraId="66CE0153" w14:textId="77777777" w:rsidTr="00AF1F57">
        <w:tc>
          <w:tcPr>
            <w:tcW w:w="2268" w:type="dxa"/>
          </w:tcPr>
          <w:p w14:paraId="3792BD27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36F47E7" w14:textId="7451CE71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CNPJ </w:t>
            </w:r>
            <w:proofErr w:type="spellStart"/>
            <w:r w:rsidRPr="001C117D">
              <w:t>Empresa</w:t>
            </w:r>
            <w:proofErr w:type="spellEnd"/>
          </w:p>
        </w:tc>
        <w:tc>
          <w:tcPr>
            <w:tcW w:w="2551" w:type="dxa"/>
          </w:tcPr>
          <w:p w14:paraId="2F262E61" w14:textId="4A1DF099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SEGUC0050CT024</w:t>
            </w:r>
          </w:p>
        </w:tc>
      </w:tr>
      <w:tr w:rsidR="00177D71" w:rsidRPr="00D97CA3" w14:paraId="476E5EC5" w14:textId="77777777" w:rsidTr="00110162">
        <w:tc>
          <w:tcPr>
            <w:tcW w:w="2268" w:type="dxa"/>
          </w:tcPr>
          <w:p w14:paraId="09577264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ACC1E99" w14:textId="4F2EDE0D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1C117D">
              <w:t xml:space="preserve">Campo: </w:t>
            </w:r>
            <w:proofErr w:type="spellStart"/>
            <w:r w:rsidRPr="001C117D">
              <w:t>Inscrição</w:t>
            </w:r>
            <w:proofErr w:type="spellEnd"/>
            <w:r w:rsidRPr="001C117D">
              <w:t xml:space="preserve"> </w:t>
            </w:r>
            <w:proofErr w:type="spellStart"/>
            <w:r w:rsidRPr="001C117D">
              <w:t>estadual</w:t>
            </w:r>
            <w:proofErr w:type="spellEnd"/>
          </w:p>
        </w:tc>
        <w:tc>
          <w:tcPr>
            <w:tcW w:w="2551" w:type="dxa"/>
          </w:tcPr>
          <w:p w14:paraId="03BEBD3C" w14:textId="289579B3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SEGUC0050CT025</w:t>
            </w:r>
          </w:p>
        </w:tc>
      </w:tr>
      <w:tr w:rsidR="00177D71" w:rsidRPr="00D97CA3" w14:paraId="613385EE" w14:textId="77777777" w:rsidTr="00110162">
        <w:tc>
          <w:tcPr>
            <w:tcW w:w="2268" w:type="dxa"/>
          </w:tcPr>
          <w:p w14:paraId="70367957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74D9ED46" w14:textId="1FC5CF47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Listar </w:t>
            </w:r>
            <w:r>
              <w:rPr>
                <w:lang w:val="pt-BR"/>
              </w:rPr>
              <w:t>solicitações de atualização de senha</w:t>
            </w:r>
          </w:p>
        </w:tc>
        <w:tc>
          <w:tcPr>
            <w:tcW w:w="2551" w:type="dxa"/>
          </w:tcPr>
          <w:p w14:paraId="67707B35" w14:textId="1A9F489E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SEGUC0050CT026</w:t>
            </w:r>
          </w:p>
        </w:tc>
      </w:tr>
      <w:tr w:rsidR="00177D71" w:rsidRPr="00D97CA3" w14:paraId="621F8172" w14:textId="77777777" w:rsidTr="00110162">
        <w:tc>
          <w:tcPr>
            <w:tcW w:w="2268" w:type="dxa"/>
          </w:tcPr>
          <w:p w14:paraId="6B1AE870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02540CFF" w14:textId="4F01C1AE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Criar usuário</w:t>
            </w:r>
          </w:p>
        </w:tc>
        <w:tc>
          <w:tcPr>
            <w:tcW w:w="2551" w:type="dxa"/>
          </w:tcPr>
          <w:p w14:paraId="6D83534C" w14:textId="7A7CB22F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SEGUC0050CT027</w:t>
            </w:r>
          </w:p>
        </w:tc>
      </w:tr>
      <w:tr w:rsidR="00177D71" w:rsidRPr="00D97CA3" w14:paraId="6A35A7E9" w14:textId="77777777" w:rsidTr="00110162">
        <w:tc>
          <w:tcPr>
            <w:tcW w:w="2268" w:type="dxa"/>
          </w:tcPr>
          <w:p w14:paraId="6DB5E67A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7657BE05" w14:textId="1D947782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Gerar senha</w:t>
            </w:r>
          </w:p>
        </w:tc>
        <w:tc>
          <w:tcPr>
            <w:tcW w:w="2551" w:type="dxa"/>
          </w:tcPr>
          <w:p w14:paraId="1F21AEA5" w14:textId="1F8B1C7F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SEGUC0050CT028</w:t>
            </w:r>
          </w:p>
        </w:tc>
      </w:tr>
      <w:tr w:rsidR="00177D71" w:rsidRPr="00D97CA3" w14:paraId="76A1AE95" w14:textId="77777777" w:rsidTr="00110162">
        <w:tc>
          <w:tcPr>
            <w:tcW w:w="2268" w:type="dxa"/>
          </w:tcPr>
          <w:p w14:paraId="4AB88173" w14:textId="77777777" w:rsidR="00177D71" w:rsidRPr="00D97CA3" w:rsidRDefault="00177D71" w:rsidP="00177D71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234AF6F7" w14:textId="1A35DEC1" w:rsidR="00177D71" w:rsidRPr="00D97CA3" w:rsidRDefault="00177D71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Falha na gravação dos dados</w:t>
            </w:r>
          </w:p>
        </w:tc>
        <w:tc>
          <w:tcPr>
            <w:tcW w:w="2551" w:type="dxa"/>
          </w:tcPr>
          <w:p w14:paraId="0DF12193" w14:textId="340FA662" w:rsidR="00177D71" w:rsidRPr="00D97CA3" w:rsidRDefault="00AF1F57" w:rsidP="00177D71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SEGUC0050CT029</w:t>
            </w:r>
          </w:p>
        </w:tc>
      </w:tr>
    </w:tbl>
    <w:p w14:paraId="38F1F375" w14:textId="77777777" w:rsidR="004C47F3" w:rsidRPr="00D97CA3" w:rsidRDefault="004C47F3" w:rsidP="004C47F3">
      <w:pPr>
        <w:rPr>
          <w:lang w:val="pt-BR"/>
        </w:rPr>
      </w:pPr>
    </w:p>
    <w:p w14:paraId="5D68A979" w14:textId="23B3537E" w:rsidR="004C47F3" w:rsidRPr="00D97CA3" w:rsidRDefault="004C47F3" w:rsidP="004C47F3">
      <w:pPr>
        <w:pStyle w:val="Ttulo2"/>
        <w:rPr>
          <w:lang w:val="pt-BR"/>
        </w:rPr>
      </w:pPr>
      <w:bookmarkStart w:id="17" w:name="_Toc454962675"/>
      <w:r w:rsidRPr="004C47F3">
        <w:rPr>
          <w:lang w:val="pt-BR"/>
        </w:rPr>
        <w:t>SEGUC0060 - Manter Usuário</w:t>
      </w:r>
      <w:bookmarkEnd w:id="17"/>
    </w:p>
    <w:p w14:paraId="133A660B" w14:textId="77777777" w:rsidR="004C47F3" w:rsidRPr="00D97CA3" w:rsidRDefault="004C47F3" w:rsidP="004C47F3">
      <w:pPr>
        <w:pStyle w:val="Ttulo2"/>
        <w:numPr>
          <w:ilvl w:val="2"/>
          <w:numId w:val="9"/>
        </w:numPr>
        <w:rPr>
          <w:lang w:val="pt-BR"/>
        </w:rPr>
      </w:pPr>
      <w:bookmarkStart w:id="18" w:name="_Toc454962676"/>
      <w:r w:rsidRPr="00D97CA3">
        <w:rPr>
          <w:lang w:val="pt-BR"/>
        </w:rPr>
        <w:t>Relação dos Casos de Teste</w:t>
      </w:r>
      <w:bookmarkEnd w:id="18"/>
    </w:p>
    <w:p w14:paraId="42697ABB" w14:textId="77777777" w:rsidR="004C47F3" w:rsidRPr="00D97CA3" w:rsidRDefault="004C47F3" w:rsidP="004C47F3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5E0134" w:rsidRPr="00D97CA3" w14:paraId="62DDA183" w14:textId="77777777" w:rsidTr="00AF1F57">
        <w:tc>
          <w:tcPr>
            <w:tcW w:w="2268" w:type="dxa"/>
          </w:tcPr>
          <w:p w14:paraId="3FEDB423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D248C37" w14:textId="76E5DE10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115021">
              <w:t xml:space="preserve">Campo: </w:t>
            </w:r>
            <w:proofErr w:type="spellStart"/>
            <w:r w:rsidRPr="00115021">
              <w:t>Pesquisa</w:t>
            </w:r>
            <w:proofErr w:type="spellEnd"/>
            <w:r w:rsidRPr="00115021">
              <w:t xml:space="preserve"> - Nome de </w:t>
            </w:r>
            <w:proofErr w:type="spellStart"/>
            <w:r w:rsidRPr="00115021">
              <w:t>usuário</w:t>
            </w:r>
            <w:proofErr w:type="spellEnd"/>
          </w:p>
        </w:tc>
        <w:tc>
          <w:tcPr>
            <w:tcW w:w="2551" w:type="dxa"/>
          </w:tcPr>
          <w:p w14:paraId="1E23EA3B" w14:textId="4389B2C7" w:rsidR="005E0134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SEGUC0060CT001</w:t>
            </w:r>
          </w:p>
        </w:tc>
      </w:tr>
      <w:tr w:rsidR="005E0134" w:rsidRPr="00D97CA3" w14:paraId="034D7266" w14:textId="77777777" w:rsidTr="00AF1F57">
        <w:tc>
          <w:tcPr>
            <w:tcW w:w="2268" w:type="dxa"/>
          </w:tcPr>
          <w:p w14:paraId="6B8A14C0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2B4AF4C0" w14:textId="6B8514B4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115021">
              <w:t xml:space="preserve">Campo: </w:t>
            </w:r>
            <w:proofErr w:type="spellStart"/>
            <w:r w:rsidRPr="00115021">
              <w:t>Pesquisa</w:t>
            </w:r>
            <w:proofErr w:type="spellEnd"/>
            <w:r w:rsidRPr="00115021">
              <w:t xml:space="preserve"> - CPF</w:t>
            </w:r>
          </w:p>
        </w:tc>
        <w:tc>
          <w:tcPr>
            <w:tcW w:w="2551" w:type="dxa"/>
          </w:tcPr>
          <w:p w14:paraId="759C2BE9" w14:textId="423D7333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SEGUC0060CT002</w:t>
            </w:r>
          </w:p>
        </w:tc>
      </w:tr>
      <w:tr w:rsidR="005E0134" w:rsidRPr="00D97CA3" w14:paraId="741BEE10" w14:textId="77777777" w:rsidTr="00AF1F57">
        <w:tc>
          <w:tcPr>
            <w:tcW w:w="2268" w:type="dxa"/>
          </w:tcPr>
          <w:p w14:paraId="4D2A6422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E504537" w14:textId="6B783832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115021">
              <w:t xml:space="preserve">Campo: </w:t>
            </w:r>
            <w:proofErr w:type="spellStart"/>
            <w:r w:rsidRPr="00115021">
              <w:t>Pesquisa</w:t>
            </w:r>
            <w:proofErr w:type="spellEnd"/>
            <w:r w:rsidRPr="00115021">
              <w:t xml:space="preserve"> - Data </w:t>
            </w:r>
            <w:proofErr w:type="spellStart"/>
            <w:r w:rsidRPr="00115021">
              <w:t>Criação</w:t>
            </w:r>
            <w:proofErr w:type="spellEnd"/>
          </w:p>
        </w:tc>
        <w:tc>
          <w:tcPr>
            <w:tcW w:w="2551" w:type="dxa"/>
          </w:tcPr>
          <w:p w14:paraId="187C5029" w14:textId="6BF13E46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SEGUC0060CT003</w:t>
            </w:r>
          </w:p>
        </w:tc>
      </w:tr>
      <w:tr w:rsidR="005E0134" w:rsidRPr="00D97CA3" w14:paraId="1D4AE0F4" w14:textId="77777777" w:rsidTr="00AF1F57">
        <w:tc>
          <w:tcPr>
            <w:tcW w:w="2268" w:type="dxa"/>
          </w:tcPr>
          <w:p w14:paraId="6E88CC5A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114924F" w14:textId="7E10CB46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115021">
              <w:t xml:space="preserve">Campo: </w:t>
            </w:r>
            <w:proofErr w:type="spellStart"/>
            <w:r w:rsidRPr="00115021">
              <w:t>Pesquisa</w:t>
            </w:r>
            <w:proofErr w:type="spellEnd"/>
            <w:r w:rsidRPr="00115021">
              <w:t xml:space="preserve"> - Status do </w:t>
            </w:r>
            <w:proofErr w:type="spellStart"/>
            <w:r w:rsidRPr="00115021">
              <w:t>usuário</w:t>
            </w:r>
            <w:proofErr w:type="spellEnd"/>
          </w:p>
        </w:tc>
        <w:tc>
          <w:tcPr>
            <w:tcW w:w="2551" w:type="dxa"/>
          </w:tcPr>
          <w:p w14:paraId="5D3D8CAE" w14:textId="27C02CB8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SEGUC0060CT004</w:t>
            </w:r>
          </w:p>
        </w:tc>
      </w:tr>
      <w:tr w:rsidR="005E0134" w:rsidRPr="00D97CA3" w14:paraId="11DDD5CA" w14:textId="77777777" w:rsidTr="00AF1F57">
        <w:tc>
          <w:tcPr>
            <w:tcW w:w="2268" w:type="dxa"/>
          </w:tcPr>
          <w:p w14:paraId="1BA547E4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2EC3A4BC" w14:textId="65533909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115021">
              <w:t xml:space="preserve">Campo: </w:t>
            </w:r>
            <w:proofErr w:type="spellStart"/>
            <w:r w:rsidRPr="00115021">
              <w:t>Pesquisa</w:t>
            </w:r>
            <w:proofErr w:type="spellEnd"/>
            <w:r w:rsidRPr="00115021">
              <w:t xml:space="preserve"> - </w:t>
            </w:r>
            <w:proofErr w:type="spellStart"/>
            <w:r w:rsidRPr="00115021">
              <w:t>Unidade</w:t>
            </w:r>
            <w:proofErr w:type="spellEnd"/>
            <w:r w:rsidRPr="00115021">
              <w:t xml:space="preserve"> </w:t>
            </w:r>
            <w:proofErr w:type="spellStart"/>
            <w:r w:rsidRPr="00115021">
              <w:t>organizacional</w:t>
            </w:r>
            <w:proofErr w:type="spellEnd"/>
          </w:p>
        </w:tc>
        <w:tc>
          <w:tcPr>
            <w:tcW w:w="2551" w:type="dxa"/>
          </w:tcPr>
          <w:p w14:paraId="22938EE6" w14:textId="60B1C0B5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SEGUC0060CT005</w:t>
            </w:r>
          </w:p>
        </w:tc>
      </w:tr>
      <w:tr w:rsidR="005E0134" w:rsidRPr="00D97CA3" w14:paraId="00122772" w14:textId="77777777" w:rsidTr="00AF1F57">
        <w:tc>
          <w:tcPr>
            <w:tcW w:w="2268" w:type="dxa"/>
          </w:tcPr>
          <w:p w14:paraId="065F5DC2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39C97DF" w14:textId="44BFEACE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115021">
              <w:t xml:space="preserve">Campo: </w:t>
            </w:r>
            <w:proofErr w:type="spellStart"/>
            <w:r w:rsidRPr="00115021">
              <w:t>Pesquisa</w:t>
            </w:r>
            <w:proofErr w:type="spellEnd"/>
            <w:r w:rsidRPr="00115021">
              <w:t xml:space="preserve"> - </w:t>
            </w:r>
            <w:proofErr w:type="spellStart"/>
            <w:r w:rsidRPr="00115021">
              <w:t>Posto</w:t>
            </w:r>
            <w:proofErr w:type="spellEnd"/>
            <w:r w:rsidRPr="00115021">
              <w:t xml:space="preserve"> de </w:t>
            </w:r>
            <w:proofErr w:type="spellStart"/>
            <w:r w:rsidRPr="00115021">
              <w:t>Trabalho</w:t>
            </w:r>
            <w:proofErr w:type="spellEnd"/>
          </w:p>
        </w:tc>
        <w:tc>
          <w:tcPr>
            <w:tcW w:w="2551" w:type="dxa"/>
          </w:tcPr>
          <w:p w14:paraId="797B08EB" w14:textId="3DBC7ABC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SEGUC0060CT006</w:t>
            </w:r>
          </w:p>
        </w:tc>
      </w:tr>
      <w:tr w:rsidR="005E0134" w:rsidRPr="00D97CA3" w14:paraId="37B7B8FE" w14:textId="77777777" w:rsidTr="00AF1F57">
        <w:tc>
          <w:tcPr>
            <w:tcW w:w="2268" w:type="dxa"/>
          </w:tcPr>
          <w:p w14:paraId="537FEE7E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DED4CCF" w14:textId="39CAC863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>Campo: CPF</w:t>
            </w:r>
          </w:p>
        </w:tc>
        <w:tc>
          <w:tcPr>
            <w:tcW w:w="2551" w:type="dxa"/>
          </w:tcPr>
          <w:p w14:paraId="43A8A466" w14:textId="021EFD9D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SEGUC0060CT007</w:t>
            </w:r>
          </w:p>
        </w:tc>
      </w:tr>
      <w:tr w:rsidR="005E0134" w:rsidRPr="00D97CA3" w14:paraId="089E50FE" w14:textId="77777777" w:rsidTr="00AF1F57">
        <w:tc>
          <w:tcPr>
            <w:tcW w:w="2268" w:type="dxa"/>
          </w:tcPr>
          <w:p w14:paraId="1E40BD3F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34A8CC9D" w14:textId="3376533C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Nome </w:t>
            </w:r>
            <w:proofErr w:type="spellStart"/>
            <w:r w:rsidRPr="00B92CD9">
              <w:t>Completo</w:t>
            </w:r>
            <w:proofErr w:type="spellEnd"/>
          </w:p>
        </w:tc>
        <w:tc>
          <w:tcPr>
            <w:tcW w:w="2551" w:type="dxa"/>
          </w:tcPr>
          <w:p w14:paraId="4ABE7BC0" w14:textId="5BEC7EDF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SEGUC0060CT008</w:t>
            </w:r>
          </w:p>
        </w:tc>
      </w:tr>
      <w:tr w:rsidR="005E0134" w:rsidRPr="00D97CA3" w14:paraId="59C625FD" w14:textId="77777777" w:rsidTr="00AF1F57">
        <w:tc>
          <w:tcPr>
            <w:tcW w:w="2268" w:type="dxa"/>
          </w:tcPr>
          <w:p w14:paraId="5591C1EF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3C9C1BE" w14:textId="5D63F365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>Campo: CEP</w:t>
            </w:r>
          </w:p>
        </w:tc>
        <w:tc>
          <w:tcPr>
            <w:tcW w:w="2551" w:type="dxa"/>
          </w:tcPr>
          <w:p w14:paraId="7E1A80A5" w14:textId="5AC97F76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SEGUC0060CT009</w:t>
            </w:r>
          </w:p>
        </w:tc>
      </w:tr>
      <w:tr w:rsidR="005E0134" w:rsidRPr="00D97CA3" w14:paraId="0B44FC0E" w14:textId="77777777" w:rsidTr="00AF1F57">
        <w:tc>
          <w:tcPr>
            <w:tcW w:w="2268" w:type="dxa"/>
          </w:tcPr>
          <w:p w14:paraId="21AC320E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6090013" w14:textId="5E7D5849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Logradouro</w:t>
            </w:r>
            <w:proofErr w:type="spellEnd"/>
          </w:p>
        </w:tc>
        <w:tc>
          <w:tcPr>
            <w:tcW w:w="2551" w:type="dxa"/>
          </w:tcPr>
          <w:p w14:paraId="0254D390" w14:textId="48C10733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SEGUC0060CT010</w:t>
            </w:r>
          </w:p>
        </w:tc>
      </w:tr>
      <w:tr w:rsidR="005E0134" w:rsidRPr="00D97CA3" w14:paraId="03CD6B1F" w14:textId="77777777" w:rsidTr="00AF1F57">
        <w:tc>
          <w:tcPr>
            <w:tcW w:w="2268" w:type="dxa"/>
          </w:tcPr>
          <w:p w14:paraId="7086562A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CA4791D" w14:textId="09B0C642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Endereço</w:t>
            </w:r>
            <w:proofErr w:type="spellEnd"/>
          </w:p>
        </w:tc>
        <w:tc>
          <w:tcPr>
            <w:tcW w:w="2551" w:type="dxa"/>
          </w:tcPr>
          <w:p w14:paraId="7CC745CB" w14:textId="09AC114F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SEGUC0060CT011</w:t>
            </w:r>
          </w:p>
        </w:tc>
      </w:tr>
      <w:tr w:rsidR="005E0134" w:rsidRPr="00D97CA3" w14:paraId="22012C8B" w14:textId="77777777" w:rsidTr="00AF1F57">
        <w:tc>
          <w:tcPr>
            <w:tcW w:w="2268" w:type="dxa"/>
          </w:tcPr>
          <w:p w14:paraId="7A9326CD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A447C8E" w14:textId="5DB28E5E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Número</w:t>
            </w:r>
            <w:proofErr w:type="spellEnd"/>
          </w:p>
        </w:tc>
        <w:tc>
          <w:tcPr>
            <w:tcW w:w="2551" w:type="dxa"/>
          </w:tcPr>
          <w:p w14:paraId="306B5DFB" w14:textId="40538B2B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SEGUC0060CT012</w:t>
            </w:r>
          </w:p>
        </w:tc>
      </w:tr>
      <w:tr w:rsidR="005E0134" w:rsidRPr="00D97CA3" w14:paraId="50209EFB" w14:textId="77777777" w:rsidTr="00AF1F57">
        <w:tc>
          <w:tcPr>
            <w:tcW w:w="2268" w:type="dxa"/>
          </w:tcPr>
          <w:p w14:paraId="25E5C813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B394B14" w14:textId="260C956D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Apartamento</w:t>
            </w:r>
            <w:proofErr w:type="spellEnd"/>
          </w:p>
        </w:tc>
        <w:tc>
          <w:tcPr>
            <w:tcW w:w="2551" w:type="dxa"/>
          </w:tcPr>
          <w:p w14:paraId="600237B9" w14:textId="4A7C8450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SEGUC0060CT013</w:t>
            </w:r>
          </w:p>
        </w:tc>
      </w:tr>
      <w:tr w:rsidR="005E0134" w:rsidRPr="00D97CA3" w14:paraId="658D3BE3" w14:textId="77777777" w:rsidTr="00AF1F57">
        <w:tc>
          <w:tcPr>
            <w:tcW w:w="2268" w:type="dxa"/>
          </w:tcPr>
          <w:p w14:paraId="0E7FD6CF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9606B96" w14:textId="4BCD31F1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Complemento</w:t>
            </w:r>
            <w:proofErr w:type="spellEnd"/>
          </w:p>
        </w:tc>
        <w:tc>
          <w:tcPr>
            <w:tcW w:w="2551" w:type="dxa"/>
          </w:tcPr>
          <w:p w14:paraId="630C2FA8" w14:textId="5739B312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SEGUC0060CT014</w:t>
            </w:r>
          </w:p>
        </w:tc>
      </w:tr>
      <w:tr w:rsidR="005E0134" w:rsidRPr="00D97CA3" w14:paraId="228FF83A" w14:textId="77777777" w:rsidTr="00AF1F57">
        <w:tc>
          <w:tcPr>
            <w:tcW w:w="2268" w:type="dxa"/>
          </w:tcPr>
          <w:p w14:paraId="763F56F7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6F84A52" w14:textId="1A01BEFF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Bairro</w:t>
            </w:r>
            <w:proofErr w:type="spellEnd"/>
          </w:p>
        </w:tc>
        <w:tc>
          <w:tcPr>
            <w:tcW w:w="2551" w:type="dxa"/>
          </w:tcPr>
          <w:p w14:paraId="2E483117" w14:textId="5A556EE7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SEGUC0060CT015</w:t>
            </w:r>
          </w:p>
        </w:tc>
      </w:tr>
      <w:tr w:rsidR="005E0134" w:rsidRPr="00D97CA3" w14:paraId="5CE9D429" w14:textId="77777777" w:rsidTr="00AF1F57">
        <w:tc>
          <w:tcPr>
            <w:tcW w:w="2268" w:type="dxa"/>
          </w:tcPr>
          <w:p w14:paraId="08329DBE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8DA3F3E" w14:textId="50090B50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>Campo: Estado</w:t>
            </w:r>
          </w:p>
        </w:tc>
        <w:tc>
          <w:tcPr>
            <w:tcW w:w="2551" w:type="dxa"/>
          </w:tcPr>
          <w:p w14:paraId="07B8F05D" w14:textId="3773F93C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SEGUC0060CT016</w:t>
            </w:r>
          </w:p>
        </w:tc>
      </w:tr>
      <w:tr w:rsidR="005E0134" w:rsidRPr="00D97CA3" w14:paraId="7ABB46FB" w14:textId="77777777" w:rsidTr="00AF1F57">
        <w:tc>
          <w:tcPr>
            <w:tcW w:w="2268" w:type="dxa"/>
          </w:tcPr>
          <w:p w14:paraId="20B92E4A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B3185FA" w14:textId="0603CB44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Cidade</w:t>
            </w:r>
            <w:proofErr w:type="spellEnd"/>
          </w:p>
        </w:tc>
        <w:tc>
          <w:tcPr>
            <w:tcW w:w="2551" w:type="dxa"/>
          </w:tcPr>
          <w:p w14:paraId="35EDB165" w14:textId="63B321D0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SEGUC0060CT017</w:t>
            </w:r>
          </w:p>
        </w:tc>
      </w:tr>
      <w:tr w:rsidR="005E0134" w:rsidRPr="00D97CA3" w14:paraId="0177540F" w14:textId="77777777" w:rsidTr="00AF1F57">
        <w:tc>
          <w:tcPr>
            <w:tcW w:w="2268" w:type="dxa"/>
          </w:tcPr>
          <w:p w14:paraId="7D9EFC79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748A05F" w14:textId="5A99A2F4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Outro </w:t>
            </w:r>
            <w:proofErr w:type="spellStart"/>
            <w:r w:rsidRPr="00B92CD9">
              <w:t>Endereço</w:t>
            </w:r>
            <w:proofErr w:type="spellEnd"/>
            <w:r w:rsidRPr="00B92CD9">
              <w:t xml:space="preserve"> de </w:t>
            </w:r>
            <w:proofErr w:type="spellStart"/>
            <w:r w:rsidRPr="00B92CD9">
              <w:t>Contato</w:t>
            </w:r>
            <w:proofErr w:type="spellEnd"/>
          </w:p>
        </w:tc>
        <w:tc>
          <w:tcPr>
            <w:tcW w:w="2551" w:type="dxa"/>
          </w:tcPr>
          <w:p w14:paraId="183D4471" w14:textId="7F953308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SEGUC0060CT018</w:t>
            </w:r>
          </w:p>
        </w:tc>
      </w:tr>
      <w:tr w:rsidR="005E0134" w:rsidRPr="00D97CA3" w14:paraId="39EE4CF3" w14:textId="77777777" w:rsidTr="00AF1F57">
        <w:tc>
          <w:tcPr>
            <w:tcW w:w="2268" w:type="dxa"/>
          </w:tcPr>
          <w:p w14:paraId="59E06EFB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20E817B" w14:textId="530D4DC5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Telefone</w:t>
            </w:r>
            <w:proofErr w:type="spellEnd"/>
            <w:r w:rsidRPr="00B92CD9">
              <w:t xml:space="preserve"> </w:t>
            </w:r>
            <w:proofErr w:type="spellStart"/>
            <w:r w:rsidRPr="00B92CD9">
              <w:t>Residencial</w:t>
            </w:r>
            <w:proofErr w:type="spellEnd"/>
          </w:p>
        </w:tc>
        <w:tc>
          <w:tcPr>
            <w:tcW w:w="2551" w:type="dxa"/>
          </w:tcPr>
          <w:p w14:paraId="518A1902" w14:textId="6CD0130F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SEGUC0060CT019</w:t>
            </w:r>
          </w:p>
        </w:tc>
      </w:tr>
      <w:tr w:rsidR="005E0134" w:rsidRPr="00D97CA3" w14:paraId="1A2D74B0" w14:textId="77777777" w:rsidTr="00AF1F57">
        <w:tc>
          <w:tcPr>
            <w:tcW w:w="2268" w:type="dxa"/>
          </w:tcPr>
          <w:p w14:paraId="060ADD59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lastRenderedPageBreak/>
              <w:t>Domínios</w:t>
            </w:r>
          </w:p>
        </w:tc>
        <w:tc>
          <w:tcPr>
            <w:tcW w:w="4252" w:type="dxa"/>
          </w:tcPr>
          <w:p w14:paraId="69DA555A" w14:textId="406D6452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Telefone</w:t>
            </w:r>
            <w:proofErr w:type="spellEnd"/>
            <w:r w:rsidRPr="00B92CD9">
              <w:t xml:space="preserve"> </w:t>
            </w:r>
            <w:proofErr w:type="spellStart"/>
            <w:r w:rsidRPr="00B92CD9">
              <w:t>Celular</w:t>
            </w:r>
            <w:proofErr w:type="spellEnd"/>
          </w:p>
        </w:tc>
        <w:tc>
          <w:tcPr>
            <w:tcW w:w="2551" w:type="dxa"/>
          </w:tcPr>
          <w:p w14:paraId="78095C79" w14:textId="493F52B3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SEGUC0060CT020</w:t>
            </w:r>
          </w:p>
        </w:tc>
      </w:tr>
      <w:tr w:rsidR="005E0134" w:rsidRPr="00D97CA3" w14:paraId="62AF16FC" w14:textId="77777777" w:rsidTr="00AF1F57">
        <w:tc>
          <w:tcPr>
            <w:tcW w:w="2268" w:type="dxa"/>
          </w:tcPr>
          <w:p w14:paraId="226DDE45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BF4C3CC" w14:textId="3FAE6AE4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Correio</w:t>
            </w:r>
            <w:proofErr w:type="spellEnd"/>
            <w:r w:rsidRPr="00B92CD9">
              <w:t xml:space="preserve"> </w:t>
            </w:r>
            <w:proofErr w:type="spellStart"/>
            <w:r w:rsidRPr="00B92CD9">
              <w:t>Eletrônico</w:t>
            </w:r>
            <w:proofErr w:type="spellEnd"/>
          </w:p>
        </w:tc>
        <w:tc>
          <w:tcPr>
            <w:tcW w:w="2551" w:type="dxa"/>
          </w:tcPr>
          <w:p w14:paraId="280854EF" w14:textId="34DBF561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SEGUC0060CT021</w:t>
            </w:r>
          </w:p>
        </w:tc>
      </w:tr>
      <w:tr w:rsidR="005E0134" w:rsidRPr="00D97CA3" w14:paraId="18D8D4C2" w14:textId="77777777" w:rsidTr="00AF1F57">
        <w:tc>
          <w:tcPr>
            <w:tcW w:w="2268" w:type="dxa"/>
          </w:tcPr>
          <w:p w14:paraId="7211AA4B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2ABEFCE7" w14:textId="21478326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Tipo</w:t>
            </w:r>
            <w:proofErr w:type="spellEnd"/>
            <w:r w:rsidRPr="00B92CD9">
              <w:t xml:space="preserve"> de </w:t>
            </w:r>
            <w:proofErr w:type="spellStart"/>
            <w:r w:rsidRPr="00B92CD9">
              <w:t>Usuário</w:t>
            </w:r>
            <w:proofErr w:type="spellEnd"/>
          </w:p>
        </w:tc>
        <w:tc>
          <w:tcPr>
            <w:tcW w:w="2551" w:type="dxa"/>
          </w:tcPr>
          <w:p w14:paraId="7BF8F4EB" w14:textId="54FBD304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SEGUC0060CT022</w:t>
            </w:r>
          </w:p>
        </w:tc>
      </w:tr>
      <w:tr w:rsidR="005E0134" w:rsidRPr="00D97CA3" w14:paraId="526B2834" w14:textId="77777777" w:rsidTr="00AF1F57">
        <w:tc>
          <w:tcPr>
            <w:tcW w:w="2268" w:type="dxa"/>
          </w:tcPr>
          <w:p w14:paraId="5166D3D8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0D9D63D" w14:textId="4F7F05DF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>Campo: CRC</w:t>
            </w:r>
          </w:p>
        </w:tc>
        <w:tc>
          <w:tcPr>
            <w:tcW w:w="2551" w:type="dxa"/>
          </w:tcPr>
          <w:p w14:paraId="6FFCDB04" w14:textId="586D58C6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SEGUC0060CT023</w:t>
            </w:r>
          </w:p>
        </w:tc>
      </w:tr>
      <w:tr w:rsidR="005E0134" w:rsidRPr="00D97CA3" w14:paraId="0BB35BD9" w14:textId="77777777" w:rsidTr="00AF1F57">
        <w:tc>
          <w:tcPr>
            <w:tcW w:w="2268" w:type="dxa"/>
          </w:tcPr>
          <w:p w14:paraId="73F2478D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30AFE54F" w14:textId="57111746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Unidade</w:t>
            </w:r>
            <w:proofErr w:type="spellEnd"/>
            <w:r w:rsidRPr="00B92CD9">
              <w:t xml:space="preserve"> </w:t>
            </w:r>
            <w:proofErr w:type="spellStart"/>
            <w:r w:rsidRPr="00B92CD9">
              <w:t>organizacional</w:t>
            </w:r>
            <w:proofErr w:type="spellEnd"/>
          </w:p>
        </w:tc>
        <w:tc>
          <w:tcPr>
            <w:tcW w:w="2551" w:type="dxa"/>
          </w:tcPr>
          <w:p w14:paraId="66FCCF8E" w14:textId="1D442DE4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SEGUC0060CT024</w:t>
            </w:r>
          </w:p>
        </w:tc>
      </w:tr>
      <w:tr w:rsidR="005E0134" w:rsidRPr="00D97CA3" w14:paraId="0A6CF87C" w14:textId="77777777" w:rsidTr="00AF1F57">
        <w:tc>
          <w:tcPr>
            <w:tcW w:w="2268" w:type="dxa"/>
          </w:tcPr>
          <w:p w14:paraId="2C01F9F6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2DF1DD1" w14:textId="45B6BB69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Posto</w:t>
            </w:r>
            <w:proofErr w:type="spellEnd"/>
            <w:r w:rsidRPr="00B92CD9">
              <w:t xml:space="preserve"> de </w:t>
            </w:r>
            <w:proofErr w:type="spellStart"/>
            <w:r w:rsidRPr="00B92CD9">
              <w:t>Trabalho</w:t>
            </w:r>
            <w:proofErr w:type="spellEnd"/>
          </w:p>
        </w:tc>
        <w:tc>
          <w:tcPr>
            <w:tcW w:w="2551" w:type="dxa"/>
          </w:tcPr>
          <w:p w14:paraId="2487D7C2" w14:textId="2AEE6C5B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SEGUC0060CT025</w:t>
            </w:r>
          </w:p>
        </w:tc>
      </w:tr>
      <w:tr w:rsidR="005E0134" w:rsidRPr="00D97CA3" w14:paraId="0B824BC5" w14:textId="77777777" w:rsidTr="00AF1F57">
        <w:tc>
          <w:tcPr>
            <w:tcW w:w="2268" w:type="dxa"/>
          </w:tcPr>
          <w:p w14:paraId="118559B5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3CF321F" w14:textId="0E4082F7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CNPJ </w:t>
            </w:r>
            <w:proofErr w:type="spellStart"/>
            <w:r w:rsidRPr="00B92CD9">
              <w:t>Empresa</w:t>
            </w:r>
            <w:proofErr w:type="spellEnd"/>
          </w:p>
        </w:tc>
        <w:tc>
          <w:tcPr>
            <w:tcW w:w="2551" w:type="dxa"/>
          </w:tcPr>
          <w:p w14:paraId="7EC2A008" w14:textId="6DD82AB5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SEGUC0060CT026</w:t>
            </w:r>
          </w:p>
        </w:tc>
      </w:tr>
      <w:tr w:rsidR="005E0134" w:rsidRPr="00D97CA3" w14:paraId="00644AAD" w14:textId="77777777" w:rsidTr="00AF1F57">
        <w:tc>
          <w:tcPr>
            <w:tcW w:w="2268" w:type="dxa"/>
          </w:tcPr>
          <w:p w14:paraId="20A17798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D75D071" w14:textId="5BECECB6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B92CD9">
              <w:t xml:space="preserve">Campo: </w:t>
            </w:r>
            <w:proofErr w:type="spellStart"/>
            <w:r w:rsidRPr="00B92CD9">
              <w:t>Inscrição</w:t>
            </w:r>
            <w:proofErr w:type="spellEnd"/>
            <w:r w:rsidRPr="00B92CD9">
              <w:t xml:space="preserve"> </w:t>
            </w:r>
            <w:proofErr w:type="spellStart"/>
            <w:r w:rsidRPr="00B92CD9">
              <w:t>estadual</w:t>
            </w:r>
            <w:proofErr w:type="spellEnd"/>
          </w:p>
        </w:tc>
        <w:tc>
          <w:tcPr>
            <w:tcW w:w="2551" w:type="dxa"/>
          </w:tcPr>
          <w:p w14:paraId="5BCA712A" w14:textId="7A22C3A2" w:rsidR="005E0134" w:rsidRPr="00D97CA3" w:rsidRDefault="00AF1F57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SEGUC0060CT027</w:t>
            </w:r>
          </w:p>
        </w:tc>
      </w:tr>
      <w:tr w:rsidR="005E0134" w:rsidRPr="00D97CA3" w14:paraId="6A251C4E" w14:textId="77777777" w:rsidTr="00AF1F57">
        <w:tc>
          <w:tcPr>
            <w:tcW w:w="2268" w:type="dxa"/>
          </w:tcPr>
          <w:p w14:paraId="22919056" w14:textId="77777777" w:rsidR="005E0134" w:rsidRPr="00D97CA3" w:rsidRDefault="005E0134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55B03A4" w14:textId="04BBCDB3" w:rsidR="005E0134" w:rsidRPr="00D97CA3" w:rsidRDefault="005E0134" w:rsidP="00AF1F57">
            <w:pPr>
              <w:spacing w:before="0" w:after="0"/>
              <w:ind w:left="0" w:firstLine="0"/>
              <w:rPr>
                <w:lang w:val="pt-BR"/>
              </w:rPr>
            </w:pPr>
            <w:r w:rsidRPr="005E0134">
              <w:rPr>
                <w:lang w:val="pt-BR"/>
              </w:rPr>
              <w:t>Campo: Justificação da criação</w:t>
            </w:r>
          </w:p>
        </w:tc>
        <w:tc>
          <w:tcPr>
            <w:tcW w:w="2551" w:type="dxa"/>
          </w:tcPr>
          <w:p w14:paraId="4FA78EFB" w14:textId="4A610777" w:rsidR="005E0134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SEGUC0060CT028</w:t>
            </w:r>
          </w:p>
        </w:tc>
      </w:tr>
      <w:tr w:rsidR="004C47F3" w:rsidRPr="00D97CA3" w14:paraId="1C72EA78" w14:textId="77777777" w:rsidTr="00110162">
        <w:tc>
          <w:tcPr>
            <w:tcW w:w="2268" w:type="dxa"/>
          </w:tcPr>
          <w:p w14:paraId="5072E80E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633D5081" w14:textId="18E1E305" w:rsidR="004C47F3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Listar usuários</w:t>
            </w:r>
          </w:p>
        </w:tc>
        <w:tc>
          <w:tcPr>
            <w:tcW w:w="2551" w:type="dxa"/>
          </w:tcPr>
          <w:p w14:paraId="42464286" w14:textId="18C17B0B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SEGUC0060CT029</w:t>
            </w:r>
          </w:p>
        </w:tc>
      </w:tr>
      <w:tr w:rsidR="004C47F3" w:rsidRPr="00D97CA3" w14:paraId="7991D1B7" w14:textId="77777777" w:rsidTr="00110162">
        <w:tc>
          <w:tcPr>
            <w:tcW w:w="2268" w:type="dxa"/>
          </w:tcPr>
          <w:p w14:paraId="2E8E1998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1C78A174" w14:textId="78D6B96C" w:rsidR="004C47F3" w:rsidRPr="00D97CA3" w:rsidRDefault="005E0134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Incluir usuário</w:t>
            </w:r>
          </w:p>
        </w:tc>
        <w:tc>
          <w:tcPr>
            <w:tcW w:w="2551" w:type="dxa"/>
          </w:tcPr>
          <w:p w14:paraId="5AD6B2AF" w14:textId="1E4B272F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SEGUC0060CT030</w:t>
            </w:r>
          </w:p>
        </w:tc>
      </w:tr>
      <w:tr w:rsidR="004C47F3" w:rsidRPr="00D97CA3" w14:paraId="484FFF21" w14:textId="77777777" w:rsidTr="00110162">
        <w:tc>
          <w:tcPr>
            <w:tcW w:w="2268" w:type="dxa"/>
          </w:tcPr>
          <w:p w14:paraId="6A275A21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02B99F8D" w14:textId="5309AB5A" w:rsidR="004C47F3" w:rsidRPr="00D97CA3" w:rsidRDefault="005E0134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Alterar usuário</w:t>
            </w:r>
          </w:p>
        </w:tc>
        <w:tc>
          <w:tcPr>
            <w:tcW w:w="2551" w:type="dxa"/>
          </w:tcPr>
          <w:p w14:paraId="262A857E" w14:textId="6A5F586A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SEGUC0060CT031</w:t>
            </w:r>
          </w:p>
        </w:tc>
      </w:tr>
      <w:tr w:rsidR="005E0134" w:rsidRPr="00D97CA3" w14:paraId="1232AF6C" w14:textId="77777777" w:rsidTr="00AF1F57">
        <w:tc>
          <w:tcPr>
            <w:tcW w:w="2268" w:type="dxa"/>
          </w:tcPr>
          <w:p w14:paraId="0279D804" w14:textId="77777777" w:rsidR="005E0134" w:rsidRPr="00D97CA3" w:rsidRDefault="005E0134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1760C9F4" w14:textId="77777777" w:rsidR="005E0134" w:rsidRPr="00D97CA3" w:rsidRDefault="005E0134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Criar senha</w:t>
            </w:r>
          </w:p>
        </w:tc>
        <w:tc>
          <w:tcPr>
            <w:tcW w:w="2551" w:type="dxa"/>
          </w:tcPr>
          <w:p w14:paraId="77304778" w14:textId="70BCA8DE" w:rsidR="005E0134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SEGUC0060CT032</w:t>
            </w:r>
          </w:p>
        </w:tc>
      </w:tr>
      <w:tr w:rsidR="005E0134" w:rsidRPr="00D97CA3" w14:paraId="53BA8C35" w14:textId="77777777" w:rsidTr="00AF1F57">
        <w:tc>
          <w:tcPr>
            <w:tcW w:w="2268" w:type="dxa"/>
          </w:tcPr>
          <w:p w14:paraId="43B75DFC" w14:textId="77777777" w:rsidR="005E0134" w:rsidRPr="00D97CA3" w:rsidRDefault="005E0134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6C9D766B" w14:textId="7E7BA4F7" w:rsidR="005E0134" w:rsidRPr="00D97CA3" w:rsidRDefault="005E0134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Inativar usuário</w:t>
            </w:r>
          </w:p>
        </w:tc>
        <w:tc>
          <w:tcPr>
            <w:tcW w:w="2551" w:type="dxa"/>
          </w:tcPr>
          <w:p w14:paraId="6FD4D9F5" w14:textId="0E437313" w:rsidR="005E0134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SEGUC0060CT033</w:t>
            </w:r>
          </w:p>
        </w:tc>
      </w:tr>
      <w:tr w:rsidR="005E0134" w:rsidRPr="00D97CA3" w14:paraId="295357DA" w14:textId="77777777" w:rsidTr="00AF1F57">
        <w:tc>
          <w:tcPr>
            <w:tcW w:w="2268" w:type="dxa"/>
          </w:tcPr>
          <w:p w14:paraId="6DADA955" w14:textId="77777777" w:rsidR="005E0134" w:rsidRPr="00D97CA3" w:rsidRDefault="005E0134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3A4611E6" w14:textId="6021BB07" w:rsidR="005E0134" w:rsidRPr="00D97CA3" w:rsidRDefault="005E0134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Ativar usuário</w:t>
            </w:r>
          </w:p>
        </w:tc>
        <w:tc>
          <w:tcPr>
            <w:tcW w:w="2551" w:type="dxa"/>
          </w:tcPr>
          <w:p w14:paraId="2D296D50" w14:textId="43F11A9C" w:rsidR="005E0134" w:rsidRPr="00D97CA3" w:rsidRDefault="00AF1F57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SEGUC0060CT034</w:t>
            </w:r>
          </w:p>
        </w:tc>
      </w:tr>
      <w:tr w:rsidR="004C47F3" w:rsidRPr="00D97CA3" w14:paraId="41AF975A" w14:textId="77777777" w:rsidTr="00110162">
        <w:tc>
          <w:tcPr>
            <w:tcW w:w="2268" w:type="dxa"/>
          </w:tcPr>
          <w:p w14:paraId="136C29A1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785B3CB" w14:textId="606D860C" w:rsidR="004C47F3" w:rsidRPr="00D97CA3" w:rsidRDefault="005E0134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Campos obrigatórios – Incluir usuário</w:t>
            </w:r>
          </w:p>
        </w:tc>
        <w:tc>
          <w:tcPr>
            <w:tcW w:w="2551" w:type="dxa"/>
          </w:tcPr>
          <w:p w14:paraId="1F4F5654" w14:textId="2FDA58DA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SEGUC0060CT035</w:t>
            </w:r>
          </w:p>
        </w:tc>
      </w:tr>
      <w:tr w:rsidR="004C47F3" w:rsidRPr="00D97CA3" w14:paraId="7DE5FDB5" w14:textId="77777777" w:rsidTr="00110162">
        <w:tc>
          <w:tcPr>
            <w:tcW w:w="2268" w:type="dxa"/>
          </w:tcPr>
          <w:p w14:paraId="084E3270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AF1A4E4" w14:textId="291F5B26" w:rsidR="004C47F3" w:rsidRPr="00D97CA3" w:rsidRDefault="005E0134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Campos obrigatórios – Alterar usuário</w:t>
            </w:r>
          </w:p>
        </w:tc>
        <w:tc>
          <w:tcPr>
            <w:tcW w:w="2551" w:type="dxa"/>
          </w:tcPr>
          <w:p w14:paraId="634F8D20" w14:textId="30D413A2" w:rsidR="004C47F3" w:rsidRPr="00D97CA3" w:rsidRDefault="00AF1F5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SEGUC0060CT036</w:t>
            </w:r>
          </w:p>
        </w:tc>
      </w:tr>
    </w:tbl>
    <w:p w14:paraId="06920341" w14:textId="77777777" w:rsidR="004C47F3" w:rsidRPr="00D97CA3" w:rsidRDefault="004C47F3" w:rsidP="004C47F3">
      <w:pPr>
        <w:rPr>
          <w:lang w:val="pt-BR"/>
        </w:rPr>
      </w:pPr>
    </w:p>
    <w:p w14:paraId="338F8781" w14:textId="60A4C2A7" w:rsidR="004C47F3" w:rsidRPr="00D97CA3" w:rsidRDefault="004C47F3" w:rsidP="004C47F3">
      <w:pPr>
        <w:pStyle w:val="Ttulo2"/>
        <w:rPr>
          <w:lang w:val="pt-BR"/>
        </w:rPr>
      </w:pPr>
      <w:bookmarkStart w:id="19" w:name="_Toc454962677"/>
      <w:r w:rsidRPr="004C47F3">
        <w:rPr>
          <w:lang w:val="pt-BR"/>
        </w:rPr>
        <w:t>SEGUC0070 - Integrar com o Sistema de Recursos Humanos</w:t>
      </w:r>
      <w:bookmarkEnd w:id="19"/>
    </w:p>
    <w:p w14:paraId="244E35CF" w14:textId="77777777" w:rsidR="004C47F3" w:rsidRPr="00D97CA3" w:rsidRDefault="004C47F3" w:rsidP="004C47F3">
      <w:pPr>
        <w:pStyle w:val="Ttulo2"/>
        <w:numPr>
          <w:ilvl w:val="2"/>
          <w:numId w:val="9"/>
        </w:numPr>
        <w:rPr>
          <w:lang w:val="pt-BR"/>
        </w:rPr>
      </w:pPr>
      <w:bookmarkStart w:id="20" w:name="_Toc454962678"/>
      <w:r w:rsidRPr="00D97CA3">
        <w:rPr>
          <w:lang w:val="pt-BR"/>
        </w:rPr>
        <w:t>Relação dos Casos de Teste</w:t>
      </w:r>
      <w:bookmarkEnd w:id="20"/>
    </w:p>
    <w:p w14:paraId="677306C9" w14:textId="77777777" w:rsidR="004C47F3" w:rsidRPr="00D97CA3" w:rsidRDefault="004C47F3" w:rsidP="004C47F3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5E0134" w:rsidRPr="00D97CA3" w14:paraId="23B9F996" w14:textId="77777777" w:rsidTr="00110162">
        <w:tc>
          <w:tcPr>
            <w:tcW w:w="2268" w:type="dxa"/>
          </w:tcPr>
          <w:p w14:paraId="42D83CE3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CA4B192" w14:textId="4A36343B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8A31B6">
              <w:t xml:space="preserve">Campo: </w:t>
            </w:r>
            <w:proofErr w:type="spellStart"/>
            <w:r w:rsidRPr="008A31B6">
              <w:t>Pesquisa</w:t>
            </w:r>
            <w:proofErr w:type="spellEnd"/>
            <w:r w:rsidRPr="008A31B6">
              <w:t xml:space="preserve"> - </w:t>
            </w:r>
            <w:proofErr w:type="spellStart"/>
            <w:r w:rsidRPr="008A31B6">
              <w:t>Unidade</w:t>
            </w:r>
            <w:proofErr w:type="spellEnd"/>
            <w:r w:rsidRPr="008A31B6">
              <w:t xml:space="preserve"> </w:t>
            </w:r>
            <w:proofErr w:type="spellStart"/>
            <w:r w:rsidRPr="008A31B6">
              <w:t>organizacional</w:t>
            </w:r>
            <w:proofErr w:type="spellEnd"/>
          </w:p>
        </w:tc>
        <w:tc>
          <w:tcPr>
            <w:tcW w:w="2551" w:type="dxa"/>
          </w:tcPr>
          <w:p w14:paraId="553D1776" w14:textId="5A858E5A" w:rsidR="005E0134" w:rsidRPr="00D97CA3" w:rsidRDefault="00F878E4" w:rsidP="00F878E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SEGUC007</w:t>
            </w:r>
            <w:r>
              <w:rPr>
                <w:lang w:val="pt-BR"/>
              </w:rPr>
              <w:t>0CT0</w:t>
            </w:r>
            <w:r>
              <w:rPr>
                <w:lang w:val="pt-BR"/>
              </w:rPr>
              <w:t>01</w:t>
            </w:r>
          </w:p>
        </w:tc>
      </w:tr>
      <w:tr w:rsidR="005E0134" w:rsidRPr="00D97CA3" w14:paraId="6E4AB036" w14:textId="77777777" w:rsidTr="00110162">
        <w:tc>
          <w:tcPr>
            <w:tcW w:w="2268" w:type="dxa"/>
          </w:tcPr>
          <w:p w14:paraId="30A8C2AA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540BF0F" w14:textId="1C7E8757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8A31B6">
              <w:t xml:space="preserve">Campo: </w:t>
            </w:r>
            <w:proofErr w:type="spellStart"/>
            <w:r w:rsidRPr="008A31B6">
              <w:t>Pesquisa</w:t>
            </w:r>
            <w:proofErr w:type="spellEnd"/>
            <w:r w:rsidRPr="008A31B6">
              <w:t xml:space="preserve"> - </w:t>
            </w:r>
            <w:proofErr w:type="spellStart"/>
            <w:r w:rsidRPr="008A31B6">
              <w:t>Posto</w:t>
            </w:r>
            <w:proofErr w:type="spellEnd"/>
            <w:r w:rsidRPr="008A31B6">
              <w:t xml:space="preserve"> de </w:t>
            </w:r>
            <w:proofErr w:type="spellStart"/>
            <w:r w:rsidRPr="008A31B6">
              <w:t>Trabalho</w:t>
            </w:r>
            <w:proofErr w:type="spellEnd"/>
          </w:p>
        </w:tc>
        <w:tc>
          <w:tcPr>
            <w:tcW w:w="2551" w:type="dxa"/>
          </w:tcPr>
          <w:p w14:paraId="2FEE9158" w14:textId="777F89EB" w:rsidR="005E0134" w:rsidRPr="00D97CA3" w:rsidRDefault="00F878E4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SEGUC0070CT00</w:t>
            </w:r>
            <w:r>
              <w:rPr>
                <w:lang w:val="pt-BR"/>
              </w:rPr>
              <w:t>2</w:t>
            </w:r>
          </w:p>
        </w:tc>
      </w:tr>
      <w:tr w:rsidR="005E0134" w:rsidRPr="00D97CA3" w14:paraId="7983A200" w14:textId="77777777" w:rsidTr="00110162">
        <w:tc>
          <w:tcPr>
            <w:tcW w:w="2268" w:type="dxa"/>
          </w:tcPr>
          <w:p w14:paraId="42570040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EB1822D" w14:textId="3D1AC828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8A31B6">
              <w:t xml:space="preserve">Campo: </w:t>
            </w:r>
            <w:proofErr w:type="spellStart"/>
            <w:r w:rsidRPr="008A31B6">
              <w:t>Pesquisa</w:t>
            </w:r>
            <w:proofErr w:type="spellEnd"/>
            <w:r w:rsidRPr="008A31B6">
              <w:t xml:space="preserve"> - Nome de </w:t>
            </w:r>
            <w:proofErr w:type="spellStart"/>
            <w:r w:rsidRPr="008A31B6">
              <w:t>usuário</w:t>
            </w:r>
            <w:proofErr w:type="spellEnd"/>
          </w:p>
        </w:tc>
        <w:tc>
          <w:tcPr>
            <w:tcW w:w="2551" w:type="dxa"/>
          </w:tcPr>
          <w:p w14:paraId="1ADBB38B" w14:textId="3D141DB8" w:rsidR="005E0134" w:rsidRPr="00D97CA3" w:rsidRDefault="00F878E4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SEGUC0070CT00</w:t>
            </w:r>
            <w:r>
              <w:rPr>
                <w:lang w:val="pt-BR"/>
              </w:rPr>
              <w:t>3</w:t>
            </w:r>
          </w:p>
        </w:tc>
      </w:tr>
      <w:tr w:rsidR="005E0134" w:rsidRPr="00D97CA3" w14:paraId="0A77E6B6" w14:textId="77777777" w:rsidTr="00110162">
        <w:tc>
          <w:tcPr>
            <w:tcW w:w="2268" w:type="dxa"/>
          </w:tcPr>
          <w:p w14:paraId="49EAD748" w14:textId="77777777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151B39B" w14:textId="477D7F2C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8A31B6">
              <w:t xml:space="preserve">Campo: </w:t>
            </w:r>
            <w:proofErr w:type="spellStart"/>
            <w:r w:rsidRPr="008A31B6">
              <w:t>Pesquisa</w:t>
            </w:r>
            <w:proofErr w:type="spellEnd"/>
            <w:r w:rsidRPr="008A31B6">
              <w:t xml:space="preserve"> - CPF</w:t>
            </w:r>
          </w:p>
        </w:tc>
        <w:tc>
          <w:tcPr>
            <w:tcW w:w="2551" w:type="dxa"/>
          </w:tcPr>
          <w:p w14:paraId="466421F7" w14:textId="7D24FF6A" w:rsidR="005E0134" w:rsidRPr="00D97CA3" w:rsidRDefault="00F878E4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SEGUC0070CT0</w:t>
            </w:r>
            <w:r>
              <w:rPr>
                <w:lang w:val="pt-BR"/>
              </w:rPr>
              <w:t>04</w:t>
            </w:r>
          </w:p>
        </w:tc>
      </w:tr>
      <w:tr w:rsidR="005E0134" w:rsidRPr="00D97CA3" w14:paraId="6226C7AB" w14:textId="77777777" w:rsidTr="00110162">
        <w:tc>
          <w:tcPr>
            <w:tcW w:w="2268" w:type="dxa"/>
          </w:tcPr>
          <w:p w14:paraId="34DA8FC3" w14:textId="59D54B0A" w:rsidR="005E0134" w:rsidRPr="00D97CA3" w:rsidRDefault="005E0134" w:rsidP="005E013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3FC9F5CB" w14:textId="34849041" w:rsidR="005E0134" w:rsidRPr="00D97CA3" w:rsidRDefault="005E0134" w:rsidP="005E0134">
            <w:pPr>
              <w:spacing w:before="0" w:after="0"/>
              <w:ind w:left="0" w:firstLine="0"/>
              <w:rPr>
                <w:lang w:val="pt-BR"/>
              </w:rPr>
            </w:pPr>
            <w:r w:rsidRPr="008A31B6">
              <w:t xml:space="preserve">Campo: </w:t>
            </w:r>
            <w:proofErr w:type="spellStart"/>
            <w:r w:rsidRPr="008A31B6">
              <w:t>Ativar</w:t>
            </w:r>
            <w:proofErr w:type="spellEnd"/>
            <w:r w:rsidRPr="008A31B6">
              <w:t>/</w:t>
            </w:r>
            <w:proofErr w:type="spellStart"/>
            <w:r w:rsidRPr="008A31B6">
              <w:t>Inativar</w:t>
            </w:r>
            <w:proofErr w:type="spellEnd"/>
            <w:r w:rsidRPr="008A31B6">
              <w:t xml:space="preserve"> </w:t>
            </w:r>
            <w:proofErr w:type="spellStart"/>
            <w:r w:rsidRPr="008A31B6">
              <w:t>perfil</w:t>
            </w:r>
            <w:proofErr w:type="spellEnd"/>
            <w:r w:rsidRPr="008A31B6">
              <w:t xml:space="preserve"> - Nome de </w:t>
            </w:r>
            <w:proofErr w:type="spellStart"/>
            <w:r w:rsidRPr="008A31B6">
              <w:t>usuário</w:t>
            </w:r>
            <w:proofErr w:type="spellEnd"/>
          </w:p>
        </w:tc>
        <w:tc>
          <w:tcPr>
            <w:tcW w:w="2551" w:type="dxa"/>
          </w:tcPr>
          <w:p w14:paraId="41E7514D" w14:textId="1C0C5104" w:rsidR="005E0134" w:rsidRPr="00D97CA3" w:rsidRDefault="00F878E4" w:rsidP="005E013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SEGUC0070CT00</w:t>
            </w:r>
            <w:r>
              <w:rPr>
                <w:lang w:val="pt-BR"/>
              </w:rPr>
              <w:t>5</w:t>
            </w:r>
          </w:p>
        </w:tc>
      </w:tr>
      <w:tr w:rsidR="005E0134" w:rsidRPr="00D97CA3" w14:paraId="57A9E341" w14:textId="77777777" w:rsidTr="00AF1F57">
        <w:tc>
          <w:tcPr>
            <w:tcW w:w="2268" w:type="dxa"/>
          </w:tcPr>
          <w:p w14:paraId="44DD0C21" w14:textId="3B3B6E66" w:rsidR="005E0134" w:rsidRPr="00D97CA3" w:rsidRDefault="005E0134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F27182A" w14:textId="77777777" w:rsidR="005E0134" w:rsidRPr="00D97CA3" w:rsidRDefault="005E0134" w:rsidP="00AF1F57">
            <w:pPr>
              <w:spacing w:before="0" w:after="0"/>
              <w:ind w:left="0" w:firstLine="0"/>
              <w:rPr>
                <w:lang w:val="pt-BR"/>
              </w:rPr>
            </w:pPr>
            <w:r w:rsidRPr="008A31B6">
              <w:t xml:space="preserve">Campo: </w:t>
            </w:r>
            <w:proofErr w:type="spellStart"/>
            <w:r w:rsidRPr="008A31B6">
              <w:t>Ativar</w:t>
            </w:r>
            <w:proofErr w:type="spellEnd"/>
            <w:r w:rsidRPr="008A31B6">
              <w:t>/</w:t>
            </w:r>
            <w:proofErr w:type="spellStart"/>
            <w:r w:rsidRPr="008A31B6">
              <w:t>Inativar</w:t>
            </w:r>
            <w:proofErr w:type="spellEnd"/>
            <w:r w:rsidRPr="008A31B6">
              <w:t xml:space="preserve"> </w:t>
            </w:r>
            <w:proofErr w:type="spellStart"/>
            <w:r w:rsidRPr="008A31B6">
              <w:t>perfil</w:t>
            </w:r>
            <w:proofErr w:type="spellEnd"/>
            <w:r w:rsidRPr="008A31B6">
              <w:t xml:space="preserve"> - </w:t>
            </w:r>
            <w:proofErr w:type="spellStart"/>
            <w:r w:rsidRPr="008A31B6">
              <w:t>Listagem</w:t>
            </w:r>
            <w:proofErr w:type="spellEnd"/>
            <w:r w:rsidRPr="008A31B6">
              <w:t xml:space="preserve"> dos </w:t>
            </w:r>
            <w:proofErr w:type="spellStart"/>
            <w:r w:rsidRPr="008A31B6">
              <w:t>Perfis</w:t>
            </w:r>
            <w:proofErr w:type="spellEnd"/>
          </w:p>
        </w:tc>
        <w:tc>
          <w:tcPr>
            <w:tcW w:w="2551" w:type="dxa"/>
          </w:tcPr>
          <w:p w14:paraId="49D6FCB7" w14:textId="51FBDC61" w:rsidR="005E0134" w:rsidRPr="00D97CA3" w:rsidRDefault="00F878E4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SEGUC0070CT00</w:t>
            </w:r>
            <w:r>
              <w:rPr>
                <w:lang w:val="pt-BR"/>
              </w:rPr>
              <w:t>6</w:t>
            </w:r>
          </w:p>
        </w:tc>
      </w:tr>
      <w:tr w:rsidR="005E0134" w:rsidRPr="00D97CA3" w14:paraId="54995F31" w14:textId="77777777" w:rsidTr="00AF1F57">
        <w:tc>
          <w:tcPr>
            <w:tcW w:w="2268" w:type="dxa"/>
          </w:tcPr>
          <w:p w14:paraId="1F96F9C6" w14:textId="77777777" w:rsidR="005E0134" w:rsidRPr="00D97CA3" w:rsidRDefault="005E0134" w:rsidP="00AF1F5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7DF8E88F" w14:textId="266B02E6" w:rsidR="005E0134" w:rsidRPr="00D97CA3" w:rsidRDefault="005E0134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Listar funcionários</w:t>
            </w:r>
          </w:p>
        </w:tc>
        <w:tc>
          <w:tcPr>
            <w:tcW w:w="2551" w:type="dxa"/>
          </w:tcPr>
          <w:p w14:paraId="50FEA8AA" w14:textId="7A5DBB46" w:rsidR="005E0134" w:rsidRPr="00D97CA3" w:rsidRDefault="00F878E4" w:rsidP="00AF1F5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SEGUC0070CT00</w:t>
            </w:r>
            <w:r>
              <w:rPr>
                <w:lang w:val="pt-BR"/>
              </w:rPr>
              <w:t>7</w:t>
            </w:r>
          </w:p>
        </w:tc>
      </w:tr>
      <w:tr w:rsidR="004C47F3" w:rsidRPr="00D97CA3" w14:paraId="14B0F3C6" w14:textId="77777777" w:rsidTr="00110162">
        <w:tc>
          <w:tcPr>
            <w:tcW w:w="2268" w:type="dxa"/>
          </w:tcPr>
          <w:p w14:paraId="794822FA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5F72D9B6" w14:textId="2270FA5C" w:rsidR="004C47F3" w:rsidRPr="00D97CA3" w:rsidRDefault="005E0134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Ativar / Inativar perfil</w:t>
            </w:r>
          </w:p>
        </w:tc>
        <w:tc>
          <w:tcPr>
            <w:tcW w:w="2551" w:type="dxa"/>
          </w:tcPr>
          <w:p w14:paraId="541715EC" w14:textId="720B1D44" w:rsidR="004C47F3" w:rsidRPr="00D97CA3" w:rsidRDefault="00F878E4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SEGUC0070CT00</w:t>
            </w:r>
            <w:r>
              <w:rPr>
                <w:lang w:val="pt-BR"/>
              </w:rPr>
              <w:t>8</w:t>
            </w:r>
          </w:p>
        </w:tc>
      </w:tr>
      <w:tr w:rsidR="004C47F3" w:rsidRPr="00D97CA3" w14:paraId="363389DD" w14:textId="77777777" w:rsidTr="00110162">
        <w:tc>
          <w:tcPr>
            <w:tcW w:w="2268" w:type="dxa"/>
          </w:tcPr>
          <w:p w14:paraId="6855472C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2A984A50" w14:textId="6F99D697" w:rsidR="004C47F3" w:rsidRPr="00D97CA3" w:rsidRDefault="005E0134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Falha na gravação dos dados</w:t>
            </w:r>
          </w:p>
        </w:tc>
        <w:tc>
          <w:tcPr>
            <w:tcW w:w="2551" w:type="dxa"/>
          </w:tcPr>
          <w:p w14:paraId="2F67A50C" w14:textId="2655E479" w:rsidR="004C47F3" w:rsidRPr="00D97CA3" w:rsidRDefault="00F878E4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SEGUC0070CT00</w:t>
            </w:r>
            <w:r>
              <w:rPr>
                <w:lang w:val="pt-BR"/>
              </w:rPr>
              <w:t>9</w:t>
            </w:r>
          </w:p>
        </w:tc>
      </w:tr>
    </w:tbl>
    <w:p w14:paraId="2108C9DA" w14:textId="77777777" w:rsidR="004C47F3" w:rsidRPr="00D97CA3" w:rsidRDefault="004C47F3" w:rsidP="004C47F3">
      <w:pPr>
        <w:rPr>
          <w:lang w:val="pt-BR"/>
        </w:rPr>
      </w:pPr>
    </w:p>
    <w:p w14:paraId="6BDEDA97" w14:textId="181857A0" w:rsidR="004C47F3" w:rsidRPr="00D97CA3" w:rsidRDefault="004C47F3" w:rsidP="004C47F3">
      <w:pPr>
        <w:pStyle w:val="Ttulo2"/>
        <w:rPr>
          <w:lang w:val="pt-BR"/>
        </w:rPr>
      </w:pPr>
      <w:bookmarkStart w:id="21" w:name="_Toc454962679"/>
      <w:r w:rsidRPr="004C47F3">
        <w:rPr>
          <w:lang w:val="pt-BR"/>
        </w:rPr>
        <w:t>SEGUC0120 - Alterar Senha</w:t>
      </w:r>
      <w:bookmarkEnd w:id="21"/>
    </w:p>
    <w:p w14:paraId="5F74C92A" w14:textId="77777777" w:rsidR="004C47F3" w:rsidRPr="00D97CA3" w:rsidRDefault="004C47F3" w:rsidP="004C47F3">
      <w:pPr>
        <w:pStyle w:val="Ttulo2"/>
        <w:numPr>
          <w:ilvl w:val="2"/>
          <w:numId w:val="9"/>
        </w:numPr>
        <w:rPr>
          <w:lang w:val="pt-BR"/>
        </w:rPr>
      </w:pPr>
      <w:bookmarkStart w:id="22" w:name="_Toc454962680"/>
      <w:r w:rsidRPr="00D97CA3">
        <w:rPr>
          <w:lang w:val="pt-BR"/>
        </w:rPr>
        <w:t>Relação dos Casos de Teste</w:t>
      </w:r>
      <w:bookmarkEnd w:id="22"/>
    </w:p>
    <w:p w14:paraId="1E564945" w14:textId="77777777" w:rsidR="004C47F3" w:rsidRPr="00D97CA3" w:rsidRDefault="004C47F3" w:rsidP="004C47F3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1816E0" w:rsidRPr="00D97CA3" w14:paraId="7C9D957A" w14:textId="77777777" w:rsidTr="00110162">
        <w:tc>
          <w:tcPr>
            <w:tcW w:w="2268" w:type="dxa"/>
          </w:tcPr>
          <w:p w14:paraId="6F459CF4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CA32204" w14:textId="6A119BF7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F3589C">
              <w:t xml:space="preserve">Campo: </w:t>
            </w:r>
            <w:proofErr w:type="spellStart"/>
            <w:r w:rsidRPr="00F3589C">
              <w:t>Senha</w:t>
            </w:r>
            <w:proofErr w:type="spellEnd"/>
            <w:r w:rsidRPr="00F3589C">
              <w:t xml:space="preserve"> </w:t>
            </w:r>
            <w:proofErr w:type="spellStart"/>
            <w:r w:rsidRPr="00F3589C">
              <w:t>atual</w:t>
            </w:r>
            <w:proofErr w:type="spellEnd"/>
          </w:p>
        </w:tc>
        <w:tc>
          <w:tcPr>
            <w:tcW w:w="2551" w:type="dxa"/>
          </w:tcPr>
          <w:p w14:paraId="795CEA83" w14:textId="231F898A" w:rsidR="001816E0" w:rsidRPr="00D97CA3" w:rsidRDefault="00F878E4" w:rsidP="00F878E4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SEGUC012</w:t>
            </w:r>
            <w:r>
              <w:rPr>
                <w:lang w:val="pt-BR"/>
              </w:rPr>
              <w:t>0CT00</w:t>
            </w:r>
            <w:r>
              <w:rPr>
                <w:lang w:val="pt-BR"/>
              </w:rPr>
              <w:t>1</w:t>
            </w:r>
          </w:p>
        </w:tc>
      </w:tr>
      <w:tr w:rsidR="001816E0" w:rsidRPr="00D97CA3" w14:paraId="2D136EFE" w14:textId="77777777" w:rsidTr="00110162">
        <w:tc>
          <w:tcPr>
            <w:tcW w:w="2268" w:type="dxa"/>
          </w:tcPr>
          <w:p w14:paraId="447C6D1F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4730537" w14:textId="40994FC9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F3589C">
              <w:t xml:space="preserve">Campo: Nova </w:t>
            </w:r>
            <w:proofErr w:type="spellStart"/>
            <w:r w:rsidRPr="00F3589C">
              <w:t>Senha</w:t>
            </w:r>
            <w:proofErr w:type="spellEnd"/>
          </w:p>
        </w:tc>
        <w:tc>
          <w:tcPr>
            <w:tcW w:w="2551" w:type="dxa"/>
          </w:tcPr>
          <w:p w14:paraId="7B9C0FB4" w14:textId="5AEAF485" w:rsidR="001816E0" w:rsidRPr="00D97CA3" w:rsidRDefault="00F878E4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SEGUC0120CT00</w:t>
            </w:r>
            <w:r>
              <w:rPr>
                <w:lang w:val="pt-BR"/>
              </w:rPr>
              <w:t>2</w:t>
            </w:r>
          </w:p>
        </w:tc>
      </w:tr>
      <w:tr w:rsidR="001816E0" w:rsidRPr="00D97CA3" w14:paraId="34485ACE" w14:textId="77777777" w:rsidTr="00110162">
        <w:tc>
          <w:tcPr>
            <w:tcW w:w="2268" w:type="dxa"/>
          </w:tcPr>
          <w:p w14:paraId="5D95D0D3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7792497" w14:textId="5496B1ED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F3589C">
              <w:t xml:space="preserve">Campo: </w:t>
            </w:r>
            <w:proofErr w:type="spellStart"/>
            <w:r w:rsidRPr="00F3589C">
              <w:t>Confirmar</w:t>
            </w:r>
            <w:proofErr w:type="spellEnd"/>
            <w:r w:rsidRPr="00F3589C">
              <w:t xml:space="preserve"> nova </w:t>
            </w:r>
            <w:proofErr w:type="spellStart"/>
            <w:r w:rsidRPr="00F3589C">
              <w:t>senha</w:t>
            </w:r>
            <w:proofErr w:type="spellEnd"/>
          </w:p>
        </w:tc>
        <w:tc>
          <w:tcPr>
            <w:tcW w:w="2551" w:type="dxa"/>
          </w:tcPr>
          <w:p w14:paraId="5D7D8AF2" w14:textId="326CD309" w:rsidR="001816E0" w:rsidRPr="00D97CA3" w:rsidRDefault="00F878E4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SEGUC0120CT00</w:t>
            </w:r>
            <w:r>
              <w:rPr>
                <w:lang w:val="pt-BR"/>
              </w:rPr>
              <w:t>3</w:t>
            </w:r>
          </w:p>
        </w:tc>
      </w:tr>
      <w:tr w:rsidR="004C47F3" w:rsidRPr="00D97CA3" w14:paraId="295EC1E5" w14:textId="77777777" w:rsidTr="00110162">
        <w:tc>
          <w:tcPr>
            <w:tcW w:w="2268" w:type="dxa"/>
          </w:tcPr>
          <w:p w14:paraId="41730FE8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lastRenderedPageBreak/>
              <w:t>Fluxo básico</w:t>
            </w:r>
          </w:p>
        </w:tc>
        <w:tc>
          <w:tcPr>
            <w:tcW w:w="4252" w:type="dxa"/>
          </w:tcPr>
          <w:p w14:paraId="763609D9" w14:textId="4B2D9055" w:rsidR="004C47F3" w:rsidRPr="00D97CA3" w:rsidRDefault="001816E0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Alterar senha com sucesso</w:t>
            </w:r>
          </w:p>
        </w:tc>
        <w:tc>
          <w:tcPr>
            <w:tcW w:w="2551" w:type="dxa"/>
          </w:tcPr>
          <w:p w14:paraId="1224D07B" w14:textId="19DA6F51" w:rsidR="004C47F3" w:rsidRPr="00D97CA3" w:rsidRDefault="00F878E4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SEGUC0120CT00</w:t>
            </w:r>
            <w:r>
              <w:rPr>
                <w:lang w:val="pt-BR"/>
              </w:rPr>
              <w:t>4</w:t>
            </w:r>
          </w:p>
        </w:tc>
      </w:tr>
      <w:tr w:rsidR="004C47F3" w:rsidRPr="00D97CA3" w14:paraId="10600288" w14:textId="77777777" w:rsidTr="00110162">
        <w:tc>
          <w:tcPr>
            <w:tcW w:w="2268" w:type="dxa"/>
          </w:tcPr>
          <w:p w14:paraId="1586CC3E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F5614C0" w14:textId="4067B080" w:rsidR="004C47F3" w:rsidRPr="00D97CA3" w:rsidRDefault="001816E0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Campos obrigatórios</w:t>
            </w:r>
          </w:p>
        </w:tc>
        <w:tc>
          <w:tcPr>
            <w:tcW w:w="2551" w:type="dxa"/>
          </w:tcPr>
          <w:p w14:paraId="54670CB9" w14:textId="3E3476E4" w:rsidR="004C47F3" w:rsidRPr="00D97CA3" w:rsidRDefault="00F878E4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SEGUC0120CT00</w:t>
            </w:r>
            <w:r>
              <w:rPr>
                <w:lang w:val="pt-BR"/>
              </w:rPr>
              <w:t>5</w:t>
            </w:r>
          </w:p>
        </w:tc>
      </w:tr>
    </w:tbl>
    <w:p w14:paraId="48A4D937" w14:textId="77777777" w:rsidR="004C47F3" w:rsidRPr="00D97CA3" w:rsidRDefault="004C47F3" w:rsidP="004C47F3">
      <w:pPr>
        <w:rPr>
          <w:lang w:val="pt-BR"/>
        </w:rPr>
      </w:pPr>
    </w:p>
    <w:p w14:paraId="1AEC137B" w14:textId="2DE5FF6F" w:rsidR="004C47F3" w:rsidRPr="00D97CA3" w:rsidRDefault="004C47F3" w:rsidP="004C47F3">
      <w:pPr>
        <w:pStyle w:val="Ttulo2"/>
        <w:rPr>
          <w:lang w:val="pt-BR"/>
        </w:rPr>
      </w:pPr>
      <w:bookmarkStart w:id="23" w:name="_Toc454962681"/>
      <w:r w:rsidRPr="004C47F3">
        <w:rPr>
          <w:lang w:val="pt-BR"/>
        </w:rPr>
        <w:t>SEGUC0130 - Consultar Usuário</w:t>
      </w:r>
      <w:bookmarkEnd w:id="23"/>
    </w:p>
    <w:p w14:paraId="6DB42029" w14:textId="77777777" w:rsidR="004C47F3" w:rsidRPr="00D97CA3" w:rsidRDefault="004C47F3" w:rsidP="004C47F3">
      <w:pPr>
        <w:pStyle w:val="Ttulo2"/>
        <w:numPr>
          <w:ilvl w:val="2"/>
          <w:numId w:val="9"/>
        </w:numPr>
        <w:rPr>
          <w:lang w:val="pt-BR"/>
        </w:rPr>
      </w:pPr>
      <w:bookmarkStart w:id="24" w:name="_Toc454962682"/>
      <w:r w:rsidRPr="00D97CA3">
        <w:rPr>
          <w:lang w:val="pt-BR"/>
        </w:rPr>
        <w:t>Relação dos Casos de Teste</w:t>
      </w:r>
      <w:bookmarkEnd w:id="24"/>
    </w:p>
    <w:p w14:paraId="3242B3DD" w14:textId="77777777" w:rsidR="004C47F3" w:rsidRPr="00D97CA3" w:rsidRDefault="004C47F3" w:rsidP="004C47F3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1816E0" w:rsidRPr="00D97CA3" w14:paraId="398AD1CB" w14:textId="77777777" w:rsidTr="00AF1F57">
        <w:tc>
          <w:tcPr>
            <w:tcW w:w="2268" w:type="dxa"/>
          </w:tcPr>
          <w:p w14:paraId="0D284402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CC5AEA8" w14:textId="6FAE6FC3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Pesquisa</w:t>
            </w:r>
            <w:proofErr w:type="spellEnd"/>
            <w:r w:rsidRPr="008F0A8A">
              <w:t xml:space="preserve"> - CPF</w:t>
            </w:r>
          </w:p>
        </w:tc>
        <w:tc>
          <w:tcPr>
            <w:tcW w:w="2551" w:type="dxa"/>
          </w:tcPr>
          <w:p w14:paraId="26CA4A22" w14:textId="636C17A8" w:rsidR="001816E0" w:rsidRPr="00D97CA3" w:rsidRDefault="004107B9" w:rsidP="004107B9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</w:t>
            </w:r>
            <w:r>
              <w:rPr>
                <w:lang w:val="pt-BR"/>
              </w:rPr>
              <w:t>0CT00</w:t>
            </w:r>
            <w:r>
              <w:rPr>
                <w:lang w:val="pt-BR"/>
              </w:rPr>
              <w:t>1</w:t>
            </w:r>
          </w:p>
        </w:tc>
      </w:tr>
      <w:tr w:rsidR="001816E0" w:rsidRPr="00D97CA3" w14:paraId="589055E5" w14:textId="77777777" w:rsidTr="00AF1F57">
        <w:tc>
          <w:tcPr>
            <w:tcW w:w="2268" w:type="dxa"/>
          </w:tcPr>
          <w:p w14:paraId="1D9F319D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F3F17D7" w14:textId="120278B7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Pesquisa</w:t>
            </w:r>
            <w:proofErr w:type="spellEnd"/>
            <w:r w:rsidRPr="008F0A8A">
              <w:t xml:space="preserve"> - Nome de </w:t>
            </w:r>
            <w:proofErr w:type="spellStart"/>
            <w:r w:rsidRPr="008F0A8A">
              <w:t>Usuário</w:t>
            </w:r>
            <w:proofErr w:type="spellEnd"/>
          </w:p>
        </w:tc>
        <w:tc>
          <w:tcPr>
            <w:tcW w:w="2551" w:type="dxa"/>
          </w:tcPr>
          <w:p w14:paraId="3282A212" w14:textId="25947FB0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SEGUC0130CT00</w:t>
            </w:r>
            <w:r>
              <w:rPr>
                <w:lang w:val="pt-BR"/>
              </w:rPr>
              <w:t>2</w:t>
            </w:r>
          </w:p>
        </w:tc>
      </w:tr>
      <w:tr w:rsidR="001816E0" w:rsidRPr="00D97CA3" w14:paraId="69CFD5B5" w14:textId="77777777" w:rsidTr="00AF1F57">
        <w:tc>
          <w:tcPr>
            <w:tcW w:w="2268" w:type="dxa"/>
          </w:tcPr>
          <w:p w14:paraId="343C055D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DA68C16" w14:textId="03DDB51D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Pesquisa</w:t>
            </w:r>
            <w:proofErr w:type="spellEnd"/>
            <w:r w:rsidRPr="008F0A8A">
              <w:t xml:space="preserve"> - Status de </w:t>
            </w:r>
            <w:proofErr w:type="spellStart"/>
            <w:r w:rsidRPr="008F0A8A">
              <w:t>usuário</w:t>
            </w:r>
            <w:proofErr w:type="spellEnd"/>
          </w:p>
        </w:tc>
        <w:tc>
          <w:tcPr>
            <w:tcW w:w="2551" w:type="dxa"/>
          </w:tcPr>
          <w:p w14:paraId="795916E2" w14:textId="19AE2916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SEGUC0130CT00</w:t>
            </w:r>
            <w:r>
              <w:rPr>
                <w:lang w:val="pt-BR"/>
              </w:rPr>
              <w:t>3</w:t>
            </w:r>
          </w:p>
        </w:tc>
      </w:tr>
      <w:tr w:rsidR="001816E0" w:rsidRPr="00D97CA3" w14:paraId="616CD41B" w14:textId="77777777" w:rsidTr="00AF1F57">
        <w:tc>
          <w:tcPr>
            <w:tcW w:w="2268" w:type="dxa"/>
          </w:tcPr>
          <w:p w14:paraId="65467976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BAE959B" w14:textId="6B79C896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Pesquisa</w:t>
            </w:r>
            <w:proofErr w:type="spellEnd"/>
            <w:r w:rsidRPr="008F0A8A">
              <w:t xml:space="preserve"> - </w:t>
            </w:r>
            <w:proofErr w:type="spellStart"/>
            <w:r w:rsidRPr="008F0A8A">
              <w:t>Tipo</w:t>
            </w:r>
            <w:proofErr w:type="spellEnd"/>
            <w:r w:rsidRPr="008F0A8A">
              <w:t xml:space="preserve"> de </w:t>
            </w:r>
            <w:proofErr w:type="spellStart"/>
            <w:r w:rsidRPr="008F0A8A">
              <w:t>usuário</w:t>
            </w:r>
            <w:proofErr w:type="spellEnd"/>
          </w:p>
        </w:tc>
        <w:tc>
          <w:tcPr>
            <w:tcW w:w="2551" w:type="dxa"/>
          </w:tcPr>
          <w:p w14:paraId="53AE512B" w14:textId="0E48283B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SEGUC0130CT00</w:t>
            </w:r>
            <w:r>
              <w:rPr>
                <w:lang w:val="pt-BR"/>
              </w:rPr>
              <w:t>4</w:t>
            </w:r>
          </w:p>
        </w:tc>
      </w:tr>
      <w:tr w:rsidR="001816E0" w:rsidRPr="00D97CA3" w14:paraId="11F2CEA6" w14:textId="77777777" w:rsidTr="00AF1F57">
        <w:tc>
          <w:tcPr>
            <w:tcW w:w="2268" w:type="dxa"/>
          </w:tcPr>
          <w:p w14:paraId="04C406D1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F4636FF" w14:textId="3A112565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Pesquisa</w:t>
            </w:r>
            <w:proofErr w:type="spellEnd"/>
            <w:r w:rsidRPr="008F0A8A">
              <w:t xml:space="preserve"> - Estado do País</w:t>
            </w:r>
          </w:p>
        </w:tc>
        <w:tc>
          <w:tcPr>
            <w:tcW w:w="2551" w:type="dxa"/>
          </w:tcPr>
          <w:p w14:paraId="73B8C1E1" w14:textId="7411F0CD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SEGUC0130CT00</w:t>
            </w:r>
            <w:r>
              <w:rPr>
                <w:lang w:val="pt-BR"/>
              </w:rPr>
              <w:t>5</w:t>
            </w:r>
          </w:p>
        </w:tc>
      </w:tr>
      <w:tr w:rsidR="001816E0" w:rsidRPr="00D97CA3" w14:paraId="0066C3AA" w14:textId="77777777" w:rsidTr="00AF1F57">
        <w:tc>
          <w:tcPr>
            <w:tcW w:w="2268" w:type="dxa"/>
          </w:tcPr>
          <w:p w14:paraId="2AEE7E2A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A6ACC27" w14:textId="3ED453C1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Pesquisa</w:t>
            </w:r>
            <w:proofErr w:type="spellEnd"/>
            <w:r w:rsidRPr="008F0A8A">
              <w:t xml:space="preserve"> - </w:t>
            </w:r>
            <w:proofErr w:type="spellStart"/>
            <w:r w:rsidRPr="008F0A8A">
              <w:t>Cidade</w:t>
            </w:r>
            <w:proofErr w:type="spellEnd"/>
            <w:r w:rsidRPr="008F0A8A">
              <w:t xml:space="preserve"> do Estado</w:t>
            </w:r>
          </w:p>
        </w:tc>
        <w:tc>
          <w:tcPr>
            <w:tcW w:w="2551" w:type="dxa"/>
          </w:tcPr>
          <w:p w14:paraId="0E26C52B" w14:textId="04C83F00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SEGUC0130CT00</w:t>
            </w:r>
            <w:r>
              <w:rPr>
                <w:lang w:val="pt-BR"/>
              </w:rPr>
              <w:t>6</w:t>
            </w:r>
          </w:p>
        </w:tc>
      </w:tr>
      <w:tr w:rsidR="001816E0" w:rsidRPr="00D97CA3" w14:paraId="20F2B697" w14:textId="77777777" w:rsidTr="00AF1F57">
        <w:tc>
          <w:tcPr>
            <w:tcW w:w="2268" w:type="dxa"/>
          </w:tcPr>
          <w:p w14:paraId="016CF75A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C59D9B7" w14:textId="729DF890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No. </w:t>
            </w:r>
            <w:proofErr w:type="spellStart"/>
            <w:r w:rsidRPr="008F0A8A">
              <w:t>Solicitação</w:t>
            </w:r>
            <w:proofErr w:type="spellEnd"/>
          </w:p>
        </w:tc>
        <w:tc>
          <w:tcPr>
            <w:tcW w:w="2551" w:type="dxa"/>
          </w:tcPr>
          <w:p w14:paraId="2E02152A" w14:textId="73B7968C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SEGUC0130CT00</w:t>
            </w:r>
            <w:r>
              <w:rPr>
                <w:lang w:val="pt-BR"/>
              </w:rPr>
              <w:t>7</w:t>
            </w:r>
          </w:p>
        </w:tc>
      </w:tr>
      <w:tr w:rsidR="001816E0" w:rsidRPr="00D97CA3" w14:paraId="7FCDF2B9" w14:textId="77777777" w:rsidTr="00AF1F57">
        <w:tc>
          <w:tcPr>
            <w:tcW w:w="2268" w:type="dxa"/>
          </w:tcPr>
          <w:p w14:paraId="1A537987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0F69EC24" w14:textId="3155AA45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Data </w:t>
            </w:r>
            <w:proofErr w:type="spellStart"/>
            <w:r w:rsidRPr="008F0A8A">
              <w:t>Solicitação</w:t>
            </w:r>
            <w:proofErr w:type="spellEnd"/>
          </w:p>
        </w:tc>
        <w:tc>
          <w:tcPr>
            <w:tcW w:w="2551" w:type="dxa"/>
          </w:tcPr>
          <w:p w14:paraId="6D94C81D" w14:textId="617EC70B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SEGUC0130CT00</w:t>
            </w:r>
            <w:r>
              <w:rPr>
                <w:lang w:val="pt-BR"/>
              </w:rPr>
              <w:t>8</w:t>
            </w:r>
          </w:p>
        </w:tc>
      </w:tr>
      <w:tr w:rsidR="001816E0" w:rsidRPr="00D97CA3" w14:paraId="128AD459" w14:textId="77777777" w:rsidTr="00AF1F57">
        <w:tc>
          <w:tcPr>
            <w:tcW w:w="2268" w:type="dxa"/>
          </w:tcPr>
          <w:p w14:paraId="79488F99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FB9CFD9" w14:textId="3E71D995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>Campo: CPF</w:t>
            </w:r>
          </w:p>
        </w:tc>
        <w:tc>
          <w:tcPr>
            <w:tcW w:w="2551" w:type="dxa"/>
          </w:tcPr>
          <w:p w14:paraId="4667ADFE" w14:textId="78FA997D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SEGUC0130CT00</w:t>
            </w:r>
            <w:r>
              <w:rPr>
                <w:lang w:val="pt-BR"/>
              </w:rPr>
              <w:t>9</w:t>
            </w:r>
          </w:p>
        </w:tc>
      </w:tr>
      <w:tr w:rsidR="001816E0" w:rsidRPr="00D97CA3" w14:paraId="36C2A31D" w14:textId="77777777" w:rsidTr="00AF1F57">
        <w:tc>
          <w:tcPr>
            <w:tcW w:w="2268" w:type="dxa"/>
          </w:tcPr>
          <w:p w14:paraId="73012376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0DBA4A80" w14:textId="30B4EBAB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Nome </w:t>
            </w:r>
            <w:proofErr w:type="spellStart"/>
            <w:r w:rsidRPr="008F0A8A">
              <w:t>Completo</w:t>
            </w:r>
            <w:proofErr w:type="spellEnd"/>
          </w:p>
        </w:tc>
        <w:tc>
          <w:tcPr>
            <w:tcW w:w="2551" w:type="dxa"/>
          </w:tcPr>
          <w:p w14:paraId="3EC8C1E1" w14:textId="503E814A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10</w:t>
            </w:r>
          </w:p>
        </w:tc>
      </w:tr>
      <w:tr w:rsidR="001816E0" w:rsidRPr="00D97CA3" w14:paraId="2FE1AA12" w14:textId="77777777" w:rsidTr="00AF1F57">
        <w:tc>
          <w:tcPr>
            <w:tcW w:w="2268" w:type="dxa"/>
          </w:tcPr>
          <w:p w14:paraId="63F86939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BE999CE" w14:textId="27C1BDFD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>Campo: CEP</w:t>
            </w:r>
          </w:p>
        </w:tc>
        <w:tc>
          <w:tcPr>
            <w:tcW w:w="2551" w:type="dxa"/>
          </w:tcPr>
          <w:p w14:paraId="5BBE5577" w14:textId="40A3B48A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11</w:t>
            </w:r>
          </w:p>
        </w:tc>
      </w:tr>
      <w:tr w:rsidR="001816E0" w:rsidRPr="00D97CA3" w14:paraId="2FB61870" w14:textId="77777777" w:rsidTr="00AF1F57">
        <w:tc>
          <w:tcPr>
            <w:tcW w:w="2268" w:type="dxa"/>
          </w:tcPr>
          <w:p w14:paraId="7F464755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62B7D11" w14:textId="4EA25599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Logradouro</w:t>
            </w:r>
            <w:proofErr w:type="spellEnd"/>
          </w:p>
        </w:tc>
        <w:tc>
          <w:tcPr>
            <w:tcW w:w="2551" w:type="dxa"/>
          </w:tcPr>
          <w:p w14:paraId="0D69D251" w14:textId="2FD2A1EA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12</w:t>
            </w:r>
          </w:p>
        </w:tc>
      </w:tr>
      <w:tr w:rsidR="001816E0" w:rsidRPr="00D97CA3" w14:paraId="5251F7DB" w14:textId="77777777" w:rsidTr="00AF1F57">
        <w:tc>
          <w:tcPr>
            <w:tcW w:w="2268" w:type="dxa"/>
          </w:tcPr>
          <w:p w14:paraId="60586B08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3B0F0D50" w14:textId="44BA9B62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Endereço</w:t>
            </w:r>
            <w:proofErr w:type="spellEnd"/>
          </w:p>
        </w:tc>
        <w:tc>
          <w:tcPr>
            <w:tcW w:w="2551" w:type="dxa"/>
          </w:tcPr>
          <w:p w14:paraId="4B7E961F" w14:textId="38BBFA53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13</w:t>
            </w:r>
          </w:p>
        </w:tc>
      </w:tr>
      <w:tr w:rsidR="001816E0" w:rsidRPr="00D97CA3" w14:paraId="225E8319" w14:textId="77777777" w:rsidTr="00AF1F57">
        <w:tc>
          <w:tcPr>
            <w:tcW w:w="2268" w:type="dxa"/>
          </w:tcPr>
          <w:p w14:paraId="2D9E692C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313583F1" w14:textId="45E7DF69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Número</w:t>
            </w:r>
            <w:proofErr w:type="spellEnd"/>
          </w:p>
        </w:tc>
        <w:tc>
          <w:tcPr>
            <w:tcW w:w="2551" w:type="dxa"/>
          </w:tcPr>
          <w:p w14:paraId="6D138EE9" w14:textId="53E6BB6A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14</w:t>
            </w:r>
          </w:p>
        </w:tc>
      </w:tr>
      <w:tr w:rsidR="001816E0" w:rsidRPr="00D97CA3" w14:paraId="5F185C21" w14:textId="77777777" w:rsidTr="00AF1F57">
        <w:tc>
          <w:tcPr>
            <w:tcW w:w="2268" w:type="dxa"/>
          </w:tcPr>
          <w:p w14:paraId="1ED812B4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25234D7" w14:textId="6B728CB1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Apartamento</w:t>
            </w:r>
            <w:proofErr w:type="spellEnd"/>
          </w:p>
        </w:tc>
        <w:tc>
          <w:tcPr>
            <w:tcW w:w="2551" w:type="dxa"/>
          </w:tcPr>
          <w:p w14:paraId="06C217D1" w14:textId="3331CAEF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15</w:t>
            </w:r>
          </w:p>
        </w:tc>
      </w:tr>
      <w:tr w:rsidR="001816E0" w:rsidRPr="00D97CA3" w14:paraId="00947FC2" w14:textId="77777777" w:rsidTr="00AF1F57">
        <w:tc>
          <w:tcPr>
            <w:tcW w:w="2268" w:type="dxa"/>
          </w:tcPr>
          <w:p w14:paraId="44934876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14FB4FA" w14:textId="248C626E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Complemento</w:t>
            </w:r>
            <w:proofErr w:type="spellEnd"/>
          </w:p>
        </w:tc>
        <w:tc>
          <w:tcPr>
            <w:tcW w:w="2551" w:type="dxa"/>
          </w:tcPr>
          <w:p w14:paraId="49DEBA0E" w14:textId="7E653572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16</w:t>
            </w:r>
          </w:p>
        </w:tc>
      </w:tr>
      <w:tr w:rsidR="001816E0" w:rsidRPr="00D97CA3" w14:paraId="1292531A" w14:textId="77777777" w:rsidTr="00AF1F57">
        <w:tc>
          <w:tcPr>
            <w:tcW w:w="2268" w:type="dxa"/>
          </w:tcPr>
          <w:p w14:paraId="58141774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5D4AB70" w14:textId="38A8E0D1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Bairro</w:t>
            </w:r>
            <w:proofErr w:type="spellEnd"/>
          </w:p>
        </w:tc>
        <w:tc>
          <w:tcPr>
            <w:tcW w:w="2551" w:type="dxa"/>
          </w:tcPr>
          <w:p w14:paraId="1AC1A98D" w14:textId="68EC0F89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17</w:t>
            </w:r>
          </w:p>
        </w:tc>
      </w:tr>
      <w:tr w:rsidR="001816E0" w:rsidRPr="00D97CA3" w14:paraId="3DC9A100" w14:textId="77777777" w:rsidTr="00AF1F57">
        <w:tc>
          <w:tcPr>
            <w:tcW w:w="2268" w:type="dxa"/>
          </w:tcPr>
          <w:p w14:paraId="128ACDDC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2083A59" w14:textId="41C57703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>Campo: Estado</w:t>
            </w:r>
          </w:p>
        </w:tc>
        <w:tc>
          <w:tcPr>
            <w:tcW w:w="2551" w:type="dxa"/>
          </w:tcPr>
          <w:p w14:paraId="40B368D6" w14:textId="0950D682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18</w:t>
            </w:r>
          </w:p>
        </w:tc>
      </w:tr>
      <w:tr w:rsidR="001816E0" w:rsidRPr="00D97CA3" w14:paraId="02931AB5" w14:textId="77777777" w:rsidTr="00AF1F57">
        <w:tc>
          <w:tcPr>
            <w:tcW w:w="2268" w:type="dxa"/>
          </w:tcPr>
          <w:p w14:paraId="7B324CDF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3BBF8FA" w14:textId="4F7373B3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Cidade</w:t>
            </w:r>
            <w:proofErr w:type="spellEnd"/>
          </w:p>
        </w:tc>
        <w:tc>
          <w:tcPr>
            <w:tcW w:w="2551" w:type="dxa"/>
          </w:tcPr>
          <w:p w14:paraId="6D4B734C" w14:textId="1577F939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19</w:t>
            </w:r>
          </w:p>
        </w:tc>
      </w:tr>
      <w:tr w:rsidR="001816E0" w:rsidRPr="00D97CA3" w14:paraId="25118A7A" w14:textId="77777777" w:rsidTr="00AF1F57">
        <w:tc>
          <w:tcPr>
            <w:tcW w:w="2268" w:type="dxa"/>
          </w:tcPr>
          <w:p w14:paraId="60743B0A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609CBB2" w14:textId="1B2A6A0E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Outro </w:t>
            </w:r>
            <w:proofErr w:type="spellStart"/>
            <w:r w:rsidRPr="008F0A8A">
              <w:t>Endereço</w:t>
            </w:r>
            <w:proofErr w:type="spellEnd"/>
            <w:r w:rsidRPr="008F0A8A">
              <w:t xml:space="preserve"> de </w:t>
            </w:r>
            <w:proofErr w:type="spellStart"/>
            <w:r w:rsidRPr="008F0A8A">
              <w:t>Contato</w:t>
            </w:r>
            <w:proofErr w:type="spellEnd"/>
          </w:p>
        </w:tc>
        <w:tc>
          <w:tcPr>
            <w:tcW w:w="2551" w:type="dxa"/>
          </w:tcPr>
          <w:p w14:paraId="20D84D13" w14:textId="37CD7C19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20</w:t>
            </w:r>
          </w:p>
        </w:tc>
      </w:tr>
      <w:tr w:rsidR="001816E0" w:rsidRPr="00D97CA3" w14:paraId="424FFC84" w14:textId="77777777" w:rsidTr="00AF1F57">
        <w:tc>
          <w:tcPr>
            <w:tcW w:w="2268" w:type="dxa"/>
          </w:tcPr>
          <w:p w14:paraId="601C21F0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324ED419" w14:textId="45334E43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Telefone</w:t>
            </w:r>
            <w:proofErr w:type="spellEnd"/>
            <w:r w:rsidRPr="008F0A8A">
              <w:t xml:space="preserve"> </w:t>
            </w:r>
            <w:proofErr w:type="spellStart"/>
            <w:r w:rsidRPr="008F0A8A">
              <w:t>Residencial</w:t>
            </w:r>
            <w:proofErr w:type="spellEnd"/>
          </w:p>
        </w:tc>
        <w:tc>
          <w:tcPr>
            <w:tcW w:w="2551" w:type="dxa"/>
          </w:tcPr>
          <w:p w14:paraId="152B89BE" w14:textId="3C90C4EB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21</w:t>
            </w:r>
          </w:p>
        </w:tc>
      </w:tr>
      <w:tr w:rsidR="001816E0" w:rsidRPr="00D97CA3" w14:paraId="2C1EA384" w14:textId="77777777" w:rsidTr="00AF1F57">
        <w:tc>
          <w:tcPr>
            <w:tcW w:w="2268" w:type="dxa"/>
          </w:tcPr>
          <w:p w14:paraId="11971A2A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CD3784D" w14:textId="5C4E3C80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Telefone</w:t>
            </w:r>
            <w:proofErr w:type="spellEnd"/>
            <w:r w:rsidRPr="008F0A8A">
              <w:t xml:space="preserve"> </w:t>
            </w:r>
            <w:proofErr w:type="spellStart"/>
            <w:r w:rsidRPr="008F0A8A">
              <w:t>Celular</w:t>
            </w:r>
            <w:proofErr w:type="spellEnd"/>
          </w:p>
        </w:tc>
        <w:tc>
          <w:tcPr>
            <w:tcW w:w="2551" w:type="dxa"/>
          </w:tcPr>
          <w:p w14:paraId="07BB00E9" w14:textId="1B19E159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22</w:t>
            </w:r>
          </w:p>
        </w:tc>
      </w:tr>
      <w:tr w:rsidR="001816E0" w:rsidRPr="00D97CA3" w14:paraId="0F8E7194" w14:textId="77777777" w:rsidTr="00AF1F57">
        <w:tc>
          <w:tcPr>
            <w:tcW w:w="2268" w:type="dxa"/>
          </w:tcPr>
          <w:p w14:paraId="2E73D3A0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2C8A5E58" w14:textId="4073E460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Correio</w:t>
            </w:r>
            <w:proofErr w:type="spellEnd"/>
            <w:r w:rsidRPr="008F0A8A">
              <w:t xml:space="preserve"> </w:t>
            </w:r>
            <w:proofErr w:type="spellStart"/>
            <w:r w:rsidRPr="008F0A8A">
              <w:t>Eletrônico</w:t>
            </w:r>
            <w:proofErr w:type="spellEnd"/>
          </w:p>
        </w:tc>
        <w:tc>
          <w:tcPr>
            <w:tcW w:w="2551" w:type="dxa"/>
          </w:tcPr>
          <w:p w14:paraId="535218CE" w14:textId="177A14DF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23</w:t>
            </w:r>
          </w:p>
        </w:tc>
      </w:tr>
      <w:tr w:rsidR="001816E0" w:rsidRPr="00D97CA3" w14:paraId="169DFF5E" w14:textId="77777777" w:rsidTr="00AF1F57">
        <w:tc>
          <w:tcPr>
            <w:tcW w:w="2268" w:type="dxa"/>
          </w:tcPr>
          <w:p w14:paraId="66A7ECF7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33AB465" w14:textId="390D039A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Tipo</w:t>
            </w:r>
            <w:proofErr w:type="spellEnd"/>
            <w:r w:rsidRPr="008F0A8A">
              <w:t xml:space="preserve"> de </w:t>
            </w:r>
            <w:proofErr w:type="spellStart"/>
            <w:r w:rsidRPr="008F0A8A">
              <w:t>Usuário</w:t>
            </w:r>
            <w:proofErr w:type="spellEnd"/>
          </w:p>
        </w:tc>
        <w:tc>
          <w:tcPr>
            <w:tcW w:w="2551" w:type="dxa"/>
          </w:tcPr>
          <w:p w14:paraId="0E27596A" w14:textId="278F3399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24</w:t>
            </w:r>
          </w:p>
        </w:tc>
      </w:tr>
      <w:tr w:rsidR="001816E0" w:rsidRPr="00D97CA3" w14:paraId="54613AAD" w14:textId="77777777" w:rsidTr="00AF1F57">
        <w:tc>
          <w:tcPr>
            <w:tcW w:w="2268" w:type="dxa"/>
          </w:tcPr>
          <w:p w14:paraId="1524CE9D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01720FF" w14:textId="435004C9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>Campo: CRC</w:t>
            </w:r>
          </w:p>
        </w:tc>
        <w:tc>
          <w:tcPr>
            <w:tcW w:w="2551" w:type="dxa"/>
          </w:tcPr>
          <w:p w14:paraId="5259A6CF" w14:textId="4C551677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25</w:t>
            </w:r>
          </w:p>
        </w:tc>
      </w:tr>
      <w:tr w:rsidR="001816E0" w:rsidRPr="00D97CA3" w14:paraId="69623704" w14:textId="77777777" w:rsidTr="00AF1F57">
        <w:tc>
          <w:tcPr>
            <w:tcW w:w="2268" w:type="dxa"/>
          </w:tcPr>
          <w:p w14:paraId="3114D2C5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06E693D4" w14:textId="6FD464B0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Unidade</w:t>
            </w:r>
            <w:proofErr w:type="spellEnd"/>
            <w:r w:rsidRPr="008F0A8A">
              <w:t xml:space="preserve"> </w:t>
            </w:r>
            <w:proofErr w:type="spellStart"/>
            <w:r w:rsidRPr="008F0A8A">
              <w:t>organizacional</w:t>
            </w:r>
            <w:proofErr w:type="spellEnd"/>
          </w:p>
        </w:tc>
        <w:tc>
          <w:tcPr>
            <w:tcW w:w="2551" w:type="dxa"/>
          </w:tcPr>
          <w:p w14:paraId="56C1F1B3" w14:textId="4CC2202B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26</w:t>
            </w:r>
          </w:p>
        </w:tc>
      </w:tr>
      <w:tr w:rsidR="001816E0" w:rsidRPr="00D97CA3" w14:paraId="2DB0C6CA" w14:textId="77777777" w:rsidTr="00AF1F57">
        <w:tc>
          <w:tcPr>
            <w:tcW w:w="2268" w:type="dxa"/>
          </w:tcPr>
          <w:p w14:paraId="77E5903B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3CDB2A55" w14:textId="4227B3B1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Posto</w:t>
            </w:r>
            <w:proofErr w:type="spellEnd"/>
            <w:r w:rsidRPr="008F0A8A">
              <w:t xml:space="preserve"> de </w:t>
            </w:r>
            <w:proofErr w:type="spellStart"/>
            <w:r w:rsidRPr="008F0A8A">
              <w:t>Trabalho</w:t>
            </w:r>
            <w:proofErr w:type="spellEnd"/>
          </w:p>
        </w:tc>
        <w:tc>
          <w:tcPr>
            <w:tcW w:w="2551" w:type="dxa"/>
          </w:tcPr>
          <w:p w14:paraId="3EF3E54E" w14:textId="26502D48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27</w:t>
            </w:r>
          </w:p>
        </w:tc>
      </w:tr>
      <w:tr w:rsidR="001816E0" w:rsidRPr="00D97CA3" w14:paraId="406E9FB5" w14:textId="77777777" w:rsidTr="00AF1F57">
        <w:tc>
          <w:tcPr>
            <w:tcW w:w="2268" w:type="dxa"/>
          </w:tcPr>
          <w:p w14:paraId="71C70AF9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7BFCD941" w14:textId="08255B9B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CNPJ </w:t>
            </w:r>
            <w:proofErr w:type="spellStart"/>
            <w:r w:rsidRPr="008F0A8A">
              <w:t>Empresa</w:t>
            </w:r>
            <w:proofErr w:type="spellEnd"/>
          </w:p>
        </w:tc>
        <w:tc>
          <w:tcPr>
            <w:tcW w:w="2551" w:type="dxa"/>
          </w:tcPr>
          <w:p w14:paraId="2E279AE9" w14:textId="110134D1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28</w:t>
            </w:r>
          </w:p>
        </w:tc>
      </w:tr>
      <w:tr w:rsidR="001816E0" w:rsidRPr="00D97CA3" w14:paraId="1C8F1872" w14:textId="77777777" w:rsidTr="00110162">
        <w:tc>
          <w:tcPr>
            <w:tcW w:w="2268" w:type="dxa"/>
          </w:tcPr>
          <w:p w14:paraId="43FAFF93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0F2B7F86" w14:textId="1C37F5AB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Inscrição</w:t>
            </w:r>
            <w:proofErr w:type="spellEnd"/>
            <w:r w:rsidRPr="008F0A8A">
              <w:t xml:space="preserve"> </w:t>
            </w:r>
            <w:proofErr w:type="spellStart"/>
            <w:r w:rsidRPr="008F0A8A">
              <w:t>estadual</w:t>
            </w:r>
            <w:proofErr w:type="spellEnd"/>
          </w:p>
        </w:tc>
        <w:tc>
          <w:tcPr>
            <w:tcW w:w="2551" w:type="dxa"/>
          </w:tcPr>
          <w:p w14:paraId="12C7F859" w14:textId="2733BD9A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29</w:t>
            </w:r>
          </w:p>
        </w:tc>
      </w:tr>
      <w:tr w:rsidR="001816E0" w:rsidRPr="00D97CA3" w14:paraId="54A00892" w14:textId="77777777" w:rsidTr="00110162">
        <w:tc>
          <w:tcPr>
            <w:tcW w:w="2268" w:type="dxa"/>
          </w:tcPr>
          <w:p w14:paraId="38A9840A" w14:textId="77777777" w:rsidR="001816E0" w:rsidRPr="00D97CA3" w:rsidRDefault="001816E0" w:rsidP="001816E0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5A3B3711" w14:textId="29D868FB" w:rsidR="001816E0" w:rsidRPr="00D97CA3" w:rsidRDefault="001816E0" w:rsidP="001816E0">
            <w:pPr>
              <w:spacing w:before="0" w:after="0"/>
              <w:ind w:left="0" w:firstLine="0"/>
              <w:rPr>
                <w:lang w:val="pt-BR"/>
              </w:rPr>
            </w:pPr>
            <w:r w:rsidRPr="008F0A8A">
              <w:t xml:space="preserve">Campo: </w:t>
            </w:r>
            <w:proofErr w:type="spellStart"/>
            <w:r w:rsidRPr="008F0A8A">
              <w:t>Justificação</w:t>
            </w:r>
            <w:proofErr w:type="spellEnd"/>
            <w:r w:rsidRPr="008F0A8A">
              <w:t xml:space="preserve"> da </w:t>
            </w:r>
            <w:proofErr w:type="spellStart"/>
            <w:r w:rsidRPr="008F0A8A">
              <w:t>criação</w:t>
            </w:r>
            <w:proofErr w:type="spellEnd"/>
          </w:p>
        </w:tc>
        <w:tc>
          <w:tcPr>
            <w:tcW w:w="2551" w:type="dxa"/>
          </w:tcPr>
          <w:p w14:paraId="2CBC734C" w14:textId="757D8137" w:rsidR="001816E0" w:rsidRPr="00D97CA3" w:rsidRDefault="004107B9" w:rsidP="001816E0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30</w:t>
            </w:r>
          </w:p>
        </w:tc>
      </w:tr>
      <w:tr w:rsidR="004C47F3" w:rsidRPr="00D97CA3" w14:paraId="45C3EB1B" w14:textId="77777777" w:rsidTr="00110162">
        <w:tc>
          <w:tcPr>
            <w:tcW w:w="2268" w:type="dxa"/>
          </w:tcPr>
          <w:p w14:paraId="594EB720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3BD42616" w14:textId="0F315758" w:rsidR="004C47F3" w:rsidRPr="00D97CA3" w:rsidRDefault="001816E0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Listar usuários</w:t>
            </w:r>
          </w:p>
        </w:tc>
        <w:tc>
          <w:tcPr>
            <w:tcW w:w="2551" w:type="dxa"/>
          </w:tcPr>
          <w:p w14:paraId="54C5DD34" w14:textId="7000D11D" w:rsidR="004C47F3" w:rsidRPr="00D97CA3" w:rsidRDefault="004107B9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31</w:t>
            </w:r>
          </w:p>
        </w:tc>
      </w:tr>
      <w:tr w:rsidR="004C47F3" w:rsidRPr="00D97CA3" w14:paraId="1528AF93" w14:textId="77777777" w:rsidTr="00110162">
        <w:tc>
          <w:tcPr>
            <w:tcW w:w="2268" w:type="dxa"/>
          </w:tcPr>
          <w:p w14:paraId="00733968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5F6DEA1A" w14:textId="634C4E9A" w:rsidR="004C47F3" w:rsidRPr="00D97CA3" w:rsidRDefault="001816E0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Detalhar usuário</w:t>
            </w:r>
          </w:p>
        </w:tc>
        <w:tc>
          <w:tcPr>
            <w:tcW w:w="2551" w:type="dxa"/>
          </w:tcPr>
          <w:p w14:paraId="16BABE71" w14:textId="48185971" w:rsidR="004C47F3" w:rsidRPr="00D97CA3" w:rsidRDefault="004107B9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SEGUC0130CT0</w:t>
            </w:r>
            <w:r>
              <w:rPr>
                <w:lang w:val="pt-BR"/>
              </w:rPr>
              <w:t>32</w:t>
            </w:r>
          </w:p>
        </w:tc>
      </w:tr>
    </w:tbl>
    <w:p w14:paraId="7B900621" w14:textId="77777777" w:rsidR="004C47F3" w:rsidRPr="00D97CA3" w:rsidRDefault="004C47F3" w:rsidP="004C47F3">
      <w:pPr>
        <w:rPr>
          <w:lang w:val="pt-BR"/>
        </w:rPr>
      </w:pPr>
    </w:p>
    <w:p w14:paraId="2504C0A1" w14:textId="6AA4683D" w:rsidR="004C47F3" w:rsidRPr="00D97CA3" w:rsidRDefault="004C47F3" w:rsidP="004C47F3">
      <w:pPr>
        <w:pStyle w:val="Ttulo2"/>
        <w:rPr>
          <w:lang w:val="pt-BR"/>
        </w:rPr>
      </w:pPr>
      <w:bookmarkStart w:id="25" w:name="_Toc454962683"/>
      <w:r w:rsidRPr="004C47F3">
        <w:rPr>
          <w:lang w:val="pt-BR"/>
        </w:rPr>
        <w:lastRenderedPageBreak/>
        <w:t>PARUC0010 - Manter Parâmetros Gerais</w:t>
      </w:r>
      <w:bookmarkEnd w:id="25"/>
    </w:p>
    <w:p w14:paraId="425E9AA2" w14:textId="77777777" w:rsidR="004C47F3" w:rsidRPr="00D97CA3" w:rsidRDefault="004C47F3" w:rsidP="004C47F3">
      <w:pPr>
        <w:pStyle w:val="Ttulo2"/>
        <w:numPr>
          <w:ilvl w:val="2"/>
          <w:numId w:val="9"/>
        </w:numPr>
        <w:rPr>
          <w:lang w:val="pt-BR"/>
        </w:rPr>
      </w:pPr>
      <w:bookmarkStart w:id="26" w:name="_Toc454962684"/>
      <w:r w:rsidRPr="00D97CA3">
        <w:rPr>
          <w:lang w:val="pt-BR"/>
        </w:rPr>
        <w:t>Relação dos Casos de Teste</w:t>
      </w:r>
      <w:bookmarkEnd w:id="26"/>
    </w:p>
    <w:p w14:paraId="425F10E4" w14:textId="77777777" w:rsidR="004C47F3" w:rsidRPr="00D97CA3" w:rsidRDefault="004C47F3" w:rsidP="004C47F3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F639D7" w:rsidRPr="00D97CA3" w14:paraId="38039759" w14:textId="77777777" w:rsidTr="00110162">
        <w:tc>
          <w:tcPr>
            <w:tcW w:w="2268" w:type="dxa"/>
          </w:tcPr>
          <w:p w14:paraId="5417E513" w14:textId="77777777" w:rsidR="00F639D7" w:rsidRPr="00D97CA3" w:rsidRDefault="00F639D7" w:rsidP="00F639D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33BBF979" w14:textId="6AF8BEBA" w:rsidR="00F639D7" w:rsidRPr="00D97CA3" w:rsidRDefault="00F639D7" w:rsidP="00F639D7">
            <w:pPr>
              <w:spacing w:before="0" w:after="0"/>
              <w:ind w:left="0" w:firstLine="0"/>
              <w:rPr>
                <w:lang w:val="pt-BR"/>
              </w:rPr>
            </w:pPr>
            <w:r w:rsidRPr="00AF6632">
              <w:t xml:space="preserve">Campo: </w:t>
            </w:r>
            <w:proofErr w:type="spellStart"/>
            <w:r w:rsidRPr="00AF6632">
              <w:t>Pesquisa</w:t>
            </w:r>
            <w:proofErr w:type="spellEnd"/>
            <w:r w:rsidRPr="00AF6632">
              <w:t xml:space="preserve"> - Nome do </w:t>
            </w:r>
            <w:proofErr w:type="spellStart"/>
            <w:r w:rsidRPr="00AF6632">
              <w:t>parâmetro</w:t>
            </w:r>
            <w:proofErr w:type="spellEnd"/>
            <w:r w:rsidRPr="00AF6632">
              <w:t xml:space="preserve"> </w:t>
            </w:r>
            <w:proofErr w:type="spellStart"/>
            <w:r w:rsidRPr="00AF6632">
              <w:t>geral</w:t>
            </w:r>
            <w:proofErr w:type="spellEnd"/>
          </w:p>
        </w:tc>
        <w:tc>
          <w:tcPr>
            <w:tcW w:w="2551" w:type="dxa"/>
          </w:tcPr>
          <w:p w14:paraId="4D5E5C31" w14:textId="68775EAC" w:rsidR="00F639D7" w:rsidRPr="00D97CA3" w:rsidRDefault="00FB65D6" w:rsidP="00F639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</w:t>
            </w:r>
            <w:r>
              <w:rPr>
                <w:lang w:val="pt-BR"/>
              </w:rPr>
              <w:t>0CT0</w:t>
            </w:r>
            <w:r>
              <w:rPr>
                <w:lang w:val="pt-BR"/>
              </w:rPr>
              <w:t>01</w:t>
            </w:r>
          </w:p>
        </w:tc>
      </w:tr>
      <w:tr w:rsidR="00F639D7" w:rsidRPr="00D97CA3" w14:paraId="09713278" w14:textId="77777777" w:rsidTr="00110162">
        <w:tc>
          <w:tcPr>
            <w:tcW w:w="2268" w:type="dxa"/>
          </w:tcPr>
          <w:p w14:paraId="7CD1F91C" w14:textId="77777777" w:rsidR="00F639D7" w:rsidRPr="00D97CA3" w:rsidRDefault="00F639D7" w:rsidP="00F639D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1E4EA7D3" w14:textId="63B9C3E7" w:rsidR="00F639D7" w:rsidRPr="00D97CA3" w:rsidRDefault="00F639D7" w:rsidP="00F639D7">
            <w:pPr>
              <w:spacing w:before="0" w:after="0"/>
              <w:ind w:left="0" w:firstLine="0"/>
              <w:rPr>
                <w:lang w:val="pt-BR"/>
              </w:rPr>
            </w:pPr>
            <w:r w:rsidRPr="00AF6632">
              <w:t xml:space="preserve">Campo: Nome do </w:t>
            </w:r>
            <w:proofErr w:type="spellStart"/>
            <w:r w:rsidRPr="00AF6632">
              <w:t>parâmetro</w:t>
            </w:r>
            <w:proofErr w:type="spellEnd"/>
            <w:r w:rsidRPr="00AF6632">
              <w:t xml:space="preserve"> </w:t>
            </w:r>
            <w:proofErr w:type="spellStart"/>
            <w:r w:rsidRPr="00AF6632">
              <w:t>geral</w:t>
            </w:r>
            <w:proofErr w:type="spellEnd"/>
            <w:r w:rsidRPr="00AF6632">
              <w:t xml:space="preserve"> </w:t>
            </w:r>
          </w:p>
        </w:tc>
        <w:tc>
          <w:tcPr>
            <w:tcW w:w="2551" w:type="dxa"/>
          </w:tcPr>
          <w:p w14:paraId="4A891ED8" w14:textId="3B0B9D99" w:rsidR="00F639D7" w:rsidRPr="00D97CA3" w:rsidRDefault="00FB65D6" w:rsidP="00F639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PARUC0010CT00</w:t>
            </w:r>
            <w:r>
              <w:rPr>
                <w:lang w:val="pt-BR"/>
              </w:rPr>
              <w:t>2</w:t>
            </w:r>
          </w:p>
        </w:tc>
      </w:tr>
      <w:tr w:rsidR="00F639D7" w:rsidRPr="00D97CA3" w14:paraId="29422475" w14:textId="77777777" w:rsidTr="00110162">
        <w:tc>
          <w:tcPr>
            <w:tcW w:w="2268" w:type="dxa"/>
          </w:tcPr>
          <w:p w14:paraId="56A9CB95" w14:textId="77777777" w:rsidR="00F639D7" w:rsidRPr="00D97CA3" w:rsidRDefault="00F639D7" w:rsidP="00F639D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AF3F07D" w14:textId="689D6921" w:rsidR="00F639D7" w:rsidRPr="00D97CA3" w:rsidRDefault="00F639D7" w:rsidP="00F639D7">
            <w:pPr>
              <w:spacing w:before="0" w:after="0"/>
              <w:ind w:left="0" w:firstLine="0"/>
              <w:rPr>
                <w:lang w:val="pt-BR"/>
              </w:rPr>
            </w:pPr>
            <w:r w:rsidRPr="00AF6632">
              <w:t xml:space="preserve">Campo: </w:t>
            </w:r>
            <w:proofErr w:type="spellStart"/>
            <w:r w:rsidRPr="00AF6632">
              <w:t>Objetivo</w:t>
            </w:r>
            <w:proofErr w:type="spellEnd"/>
            <w:r w:rsidRPr="00AF6632">
              <w:t xml:space="preserve"> </w:t>
            </w:r>
            <w:proofErr w:type="spellStart"/>
            <w:r w:rsidRPr="00AF6632">
              <w:t>Parâmetro</w:t>
            </w:r>
            <w:proofErr w:type="spellEnd"/>
          </w:p>
        </w:tc>
        <w:tc>
          <w:tcPr>
            <w:tcW w:w="2551" w:type="dxa"/>
          </w:tcPr>
          <w:p w14:paraId="0B5DD1B1" w14:textId="213C83C4" w:rsidR="00F639D7" w:rsidRPr="00D97CA3" w:rsidRDefault="00FB65D6" w:rsidP="00F639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PARUC0010CT00</w:t>
            </w:r>
            <w:r>
              <w:rPr>
                <w:lang w:val="pt-BR"/>
              </w:rPr>
              <w:t>3</w:t>
            </w:r>
          </w:p>
        </w:tc>
      </w:tr>
      <w:tr w:rsidR="00F639D7" w:rsidRPr="00D97CA3" w14:paraId="03D5F3BA" w14:textId="77777777" w:rsidTr="00110162">
        <w:tc>
          <w:tcPr>
            <w:tcW w:w="2268" w:type="dxa"/>
          </w:tcPr>
          <w:p w14:paraId="697D55F9" w14:textId="77777777" w:rsidR="00F639D7" w:rsidRPr="00D97CA3" w:rsidRDefault="00F639D7" w:rsidP="00F639D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08581783" w14:textId="79D70C9F" w:rsidR="00F639D7" w:rsidRPr="00D97CA3" w:rsidRDefault="00F639D7" w:rsidP="00F639D7">
            <w:pPr>
              <w:spacing w:before="0" w:after="0"/>
              <w:ind w:left="0" w:firstLine="0"/>
              <w:rPr>
                <w:lang w:val="pt-BR"/>
              </w:rPr>
            </w:pPr>
            <w:r w:rsidRPr="00AF6632">
              <w:t xml:space="preserve">Campo: </w:t>
            </w:r>
            <w:proofErr w:type="spellStart"/>
            <w:r w:rsidRPr="00AF6632">
              <w:t>Tipo</w:t>
            </w:r>
            <w:proofErr w:type="spellEnd"/>
            <w:r w:rsidRPr="00AF6632">
              <w:t xml:space="preserve"> </w:t>
            </w:r>
            <w:proofErr w:type="spellStart"/>
            <w:r w:rsidRPr="00AF6632">
              <w:t>Parâmetro</w:t>
            </w:r>
            <w:proofErr w:type="spellEnd"/>
          </w:p>
        </w:tc>
        <w:tc>
          <w:tcPr>
            <w:tcW w:w="2551" w:type="dxa"/>
          </w:tcPr>
          <w:p w14:paraId="368ABF34" w14:textId="277BE1AF" w:rsidR="00F639D7" w:rsidRPr="00D97CA3" w:rsidRDefault="00FB65D6" w:rsidP="00F639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PARUC0010CT00</w:t>
            </w:r>
            <w:r>
              <w:rPr>
                <w:lang w:val="pt-BR"/>
              </w:rPr>
              <w:t>4</w:t>
            </w:r>
          </w:p>
        </w:tc>
      </w:tr>
      <w:tr w:rsidR="00F639D7" w:rsidRPr="00D97CA3" w14:paraId="524C3BD8" w14:textId="77777777" w:rsidTr="00110162">
        <w:tc>
          <w:tcPr>
            <w:tcW w:w="2268" w:type="dxa"/>
          </w:tcPr>
          <w:p w14:paraId="41F3E523" w14:textId="38409BBE" w:rsidR="00F639D7" w:rsidRPr="00D97CA3" w:rsidRDefault="00F639D7" w:rsidP="00F639D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44AA3CE4" w14:textId="4A0C36B5" w:rsidR="00F639D7" w:rsidRPr="00D97CA3" w:rsidRDefault="00F639D7" w:rsidP="00F639D7">
            <w:pPr>
              <w:spacing w:before="0" w:after="0"/>
              <w:ind w:left="0" w:firstLine="0"/>
              <w:rPr>
                <w:lang w:val="pt-BR"/>
              </w:rPr>
            </w:pPr>
            <w:r w:rsidRPr="00AF6632">
              <w:t xml:space="preserve">Campo: </w:t>
            </w:r>
            <w:proofErr w:type="spellStart"/>
            <w:r w:rsidRPr="00AF6632">
              <w:t>Conteúdo</w:t>
            </w:r>
            <w:proofErr w:type="spellEnd"/>
            <w:r w:rsidRPr="00AF6632">
              <w:t xml:space="preserve"> </w:t>
            </w:r>
            <w:proofErr w:type="spellStart"/>
            <w:r w:rsidRPr="00AF6632">
              <w:t>Valores</w:t>
            </w:r>
            <w:proofErr w:type="spellEnd"/>
          </w:p>
        </w:tc>
        <w:tc>
          <w:tcPr>
            <w:tcW w:w="2551" w:type="dxa"/>
          </w:tcPr>
          <w:p w14:paraId="51EED41D" w14:textId="4F4CCCCD" w:rsidR="00F639D7" w:rsidRPr="00D97CA3" w:rsidRDefault="00FB65D6" w:rsidP="00F639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PARUC0010CT00</w:t>
            </w:r>
            <w:r>
              <w:rPr>
                <w:lang w:val="pt-BR"/>
              </w:rPr>
              <w:t>5</w:t>
            </w:r>
          </w:p>
        </w:tc>
      </w:tr>
      <w:tr w:rsidR="004C47F3" w:rsidRPr="00D97CA3" w14:paraId="5A4ABD02" w14:textId="77777777" w:rsidTr="00110162">
        <w:tc>
          <w:tcPr>
            <w:tcW w:w="2268" w:type="dxa"/>
          </w:tcPr>
          <w:p w14:paraId="51A0A91B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1B845045" w14:textId="781A1628" w:rsidR="004C47F3" w:rsidRPr="00D97CA3" w:rsidRDefault="00F639D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Listar parâmetros gerais</w:t>
            </w:r>
          </w:p>
        </w:tc>
        <w:tc>
          <w:tcPr>
            <w:tcW w:w="2551" w:type="dxa"/>
          </w:tcPr>
          <w:p w14:paraId="3E082A47" w14:textId="4184343C" w:rsidR="004C47F3" w:rsidRPr="00D97CA3" w:rsidRDefault="00FB65D6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PARUC0010CT00</w:t>
            </w:r>
            <w:r>
              <w:rPr>
                <w:lang w:val="pt-BR"/>
              </w:rPr>
              <w:t>6</w:t>
            </w:r>
          </w:p>
        </w:tc>
      </w:tr>
      <w:tr w:rsidR="004C47F3" w:rsidRPr="00D97CA3" w14:paraId="77B78C80" w14:textId="77777777" w:rsidTr="00110162">
        <w:tc>
          <w:tcPr>
            <w:tcW w:w="2268" w:type="dxa"/>
          </w:tcPr>
          <w:p w14:paraId="0041E00E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7A3D22E5" w14:textId="4956F9C2" w:rsidR="004C47F3" w:rsidRPr="00D97CA3" w:rsidRDefault="00F639D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Inclusão de parâmetro</w:t>
            </w:r>
          </w:p>
        </w:tc>
        <w:tc>
          <w:tcPr>
            <w:tcW w:w="2551" w:type="dxa"/>
          </w:tcPr>
          <w:p w14:paraId="167092AC" w14:textId="3120F9EC" w:rsidR="004C47F3" w:rsidRPr="00D97CA3" w:rsidRDefault="00FB65D6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PARUC0010CT00</w:t>
            </w:r>
            <w:r>
              <w:rPr>
                <w:lang w:val="pt-BR"/>
              </w:rPr>
              <w:t>7</w:t>
            </w:r>
          </w:p>
        </w:tc>
      </w:tr>
      <w:tr w:rsidR="004C47F3" w:rsidRPr="00D97CA3" w14:paraId="309EEC9A" w14:textId="77777777" w:rsidTr="00110162">
        <w:tc>
          <w:tcPr>
            <w:tcW w:w="2268" w:type="dxa"/>
          </w:tcPr>
          <w:p w14:paraId="5795F74B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2F3CEE8F" w14:textId="2443065D" w:rsidR="004C47F3" w:rsidRPr="00D97CA3" w:rsidRDefault="00F639D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Alteração de parâmetro</w:t>
            </w:r>
          </w:p>
        </w:tc>
        <w:tc>
          <w:tcPr>
            <w:tcW w:w="2551" w:type="dxa"/>
          </w:tcPr>
          <w:p w14:paraId="4F98B685" w14:textId="21900C2D" w:rsidR="004C47F3" w:rsidRPr="00D97CA3" w:rsidRDefault="00FB65D6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PARUC0010CT00</w:t>
            </w:r>
            <w:r>
              <w:rPr>
                <w:lang w:val="pt-BR"/>
              </w:rPr>
              <w:t>8</w:t>
            </w:r>
          </w:p>
        </w:tc>
      </w:tr>
      <w:tr w:rsidR="004C47F3" w:rsidRPr="00D97CA3" w14:paraId="13B0A717" w14:textId="77777777" w:rsidTr="00110162">
        <w:tc>
          <w:tcPr>
            <w:tcW w:w="2268" w:type="dxa"/>
          </w:tcPr>
          <w:p w14:paraId="5BE79314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5E025CE0" w14:textId="40E2DC0B" w:rsidR="004C47F3" w:rsidRPr="00D97CA3" w:rsidRDefault="00F639D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Exclusão de parâmetro</w:t>
            </w:r>
          </w:p>
        </w:tc>
        <w:tc>
          <w:tcPr>
            <w:tcW w:w="2551" w:type="dxa"/>
          </w:tcPr>
          <w:p w14:paraId="1BB1EBD2" w14:textId="0CAB5973" w:rsidR="004C47F3" w:rsidRPr="00D97CA3" w:rsidRDefault="00FB65D6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PARUC0010CT00</w:t>
            </w:r>
            <w:r>
              <w:rPr>
                <w:lang w:val="pt-BR"/>
              </w:rPr>
              <w:t>9</w:t>
            </w:r>
          </w:p>
        </w:tc>
      </w:tr>
      <w:tr w:rsidR="00F639D7" w:rsidRPr="00D97CA3" w14:paraId="1F4B5611" w14:textId="77777777" w:rsidTr="00110162">
        <w:tc>
          <w:tcPr>
            <w:tcW w:w="2268" w:type="dxa"/>
          </w:tcPr>
          <w:p w14:paraId="7B06E1FD" w14:textId="77777777" w:rsidR="00F639D7" w:rsidRPr="00D97CA3" w:rsidRDefault="00F639D7" w:rsidP="00F639D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52188F6F" w14:textId="7FFAA0E3" w:rsidR="00F639D7" w:rsidRPr="00D97CA3" w:rsidRDefault="00F639D7" w:rsidP="00F639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Campos obrigatórios – Incluir parâmetro</w:t>
            </w:r>
          </w:p>
        </w:tc>
        <w:tc>
          <w:tcPr>
            <w:tcW w:w="2551" w:type="dxa"/>
          </w:tcPr>
          <w:p w14:paraId="13437E27" w14:textId="3D797074" w:rsidR="00F639D7" w:rsidRPr="00D97CA3" w:rsidRDefault="00FB65D6" w:rsidP="00F639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</w:t>
            </w:r>
            <w:r>
              <w:rPr>
                <w:lang w:val="pt-BR"/>
              </w:rPr>
              <w:t>10</w:t>
            </w:r>
          </w:p>
        </w:tc>
      </w:tr>
      <w:tr w:rsidR="00F639D7" w:rsidRPr="00D97CA3" w14:paraId="00DCFC2E" w14:textId="77777777" w:rsidTr="00110162">
        <w:tc>
          <w:tcPr>
            <w:tcW w:w="2268" w:type="dxa"/>
          </w:tcPr>
          <w:p w14:paraId="283190FC" w14:textId="77777777" w:rsidR="00F639D7" w:rsidRPr="00D97CA3" w:rsidRDefault="00F639D7" w:rsidP="00F639D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093DFFA" w14:textId="74D7E508" w:rsidR="00F639D7" w:rsidRPr="00D97CA3" w:rsidRDefault="00F639D7" w:rsidP="00F639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Campos obrigatórios – Alterar parâmetro</w:t>
            </w:r>
          </w:p>
        </w:tc>
        <w:tc>
          <w:tcPr>
            <w:tcW w:w="2551" w:type="dxa"/>
          </w:tcPr>
          <w:p w14:paraId="140437CA" w14:textId="42F1717D" w:rsidR="00F639D7" w:rsidRPr="00D97CA3" w:rsidRDefault="00FB65D6" w:rsidP="00F639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</w:t>
            </w:r>
            <w:r>
              <w:rPr>
                <w:lang w:val="pt-BR"/>
              </w:rPr>
              <w:t>11</w:t>
            </w:r>
          </w:p>
        </w:tc>
      </w:tr>
      <w:tr w:rsidR="004C47F3" w:rsidRPr="00D97CA3" w14:paraId="25CA177B" w14:textId="77777777" w:rsidTr="00F639D7">
        <w:trPr>
          <w:trHeight w:val="241"/>
        </w:trPr>
        <w:tc>
          <w:tcPr>
            <w:tcW w:w="2268" w:type="dxa"/>
          </w:tcPr>
          <w:p w14:paraId="38C3223D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1055A79" w14:textId="7BD910A0" w:rsidR="004C47F3" w:rsidRPr="00D97CA3" w:rsidRDefault="00F639D7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Falha na gravação dos dados – Incluir parâmetro</w:t>
            </w:r>
          </w:p>
        </w:tc>
        <w:tc>
          <w:tcPr>
            <w:tcW w:w="2551" w:type="dxa"/>
          </w:tcPr>
          <w:p w14:paraId="356CB0DE" w14:textId="05B6CE0B" w:rsidR="004C47F3" w:rsidRPr="00D97CA3" w:rsidRDefault="00FB65D6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</w:t>
            </w:r>
            <w:r>
              <w:rPr>
                <w:lang w:val="pt-BR"/>
              </w:rPr>
              <w:t>12</w:t>
            </w:r>
          </w:p>
        </w:tc>
      </w:tr>
      <w:tr w:rsidR="00F639D7" w:rsidRPr="00D97CA3" w14:paraId="267B55C5" w14:textId="77777777" w:rsidTr="00F639D7">
        <w:trPr>
          <w:trHeight w:val="235"/>
        </w:trPr>
        <w:tc>
          <w:tcPr>
            <w:tcW w:w="2268" w:type="dxa"/>
          </w:tcPr>
          <w:p w14:paraId="71F6CF22" w14:textId="049BA13F" w:rsidR="00F639D7" w:rsidRPr="00D97CA3" w:rsidRDefault="00F639D7" w:rsidP="00F639D7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247533CE" w14:textId="754680FD" w:rsidR="00F639D7" w:rsidRPr="00D97CA3" w:rsidRDefault="00F639D7" w:rsidP="00F639D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Falha na gravação dos dados – Alterar parâmetro</w:t>
            </w:r>
          </w:p>
        </w:tc>
        <w:tc>
          <w:tcPr>
            <w:tcW w:w="2551" w:type="dxa"/>
          </w:tcPr>
          <w:p w14:paraId="3F512168" w14:textId="40E84C9F" w:rsidR="00F639D7" w:rsidRPr="00D97CA3" w:rsidRDefault="00FB65D6" w:rsidP="00FB65D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</w:t>
            </w:r>
            <w:r>
              <w:rPr>
                <w:lang w:val="pt-BR"/>
              </w:rPr>
              <w:t>13</w:t>
            </w:r>
          </w:p>
        </w:tc>
      </w:tr>
      <w:tr w:rsidR="00F639D7" w:rsidRPr="00D97CA3" w14:paraId="0983DCA3" w14:textId="77777777" w:rsidTr="00F639D7">
        <w:trPr>
          <w:trHeight w:val="131"/>
        </w:trPr>
        <w:tc>
          <w:tcPr>
            <w:tcW w:w="2268" w:type="dxa"/>
          </w:tcPr>
          <w:p w14:paraId="382852C3" w14:textId="6AE9EC51" w:rsidR="00F639D7" w:rsidRPr="00D97CA3" w:rsidRDefault="00F639D7" w:rsidP="00F639D7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DFBCE4A" w14:textId="638B46DB" w:rsidR="00F639D7" w:rsidRPr="00D97CA3" w:rsidRDefault="00F639D7" w:rsidP="00F639D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Falha na gravação dos dados – Excluir parâmetro</w:t>
            </w:r>
          </w:p>
        </w:tc>
        <w:tc>
          <w:tcPr>
            <w:tcW w:w="2551" w:type="dxa"/>
          </w:tcPr>
          <w:p w14:paraId="4025E9B7" w14:textId="77E7CFEA" w:rsidR="00F639D7" w:rsidRPr="00D97CA3" w:rsidRDefault="00FB65D6" w:rsidP="00FB65D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PARUC0010CT0</w:t>
            </w:r>
            <w:r>
              <w:rPr>
                <w:lang w:val="pt-BR"/>
              </w:rPr>
              <w:t>14</w:t>
            </w:r>
          </w:p>
        </w:tc>
      </w:tr>
    </w:tbl>
    <w:p w14:paraId="54F39390" w14:textId="77777777" w:rsidR="004C47F3" w:rsidRPr="00D97CA3" w:rsidRDefault="004C47F3" w:rsidP="004C47F3">
      <w:pPr>
        <w:rPr>
          <w:lang w:val="pt-BR"/>
        </w:rPr>
      </w:pPr>
    </w:p>
    <w:p w14:paraId="7D0215D6" w14:textId="3EA41B3F" w:rsidR="004C47F3" w:rsidRPr="00D97CA3" w:rsidRDefault="004C47F3" w:rsidP="004C47F3">
      <w:pPr>
        <w:pStyle w:val="Ttulo2"/>
        <w:rPr>
          <w:lang w:val="pt-BR"/>
        </w:rPr>
      </w:pPr>
      <w:bookmarkStart w:id="27" w:name="_Toc454962685"/>
      <w:r w:rsidRPr="004C47F3">
        <w:rPr>
          <w:lang w:val="pt-BR"/>
        </w:rPr>
        <w:t>PARUC0020 - Consultar Parâmetro Geral</w:t>
      </w:r>
      <w:bookmarkEnd w:id="27"/>
    </w:p>
    <w:p w14:paraId="540CC05B" w14:textId="77777777" w:rsidR="004C47F3" w:rsidRPr="00D97CA3" w:rsidRDefault="004C47F3" w:rsidP="004C47F3">
      <w:pPr>
        <w:pStyle w:val="Ttulo2"/>
        <w:numPr>
          <w:ilvl w:val="2"/>
          <w:numId w:val="9"/>
        </w:numPr>
        <w:rPr>
          <w:lang w:val="pt-BR"/>
        </w:rPr>
      </w:pPr>
      <w:bookmarkStart w:id="28" w:name="_Toc454962686"/>
      <w:r w:rsidRPr="00D97CA3">
        <w:rPr>
          <w:lang w:val="pt-BR"/>
        </w:rPr>
        <w:t>Relação dos Casos de Teste</w:t>
      </w:r>
      <w:bookmarkEnd w:id="28"/>
    </w:p>
    <w:p w14:paraId="083C4897" w14:textId="77777777" w:rsidR="004C47F3" w:rsidRPr="00D97CA3" w:rsidRDefault="004C47F3" w:rsidP="004C47F3">
      <w:pPr>
        <w:rPr>
          <w:lang w:val="pt-BR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4C47F3" w:rsidRPr="00D97CA3" w14:paraId="6EE3AF47" w14:textId="77777777" w:rsidTr="00110162">
        <w:tc>
          <w:tcPr>
            <w:tcW w:w="2268" w:type="dxa"/>
          </w:tcPr>
          <w:p w14:paraId="2D054CD6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3F617D04" w14:textId="0C226649" w:rsidR="004C47F3" w:rsidRPr="00D97CA3" w:rsidRDefault="00E14DE8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Solicitar valor de parâmetro inexistente</w:t>
            </w:r>
          </w:p>
        </w:tc>
        <w:tc>
          <w:tcPr>
            <w:tcW w:w="2551" w:type="dxa"/>
          </w:tcPr>
          <w:p w14:paraId="1A05E30A" w14:textId="43FEE58D" w:rsidR="004C47F3" w:rsidRPr="00D97CA3" w:rsidRDefault="00FB65D6" w:rsidP="00FB65D6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</w:t>
            </w:r>
            <w:r>
              <w:rPr>
                <w:lang w:val="pt-BR"/>
              </w:rPr>
              <w:t>UC002</w:t>
            </w:r>
            <w:r>
              <w:rPr>
                <w:lang w:val="pt-BR"/>
              </w:rPr>
              <w:t>0CT0</w:t>
            </w:r>
            <w:r>
              <w:rPr>
                <w:lang w:val="pt-BR"/>
              </w:rPr>
              <w:t>01</w:t>
            </w:r>
          </w:p>
        </w:tc>
      </w:tr>
      <w:tr w:rsidR="004C47F3" w:rsidRPr="00D97CA3" w14:paraId="6AC3E9E8" w14:textId="77777777" w:rsidTr="00110162">
        <w:tc>
          <w:tcPr>
            <w:tcW w:w="2268" w:type="dxa"/>
          </w:tcPr>
          <w:p w14:paraId="2FC81CEC" w14:textId="77777777" w:rsidR="004C47F3" w:rsidRPr="00D97CA3" w:rsidRDefault="004C47F3" w:rsidP="00110162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2B0A5364" w14:textId="62C39670" w:rsidR="004C47F3" w:rsidRPr="00D97CA3" w:rsidRDefault="00E14DE8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Solicitar valor de parâmetro estático</w:t>
            </w:r>
          </w:p>
        </w:tc>
        <w:tc>
          <w:tcPr>
            <w:tcW w:w="2551" w:type="dxa"/>
          </w:tcPr>
          <w:p w14:paraId="462DEC02" w14:textId="4E4C5739" w:rsidR="004C47F3" w:rsidRPr="00D97CA3" w:rsidRDefault="00FB65D6" w:rsidP="00110162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PARUC0020CT00</w:t>
            </w:r>
            <w:r>
              <w:rPr>
                <w:lang w:val="pt-BR"/>
              </w:rPr>
              <w:t>2</w:t>
            </w:r>
          </w:p>
        </w:tc>
      </w:tr>
      <w:tr w:rsidR="00E14DE8" w:rsidRPr="00D97CA3" w14:paraId="12C2E746" w14:textId="77777777" w:rsidTr="00110162">
        <w:tc>
          <w:tcPr>
            <w:tcW w:w="2268" w:type="dxa"/>
          </w:tcPr>
          <w:p w14:paraId="1EF05C5B" w14:textId="5DD55B9A" w:rsidR="00E14DE8" w:rsidRPr="00D97CA3" w:rsidRDefault="00E14DE8" w:rsidP="00E14DE8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0613C982" w14:textId="6DDD30B2" w:rsidR="00E14DE8" w:rsidRPr="00D97CA3" w:rsidRDefault="00E14DE8" w:rsidP="00E14DE8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Solicitar valor de parâmetro dinâmico</w:t>
            </w:r>
          </w:p>
        </w:tc>
        <w:tc>
          <w:tcPr>
            <w:tcW w:w="2551" w:type="dxa"/>
          </w:tcPr>
          <w:p w14:paraId="4026276A" w14:textId="0B24E43E" w:rsidR="00E14DE8" w:rsidRPr="00D97CA3" w:rsidRDefault="00FB65D6" w:rsidP="00FB65D6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PARUC0020CT00</w:t>
            </w:r>
            <w:r>
              <w:rPr>
                <w:lang w:val="pt-BR"/>
              </w:rPr>
              <w:t>3</w:t>
            </w:r>
          </w:p>
        </w:tc>
      </w:tr>
    </w:tbl>
    <w:p w14:paraId="55A71528" w14:textId="77777777" w:rsidR="004C47F3" w:rsidRPr="00D97CA3" w:rsidRDefault="004C47F3" w:rsidP="004C47F3">
      <w:pPr>
        <w:rPr>
          <w:lang w:val="pt-BR"/>
        </w:rPr>
      </w:pPr>
    </w:p>
    <w:p w14:paraId="516F78A8" w14:textId="77777777" w:rsidR="00E241EF" w:rsidRPr="00D97CA3" w:rsidRDefault="00E241EF" w:rsidP="00E241EF">
      <w:pPr>
        <w:rPr>
          <w:lang w:val="pt-BR"/>
        </w:rPr>
      </w:pPr>
    </w:p>
    <w:p w14:paraId="61FC974D" w14:textId="33997F83" w:rsidR="00A71AC1" w:rsidRDefault="00E214EB" w:rsidP="00791022">
      <w:pPr>
        <w:pStyle w:val="Ttulo1"/>
        <w:rPr>
          <w:lang w:val="pt-BR"/>
        </w:rPr>
      </w:pPr>
      <w:bookmarkStart w:id="29" w:name="_Toc454962687"/>
      <w:r w:rsidRPr="00D97CA3">
        <w:rPr>
          <w:lang w:val="pt-BR"/>
        </w:rPr>
        <w:t>Considerações Especiais</w:t>
      </w:r>
      <w:bookmarkEnd w:id="29"/>
    </w:p>
    <w:p w14:paraId="32455358" w14:textId="7F45D36A" w:rsidR="00A71AC1" w:rsidRPr="00D97CA3" w:rsidRDefault="00957782" w:rsidP="00A71AC1">
      <w:pPr>
        <w:rPr>
          <w:lang w:val="pt-BR"/>
        </w:rPr>
      </w:pPr>
      <w:r>
        <w:rPr>
          <w:lang w:val="pt-BR"/>
        </w:rPr>
        <w:t>Sem considerações especiais.</w:t>
      </w:r>
    </w:p>
    <w:sectPr w:rsidR="00A71AC1" w:rsidRPr="00D97CA3" w:rsidSect="007F0158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EA528" w14:textId="77777777" w:rsidR="00E952E8" w:rsidRDefault="00E952E8">
      <w:r>
        <w:separator/>
      </w:r>
    </w:p>
  </w:endnote>
  <w:endnote w:type="continuationSeparator" w:id="0">
    <w:p w14:paraId="7F7360E3" w14:textId="77777777" w:rsidR="00E952E8" w:rsidRDefault="00E9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575B6" w14:textId="1942D01A" w:rsidR="00AF1F57" w:rsidRPr="001F108F" w:rsidRDefault="00AF1F57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4658DD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8869463" r:id="rId2"/>
      </w:object>
    </w:r>
    <w:r w:rsidRPr="001F108F">
      <w:rPr>
        <w:b/>
      </w:rPr>
      <w:t>SEFAZ-TOCANTINS</w:t>
    </w:r>
    <w:r w:rsidRPr="001F108F">
      <w:rPr>
        <w:b/>
      </w:rPr>
      <w:tab/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610F12" w:rsidRPr="00610F12">
      <w:rPr>
        <w:b/>
        <w:noProof/>
        <w:lang w:val="pt-BR"/>
      </w:rPr>
      <w:t>11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C946B" w14:textId="77777777" w:rsidR="00E952E8" w:rsidRDefault="00E952E8">
      <w:r>
        <w:separator/>
      </w:r>
    </w:p>
  </w:footnote>
  <w:footnote w:type="continuationSeparator" w:id="0">
    <w:p w14:paraId="3A85EDAA" w14:textId="77777777" w:rsidR="00E952E8" w:rsidRDefault="00E95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A7F36" w14:textId="77777777" w:rsidR="00AF1F57" w:rsidRPr="000A2EDD" w:rsidRDefault="00AF1F57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3608D7EF" wp14:editId="0C50AA3E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napToGrid/>
        <w:color w:val="4F81BD"/>
        <w:sz w:val="18"/>
        <w:szCs w:val="18"/>
        <w:lang w:val="pt-BR" w:eastAsia="pt-BR"/>
      </w:rPr>
      <w:pict w14:anchorId="0D9FC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B745A6F"/>
    <w:multiLevelType w:val="hybridMultilevel"/>
    <w:tmpl w:val="370AF59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7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3"/>
  </w:num>
  <w:num w:numId="12">
    <w:abstractNumId w:val="10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7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0552"/>
    <w:rsid w:val="00035CB2"/>
    <w:rsid w:val="00041626"/>
    <w:rsid w:val="00045BD2"/>
    <w:rsid w:val="000653E3"/>
    <w:rsid w:val="00065B11"/>
    <w:rsid w:val="000745BF"/>
    <w:rsid w:val="000875D4"/>
    <w:rsid w:val="000D085F"/>
    <w:rsid w:val="000F3269"/>
    <w:rsid w:val="00110162"/>
    <w:rsid w:val="00112A21"/>
    <w:rsid w:val="001167F1"/>
    <w:rsid w:val="001240E9"/>
    <w:rsid w:val="001273AA"/>
    <w:rsid w:val="0013090F"/>
    <w:rsid w:val="0013305A"/>
    <w:rsid w:val="00171FF5"/>
    <w:rsid w:val="00177D71"/>
    <w:rsid w:val="001816E0"/>
    <w:rsid w:val="0019034D"/>
    <w:rsid w:val="00191072"/>
    <w:rsid w:val="001A2C86"/>
    <w:rsid w:val="001B3560"/>
    <w:rsid w:val="001B6DD2"/>
    <w:rsid w:val="001C6CF5"/>
    <w:rsid w:val="001F108F"/>
    <w:rsid w:val="001F5AAB"/>
    <w:rsid w:val="002332F5"/>
    <w:rsid w:val="00256B37"/>
    <w:rsid w:val="002669D8"/>
    <w:rsid w:val="00267F53"/>
    <w:rsid w:val="002700BE"/>
    <w:rsid w:val="0028503E"/>
    <w:rsid w:val="002A1834"/>
    <w:rsid w:val="002A5630"/>
    <w:rsid w:val="002B45AA"/>
    <w:rsid w:val="002D68D6"/>
    <w:rsid w:val="002E2AFC"/>
    <w:rsid w:val="0031219B"/>
    <w:rsid w:val="00315707"/>
    <w:rsid w:val="0035018A"/>
    <w:rsid w:val="00356107"/>
    <w:rsid w:val="00370896"/>
    <w:rsid w:val="00375521"/>
    <w:rsid w:val="00375A5E"/>
    <w:rsid w:val="00386805"/>
    <w:rsid w:val="003A222E"/>
    <w:rsid w:val="003F1B0D"/>
    <w:rsid w:val="003F68D4"/>
    <w:rsid w:val="00407CB6"/>
    <w:rsid w:val="004107B9"/>
    <w:rsid w:val="0041232C"/>
    <w:rsid w:val="00413B6F"/>
    <w:rsid w:val="00415D61"/>
    <w:rsid w:val="004271F2"/>
    <w:rsid w:val="00427C0D"/>
    <w:rsid w:val="00441C85"/>
    <w:rsid w:val="00445E12"/>
    <w:rsid w:val="0045775B"/>
    <w:rsid w:val="004819BD"/>
    <w:rsid w:val="00483110"/>
    <w:rsid w:val="00496636"/>
    <w:rsid w:val="004A3728"/>
    <w:rsid w:val="004A6246"/>
    <w:rsid w:val="004B0EC5"/>
    <w:rsid w:val="004B4CB2"/>
    <w:rsid w:val="004B4CDF"/>
    <w:rsid w:val="004C3582"/>
    <w:rsid w:val="004C47F3"/>
    <w:rsid w:val="004D632C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7287A"/>
    <w:rsid w:val="005A751D"/>
    <w:rsid w:val="005B0CD7"/>
    <w:rsid w:val="005B2554"/>
    <w:rsid w:val="005B5017"/>
    <w:rsid w:val="005C76BE"/>
    <w:rsid w:val="005D6C9F"/>
    <w:rsid w:val="005E0134"/>
    <w:rsid w:val="005E4EEE"/>
    <w:rsid w:val="005F56B9"/>
    <w:rsid w:val="005F57F3"/>
    <w:rsid w:val="005F592B"/>
    <w:rsid w:val="006027B2"/>
    <w:rsid w:val="00610F12"/>
    <w:rsid w:val="00612B3E"/>
    <w:rsid w:val="00623B30"/>
    <w:rsid w:val="0063171B"/>
    <w:rsid w:val="006516CB"/>
    <w:rsid w:val="00666E5C"/>
    <w:rsid w:val="006A6045"/>
    <w:rsid w:val="006B074A"/>
    <w:rsid w:val="006B1C5D"/>
    <w:rsid w:val="006C1336"/>
    <w:rsid w:val="006C63AF"/>
    <w:rsid w:val="006E1426"/>
    <w:rsid w:val="006F52A8"/>
    <w:rsid w:val="00700CE4"/>
    <w:rsid w:val="00707491"/>
    <w:rsid w:val="00725CD0"/>
    <w:rsid w:val="00733580"/>
    <w:rsid w:val="00741E9E"/>
    <w:rsid w:val="007475BD"/>
    <w:rsid w:val="0077726F"/>
    <w:rsid w:val="00785B7A"/>
    <w:rsid w:val="007902EA"/>
    <w:rsid w:val="00791022"/>
    <w:rsid w:val="00792FF3"/>
    <w:rsid w:val="00796C97"/>
    <w:rsid w:val="007B198B"/>
    <w:rsid w:val="007D24FE"/>
    <w:rsid w:val="007E615A"/>
    <w:rsid w:val="007F0158"/>
    <w:rsid w:val="00800176"/>
    <w:rsid w:val="00811150"/>
    <w:rsid w:val="00857A9A"/>
    <w:rsid w:val="00870479"/>
    <w:rsid w:val="00884BDB"/>
    <w:rsid w:val="00885A3B"/>
    <w:rsid w:val="008C0453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26677"/>
    <w:rsid w:val="009345F9"/>
    <w:rsid w:val="0094558C"/>
    <w:rsid w:val="00947BCB"/>
    <w:rsid w:val="00957782"/>
    <w:rsid w:val="00977853"/>
    <w:rsid w:val="00982A1C"/>
    <w:rsid w:val="009B0C8B"/>
    <w:rsid w:val="009D118F"/>
    <w:rsid w:val="009D43CD"/>
    <w:rsid w:val="009E0DCD"/>
    <w:rsid w:val="00A10A7B"/>
    <w:rsid w:val="00A17FD0"/>
    <w:rsid w:val="00A30E7C"/>
    <w:rsid w:val="00A44BBB"/>
    <w:rsid w:val="00A71AC1"/>
    <w:rsid w:val="00A760D3"/>
    <w:rsid w:val="00AA69FA"/>
    <w:rsid w:val="00AD109F"/>
    <w:rsid w:val="00AD46A9"/>
    <w:rsid w:val="00AD7479"/>
    <w:rsid w:val="00AE050A"/>
    <w:rsid w:val="00AF1F57"/>
    <w:rsid w:val="00AF3C08"/>
    <w:rsid w:val="00B2478F"/>
    <w:rsid w:val="00B263BC"/>
    <w:rsid w:val="00B27AC9"/>
    <w:rsid w:val="00B36312"/>
    <w:rsid w:val="00B4782C"/>
    <w:rsid w:val="00B75B57"/>
    <w:rsid w:val="00B8331A"/>
    <w:rsid w:val="00B938EB"/>
    <w:rsid w:val="00BB5E3C"/>
    <w:rsid w:val="00BB722C"/>
    <w:rsid w:val="00BE1A74"/>
    <w:rsid w:val="00BF1F5B"/>
    <w:rsid w:val="00BF5AE6"/>
    <w:rsid w:val="00C063DC"/>
    <w:rsid w:val="00C2055C"/>
    <w:rsid w:val="00C2723E"/>
    <w:rsid w:val="00C333D8"/>
    <w:rsid w:val="00C4141B"/>
    <w:rsid w:val="00C62C0D"/>
    <w:rsid w:val="00C66DEE"/>
    <w:rsid w:val="00C74EFE"/>
    <w:rsid w:val="00C7553E"/>
    <w:rsid w:val="00C80D41"/>
    <w:rsid w:val="00C96BF9"/>
    <w:rsid w:val="00CB0CE3"/>
    <w:rsid w:val="00CB5045"/>
    <w:rsid w:val="00CB66AC"/>
    <w:rsid w:val="00CC2B72"/>
    <w:rsid w:val="00CD362A"/>
    <w:rsid w:val="00CD4D50"/>
    <w:rsid w:val="00CF3BD1"/>
    <w:rsid w:val="00D01EE0"/>
    <w:rsid w:val="00D21244"/>
    <w:rsid w:val="00D31D0F"/>
    <w:rsid w:val="00D371D1"/>
    <w:rsid w:val="00D44D3F"/>
    <w:rsid w:val="00D92227"/>
    <w:rsid w:val="00D941A6"/>
    <w:rsid w:val="00D97CA3"/>
    <w:rsid w:val="00DA2F7C"/>
    <w:rsid w:val="00DA7AC4"/>
    <w:rsid w:val="00DB0284"/>
    <w:rsid w:val="00DB0D3A"/>
    <w:rsid w:val="00DB3FDF"/>
    <w:rsid w:val="00DB757C"/>
    <w:rsid w:val="00DC0F10"/>
    <w:rsid w:val="00DE0676"/>
    <w:rsid w:val="00DE3A60"/>
    <w:rsid w:val="00DE7993"/>
    <w:rsid w:val="00E003B1"/>
    <w:rsid w:val="00E0087C"/>
    <w:rsid w:val="00E0269B"/>
    <w:rsid w:val="00E135A4"/>
    <w:rsid w:val="00E14DE8"/>
    <w:rsid w:val="00E15ABA"/>
    <w:rsid w:val="00E214EB"/>
    <w:rsid w:val="00E241EF"/>
    <w:rsid w:val="00E30261"/>
    <w:rsid w:val="00E321EE"/>
    <w:rsid w:val="00E518B1"/>
    <w:rsid w:val="00E63A82"/>
    <w:rsid w:val="00E87157"/>
    <w:rsid w:val="00E952E8"/>
    <w:rsid w:val="00EA4132"/>
    <w:rsid w:val="00EB43E7"/>
    <w:rsid w:val="00EB4603"/>
    <w:rsid w:val="00EB6CA8"/>
    <w:rsid w:val="00EC7AB4"/>
    <w:rsid w:val="00EE04B2"/>
    <w:rsid w:val="00F1174C"/>
    <w:rsid w:val="00F125C7"/>
    <w:rsid w:val="00F17A77"/>
    <w:rsid w:val="00F34695"/>
    <w:rsid w:val="00F433F0"/>
    <w:rsid w:val="00F639D7"/>
    <w:rsid w:val="00F651C2"/>
    <w:rsid w:val="00F73DFB"/>
    <w:rsid w:val="00F81499"/>
    <w:rsid w:val="00F83295"/>
    <w:rsid w:val="00F838B2"/>
    <w:rsid w:val="00F84C84"/>
    <w:rsid w:val="00F8614C"/>
    <w:rsid w:val="00F878E4"/>
    <w:rsid w:val="00FA4034"/>
    <w:rsid w:val="00FB65D6"/>
    <w:rsid w:val="00FD0B5F"/>
    <w:rsid w:val="00FD37D2"/>
    <w:rsid w:val="00FD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826A080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37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bastos.com/testlink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pbastos.com/mantis)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302EB-D7FA-45A3-BA82-BA33BBE69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</TotalTime>
  <Pages>11</Pages>
  <Words>2681</Words>
  <Characters>14482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17129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Roberto Ungarelli</cp:lastModifiedBy>
  <cp:revision>2</cp:revision>
  <cp:lastPrinted>2015-11-30T19:58:00Z</cp:lastPrinted>
  <dcterms:created xsi:type="dcterms:W3CDTF">2016-07-01T12:11:00Z</dcterms:created>
  <dcterms:modified xsi:type="dcterms:W3CDTF">2016-07-01T12:11:00Z</dcterms:modified>
</cp:coreProperties>
</file>