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A5D33B" w14:textId="77777777" w:rsidR="00773CA6" w:rsidRPr="000349EC" w:rsidRDefault="00773CA6" w:rsidP="00773CA6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6DA54B62" w14:textId="77777777" w:rsidR="00773CA6" w:rsidRPr="000349EC" w:rsidRDefault="00773CA6" w:rsidP="00773CA6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949DD58" w14:textId="77777777" w:rsidR="00773CA6" w:rsidRPr="000349EC" w:rsidRDefault="00773CA6" w:rsidP="00773CA6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1BD64CB" w14:textId="77777777" w:rsidR="00773CA6" w:rsidRDefault="00773CA6" w:rsidP="00773CA6">
      <w:pPr>
        <w:pStyle w:val="Ttulo"/>
        <w:rPr>
          <w:lang w:val="pt-BR"/>
        </w:rPr>
      </w:pPr>
      <w:r>
        <w:rPr>
          <w:lang w:val="pt-BR"/>
        </w:rPr>
        <w:t>Dúvidas</w:t>
      </w:r>
    </w:p>
    <w:p w14:paraId="79D081E8" w14:textId="3BF64966" w:rsidR="00773CA6" w:rsidRPr="003C0766" w:rsidRDefault="00773CA6" w:rsidP="00773CA6">
      <w:pPr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726AA365" wp14:editId="3D4F5EA6">
            <wp:extent cx="5725324" cy="3019846"/>
            <wp:effectExtent l="0" t="0" r="889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RUC98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16B34" w14:textId="77777777" w:rsidR="00773CA6" w:rsidRDefault="00773CA6" w:rsidP="00773CA6">
      <w:pPr>
        <w:pStyle w:val="Ttulo1"/>
      </w:pPr>
      <w:proofErr w:type="spellStart"/>
      <w:r>
        <w:t>Inserir</w:t>
      </w:r>
      <w:proofErr w:type="spellEnd"/>
      <w:r>
        <w:t>/</w:t>
      </w:r>
      <w:proofErr w:type="spellStart"/>
      <w:r>
        <w:t>Alterar</w:t>
      </w:r>
      <w:proofErr w:type="spellEnd"/>
    </w:p>
    <w:p w14:paraId="51AA6FDF" w14:textId="77777777" w:rsidR="00773CA6" w:rsidRDefault="00773CA6" w:rsidP="00773CA6">
      <w:r>
        <w:t xml:space="preserve">A </w:t>
      </w:r>
      <w:proofErr w:type="spellStart"/>
      <w:r>
        <w:t>pk</w:t>
      </w:r>
      <w:proofErr w:type="spellEnd"/>
      <w:r>
        <w:t xml:space="preserve"> da </w:t>
      </w:r>
      <w:proofErr w:type="spellStart"/>
      <w:r>
        <w:t>tabela</w:t>
      </w:r>
      <w:proofErr w:type="spellEnd"/>
      <w:r>
        <w:t xml:space="preserve"> é o </w:t>
      </w:r>
      <w:proofErr w:type="spellStart"/>
      <w:r>
        <w:t>número</w:t>
      </w:r>
      <w:proofErr w:type="spellEnd"/>
      <w:r>
        <w:t>/</w:t>
      </w:r>
      <w:proofErr w:type="spellStart"/>
      <w:r>
        <w:t>código</w:t>
      </w:r>
      <w:proofErr w:type="spellEnd"/>
      <w:r>
        <w:t xml:space="preserve"> do banco e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mantida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usuário</w:t>
      </w:r>
      <w:proofErr w:type="spellEnd"/>
      <w:r>
        <w:t xml:space="preserve">.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existe</w:t>
      </w:r>
      <w:proofErr w:type="spellEnd"/>
      <w:r>
        <w:t xml:space="preserve"> </w:t>
      </w:r>
      <w:proofErr w:type="spellStart"/>
      <w:r>
        <w:t>fluxo</w:t>
      </w:r>
      <w:proofErr w:type="spellEnd"/>
      <w:r>
        <w:t xml:space="preserve"> de </w:t>
      </w:r>
      <w:proofErr w:type="spellStart"/>
      <w:r>
        <w:t>exceção</w:t>
      </w:r>
      <w:proofErr w:type="spellEnd"/>
      <w:r>
        <w:t xml:space="preserve"> para </w:t>
      </w:r>
      <w:proofErr w:type="spellStart"/>
      <w:r>
        <w:t>validar</w:t>
      </w:r>
      <w:proofErr w:type="spellEnd"/>
      <w:r>
        <w:t xml:space="preserve"> </w:t>
      </w:r>
      <w:proofErr w:type="spellStart"/>
      <w:r>
        <w:t>inserção</w:t>
      </w:r>
      <w:proofErr w:type="spellEnd"/>
      <w:r>
        <w:t xml:space="preserve"> de </w:t>
      </w:r>
      <w:proofErr w:type="spellStart"/>
      <w:r>
        <w:t>códigos</w:t>
      </w:r>
      <w:proofErr w:type="spellEnd"/>
      <w:r>
        <w:t>/</w:t>
      </w:r>
      <w:proofErr w:type="spellStart"/>
      <w:r>
        <w:t>números</w:t>
      </w:r>
      <w:proofErr w:type="spellEnd"/>
      <w:r>
        <w:t xml:space="preserve"> </w:t>
      </w:r>
      <w:proofErr w:type="spellStart"/>
      <w:r>
        <w:t>repitidos</w:t>
      </w:r>
      <w:proofErr w:type="spellEnd"/>
      <w:r>
        <w:t>.</w:t>
      </w:r>
    </w:p>
    <w:p w14:paraId="1292B0E1" w14:textId="77777777" w:rsidR="00773CA6" w:rsidRDefault="00773CA6" w:rsidP="00773CA6">
      <w:pPr>
        <w:rPr>
          <w:lang w:val="pt-BR"/>
        </w:rPr>
      </w:pPr>
      <w:r>
        <w:rPr>
          <w:lang w:val="pt-BR"/>
        </w:rPr>
        <w:t>Vai ser realizado alguma validação se o usuário tentar inserir dois bancos com o mesmo número/código?</w:t>
      </w:r>
    </w:p>
    <w:p w14:paraId="301E9332" w14:textId="47657401" w:rsidR="00C34F59" w:rsidRPr="00C34F59" w:rsidRDefault="00C34F59" w:rsidP="00773CA6">
      <w:pPr>
        <w:rPr>
          <w:b/>
          <w:color w:val="FF0000"/>
          <w:lang w:val="pt-BR"/>
        </w:rPr>
      </w:pPr>
      <w:r w:rsidRPr="00C34F59">
        <w:rPr>
          <w:b/>
          <w:color w:val="FF0000"/>
          <w:lang w:val="pt-BR"/>
        </w:rPr>
        <w:t>Mesma coisa.</w:t>
      </w:r>
    </w:p>
    <w:p w14:paraId="20986CAD" w14:textId="77777777" w:rsidR="00773CA6" w:rsidRDefault="00773CA6" w:rsidP="00773CA6">
      <w:pPr>
        <w:rPr>
          <w:lang w:val="pt-BR"/>
        </w:rPr>
      </w:pPr>
      <w:r>
        <w:rPr>
          <w:lang w:val="pt-BR"/>
        </w:rPr>
        <w:t>Se sim, qual a mensagem de exceção?</w:t>
      </w:r>
    </w:p>
    <w:p w14:paraId="27603002" w14:textId="4DC45736" w:rsidR="00C34F59" w:rsidRPr="00C34F59" w:rsidRDefault="00C34F59" w:rsidP="00773CA6">
      <w:pPr>
        <w:rPr>
          <w:b/>
          <w:color w:val="FF0000"/>
          <w:lang w:val="pt-BR"/>
        </w:rPr>
      </w:pPr>
      <w:r w:rsidRPr="00C34F59">
        <w:rPr>
          <w:b/>
          <w:color w:val="FF0000"/>
          <w:lang w:val="pt-BR"/>
        </w:rPr>
        <w:t>MSG: “Código de Rejeição já foi Cadastrado”</w:t>
      </w:r>
    </w:p>
    <w:p w14:paraId="128DE086" w14:textId="77777777" w:rsidR="00773CA6" w:rsidRDefault="00773CA6" w:rsidP="00773CA6">
      <w:pPr>
        <w:pStyle w:val="Ttulo1"/>
      </w:pPr>
      <w:bookmarkStart w:id="0" w:name="_Toc101248486"/>
      <w:bookmarkStart w:id="1" w:name="_Toc102377891"/>
      <w:proofErr w:type="spellStart"/>
      <w:r>
        <w:t>Inserir</w:t>
      </w:r>
      <w:proofErr w:type="spellEnd"/>
      <w:r>
        <w:t>/</w:t>
      </w:r>
      <w:proofErr w:type="spellStart"/>
      <w:r>
        <w:t>Alterar</w:t>
      </w:r>
      <w:proofErr w:type="spellEnd"/>
    </w:p>
    <w:p w14:paraId="67EB2694" w14:textId="77777777" w:rsidR="00773CA6" w:rsidRDefault="00773CA6" w:rsidP="00773CA6">
      <w:r>
        <w:t xml:space="preserve">A </w:t>
      </w:r>
      <w:proofErr w:type="spellStart"/>
      <w:r>
        <w:t>pk</w:t>
      </w:r>
      <w:proofErr w:type="spellEnd"/>
      <w:r>
        <w:t xml:space="preserve"> da </w:t>
      </w:r>
      <w:proofErr w:type="spellStart"/>
      <w:r>
        <w:t>tabela</w:t>
      </w:r>
      <w:proofErr w:type="spellEnd"/>
      <w:r>
        <w:t xml:space="preserve"> é o </w:t>
      </w:r>
      <w:proofErr w:type="spellStart"/>
      <w:r>
        <w:t>número</w:t>
      </w:r>
      <w:proofErr w:type="spellEnd"/>
      <w:r>
        <w:t>/</w:t>
      </w:r>
      <w:proofErr w:type="spellStart"/>
      <w:r>
        <w:t>código</w:t>
      </w:r>
      <w:proofErr w:type="spellEnd"/>
      <w:r>
        <w:t xml:space="preserve"> do banco e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mantida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usuário</w:t>
      </w:r>
      <w:proofErr w:type="spellEnd"/>
      <w:r>
        <w:t xml:space="preserve">. </w:t>
      </w:r>
    </w:p>
    <w:p w14:paraId="4333FAEB" w14:textId="66312C5D" w:rsidR="00773CA6" w:rsidRDefault="00773CA6" w:rsidP="00773CA6">
      <w:pPr>
        <w:rPr>
          <w:b/>
          <w:color w:val="FF0000"/>
        </w:rPr>
      </w:pPr>
      <w:proofErr w:type="spellStart"/>
      <w:r>
        <w:t>Quando</w:t>
      </w:r>
      <w:proofErr w:type="spellEnd"/>
      <w:r>
        <w:t xml:space="preserve"> o </w:t>
      </w:r>
      <w:proofErr w:type="spellStart"/>
      <w:r>
        <w:t>usuário</w:t>
      </w:r>
      <w:proofErr w:type="spellEnd"/>
      <w:r>
        <w:t xml:space="preserve"> </w:t>
      </w:r>
      <w:proofErr w:type="spellStart"/>
      <w:r>
        <w:t>seleciona</w:t>
      </w:r>
      <w:proofErr w:type="spellEnd"/>
      <w:r>
        <w:t xml:space="preserve"> um </w:t>
      </w:r>
      <w:proofErr w:type="spellStart"/>
      <w:r>
        <w:t>registro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para </w:t>
      </w:r>
      <w:proofErr w:type="spellStart"/>
      <w:r>
        <w:t>alterá</w:t>
      </w:r>
      <w:proofErr w:type="spellEnd"/>
      <w:r>
        <w:t xml:space="preserve">-lo no </w:t>
      </w:r>
      <w:proofErr w:type="spellStart"/>
      <w:r>
        <w:t>formulário</w:t>
      </w:r>
      <w:proofErr w:type="spellEnd"/>
      <w:r>
        <w:t xml:space="preserve">,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alterar</w:t>
      </w:r>
      <w:proofErr w:type="spellEnd"/>
      <w:r>
        <w:t xml:space="preserve"> a </w:t>
      </w:r>
      <w:proofErr w:type="spellStart"/>
      <w:r>
        <w:t>pk</w:t>
      </w:r>
      <w:proofErr w:type="spellEnd"/>
      <w:r>
        <w:t xml:space="preserve"> </w:t>
      </w:r>
      <w:proofErr w:type="spellStart"/>
      <w:r>
        <w:t>também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a </w:t>
      </w:r>
      <w:proofErr w:type="spellStart"/>
      <w:r>
        <w:t>mesma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ficar</w:t>
      </w:r>
      <w:proofErr w:type="spellEnd"/>
      <w:r>
        <w:t xml:space="preserve"> </w:t>
      </w:r>
      <w:proofErr w:type="spellStart"/>
      <w:r>
        <w:t>desabilitada</w:t>
      </w:r>
      <w:proofErr w:type="spellEnd"/>
      <w:r>
        <w:t xml:space="preserve"> para </w:t>
      </w:r>
      <w:proofErr w:type="spellStart"/>
      <w:r>
        <w:t>edição</w:t>
      </w:r>
      <w:proofErr w:type="spellEnd"/>
      <w:r>
        <w:t>?</w:t>
      </w:r>
      <w:r w:rsidR="00C34F59">
        <w:t xml:space="preserve"> </w:t>
      </w:r>
    </w:p>
    <w:p w14:paraId="077FD97C" w14:textId="03C95C18" w:rsidR="00C34F59" w:rsidRDefault="00C34F59" w:rsidP="00773CA6">
      <w:proofErr w:type="spellStart"/>
      <w:r>
        <w:rPr>
          <w:b/>
          <w:color w:val="FF0000"/>
        </w:rPr>
        <w:t>Quando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selecionado</w:t>
      </w:r>
      <w:proofErr w:type="spellEnd"/>
      <w:r>
        <w:rPr>
          <w:b/>
          <w:color w:val="FF0000"/>
        </w:rPr>
        <w:t xml:space="preserve"> o </w:t>
      </w:r>
      <w:proofErr w:type="spellStart"/>
      <w:r>
        <w:rPr>
          <w:b/>
          <w:color w:val="FF0000"/>
        </w:rPr>
        <w:t>código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será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desabilitado</w:t>
      </w:r>
      <w:proofErr w:type="spellEnd"/>
      <w:r>
        <w:rPr>
          <w:b/>
          <w:color w:val="FF0000"/>
        </w:rPr>
        <w:t xml:space="preserve"> o campo do </w:t>
      </w:r>
      <w:proofErr w:type="spellStart"/>
      <w:r>
        <w:rPr>
          <w:b/>
          <w:color w:val="FF0000"/>
        </w:rPr>
        <w:t>código</w:t>
      </w:r>
      <w:proofErr w:type="spellEnd"/>
      <w:r>
        <w:rPr>
          <w:b/>
          <w:color w:val="FF0000"/>
        </w:rPr>
        <w:t>.</w:t>
      </w:r>
    </w:p>
    <w:p w14:paraId="3C2DEC94" w14:textId="77777777" w:rsidR="00773CA6" w:rsidRDefault="00773CA6" w:rsidP="00773CA6">
      <w:proofErr w:type="spellStart"/>
      <w:r>
        <w:t>Pergunto</w:t>
      </w:r>
      <w:proofErr w:type="spellEnd"/>
      <w:r>
        <w:t xml:space="preserve"> </w:t>
      </w:r>
      <w:proofErr w:type="spellStart"/>
      <w:r>
        <w:t>isso</w:t>
      </w:r>
      <w:proofErr w:type="spellEnd"/>
      <w:r>
        <w:t xml:space="preserve"> </w:t>
      </w:r>
      <w:proofErr w:type="spellStart"/>
      <w:r>
        <w:t>pois</w:t>
      </w:r>
      <w:proofErr w:type="spellEnd"/>
      <w:r>
        <w:t xml:space="preserve"> </w:t>
      </w:r>
      <w:proofErr w:type="spellStart"/>
      <w:r>
        <w:t>gera</w:t>
      </w:r>
      <w:proofErr w:type="spellEnd"/>
      <w:r>
        <w:t xml:space="preserve"> </w:t>
      </w:r>
      <w:proofErr w:type="spellStart"/>
      <w:r>
        <w:t>alguns</w:t>
      </w:r>
      <w:proofErr w:type="spellEnd"/>
      <w:r>
        <w:t xml:space="preserve"> </w:t>
      </w:r>
      <w:proofErr w:type="spellStart"/>
      <w:r>
        <w:t>controles</w:t>
      </w:r>
      <w:proofErr w:type="spellEnd"/>
      <w:r>
        <w:t xml:space="preserve"> para </w:t>
      </w:r>
      <w:proofErr w:type="spellStart"/>
      <w:r>
        <w:t>serem</w:t>
      </w:r>
      <w:proofErr w:type="spellEnd"/>
      <w:r>
        <w:t xml:space="preserve"> </w:t>
      </w:r>
      <w:proofErr w:type="spellStart"/>
      <w:r>
        <w:t>feitos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o </w:t>
      </w:r>
      <w:proofErr w:type="spellStart"/>
      <w:r>
        <w:t>usuário</w:t>
      </w:r>
      <w:proofErr w:type="spellEnd"/>
      <w:r>
        <w:t xml:space="preserve"> </w:t>
      </w:r>
      <w:proofErr w:type="spellStart"/>
      <w:r>
        <w:t>possa</w:t>
      </w:r>
      <w:proofErr w:type="spellEnd"/>
      <w:r>
        <w:t xml:space="preserve"> </w:t>
      </w:r>
      <w:proofErr w:type="spellStart"/>
      <w:r>
        <w:t>alterar</w:t>
      </w:r>
      <w:proofErr w:type="spellEnd"/>
      <w:r>
        <w:t xml:space="preserve"> a pk. Se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alterar</w:t>
      </w:r>
      <w:proofErr w:type="spellEnd"/>
      <w:r>
        <w:t xml:space="preserve"> </w:t>
      </w:r>
      <w:proofErr w:type="spellStart"/>
      <w:r>
        <w:t>temos</w:t>
      </w:r>
      <w:proofErr w:type="spellEnd"/>
      <w:r>
        <w:t xml:space="preserve"> a </w:t>
      </w:r>
      <w:proofErr w:type="spellStart"/>
      <w:r>
        <w:t>mesma</w:t>
      </w:r>
      <w:proofErr w:type="spellEnd"/>
      <w:r>
        <w:t xml:space="preserve"> </w:t>
      </w:r>
      <w:proofErr w:type="spellStart"/>
      <w:r>
        <w:t>dúvida</w:t>
      </w:r>
      <w:proofErr w:type="spellEnd"/>
      <w:r>
        <w:t xml:space="preserve"> 4.</w:t>
      </w:r>
    </w:p>
    <w:p w14:paraId="0119EBD5" w14:textId="77777777" w:rsidR="00773CA6" w:rsidRDefault="00773CA6" w:rsidP="00773CA6">
      <w:pPr>
        <w:pStyle w:val="Ttulo1"/>
      </w:pPr>
      <w:proofErr w:type="spellStart"/>
      <w:r>
        <w:t>Modelo</w:t>
      </w:r>
      <w:proofErr w:type="spellEnd"/>
      <w:r>
        <w:t xml:space="preserve"> de </w:t>
      </w:r>
      <w:proofErr w:type="spellStart"/>
      <w:r>
        <w:t>cadastro</w:t>
      </w:r>
      <w:proofErr w:type="spellEnd"/>
      <w:r>
        <w:t>/</w:t>
      </w:r>
      <w:proofErr w:type="spellStart"/>
      <w:r>
        <w:t>manutenção</w:t>
      </w:r>
      <w:proofErr w:type="spellEnd"/>
    </w:p>
    <w:p w14:paraId="4493DBD8" w14:textId="2D9B93E4" w:rsidR="009972B6" w:rsidRDefault="009972B6" w:rsidP="009972B6">
      <w:proofErr w:type="spellStart"/>
      <w:r>
        <w:t>Notei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casos</w:t>
      </w:r>
      <w:proofErr w:type="spellEnd"/>
      <w:r>
        <w:t xml:space="preserve"> de </w:t>
      </w:r>
      <w:proofErr w:type="spellStart"/>
      <w:r>
        <w:t>uso</w:t>
      </w:r>
      <w:proofErr w:type="spellEnd"/>
      <w:r>
        <w:t xml:space="preserve"> de </w:t>
      </w:r>
      <w:proofErr w:type="spellStart"/>
      <w:r>
        <w:t>cadstro</w:t>
      </w:r>
      <w:proofErr w:type="spellEnd"/>
      <w:r>
        <w:t>/</w:t>
      </w:r>
      <w:proofErr w:type="spellStart"/>
      <w:r>
        <w:t>manutenção</w:t>
      </w:r>
      <w:proofErr w:type="spellEnd"/>
      <w:r>
        <w:t xml:space="preserve"> do </w:t>
      </w:r>
      <w:proofErr w:type="spellStart"/>
      <w:r>
        <w:t>m</w:t>
      </w:r>
      <w:r w:rsidR="00A21565">
        <w:t>ó</w:t>
      </w:r>
      <w:r>
        <w:t>dulo</w:t>
      </w:r>
      <w:proofErr w:type="spellEnd"/>
      <w:r>
        <w:t xml:space="preserve"> de </w:t>
      </w:r>
      <w:proofErr w:type="spellStart"/>
      <w:r>
        <w:t>segurança</w:t>
      </w:r>
      <w:proofErr w:type="spellEnd"/>
      <w:r>
        <w:t xml:space="preserve"> </w:t>
      </w:r>
      <w:proofErr w:type="spellStart"/>
      <w:r>
        <w:t>estão</w:t>
      </w:r>
      <w:proofErr w:type="spellEnd"/>
      <w:r>
        <w:t xml:space="preserve"> </w:t>
      </w:r>
      <w:r>
        <w:lastRenderedPageBreak/>
        <w:t xml:space="preserve">com um </w:t>
      </w:r>
      <w:proofErr w:type="spellStart"/>
      <w:r>
        <w:t>padrão</w:t>
      </w:r>
      <w:proofErr w:type="spellEnd"/>
      <w:r>
        <w:t xml:space="preserve"> </w:t>
      </w:r>
      <w:proofErr w:type="spellStart"/>
      <w:r>
        <w:t>diferente</w:t>
      </w:r>
      <w:proofErr w:type="spellEnd"/>
      <w:r w:rsidR="00A21565">
        <w:t xml:space="preserve">, vide </w:t>
      </w:r>
      <w:proofErr w:type="spellStart"/>
      <w:r w:rsidR="00A21565">
        <w:t>Caso</w:t>
      </w:r>
      <w:proofErr w:type="spellEnd"/>
      <w:r w:rsidR="00A21565">
        <w:t xml:space="preserve"> de </w:t>
      </w:r>
      <w:proofErr w:type="spellStart"/>
      <w:r w:rsidR="00A21565">
        <w:t>Uso</w:t>
      </w:r>
      <w:proofErr w:type="spellEnd"/>
      <w:r w:rsidR="00A21565">
        <w:t xml:space="preserve"> </w:t>
      </w:r>
      <w:r w:rsidR="00A21565" w:rsidRPr="00A21565">
        <w:t>SEGUC0020</w:t>
      </w:r>
      <w:r>
        <w:t xml:space="preserve">. A </w:t>
      </w:r>
      <w:proofErr w:type="spellStart"/>
      <w:r>
        <w:t>inserção</w:t>
      </w:r>
      <w:proofErr w:type="spellEnd"/>
      <w:r>
        <w:t xml:space="preserve"> e </w:t>
      </w:r>
      <w:proofErr w:type="spellStart"/>
      <w:r>
        <w:t>alteração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feitas</w:t>
      </w:r>
      <w:proofErr w:type="spellEnd"/>
      <w:r>
        <w:t xml:space="preserve"> </w:t>
      </w:r>
      <w:proofErr w:type="spellStart"/>
      <w:r>
        <w:t>em</w:t>
      </w:r>
      <w:proofErr w:type="spellEnd"/>
      <w:r w:rsidRPr="000C5418">
        <w:rPr>
          <w:lang w:val="pt-BR"/>
        </w:rPr>
        <w:t xml:space="preserve"> uma</w:t>
      </w:r>
      <w:r>
        <w:t xml:space="preserve"> modal, </w:t>
      </w:r>
      <w:proofErr w:type="spellStart"/>
      <w:r>
        <w:t>não</w:t>
      </w:r>
      <w:proofErr w:type="spellEnd"/>
      <w:r w:rsidRPr="000C5418">
        <w:rPr>
          <w:lang w:val="pt-BR"/>
        </w:rPr>
        <w:t xml:space="preserve"> há</w:t>
      </w:r>
      <w:r>
        <w:t xml:space="preserve"> </w:t>
      </w:r>
      <w:proofErr w:type="spellStart"/>
      <w:r>
        <w:t>radiobutton</w:t>
      </w:r>
      <w:proofErr w:type="spellEnd"/>
      <w:r>
        <w:t xml:space="preserve"> para </w:t>
      </w:r>
      <w:proofErr w:type="spellStart"/>
      <w:r>
        <w:t>selecionar</w:t>
      </w:r>
      <w:proofErr w:type="spellEnd"/>
      <w:r>
        <w:t xml:space="preserve"> um </w:t>
      </w:r>
      <w:proofErr w:type="spellStart"/>
      <w:r>
        <w:t>registro</w:t>
      </w:r>
      <w:proofErr w:type="spellEnd"/>
      <w:r>
        <w:t xml:space="preserve">, a </w:t>
      </w:r>
      <w:proofErr w:type="spellStart"/>
      <w:r>
        <w:t>ordenação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no canto </w:t>
      </w:r>
      <w:proofErr w:type="spellStart"/>
      <w:r>
        <w:t>direito</w:t>
      </w:r>
      <w:proofErr w:type="spellEnd"/>
      <w:r>
        <w:t xml:space="preserve">,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há</w:t>
      </w:r>
      <w:proofErr w:type="spellEnd"/>
      <w:r>
        <w:t xml:space="preserve"> um campo para </w:t>
      </w:r>
      <w:proofErr w:type="spellStart"/>
      <w:r>
        <w:t>alterar</w:t>
      </w:r>
      <w:proofErr w:type="spellEnd"/>
      <w:r>
        <w:t xml:space="preserve"> a </w:t>
      </w:r>
      <w:proofErr w:type="spellStart"/>
      <w:r>
        <w:t>quantidade</w:t>
      </w:r>
      <w:proofErr w:type="spellEnd"/>
      <w:r>
        <w:t xml:space="preserve"> de </w:t>
      </w:r>
      <w:proofErr w:type="spellStart"/>
      <w:r>
        <w:t>linhas</w:t>
      </w:r>
      <w:proofErr w:type="spellEnd"/>
      <w:r>
        <w:t>/</w:t>
      </w:r>
      <w:proofErr w:type="spellStart"/>
      <w:r>
        <w:t>registros</w:t>
      </w:r>
      <w:proofErr w:type="spellEnd"/>
      <w:r>
        <w:t xml:space="preserve"> da </w:t>
      </w:r>
      <w:proofErr w:type="spellStart"/>
      <w:r>
        <w:t>tabela</w:t>
      </w:r>
      <w:proofErr w:type="spellEnd"/>
      <w:r>
        <w:t xml:space="preserve">, </w:t>
      </w:r>
      <w:proofErr w:type="spellStart"/>
      <w:r>
        <w:t>os</w:t>
      </w:r>
      <w:proofErr w:type="spellEnd"/>
      <w:r>
        <w:t xml:space="preserve"> </w:t>
      </w:r>
      <w:proofErr w:type="spellStart"/>
      <w:r>
        <w:t>botões</w:t>
      </w:r>
      <w:proofErr w:type="spellEnd"/>
      <w:r>
        <w:t xml:space="preserve"> de </w:t>
      </w:r>
      <w:proofErr w:type="spellStart"/>
      <w:r>
        <w:t>exclusão</w:t>
      </w:r>
      <w:proofErr w:type="spellEnd"/>
      <w:r>
        <w:t xml:space="preserve"> e </w:t>
      </w:r>
      <w:proofErr w:type="spellStart"/>
      <w:r>
        <w:t>edição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>, entre outros.</w:t>
      </w:r>
    </w:p>
    <w:p w14:paraId="5E7014B0" w14:textId="77777777" w:rsidR="00C34F59" w:rsidRDefault="00C34F59" w:rsidP="00C34F59">
      <w:proofErr w:type="spellStart"/>
      <w:r>
        <w:t>Vai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assim</w:t>
      </w:r>
      <w:proofErr w:type="spellEnd"/>
      <w:r>
        <w:t xml:space="preserve"> </w:t>
      </w:r>
      <w:proofErr w:type="spellStart"/>
      <w:r>
        <w:t>mesmo</w:t>
      </w:r>
      <w:proofErr w:type="spellEnd"/>
      <w:r>
        <w:t xml:space="preserve">? </w:t>
      </w:r>
      <w:proofErr w:type="spellStart"/>
      <w:r w:rsidRPr="00D42AFF">
        <w:rPr>
          <w:b/>
          <w:color w:val="FF0000"/>
        </w:rPr>
        <w:t>Nos</w:t>
      </w:r>
      <w:proofErr w:type="spellEnd"/>
      <w:r w:rsidRPr="00D42AFF"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casos</w:t>
      </w:r>
      <w:proofErr w:type="spellEnd"/>
      <w:r>
        <w:rPr>
          <w:b/>
          <w:color w:val="FF0000"/>
        </w:rPr>
        <w:t xml:space="preserve"> dos </w:t>
      </w:r>
      <w:proofErr w:type="spellStart"/>
      <w:r>
        <w:rPr>
          <w:b/>
          <w:color w:val="FF0000"/>
        </w:rPr>
        <w:t>produtos</w:t>
      </w:r>
      <w:proofErr w:type="spellEnd"/>
      <w:r>
        <w:rPr>
          <w:b/>
          <w:color w:val="FF0000"/>
        </w:rPr>
        <w:t xml:space="preserve"> da</w:t>
      </w:r>
      <w:r w:rsidRPr="00D42AFF">
        <w:rPr>
          <w:b/>
          <w:color w:val="FF0000"/>
        </w:rPr>
        <w:t xml:space="preserve"> </w:t>
      </w:r>
      <w:proofErr w:type="spellStart"/>
      <w:r w:rsidRPr="00D42AFF">
        <w:rPr>
          <w:b/>
          <w:color w:val="FF0000"/>
        </w:rPr>
        <w:t>arrecadação</w:t>
      </w:r>
      <w:proofErr w:type="spellEnd"/>
      <w:r w:rsidRPr="00D42AFF">
        <w:rPr>
          <w:b/>
          <w:color w:val="FF0000"/>
        </w:rPr>
        <w:t xml:space="preserve"> </w:t>
      </w:r>
      <w:proofErr w:type="spellStart"/>
      <w:r w:rsidRPr="00D42AFF">
        <w:rPr>
          <w:b/>
          <w:color w:val="FF0000"/>
        </w:rPr>
        <w:t>serão</w:t>
      </w:r>
      <w:proofErr w:type="spellEnd"/>
      <w:r w:rsidRPr="00D42AFF">
        <w:rPr>
          <w:b/>
          <w:color w:val="FF0000"/>
        </w:rPr>
        <w:t xml:space="preserve"> </w:t>
      </w:r>
      <w:proofErr w:type="spellStart"/>
      <w:r w:rsidRPr="00D42AFF">
        <w:rPr>
          <w:b/>
          <w:color w:val="FF0000"/>
        </w:rPr>
        <w:t>alterados</w:t>
      </w:r>
      <w:proofErr w:type="spellEnd"/>
      <w:r w:rsidRPr="00D42AFF">
        <w:rPr>
          <w:b/>
          <w:color w:val="FF0000"/>
        </w:rPr>
        <w:t xml:space="preserve"> </w:t>
      </w:r>
      <w:proofErr w:type="spellStart"/>
      <w:r w:rsidRPr="00D42AFF">
        <w:rPr>
          <w:b/>
          <w:color w:val="FF0000"/>
        </w:rPr>
        <w:t>nos</w:t>
      </w:r>
      <w:proofErr w:type="spellEnd"/>
      <w:r w:rsidRPr="00D42AFF">
        <w:rPr>
          <w:b/>
          <w:color w:val="FF0000"/>
        </w:rPr>
        <w:t xml:space="preserve"> </w:t>
      </w:r>
      <w:proofErr w:type="spellStart"/>
      <w:r w:rsidRPr="00D42AFF">
        <w:rPr>
          <w:b/>
          <w:color w:val="FF0000"/>
        </w:rPr>
        <w:t>campos</w:t>
      </w:r>
      <w:proofErr w:type="spellEnd"/>
      <w:r w:rsidRPr="00D42AFF">
        <w:rPr>
          <w:b/>
          <w:color w:val="FF0000"/>
        </w:rPr>
        <w:t xml:space="preserve"> </w:t>
      </w:r>
      <w:proofErr w:type="spellStart"/>
      <w:r w:rsidRPr="00D42AFF">
        <w:rPr>
          <w:b/>
          <w:color w:val="FF0000"/>
        </w:rPr>
        <w:t>existentes</w:t>
      </w:r>
      <w:proofErr w:type="spellEnd"/>
      <w:r w:rsidRPr="00D42AFF">
        <w:rPr>
          <w:b/>
          <w:color w:val="FF0000"/>
        </w:rPr>
        <w:t xml:space="preserve"> </w:t>
      </w:r>
      <w:proofErr w:type="spellStart"/>
      <w:r w:rsidRPr="00D42AFF">
        <w:rPr>
          <w:b/>
          <w:color w:val="FF0000"/>
        </w:rPr>
        <w:t>na</w:t>
      </w:r>
      <w:proofErr w:type="spellEnd"/>
      <w:r w:rsidRPr="00D42AFF">
        <w:rPr>
          <w:b/>
          <w:color w:val="FF0000"/>
        </w:rPr>
        <w:t xml:space="preserve"> </w:t>
      </w:r>
      <w:proofErr w:type="spellStart"/>
      <w:r w:rsidRPr="00D42AFF">
        <w:rPr>
          <w:b/>
          <w:color w:val="FF0000"/>
        </w:rPr>
        <w:t>aplicação</w:t>
      </w:r>
      <w:proofErr w:type="spellEnd"/>
      <w:r w:rsidRPr="00D42AFF">
        <w:rPr>
          <w:b/>
          <w:color w:val="FF0000"/>
        </w:rPr>
        <w:t xml:space="preserve"> e </w:t>
      </w:r>
      <w:proofErr w:type="spellStart"/>
      <w:r w:rsidRPr="00D42AFF">
        <w:rPr>
          <w:b/>
          <w:color w:val="FF0000"/>
        </w:rPr>
        <w:t>sem</w:t>
      </w:r>
      <w:proofErr w:type="spellEnd"/>
      <w:r w:rsidRPr="00D42AFF">
        <w:rPr>
          <w:b/>
          <w:color w:val="FF0000"/>
        </w:rPr>
        <w:t xml:space="preserve"> </w:t>
      </w:r>
      <w:proofErr w:type="spellStart"/>
      <w:r w:rsidRPr="00D42AFF">
        <w:rPr>
          <w:b/>
          <w:color w:val="FF0000"/>
        </w:rPr>
        <w:t>abertura</w:t>
      </w:r>
      <w:proofErr w:type="spellEnd"/>
      <w:r w:rsidRPr="00D42AFF">
        <w:rPr>
          <w:b/>
          <w:color w:val="FF0000"/>
        </w:rPr>
        <w:t xml:space="preserve"> de </w:t>
      </w:r>
      <w:proofErr w:type="spellStart"/>
      <w:r w:rsidRPr="00D42AFF">
        <w:rPr>
          <w:b/>
          <w:color w:val="FF0000"/>
        </w:rPr>
        <w:t>modais</w:t>
      </w:r>
      <w:proofErr w:type="spellEnd"/>
      <w:r w:rsidRPr="00D42AFF">
        <w:rPr>
          <w:b/>
          <w:color w:val="FF0000"/>
        </w:rPr>
        <w:t>.</w:t>
      </w:r>
    </w:p>
    <w:p w14:paraId="0CD6953C" w14:textId="77777777" w:rsidR="00C34F59" w:rsidRDefault="00C34F59" w:rsidP="00C34F59">
      <w:r>
        <w:t xml:space="preserve">O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possuir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padrões</w:t>
      </w:r>
      <w:proofErr w:type="spellEnd"/>
      <w:r>
        <w:t xml:space="preserve"> de </w:t>
      </w:r>
      <w:proofErr w:type="spellStart"/>
      <w:r>
        <w:t>telas</w:t>
      </w:r>
      <w:proofErr w:type="spellEnd"/>
      <w:r>
        <w:t xml:space="preserve"> de </w:t>
      </w:r>
      <w:proofErr w:type="spellStart"/>
      <w:r>
        <w:t>cadastro</w:t>
      </w:r>
      <w:proofErr w:type="spellEnd"/>
      <w:r>
        <w:t>/</w:t>
      </w:r>
      <w:proofErr w:type="spellStart"/>
      <w:r>
        <w:t>manutenção</w:t>
      </w:r>
      <w:proofErr w:type="spellEnd"/>
      <w:r>
        <w:t>?</w:t>
      </w:r>
    </w:p>
    <w:p w14:paraId="1F27C47D" w14:textId="77777777" w:rsidR="00C34F59" w:rsidRPr="00D42AFF" w:rsidRDefault="00C34F59" w:rsidP="00C34F59">
      <w:pPr>
        <w:rPr>
          <w:b/>
          <w:color w:val="FF0000"/>
        </w:rPr>
      </w:pPr>
      <w:proofErr w:type="spellStart"/>
      <w:r w:rsidRPr="00D42AFF">
        <w:rPr>
          <w:b/>
          <w:color w:val="FF0000"/>
        </w:rPr>
        <w:t>Acredito</w:t>
      </w:r>
      <w:proofErr w:type="spellEnd"/>
      <w:r w:rsidRPr="00D42AFF">
        <w:rPr>
          <w:b/>
          <w:color w:val="FF0000"/>
        </w:rPr>
        <w:t xml:space="preserve"> </w:t>
      </w:r>
      <w:proofErr w:type="spellStart"/>
      <w:r w:rsidRPr="00D42AFF">
        <w:rPr>
          <w:b/>
          <w:color w:val="FF0000"/>
        </w:rPr>
        <w:t>que</w:t>
      </w:r>
      <w:proofErr w:type="spellEnd"/>
      <w:r w:rsidRPr="00D42AFF">
        <w:rPr>
          <w:b/>
          <w:color w:val="FF0000"/>
        </w:rPr>
        <w:t xml:space="preserve"> </w:t>
      </w:r>
      <w:proofErr w:type="spellStart"/>
      <w:r w:rsidRPr="00D42AFF">
        <w:rPr>
          <w:b/>
          <w:color w:val="FF0000"/>
        </w:rPr>
        <w:t>sim</w:t>
      </w:r>
      <w:proofErr w:type="spellEnd"/>
      <w:r w:rsidRPr="00D42AFF">
        <w:rPr>
          <w:b/>
          <w:color w:val="FF0000"/>
        </w:rPr>
        <w:t xml:space="preserve">, </w:t>
      </w:r>
      <w:proofErr w:type="spellStart"/>
      <w:proofErr w:type="gramStart"/>
      <w:r w:rsidRPr="00D42AFF">
        <w:rPr>
          <w:b/>
          <w:color w:val="FF0000"/>
        </w:rPr>
        <w:t>pois</w:t>
      </w:r>
      <w:proofErr w:type="spellEnd"/>
      <w:r w:rsidRPr="00D42AFF">
        <w:rPr>
          <w:b/>
          <w:color w:val="FF0000"/>
        </w:rPr>
        <w:t xml:space="preserve">  </w:t>
      </w:r>
      <w:proofErr w:type="spellStart"/>
      <w:r w:rsidRPr="00D42AFF">
        <w:rPr>
          <w:b/>
          <w:color w:val="FF0000"/>
        </w:rPr>
        <w:t>em</w:t>
      </w:r>
      <w:proofErr w:type="spellEnd"/>
      <w:proofErr w:type="gramEnd"/>
      <w:r w:rsidRPr="00D42AFF">
        <w:rPr>
          <w:b/>
          <w:color w:val="FF0000"/>
        </w:rPr>
        <w:t xml:space="preserve"> </w:t>
      </w:r>
      <w:proofErr w:type="spellStart"/>
      <w:r w:rsidRPr="00D42AFF">
        <w:rPr>
          <w:b/>
          <w:color w:val="FF0000"/>
        </w:rPr>
        <w:t>algumas</w:t>
      </w:r>
      <w:proofErr w:type="spellEnd"/>
      <w:r w:rsidRPr="00D42AFF">
        <w:rPr>
          <w:b/>
          <w:color w:val="FF0000"/>
        </w:rPr>
        <w:t xml:space="preserve"> </w:t>
      </w:r>
      <w:proofErr w:type="spellStart"/>
      <w:r w:rsidRPr="00D42AFF">
        <w:rPr>
          <w:b/>
          <w:color w:val="FF0000"/>
        </w:rPr>
        <w:t>aplicações</w:t>
      </w:r>
      <w:proofErr w:type="spellEnd"/>
      <w:r w:rsidRPr="00D42AFF">
        <w:rPr>
          <w:b/>
          <w:color w:val="FF0000"/>
        </w:rPr>
        <w:t xml:space="preserve"> a </w:t>
      </w:r>
      <w:proofErr w:type="spellStart"/>
      <w:r w:rsidRPr="00D42AFF">
        <w:rPr>
          <w:b/>
          <w:color w:val="FF0000"/>
        </w:rPr>
        <w:t>quantidade</w:t>
      </w:r>
      <w:proofErr w:type="spellEnd"/>
      <w:r w:rsidRPr="00D42AFF">
        <w:rPr>
          <w:b/>
          <w:color w:val="FF0000"/>
        </w:rPr>
        <w:t xml:space="preserve"> de </w:t>
      </w:r>
      <w:proofErr w:type="spellStart"/>
      <w:r w:rsidRPr="00D42AFF">
        <w:rPr>
          <w:b/>
          <w:color w:val="FF0000"/>
        </w:rPr>
        <w:t>campos</w:t>
      </w:r>
      <w:proofErr w:type="spellEnd"/>
      <w:r w:rsidRPr="00D42AFF">
        <w:rPr>
          <w:b/>
          <w:color w:val="FF0000"/>
        </w:rPr>
        <w:t xml:space="preserve"> </w:t>
      </w:r>
      <w:proofErr w:type="spellStart"/>
      <w:r w:rsidRPr="00D42AFF">
        <w:rPr>
          <w:b/>
          <w:color w:val="FF0000"/>
        </w:rPr>
        <w:t>pode</w:t>
      </w:r>
      <w:proofErr w:type="spellEnd"/>
      <w:r w:rsidRPr="00D42AFF">
        <w:rPr>
          <w:b/>
          <w:color w:val="FF0000"/>
        </w:rPr>
        <w:t xml:space="preserve"> </w:t>
      </w:r>
      <w:proofErr w:type="spellStart"/>
      <w:r w:rsidRPr="00D42AFF">
        <w:rPr>
          <w:b/>
          <w:color w:val="FF0000"/>
        </w:rPr>
        <w:t>inviabilizar</w:t>
      </w:r>
      <w:proofErr w:type="spellEnd"/>
      <w:r w:rsidRPr="00D42AFF">
        <w:rPr>
          <w:b/>
          <w:color w:val="FF0000"/>
        </w:rPr>
        <w:t xml:space="preserve"> a </w:t>
      </w:r>
      <w:proofErr w:type="spellStart"/>
      <w:r w:rsidRPr="00D42AFF">
        <w:rPr>
          <w:b/>
          <w:color w:val="FF0000"/>
        </w:rPr>
        <w:t>chamada</w:t>
      </w:r>
      <w:proofErr w:type="spellEnd"/>
      <w:r w:rsidRPr="00D42AFF">
        <w:rPr>
          <w:b/>
          <w:color w:val="FF0000"/>
        </w:rPr>
        <w:t xml:space="preserve"> de </w:t>
      </w:r>
      <w:proofErr w:type="spellStart"/>
      <w:r w:rsidRPr="00D42AFF">
        <w:rPr>
          <w:b/>
          <w:color w:val="FF0000"/>
        </w:rPr>
        <w:t>modais</w:t>
      </w:r>
      <w:proofErr w:type="spellEnd"/>
      <w:r w:rsidRPr="00D42AFF">
        <w:rPr>
          <w:b/>
          <w:color w:val="FF0000"/>
        </w:rPr>
        <w:t>.</w:t>
      </w:r>
    </w:p>
    <w:p w14:paraId="16C43190" w14:textId="77777777" w:rsidR="009972B6" w:rsidRDefault="009972B6" w:rsidP="009972B6">
      <w:pPr>
        <w:pStyle w:val="Ttulo1"/>
      </w:pPr>
      <w:bookmarkStart w:id="2" w:name="_GoBack"/>
      <w:bookmarkEnd w:id="2"/>
      <w:proofErr w:type="spellStart"/>
      <w:r>
        <w:t>Quantidade</w:t>
      </w:r>
      <w:proofErr w:type="spellEnd"/>
      <w:r>
        <w:t xml:space="preserve"> de </w:t>
      </w:r>
      <w:proofErr w:type="spellStart"/>
      <w:r>
        <w:t>linhas</w:t>
      </w:r>
      <w:proofErr w:type="spellEnd"/>
      <w:r>
        <w:t xml:space="preserve"> da </w:t>
      </w:r>
      <w:proofErr w:type="spellStart"/>
      <w:r>
        <w:t>tabela</w:t>
      </w:r>
      <w:proofErr w:type="spellEnd"/>
    </w:p>
    <w:p w14:paraId="7FAE275E" w14:textId="5EDEB08D" w:rsidR="009972B6" w:rsidRDefault="009972B6" w:rsidP="009972B6">
      <w:r>
        <w:t xml:space="preserve">A </w:t>
      </w:r>
      <w:proofErr w:type="spellStart"/>
      <w:r>
        <w:t>quantidade</w:t>
      </w:r>
      <w:proofErr w:type="spellEnd"/>
      <w:r>
        <w:t xml:space="preserve"> de </w:t>
      </w:r>
      <w:proofErr w:type="spellStart"/>
      <w:r>
        <w:t>linhas</w:t>
      </w:r>
      <w:proofErr w:type="spellEnd"/>
      <w:r>
        <w:t>/</w:t>
      </w:r>
      <w:proofErr w:type="spellStart"/>
      <w:r>
        <w:t>registro</w:t>
      </w:r>
      <w:proofErr w:type="spellEnd"/>
      <w:r>
        <w:t xml:space="preserve"> default </w:t>
      </w:r>
      <w:proofErr w:type="spellStart"/>
      <w:r>
        <w:t>que</w:t>
      </w:r>
      <w:proofErr w:type="spellEnd"/>
      <w:r>
        <w:t xml:space="preserve"> a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carregará</w:t>
      </w:r>
      <w:proofErr w:type="spellEnd"/>
      <w:r>
        <w:t xml:space="preserve"> é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número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no </w:t>
      </w:r>
      <w:proofErr w:type="spellStart"/>
      <w:r>
        <w:t>modelo</w:t>
      </w:r>
      <w:proofErr w:type="spellEnd"/>
      <w:r>
        <w:t xml:space="preserve"> de </w:t>
      </w:r>
      <w:proofErr w:type="spellStart"/>
      <w:r>
        <w:t>tela</w:t>
      </w:r>
      <w:proofErr w:type="spellEnd"/>
      <w:r>
        <w:t xml:space="preserve">? </w:t>
      </w:r>
      <w:proofErr w:type="spellStart"/>
      <w:r>
        <w:t>Ou</w:t>
      </w:r>
      <w:proofErr w:type="spellEnd"/>
      <w:r>
        <w:t xml:space="preserve"> </w:t>
      </w:r>
      <w:proofErr w:type="spellStart"/>
      <w:r>
        <w:t>seja</w:t>
      </w:r>
      <w:proofErr w:type="spellEnd"/>
      <w:r>
        <w:t>, 10?</w:t>
      </w:r>
      <w:r w:rsidR="00C34F59">
        <w:t xml:space="preserve"> </w:t>
      </w:r>
      <w:r w:rsidR="00C34F59" w:rsidRPr="00C34F59">
        <w:rPr>
          <w:b/>
          <w:color w:val="FF0000"/>
        </w:rPr>
        <w:t>SIM</w:t>
      </w:r>
    </w:p>
    <w:p w14:paraId="57293AFB" w14:textId="77777777" w:rsidR="009972B6" w:rsidRPr="003E673A" w:rsidRDefault="009972B6" w:rsidP="009972B6">
      <w:proofErr w:type="spellStart"/>
      <w:r>
        <w:t>Quando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disparado</w:t>
      </w:r>
      <w:proofErr w:type="spellEnd"/>
      <w:r>
        <w:t xml:space="preserve"> a </w:t>
      </w:r>
      <w:proofErr w:type="spellStart"/>
      <w:r>
        <w:t>alteração</w:t>
      </w:r>
      <w:proofErr w:type="spellEnd"/>
      <w:r>
        <w:t xml:space="preserve"> da </w:t>
      </w:r>
      <w:proofErr w:type="spellStart"/>
      <w:r>
        <w:t>quantidade</w:t>
      </w:r>
      <w:proofErr w:type="spellEnd"/>
      <w:r>
        <w:t xml:space="preserve"> de </w:t>
      </w:r>
      <w:proofErr w:type="spellStart"/>
      <w:r>
        <w:t>linhas</w:t>
      </w:r>
      <w:proofErr w:type="spellEnd"/>
      <w:r>
        <w:t>/</w:t>
      </w:r>
      <w:proofErr w:type="spellStart"/>
      <w:r>
        <w:t>registros</w:t>
      </w:r>
      <w:proofErr w:type="spellEnd"/>
      <w:r>
        <w:t xml:space="preserve">? Com enter, a </w:t>
      </w:r>
      <w:proofErr w:type="spellStart"/>
      <w:r>
        <w:t>cada</w:t>
      </w:r>
      <w:proofErr w:type="spellEnd"/>
      <w:r>
        <w:t xml:space="preserve"> clique para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para </w:t>
      </w:r>
      <w:proofErr w:type="spellStart"/>
      <w:r>
        <w:t>menos</w:t>
      </w:r>
      <w:proofErr w:type="spellEnd"/>
      <w:r>
        <w:t xml:space="preserve">, </w:t>
      </w:r>
      <w:proofErr w:type="spellStart"/>
      <w:r>
        <w:t>quando</w:t>
      </w:r>
      <w:proofErr w:type="spellEnd"/>
      <w:r>
        <w:t xml:space="preserve"> </w:t>
      </w:r>
      <w:proofErr w:type="spellStart"/>
      <w:r>
        <w:t>sair</w:t>
      </w:r>
      <w:proofErr w:type="spellEnd"/>
      <w:r>
        <w:t xml:space="preserve"> o </w:t>
      </w:r>
      <w:proofErr w:type="spellStart"/>
      <w:r>
        <w:t>foco</w:t>
      </w:r>
      <w:proofErr w:type="spellEnd"/>
      <w:r>
        <w:t xml:space="preserve"> do campo </w:t>
      </w:r>
      <w:proofErr w:type="spellStart"/>
      <w:r>
        <w:t>ou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todas</w:t>
      </w:r>
      <w:proofErr w:type="spellEnd"/>
      <w:r>
        <w:t xml:space="preserve"> as </w:t>
      </w:r>
      <w:proofErr w:type="spellStart"/>
      <w:r>
        <w:t>alternativas</w:t>
      </w:r>
      <w:proofErr w:type="spellEnd"/>
      <w:r>
        <w:t xml:space="preserve"> </w:t>
      </w:r>
      <w:proofErr w:type="spellStart"/>
      <w:r>
        <w:t>anteriores</w:t>
      </w:r>
      <w:proofErr w:type="spellEnd"/>
      <w:r>
        <w:t>?</w:t>
      </w:r>
    </w:p>
    <w:p w14:paraId="4678ED14" w14:textId="2027F508" w:rsidR="00773CA6" w:rsidRPr="00C34F59" w:rsidRDefault="00C34F59" w:rsidP="00773CA6">
      <w:pPr>
        <w:rPr>
          <w:b/>
          <w:color w:val="FF0000"/>
        </w:rPr>
      </w:pPr>
      <w:proofErr w:type="spellStart"/>
      <w:r w:rsidRPr="00C34F59">
        <w:rPr>
          <w:b/>
          <w:color w:val="FF0000"/>
        </w:rPr>
        <w:t>Todas</w:t>
      </w:r>
      <w:proofErr w:type="spellEnd"/>
      <w:r w:rsidRPr="00C34F59">
        <w:rPr>
          <w:b/>
          <w:color w:val="FF0000"/>
        </w:rPr>
        <w:t xml:space="preserve"> as </w:t>
      </w:r>
      <w:proofErr w:type="spellStart"/>
      <w:r w:rsidRPr="00C34F59">
        <w:rPr>
          <w:b/>
          <w:color w:val="FF0000"/>
        </w:rPr>
        <w:t>alternativas</w:t>
      </w:r>
      <w:proofErr w:type="spellEnd"/>
      <w:r w:rsidRPr="00C34F59">
        <w:rPr>
          <w:b/>
          <w:color w:val="FF0000"/>
        </w:rPr>
        <w:t xml:space="preserve"> </w:t>
      </w:r>
      <w:proofErr w:type="spellStart"/>
      <w:r w:rsidRPr="00C34F59">
        <w:rPr>
          <w:b/>
          <w:color w:val="FF0000"/>
        </w:rPr>
        <w:t>anteriores</w:t>
      </w:r>
      <w:proofErr w:type="spellEnd"/>
    </w:p>
    <w:p w14:paraId="039338F0" w14:textId="77777777" w:rsidR="00773CA6" w:rsidRPr="00267728" w:rsidRDefault="00773CA6" w:rsidP="00773CA6">
      <w:pPr>
        <w:rPr>
          <w:lang w:val="pt-BR"/>
        </w:rPr>
      </w:pPr>
    </w:p>
    <w:bookmarkEnd w:id="0"/>
    <w:bookmarkEnd w:id="1"/>
    <w:p w14:paraId="41FBFFF7" w14:textId="77777777" w:rsidR="00773CA6" w:rsidRPr="00267728" w:rsidRDefault="00773CA6" w:rsidP="00773CA6">
      <w:pPr>
        <w:rPr>
          <w:lang w:val="pt-BR"/>
        </w:rPr>
      </w:pPr>
      <w:r w:rsidRPr="00267728">
        <w:rPr>
          <w:lang w:val="pt-BR"/>
        </w:rPr>
        <w:br w:type="column"/>
      </w:r>
    </w:p>
    <w:p w14:paraId="7B978A15" w14:textId="77777777" w:rsidR="00773CA6" w:rsidRPr="00267728" w:rsidRDefault="00773CA6" w:rsidP="00773CA6">
      <w:pPr>
        <w:rPr>
          <w:lang w:val="pt-BR"/>
        </w:rPr>
      </w:pPr>
      <w:r w:rsidRPr="00267728">
        <w:rPr>
          <w:lang w:val="pt-BR"/>
        </w:rPr>
        <w:t xml:space="preserve">TABELA – </w:t>
      </w:r>
      <w:proofErr w:type="gramStart"/>
      <w:r w:rsidRPr="00267728">
        <w:rPr>
          <w:lang w:val="pt-BR"/>
        </w:rPr>
        <w:t>TA</w:t>
      </w:r>
      <w:proofErr w:type="gramEnd"/>
      <w:r w:rsidRPr="00267728">
        <w:rPr>
          <w:lang w:val="pt-BR"/>
        </w:rPr>
        <w:t>_ BANCOS</w:t>
      </w:r>
    </w:p>
    <w:tbl>
      <w:tblPr>
        <w:tblW w:w="8504" w:type="dxa"/>
        <w:tblInd w:w="100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2"/>
        <w:gridCol w:w="3402"/>
      </w:tblGrid>
      <w:tr w:rsidR="00773CA6" w:rsidRPr="00267728" w14:paraId="0FC97827" w14:textId="77777777" w:rsidTr="00FF32D5"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994248" w14:textId="77777777" w:rsidR="00773CA6" w:rsidRPr="00267728" w:rsidRDefault="00773CA6" w:rsidP="00FF32D5">
            <w:pPr>
              <w:pStyle w:val="TableHeader"/>
              <w:spacing w:before="0" w:after="0"/>
              <w:ind w:left="0" w:right="0"/>
              <w:rPr>
                <w:b w:val="0"/>
                <w:color w:val="auto"/>
                <w:lang w:val="pt-BR"/>
              </w:rPr>
            </w:pPr>
            <w:r w:rsidRPr="00267728">
              <w:rPr>
                <w:b w:val="0"/>
                <w:color w:val="auto"/>
                <w:lang w:val="pt-BR"/>
              </w:rPr>
              <w:t>Campo da Aplicação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90D1B2" w14:textId="77777777" w:rsidR="00773CA6" w:rsidRPr="00267728" w:rsidRDefault="00773CA6" w:rsidP="00FF32D5">
            <w:pPr>
              <w:pStyle w:val="TableHeader"/>
              <w:spacing w:before="0" w:after="0"/>
              <w:ind w:left="0" w:right="0"/>
              <w:rPr>
                <w:b w:val="0"/>
                <w:color w:val="auto"/>
                <w:lang w:val="pt-BR"/>
              </w:rPr>
            </w:pPr>
            <w:r w:rsidRPr="00267728">
              <w:rPr>
                <w:b w:val="0"/>
                <w:color w:val="auto"/>
                <w:lang w:val="pt-BR"/>
              </w:rPr>
              <w:t>Campo da Tabela</w:t>
            </w:r>
          </w:p>
        </w:tc>
      </w:tr>
      <w:tr w:rsidR="00773CA6" w:rsidRPr="00267728" w14:paraId="1327B1B2" w14:textId="77777777" w:rsidTr="00FF32D5"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132584" w14:textId="77777777" w:rsidR="00773CA6" w:rsidRPr="00267728" w:rsidRDefault="00773CA6" w:rsidP="00FF32D5">
            <w:pPr>
              <w:pStyle w:val="TableContent"/>
              <w:spacing w:before="0" w:after="0"/>
              <w:ind w:left="0" w:right="0"/>
              <w:rPr>
                <w:lang w:val="pt-BR"/>
              </w:rPr>
            </w:pPr>
            <w:r w:rsidRPr="00267728">
              <w:rPr>
                <w:lang w:val="pt-BR"/>
              </w:rPr>
              <w:t>Código do Banco Arrecadador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931F61" w14:textId="77777777" w:rsidR="00773CA6" w:rsidRPr="00267728" w:rsidRDefault="00773CA6" w:rsidP="00FF32D5">
            <w:pPr>
              <w:pStyle w:val="TableContent"/>
              <w:spacing w:before="0" w:after="0"/>
              <w:ind w:left="0" w:right="0"/>
              <w:rPr>
                <w:lang w:val="pt-BR"/>
              </w:rPr>
            </w:pPr>
            <w:r w:rsidRPr="00267728">
              <w:rPr>
                <w:lang w:val="pt-BR"/>
              </w:rPr>
              <w:t>ID_BANCO</w:t>
            </w:r>
          </w:p>
        </w:tc>
      </w:tr>
      <w:tr w:rsidR="00773CA6" w:rsidRPr="00267728" w14:paraId="0163A96C" w14:textId="77777777" w:rsidTr="00FF32D5"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D8AAE4" w14:textId="77777777" w:rsidR="00773CA6" w:rsidRPr="00267728" w:rsidRDefault="00773CA6" w:rsidP="00FF32D5">
            <w:pPr>
              <w:pStyle w:val="TableContent"/>
              <w:spacing w:before="0" w:after="0"/>
              <w:ind w:left="0" w:right="0"/>
              <w:rPr>
                <w:lang w:val="pt-BR"/>
              </w:rPr>
            </w:pPr>
            <w:r w:rsidRPr="00267728">
              <w:rPr>
                <w:lang w:val="pt-BR"/>
              </w:rPr>
              <w:t>Nome do Banco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20D3A1" w14:textId="77777777" w:rsidR="00773CA6" w:rsidRPr="00267728" w:rsidRDefault="00773CA6" w:rsidP="00FF32D5">
            <w:pPr>
              <w:pStyle w:val="TableContent"/>
              <w:spacing w:before="0" w:after="0"/>
              <w:ind w:left="0" w:right="0"/>
              <w:rPr>
                <w:lang w:val="pt-BR"/>
              </w:rPr>
            </w:pPr>
            <w:r w:rsidRPr="00267728">
              <w:rPr>
                <w:lang w:val="pt-BR"/>
              </w:rPr>
              <w:t>NOME_BANCO</w:t>
            </w:r>
          </w:p>
        </w:tc>
      </w:tr>
      <w:tr w:rsidR="00773CA6" w:rsidRPr="00B63777" w14:paraId="5AA67857" w14:textId="77777777" w:rsidTr="00FF32D5"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75738" w14:textId="77777777" w:rsidR="00773CA6" w:rsidRPr="00267728" w:rsidRDefault="00773CA6" w:rsidP="00FF32D5">
            <w:pPr>
              <w:pStyle w:val="TableContent"/>
              <w:spacing w:before="0" w:after="0"/>
              <w:ind w:left="0" w:right="0"/>
              <w:rPr>
                <w:lang w:val="pt-BR"/>
              </w:rPr>
            </w:pPr>
            <w:r w:rsidRPr="00267728">
              <w:rPr>
                <w:lang w:val="pt-BR"/>
              </w:rPr>
              <w:t xml:space="preserve">Situação do Banco </w:t>
            </w:r>
          </w:p>
          <w:p w14:paraId="0289E806" w14:textId="77777777" w:rsidR="00773CA6" w:rsidRPr="00267728" w:rsidRDefault="00773CA6" w:rsidP="00FF32D5">
            <w:pPr>
              <w:pStyle w:val="TableContent"/>
              <w:spacing w:before="0" w:after="0"/>
              <w:ind w:left="0" w:right="0"/>
              <w:rPr>
                <w:lang w:val="pt-BR"/>
              </w:rPr>
            </w:pPr>
            <w:r w:rsidRPr="00267728">
              <w:rPr>
                <w:lang w:val="pt-BR"/>
              </w:rPr>
              <w:t>1- ATIVO, 2- CANCELADO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96E39A" w14:textId="77777777" w:rsidR="00773CA6" w:rsidRPr="00267728" w:rsidRDefault="00773CA6" w:rsidP="00FF32D5">
            <w:pPr>
              <w:pStyle w:val="TableContent"/>
              <w:spacing w:before="0" w:after="0"/>
              <w:ind w:left="0" w:right="0"/>
              <w:rPr>
                <w:lang w:val="pt-BR"/>
              </w:rPr>
            </w:pPr>
            <w:r w:rsidRPr="00267728">
              <w:rPr>
                <w:lang w:val="pt-BR"/>
              </w:rPr>
              <w:t>SITUACAO</w:t>
            </w:r>
          </w:p>
        </w:tc>
      </w:tr>
      <w:tr w:rsidR="00773CA6" w:rsidRPr="00B63777" w14:paraId="215A66C6" w14:textId="77777777" w:rsidTr="00FF32D5"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39A04" w14:textId="77777777" w:rsidR="00773CA6" w:rsidRPr="00267728" w:rsidRDefault="00773CA6" w:rsidP="00FF32D5">
            <w:pPr>
              <w:pStyle w:val="TableContent"/>
              <w:spacing w:before="0" w:after="0"/>
              <w:ind w:left="0" w:right="0"/>
              <w:rPr>
                <w:lang w:val="pt-BR"/>
              </w:rPr>
            </w:pPr>
            <w:r>
              <w:rPr>
                <w:lang w:val="pt-BR"/>
              </w:rPr>
              <w:t>Raiz do CNPJ do Banco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86152" w14:textId="77777777" w:rsidR="00773CA6" w:rsidRDefault="00773CA6" w:rsidP="00FF32D5">
            <w:pPr>
              <w:pStyle w:val="TableContent"/>
              <w:spacing w:before="0" w:after="0"/>
              <w:ind w:left="0" w:right="0"/>
              <w:rPr>
                <w:lang w:val="pt-BR"/>
              </w:rPr>
            </w:pPr>
            <w:r>
              <w:rPr>
                <w:lang w:val="pt-BR"/>
              </w:rPr>
              <w:t>RAIZ_CNPJ</w:t>
            </w:r>
          </w:p>
        </w:tc>
      </w:tr>
    </w:tbl>
    <w:p w14:paraId="242587A2" w14:textId="77777777" w:rsidR="00773CA6" w:rsidRPr="00267728" w:rsidRDefault="00773CA6" w:rsidP="00773CA6">
      <w:pPr>
        <w:ind w:left="0"/>
        <w:rPr>
          <w:lang w:val="pt-BR"/>
        </w:rPr>
      </w:pPr>
    </w:p>
    <w:p w14:paraId="01DAF57B" w14:textId="77777777" w:rsidR="00FA3A6D" w:rsidRPr="00773CA6" w:rsidRDefault="00FA3A6D" w:rsidP="00773CA6"/>
    <w:sectPr w:rsidR="00FA3A6D" w:rsidRPr="00773CA6" w:rsidSect="003F5576">
      <w:headerReference w:type="default" r:id="rId9"/>
      <w:footerReference w:type="default" r:id="rId10"/>
      <w:pgSz w:w="11907" w:h="16839" w:code="9"/>
      <w:pgMar w:top="1807" w:right="1440" w:bottom="1417" w:left="1440" w:header="72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1E9717" w14:textId="77777777" w:rsidR="00B82103" w:rsidRDefault="00B82103">
      <w:r>
        <w:separator/>
      </w:r>
    </w:p>
  </w:endnote>
  <w:endnote w:type="continuationSeparator" w:id="0">
    <w:p w14:paraId="4BB8EFF9" w14:textId="77777777" w:rsidR="00B82103" w:rsidRDefault="00B821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58EE06B" w14:textId="262BE772" w:rsidR="001F108F" w:rsidRPr="001F108F" w:rsidRDefault="00B82103" w:rsidP="003F5576">
    <w:pPr>
      <w:pStyle w:val="Rodap"/>
      <w:rPr>
        <w:b/>
      </w:rPr>
    </w:pPr>
    <w:r>
      <w:rPr>
        <w:b/>
        <w:noProof/>
        <w:snapToGrid/>
        <w:lang w:val="pt-BR" w:eastAsia="pt-BR"/>
      </w:rPr>
      <w:object w:dxaOrig="1440" w:dyaOrig="1440" w14:anchorId="2AC8BC1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15pt;margin-top:-5.15pt;width:211.25pt;height:35.9pt;z-index:251661312">
          <v:imagedata r:id="rId1" o:title=""/>
        </v:shape>
        <o:OLEObject Type="Embed" ProgID="PBrush" ShapeID="_x0000_s2050" DrawAspect="Content" ObjectID="_1522163936" r:id="rId2"/>
      </w:object>
    </w:r>
    <w:r w:rsidR="00643174">
      <w:rPr>
        <w:b/>
      </w:rPr>
      <w:t>SEFAZ</w:t>
    </w:r>
    <w:r w:rsidR="001F108F" w:rsidRPr="001F108F">
      <w:rPr>
        <w:b/>
      </w:rPr>
      <w:t>-TOCANTINS</w:t>
    </w:r>
    <w:r w:rsidR="001F108F" w:rsidRPr="001F108F">
      <w:rPr>
        <w:b/>
      </w:rPr>
      <w:tab/>
    </w:r>
    <w:r w:rsidR="0062551B" w:rsidRPr="001F108F">
      <w:rPr>
        <w:b/>
      </w:rPr>
      <w:fldChar w:fldCharType="begin"/>
    </w:r>
    <w:r w:rsidR="001F108F" w:rsidRPr="001F108F">
      <w:rPr>
        <w:b/>
      </w:rPr>
      <w:instrText>PAGE   \* MERGEFORMAT</w:instrText>
    </w:r>
    <w:r w:rsidR="0062551B" w:rsidRPr="001F108F">
      <w:rPr>
        <w:b/>
      </w:rPr>
      <w:fldChar w:fldCharType="separate"/>
    </w:r>
    <w:r w:rsidR="00C34F59" w:rsidRPr="00C34F59">
      <w:rPr>
        <w:b/>
        <w:noProof/>
        <w:lang w:val="pt-BR"/>
      </w:rPr>
      <w:t>1</w:t>
    </w:r>
    <w:r w:rsidR="0062551B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D3BD4D" w14:textId="77777777" w:rsidR="00B82103" w:rsidRDefault="00B82103">
      <w:r>
        <w:separator/>
      </w:r>
    </w:p>
  </w:footnote>
  <w:footnote w:type="continuationSeparator" w:id="0">
    <w:p w14:paraId="16F09962" w14:textId="77777777" w:rsidR="00B82103" w:rsidRDefault="00B8210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33317D5" w14:textId="77777777" w:rsidR="001F108F" w:rsidRPr="000A2EDD" w:rsidRDefault="003F5576" w:rsidP="003F5576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60288" behindDoc="1" locked="0" layoutInCell="1" allowOverlap="1" wp14:anchorId="0657A30B" wp14:editId="6B168E5F">
          <wp:simplePos x="0" y="0"/>
          <wp:positionH relativeFrom="column">
            <wp:posOffset>3742690</wp:posOffset>
          </wp:positionH>
          <wp:positionV relativeFrom="paragraph">
            <wp:posOffset>-421640</wp:posOffset>
          </wp:positionV>
          <wp:extent cx="2594754" cy="1147313"/>
          <wp:effectExtent l="0" t="0" r="0" b="0"/>
          <wp:wrapNone/>
          <wp:docPr id="3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Secretaria da Fazendal.png"/>
                  <pic:cNvPicPr/>
                </pic:nvPicPr>
                <pic:blipFill>
                  <a:blip r:embed="rId1"/>
                  <a:srcRect l="47898" t="906" r="7065" b="85252"/>
                  <a:stretch>
                    <a:fillRect/>
                  </a:stretch>
                </pic:blipFill>
                <pic:spPr>
                  <a:xfrm>
                    <a:off x="0" y="0"/>
                    <a:ext cx="2594754" cy="11473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82103">
      <w:rPr>
        <w:noProof/>
        <w:snapToGrid/>
        <w:color w:val="4F81BD"/>
        <w:sz w:val="18"/>
        <w:szCs w:val="18"/>
        <w:lang w:val="pt-BR" w:eastAsia="pt-BR"/>
      </w:rPr>
      <w:pict w14:anchorId="5B60C7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5684" o:spid="_x0000_s2049" type="#_x0000_t75" style="position:absolute;left:0;text-align:left;margin-left:-72.55pt;margin-top:-111.6pt;width:77.45pt;height:111.15pt;z-index:-251658240;mso-position-horizontal-relative:margin;mso-position-vertical-relative:margin" o:allowincell="f">
          <v:imagedata r:id="rId2" o:title="Papel timbrado_Secretaria da Fazendal" cropbottom="47063f" cropright="47346f"/>
          <w10:wrap anchorx="margin" anchory="margin"/>
        </v:shape>
      </w:pict>
    </w:r>
    <w:r w:rsidR="001F108F"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00381B7A"/>
    <w:multiLevelType w:val="hybridMultilevel"/>
    <w:tmpl w:val="F63CFC12"/>
    <w:lvl w:ilvl="0" w:tplc="FABEDE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FC32514"/>
    <w:multiLevelType w:val="hybridMultilevel"/>
    <w:tmpl w:val="DFAEB88E"/>
    <w:lvl w:ilvl="0" w:tplc="22A0D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6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7">
    <w:nsid w:val="3874682D"/>
    <w:multiLevelType w:val="hybridMultilevel"/>
    <w:tmpl w:val="AA56372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E160048"/>
    <w:multiLevelType w:val="hybridMultilevel"/>
    <w:tmpl w:val="DFAEB88E"/>
    <w:lvl w:ilvl="0" w:tplc="22A0D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75A0BE2"/>
    <w:multiLevelType w:val="hybridMultilevel"/>
    <w:tmpl w:val="F63CFC12"/>
    <w:lvl w:ilvl="0" w:tplc="FABEDE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1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12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3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>
    <w:nsid w:val="7A5B3EC3"/>
    <w:multiLevelType w:val="hybridMultilevel"/>
    <w:tmpl w:val="FFA05970"/>
    <w:lvl w:ilvl="0" w:tplc="ACD8515E">
      <w:start w:val="1"/>
      <w:numFmt w:val="lowerLetter"/>
      <w:lvlText w:val="%1)"/>
      <w:lvlJc w:val="left"/>
      <w:pPr>
        <w:ind w:left="10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8">
    <w:nsid w:val="7C162114"/>
    <w:multiLevelType w:val="hybridMultilevel"/>
    <w:tmpl w:val="F63CFC12"/>
    <w:lvl w:ilvl="0" w:tplc="FABEDE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0"/>
  </w:num>
  <w:num w:numId="3">
    <w:abstractNumId w:val="5"/>
  </w:num>
  <w:num w:numId="4">
    <w:abstractNumId w:val="11"/>
  </w:num>
  <w:num w:numId="5">
    <w:abstractNumId w:val="2"/>
  </w:num>
  <w:num w:numId="6">
    <w:abstractNumId w:val="10"/>
  </w:num>
  <w:num w:numId="7">
    <w:abstractNumId w:val="12"/>
  </w:num>
  <w:num w:numId="8">
    <w:abstractNumId w:val="16"/>
  </w:num>
  <w:num w:numId="9">
    <w:abstractNumId w:val="14"/>
  </w:num>
  <w:num w:numId="10">
    <w:abstractNumId w:val="13"/>
  </w:num>
  <w:num w:numId="11">
    <w:abstractNumId w:val="3"/>
  </w:num>
  <w:num w:numId="12">
    <w:abstractNumId w:val="14"/>
  </w:num>
  <w:num w:numId="13">
    <w:abstractNumId w:val="14"/>
  </w:num>
  <w:num w:numId="14">
    <w:abstractNumId w:val="15"/>
  </w:num>
  <w:num w:numId="15">
    <w:abstractNumId w:val="14"/>
  </w:num>
  <w:num w:numId="16">
    <w:abstractNumId w:val="14"/>
  </w:num>
  <w:num w:numId="17">
    <w:abstractNumId w:val="14"/>
  </w:num>
  <w:num w:numId="18">
    <w:abstractNumId w:val="6"/>
  </w:num>
  <w:num w:numId="19">
    <w:abstractNumId w:val="1"/>
  </w:num>
  <w:num w:numId="20">
    <w:abstractNumId w:val="9"/>
  </w:num>
  <w:num w:numId="21">
    <w:abstractNumId w:val="7"/>
  </w:num>
  <w:num w:numId="22">
    <w:abstractNumId w:val="4"/>
  </w:num>
  <w:num w:numId="23">
    <w:abstractNumId w:val="8"/>
  </w:num>
  <w:num w:numId="24">
    <w:abstractNumId w:val="17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9BD"/>
    <w:rsid w:val="000059B8"/>
    <w:rsid w:val="00013E72"/>
    <w:rsid w:val="00017DDD"/>
    <w:rsid w:val="00024F5E"/>
    <w:rsid w:val="00035CB2"/>
    <w:rsid w:val="0004129E"/>
    <w:rsid w:val="000612FC"/>
    <w:rsid w:val="0007287D"/>
    <w:rsid w:val="00080149"/>
    <w:rsid w:val="00085B41"/>
    <w:rsid w:val="000941DB"/>
    <w:rsid w:val="000A79BB"/>
    <w:rsid w:val="000B61E4"/>
    <w:rsid w:val="000D491D"/>
    <w:rsid w:val="000E2962"/>
    <w:rsid w:val="000F1994"/>
    <w:rsid w:val="000F3269"/>
    <w:rsid w:val="000F772F"/>
    <w:rsid w:val="00112A21"/>
    <w:rsid w:val="001167F1"/>
    <w:rsid w:val="001228FC"/>
    <w:rsid w:val="001240E9"/>
    <w:rsid w:val="0013090F"/>
    <w:rsid w:val="001349CC"/>
    <w:rsid w:val="00141C1A"/>
    <w:rsid w:val="00155120"/>
    <w:rsid w:val="00191072"/>
    <w:rsid w:val="00195E9C"/>
    <w:rsid w:val="001A2C86"/>
    <w:rsid w:val="001B6DD2"/>
    <w:rsid w:val="001C6CF5"/>
    <w:rsid w:val="001D2ABA"/>
    <w:rsid w:val="001D604F"/>
    <w:rsid w:val="001D6422"/>
    <w:rsid w:val="001E083E"/>
    <w:rsid w:val="001E1C8E"/>
    <w:rsid w:val="001F108F"/>
    <w:rsid w:val="001F1695"/>
    <w:rsid w:val="001F190A"/>
    <w:rsid w:val="001F5AAB"/>
    <w:rsid w:val="001F7FD6"/>
    <w:rsid w:val="00200433"/>
    <w:rsid w:val="00200708"/>
    <w:rsid w:val="00204437"/>
    <w:rsid w:val="00215CBA"/>
    <w:rsid w:val="002332F5"/>
    <w:rsid w:val="0023582A"/>
    <w:rsid w:val="00244BB3"/>
    <w:rsid w:val="00256B37"/>
    <w:rsid w:val="002645EC"/>
    <w:rsid w:val="002669D8"/>
    <w:rsid w:val="002700BE"/>
    <w:rsid w:val="002719CE"/>
    <w:rsid w:val="00277F09"/>
    <w:rsid w:val="0028503E"/>
    <w:rsid w:val="00292B57"/>
    <w:rsid w:val="002957F4"/>
    <w:rsid w:val="002A1834"/>
    <w:rsid w:val="002A4917"/>
    <w:rsid w:val="002A5630"/>
    <w:rsid w:val="002A7CA2"/>
    <w:rsid w:val="002B12E0"/>
    <w:rsid w:val="002B16CD"/>
    <w:rsid w:val="002B23CC"/>
    <w:rsid w:val="002B45AA"/>
    <w:rsid w:val="002C1524"/>
    <w:rsid w:val="002D68D6"/>
    <w:rsid w:val="0031219B"/>
    <w:rsid w:val="00312F21"/>
    <w:rsid w:val="00356107"/>
    <w:rsid w:val="00360594"/>
    <w:rsid w:val="00374C56"/>
    <w:rsid w:val="00375521"/>
    <w:rsid w:val="003758A5"/>
    <w:rsid w:val="00375A5E"/>
    <w:rsid w:val="00386805"/>
    <w:rsid w:val="00395879"/>
    <w:rsid w:val="003A6EF6"/>
    <w:rsid w:val="003B1F4B"/>
    <w:rsid w:val="003D39FD"/>
    <w:rsid w:val="003F275D"/>
    <w:rsid w:val="003F5576"/>
    <w:rsid w:val="004034D0"/>
    <w:rsid w:val="00407CB6"/>
    <w:rsid w:val="0041232C"/>
    <w:rsid w:val="00413B6F"/>
    <w:rsid w:val="004204E2"/>
    <w:rsid w:val="004240FA"/>
    <w:rsid w:val="00425211"/>
    <w:rsid w:val="004271F2"/>
    <w:rsid w:val="00427C0D"/>
    <w:rsid w:val="00430476"/>
    <w:rsid w:val="004374AF"/>
    <w:rsid w:val="00441C85"/>
    <w:rsid w:val="00445E12"/>
    <w:rsid w:val="0045775B"/>
    <w:rsid w:val="0046537A"/>
    <w:rsid w:val="00475D1E"/>
    <w:rsid w:val="004777B0"/>
    <w:rsid w:val="004819BD"/>
    <w:rsid w:val="00483110"/>
    <w:rsid w:val="0049178B"/>
    <w:rsid w:val="00491FB1"/>
    <w:rsid w:val="00496636"/>
    <w:rsid w:val="004A38A1"/>
    <w:rsid w:val="004A667F"/>
    <w:rsid w:val="004B0EC5"/>
    <w:rsid w:val="004B4CB2"/>
    <w:rsid w:val="004B4CDF"/>
    <w:rsid w:val="004C3582"/>
    <w:rsid w:val="004D632C"/>
    <w:rsid w:val="004E1C22"/>
    <w:rsid w:val="004E1E62"/>
    <w:rsid w:val="004E5EB7"/>
    <w:rsid w:val="00516294"/>
    <w:rsid w:val="00517DAA"/>
    <w:rsid w:val="0052113E"/>
    <w:rsid w:val="005219E8"/>
    <w:rsid w:val="005376A9"/>
    <w:rsid w:val="005423EC"/>
    <w:rsid w:val="00546E7E"/>
    <w:rsid w:val="0055581E"/>
    <w:rsid w:val="00560BBD"/>
    <w:rsid w:val="0056205D"/>
    <w:rsid w:val="005679A7"/>
    <w:rsid w:val="00571797"/>
    <w:rsid w:val="00571D04"/>
    <w:rsid w:val="00571D54"/>
    <w:rsid w:val="0057275D"/>
    <w:rsid w:val="005867F6"/>
    <w:rsid w:val="00597570"/>
    <w:rsid w:val="005A1C86"/>
    <w:rsid w:val="005A5452"/>
    <w:rsid w:val="005A751D"/>
    <w:rsid w:val="005B0CD7"/>
    <w:rsid w:val="005B2554"/>
    <w:rsid w:val="005B5017"/>
    <w:rsid w:val="005D0609"/>
    <w:rsid w:val="005D6C9F"/>
    <w:rsid w:val="005E4EEE"/>
    <w:rsid w:val="005F57F3"/>
    <w:rsid w:val="005F592B"/>
    <w:rsid w:val="006027B2"/>
    <w:rsid w:val="0061281C"/>
    <w:rsid w:val="00613698"/>
    <w:rsid w:val="0062013D"/>
    <w:rsid w:val="00622958"/>
    <w:rsid w:val="00623B30"/>
    <w:rsid w:val="0062551B"/>
    <w:rsid w:val="0063171B"/>
    <w:rsid w:val="00643174"/>
    <w:rsid w:val="006516CB"/>
    <w:rsid w:val="00656C2D"/>
    <w:rsid w:val="00660F2B"/>
    <w:rsid w:val="006634AF"/>
    <w:rsid w:val="00675AB9"/>
    <w:rsid w:val="00676C3A"/>
    <w:rsid w:val="00683531"/>
    <w:rsid w:val="00686132"/>
    <w:rsid w:val="006A6045"/>
    <w:rsid w:val="006B1C5D"/>
    <w:rsid w:val="006C1336"/>
    <w:rsid w:val="006C63AF"/>
    <w:rsid w:val="006D27D7"/>
    <w:rsid w:val="006D54DF"/>
    <w:rsid w:val="006D6F8C"/>
    <w:rsid w:val="006E1426"/>
    <w:rsid w:val="006E528C"/>
    <w:rsid w:val="006E7877"/>
    <w:rsid w:val="006F0B24"/>
    <w:rsid w:val="00700CE4"/>
    <w:rsid w:val="007063B8"/>
    <w:rsid w:val="00716154"/>
    <w:rsid w:val="00716F81"/>
    <w:rsid w:val="00717BCA"/>
    <w:rsid w:val="00721553"/>
    <w:rsid w:val="00725CD0"/>
    <w:rsid w:val="00733580"/>
    <w:rsid w:val="00741E9E"/>
    <w:rsid w:val="00742846"/>
    <w:rsid w:val="0075189B"/>
    <w:rsid w:val="00763A1E"/>
    <w:rsid w:val="00773A22"/>
    <w:rsid w:val="00773CA6"/>
    <w:rsid w:val="00775AAC"/>
    <w:rsid w:val="0077726F"/>
    <w:rsid w:val="00792FF3"/>
    <w:rsid w:val="007A0B73"/>
    <w:rsid w:val="007A47AF"/>
    <w:rsid w:val="007A6CC9"/>
    <w:rsid w:val="007D24FE"/>
    <w:rsid w:val="007E5B9D"/>
    <w:rsid w:val="007E615A"/>
    <w:rsid w:val="00800176"/>
    <w:rsid w:val="00805F31"/>
    <w:rsid w:val="008339D3"/>
    <w:rsid w:val="00841E42"/>
    <w:rsid w:val="00855B5E"/>
    <w:rsid w:val="008572F6"/>
    <w:rsid w:val="00857A9A"/>
    <w:rsid w:val="008803FE"/>
    <w:rsid w:val="008831F2"/>
    <w:rsid w:val="00884BDB"/>
    <w:rsid w:val="00885A3B"/>
    <w:rsid w:val="008B75B6"/>
    <w:rsid w:val="008C0453"/>
    <w:rsid w:val="008C5D42"/>
    <w:rsid w:val="008C6EF9"/>
    <w:rsid w:val="008D0926"/>
    <w:rsid w:val="008D0CDC"/>
    <w:rsid w:val="008D76C5"/>
    <w:rsid w:val="008E2B71"/>
    <w:rsid w:val="008E2D79"/>
    <w:rsid w:val="008F2B3C"/>
    <w:rsid w:val="00906997"/>
    <w:rsid w:val="00911258"/>
    <w:rsid w:val="0091163C"/>
    <w:rsid w:val="00922E6B"/>
    <w:rsid w:val="00923E36"/>
    <w:rsid w:val="009345F9"/>
    <w:rsid w:val="00946590"/>
    <w:rsid w:val="00947BCB"/>
    <w:rsid w:val="00965FF6"/>
    <w:rsid w:val="009672FC"/>
    <w:rsid w:val="00974D33"/>
    <w:rsid w:val="00982A1C"/>
    <w:rsid w:val="009972B6"/>
    <w:rsid w:val="009D118F"/>
    <w:rsid w:val="009D43CD"/>
    <w:rsid w:val="009E0DCD"/>
    <w:rsid w:val="009E7D3D"/>
    <w:rsid w:val="00A042C5"/>
    <w:rsid w:val="00A0740F"/>
    <w:rsid w:val="00A10A7B"/>
    <w:rsid w:val="00A10CE2"/>
    <w:rsid w:val="00A17951"/>
    <w:rsid w:val="00A17FD0"/>
    <w:rsid w:val="00A21565"/>
    <w:rsid w:val="00A32204"/>
    <w:rsid w:val="00A326E2"/>
    <w:rsid w:val="00A33AEB"/>
    <w:rsid w:val="00A81083"/>
    <w:rsid w:val="00AA69FA"/>
    <w:rsid w:val="00AA7190"/>
    <w:rsid w:val="00AD1089"/>
    <w:rsid w:val="00AD46A9"/>
    <w:rsid w:val="00AD7479"/>
    <w:rsid w:val="00AE050A"/>
    <w:rsid w:val="00AF28A1"/>
    <w:rsid w:val="00AF3C08"/>
    <w:rsid w:val="00AF4B8C"/>
    <w:rsid w:val="00B111AF"/>
    <w:rsid w:val="00B1318C"/>
    <w:rsid w:val="00B2002B"/>
    <w:rsid w:val="00B21558"/>
    <w:rsid w:val="00B24004"/>
    <w:rsid w:val="00B36312"/>
    <w:rsid w:val="00B713A9"/>
    <w:rsid w:val="00B71DC3"/>
    <w:rsid w:val="00B82103"/>
    <w:rsid w:val="00B8331A"/>
    <w:rsid w:val="00B84850"/>
    <w:rsid w:val="00B95B2E"/>
    <w:rsid w:val="00BB2492"/>
    <w:rsid w:val="00BB5B1F"/>
    <w:rsid w:val="00BB5E3C"/>
    <w:rsid w:val="00BC28ED"/>
    <w:rsid w:val="00BD4D3C"/>
    <w:rsid w:val="00BE1A74"/>
    <w:rsid w:val="00BF1F5B"/>
    <w:rsid w:val="00BF335B"/>
    <w:rsid w:val="00BF5AE6"/>
    <w:rsid w:val="00C063DC"/>
    <w:rsid w:val="00C17C42"/>
    <w:rsid w:val="00C206FE"/>
    <w:rsid w:val="00C333D8"/>
    <w:rsid w:val="00C34F59"/>
    <w:rsid w:val="00C4141B"/>
    <w:rsid w:val="00C41C54"/>
    <w:rsid w:val="00C62C0D"/>
    <w:rsid w:val="00C80D41"/>
    <w:rsid w:val="00C91300"/>
    <w:rsid w:val="00C953F9"/>
    <w:rsid w:val="00CB0CE3"/>
    <w:rsid w:val="00CB5045"/>
    <w:rsid w:val="00CB66AC"/>
    <w:rsid w:val="00CD0EFA"/>
    <w:rsid w:val="00CD4D50"/>
    <w:rsid w:val="00CF2198"/>
    <w:rsid w:val="00CF3BD1"/>
    <w:rsid w:val="00D01EE0"/>
    <w:rsid w:val="00D15755"/>
    <w:rsid w:val="00D16340"/>
    <w:rsid w:val="00D21244"/>
    <w:rsid w:val="00D31D0F"/>
    <w:rsid w:val="00D374B8"/>
    <w:rsid w:val="00D44D3F"/>
    <w:rsid w:val="00D45BB6"/>
    <w:rsid w:val="00D47563"/>
    <w:rsid w:val="00D60288"/>
    <w:rsid w:val="00DA061B"/>
    <w:rsid w:val="00DA2F7C"/>
    <w:rsid w:val="00DA54D9"/>
    <w:rsid w:val="00DB3FDF"/>
    <w:rsid w:val="00DB64F3"/>
    <w:rsid w:val="00DB6B55"/>
    <w:rsid w:val="00DB757C"/>
    <w:rsid w:val="00DC0F10"/>
    <w:rsid w:val="00DF0A38"/>
    <w:rsid w:val="00DF4AB8"/>
    <w:rsid w:val="00E003B1"/>
    <w:rsid w:val="00E0269B"/>
    <w:rsid w:val="00E135A4"/>
    <w:rsid w:val="00E15541"/>
    <w:rsid w:val="00E15ABA"/>
    <w:rsid w:val="00E15ADF"/>
    <w:rsid w:val="00E16351"/>
    <w:rsid w:val="00E404C0"/>
    <w:rsid w:val="00E4648C"/>
    <w:rsid w:val="00E53271"/>
    <w:rsid w:val="00E63E58"/>
    <w:rsid w:val="00E67E92"/>
    <w:rsid w:val="00E706DB"/>
    <w:rsid w:val="00E74D9F"/>
    <w:rsid w:val="00EA4132"/>
    <w:rsid w:val="00EB43E7"/>
    <w:rsid w:val="00EB4603"/>
    <w:rsid w:val="00EB5E8E"/>
    <w:rsid w:val="00EB6CA8"/>
    <w:rsid w:val="00EC37E0"/>
    <w:rsid w:val="00EC7AB4"/>
    <w:rsid w:val="00ED7704"/>
    <w:rsid w:val="00F00AAB"/>
    <w:rsid w:val="00F125C7"/>
    <w:rsid w:val="00F17A77"/>
    <w:rsid w:val="00F34695"/>
    <w:rsid w:val="00F647C1"/>
    <w:rsid w:val="00F73DFB"/>
    <w:rsid w:val="00F80F4B"/>
    <w:rsid w:val="00F84C84"/>
    <w:rsid w:val="00F8614C"/>
    <w:rsid w:val="00F910E9"/>
    <w:rsid w:val="00F914A2"/>
    <w:rsid w:val="00F93282"/>
    <w:rsid w:val="00FA1366"/>
    <w:rsid w:val="00FA3A6D"/>
    <w:rsid w:val="00FA4034"/>
    <w:rsid w:val="00FA4A29"/>
    <w:rsid w:val="00FC4469"/>
    <w:rsid w:val="00FD0B5F"/>
    <w:rsid w:val="00FD37D2"/>
    <w:rsid w:val="00FF6799"/>
    <w:rsid w:val="00FF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003B643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link w:val="Ttulo1Char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uiPriority w:val="10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a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</w:pPr>
  </w:style>
  <w:style w:type="paragraph" w:styleId="Corpodetexto">
    <w:name w:val="Body Text"/>
    <w:basedOn w:val="Normal"/>
    <w:pPr>
      <w:keepLines/>
      <w:ind w:left="720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  <w:jc w:val="both"/>
    </w:pPr>
  </w:style>
  <w:style w:type="paragraph" w:customStyle="1" w:styleId="Bullet">
    <w:name w:val="Bullet"/>
    <w:basedOn w:val="Normal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i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paragraph" w:customStyle="1" w:styleId="Activity">
    <w:name w:val="Activity"/>
    <w:basedOn w:val="Corpodetexto"/>
    <w:qFormat/>
    <w:rsid w:val="000F1994"/>
    <w:pPr>
      <w:keepLines w:val="0"/>
      <w:widowControl/>
      <w:autoSpaceDE/>
      <w:autoSpaceDN/>
      <w:spacing w:before="120" w:after="60"/>
      <w:ind w:left="567"/>
    </w:pPr>
    <w:rPr>
      <w:rFonts w:asciiTheme="majorHAnsi" w:eastAsiaTheme="minorEastAsia" w:hAnsiTheme="majorHAnsi" w:cstheme="minorBidi"/>
      <w:b/>
      <w:snapToGrid/>
      <w:sz w:val="22"/>
      <w:szCs w:val="22"/>
      <w:lang w:val="pt-BR" w:eastAsia="ja-JP"/>
    </w:rPr>
  </w:style>
  <w:style w:type="character" w:customStyle="1" w:styleId="TtuloChar">
    <w:name w:val="Título Char"/>
    <w:basedOn w:val="Fontepargpadro"/>
    <w:link w:val="Ttulo"/>
    <w:uiPriority w:val="10"/>
    <w:locked/>
    <w:rsid w:val="00773CA6"/>
    <w:rPr>
      <w:rFonts w:ascii="Calibri" w:hAnsi="Calibri"/>
      <w:b/>
      <w:bCs/>
      <w:snapToGrid w:val="0"/>
      <w:sz w:val="36"/>
      <w:szCs w:val="36"/>
      <w:lang w:val="en-US" w:eastAsia="en-US"/>
    </w:rPr>
  </w:style>
  <w:style w:type="paragraph" w:customStyle="1" w:styleId="TableHeader">
    <w:name w:val="TableHeader"/>
    <w:basedOn w:val="Normal"/>
    <w:rsid w:val="00773CA6"/>
    <w:pPr>
      <w:widowControl/>
      <w:autoSpaceDE/>
      <w:autoSpaceDN/>
      <w:spacing w:before="120" w:after="80"/>
      <w:ind w:left="144" w:right="144"/>
    </w:pPr>
    <w:rPr>
      <w:rFonts w:ascii="Arial" w:hAnsi="Arial"/>
      <w:b/>
      <w:snapToGrid/>
      <w:color w:val="FFFFFF"/>
      <w:sz w:val="22"/>
      <w:szCs w:val="24"/>
      <w:lang w:val="en-GB" w:eastAsia="en-GB"/>
    </w:rPr>
  </w:style>
  <w:style w:type="paragraph" w:customStyle="1" w:styleId="TableContent">
    <w:name w:val="TableContent"/>
    <w:basedOn w:val="Normal"/>
    <w:rsid w:val="00773CA6"/>
    <w:pPr>
      <w:widowControl/>
      <w:autoSpaceDE/>
      <w:autoSpaceDN/>
      <w:spacing w:before="80" w:after="40"/>
      <w:ind w:left="144" w:right="144"/>
    </w:pPr>
    <w:rPr>
      <w:rFonts w:ascii="Arial" w:hAnsi="Arial"/>
      <w:snapToGrid/>
      <w:sz w:val="20"/>
      <w:szCs w:val="24"/>
      <w:lang w:val="en-GB" w:eastAsia="en-GB"/>
    </w:rPr>
  </w:style>
  <w:style w:type="character" w:customStyle="1" w:styleId="Ttulo1Char">
    <w:name w:val="Título 1 Char"/>
    <w:basedOn w:val="Fontepargpadro"/>
    <w:link w:val="Ttulo1"/>
    <w:rsid w:val="00773CA6"/>
    <w:rPr>
      <w:rFonts w:ascii="Calibri" w:hAnsi="Calibri"/>
      <w:b/>
      <w:bCs/>
      <w:snapToGrid w:val="0"/>
      <w:color w:val="17365D"/>
      <w:sz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ropbox\CIAT\Pad&#227;o\FSW\Modelo%20-%20Especifica&#231;ao%20Caso%20de%20Uso%20-%202015013%20v1.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BEBFB6-B62A-3C4A-904B-5294E138A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F:\Dropbox\CIAT\Padão\FSW\Modelo - Especificaçao Caso de Uso - 2015013 v1.1.dot</Template>
  <TotalTime>11</TotalTime>
  <Pages>3</Pages>
  <Words>336</Words>
  <Characters>1817</Characters>
  <Application>Microsoft Macintosh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2149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Edimilson Santos Ahid Neto Ahid</cp:lastModifiedBy>
  <cp:revision>6</cp:revision>
  <cp:lastPrinted>2001-03-15T17:26:00Z</cp:lastPrinted>
  <dcterms:created xsi:type="dcterms:W3CDTF">2016-04-01T15:20:00Z</dcterms:created>
  <dcterms:modified xsi:type="dcterms:W3CDTF">2016-04-14T21:32:00Z</dcterms:modified>
</cp:coreProperties>
</file>