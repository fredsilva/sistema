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64CB" w14:textId="77777777" w:rsidR="00773CA6" w:rsidRDefault="00773CA6" w:rsidP="00773CA6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79D081E8" w14:textId="530315C5" w:rsidR="00773CA6" w:rsidRPr="003C0766" w:rsidRDefault="0027216C" w:rsidP="00773CA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8671097" wp14:editId="669D296D">
            <wp:extent cx="5725324" cy="301984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UC9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34" w14:textId="4C9FA1E5" w:rsidR="00773CA6" w:rsidRDefault="00915EA6" w:rsidP="00773CA6">
      <w:pPr>
        <w:pStyle w:val="Ttulo1"/>
      </w:pPr>
      <w:r>
        <w:t xml:space="preserve">Campo </w:t>
      </w:r>
      <w:r w:rsidR="0027216C">
        <w:t>Código do Plano</w:t>
      </w:r>
    </w:p>
    <w:p w14:paraId="011A745B" w14:textId="5F7EA1C0" w:rsidR="0027216C" w:rsidRDefault="0027216C" w:rsidP="0027216C">
      <w:pPr>
        <w:rPr>
          <w:snapToGrid/>
          <w:color w:val="000000"/>
          <w:sz w:val="22"/>
          <w:szCs w:val="22"/>
          <w:lang w:val="pt-BR" w:eastAsia="pt-BR"/>
        </w:rPr>
      </w:pPr>
      <w:r>
        <w:t xml:space="preserve">No Dicionário de dados que possuímos (versão 25/02/2016) </w:t>
      </w:r>
      <w:r>
        <w:t>a coluna que corresponde a código do plano (</w:t>
      </w:r>
      <w:r>
        <w:t>ID_PLANOCONTAS</w:t>
      </w:r>
      <w:r>
        <w:t>) eatá como não obrigatória e varchar2</w:t>
      </w:r>
      <w:r>
        <w:rPr>
          <w:snapToGrid/>
          <w:color w:val="000000"/>
          <w:sz w:val="22"/>
          <w:szCs w:val="22"/>
          <w:lang w:val="pt-BR" w:eastAsia="pt-BR"/>
        </w:rPr>
        <w:t xml:space="preserve">. </w:t>
      </w:r>
    </w:p>
    <w:p w14:paraId="20986CAD" w14:textId="701D8FC0" w:rsidR="00773CA6" w:rsidRPr="002C37F0" w:rsidRDefault="0027216C" w:rsidP="00915EA6">
      <w:pPr>
        <w:rPr>
          <w:lang w:val="pt-BR"/>
        </w:rPr>
      </w:pPr>
      <w:r>
        <w:rPr>
          <w:snapToGrid/>
          <w:color w:val="000000"/>
          <w:sz w:val="22"/>
          <w:szCs w:val="22"/>
          <w:lang w:val="pt-BR" w:eastAsia="pt-BR"/>
        </w:rPr>
        <w:t>Vai ser realmente um varchar2</w:t>
      </w:r>
      <w:r w:rsidR="00915EA6">
        <w:rPr>
          <w:lang w:val="pt-BR"/>
        </w:rPr>
        <w:t>?</w:t>
      </w:r>
    </w:p>
    <w:p w14:paraId="128DE086" w14:textId="0ADA380A" w:rsidR="00773CA6" w:rsidRDefault="0027216C" w:rsidP="00773CA6">
      <w:pPr>
        <w:pStyle w:val="Ttulo1"/>
      </w:pPr>
      <w:bookmarkStart w:id="0" w:name="_Toc101248486"/>
      <w:bookmarkStart w:id="1" w:name="_Toc102377891"/>
      <w:r>
        <w:t>Grupo de CNAE</w:t>
      </w:r>
    </w:p>
    <w:p w14:paraId="5CB241C5" w14:textId="01E13D4F" w:rsidR="00915EA6" w:rsidRDefault="0027216C" w:rsidP="00915EA6">
      <w:pPr>
        <w:rPr>
          <w:lang w:val="pt-BR"/>
        </w:rPr>
      </w:pPr>
      <w:r>
        <w:t>No Dicionário de dados que possuímos (versão 25/02/2016) a coluna que corresponde</w:t>
      </w:r>
      <w:r>
        <w:t xml:space="preserve"> ao grupo de CNAE (</w:t>
      </w:r>
      <w:r>
        <w:t>ID_GRUPO_CNAE</w:t>
      </w:r>
      <w:r>
        <w:t>) está como obrigatória</w:t>
      </w:r>
      <w:r>
        <w:rPr>
          <w:lang w:val="pt-BR"/>
        </w:rPr>
        <w:t xml:space="preserve"> e no esboço da tela não tem asterisco para obrigatoriedade.</w:t>
      </w:r>
    </w:p>
    <w:p w14:paraId="6F776A56" w14:textId="77777777" w:rsidR="00E55E27" w:rsidRDefault="00E55E27" w:rsidP="00E55E27">
      <w:pPr>
        <w:pStyle w:val="Ttulo1"/>
      </w:pPr>
      <w:r>
        <w:t>Dicionário de dados</w:t>
      </w:r>
    </w:p>
    <w:p w14:paraId="53376299" w14:textId="77777777" w:rsidR="00E55E27" w:rsidRDefault="00E55E27" w:rsidP="00E55E27">
      <w:r>
        <w:t>Na versão do dicionário de dados que possuímos (versão 25/02/2016) todos os campos da tabela estão como não obrigatórios, o que vai de desacordo ao Caso de Uso.</w:t>
      </w:r>
    </w:p>
    <w:p w14:paraId="0ECE5D14" w14:textId="77777777" w:rsidR="00E55E27" w:rsidRDefault="00E55E27" w:rsidP="00E55E27">
      <w:r>
        <w:t>No git. Na pasta /01_DOCUMENTACAO_TECNICA/</w:t>
      </w:r>
      <w:r w:rsidRPr="00252A90">
        <w:t>00_DICIONARIO_DADOS</w:t>
      </w:r>
      <w:r>
        <w:t xml:space="preserve"> tem apenas </w:t>
      </w:r>
      <w:r w:rsidRPr="00252A90">
        <w:t>scripts_tablespaces_users.sql</w:t>
      </w:r>
      <w:r>
        <w:t>.</w:t>
      </w:r>
      <w:bookmarkStart w:id="2" w:name="_GoBack"/>
      <w:bookmarkEnd w:id="2"/>
    </w:p>
    <w:p w14:paraId="1DD58569" w14:textId="77777777" w:rsidR="00E55E27" w:rsidRPr="00FD5830" w:rsidRDefault="00E55E27" w:rsidP="00E55E27">
      <w:r>
        <w:t>É possível atualizar o dicionário de dados e os scripts no git?</w:t>
      </w:r>
    </w:p>
    <w:bookmarkEnd w:id="0"/>
    <w:bookmarkEnd w:id="1"/>
    <w:p w14:paraId="75353905" w14:textId="77777777" w:rsidR="00E55E27" w:rsidRPr="002C37F0" w:rsidRDefault="00E55E27" w:rsidP="00915EA6">
      <w:pPr>
        <w:rPr>
          <w:lang w:val="pt-BR"/>
        </w:rPr>
      </w:pPr>
    </w:p>
    <w:sectPr w:rsidR="00E55E27" w:rsidRPr="002C37F0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AD6AA" w14:textId="77777777" w:rsidR="008D2FA7" w:rsidRDefault="008D2FA7">
      <w:r>
        <w:separator/>
      </w:r>
    </w:p>
  </w:endnote>
  <w:endnote w:type="continuationSeparator" w:id="0">
    <w:p w14:paraId="5D68497B" w14:textId="77777777" w:rsidR="008D2FA7" w:rsidRDefault="008D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EE06B" w14:textId="262BE772" w:rsidR="001F108F" w:rsidRPr="001F108F" w:rsidRDefault="008D2FA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AC8B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240692" r:id="rId2"/>
      </w:object>
    </w:r>
    <w:r w:rsidR="00643174">
      <w:rPr>
        <w:b/>
      </w:rPr>
      <w:t>SEFAZ</w:t>
    </w:r>
    <w:r w:rsidR="001F108F" w:rsidRPr="001F108F">
      <w:rPr>
        <w:b/>
      </w:rPr>
      <w:t>-TOCANTINS</w:t>
    </w:r>
    <w:r w:rsidR="001F108F" w:rsidRPr="001F108F">
      <w:rPr>
        <w:b/>
      </w:rPr>
      <w:tab/>
    </w:r>
    <w:r w:rsidR="0062551B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62551B" w:rsidRPr="001F108F">
      <w:rPr>
        <w:b/>
      </w:rPr>
      <w:fldChar w:fldCharType="separate"/>
    </w:r>
    <w:r w:rsidR="00E55E27" w:rsidRPr="00E55E27">
      <w:rPr>
        <w:b/>
        <w:noProof/>
        <w:lang w:val="pt-BR"/>
      </w:rPr>
      <w:t>1</w:t>
    </w:r>
    <w:r w:rsidR="0062551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56946" w14:textId="77777777" w:rsidR="008D2FA7" w:rsidRDefault="008D2FA7">
      <w:r>
        <w:separator/>
      </w:r>
    </w:p>
  </w:footnote>
  <w:footnote w:type="continuationSeparator" w:id="0">
    <w:p w14:paraId="48A6DCAF" w14:textId="77777777" w:rsidR="008D2FA7" w:rsidRDefault="008D2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17D5" w14:textId="77777777" w:rsidR="001F108F" w:rsidRPr="000A2EDD" w:rsidRDefault="003F557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657A30B" wp14:editId="6B168E5F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2FA7">
      <w:rPr>
        <w:noProof/>
        <w:snapToGrid/>
        <w:color w:val="4F81BD"/>
        <w:sz w:val="18"/>
        <w:szCs w:val="18"/>
        <w:lang w:val="pt-BR" w:eastAsia="pt-BR"/>
      </w:rPr>
      <w:pict w14:anchorId="5B60C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7A4E22"/>
    <w:multiLevelType w:val="hybridMultilevel"/>
    <w:tmpl w:val="5E346152"/>
    <w:lvl w:ilvl="0" w:tplc="BBE26BEA">
      <w:start w:val="1"/>
      <w:numFmt w:val="lowerLetter"/>
      <w:lvlText w:val="%1."/>
      <w:lvlJc w:val="left"/>
      <w:pPr>
        <w:ind w:left="2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1" w:hanging="360"/>
      </w:pPr>
    </w:lvl>
    <w:lvl w:ilvl="2" w:tplc="0416001B" w:tentative="1">
      <w:start w:val="1"/>
      <w:numFmt w:val="lowerRoman"/>
      <w:lvlText w:val="%3."/>
      <w:lvlJc w:val="right"/>
      <w:pPr>
        <w:ind w:left="3201" w:hanging="180"/>
      </w:pPr>
    </w:lvl>
    <w:lvl w:ilvl="3" w:tplc="0416000F" w:tentative="1">
      <w:start w:val="1"/>
      <w:numFmt w:val="decimal"/>
      <w:lvlText w:val="%4."/>
      <w:lvlJc w:val="left"/>
      <w:pPr>
        <w:ind w:left="3921" w:hanging="360"/>
      </w:pPr>
    </w:lvl>
    <w:lvl w:ilvl="4" w:tplc="04160019" w:tentative="1">
      <w:start w:val="1"/>
      <w:numFmt w:val="lowerLetter"/>
      <w:lvlText w:val="%5."/>
      <w:lvlJc w:val="left"/>
      <w:pPr>
        <w:ind w:left="4641" w:hanging="360"/>
      </w:pPr>
    </w:lvl>
    <w:lvl w:ilvl="5" w:tplc="0416001B" w:tentative="1">
      <w:start w:val="1"/>
      <w:numFmt w:val="lowerRoman"/>
      <w:lvlText w:val="%6."/>
      <w:lvlJc w:val="right"/>
      <w:pPr>
        <w:ind w:left="5361" w:hanging="180"/>
      </w:pPr>
    </w:lvl>
    <w:lvl w:ilvl="6" w:tplc="0416000F" w:tentative="1">
      <w:start w:val="1"/>
      <w:numFmt w:val="decimal"/>
      <w:lvlText w:val="%7."/>
      <w:lvlJc w:val="left"/>
      <w:pPr>
        <w:ind w:left="6081" w:hanging="360"/>
      </w:pPr>
    </w:lvl>
    <w:lvl w:ilvl="7" w:tplc="04160019" w:tentative="1">
      <w:start w:val="1"/>
      <w:numFmt w:val="lowerLetter"/>
      <w:lvlText w:val="%8."/>
      <w:lvlJc w:val="left"/>
      <w:pPr>
        <w:ind w:left="6801" w:hanging="360"/>
      </w:pPr>
    </w:lvl>
    <w:lvl w:ilvl="8" w:tplc="0416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59B8"/>
    <w:rsid w:val="00013E72"/>
    <w:rsid w:val="00017DDD"/>
    <w:rsid w:val="00024F5E"/>
    <w:rsid w:val="00035CB2"/>
    <w:rsid w:val="0004129E"/>
    <w:rsid w:val="000612FC"/>
    <w:rsid w:val="0007287D"/>
    <w:rsid w:val="00080149"/>
    <w:rsid w:val="00085B41"/>
    <w:rsid w:val="000941DB"/>
    <w:rsid w:val="000A79BB"/>
    <w:rsid w:val="000B61E4"/>
    <w:rsid w:val="000D491D"/>
    <w:rsid w:val="000E2962"/>
    <w:rsid w:val="000F1994"/>
    <w:rsid w:val="000F3269"/>
    <w:rsid w:val="000F772F"/>
    <w:rsid w:val="00112A21"/>
    <w:rsid w:val="001167F1"/>
    <w:rsid w:val="00120502"/>
    <w:rsid w:val="001228FC"/>
    <w:rsid w:val="001240E9"/>
    <w:rsid w:val="0013090F"/>
    <w:rsid w:val="001349CC"/>
    <w:rsid w:val="00141C1A"/>
    <w:rsid w:val="00155120"/>
    <w:rsid w:val="00191072"/>
    <w:rsid w:val="00195E9C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190A"/>
    <w:rsid w:val="001F5AAB"/>
    <w:rsid w:val="001F7FD6"/>
    <w:rsid w:val="00200433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216C"/>
    <w:rsid w:val="00277F09"/>
    <w:rsid w:val="0028503E"/>
    <w:rsid w:val="00292B57"/>
    <w:rsid w:val="002957F4"/>
    <w:rsid w:val="002A1834"/>
    <w:rsid w:val="002A4917"/>
    <w:rsid w:val="002A5630"/>
    <w:rsid w:val="002A7CA2"/>
    <w:rsid w:val="002B12E0"/>
    <w:rsid w:val="002B16CD"/>
    <w:rsid w:val="002B23CC"/>
    <w:rsid w:val="002B45AA"/>
    <w:rsid w:val="002C1524"/>
    <w:rsid w:val="002D68D6"/>
    <w:rsid w:val="0031219B"/>
    <w:rsid w:val="00312978"/>
    <w:rsid w:val="00312F21"/>
    <w:rsid w:val="00356107"/>
    <w:rsid w:val="00360594"/>
    <w:rsid w:val="00374C56"/>
    <w:rsid w:val="00375521"/>
    <w:rsid w:val="003758A5"/>
    <w:rsid w:val="00375A5E"/>
    <w:rsid w:val="00386805"/>
    <w:rsid w:val="00395879"/>
    <w:rsid w:val="003A6EF6"/>
    <w:rsid w:val="003B1F4B"/>
    <w:rsid w:val="003D39FD"/>
    <w:rsid w:val="003F275D"/>
    <w:rsid w:val="003F5576"/>
    <w:rsid w:val="004034D0"/>
    <w:rsid w:val="00407CB6"/>
    <w:rsid w:val="0041232C"/>
    <w:rsid w:val="00413B6F"/>
    <w:rsid w:val="004204E2"/>
    <w:rsid w:val="004240FA"/>
    <w:rsid w:val="00425211"/>
    <w:rsid w:val="004271F2"/>
    <w:rsid w:val="00427C0D"/>
    <w:rsid w:val="00430476"/>
    <w:rsid w:val="004374AF"/>
    <w:rsid w:val="00441C85"/>
    <w:rsid w:val="00445E12"/>
    <w:rsid w:val="0045775B"/>
    <w:rsid w:val="0046537A"/>
    <w:rsid w:val="00475D1E"/>
    <w:rsid w:val="004777B0"/>
    <w:rsid w:val="004819BD"/>
    <w:rsid w:val="00483110"/>
    <w:rsid w:val="0049178B"/>
    <w:rsid w:val="00491FB1"/>
    <w:rsid w:val="00496636"/>
    <w:rsid w:val="004A38A1"/>
    <w:rsid w:val="004A667F"/>
    <w:rsid w:val="004B0EC5"/>
    <w:rsid w:val="004B4CB2"/>
    <w:rsid w:val="004B4CDF"/>
    <w:rsid w:val="004C3582"/>
    <w:rsid w:val="004D632C"/>
    <w:rsid w:val="004E1C22"/>
    <w:rsid w:val="004E1E62"/>
    <w:rsid w:val="004E5EB7"/>
    <w:rsid w:val="00516294"/>
    <w:rsid w:val="00517DAA"/>
    <w:rsid w:val="0052113E"/>
    <w:rsid w:val="005219E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1D54"/>
    <w:rsid w:val="0057275D"/>
    <w:rsid w:val="005867F6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2B73"/>
    <w:rsid w:val="005E4EEE"/>
    <w:rsid w:val="005F57F3"/>
    <w:rsid w:val="005F592B"/>
    <w:rsid w:val="006027B2"/>
    <w:rsid w:val="0061281C"/>
    <w:rsid w:val="00613698"/>
    <w:rsid w:val="0062013D"/>
    <w:rsid w:val="00622958"/>
    <w:rsid w:val="00623B30"/>
    <w:rsid w:val="0062551B"/>
    <w:rsid w:val="0063171B"/>
    <w:rsid w:val="00643174"/>
    <w:rsid w:val="006516CB"/>
    <w:rsid w:val="00656C2D"/>
    <w:rsid w:val="00660F2B"/>
    <w:rsid w:val="006634AF"/>
    <w:rsid w:val="00675AB9"/>
    <w:rsid w:val="00676C3A"/>
    <w:rsid w:val="00683531"/>
    <w:rsid w:val="00686132"/>
    <w:rsid w:val="006A6045"/>
    <w:rsid w:val="006B1C5D"/>
    <w:rsid w:val="006C1336"/>
    <w:rsid w:val="006C63AF"/>
    <w:rsid w:val="006D27D7"/>
    <w:rsid w:val="006D54DF"/>
    <w:rsid w:val="006D6F8C"/>
    <w:rsid w:val="006E1426"/>
    <w:rsid w:val="006E528C"/>
    <w:rsid w:val="006E7877"/>
    <w:rsid w:val="006F0B24"/>
    <w:rsid w:val="00700CE4"/>
    <w:rsid w:val="007063B8"/>
    <w:rsid w:val="00716154"/>
    <w:rsid w:val="00716F81"/>
    <w:rsid w:val="00717BCA"/>
    <w:rsid w:val="00721553"/>
    <w:rsid w:val="00725CD0"/>
    <w:rsid w:val="00733580"/>
    <w:rsid w:val="00741E9E"/>
    <w:rsid w:val="00742846"/>
    <w:rsid w:val="0075189B"/>
    <w:rsid w:val="00763A1E"/>
    <w:rsid w:val="00773A22"/>
    <w:rsid w:val="00773CA6"/>
    <w:rsid w:val="00775AAC"/>
    <w:rsid w:val="0077726F"/>
    <w:rsid w:val="00792FF3"/>
    <w:rsid w:val="007A0B73"/>
    <w:rsid w:val="007A47AF"/>
    <w:rsid w:val="007A6CC9"/>
    <w:rsid w:val="007D24FE"/>
    <w:rsid w:val="007E5B9D"/>
    <w:rsid w:val="007E615A"/>
    <w:rsid w:val="0080017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903E6"/>
    <w:rsid w:val="008B75B6"/>
    <w:rsid w:val="008C0453"/>
    <w:rsid w:val="008C5D42"/>
    <w:rsid w:val="008C6EF9"/>
    <w:rsid w:val="008D0926"/>
    <w:rsid w:val="008D0CDC"/>
    <w:rsid w:val="008D2FA7"/>
    <w:rsid w:val="008D76C5"/>
    <w:rsid w:val="008E2B71"/>
    <w:rsid w:val="008E2D79"/>
    <w:rsid w:val="008F2B3C"/>
    <w:rsid w:val="00906997"/>
    <w:rsid w:val="00911258"/>
    <w:rsid w:val="0091163C"/>
    <w:rsid w:val="00915EA6"/>
    <w:rsid w:val="00922E6B"/>
    <w:rsid w:val="00923E36"/>
    <w:rsid w:val="009345F9"/>
    <w:rsid w:val="00946590"/>
    <w:rsid w:val="00947BCB"/>
    <w:rsid w:val="00965FF6"/>
    <w:rsid w:val="009672FC"/>
    <w:rsid w:val="00974D33"/>
    <w:rsid w:val="00982A1C"/>
    <w:rsid w:val="009972B6"/>
    <w:rsid w:val="009D118F"/>
    <w:rsid w:val="009D43CD"/>
    <w:rsid w:val="009E0DCD"/>
    <w:rsid w:val="009E7D3D"/>
    <w:rsid w:val="00A042C5"/>
    <w:rsid w:val="00A0740F"/>
    <w:rsid w:val="00A10A7B"/>
    <w:rsid w:val="00A10CE2"/>
    <w:rsid w:val="00A17951"/>
    <w:rsid w:val="00A17FD0"/>
    <w:rsid w:val="00A21565"/>
    <w:rsid w:val="00A32204"/>
    <w:rsid w:val="00A326E2"/>
    <w:rsid w:val="00A33AEB"/>
    <w:rsid w:val="00A81083"/>
    <w:rsid w:val="00AA69FA"/>
    <w:rsid w:val="00AA7190"/>
    <w:rsid w:val="00AD1089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24004"/>
    <w:rsid w:val="00B36312"/>
    <w:rsid w:val="00B713A9"/>
    <w:rsid w:val="00B71DC3"/>
    <w:rsid w:val="00B8331A"/>
    <w:rsid w:val="00B84850"/>
    <w:rsid w:val="00B95B2E"/>
    <w:rsid w:val="00BB2492"/>
    <w:rsid w:val="00BB5B1F"/>
    <w:rsid w:val="00BB5E3C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D0EFA"/>
    <w:rsid w:val="00CD4D50"/>
    <w:rsid w:val="00CF2198"/>
    <w:rsid w:val="00CF3BD1"/>
    <w:rsid w:val="00D01EE0"/>
    <w:rsid w:val="00D15755"/>
    <w:rsid w:val="00D16340"/>
    <w:rsid w:val="00D21244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F0A38"/>
    <w:rsid w:val="00DF4AB8"/>
    <w:rsid w:val="00E003B1"/>
    <w:rsid w:val="00E0269B"/>
    <w:rsid w:val="00E135A4"/>
    <w:rsid w:val="00E15541"/>
    <w:rsid w:val="00E15ABA"/>
    <w:rsid w:val="00E15ADF"/>
    <w:rsid w:val="00E16351"/>
    <w:rsid w:val="00E404C0"/>
    <w:rsid w:val="00E4648C"/>
    <w:rsid w:val="00E53271"/>
    <w:rsid w:val="00E55E27"/>
    <w:rsid w:val="00E63E58"/>
    <w:rsid w:val="00E67E92"/>
    <w:rsid w:val="00E706DB"/>
    <w:rsid w:val="00E74D9F"/>
    <w:rsid w:val="00EA4132"/>
    <w:rsid w:val="00EB43E7"/>
    <w:rsid w:val="00EB4603"/>
    <w:rsid w:val="00EB5E8E"/>
    <w:rsid w:val="00EB6CA8"/>
    <w:rsid w:val="00EC37E0"/>
    <w:rsid w:val="00EC7AB4"/>
    <w:rsid w:val="00ED7704"/>
    <w:rsid w:val="00F00AAB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914A2"/>
    <w:rsid w:val="00F93282"/>
    <w:rsid w:val="00FA1366"/>
    <w:rsid w:val="00FA3A6D"/>
    <w:rsid w:val="00FA4034"/>
    <w:rsid w:val="00FA4A29"/>
    <w:rsid w:val="00FC4469"/>
    <w:rsid w:val="00FD0B5F"/>
    <w:rsid w:val="00FD37D2"/>
    <w:rsid w:val="00FF2616"/>
    <w:rsid w:val="00FF679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3B6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73CA6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73CA6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73CA6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character" w:customStyle="1" w:styleId="Ttulo1Char">
    <w:name w:val="Título 1 Char"/>
    <w:basedOn w:val="Fontepargpadro"/>
    <w:link w:val="Ttulo1"/>
    <w:rsid w:val="00773CA6"/>
    <w:rPr>
      <w:rFonts w:ascii="Calibri" w:hAnsi="Calibri"/>
      <w:b/>
      <w:bCs/>
      <w:snapToGrid w:val="0"/>
      <w:color w:val="17365D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DF990-5700-4465-9BE6-77C9DCF7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40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779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cristiano.luis</cp:lastModifiedBy>
  <cp:revision>9</cp:revision>
  <cp:lastPrinted>2001-03-15T17:26:00Z</cp:lastPrinted>
  <dcterms:created xsi:type="dcterms:W3CDTF">2016-04-01T15:20:00Z</dcterms:created>
  <dcterms:modified xsi:type="dcterms:W3CDTF">2016-04-15T18:52:00Z</dcterms:modified>
</cp:coreProperties>
</file>