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BF400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7BC8B53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39DB94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9624EFF" w14:textId="3098453E" w:rsidR="007B3F77" w:rsidRDefault="00637D6A" w:rsidP="007B3F77">
      <w:pPr>
        <w:pStyle w:val="Ttulo"/>
        <w:rPr>
          <w:lang w:val="pt-BR"/>
        </w:rPr>
      </w:pPr>
      <w:r>
        <w:rPr>
          <w:lang w:val="pt-BR"/>
        </w:rPr>
        <w:t>Dúvidas</w:t>
      </w:r>
    </w:p>
    <w:p w14:paraId="12A1569E" w14:textId="705C42A0" w:rsidR="003C0766" w:rsidRPr="003C0766" w:rsidRDefault="003E673A" w:rsidP="003C0766">
      <w:pPr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E74F78D" wp14:editId="08F1EDBF">
            <wp:extent cx="5726840" cy="3354156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UC9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840" cy="335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B0C9" w14:textId="49D2CB7C" w:rsidR="007B3F77" w:rsidRPr="00267728" w:rsidRDefault="00637D6A" w:rsidP="003E673A">
      <w:pPr>
        <w:pStyle w:val="Ttulo1"/>
        <w:rPr>
          <w:lang w:val="pt-BR"/>
        </w:rPr>
      </w:pPr>
      <w:r>
        <w:rPr>
          <w:rFonts w:eastAsia="ヒラギノ角ゴ Pro W3"/>
          <w:lang w:val="pt-BR" w:eastAsia="ja-JP"/>
        </w:rPr>
        <w:t>Número/Código dos bancos</w:t>
      </w:r>
    </w:p>
    <w:p w14:paraId="65F83E45" w14:textId="654B7E7A" w:rsidR="007B3F77" w:rsidRDefault="00637D6A" w:rsidP="00637D6A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>
        <w:rPr>
          <w:rFonts w:asciiTheme="minorHAnsi" w:hAnsiTheme="minorHAnsi"/>
          <w:i w:val="0"/>
          <w:color w:val="auto"/>
          <w:sz w:val="24"/>
          <w:szCs w:val="24"/>
        </w:rPr>
        <w:t>Na tabela está especificado código e no formulário está número, sendo que os dois casos correspondem a mesma informação/atributo.</w:t>
      </w:r>
    </w:p>
    <w:p w14:paraId="6A866030" w14:textId="4024F804" w:rsidR="00637D6A" w:rsidRPr="00267728" w:rsidRDefault="00637D6A" w:rsidP="00637D6A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>
        <w:rPr>
          <w:rFonts w:asciiTheme="minorHAnsi" w:hAnsiTheme="minorHAnsi"/>
          <w:i w:val="0"/>
          <w:color w:val="auto"/>
          <w:sz w:val="24"/>
          <w:szCs w:val="24"/>
        </w:rPr>
        <w:t>É assim mesmo?</w:t>
      </w:r>
    </w:p>
    <w:p w14:paraId="7F79B913" w14:textId="67D7FE47" w:rsidR="007B3F77" w:rsidRDefault="00637D6A" w:rsidP="003E673A">
      <w:pPr>
        <w:pStyle w:val="Ttulo1"/>
        <w:rPr>
          <w:lang w:val="pt-BR"/>
        </w:rPr>
      </w:pPr>
      <w:r>
        <w:rPr>
          <w:lang w:val="pt-BR"/>
        </w:rPr>
        <w:t>Máscara do número do banco</w:t>
      </w:r>
    </w:p>
    <w:p w14:paraId="73FB459E" w14:textId="6D10EB7C" w:rsidR="00637D6A" w:rsidRDefault="00637D6A" w:rsidP="00637D6A">
      <w:pPr>
        <w:rPr>
          <w:lang w:val="pt-BR"/>
        </w:rPr>
      </w:pPr>
      <w:r>
        <w:rPr>
          <w:lang w:val="pt-BR"/>
        </w:rPr>
        <w:t>O atributo id-banco, é um inteiro na base de dados, sendo assim, para o banco do Brasil que possui código 001, ser</w:t>
      </w:r>
      <w:r w:rsidR="002C37F0">
        <w:rPr>
          <w:lang w:val="pt-BR"/>
        </w:rPr>
        <w:t>á armazenado como 1.</w:t>
      </w:r>
    </w:p>
    <w:p w14:paraId="21ACF0AE" w14:textId="579994F7" w:rsidR="00637D6A" w:rsidRDefault="00637D6A" w:rsidP="00637D6A">
      <w:pPr>
        <w:rPr>
          <w:lang w:val="pt-BR"/>
        </w:rPr>
      </w:pPr>
      <w:r>
        <w:rPr>
          <w:lang w:val="pt-BR"/>
        </w:rPr>
        <w:t>Precisamos usar máscara para este atributo na tela? 001 por exemplo</w:t>
      </w:r>
    </w:p>
    <w:p w14:paraId="3A054550" w14:textId="17C21E64" w:rsidR="00637D6A" w:rsidRPr="00637D6A" w:rsidRDefault="00637D6A" w:rsidP="00637D6A">
      <w:pPr>
        <w:rPr>
          <w:lang w:val="pt-BR"/>
        </w:rPr>
      </w:pPr>
      <w:r>
        <w:rPr>
          <w:lang w:val="pt-BR"/>
        </w:rPr>
        <w:t>Se sim, qual é a máscara</w:t>
      </w:r>
      <w:r w:rsidR="002C37F0">
        <w:rPr>
          <w:lang w:val="pt-BR"/>
        </w:rPr>
        <w:t>?</w:t>
      </w:r>
      <w:r>
        <w:rPr>
          <w:lang w:val="pt-BR"/>
        </w:rPr>
        <w:t xml:space="preserve"> </w:t>
      </w:r>
      <w:r w:rsidR="002C37F0">
        <w:rPr>
          <w:lang w:val="pt-BR"/>
        </w:rPr>
        <w:t>V</w:t>
      </w:r>
      <w:r>
        <w:rPr>
          <w:lang w:val="pt-BR"/>
        </w:rPr>
        <w:t xml:space="preserve">isto que no banco de dados </w:t>
      </w:r>
      <w:r w:rsidR="002C37F0">
        <w:rPr>
          <w:lang w:val="pt-BR"/>
        </w:rPr>
        <w:t>pode ser um número de quatro dígitos.</w:t>
      </w:r>
    </w:p>
    <w:p w14:paraId="45806FEF" w14:textId="5016F672" w:rsidR="007B3F77" w:rsidRDefault="002C37F0" w:rsidP="003E673A">
      <w:pPr>
        <w:pStyle w:val="Ttulo1"/>
      </w:pPr>
      <w:r>
        <w:t>Máscara do cnpj raiz</w:t>
      </w:r>
    </w:p>
    <w:p w14:paraId="667C7810" w14:textId="61913B5C" w:rsidR="002C37F0" w:rsidRDefault="002C37F0" w:rsidP="002C37F0">
      <w:r>
        <w:t xml:space="preserve">Mesmo caso da dúvida 2, mas com o atributo </w:t>
      </w:r>
      <w:r w:rsidRPr="002C37F0">
        <w:t>cnpj_raiz</w:t>
      </w:r>
      <w:r>
        <w:t>.</w:t>
      </w:r>
    </w:p>
    <w:p w14:paraId="0D070681" w14:textId="6DF264A2" w:rsidR="002C37F0" w:rsidRPr="002C37F0" w:rsidRDefault="002C37F0" w:rsidP="002C37F0">
      <w:r>
        <w:t xml:space="preserve">Usar mascara 99.999.999? </w:t>
      </w:r>
    </w:p>
    <w:p w14:paraId="6ACBA990" w14:textId="0011380F" w:rsidR="007B3F77" w:rsidRDefault="002C37F0" w:rsidP="003E673A">
      <w:pPr>
        <w:pStyle w:val="Ttulo1"/>
      </w:pPr>
      <w:r>
        <w:t>Inserir/Alterar</w:t>
      </w:r>
    </w:p>
    <w:p w14:paraId="2FA04F6C" w14:textId="0D76F44C" w:rsidR="002C37F0" w:rsidRDefault="002C37F0" w:rsidP="002C37F0">
      <w:r>
        <w:t xml:space="preserve">A pk da tabela é o número/código do banco e será mantida pelo usuário. Não existe </w:t>
      </w:r>
      <w:r>
        <w:lastRenderedPageBreak/>
        <w:t>fluxo de exceção para validar inserção de códigos/números repitidos.</w:t>
      </w:r>
    </w:p>
    <w:p w14:paraId="20560F9C" w14:textId="2C8E9FBE" w:rsidR="002C37F0" w:rsidRDefault="002C37F0" w:rsidP="002C37F0">
      <w:pPr>
        <w:rPr>
          <w:lang w:val="pt-BR"/>
        </w:rPr>
      </w:pPr>
      <w:r>
        <w:rPr>
          <w:lang w:val="pt-BR"/>
        </w:rPr>
        <w:t>Vai ser realizado alguma validação se o usuário tentar inserir dois bancos com o mesmo número/código?</w:t>
      </w:r>
    </w:p>
    <w:p w14:paraId="609AC544" w14:textId="6B456447" w:rsidR="002C37F0" w:rsidRPr="002C37F0" w:rsidRDefault="002C37F0" w:rsidP="002C37F0">
      <w:pPr>
        <w:rPr>
          <w:lang w:val="pt-BR"/>
        </w:rPr>
      </w:pPr>
      <w:r>
        <w:rPr>
          <w:lang w:val="pt-BR"/>
        </w:rPr>
        <w:t>Se sim, qual a mensagem de exceção?</w:t>
      </w:r>
    </w:p>
    <w:p w14:paraId="221D7204" w14:textId="77777777" w:rsidR="002C37F0" w:rsidRDefault="002C37F0" w:rsidP="003E673A">
      <w:pPr>
        <w:pStyle w:val="Ttulo1"/>
      </w:pPr>
      <w:bookmarkStart w:id="0" w:name="_Toc101248486"/>
      <w:bookmarkStart w:id="1" w:name="_Toc102377891"/>
      <w:r>
        <w:t>Inserir/Alterar</w:t>
      </w:r>
    </w:p>
    <w:p w14:paraId="1B8DC59F" w14:textId="77777777" w:rsidR="002C37F0" w:rsidRDefault="002C37F0" w:rsidP="002C37F0">
      <w:r>
        <w:t xml:space="preserve">A pk da tabela é o número/código do banco e será mantida pelo usuário. </w:t>
      </w:r>
    </w:p>
    <w:p w14:paraId="25F64331" w14:textId="0C70B49A" w:rsidR="002C37F0" w:rsidRDefault="002C37F0" w:rsidP="002C37F0">
      <w:r>
        <w:t>Quando o usuário seleciona um registro na tabela para alterá-lo no formulário, vai poder alterar a pk também</w:t>
      </w:r>
      <w:r w:rsidR="000C2F54">
        <w:t>,</w:t>
      </w:r>
      <w:r>
        <w:t xml:space="preserve"> ou a mesma vai ficar desabilitada para edição?</w:t>
      </w:r>
    </w:p>
    <w:p w14:paraId="452DE1BB" w14:textId="5ACD3742" w:rsidR="002C37F0" w:rsidRDefault="002C37F0" w:rsidP="00A97375">
      <w:r>
        <w:t>Pergunto isso pois gera alguns controles para serem feitos</w:t>
      </w:r>
      <w:r w:rsidR="00A97375">
        <w:t xml:space="preserve"> caso o usuário possa alterar a pk. Se vai poder alterar</w:t>
      </w:r>
      <w:r>
        <w:t xml:space="preserve"> </w:t>
      </w:r>
      <w:r w:rsidR="00A97375">
        <w:t xml:space="preserve">temos a </w:t>
      </w:r>
      <w:r>
        <w:t xml:space="preserve">mesma dúvida </w:t>
      </w:r>
      <w:r w:rsidR="000C2F54">
        <w:t xml:space="preserve">do ponto </w:t>
      </w:r>
      <w:r>
        <w:t>4.</w:t>
      </w:r>
    </w:p>
    <w:p w14:paraId="7A9C86B1" w14:textId="4C0C4C1C" w:rsidR="00A97375" w:rsidRDefault="00A97375" w:rsidP="003E673A">
      <w:pPr>
        <w:pStyle w:val="Ttulo1"/>
      </w:pPr>
      <w:r>
        <w:t>Aba Agências</w:t>
      </w:r>
    </w:p>
    <w:p w14:paraId="429AE9E8" w14:textId="5463D8CF" w:rsidR="00A97375" w:rsidRDefault="00A97375" w:rsidP="00A97375">
      <w:r>
        <w:t>A aba agências está especificada em outro caso de uso. Contudo, tem alguns controles que, quem sabe, precisam ser feitos na tela de bancos.</w:t>
      </w:r>
    </w:p>
    <w:p w14:paraId="48FAE455" w14:textId="77777777" w:rsidR="00A97375" w:rsidRDefault="00A97375" w:rsidP="00A97375">
      <w:r>
        <w:t xml:space="preserve">O usuário só poderá cadastrar agências se selecionar um banco, pois há uma fk no banco de dados. </w:t>
      </w:r>
    </w:p>
    <w:p w14:paraId="3402397A" w14:textId="1ED20FF3" w:rsidR="00A97375" w:rsidRDefault="00A97375" w:rsidP="00A97375">
      <w:r>
        <w:t>A aba de agências, vai ficar visível sempre, ou apenas quando for selecioando um banco?</w:t>
      </w:r>
    </w:p>
    <w:p w14:paraId="61F2130F" w14:textId="30F66421" w:rsidR="00A97375" w:rsidRPr="00A97375" w:rsidRDefault="00A97375" w:rsidP="00A97375">
      <w:r>
        <w:t xml:space="preserve">Se ficar visível sempre visível, vai ficar desabilitada nas situações em que não sejam em modo de ediçaõ de um banco, ou seja, com ele selecionado? </w:t>
      </w:r>
    </w:p>
    <w:p w14:paraId="067BC2D1" w14:textId="3D34350B" w:rsidR="00A97375" w:rsidRDefault="00A97375" w:rsidP="003E673A">
      <w:pPr>
        <w:pStyle w:val="Ttulo1"/>
      </w:pPr>
      <w:r>
        <w:t>Modelo de cadastro/manutenção</w:t>
      </w:r>
    </w:p>
    <w:p w14:paraId="72B3E672" w14:textId="7E49FE73" w:rsidR="00A97375" w:rsidRDefault="00A97375" w:rsidP="00A97375">
      <w:r>
        <w:t xml:space="preserve">Notei que os casos de uso de </w:t>
      </w:r>
      <w:r w:rsidR="003C0766">
        <w:t>cadstro/</w:t>
      </w:r>
      <w:r>
        <w:t>manutenção do modulo de segurança estão com um padrão diferente</w:t>
      </w:r>
      <w:r w:rsidR="00382791">
        <w:t xml:space="preserve">, vide Caso de Uso </w:t>
      </w:r>
      <w:r w:rsidR="00382791" w:rsidRPr="00A21565">
        <w:t>SEGUC0020</w:t>
      </w:r>
      <w:bookmarkStart w:id="2" w:name="_GoBack"/>
      <w:bookmarkEnd w:id="2"/>
      <w:r w:rsidR="003C0766">
        <w:t>. A inserção e alteração são feitas em</w:t>
      </w:r>
      <w:r w:rsidR="009715B0" w:rsidRPr="000C5418">
        <w:rPr>
          <w:lang w:val="pt-BR"/>
        </w:rPr>
        <w:t xml:space="preserve"> u</w:t>
      </w:r>
      <w:r w:rsidR="003C0766" w:rsidRPr="000C5418">
        <w:rPr>
          <w:lang w:val="pt-BR"/>
        </w:rPr>
        <w:t>ma</w:t>
      </w:r>
      <w:r w:rsidR="003C0766">
        <w:t xml:space="preserve"> modal, </w:t>
      </w:r>
      <w:r w:rsidR="000C5418">
        <w:t>não</w:t>
      </w:r>
      <w:r w:rsidR="003C0766" w:rsidRPr="000C5418">
        <w:rPr>
          <w:lang w:val="pt-BR"/>
        </w:rPr>
        <w:t xml:space="preserve"> há</w:t>
      </w:r>
      <w:r w:rsidR="003C0766">
        <w:t xml:space="preserve"> radiobutton para selecionar um registro, a ordenação está no canto direito, </w:t>
      </w:r>
      <w:r w:rsidR="000C5418">
        <w:t xml:space="preserve">não há um campo para alterar a quantidade de linhas/registros da tabela, os botões de exclusão e edição são diferentes, </w:t>
      </w:r>
      <w:r w:rsidR="003C0766">
        <w:t>entre outros.</w:t>
      </w:r>
    </w:p>
    <w:p w14:paraId="5F2CF251" w14:textId="67C692B4" w:rsidR="007E17B4" w:rsidRPr="003E673A" w:rsidRDefault="003C0766" w:rsidP="003E673A">
      <w:r>
        <w:t>Vai ser assim mesmo? O projeto vai possuir diferentes padrões de telas de cadastro/manutenção?</w:t>
      </w:r>
      <w:bookmarkEnd w:id="0"/>
      <w:bookmarkEnd w:id="1"/>
    </w:p>
    <w:p w14:paraId="147923FB" w14:textId="7DCFB5A2" w:rsidR="003E673A" w:rsidRDefault="003E673A" w:rsidP="003E673A">
      <w:pPr>
        <w:pStyle w:val="Ttulo1"/>
      </w:pPr>
      <w:r>
        <w:t>Quantidade de linhas da tabela</w:t>
      </w:r>
    </w:p>
    <w:p w14:paraId="767B9352" w14:textId="67B0A8E5" w:rsidR="003E673A" w:rsidRDefault="003E673A" w:rsidP="003E673A">
      <w:r>
        <w:t>A quantidade de linhas/registro default que a tabela carregará é esse número que está no modelo de tela? Ou seja, 10?</w:t>
      </w:r>
    </w:p>
    <w:p w14:paraId="0DCDCB7A" w14:textId="530E9E32" w:rsidR="000C2F54" w:rsidRPr="003E673A" w:rsidRDefault="000C2F54" w:rsidP="003E673A">
      <w:r>
        <w:t>Quando vai ser disparado a alteração da quantidade de linhas/registros? Com enter, a cada clique para mais ou para menos, quando sair o foco do campo ou em todas as alternativas anteriores?</w:t>
      </w:r>
    </w:p>
    <w:p w14:paraId="119CD445" w14:textId="77777777" w:rsidR="007E17B4" w:rsidRPr="00267728" w:rsidRDefault="007E17B4" w:rsidP="00587EFF">
      <w:pPr>
        <w:ind w:left="0"/>
        <w:rPr>
          <w:lang w:val="pt-BR"/>
        </w:rPr>
      </w:pPr>
    </w:p>
    <w:sectPr w:rsidR="007E17B4" w:rsidRPr="00267728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04A87" w14:textId="77777777" w:rsidR="00792212" w:rsidRDefault="00792212">
      <w:r>
        <w:separator/>
      </w:r>
    </w:p>
  </w:endnote>
  <w:endnote w:type="continuationSeparator" w:id="0">
    <w:p w14:paraId="4085C426" w14:textId="77777777" w:rsidR="00792212" w:rsidRDefault="00792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7633F" w14:textId="44E68F54" w:rsidR="0066365B" w:rsidRPr="001F108F" w:rsidRDefault="00792212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D100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2155176" r:id="rId2"/>
      </w:object>
    </w:r>
    <w:r w:rsidR="0066365B">
      <w:rPr>
        <w:b/>
      </w:rPr>
      <w:t>SEFAZ</w:t>
    </w:r>
    <w:r w:rsidR="0066365B" w:rsidRPr="001F108F">
      <w:rPr>
        <w:b/>
      </w:rPr>
      <w:t>-TOCANTINS</w:t>
    </w:r>
    <w:r w:rsidR="0066365B" w:rsidRPr="001F108F">
      <w:rPr>
        <w:b/>
      </w:rPr>
      <w:tab/>
    </w:r>
    <w:r w:rsidR="0066365B" w:rsidRPr="001F108F">
      <w:rPr>
        <w:b/>
      </w:rPr>
      <w:fldChar w:fldCharType="begin"/>
    </w:r>
    <w:r w:rsidR="0066365B" w:rsidRPr="001F108F">
      <w:rPr>
        <w:b/>
      </w:rPr>
      <w:instrText>PAGE   \* MERGEFORMAT</w:instrText>
    </w:r>
    <w:r w:rsidR="0066365B" w:rsidRPr="001F108F">
      <w:rPr>
        <w:b/>
      </w:rPr>
      <w:fldChar w:fldCharType="separate"/>
    </w:r>
    <w:r w:rsidR="00382791" w:rsidRPr="00382791">
      <w:rPr>
        <w:b/>
        <w:noProof/>
        <w:lang w:val="pt-BR"/>
      </w:rPr>
      <w:t>2</w:t>
    </w:r>
    <w:r w:rsidR="0066365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2F19B6" w14:textId="77777777" w:rsidR="00792212" w:rsidRDefault="00792212">
      <w:r>
        <w:separator/>
      </w:r>
    </w:p>
  </w:footnote>
  <w:footnote w:type="continuationSeparator" w:id="0">
    <w:p w14:paraId="7394C3C0" w14:textId="77777777" w:rsidR="00792212" w:rsidRDefault="007922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2C761" w14:textId="77777777" w:rsidR="0066365B" w:rsidRPr="000A2EDD" w:rsidRDefault="0066365B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AEBAADE" wp14:editId="1E06EFB3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2212">
      <w:rPr>
        <w:noProof/>
        <w:snapToGrid/>
        <w:color w:val="4F81BD"/>
        <w:sz w:val="18"/>
        <w:szCs w:val="18"/>
        <w:lang w:val="pt-BR" w:eastAsia="pt-BR"/>
      </w:rPr>
      <w:pict w14:anchorId="0B267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6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2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AD52925"/>
    <w:multiLevelType w:val="multilevel"/>
    <w:tmpl w:val="17C071B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8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0"/>
  </w:num>
  <w:num w:numId="7">
    <w:abstractNumId w:val="12"/>
  </w:num>
  <w:num w:numId="8">
    <w:abstractNumId w:val="16"/>
  </w:num>
  <w:num w:numId="9">
    <w:abstractNumId w:val="14"/>
  </w:num>
  <w:num w:numId="10">
    <w:abstractNumId w:val="13"/>
  </w:num>
  <w:num w:numId="11">
    <w:abstractNumId w:val="3"/>
  </w:num>
  <w:num w:numId="12">
    <w:abstractNumId w:val="14"/>
  </w:num>
  <w:num w:numId="13">
    <w:abstractNumId w:val="14"/>
  </w:num>
  <w:num w:numId="14">
    <w:abstractNumId w:val="15"/>
  </w:num>
  <w:num w:numId="15">
    <w:abstractNumId w:val="14"/>
  </w:num>
  <w:num w:numId="16">
    <w:abstractNumId w:val="14"/>
  </w:num>
  <w:num w:numId="17">
    <w:abstractNumId w:val="14"/>
  </w:num>
  <w:num w:numId="18">
    <w:abstractNumId w:val="6"/>
  </w:num>
  <w:num w:numId="19">
    <w:abstractNumId w:val="1"/>
  </w:num>
  <w:num w:numId="20">
    <w:abstractNumId w:val="9"/>
  </w:num>
  <w:num w:numId="21">
    <w:abstractNumId w:val="7"/>
  </w:num>
  <w:num w:numId="22">
    <w:abstractNumId w:val="4"/>
  </w:num>
  <w:num w:numId="23">
    <w:abstractNumId w:val="8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622C"/>
    <w:rsid w:val="00017DDD"/>
    <w:rsid w:val="00024F5E"/>
    <w:rsid w:val="00035CB2"/>
    <w:rsid w:val="000612FC"/>
    <w:rsid w:val="00085B41"/>
    <w:rsid w:val="000941DB"/>
    <w:rsid w:val="000A79BB"/>
    <w:rsid w:val="000B61E4"/>
    <w:rsid w:val="000C2F54"/>
    <w:rsid w:val="000C5418"/>
    <w:rsid w:val="000E2962"/>
    <w:rsid w:val="000F1994"/>
    <w:rsid w:val="000F3269"/>
    <w:rsid w:val="000F772F"/>
    <w:rsid w:val="00112A21"/>
    <w:rsid w:val="001167F1"/>
    <w:rsid w:val="00121F5C"/>
    <w:rsid w:val="001240E9"/>
    <w:rsid w:val="0013090F"/>
    <w:rsid w:val="001349CC"/>
    <w:rsid w:val="00141C1A"/>
    <w:rsid w:val="00176FC9"/>
    <w:rsid w:val="00191072"/>
    <w:rsid w:val="00191BB4"/>
    <w:rsid w:val="001A2C86"/>
    <w:rsid w:val="001B41AF"/>
    <w:rsid w:val="001B6DD2"/>
    <w:rsid w:val="001C6B79"/>
    <w:rsid w:val="001C6CF5"/>
    <w:rsid w:val="001D2ABA"/>
    <w:rsid w:val="001D604F"/>
    <w:rsid w:val="001D6422"/>
    <w:rsid w:val="001E083E"/>
    <w:rsid w:val="001E1C8E"/>
    <w:rsid w:val="001F108F"/>
    <w:rsid w:val="001F1695"/>
    <w:rsid w:val="001F5AAB"/>
    <w:rsid w:val="001F7FD6"/>
    <w:rsid w:val="00200708"/>
    <w:rsid w:val="00204437"/>
    <w:rsid w:val="00215CBA"/>
    <w:rsid w:val="00227A3B"/>
    <w:rsid w:val="002332F5"/>
    <w:rsid w:val="0023582A"/>
    <w:rsid w:val="00244BB3"/>
    <w:rsid w:val="00256B37"/>
    <w:rsid w:val="00262EC6"/>
    <w:rsid w:val="002645EC"/>
    <w:rsid w:val="00266579"/>
    <w:rsid w:val="002669D8"/>
    <w:rsid w:val="00267728"/>
    <w:rsid w:val="002700BE"/>
    <w:rsid w:val="002719CE"/>
    <w:rsid w:val="00277F09"/>
    <w:rsid w:val="0028503E"/>
    <w:rsid w:val="00292B57"/>
    <w:rsid w:val="002A1834"/>
    <w:rsid w:val="002A4917"/>
    <w:rsid w:val="002A5630"/>
    <w:rsid w:val="002A7066"/>
    <w:rsid w:val="002B16CD"/>
    <w:rsid w:val="002B23CC"/>
    <w:rsid w:val="002B45AA"/>
    <w:rsid w:val="002C1524"/>
    <w:rsid w:val="002C37F0"/>
    <w:rsid w:val="002D68D6"/>
    <w:rsid w:val="002D75E3"/>
    <w:rsid w:val="002E0856"/>
    <w:rsid w:val="002F16C4"/>
    <w:rsid w:val="002F186F"/>
    <w:rsid w:val="0031219B"/>
    <w:rsid w:val="00312F21"/>
    <w:rsid w:val="00356107"/>
    <w:rsid w:val="00374C56"/>
    <w:rsid w:val="00375521"/>
    <w:rsid w:val="003758A5"/>
    <w:rsid w:val="00375A5E"/>
    <w:rsid w:val="00381F54"/>
    <w:rsid w:val="00382791"/>
    <w:rsid w:val="00386805"/>
    <w:rsid w:val="00395879"/>
    <w:rsid w:val="003B1F4B"/>
    <w:rsid w:val="003C0766"/>
    <w:rsid w:val="003D39FD"/>
    <w:rsid w:val="003E673A"/>
    <w:rsid w:val="003F17F8"/>
    <w:rsid w:val="003F275D"/>
    <w:rsid w:val="003F5576"/>
    <w:rsid w:val="00402C23"/>
    <w:rsid w:val="004034D0"/>
    <w:rsid w:val="00407CB6"/>
    <w:rsid w:val="0041232C"/>
    <w:rsid w:val="00413B6F"/>
    <w:rsid w:val="004204E2"/>
    <w:rsid w:val="004240FA"/>
    <w:rsid w:val="004271F2"/>
    <w:rsid w:val="00427C0D"/>
    <w:rsid w:val="004374AF"/>
    <w:rsid w:val="00441C85"/>
    <w:rsid w:val="00445E12"/>
    <w:rsid w:val="0045775B"/>
    <w:rsid w:val="0046537A"/>
    <w:rsid w:val="00475D1E"/>
    <w:rsid w:val="004819BD"/>
    <w:rsid w:val="00483110"/>
    <w:rsid w:val="0049178B"/>
    <w:rsid w:val="00496636"/>
    <w:rsid w:val="004A26D3"/>
    <w:rsid w:val="004A38A1"/>
    <w:rsid w:val="004B0EC5"/>
    <w:rsid w:val="004B4CB2"/>
    <w:rsid w:val="004B4CDF"/>
    <w:rsid w:val="004B5262"/>
    <w:rsid w:val="004C3582"/>
    <w:rsid w:val="004D632C"/>
    <w:rsid w:val="004E1C22"/>
    <w:rsid w:val="004E1E62"/>
    <w:rsid w:val="004E5EB7"/>
    <w:rsid w:val="004F4D85"/>
    <w:rsid w:val="00517DAA"/>
    <w:rsid w:val="0052113E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87EFF"/>
    <w:rsid w:val="00597570"/>
    <w:rsid w:val="005A1C86"/>
    <w:rsid w:val="005A5452"/>
    <w:rsid w:val="005A751D"/>
    <w:rsid w:val="005B0CD7"/>
    <w:rsid w:val="005B2554"/>
    <w:rsid w:val="005B5017"/>
    <w:rsid w:val="005D0609"/>
    <w:rsid w:val="005D6C9F"/>
    <w:rsid w:val="005E4EEE"/>
    <w:rsid w:val="005F57F3"/>
    <w:rsid w:val="005F592B"/>
    <w:rsid w:val="006027B2"/>
    <w:rsid w:val="0061281C"/>
    <w:rsid w:val="00622767"/>
    <w:rsid w:val="00622958"/>
    <w:rsid w:val="00623B30"/>
    <w:rsid w:val="0063171B"/>
    <w:rsid w:val="00637D6A"/>
    <w:rsid w:val="006516CB"/>
    <w:rsid w:val="00656C2D"/>
    <w:rsid w:val="00660F2B"/>
    <w:rsid w:val="006634AF"/>
    <w:rsid w:val="0066365B"/>
    <w:rsid w:val="00675AB9"/>
    <w:rsid w:val="00676C3A"/>
    <w:rsid w:val="00676E83"/>
    <w:rsid w:val="00683531"/>
    <w:rsid w:val="00686132"/>
    <w:rsid w:val="006A6045"/>
    <w:rsid w:val="006A7F62"/>
    <w:rsid w:val="006B1C5D"/>
    <w:rsid w:val="006C1336"/>
    <w:rsid w:val="006C63AF"/>
    <w:rsid w:val="006D27D7"/>
    <w:rsid w:val="006D347F"/>
    <w:rsid w:val="006D54DF"/>
    <w:rsid w:val="006E1426"/>
    <w:rsid w:val="006E528C"/>
    <w:rsid w:val="006E7877"/>
    <w:rsid w:val="006F0B24"/>
    <w:rsid w:val="00700CE4"/>
    <w:rsid w:val="00716154"/>
    <w:rsid w:val="00716F81"/>
    <w:rsid w:val="00725CD0"/>
    <w:rsid w:val="00733580"/>
    <w:rsid w:val="00741E9E"/>
    <w:rsid w:val="00742846"/>
    <w:rsid w:val="0076168B"/>
    <w:rsid w:val="0077726F"/>
    <w:rsid w:val="00792212"/>
    <w:rsid w:val="00792FF3"/>
    <w:rsid w:val="007A0B73"/>
    <w:rsid w:val="007A6CC9"/>
    <w:rsid w:val="007B38BB"/>
    <w:rsid w:val="007B3F77"/>
    <w:rsid w:val="007D24FE"/>
    <w:rsid w:val="007E17B4"/>
    <w:rsid w:val="007E5B9D"/>
    <w:rsid w:val="007E615A"/>
    <w:rsid w:val="007F599F"/>
    <w:rsid w:val="00800176"/>
    <w:rsid w:val="00802ECC"/>
    <w:rsid w:val="00805F31"/>
    <w:rsid w:val="008339D3"/>
    <w:rsid w:val="00841E42"/>
    <w:rsid w:val="00845F53"/>
    <w:rsid w:val="00853F8A"/>
    <w:rsid w:val="00855B5E"/>
    <w:rsid w:val="008572F6"/>
    <w:rsid w:val="00857A9A"/>
    <w:rsid w:val="008736C0"/>
    <w:rsid w:val="008803FE"/>
    <w:rsid w:val="008831F2"/>
    <w:rsid w:val="00884BDB"/>
    <w:rsid w:val="00885A3B"/>
    <w:rsid w:val="008B3C73"/>
    <w:rsid w:val="008B75B6"/>
    <w:rsid w:val="008C0453"/>
    <w:rsid w:val="008C5D42"/>
    <w:rsid w:val="008C6EF9"/>
    <w:rsid w:val="008D0CDC"/>
    <w:rsid w:val="008D76C5"/>
    <w:rsid w:val="008E2B71"/>
    <w:rsid w:val="008E2D79"/>
    <w:rsid w:val="008E2FCC"/>
    <w:rsid w:val="008F2B3C"/>
    <w:rsid w:val="00906997"/>
    <w:rsid w:val="00911258"/>
    <w:rsid w:val="0091163C"/>
    <w:rsid w:val="0092068B"/>
    <w:rsid w:val="00922E6B"/>
    <w:rsid w:val="00923E36"/>
    <w:rsid w:val="009345F9"/>
    <w:rsid w:val="00946590"/>
    <w:rsid w:val="00947A94"/>
    <w:rsid w:val="00947BCB"/>
    <w:rsid w:val="00965FF6"/>
    <w:rsid w:val="009672FC"/>
    <w:rsid w:val="009715B0"/>
    <w:rsid w:val="00974D33"/>
    <w:rsid w:val="00982A1C"/>
    <w:rsid w:val="00987C23"/>
    <w:rsid w:val="009C5755"/>
    <w:rsid w:val="009D118F"/>
    <w:rsid w:val="009D43CD"/>
    <w:rsid w:val="009E0DCD"/>
    <w:rsid w:val="00A02EE9"/>
    <w:rsid w:val="00A10A7B"/>
    <w:rsid w:val="00A17951"/>
    <w:rsid w:val="00A17FD0"/>
    <w:rsid w:val="00A326E2"/>
    <w:rsid w:val="00A45D05"/>
    <w:rsid w:val="00A97375"/>
    <w:rsid w:val="00AA69FA"/>
    <w:rsid w:val="00AA7190"/>
    <w:rsid w:val="00AC5230"/>
    <w:rsid w:val="00AD278C"/>
    <w:rsid w:val="00AD46A9"/>
    <w:rsid w:val="00AD7479"/>
    <w:rsid w:val="00AE01D4"/>
    <w:rsid w:val="00AE050A"/>
    <w:rsid w:val="00AF28A1"/>
    <w:rsid w:val="00AF3C08"/>
    <w:rsid w:val="00AF4B8C"/>
    <w:rsid w:val="00B111AF"/>
    <w:rsid w:val="00B1318C"/>
    <w:rsid w:val="00B2002B"/>
    <w:rsid w:val="00B21558"/>
    <w:rsid w:val="00B34CD0"/>
    <w:rsid w:val="00B36312"/>
    <w:rsid w:val="00B437D3"/>
    <w:rsid w:val="00B54EE8"/>
    <w:rsid w:val="00B63777"/>
    <w:rsid w:val="00B713A9"/>
    <w:rsid w:val="00B8331A"/>
    <w:rsid w:val="00B84850"/>
    <w:rsid w:val="00B95B2E"/>
    <w:rsid w:val="00BA1A29"/>
    <w:rsid w:val="00BB2492"/>
    <w:rsid w:val="00BB5E3C"/>
    <w:rsid w:val="00BB65D2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370CF"/>
    <w:rsid w:val="00C4141B"/>
    <w:rsid w:val="00C41C54"/>
    <w:rsid w:val="00C62C0D"/>
    <w:rsid w:val="00C66D06"/>
    <w:rsid w:val="00C80D41"/>
    <w:rsid w:val="00C91300"/>
    <w:rsid w:val="00C953F9"/>
    <w:rsid w:val="00CA0049"/>
    <w:rsid w:val="00CA725C"/>
    <w:rsid w:val="00CB0CE3"/>
    <w:rsid w:val="00CB5045"/>
    <w:rsid w:val="00CB66AC"/>
    <w:rsid w:val="00CC7FEB"/>
    <w:rsid w:val="00CD0EFA"/>
    <w:rsid w:val="00CD4D50"/>
    <w:rsid w:val="00CE69D8"/>
    <w:rsid w:val="00CF3BD1"/>
    <w:rsid w:val="00D01EE0"/>
    <w:rsid w:val="00D15755"/>
    <w:rsid w:val="00D21244"/>
    <w:rsid w:val="00D2742B"/>
    <w:rsid w:val="00D31D0F"/>
    <w:rsid w:val="00D374B8"/>
    <w:rsid w:val="00D44D3F"/>
    <w:rsid w:val="00D45BB6"/>
    <w:rsid w:val="00D47563"/>
    <w:rsid w:val="00D60288"/>
    <w:rsid w:val="00DA061B"/>
    <w:rsid w:val="00DA2F7C"/>
    <w:rsid w:val="00DA54D9"/>
    <w:rsid w:val="00DB3FDF"/>
    <w:rsid w:val="00DB64F3"/>
    <w:rsid w:val="00DB6B55"/>
    <w:rsid w:val="00DB757C"/>
    <w:rsid w:val="00DC0F10"/>
    <w:rsid w:val="00DD7113"/>
    <w:rsid w:val="00DF0A38"/>
    <w:rsid w:val="00DF74ED"/>
    <w:rsid w:val="00E003B1"/>
    <w:rsid w:val="00E0269B"/>
    <w:rsid w:val="00E135A4"/>
    <w:rsid w:val="00E15ABA"/>
    <w:rsid w:val="00E15ADF"/>
    <w:rsid w:val="00E16351"/>
    <w:rsid w:val="00E404C0"/>
    <w:rsid w:val="00E450A0"/>
    <w:rsid w:val="00E4648C"/>
    <w:rsid w:val="00E53271"/>
    <w:rsid w:val="00E619E0"/>
    <w:rsid w:val="00E63E58"/>
    <w:rsid w:val="00E67E92"/>
    <w:rsid w:val="00E74D9F"/>
    <w:rsid w:val="00E81359"/>
    <w:rsid w:val="00E8520D"/>
    <w:rsid w:val="00E90772"/>
    <w:rsid w:val="00E91297"/>
    <w:rsid w:val="00EA4132"/>
    <w:rsid w:val="00EB43E7"/>
    <w:rsid w:val="00EB4603"/>
    <w:rsid w:val="00EB6CA8"/>
    <w:rsid w:val="00EC7AB4"/>
    <w:rsid w:val="00ED7704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A1366"/>
    <w:rsid w:val="00FA1C45"/>
    <w:rsid w:val="00FA4034"/>
    <w:rsid w:val="00FA4A29"/>
    <w:rsid w:val="00FC4469"/>
    <w:rsid w:val="00FD0B5F"/>
    <w:rsid w:val="00FD37D2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8B54A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3E673A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637D6A"/>
    <w:pPr>
      <w:numPr>
        <w:ilvl w:val="1"/>
      </w:numPr>
      <w:outlineLvl w:val="1"/>
    </w:pPr>
    <w:rPr>
      <w:color w:val="365F91"/>
      <w:sz w:val="24"/>
      <w:lang w:val="pt-BR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uiPriority w:val="99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B3F77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E17B4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E17B4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326F8-FBA3-416A-A3D0-D451A3768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45</TotalTime>
  <Pages>2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2647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cristiano.luis</cp:lastModifiedBy>
  <cp:revision>12</cp:revision>
  <cp:lastPrinted>2001-03-15T17:26:00Z</cp:lastPrinted>
  <dcterms:created xsi:type="dcterms:W3CDTF">2016-04-01T14:11:00Z</dcterms:created>
  <dcterms:modified xsi:type="dcterms:W3CDTF">2016-04-14T19:06:00Z</dcterms:modified>
</cp:coreProperties>
</file>