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8BC" w:rsidRDefault="00C178BC" w:rsidP="00C178BC">
      <w:pPr>
        <w:jc w:val="center"/>
        <w:rPr>
          <w:b/>
          <w:sz w:val="28"/>
          <w:szCs w:val="28"/>
          <w:lang w:val="pt-BR"/>
        </w:rPr>
      </w:pPr>
    </w:p>
    <w:p w:rsidR="00A83222" w:rsidRPr="00C178BC" w:rsidRDefault="00A83222" w:rsidP="00C178BC">
      <w:pPr>
        <w:jc w:val="center"/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>Boletim de Acompanhamento</w:t>
      </w:r>
    </w:p>
    <w:p w:rsidR="00C178BC" w:rsidRDefault="00C178BC" w:rsidP="00C178BC">
      <w:pPr>
        <w:jc w:val="center"/>
        <w:rPr>
          <w:b/>
          <w:sz w:val="28"/>
          <w:szCs w:val="28"/>
          <w:lang w:val="pt-BR"/>
        </w:rPr>
      </w:pPr>
    </w:p>
    <w:p w:rsidR="00A83222" w:rsidRPr="00C178BC" w:rsidRDefault="00C178BC" w:rsidP="00C178BC">
      <w:pPr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>Atividades do CIAT e da NT Consult - Projeto PMAT</w:t>
      </w:r>
    </w:p>
    <w:p w:rsidR="00A83222" w:rsidRPr="00C178BC" w:rsidRDefault="00A83222" w:rsidP="00A83222">
      <w:pPr>
        <w:rPr>
          <w:b/>
          <w:sz w:val="28"/>
          <w:szCs w:val="28"/>
          <w:lang w:val="pt-BR"/>
        </w:rPr>
      </w:pPr>
      <w:r w:rsidRPr="00C178BC">
        <w:rPr>
          <w:b/>
          <w:sz w:val="28"/>
          <w:szCs w:val="28"/>
          <w:lang w:val="pt-BR"/>
        </w:rPr>
        <w:t>Data: 31/</w:t>
      </w:r>
      <w:r w:rsidR="00B54FB0">
        <w:rPr>
          <w:b/>
          <w:sz w:val="28"/>
          <w:szCs w:val="28"/>
          <w:lang w:val="pt-BR"/>
        </w:rPr>
        <w:t>M</w:t>
      </w:r>
      <w:r w:rsidRPr="00C178BC">
        <w:rPr>
          <w:b/>
          <w:sz w:val="28"/>
          <w:szCs w:val="28"/>
          <w:lang w:val="pt-BR"/>
        </w:rPr>
        <w:t>ar/2016</w:t>
      </w:r>
    </w:p>
    <w:p w:rsidR="00C178BC" w:rsidRDefault="00C178BC" w:rsidP="00A83222">
      <w:pPr>
        <w:rPr>
          <w:lang w:val="pt-BR"/>
        </w:rPr>
      </w:pPr>
    </w:p>
    <w:p w:rsidR="00A83222" w:rsidRPr="00A83222" w:rsidRDefault="00A83222" w:rsidP="00082FAD">
      <w:pPr>
        <w:jc w:val="both"/>
        <w:rPr>
          <w:lang w:val="pt-BR"/>
        </w:rPr>
      </w:pPr>
      <w:r w:rsidRPr="00A83222">
        <w:rPr>
          <w:lang w:val="pt-BR"/>
        </w:rPr>
        <w:t xml:space="preserve">Boletim de acompanhamento das principais atividades do CIAT </w:t>
      </w:r>
      <w:r w:rsidR="00C178BC">
        <w:rPr>
          <w:lang w:val="pt-BR"/>
        </w:rPr>
        <w:t xml:space="preserve">e da NT Consult referente a atividades de gerenciamento do relacionamento com a Fábrica de Software </w:t>
      </w:r>
      <w:r w:rsidRPr="00A83222">
        <w:rPr>
          <w:lang w:val="pt-BR"/>
        </w:rPr>
        <w:t>no período de 01 a 31 de março de 2016.</w:t>
      </w:r>
    </w:p>
    <w:p w:rsidR="00B54FB0" w:rsidRDefault="00B54FB0" w:rsidP="00B54FB0">
      <w:pPr>
        <w:jc w:val="both"/>
        <w:rPr>
          <w:lang w:val="pt-BR"/>
        </w:rPr>
      </w:pPr>
    </w:p>
    <w:p w:rsidR="00B54FB0" w:rsidRPr="00592FDB" w:rsidRDefault="00B54FB0" w:rsidP="00B54FB0">
      <w:pPr>
        <w:rPr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F6FFB23" wp14:editId="3602508C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4796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18755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6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57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BA30B" id="Group 14796" o:spid="_x0000_s1026" style="position:absolute;margin-left:28.35pt;margin-top:2.85pt;width:432.55pt;height:16.15pt;z-index:-251657216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 w:rsidRPr="00592FDB">
        <w:rPr>
          <w:b/>
          <w:color w:val="17365D"/>
          <w:sz w:val="28"/>
          <w:szCs w:val="28"/>
          <w:lang w:val="pt-BR"/>
        </w:rPr>
        <w:t>A)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 w:rsidRPr="00592FDB">
        <w:rPr>
          <w:b/>
          <w:color w:val="17365D"/>
          <w:sz w:val="28"/>
          <w:szCs w:val="28"/>
          <w:lang w:val="pt-BR"/>
        </w:rPr>
        <w:t>Atividades do Gerenciamento do Relacionamento</w:t>
      </w:r>
    </w:p>
    <w:p w:rsidR="00B54FB0" w:rsidRPr="00A83222" w:rsidRDefault="00B54FB0" w:rsidP="00B54FB0">
      <w:pPr>
        <w:jc w:val="both"/>
        <w:rPr>
          <w:lang w:val="pt-BR"/>
        </w:rPr>
      </w:pPr>
    </w:p>
    <w:p w:rsidR="00C96B96" w:rsidRDefault="00C96B96" w:rsidP="00C96B96">
      <w:pPr>
        <w:jc w:val="both"/>
        <w:rPr>
          <w:lang w:val="pt-BR"/>
        </w:rPr>
      </w:pPr>
      <w:r w:rsidRPr="00D72E58">
        <w:rPr>
          <w:lang w:val="pt-BR"/>
        </w:rPr>
        <w:t>Definido um pronto de controle semana, todas as quartas-feiras as 09:00</w:t>
      </w:r>
      <w:r>
        <w:rPr>
          <w:lang w:val="pt-BR"/>
        </w:rPr>
        <w:t>, com pelo menos um representante do CIAT e um da NT Consult</w:t>
      </w:r>
      <w:r w:rsidRPr="00D72E58">
        <w:rPr>
          <w:lang w:val="pt-BR"/>
        </w:rPr>
        <w:t>.</w:t>
      </w:r>
    </w:p>
    <w:p w:rsidR="00C96B96" w:rsidRPr="00A83222" w:rsidRDefault="00C96B96" w:rsidP="00C96B96">
      <w:pPr>
        <w:jc w:val="both"/>
        <w:rPr>
          <w:lang w:val="pt-BR"/>
        </w:rPr>
      </w:pPr>
      <w:r w:rsidRPr="00A83222">
        <w:rPr>
          <w:lang w:val="pt-BR"/>
        </w:rPr>
        <w:t>O CIAT propôs um modelo operacional de acompanhamento e aceite das Ordens de Serviço que são enviadas para a fábrica de software. O modelo proposto foi apresentado ao comitê gestor do contrato e foi aprovado.</w:t>
      </w:r>
    </w:p>
    <w:p w:rsidR="00C96B96" w:rsidRPr="00A83222" w:rsidRDefault="00C96B96" w:rsidP="00C96B96">
      <w:pPr>
        <w:jc w:val="both"/>
        <w:rPr>
          <w:lang w:val="pt-BR"/>
        </w:rPr>
      </w:pPr>
      <w:r w:rsidRPr="00A83222">
        <w:rPr>
          <w:lang w:val="pt-BR"/>
        </w:rPr>
        <w:t xml:space="preserve">O CIAT propôs um modelo </w:t>
      </w:r>
      <w:r>
        <w:rPr>
          <w:lang w:val="pt-BR"/>
        </w:rPr>
        <w:t>d</w:t>
      </w:r>
      <w:r w:rsidRPr="00D72E58">
        <w:rPr>
          <w:lang w:val="pt-BR"/>
        </w:rPr>
        <w:t>o Documento de Acompanhamento da Ordem de Serviço.</w:t>
      </w:r>
      <w:r>
        <w:rPr>
          <w:lang w:val="pt-BR"/>
        </w:rPr>
        <w:t xml:space="preserve"> </w:t>
      </w:r>
      <w:r w:rsidRPr="00A83222">
        <w:rPr>
          <w:lang w:val="pt-BR"/>
        </w:rPr>
        <w:t>O modelo proposto foi apresentado ao comitê gestor do contrato e foi aprovado.</w:t>
      </w:r>
    </w:p>
    <w:p w:rsidR="00C96B96" w:rsidRDefault="00C96B96" w:rsidP="00C96B96">
      <w:pPr>
        <w:jc w:val="both"/>
        <w:rPr>
          <w:lang w:val="pt-BR"/>
        </w:rPr>
      </w:pPr>
      <w:r w:rsidRPr="00A83222">
        <w:rPr>
          <w:lang w:val="pt-BR"/>
        </w:rPr>
        <w:t>O CIAT propôs um modelo</w:t>
      </w:r>
      <w:r>
        <w:rPr>
          <w:lang w:val="pt-BR"/>
        </w:rPr>
        <w:t xml:space="preserve"> d</w:t>
      </w:r>
      <w:r w:rsidRPr="00D72E58">
        <w:rPr>
          <w:lang w:val="pt-BR"/>
        </w:rPr>
        <w:t xml:space="preserve">o </w:t>
      </w:r>
      <w:r w:rsidRPr="00C96B96">
        <w:rPr>
          <w:lang w:val="pt-BR"/>
        </w:rPr>
        <w:t>Relatório Mensal para Controle de Pagamento das Ordens de Serviços da Fábrica de Software do Projeto PMAT</w:t>
      </w:r>
      <w:r w:rsidRPr="00D72E58">
        <w:rPr>
          <w:lang w:val="pt-BR"/>
        </w:rPr>
        <w:t>.</w:t>
      </w:r>
      <w:r>
        <w:rPr>
          <w:lang w:val="pt-BR"/>
        </w:rPr>
        <w:t xml:space="preserve"> </w:t>
      </w:r>
      <w:r w:rsidRPr="00A83222">
        <w:rPr>
          <w:lang w:val="pt-BR"/>
        </w:rPr>
        <w:t>O modelo proposto foi apresentado ao comitê gestor do contrato e foi aprovado.</w:t>
      </w:r>
    </w:p>
    <w:p w:rsidR="00C96B96" w:rsidRDefault="00C96B96" w:rsidP="00C96B96">
      <w:pPr>
        <w:jc w:val="both"/>
        <w:rPr>
          <w:lang w:val="pt-BR"/>
        </w:rPr>
      </w:pPr>
      <w:r>
        <w:rPr>
          <w:lang w:val="pt-BR"/>
        </w:rPr>
        <w:t xml:space="preserve">A NT Consult propôs um modelo da Planilha de Métrica ajustada. </w:t>
      </w:r>
      <w:r w:rsidRPr="00A83222">
        <w:rPr>
          <w:lang w:val="pt-BR"/>
        </w:rPr>
        <w:t xml:space="preserve">O modelo proposto foi apresentado </w:t>
      </w:r>
      <w:r>
        <w:rPr>
          <w:lang w:val="pt-BR"/>
        </w:rPr>
        <w:t>ao CIAT</w:t>
      </w:r>
      <w:r w:rsidRPr="00A83222">
        <w:rPr>
          <w:lang w:val="pt-BR"/>
        </w:rPr>
        <w:t xml:space="preserve"> e foi aprovado.</w:t>
      </w:r>
    </w:p>
    <w:p w:rsidR="00082FAD" w:rsidRDefault="00082FAD" w:rsidP="00082FAD">
      <w:pPr>
        <w:jc w:val="both"/>
        <w:rPr>
          <w:lang w:val="pt-BR"/>
        </w:rPr>
      </w:pPr>
      <w:r w:rsidRPr="00D72E58">
        <w:rPr>
          <w:lang w:val="pt-BR"/>
        </w:rPr>
        <w:t xml:space="preserve">Definido </w:t>
      </w:r>
      <w:r w:rsidR="00C96B96">
        <w:rPr>
          <w:lang w:val="pt-BR"/>
        </w:rPr>
        <w:t xml:space="preserve">pelo CIAT </w:t>
      </w:r>
      <w:r w:rsidRPr="00D72E58">
        <w:rPr>
          <w:lang w:val="pt-BR"/>
        </w:rPr>
        <w:t>que o Plano da OS será o Documento de Acompanhamento da Ordem de Serviço.</w:t>
      </w:r>
      <w:r w:rsidR="00666778">
        <w:rPr>
          <w:lang w:val="pt-BR"/>
        </w:rPr>
        <w:t xml:space="preserve"> A definição foi apresentada</w:t>
      </w:r>
      <w:r w:rsidR="00666778" w:rsidRPr="00A83222">
        <w:rPr>
          <w:lang w:val="pt-BR"/>
        </w:rPr>
        <w:t xml:space="preserve"> </w:t>
      </w:r>
      <w:r w:rsidR="00666778">
        <w:rPr>
          <w:lang w:val="pt-BR"/>
        </w:rPr>
        <w:t>a NT Consult</w:t>
      </w:r>
      <w:r w:rsidR="00666778" w:rsidRPr="00A83222">
        <w:rPr>
          <w:lang w:val="pt-BR"/>
        </w:rPr>
        <w:t xml:space="preserve"> e foi aprovado.</w:t>
      </w:r>
    </w:p>
    <w:p w:rsidR="00666778" w:rsidRDefault="00082FAD" w:rsidP="00666778">
      <w:pPr>
        <w:jc w:val="both"/>
        <w:rPr>
          <w:lang w:val="pt-BR"/>
        </w:rPr>
      </w:pPr>
      <w:r w:rsidRPr="008F54E2">
        <w:rPr>
          <w:lang w:val="pt-BR"/>
        </w:rPr>
        <w:t xml:space="preserve">Definido </w:t>
      </w:r>
      <w:r w:rsidR="00C96B96">
        <w:rPr>
          <w:lang w:val="pt-BR"/>
        </w:rPr>
        <w:t xml:space="preserve">pelo CIAT </w:t>
      </w:r>
      <w:r w:rsidRPr="008F54E2">
        <w:rPr>
          <w:lang w:val="pt-BR"/>
        </w:rPr>
        <w:t xml:space="preserve">que os tipos de OS serão: PF Java; PF dotNet; Hora Java; Hora dotNet; </w:t>
      </w:r>
      <w:r>
        <w:rPr>
          <w:lang w:val="pt-BR"/>
        </w:rPr>
        <w:t xml:space="preserve">e </w:t>
      </w:r>
      <w:r w:rsidRPr="008F54E2">
        <w:rPr>
          <w:lang w:val="pt-BR"/>
        </w:rPr>
        <w:t>Metodologia</w:t>
      </w:r>
      <w:r>
        <w:rPr>
          <w:lang w:val="pt-BR"/>
        </w:rPr>
        <w:t>.</w:t>
      </w:r>
      <w:r w:rsidR="00666778">
        <w:rPr>
          <w:lang w:val="pt-BR"/>
        </w:rPr>
        <w:t xml:space="preserve"> A definição foi apresentada</w:t>
      </w:r>
      <w:r w:rsidR="00666778" w:rsidRPr="00A83222">
        <w:rPr>
          <w:lang w:val="pt-BR"/>
        </w:rPr>
        <w:t xml:space="preserve"> </w:t>
      </w:r>
      <w:r w:rsidR="00666778">
        <w:rPr>
          <w:lang w:val="pt-BR"/>
        </w:rPr>
        <w:t>a NT Consult</w:t>
      </w:r>
      <w:r w:rsidR="00666778" w:rsidRPr="00A83222">
        <w:rPr>
          <w:lang w:val="pt-BR"/>
        </w:rPr>
        <w:t xml:space="preserve"> e foi aprovado.</w:t>
      </w:r>
    </w:p>
    <w:p w:rsidR="00666778" w:rsidRDefault="00082FAD" w:rsidP="00666778">
      <w:pPr>
        <w:jc w:val="both"/>
        <w:rPr>
          <w:lang w:val="pt-BR"/>
        </w:rPr>
      </w:pPr>
      <w:r w:rsidRPr="008F54E2">
        <w:rPr>
          <w:lang w:val="pt-BR"/>
        </w:rPr>
        <w:t xml:space="preserve">Definido </w:t>
      </w:r>
      <w:r w:rsidR="00C96B96">
        <w:rPr>
          <w:lang w:val="pt-BR"/>
        </w:rPr>
        <w:t xml:space="preserve">pelo CIAT </w:t>
      </w:r>
      <w:r w:rsidRPr="008F54E2">
        <w:rPr>
          <w:lang w:val="pt-BR"/>
        </w:rPr>
        <w:t>que as Situações da OS serão: Aberta; Atrasado para Iniciar; Iniciada; Plano Entregue; Entregue; Recebida; Devolvida; Atrasado para Corrigir; Reentregue; Atrasado para Terminar; Aceita; Terminada; Em Garantia; e</w:t>
      </w:r>
      <w:r>
        <w:rPr>
          <w:lang w:val="pt-BR"/>
        </w:rPr>
        <w:t xml:space="preserve"> </w:t>
      </w:r>
      <w:r w:rsidRPr="008F54E2">
        <w:rPr>
          <w:lang w:val="pt-BR"/>
        </w:rPr>
        <w:t>Garantia Terminada</w:t>
      </w:r>
      <w:r w:rsidR="00666778">
        <w:rPr>
          <w:lang w:val="pt-BR"/>
        </w:rPr>
        <w:t>. A definição foi apresentada</w:t>
      </w:r>
      <w:r w:rsidR="00666778" w:rsidRPr="00A83222">
        <w:rPr>
          <w:lang w:val="pt-BR"/>
        </w:rPr>
        <w:t xml:space="preserve"> </w:t>
      </w:r>
      <w:r w:rsidR="00666778">
        <w:rPr>
          <w:lang w:val="pt-BR"/>
        </w:rPr>
        <w:t>a NT Consult</w:t>
      </w:r>
      <w:r w:rsidR="00666778" w:rsidRPr="00A83222">
        <w:rPr>
          <w:lang w:val="pt-BR"/>
        </w:rPr>
        <w:t xml:space="preserve"> e foi aprovado.</w:t>
      </w:r>
    </w:p>
    <w:p w:rsidR="00666778" w:rsidRDefault="00082FAD" w:rsidP="00666778">
      <w:pPr>
        <w:jc w:val="both"/>
        <w:rPr>
          <w:lang w:val="pt-BR"/>
        </w:rPr>
      </w:pPr>
      <w:r w:rsidRPr="008F54E2">
        <w:rPr>
          <w:lang w:val="pt-BR"/>
        </w:rPr>
        <w:t xml:space="preserve">Definido </w:t>
      </w:r>
      <w:r w:rsidR="00666778">
        <w:rPr>
          <w:lang w:val="pt-BR"/>
        </w:rPr>
        <w:t xml:space="preserve">pelo CIAT </w:t>
      </w:r>
      <w:r w:rsidRPr="008F54E2">
        <w:rPr>
          <w:lang w:val="pt-BR"/>
        </w:rPr>
        <w:t>que as datas para acompanhamento da OS são: Abertura; Início; Entrega do Plano; Entrega; Recebimento; Aceite; Termino; Garantia; e</w:t>
      </w:r>
      <w:r>
        <w:rPr>
          <w:lang w:val="pt-BR"/>
        </w:rPr>
        <w:t xml:space="preserve"> </w:t>
      </w:r>
      <w:r w:rsidRPr="008F54E2">
        <w:rPr>
          <w:lang w:val="pt-BR"/>
        </w:rPr>
        <w:t>Fim da Garantia</w:t>
      </w:r>
      <w:r>
        <w:rPr>
          <w:lang w:val="pt-BR"/>
        </w:rPr>
        <w:t>.</w:t>
      </w:r>
      <w:r w:rsidR="00666778">
        <w:rPr>
          <w:lang w:val="pt-BR"/>
        </w:rPr>
        <w:t xml:space="preserve"> A definição foi apresentada</w:t>
      </w:r>
      <w:r w:rsidR="00666778" w:rsidRPr="00A83222">
        <w:rPr>
          <w:lang w:val="pt-BR"/>
        </w:rPr>
        <w:t xml:space="preserve"> </w:t>
      </w:r>
      <w:r w:rsidR="00666778">
        <w:rPr>
          <w:lang w:val="pt-BR"/>
        </w:rPr>
        <w:t>a NT Consult</w:t>
      </w:r>
      <w:r w:rsidR="00666778" w:rsidRPr="00A83222">
        <w:rPr>
          <w:lang w:val="pt-BR"/>
        </w:rPr>
        <w:t xml:space="preserve"> e foi aprovado.</w:t>
      </w:r>
    </w:p>
    <w:p w:rsidR="00666778" w:rsidRDefault="00082FAD" w:rsidP="00666778">
      <w:pPr>
        <w:jc w:val="both"/>
        <w:rPr>
          <w:lang w:val="pt-BR"/>
        </w:rPr>
      </w:pPr>
      <w:r>
        <w:rPr>
          <w:lang w:val="pt-BR"/>
        </w:rPr>
        <w:t>Sugerido</w:t>
      </w:r>
      <w:r w:rsidRPr="008F54E2">
        <w:rPr>
          <w:lang w:val="pt-BR"/>
        </w:rPr>
        <w:t xml:space="preserve"> </w:t>
      </w:r>
      <w:r w:rsidR="00666778">
        <w:rPr>
          <w:lang w:val="pt-BR"/>
        </w:rPr>
        <w:t xml:space="preserve">pelo CIAT </w:t>
      </w:r>
      <w:r w:rsidRPr="008F54E2">
        <w:rPr>
          <w:lang w:val="pt-BR"/>
        </w:rPr>
        <w:t xml:space="preserve">que a data de Entrega </w:t>
      </w:r>
      <w:r>
        <w:rPr>
          <w:lang w:val="pt-BR"/>
        </w:rPr>
        <w:t>prevista</w:t>
      </w:r>
      <w:r w:rsidRPr="008F54E2">
        <w:rPr>
          <w:lang w:val="pt-BR"/>
        </w:rPr>
        <w:t xml:space="preserve"> será de 60% do prazo total da OS, sem previsão de penalidades por não cumprimento desta data.</w:t>
      </w:r>
      <w:r>
        <w:rPr>
          <w:lang w:val="pt-BR"/>
        </w:rPr>
        <w:t xml:space="preserve"> Pois necessita </w:t>
      </w:r>
      <w:r w:rsidRPr="004758F4">
        <w:rPr>
          <w:lang w:val="pt-BR"/>
        </w:rPr>
        <w:lastRenderedPageBreak/>
        <w:t xml:space="preserve">antecipar </w:t>
      </w:r>
      <w:r>
        <w:rPr>
          <w:lang w:val="pt-BR"/>
        </w:rPr>
        <w:t>o planejamento d</w:t>
      </w:r>
      <w:r w:rsidRPr="004758F4">
        <w:rPr>
          <w:lang w:val="pt-BR"/>
        </w:rPr>
        <w:t>as entregas, pois se entregar e tiver erro, o prazo continua correndo, mas o tempo gasto para aceite, não conta no prazo da Fábrica.</w:t>
      </w:r>
      <w:r>
        <w:rPr>
          <w:lang w:val="pt-BR"/>
        </w:rPr>
        <w:t xml:space="preserve"> Depois da Entrega a contagem do prazo é paralisado e só volta a contar após a comunicação de inconformidades, caso haja. </w:t>
      </w:r>
      <w:r w:rsidR="00666778">
        <w:rPr>
          <w:lang w:val="pt-BR"/>
        </w:rPr>
        <w:t>A sugestão foi apresentada</w:t>
      </w:r>
      <w:r w:rsidR="00666778" w:rsidRPr="00A83222">
        <w:rPr>
          <w:lang w:val="pt-BR"/>
        </w:rPr>
        <w:t xml:space="preserve"> </w:t>
      </w:r>
      <w:r w:rsidR="00666778">
        <w:rPr>
          <w:lang w:val="pt-BR"/>
        </w:rPr>
        <w:t>a NT Consult</w:t>
      </w:r>
      <w:r w:rsidR="00666778" w:rsidRPr="00A83222">
        <w:rPr>
          <w:lang w:val="pt-BR"/>
        </w:rPr>
        <w:t xml:space="preserve"> e foi </w:t>
      </w:r>
      <w:r w:rsidR="00666778">
        <w:rPr>
          <w:lang w:val="pt-BR"/>
        </w:rPr>
        <w:t>acatada</w:t>
      </w:r>
      <w:r w:rsidR="00666778" w:rsidRPr="00A83222">
        <w:rPr>
          <w:lang w:val="pt-BR"/>
        </w:rPr>
        <w:t>.</w:t>
      </w:r>
    </w:p>
    <w:p w:rsidR="00666778" w:rsidRDefault="00666778" w:rsidP="00666778">
      <w:pPr>
        <w:jc w:val="both"/>
        <w:rPr>
          <w:lang w:val="pt-BR"/>
        </w:rPr>
      </w:pPr>
      <w:r>
        <w:rPr>
          <w:lang w:val="pt-BR"/>
        </w:rPr>
        <w:t xml:space="preserve">Sugerido pelo CIAT </w:t>
      </w:r>
      <w:r w:rsidR="00082FAD" w:rsidRPr="008F54E2">
        <w:rPr>
          <w:lang w:val="pt-BR"/>
        </w:rPr>
        <w:t>que a data de Recebimento prevista será de 5</w:t>
      </w:r>
      <w:r w:rsidR="00082FAD">
        <w:rPr>
          <w:lang w:val="pt-BR"/>
        </w:rPr>
        <w:t xml:space="preserve"> dias uteis para OS e até 150 PF</w:t>
      </w:r>
      <w:r w:rsidR="00082FAD" w:rsidRPr="008F54E2">
        <w:rPr>
          <w:lang w:val="pt-BR"/>
        </w:rPr>
        <w:t xml:space="preserve"> ou 10 dias </w:t>
      </w:r>
      <w:r w:rsidR="00082FAD">
        <w:rPr>
          <w:lang w:val="pt-BR"/>
        </w:rPr>
        <w:t>uteis para OS maiores que 150 PF, e este período não deverá ser computado no prazo total para termino da OS.</w:t>
      </w:r>
      <w:r>
        <w:rPr>
          <w:lang w:val="pt-BR"/>
        </w:rPr>
        <w:t xml:space="preserve"> A sugestão foi apresentada</w:t>
      </w:r>
      <w:r w:rsidRPr="00A83222">
        <w:rPr>
          <w:lang w:val="pt-BR"/>
        </w:rPr>
        <w:t xml:space="preserve"> </w:t>
      </w:r>
      <w:r>
        <w:rPr>
          <w:lang w:val="pt-BR"/>
        </w:rPr>
        <w:t>a NT Consult</w:t>
      </w:r>
      <w:r w:rsidRPr="00A83222">
        <w:rPr>
          <w:lang w:val="pt-BR"/>
        </w:rPr>
        <w:t xml:space="preserve"> e foi </w:t>
      </w:r>
      <w:r>
        <w:rPr>
          <w:lang w:val="pt-BR"/>
        </w:rPr>
        <w:t>acatada</w:t>
      </w:r>
      <w:r w:rsidRPr="00A83222">
        <w:rPr>
          <w:lang w:val="pt-BR"/>
        </w:rPr>
        <w:t>.</w:t>
      </w:r>
    </w:p>
    <w:p w:rsidR="00666778" w:rsidRDefault="00666778" w:rsidP="00666778">
      <w:pPr>
        <w:jc w:val="both"/>
        <w:rPr>
          <w:lang w:val="pt-BR"/>
        </w:rPr>
      </w:pPr>
      <w:r>
        <w:rPr>
          <w:lang w:val="pt-BR"/>
        </w:rPr>
        <w:t>Sugerido pelo CIAT</w:t>
      </w:r>
      <w:r w:rsidR="00082FAD" w:rsidRPr="008F54E2">
        <w:rPr>
          <w:lang w:val="pt-BR"/>
        </w:rPr>
        <w:t xml:space="preserve"> que a data de Aceite prevista será de 20% do </w:t>
      </w:r>
      <w:r w:rsidR="00082FAD">
        <w:rPr>
          <w:lang w:val="pt-BR"/>
        </w:rPr>
        <w:t>prazo</w:t>
      </w:r>
      <w:r w:rsidR="00082FAD" w:rsidRPr="008F54E2">
        <w:rPr>
          <w:lang w:val="pt-BR"/>
        </w:rPr>
        <w:t xml:space="preserve"> total da OS </w:t>
      </w:r>
      <w:r w:rsidR="00082FAD">
        <w:rPr>
          <w:lang w:val="pt-BR"/>
        </w:rPr>
        <w:t>em dias corridos, a partir da data de Recebimento, e este período não deverá ser computado no prazo total para termino da OS.</w:t>
      </w:r>
      <w:r>
        <w:rPr>
          <w:lang w:val="pt-BR"/>
        </w:rPr>
        <w:t xml:space="preserve"> A sugestão foi apresentada</w:t>
      </w:r>
      <w:r w:rsidRPr="00A83222">
        <w:rPr>
          <w:lang w:val="pt-BR"/>
        </w:rPr>
        <w:t xml:space="preserve"> </w:t>
      </w:r>
      <w:r>
        <w:rPr>
          <w:lang w:val="pt-BR"/>
        </w:rPr>
        <w:t>a NT Consult</w:t>
      </w:r>
      <w:r w:rsidRPr="00A83222">
        <w:rPr>
          <w:lang w:val="pt-BR"/>
        </w:rPr>
        <w:t xml:space="preserve"> e foi </w:t>
      </w:r>
      <w:r>
        <w:rPr>
          <w:lang w:val="pt-BR"/>
        </w:rPr>
        <w:t>acatada</w:t>
      </w:r>
      <w:r w:rsidRPr="00A83222">
        <w:rPr>
          <w:lang w:val="pt-BR"/>
        </w:rPr>
        <w:t>.</w:t>
      </w:r>
    </w:p>
    <w:p w:rsidR="00666778" w:rsidRDefault="00666778" w:rsidP="00666778">
      <w:pPr>
        <w:jc w:val="both"/>
        <w:rPr>
          <w:lang w:val="pt-BR"/>
        </w:rPr>
      </w:pPr>
      <w:r>
        <w:rPr>
          <w:lang w:val="pt-BR"/>
        </w:rPr>
        <w:t>A NT Consult propôs um modelo da</w:t>
      </w:r>
      <w:r w:rsidR="00082FAD">
        <w:rPr>
          <w:lang w:val="pt-BR"/>
        </w:rPr>
        <w:t xml:space="preserve"> </w:t>
      </w:r>
      <w:r w:rsidR="00082FAD" w:rsidRPr="008F54E2">
        <w:rPr>
          <w:lang w:val="pt-BR"/>
        </w:rPr>
        <w:t>estrutura de diretórios para o repositório</w:t>
      </w:r>
      <w:r w:rsidR="00082FAD">
        <w:rPr>
          <w:lang w:val="pt-BR"/>
        </w:rPr>
        <w:t xml:space="preserve"> de artefatos no repositório gerenciado pela ferramenta Git.</w:t>
      </w:r>
      <w:r>
        <w:rPr>
          <w:lang w:val="pt-BR"/>
        </w:rPr>
        <w:t xml:space="preserve"> </w:t>
      </w:r>
      <w:r w:rsidRPr="00A83222">
        <w:rPr>
          <w:lang w:val="pt-BR"/>
        </w:rPr>
        <w:t xml:space="preserve">O modelo proposto foi apresentado </w:t>
      </w:r>
      <w:r>
        <w:rPr>
          <w:lang w:val="pt-BR"/>
        </w:rPr>
        <w:t>ao CIAT</w:t>
      </w:r>
      <w:r w:rsidRPr="00A83222">
        <w:rPr>
          <w:lang w:val="pt-BR"/>
        </w:rPr>
        <w:t xml:space="preserve"> e foi aprovado.</w:t>
      </w:r>
    </w:p>
    <w:p w:rsidR="00666778" w:rsidRDefault="00666778" w:rsidP="00666778">
      <w:pPr>
        <w:jc w:val="both"/>
        <w:rPr>
          <w:lang w:val="pt-BR"/>
        </w:rPr>
      </w:pPr>
      <w:r w:rsidRPr="008F54E2">
        <w:rPr>
          <w:lang w:val="pt-BR"/>
        </w:rPr>
        <w:t xml:space="preserve">Definido </w:t>
      </w:r>
      <w:r>
        <w:rPr>
          <w:lang w:val="pt-BR"/>
        </w:rPr>
        <w:t xml:space="preserve">pelo CIAT </w:t>
      </w:r>
      <w:r w:rsidRPr="008F54E2">
        <w:rPr>
          <w:lang w:val="pt-BR"/>
        </w:rPr>
        <w:t xml:space="preserve">que </w:t>
      </w:r>
      <w:r>
        <w:rPr>
          <w:lang w:val="pt-BR"/>
        </w:rPr>
        <w:t>o</w:t>
      </w:r>
      <w:r w:rsidR="00082FAD">
        <w:rPr>
          <w:lang w:val="pt-BR"/>
        </w:rPr>
        <w:t xml:space="preserve"> repositório será mantido nos servidores da SEFAZ-TO.</w:t>
      </w:r>
      <w:r>
        <w:rPr>
          <w:lang w:val="pt-BR"/>
        </w:rPr>
        <w:t xml:space="preserve"> A definição foi apresentada</w:t>
      </w:r>
      <w:r w:rsidRPr="00A83222">
        <w:rPr>
          <w:lang w:val="pt-BR"/>
        </w:rPr>
        <w:t xml:space="preserve"> </w:t>
      </w:r>
      <w:r>
        <w:rPr>
          <w:lang w:val="pt-BR"/>
        </w:rPr>
        <w:t>a NT Consult</w:t>
      </w:r>
      <w:r w:rsidRPr="00A83222">
        <w:rPr>
          <w:lang w:val="pt-BR"/>
        </w:rPr>
        <w:t xml:space="preserve"> e foi aprovado.</w:t>
      </w:r>
    </w:p>
    <w:p w:rsidR="00666778" w:rsidRDefault="00666778" w:rsidP="00666778">
      <w:pPr>
        <w:jc w:val="both"/>
        <w:rPr>
          <w:lang w:val="pt-BR"/>
        </w:rPr>
      </w:pPr>
      <w:r w:rsidRPr="008F54E2">
        <w:rPr>
          <w:lang w:val="pt-BR"/>
        </w:rPr>
        <w:t xml:space="preserve">Definido </w:t>
      </w:r>
      <w:r>
        <w:rPr>
          <w:lang w:val="pt-BR"/>
        </w:rPr>
        <w:t xml:space="preserve">pelo CIAT </w:t>
      </w:r>
      <w:r w:rsidRPr="008F54E2">
        <w:rPr>
          <w:lang w:val="pt-BR"/>
        </w:rPr>
        <w:t xml:space="preserve">que </w:t>
      </w:r>
      <w:r w:rsidR="00082FAD" w:rsidRPr="008F54E2">
        <w:rPr>
          <w:lang w:val="pt-BR"/>
        </w:rPr>
        <w:t>o Mantis Bug Tracker, que é a ferramenta adotada para o gerenciamento das inconformidades será instalado no mesmo servidor do repositório de artefatos.</w:t>
      </w:r>
      <w:r>
        <w:rPr>
          <w:lang w:val="pt-BR"/>
        </w:rPr>
        <w:t xml:space="preserve"> A definição foi apresentada</w:t>
      </w:r>
      <w:r w:rsidRPr="00A83222">
        <w:rPr>
          <w:lang w:val="pt-BR"/>
        </w:rPr>
        <w:t xml:space="preserve"> </w:t>
      </w:r>
      <w:r>
        <w:rPr>
          <w:lang w:val="pt-BR"/>
        </w:rPr>
        <w:t>a NT Consult</w:t>
      </w:r>
      <w:r w:rsidRPr="00A83222">
        <w:rPr>
          <w:lang w:val="pt-BR"/>
        </w:rPr>
        <w:t xml:space="preserve"> e foi aprovado.</w:t>
      </w:r>
    </w:p>
    <w:p w:rsidR="00666778" w:rsidRDefault="00666778" w:rsidP="00666778">
      <w:pPr>
        <w:jc w:val="both"/>
        <w:rPr>
          <w:lang w:val="pt-BR"/>
        </w:rPr>
      </w:pPr>
      <w:r w:rsidRPr="008F54E2">
        <w:rPr>
          <w:lang w:val="pt-BR"/>
        </w:rPr>
        <w:t xml:space="preserve">Definido </w:t>
      </w:r>
      <w:r>
        <w:rPr>
          <w:lang w:val="pt-BR"/>
        </w:rPr>
        <w:t xml:space="preserve">pelo CIAT </w:t>
      </w:r>
      <w:r w:rsidRPr="008F54E2">
        <w:rPr>
          <w:lang w:val="pt-BR"/>
        </w:rPr>
        <w:t xml:space="preserve">que </w:t>
      </w:r>
      <w:r w:rsidR="00082FAD" w:rsidRPr="008F54E2">
        <w:rPr>
          <w:lang w:val="pt-BR"/>
        </w:rPr>
        <w:t xml:space="preserve">o TestLink, que é a ferramenta adotada para o gerenciamento dos Casos de Teste, também será </w:t>
      </w:r>
      <w:r w:rsidR="00082FAD">
        <w:rPr>
          <w:lang w:val="pt-BR"/>
        </w:rPr>
        <w:t>disponibilizado</w:t>
      </w:r>
      <w:r w:rsidR="00082FAD" w:rsidRPr="008F54E2">
        <w:rPr>
          <w:lang w:val="pt-BR"/>
        </w:rPr>
        <w:t xml:space="preserve"> </w:t>
      </w:r>
      <w:r w:rsidR="00082FAD">
        <w:rPr>
          <w:lang w:val="pt-BR"/>
        </w:rPr>
        <w:t xml:space="preserve">pelo CIAT </w:t>
      </w:r>
      <w:r w:rsidR="00082FAD" w:rsidRPr="008F54E2">
        <w:rPr>
          <w:lang w:val="pt-BR"/>
        </w:rPr>
        <w:t>no mesmo servidor do repositório de artefatos e do Mantis.</w:t>
      </w:r>
      <w:r>
        <w:rPr>
          <w:lang w:val="pt-BR"/>
        </w:rPr>
        <w:t xml:space="preserve"> A definição foi apresentada</w:t>
      </w:r>
      <w:r w:rsidRPr="00A83222">
        <w:rPr>
          <w:lang w:val="pt-BR"/>
        </w:rPr>
        <w:t xml:space="preserve"> </w:t>
      </w:r>
      <w:r>
        <w:rPr>
          <w:lang w:val="pt-BR"/>
        </w:rPr>
        <w:t>a NT Consult</w:t>
      </w:r>
      <w:r w:rsidRPr="00A83222">
        <w:rPr>
          <w:lang w:val="pt-BR"/>
        </w:rPr>
        <w:t xml:space="preserve"> e foi aprovado.</w:t>
      </w:r>
    </w:p>
    <w:p w:rsidR="00666778" w:rsidRDefault="00666778" w:rsidP="00666778">
      <w:pPr>
        <w:jc w:val="both"/>
        <w:rPr>
          <w:lang w:val="pt-BR"/>
        </w:rPr>
      </w:pPr>
      <w:r>
        <w:rPr>
          <w:lang w:val="pt-BR"/>
        </w:rPr>
        <w:t>Sugerido pelo CIAT</w:t>
      </w:r>
      <w:r w:rsidRPr="008F54E2">
        <w:rPr>
          <w:lang w:val="pt-BR"/>
        </w:rPr>
        <w:t xml:space="preserve"> que </w:t>
      </w:r>
      <w:r w:rsidR="00082FAD" w:rsidRPr="003D7A53">
        <w:rPr>
          <w:lang w:val="pt-BR"/>
        </w:rPr>
        <w:t>a NT Consult deverá integrar o Mantis Bug Tracker, que é a ferramenta adotada para o gerenciamento das inconformidades, com o Sistema SOS, que é a ferramenta adotada para o gerenciamento das Ordens de Serviços. Foi</w:t>
      </w:r>
      <w:r w:rsidR="00082FAD">
        <w:rPr>
          <w:lang w:val="pt-BR"/>
        </w:rPr>
        <w:t xml:space="preserve"> i</w:t>
      </w:r>
      <w:r w:rsidR="00082FAD" w:rsidRPr="003D7A53">
        <w:rPr>
          <w:lang w:val="pt-BR"/>
        </w:rPr>
        <w:t>nforma</w:t>
      </w:r>
      <w:r w:rsidR="00082FAD">
        <w:rPr>
          <w:lang w:val="pt-BR"/>
        </w:rPr>
        <w:t>do q</w:t>
      </w:r>
      <w:r w:rsidR="00082FAD" w:rsidRPr="003D7A53">
        <w:rPr>
          <w:lang w:val="pt-BR"/>
        </w:rPr>
        <w:t xml:space="preserve">ue </w:t>
      </w:r>
      <w:r w:rsidR="00082FAD">
        <w:rPr>
          <w:lang w:val="pt-BR"/>
        </w:rPr>
        <w:t>os ajustes no Sistema SOS para integrar com o Mantis e d</w:t>
      </w:r>
      <w:r w:rsidR="00082FAD" w:rsidRPr="003D7A53">
        <w:rPr>
          <w:lang w:val="pt-BR"/>
        </w:rPr>
        <w:t xml:space="preserve">isponibilizar os relatórios de acompanhamento </w:t>
      </w:r>
      <w:r w:rsidR="00082FAD">
        <w:rPr>
          <w:lang w:val="pt-BR"/>
        </w:rPr>
        <w:t>da OS deverá demorar um pouco</w:t>
      </w:r>
      <w:r w:rsidR="00082FAD" w:rsidRPr="003D7A53">
        <w:rPr>
          <w:lang w:val="pt-BR"/>
        </w:rPr>
        <w:t xml:space="preserve">. </w:t>
      </w:r>
      <w:r w:rsidR="00082FAD">
        <w:rPr>
          <w:lang w:val="pt-BR"/>
        </w:rPr>
        <w:t>Até que isso seja efetivado deverá controlar os indicadores de nível de serviço de cada OS e também a elaboração do relatório de acompanhamento da OS de forma manual.</w:t>
      </w:r>
      <w:r>
        <w:rPr>
          <w:lang w:val="pt-BR"/>
        </w:rPr>
        <w:t xml:space="preserve"> A sugestão foi apresentada</w:t>
      </w:r>
      <w:r w:rsidRPr="00A83222">
        <w:rPr>
          <w:lang w:val="pt-BR"/>
        </w:rPr>
        <w:t xml:space="preserve"> </w:t>
      </w:r>
      <w:r>
        <w:rPr>
          <w:lang w:val="pt-BR"/>
        </w:rPr>
        <w:t>a NT Consult</w:t>
      </w:r>
      <w:r w:rsidRPr="00A83222">
        <w:rPr>
          <w:lang w:val="pt-BR"/>
        </w:rPr>
        <w:t xml:space="preserve"> e foi </w:t>
      </w:r>
      <w:r>
        <w:rPr>
          <w:lang w:val="pt-BR"/>
        </w:rPr>
        <w:t>acatada</w:t>
      </w:r>
      <w:r w:rsidRPr="00A83222">
        <w:rPr>
          <w:lang w:val="pt-BR"/>
        </w:rPr>
        <w:t>.</w:t>
      </w:r>
    </w:p>
    <w:p w:rsidR="00666778" w:rsidRPr="00C64F21" w:rsidRDefault="00C96B96" w:rsidP="00666778">
      <w:pPr>
        <w:jc w:val="both"/>
        <w:rPr>
          <w:lang w:val="pt-BR"/>
        </w:rPr>
      </w:pPr>
      <w:r w:rsidRPr="005A5267">
        <w:rPr>
          <w:lang w:val="pt-BR"/>
        </w:rPr>
        <w:t>Informado pela NT Consult que o disponibilização e configuração do ambiente interno da fábrica para o desenvolvimento está em andamento, sendo que os servidores internos de banco, do repositório Git, servidor de aplicação Java, servidor de deploy e o ambiente de desenvolvimento</w:t>
      </w:r>
      <w:r>
        <w:rPr>
          <w:lang w:val="pt-BR"/>
        </w:rPr>
        <w:t xml:space="preserve"> já estão OK</w:t>
      </w:r>
      <w:r w:rsidR="00666778">
        <w:rPr>
          <w:lang w:val="pt-BR"/>
        </w:rPr>
        <w:t>,</w:t>
      </w:r>
      <w:r w:rsidR="00666778" w:rsidRPr="00C64F21">
        <w:rPr>
          <w:lang w:val="pt-BR"/>
        </w:rPr>
        <w:t xml:space="preserve"> só falta configurar a integração contínua do Jenkins.</w:t>
      </w:r>
    </w:p>
    <w:p w:rsidR="00666778" w:rsidRDefault="00666778" w:rsidP="00666778">
      <w:pPr>
        <w:jc w:val="both"/>
        <w:rPr>
          <w:lang w:val="pt-BR"/>
        </w:rPr>
      </w:pPr>
      <w:r>
        <w:rPr>
          <w:lang w:val="pt-BR"/>
        </w:rPr>
        <w:t>Apresentado</w:t>
      </w:r>
      <w:r w:rsidRPr="005A5267">
        <w:rPr>
          <w:lang w:val="pt-BR"/>
        </w:rPr>
        <w:t xml:space="preserve"> pela NT Consult </w:t>
      </w:r>
      <w:r w:rsidRPr="00C64F21">
        <w:rPr>
          <w:lang w:val="pt-BR"/>
        </w:rPr>
        <w:t xml:space="preserve">o </w:t>
      </w:r>
      <w:r>
        <w:rPr>
          <w:lang w:val="pt-BR"/>
        </w:rPr>
        <w:t xml:space="preserve">endereço do </w:t>
      </w:r>
      <w:r w:rsidRPr="00C64F21">
        <w:rPr>
          <w:lang w:val="pt-BR"/>
        </w:rPr>
        <w:t xml:space="preserve">site de teste da </w:t>
      </w:r>
      <w:r w:rsidR="00ED39CA">
        <w:rPr>
          <w:lang w:val="pt-BR"/>
        </w:rPr>
        <w:t>Fábrica de Software</w:t>
      </w:r>
      <w:r w:rsidRPr="00C64F21">
        <w:rPr>
          <w:lang w:val="pt-BR"/>
        </w:rPr>
        <w:t xml:space="preserve"> htt</w:t>
      </w:r>
      <w:r>
        <w:rPr>
          <w:lang w:val="pt-BR"/>
        </w:rPr>
        <w:t xml:space="preserve">p://177.39.184.50:9080/sefaz-to. </w:t>
      </w:r>
    </w:p>
    <w:p w:rsidR="00B54FB0" w:rsidRDefault="00B54FB0" w:rsidP="00B54FB0">
      <w:pPr>
        <w:jc w:val="both"/>
        <w:rPr>
          <w:lang w:val="pt-BR"/>
        </w:rPr>
      </w:pPr>
    </w:p>
    <w:p w:rsidR="00B54FB0" w:rsidRDefault="00B54FB0" w:rsidP="00B54FB0">
      <w:pPr>
        <w:jc w:val="both"/>
        <w:rPr>
          <w:lang w:val="pt-BR"/>
        </w:rPr>
      </w:pPr>
    </w:p>
    <w:p w:rsidR="00B54FB0" w:rsidRPr="00592FDB" w:rsidRDefault="00B54FB0" w:rsidP="00B54FB0">
      <w:pPr>
        <w:rPr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A6C201C" wp14:editId="3118AF9C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1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2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4E79A" id="Group 14796" o:spid="_x0000_s1026" style="position:absolute;margin-left:28.35pt;margin-top:2.85pt;width:432.55pt;height:16.15pt;z-index:-251655168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  <w:lang w:val="pt-BR"/>
        </w:rPr>
        <w:t>B</w:t>
      </w:r>
      <w:r w:rsidRPr="00592FDB">
        <w:rPr>
          <w:b/>
          <w:color w:val="17365D"/>
          <w:sz w:val="28"/>
          <w:szCs w:val="28"/>
          <w:lang w:val="pt-BR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>
        <w:rPr>
          <w:b/>
          <w:color w:val="17365D"/>
          <w:sz w:val="28"/>
          <w:szCs w:val="28"/>
          <w:lang w:val="pt-BR"/>
        </w:rPr>
        <w:t>Atividades Referente a Ordens de Serviços</w:t>
      </w:r>
    </w:p>
    <w:p w:rsidR="00B54FB0" w:rsidRPr="00A83222" w:rsidRDefault="00B54FB0" w:rsidP="00B54FB0">
      <w:pPr>
        <w:jc w:val="both"/>
        <w:rPr>
          <w:lang w:val="pt-BR"/>
        </w:rPr>
      </w:pPr>
    </w:p>
    <w:p w:rsidR="00666778" w:rsidRDefault="00666778" w:rsidP="00666778">
      <w:pPr>
        <w:jc w:val="both"/>
        <w:rPr>
          <w:lang w:val="pt-BR"/>
        </w:rPr>
      </w:pPr>
      <w:r w:rsidRPr="00A83222">
        <w:rPr>
          <w:lang w:val="pt-BR"/>
        </w:rPr>
        <w:t>Ordem de serviço em execução na fábrica: OS 4721 - Produto Arrecadação - Subproduto Parametrização da Arrecadação - Versão (1.0)</w:t>
      </w:r>
      <w:r>
        <w:rPr>
          <w:lang w:val="pt-BR"/>
        </w:rPr>
        <w:t xml:space="preserve">, e que </w:t>
      </w:r>
      <w:r w:rsidRPr="008F54E2">
        <w:rPr>
          <w:lang w:val="pt-BR"/>
        </w:rPr>
        <w:t>a contagem de pontos de função da OS</w:t>
      </w:r>
      <w:r>
        <w:rPr>
          <w:lang w:val="pt-BR"/>
        </w:rPr>
        <w:t xml:space="preserve"> 4721 foi revisada para 271 PF, e </w:t>
      </w:r>
      <w:r w:rsidRPr="008F54E2">
        <w:rPr>
          <w:lang w:val="pt-BR"/>
        </w:rPr>
        <w:t xml:space="preserve">que </w:t>
      </w:r>
      <w:r>
        <w:rPr>
          <w:lang w:val="pt-BR"/>
        </w:rPr>
        <w:t>foi</w:t>
      </w:r>
      <w:r w:rsidRPr="008F54E2">
        <w:rPr>
          <w:lang w:val="pt-BR"/>
        </w:rPr>
        <w:t xml:space="preserve"> encaminhado uma nova versão da Planilha de Contagem e dos casos de usos com ajustes de entendimento detectados durante o processo de elaboração</w:t>
      </w:r>
      <w:r>
        <w:rPr>
          <w:lang w:val="pt-BR"/>
        </w:rPr>
        <w:t xml:space="preserve"> dos casos de teste, com a liberação do repositório de artefatos.</w:t>
      </w:r>
    </w:p>
    <w:p w:rsidR="00C96B96" w:rsidRDefault="00C96B96" w:rsidP="00C96B96">
      <w:pPr>
        <w:jc w:val="both"/>
        <w:rPr>
          <w:lang w:val="pt-BR"/>
        </w:rPr>
      </w:pPr>
      <w:r>
        <w:rPr>
          <w:lang w:val="pt-BR"/>
        </w:rPr>
        <w:t>Informado pela NT Consult que um primeiro caso de usos</w:t>
      </w:r>
      <w:r w:rsidR="00ED39CA">
        <w:rPr>
          <w:lang w:val="pt-BR"/>
        </w:rPr>
        <w:t xml:space="preserve">, o Caso de Uso </w:t>
      </w:r>
      <w:r w:rsidR="00ED39CA" w:rsidRPr="00ED39CA">
        <w:rPr>
          <w:lang w:val="pt-BR"/>
        </w:rPr>
        <w:t>ARRUC0980 - Parametrizar Tipos de Rejeições dos Arquivos</w:t>
      </w:r>
      <w:r w:rsidR="00ED39CA">
        <w:rPr>
          <w:lang w:val="pt-BR"/>
        </w:rPr>
        <w:t>,</w:t>
      </w:r>
      <w:r>
        <w:rPr>
          <w:lang w:val="pt-BR"/>
        </w:rPr>
        <w:t xml:space="preserve"> da OS 4721 com as funcionalidades padrão de CRUD deverá estar disponível até o dia 06/04/2016 para validação da estrutura e ambiente de desenvolvimento.</w:t>
      </w:r>
    </w:p>
    <w:p w:rsidR="00B54FB0" w:rsidRDefault="00B54FB0" w:rsidP="00B54FB0">
      <w:pPr>
        <w:jc w:val="both"/>
        <w:rPr>
          <w:lang w:val="pt-BR"/>
        </w:rPr>
      </w:pPr>
    </w:p>
    <w:p w:rsidR="00B54FB0" w:rsidRDefault="00B54FB0" w:rsidP="00B54FB0">
      <w:pPr>
        <w:rPr>
          <w:rFonts w:ascii="Arial" w:eastAsia="Arial" w:hAnsi="Arial" w:cs="Arial"/>
          <w:b/>
          <w:color w:val="17365D"/>
          <w:sz w:val="28"/>
          <w:szCs w:val="28"/>
          <w:lang w:val="pt-BR"/>
        </w:rPr>
      </w:pPr>
      <w:r w:rsidRPr="00592FDB">
        <w:rPr>
          <w:b/>
          <w:noProof/>
          <w:color w:val="17365D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AB653DC" wp14:editId="2FBBF34B">
                <wp:simplePos x="0" y="0"/>
                <wp:positionH relativeFrom="column">
                  <wp:posOffset>360045</wp:posOffset>
                </wp:positionH>
                <wp:positionV relativeFrom="paragraph">
                  <wp:posOffset>36195</wp:posOffset>
                </wp:positionV>
                <wp:extent cx="5493600" cy="205200"/>
                <wp:effectExtent l="0" t="0" r="0" b="4445"/>
                <wp:wrapNone/>
                <wp:docPr id="6" name="Group 1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3600" cy="205200"/>
                          <a:chOff x="0" y="0"/>
                          <a:chExt cx="5493385" cy="204215"/>
                        </a:xfrm>
                      </wpg:grpSpPr>
                      <wps:wsp>
                        <wps:cNvPr id="7" name="Shape 18755"/>
                        <wps:cNvSpPr/>
                        <wps:spPr>
                          <a:xfrm>
                            <a:off x="0" y="1981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8756"/>
                        <wps:cNvSpPr/>
                        <wps:spPr>
                          <a:xfrm>
                            <a:off x="6096" y="198120"/>
                            <a:ext cx="54872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7289" h="9144">
                                <a:moveTo>
                                  <a:pt x="0" y="0"/>
                                </a:moveTo>
                                <a:lnTo>
                                  <a:pt x="5487289" y="0"/>
                                </a:lnTo>
                                <a:lnTo>
                                  <a:pt x="54872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8757"/>
                        <wps:cNvSpPr/>
                        <wps:spPr>
                          <a:xfrm>
                            <a:off x="0" y="0"/>
                            <a:ext cx="9144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981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ADA47" id="Group 14796" o:spid="_x0000_s1026" style="position:absolute;margin-left:28.35pt;margin-top:2.85pt;width:432.55pt;height:16.15pt;z-index:-251653120;mso-width-relative:margin;mso-height-relative:margin" coordsize="54933,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">
                <v:shape id="Shape 18755" o:spid="_x0000_s1027" style="position:absolute;top:198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756" o:spid="_x0000_s1028" style="position:absolute;left:60;top:1981;width:54873;height:91;visibility:visible;mso-wrap-style:square;v-text-anchor:top" coordsize="548728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" path="m,l5487289,r,9144l,9144,,e" fillcolor="black" stroked="f" strokeweight="0">
                  <v:stroke miterlimit="83231f" joinstyle="miter"/>
                  <v:path arrowok="t" textboxrect="0,0,5487289,9144"/>
                </v:shape>
                <v:shape id="Shape 18757" o:spid="_x0000_s1029" style="position:absolute;width:91;height:1981;visibility:visible;mso-wrap-style:square;v-text-anchor:top" coordsize="9144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" path="m,l9144,r,198120l,198120,,e" fillcolor="black" stroked="f" strokeweight="0">
                  <v:stroke miterlimit="83231f" joinstyle="miter"/>
                  <v:path arrowok="t" textboxrect="0,0,9144,198120"/>
                </v:shape>
              </v:group>
            </w:pict>
          </mc:Fallback>
        </mc:AlternateContent>
      </w:r>
      <w:r>
        <w:rPr>
          <w:b/>
          <w:color w:val="17365D"/>
          <w:sz w:val="28"/>
          <w:szCs w:val="28"/>
          <w:lang w:val="pt-BR"/>
        </w:rPr>
        <w:t>C</w:t>
      </w:r>
      <w:r w:rsidRPr="00592FDB">
        <w:rPr>
          <w:b/>
          <w:color w:val="17365D"/>
          <w:sz w:val="28"/>
          <w:szCs w:val="28"/>
          <w:lang w:val="pt-BR"/>
        </w:rPr>
        <w:t>)</w:t>
      </w:r>
      <w:r w:rsidRPr="00592FDB"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 xml:space="preserve"> </w:t>
      </w:r>
      <w:r>
        <w:rPr>
          <w:rFonts w:ascii="Arial" w:eastAsia="Arial" w:hAnsi="Arial" w:cs="Arial"/>
          <w:b/>
          <w:color w:val="17365D"/>
          <w:sz w:val="28"/>
          <w:szCs w:val="28"/>
          <w:lang w:val="pt-BR"/>
        </w:rPr>
        <w:t>Atividades Pendentes</w:t>
      </w:r>
      <w:bookmarkStart w:id="0" w:name="_GoBack"/>
      <w:bookmarkEnd w:id="0"/>
    </w:p>
    <w:p w:rsidR="00B54FB0" w:rsidRPr="00B52D83" w:rsidRDefault="00B54FB0" w:rsidP="00B54FB0">
      <w:pPr>
        <w:jc w:val="both"/>
        <w:rPr>
          <w:lang w:val="pt-BR"/>
        </w:rPr>
      </w:pPr>
    </w:p>
    <w:tbl>
      <w:tblPr>
        <w:tblStyle w:val="SombreamentoClaro-nfase5"/>
        <w:tblW w:w="8640" w:type="dxa"/>
        <w:tblInd w:w="680" w:type="dxa"/>
        <w:tblBorders>
          <w:left w:val="single" w:sz="8" w:space="0" w:color="4472C4" w:themeColor="accent5"/>
          <w:right w:val="single" w:sz="4" w:space="0" w:color="8EAADB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B54FB0" w:rsidRPr="00B54FB0" w:rsidTr="00B54FB0">
        <w:trPr>
          <w:tblHeader/>
        </w:trPr>
        <w:tc>
          <w:tcPr>
            <w:tcW w:w="8640" w:type="dxa"/>
            <w:gridSpan w:val="4"/>
            <w:tcBorders>
              <w:bottom w:val="single" w:sz="8" w:space="0" w:color="4472C4" w:themeColor="accent5"/>
            </w:tcBorders>
            <w:shd w:val="clear" w:color="auto" w:fill="8EAADB" w:themeFill="accent5" w:themeFillTint="99"/>
          </w:tcPr>
          <w:p w:rsidR="00B54FB0" w:rsidRPr="00AA182C" w:rsidRDefault="00B54FB0" w:rsidP="006D2109">
            <w:pPr>
              <w:spacing w:after="0"/>
              <w:ind w:left="0"/>
              <w:rPr>
                <w:b/>
                <w:lang w:val="pt-BR"/>
              </w:rPr>
            </w:pPr>
            <w:r w:rsidRPr="00AA182C">
              <w:rPr>
                <w:b/>
                <w:lang w:val="pt-BR"/>
              </w:rPr>
              <w:t>Itens de Ação e ou Problemas a Solucionar</w:t>
            </w:r>
          </w:p>
        </w:tc>
      </w:tr>
      <w:tr w:rsidR="00B54FB0" w:rsidRPr="00AA182C" w:rsidTr="00B54FB0">
        <w:trPr>
          <w:tblHeader/>
        </w:trPr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B54FB0" w:rsidRPr="00AA182C" w:rsidRDefault="00B54FB0" w:rsidP="006D2109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B54FB0" w:rsidRPr="00AA182C" w:rsidRDefault="00B54FB0" w:rsidP="006D2109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8EAADB" w:themeFill="accent5" w:themeFillTint="99"/>
          </w:tcPr>
          <w:p w:rsidR="00B54FB0" w:rsidRPr="00AA182C" w:rsidRDefault="00B54FB0" w:rsidP="006D2109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8EAADB" w:themeFill="accent5" w:themeFillTint="99"/>
          </w:tcPr>
          <w:p w:rsidR="00B54FB0" w:rsidRPr="00AA182C" w:rsidRDefault="00B54FB0" w:rsidP="006D2109">
            <w:pPr>
              <w:spacing w:after="0"/>
              <w:ind w:left="0"/>
              <w:jc w:val="center"/>
              <w:rPr>
                <w:rFonts w:eastAsia="Times New Roman" w:cs="Calibri"/>
                <w:lang w:val="pt-BR" w:eastAsia="pt-BR"/>
              </w:rPr>
            </w:pPr>
            <w:r w:rsidRPr="00AA182C">
              <w:rPr>
                <w:rFonts w:eastAsia="Times New Roman" w:cs="Calibri"/>
                <w:lang w:val="pt-BR" w:eastAsia="pt-BR"/>
              </w:rPr>
              <w:t>Data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22/03/2016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16/03/2016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10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pelo CIAT em 09/03/2016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16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04/04/2016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17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23/03/2016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EC24E5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B54FB0" w:rsidRPr="00EC24E5" w:rsidTr="00B54FB0">
        <w:tc>
          <w:tcPr>
            <w:tcW w:w="699" w:type="dxa"/>
            <w:tcBorders>
              <w:top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  <w:right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472C4" w:themeColor="accent5"/>
              <w:left w:val="single" w:sz="8" w:space="0" w:color="4472C4" w:themeColor="accent5"/>
              <w:bottom w:val="single" w:sz="8" w:space="0" w:color="4472C4" w:themeColor="accent5"/>
            </w:tcBorders>
            <w:shd w:val="clear" w:color="auto" w:fill="auto"/>
          </w:tcPr>
          <w:p w:rsidR="00B54FB0" w:rsidRPr="00F11006" w:rsidRDefault="00B54FB0" w:rsidP="006D2109">
            <w:pPr>
              <w:keepLines/>
              <w:spacing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</w:tbl>
    <w:p w:rsidR="00A71AC1" w:rsidRPr="00A83222" w:rsidRDefault="00A71AC1" w:rsidP="00A83222">
      <w:pPr>
        <w:rPr>
          <w:lang w:val="pt-BR"/>
        </w:rPr>
      </w:pPr>
    </w:p>
    <w:sectPr w:rsidR="00A71AC1" w:rsidRPr="00A83222" w:rsidSect="007F0158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FF5" w:rsidRDefault="00252FF5">
      <w:r>
        <w:separator/>
      </w:r>
    </w:p>
  </w:endnote>
  <w:endnote w:type="continuationSeparator" w:id="0">
    <w:p w:rsidR="00252FF5" w:rsidRDefault="00252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1F108F" w:rsidRDefault="00252FF5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1275183" r:id="rId2"/>
      </w:object>
    </w:r>
    <w:r w:rsidR="001F108F" w:rsidRPr="001F108F">
      <w:rPr>
        <w:b/>
      </w:rPr>
      <w:t>SEFAZ-TOCANTINS</w:t>
    </w:r>
    <w:r w:rsidR="001F108F" w:rsidRPr="001F108F">
      <w:rPr>
        <w:b/>
      </w:rPr>
      <w:tab/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6D4D42" w:rsidRPr="006D4D42">
      <w:rPr>
        <w:b/>
        <w:noProof/>
        <w:lang w:val="pt-BR"/>
      </w:rPr>
      <w:t>1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FF5" w:rsidRDefault="00252FF5">
      <w:r>
        <w:separator/>
      </w:r>
    </w:p>
  </w:footnote>
  <w:footnote w:type="continuationSeparator" w:id="0">
    <w:p w:rsidR="00252FF5" w:rsidRDefault="00252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8F" w:rsidRPr="000A2EDD" w:rsidRDefault="007F0158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52FF5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4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10"/>
  </w:num>
  <w:num w:numId="20">
    <w:abstractNumId w:val="10"/>
  </w:num>
  <w:num w:numId="21">
    <w:abstractNumId w:val="1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0552"/>
    <w:rsid w:val="00035CB2"/>
    <w:rsid w:val="00041626"/>
    <w:rsid w:val="000745BF"/>
    <w:rsid w:val="00082FAD"/>
    <w:rsid w:val="000875D4"/>
    <w:rsid w:val="000F3269"/>
    <w:rsid w:val="00112A21"/>
    <w:rsid w:val="001167F1"/>
    <w:rsid w:val="001240E9"/>
    <w:rsid w:val="0013090F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52FF5"/>
    <w:rsid w:val="00256B37"/>
    <w:rsid w:val="002669D8"/>
    <w:rsid w:val="002700BE"/>
    <w:rsid w:val="0028503E"/>
    <w:rsid w:val="002A1834"/>
    <w:rsid w:val="002A5630"/>
    <w:rsid w:val="002B45AA"/>
    <w:rsid w:val="002D68D6"/>
    <w:rsid w:val="002E2AFC"/>
    <w:rsid w:val="00302F2B"/>
    <w:rsid w:val="0031219B"/>
    <w:rsid w:val="00315707"/>
    <w:rsid w:val="00356107"/>
    <w:rsid w:val="00375521"/>
    <w:rsid w:val="00375A5E"/>
    <w:rsid w:val="00386805"/>
    <w:rsid w:val="003F1B0D"/>
    <w:rsid w:val="00407CB6"/>
    <w:rsid w:val="0041232C"/>
    <w:rsid w:val="00413B6F"/>
    <w:rsid w:val="00415D61"/>
    <w:rsid w:val="004271F2"/>
    <w:rsid w:val="00427C0D"/>
    <w:rsid w:val="00441C85"/>
    <w:rsid w:val="00445E12"/>
    <w:rsid w:val="0045775B"/>
    <w:rsid w:val="004819BD"/>
    <w:rsid w:val="00483110"/>
    <w:rsid w:val="00496636"/>
    <w:rsid w:val="004A624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581E"/>
    <w:rsid w:val="0056205D"/>
    <w:rsid w:val="005679A7"/>
    <w:rsid w:val="00571D04"/>
    <w:rsid w:val="0057275D"/>
    <w:rsid w:val="005A751D"/>
    <w:rsid w:val="005B0CD7"/>
    <w:rsid w:val="005B2554"/>
    <w:rsid w:val="005B5017"/>
    <w:rsid w:val="005D6C9F"/>
    <w:rsid w:val="005E4EEE"/>
    <w:rsid w:val="005F56B9"/>
    <w:rsid w:val="005F57F3"/>
    <w:rsid w:val="005F592B"/>
    <w:rsid w:val="006027B2"/>
    <w:rsid w:val="00623B30"/>
    <w:rsid w:val="0063171B"/>
    <w:rsid w:val="006516CB"/>
    <w:rsid w:val="00666778"/>
    <w:rsid w:val="006A6045"/>
    <w:rsid w:val="006B074A"/>
    <w:rsid w:val="006B1C5D"/>
    <w:rsid w:val="006C1336"/>
    <w:rsid w:val="006C63AF"/>
    <w:rsid w:val="006D4D42"/>
    <w:rsid w:val="006E1426"/>
    <w:rsid w:val="00700CE4"/>
    <w:rsid w:val="00725CD0"/>
    <w:rsid w:val="00733580"/>
    <w:rsid w:val="00741E9E"/>
    <w:rsid w:val="0077726F"/>
    <w:rsid w:val="00785B7A"/>
    <w:rsid w:val="007902EA"/>
    <w:rsid w:val="00792FF3"/>
    <w:rsid w:val="007A6DD8"/>
    <w:rsid w:val="007D24FE"/>
    <w:rsid w:val="007E615A"/>
    <w:rsid w:val="007F0158"/>
    <w:rsid w:val="00800176"/>
    <w:rsid w:val="00857A9A"/>
    <w:rsid w:val="00870479"/>
    <w:rsid w:val="00884BDB"/>
    <w:rsid w:val="00885A3B"/>
    <w:rsid w:val="008C0453"/>
    <w:rsid w:val="008C5D42"/>
    <w:rsid w:val="008D76C5"/>
    <w:rsid w:val="008D7821"/>
    <w:rsid w:val="008E2B71"/>
    <w:rsid w:val="008E2D79"/>
    <w:rsid w:val="008F2B3C"/>
    <w:rsid w:val="00902BE4"/>
    <w:rsid w:val="00911258"/>
    <w:rsid w:val="00923E36"/>
    <w:rsid w:val="00926677"/>
    <w:rsid w:val="009345F9"/>
    <w:rsid w:val="0094558C"/>
    <w:rsid w:val="00947BCB"/>
    <w:rsid w:val="00977853"/>
    <w:rsid w:val="00982A1C"/>
    <w:rsid w:val="009D118F"/>
    <w:rsid w:val="009D43CD"/>
    <w:rsid w:val="009E0DCD"/>
    <w:rsid w:val="00A10A7B"/>
    <w:rsid w:val="00A17FD0"/>
    <w:rsid w:val="00A44BBB"/>
    <w:rsid w:val="00A71AC1"/>
    <w:rsid w:val="00A83222"/>
    <w:rsid w:val="00AA69FA"/>
    <w:rsid w:val="00AD109F"/>
    <w:rsid w:val="00AD46A9"/>
    <w:rsid w:val="00AD7479"/>
    <w:rsid w:val="00AE050A"/>
    <w:rsid w:val="00AF3C08"/>
    <w:rsid w:val="00B36312"/>
    <w:rsid w:val="00B4782C"/>
    <w:rsid w:val="00B54FB0"/>
    <w:rsid w:val="00B75B57"/>
    <w:rsid w:val="00B8331A"/>
    <w:rsid w:val="00B9259D"/>
    <w:rsid w:val="00B938EB"/>
    <w:rsid w:val="00BB5E3C"/>
    <w:rsid w:val="00BB722C"/>
    <w:rsid w:val="00BE1A74"/>
    <w:rsid w:val="00BF1F5B"/>
    <w:rsid w:val="00BF5AE6"/>
    <w:rsid w:val="00C063DC"/>
    <w:rsid w:val="00C178BC"/>
    <w:rsid w:val="00C2723E"/>
    <w:rsid w:val="00C333D8"/>
    <w:rsid w:val="00C4141B"/>
    <w:rsid w:val="00C62C0D"/>
    <w:rsid w:val="00C66DEE"/>
    <w:rsid w:val="00C74EFE"/>
    <w:rsid w:val="00C80D41"/>
    <w:rsid w:val="00C96B96"/>
    <w:rsid w:val="00CB0CE3"/>
    <w:rsid w:val="00CB5045"/>
    <w:rsid w:val="00CB66AC"/>
    <w:rsid w:val="00CD362A"/>
    <w:rsid w:val="00CD4D50"/>
    <w:rsid w:val="00CF3BD1"/>
    <w:rsid w:val="00D01EE0"/>
    <w:rsid w:val="00D21244"/>
    <w:rsid w:val="00D31D0F"/>
    <w:rsid w:val="00D44D3F"/>
    <w:rsid w:val="00D65374"/>
    <w:rsid w:val="00D92227"/>
    <w:rsid w:val="00DA2F7C"/>
    <w:rsid w:val="00DB3FDF"/>
    <w:rsid w:val="00DB757C"/>
    <w:rsid w:val="00DC0F10"/>
    <w:rsid w:val="00DE0676"/>
    <w:rsid w:val="00DE7993"/>
    <w:rsid w:val="00E003B1"/>
    <w:rsid w:val="00E0087C"/>
    <w:rsid w:val="00E0269B"/>
    <w:rsid w:val="00E135A4"/>
    <w:rsid w:val="00E15ABA"/>
    <w:rsid w:val="00E214EB"/>
    <w:rsid w:val="00E30261"/>
    <w:rsid w:val="00E518B1"/>
    <w:rsid w:val="00E63A82"/>
    <w:rsid w:val="00E87157"/>
    <w:rsid w:val="00EA4132"/>
    <w:rsid w:val="00EB43E7"/>
    <w:rsid w:val="00EB4603"/>
    <w:rsid w:val="00EB6CA8"/>
    <w:rsid w:val="00EC7AB4"/>
    <w:rsid w:val="00ED39CA"/>
    <w:rsid w:val="00EE04B2"/>
    <w:rsid w:val="00F125C7"/>
    <w:rsid w:val="00F17A77"/>
    <w:rsid w:val="00F34695"/>
    <w:rsid w:val="00F433F0"/>
    <w:rsid w:val="00F651C2"/>
    <w:rsid w:val="00F73DFB"/>
    <w:rsid w:val="00F81499"/>
    <w:rsid w:val="00F83295"/>
    <w:rsid w:val="00F84C84"/>
    <w:rsid w:val="00F8614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E4B36B0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table" w:styleId="SombreamentoClaro-nfase5">
    <w:name w:val="Light Shading Accent 5"/>
    <w:basedOn w:val="Tabelanormal"/>
    <w:uiPriority w:val="60"/>
    <w:rsid w:val="00B54FB0"/>
    <w:rPr>
      <w:rFonts w:asciiTheme="minorHAnsi" w:eastAsiaTheme="minorEastAsia" w:hAnsiTheme="minorHAnsi" w:cstheme="minorBidi"/>
      <w:color w:val="2F5496" w:themeColor="accent5" w:themeShade="BF"/>
      <w:sz w:val="24"/>
      <w:szCs w:val="24"/>
      <w:lang w:val="en-US" w:eastAsia="ja-JP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B764E-F445-4673-9646-D54D44B0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0</TotalTime>
  <Pages>4</Pages>
  <Words>1231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7866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2</cp:revision>
  <cp:lastPrinted>2015-11-30T19:58:00Z</cp:lastPrinted>
  <dcterms:created xsi:type="dcterms:W3CDTF">2016-04-04T14:40:00Z</dcterms:created>
  <dcterms:modified xsi:type="dcterms:W3CDTF">2016-04-04T14:40:00Z</dcterms:modified>
</cp:coreProperties>
</file>