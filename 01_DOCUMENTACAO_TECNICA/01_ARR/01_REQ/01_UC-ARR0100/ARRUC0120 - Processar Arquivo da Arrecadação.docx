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BF400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7BC8B53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39DB94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A969F3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7B52570E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20E2B4BD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3C8BDB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1CE183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A82DC28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944A187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F59E52" w14:textId="77777777" w:rsidR="00E450A0" w:rsidRPr="000349EC" w:rsidRDefault="00E450A0" w:rsidP="00E450A0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0349E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61C78761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A17B0A" w14:textId="77777777" w:rsidR="00E450A0" w:rsidRPr="00D324A4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E450A0">
        <w:rPr>
          <w:b/>
          <w:iCs/>
          <w:snapToGrid/>
          <w:spacing w:val="15"/>
          <w:sz w:val="28"/>
          <w:szCs w:val="28"/>
          <w:lang w:val="pt-BR" w:eastAsia="ja-JP"/>
        </w:rPr>
        <w:t>Arrecadação</w:t>
      </w:r>
    </w:p>
    <w:p w14:paraId="53FA1090" w14:textId="77777777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E450A0">
        <w:rPr>
          <w:b/>
          <w:iCs/>
          <w:snapToGrid/>
          <w:spacing w:val="15"/>
          <w:sz w:val="28"/>
          <w:szCs w:val="28"/>
          <w:lang w:val="pt-BR" w:eastAsia="ja-JP"/>
        </w:rPr>
        <w:t>ARR</w:t>
      </w:r>
    </w:p>
    <w:p w14:paraId="3B5A4DAA" w14:textId="1617CA78" w:rsidR="00E450A0" w:rsidRPr="00D324A4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COMPONENTE</w:t>
      </w: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: </w:t>
      </w:r>
      <w:r w:rsidR="002D34B2" w:rsidRPr="002D34B2">
        <w:rPr>
          <w:b/>
          <w:iCs/>
          <w:snapToGrid/>
          <w:spacing w:val="15"/>
          <w:sz w:val="28"/>
          <w:szCs w:val="28"/>
          <w:lang w:val="pt-BR" w:eastAsia="ja-JP"/>
        </w:rPr>
        <w:t>Processamento da Arrecadação</w:t>
      </w:r>
    </w:p>
    <w:p w14:paraId="12623513" w14:textId="11D75AFE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CASO DE USO: </w:t>
      </w:r>
      <w:r w:rsidR="00FE41FA" w:rsidRPr="00FE41FA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ARRUC0120 - Processar Arquivo da Arrecadação</w:t>
      </w:r>
    </w:p>
    <w:p w14:paraId="5C9AC3DC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858C456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70E2EC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BE3CBE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E2D2A07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5B222B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DE9931A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BD2C2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52C62D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A89A488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D79DCBC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15DE5C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D001C87" w14:textId="3CA94FC6" w:rsidR="00E450A0" w:rsidRPr="000349EC" w:rsidRDefault="00E450A0" w:rsidP="00E450A0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eastAsia="ja-JP"/>
        </w:rPr>
        <w:t>0</w:t>
      </w:r>
      <w:r w:rsidR="002D34B2">
        <w:rPr>
          <w:snapToGrid/>
          <w:sz w:val="22"/>
          <w:szCs w:val="22"/>
          <w:lang w:eastAsia="ja-JP"/>
        </w:rPr>
        <w:t>6</w:t>
      </w:r>
      <w:r w:rsidRPr="000349EC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0</w:t>
      </w:r>
      <w:r w:rsidR="002D34B2">
        <w:rPr>
          <w:snapToGrid/>
          <w:sz w:val="22"/>
          <w:szCs w:val="22"/>
          <w:lang w:eastAsia="ja-JP"/>
        </w:rPr>
        <w:t>5</w:t>
      </w:r>
      <w:r>
        <w:rPr>
          <w:snapToGrid/>
          <w:sz w:val="22"/>
          <w:szCs w:val="22"/>
          <w:lang w:val="pt-BR" w:eastAsia="ja-JP"/>
        </w:rPr>
        <w:t>/2016</w:t>
      </w:r>
    </w:p>
    <w:p w14:paraId="48534E38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3EEC98C1" w14:textId="77777777" w:rsidR="00E450A0" w:rsidRPr="000349EC" w:rsidRDefault="00E450A0" w:rsidP="00E450A0">
      <w:pPr>
        <w:widowControl/>
        <w:autoSpaceDE/>
        <w:autoSpaceDN/>
        <w:jc w:val="both"/>
        <w:rPr>
          <w:lang w:val="pt-BR"/>
        </w:rPr>
      </w:pPr>
      <w:r w:rsidRPr="000349EC">
        <w:rPr>
          <w:snapToGrid/>
          <w:sz w:val="22"/>
          <w:szCs w:val="22"/>
          <w:lang w:val="pt-BR" w:eastAsia="ja-JP"/>
        </w:rPr>
        <w:br w:type="page"/>
      </w:r>
    </w:p>
    <w:p w14:paraId="550BC2B0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lastRenderedPageBreak/>
        <w:t>Histórico de 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7B3F77" w:rsidRPr="00267728" w14:paraId="45337C47" w14:textId="77777777" w:rsidTr="0066365B">
        <w:tc>
          <w:tcPr>
            <w:tcW w:w="1985" w:type="dxa"/>
          </w:tcPr>
          <w:p w14:paraId="3F38C1B7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</w:tcPr>
          <w:p w14:paraId="7F6C52E8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</w:tcPr>
          <w:p w14:paraId="79B58EC8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Autor</w:t>
            </w:r>
          </w:p>
        </w:tc>
      </w:tr>
      <w:tr w:rsidR="00FE41FA" w:rsidRPr="00267728" w14:paraId="2418CD40" w14:textId="77777777" w:rsidTr="0066365B">
        <w:tc>
          <w:tcPr>
            <w:tcW w:w="1985" w:type="dxa"/>
          </w:tcPr>
          <w:p w14:paraId="63337FBD" w14:textId="36B81631" w:rsidR="00FE41FA" w:rsidRPr="00267728" w:rsidRDefault="00FE41FA" w:rsidP="00FE41FA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22/07/2015</w:t>
            </w:r>
          </w:p>
        </w:tc>
        <w:tc>
          <w:tcPr>
            <w:tcW w:w="4820" w:type="dxa"/>
          </w:tcPr>
          <w:p w14:paraId="43779D80" w14:textId="36CDF7AD" w:rsidR="00FE41FA" w:rsidRPr="00267728" w:rsidRDefault="00FE41FA" w:rsidP="00FE41FA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Documentação do processo de processamento dos arquivos da arrecadação.</w:t>
            </w:r>
          </w:p>
        </w:tc>
        <w:tc>
          <w:tcPr>
            <w:tcW w:w="2693" w:type="dxa"/>
          </w:tcPr>
          <w:p w14:paraId="5EE220FF" w14:textId="1A3A2889" w:rsidR="00FE41FA" w:rsidRPr="00267728" w:rsidRDefault="00FE41FA" w:rsidP="00FE41FA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Edimilson Ahid</w:t>
            </w:r>
          </w:p>
        </w:tc>
      </w:tr>
      <w:tr w:rsidR="00FE41FA" w:rsidRPr="00CA725C" w14:paraId="0EEEDA65" w14:textId="77777777" w:rsidTr="0066365B">
        <w:tc>
          <w:tcPr>
            <w:tcW w:w="1985" w:type="dxa"/>
          </w:tcPr>
          <w:p w14:paraId="10F940F6" w14:textId="43C2FD91" w:rsidR="00FE41FA" w:rsidRPr="00267728" w:rsidRDefault="00FE41FA" w:rsidP="00FE41FA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02/08/2015</w:t>
            </w:r>
          </w:p>
        </w:tc>
        <w:tc>
          <w:tcPr>
            <w:tcW w:w="4820" w:type="dxa"/>
          </w:tcPr>
          <w:p w14:paraId="453DD244" w14:textId="065E8D8C" w:rsidR="00FE41FA" w:rsidRPr="00267728" w:rsidRDefault="00FE41FA" w:rsidP="00FE41FA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Revisão da Documentação do processamento dos arquivos da arrecadação.</w:t>
            </w:r>
          </w:p>
        </w:tc>
        <w:tc>
          <w:tcPr>
            <w:tcW w:w="2693" w:type="dxa"/>
          </w:tcPr>
          <w:p w14:paraId="6FB85DAE" w14:textId="7A3FE03A" w:rsidR="00FE41FA" w:rsidRPr="00267728" w:rsidRDefault="00FE41FA" w:rsidP="00FE41FA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Edimilson Ahid</w:t>
            </w:r>
          </w:p>
        </w:tc>
      </w:tr>
      <w:tr w:rsidR="00FE41FA" w:rsidRPr="00CA725C" w14:paraId="37AAB747" w14:textId="77777777" w:rsidTr="0066365B">
        <w:tc>
          <w:tcPr>
            <w:tcW w:w="1985" w:type="dxa"/>
          </w:tcPr>
          <w:p w14:paraId="227C75CD" w14:textId="7F8A04AE" w:rsidR="00FE41FA" w:rsidRDefault="00FE41FA" w:rsidP="00FE41FA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09/09/2015</w:t>
            </w:r>
          </w:p>
        </w:tc>
        <w:tc>
          <w:tcPr>
            <w:tcW w:w="4820" w:type="dxa"/>
          </w:tcPr>
          <w:p w14:paraId="1BBFFBB7" w14:textId="6CE291E7" w:rsidR="00FE41FA" w:rsidRPr="00CA725C" w:rsidRDefault="00FE41FA" w:rsidP="00FE41FA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Revisão da Documentação do processamento dos arquivos da arrecadação.</w:t>
            </w:r>
          </w:p>
        </w:tc>
        <w:tc>
          <w:tcPr>
            <w:tcW w:w="2693" w:type="dxa"/>
          </w:tcPr>
          <w:p w14:paraId="2F2849FA" w14:textId="4B042D26" w:rsidR="00FE41FA" w:rsidRPr="00267728" w:rsidRDefault="00FE41FA" w:rsidP="00FE41FA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Edimilson Ahid</w:t>
            </w:r>
          </w:p>
        </w:tc>
      </w:tr>
      <w:tr w:rsidR="002D34B2" w:rsidRPr="00CA725C" w14:paraId="2A343D34" w14:textId="77777777" w:rsidTr="0066365B">
        <w:tc>
          <w:tcPr>
            <w:tcW w:w="1985" w:type="dxa"/>
          </w:tcPr>
          <w:p w14:paraId="278D1CD5" w14:textId="75F2CA1C" w:rsidR="002D34B2" w:rsidRDefault="002D34B2" w:rsidP="002D34B2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02/05/2016</w:t>
            </w:r>
          </w:p>
        </w:tc>
        <w:tc>
          <w:tcPr>
            <w:tcW w:w="4820" w:type="dxa"/>
          </w:tcPr>
          <w:p w14:paraId="6B97D7AA" w14:textId="77777777" w:rsidR="002D34B2" w:rsidRPr="00CA725C" w:rsidRDefault="002D34B2" w:rsidP="002D34B2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2693" w:type="dxa"/>
          </w:tcPr>
          <w:p w14:paraId="3B398F1E" w14:textId="62EEAC92" w:rsidR="002D34B2" w:rsidRPr="00267728" w:rsidRDefault="002D34B2" w:rsidP="002D34B2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Edimilson Ahid</w:t>
            </w:r>
          </w:p>
        </w:tc>
      </w:tr>
      <w:tr w:rsidR="002D34B2" w:rsidRPr="00CA725C" w14:paraId="304EABA6" w14:textId="77777777" w:rsidTr="0066365B">
        <w:tc>
          <w:tcPr>
            <w:tcW w:w="1985" w:type="dxa"/>
          </w:tcPr>
          <w:p w14:paraId="65565508" w14:textId="1318878D" w:rsidR="002D34B2" w:rsidRDefault="002D34B2" w:rsidP="002D34B2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06/05/2016</w:t>
            </w:r>
          </w:p>
        </w:tc>
        <w:tc>
          <w:tcPr>
            <w:tcW w:w="4820" w:type="dxa"/>
          </w:tcPr>
          <w:p w14:paraId="3C0901C0" w14:textId="77777777" w:rsidR="002D34B2" w:rsidRPr="00CA725C" w:rsidRDefault="002D34B2" w:rsidP="002D34B2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2693" w:type="dxa"/>
          </w:tcPr>
          <w:p w14:paraId="40950787" w14:textId="77777777" w:rsidR="002D34B2" w:rsidRPr="00267728" w:rsidRDefault="002D34B2" w:rsidP="002D34B2">
            <w:pPr>
              <w:pStyle w:val="Recuonormal"/>
              <w:ind w:left="0" w:firstLine="0"/>
              <w:rPr>
                <w:color w:val="000000"/>
                <w:lang w:val="pt-BR"/>
              </w:rPr>
            </w:pPr>
          </w:p>
        </w:tc>
      </w:tr>
    </w:tbl>
    <w:p w14:paraId="48247F57" w14:textId="77777777" w:rsidR="007B3F77" w:rsidRPr="00B34CD0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3619ED" w14:textId="774CA13E" w:rsidR="007B3F77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1D2BF68" w14:textId="77777777" w:rsidR="00B34CD0" w:rsidRPr="00B34CD0" w:rsidRDefault="00B34CD0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8D7377" w14:textId="77777777" w:rsidR="007B3F77" w:rsidRPr="00B34CD0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9351F4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7B3F77" w:rsidRPr="00267728" w14:paraId="36739838" w14:textId="77777777" w:rsidTr="0066365B">
        <w:tc>
          <w:tcPr>
            <w:tcW w:w="1985" w:type="dxa"/>
          </w:tcPr>
          <w:p w14:paraId="34BBE08C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</w:tcPr>
          <w:p w14:paraId="26A22BB5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Descrição</w:t>
            </w:r>
          </w:p>
        </w:tc>
      </w:tr>
      <w:tr w:rsidR="00FE41FA" w:rsidRPr="002979BA" w14:paraId="0A70658F" w14:textId="77777777" w:rsidTr="0066365B">
        <w:tc>
          <w:tcPr>
            <w:tcW w:w="1985" w:type="dxa"/>
          </w:tcPr>
          <w:p w14:paraId="0BA3718A" w14:textId="7BF8E4E1" w:rsidR="00FE41FA" w:rsidRPr="0026772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DARE</w:t>
            </w:r>
          </w:p>
        </w:tc>
        <w:tc>
          <w:tcPr>
            <w:tcW w:w="7513" w:type="dxa"/>
          </w:tcPr>
          <w:p w14:paraId="184782C4" w14:textId="1B7D209C" w:rsidR="00FE41FA" w:rsidRPr="0026772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Documento de Arrecadação de Receitas Estaduais que está presente em um determinado TPAR</w:t>
            </w:r>
          </w:p>
        </w:tc>
      </w:tr>
      <w:tr w:rsidR="00FE41FA" w:rsidRPr="002979BA" w14:paraId="639FAC67" w14:textId="77777777" w:rsidTr="0066365B">
        <w:tc>
          <w:tcPr>
            <w:tcW w:w="1985" w:type="dxa"/>
          </w:tcPr>
          <w:p w14:paraId="004F64A1" w14:textId="2AE0E680" w:rsidR="00FE41FA" w:rsidRPr="0026772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GNRE</w:t>
            </w:r>
          </w:p>
        </w:tc>
        <w:tc>
          <w:tcPr>
            <w:tcW w:w="7513" w:type="dxa"/>
          </w:tcPr>
          <w:p w14:paraId="00D417BF" w14:textId="02FC540D" w:rsidR="00FE41FA" w:rsidRPr="0026772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Guia Nacional de Recolhimento de Tributos Estaduais</w:t>
            </w:r>
          </w:p>
        </w:tc>
      </w:tr>
      <w:tr w:rsidR="00FE41FA" w:rsidRPr="002979BA" w14:paraId="2BF66E76" w14:textId="77777777" w:rsidTr="0066365B">
        <w:tc>
          <w:tcPr>
            <w:tcW w:w="1985" w:type="dxa"/>
          </w:tcPr>
          <w:p w14:paraId="44EE9D12" w14:textId="6B774954" w:rsidR="00FE41FA" w:rsidRPr="0026772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IPVA</w:t>
            </w:r>
          </w:p>
        </w:tc>
        <w:tc>
          <w:tcPr>
            <w:tcW w:w="7513" w:type="dxa"/>
          </w:tcPr>
          <w:p w14:paraId="110C9D2C" w14:textId="23DE664A" w:rsidR="00FE41FA" w:rsidRPr="0026772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Imposto Sobre a Propriedade de Veículos Automotores</w:t>
            </w:r>
          </w:p>
        </w:tc>
      </w:tr>
      <w:tr w:rsidR="00FE41FA" w:rsidRPr="002979BA" w14:paraId="0CA858FD" w14:textId="77777777" w:rsidTr="0066365B">
        <w:tc>
          <w:tcPr>
            <w:tcW w:w="1985" w:type="dxa"/>
          </w:tcPr>
          <w:p w14:paraId="06474D63" w14:textId="2606E313" w:rsidR="00FE41FA" w:rsidRPr="00F0353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BDAR</w:t>
            </w:r>
          </w:p>
        </w:tc>
        <w:tc>
          <w:tcPr>
            <w:tcW w:w="7513" w:type="dxa"/>
          </w:tcPr>
          <w:p w14:paraId="787070E7" w14:textId="71422099" w:rsidR="00FE41FA" w:rsidRPr="00F0353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Boletim Diário da Arrecadação que contém um ou mais TPAR</w:t>
            </w:r>
          </w:p>
        </w:tc>
      </w:tr>
      <w:tr w:rsidR="00FE41FA" w:rsidRPr="002979BA" w14:paraId="2A2ACE24" w14:textId="77777777" w:rsidTr="0066365B">
        <w:tc>
          <w:tcPr>
            <w:tcW w:w="1985" w:type="dxa"/>
          </w:tcPr>
          <w:p w14:paraId="6A4937EB" w14:textId="10E97F7A" w:rsidR="00FE41FA" w:rsidRPr="00F0353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TPAR</w:t>
            </w:r>
          </w:p>
        </w:tc>
        <w:tc>
          <w:tcPr>
            <w:tcW w:w="7513" w:type="dxa"/>
          </w:tcPr>
          <w:p w14:paraId="15F319A0" w14:textId="68CC2264" w:rsidR="00FE41FA" w:rsidRPr="00F0353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Total Parcial da Arrecadação que contém um determinado BDAR e um ou mais Pagamentos</w:t>
            </w:r>
          </w:p>
        </w:tc>
      </w:tr>
      <w:tr w:rsidR="00FE41FA" w:rsidRPr="002979BA" w14:paraId="6EBD937F" w14:textId="77777777" w:rsidTr="0066365B">
        <w:tc>
          <w:tcPr>
            <w:tcW w:w="1985" w:type="dxa"/>
          </w:tcPr>
          <w:p w14:paraId="7AC7A3E6" w14:textId="7A504392" w:rsidR="00FE41FA" w:rsidRPr="00F0353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CLOB</w:t>
            </w:r>
          </w:p>
        </w:tc>
        <w:tc>
          <w:tcPr>
            <w:tcW w:w="7513" w:type="dxa"/>
          </w:tcPr>
          <w:p w14:paraId="57E7B2A7" w14:textId="743D31CB" w:rsidR="00FE41FA" w:rsidRPr="00F0353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proofErr w:type="spellStart"/>
            <w:r w:rsidRPr="00C06541">
              <w:rPr>
                <w:rFonts w:asciiTheme="minorHAnsi" w:hAnsiTheme="minorHAnsi" w:cs="Arial"/>
                <w:szCs w:val="24"/>
                <w:shd w:val="clear" w:color="auto" w:fill="FFFFFF"/>
                <w:lang w:val="pt-BR"/>
              </w:rPr>
              <w:t>Character</w:t>
            </w:r>
            <w:proofErr w:type="spellEnd"/>
            <w:r w:rsidRPr="00C06541">
              <w:rPr>
                <w:rFonts w:asciiTheme="minorHAnsi" w:hAnsiTheme="minorHAnsi" w:cs="Arial"/>
                <w:szCs w:val="24"/>
                <w:shd w:val="clear" w:color="auto" w:fill="FFFFFF"/>
                <w:lang w:val="pt-BR"/>
              </w:rPr>
              <w:t xml:space="preserve"> </w:t>
            </w:r>
            <w:proofErr w:type="spellStart"/>
            <w:r w:rsidRPr="00C06541">
              <w:rPr>
                <w:rFonts w:asciiTheme="minorHAnsi" w:hAnsiTheme="minorHAnsi" w:cs="Arial"/>
                <w:szCs w:val="24"/>
                <w:shd w:val="clear" w:color="auto" w:fill="FFFFFF"/>
                <w:lang w:val="pt-BR"/>
              </w:rPr>
              <w:t>Large</w:t>
            </w:r>
            <w:proofErr w:type="spellEnd"/>
            <w:r w:rsidRPr="00C06541">
              <w:rPr>
                <w:rFonts w:asciiTheme="minorHAnsi" w:hAnsiTheme="minorHAnsi" w:cs="Arial"/>
                <w:szCs w:val="24"/>
                <w:shd w:val="clear" w:color="auto" w:fill="FFFFFF"/>
                <w:lang w:val="pt-BR"/>
              </w:rPr>
              <w:t xml:space="preserve"> </w:t>
            </w:r>
            <w:proofErr w:type="spellStart"/>
            <w:r w:rsidRPr="00C06541">
              <w:rPr>
                <w:rFonts w:asciiTheme="minorHAnsi" w:hAnsiTheme="minorHAnsi" w:cs="Arial"/>
                <w:szCs w:val="24"/>
                <w:shd w:val="clear" w:color="auto" w:fill="FFFFFF"/>
                <w:lang w:val="pt-BR"/>
              </w:rPr>
              <w:t>Object</w:t>
            </w:r>
            <w:proofErr w:type="spellEnd"/>
            <w:r w:rsidRPr="00C06541">
              <w:rPr>
                <w:rFonts w:asciiTheme="minorHAnsi" w:hAnsiTheme="minorHAnsi" w:cs="Arial"/>
                <w:szCs w:val="24"/>
                <w:shd w:val="clear" w:color="auto" w:fill="FFFFFF"/>
                <w:lang w:val="pt-BR"/>
              </w:rPr>
              <w:t xml:space="preserve"> é </w:t>
            </w:r>
            <w:r w:rsidRPr="00C06541">
              <w:rPr>
                <w:rFonts w:asciiTheme="minorHAnsi" w:hAnsiTheme="minorHAnsi" w:cs="Arial"/>
                <w:color w:val="000000"/>
                <w:szCs w:val="24"/>
                <w:shd w:val="clear" w:color="auto" w:fill="FFFFFF"/>
                <w:lang w:val="pt-BR"/>
              </w:rPr>
              <w:t>um tipo de dado externo do Oracle. O tipo de dado externo CLOB armazena dados de tamanho fixo ou variável no formato de caracteres. Um CLOB pode armazenar até 4 gigabytes de dados de caracteres.</w:t>
            </w:r>
            <w:r w:rsidRPr="00C06541">
              <w:rPr>
                <w:rFonts w:asciiTheme="minorHAnsi" w:hAnsiTheme="minorHAnsi"/>
                <w:color w:val="000000"/>
                <w:szCs w:val="24"/>
                <w:lang w:val="pt-BR"/>
              </w:rPr>
              <w:t xml:space="preserve"> </w:t>
            </w:r>
          </w:p>
        </w:tc>
      </w:tr>
      <w:tr w:rsidR="00FE41FA" w:rsidRPr="002979BA" w14:paraId="0696A71B" w14:textId="77777777" w:rsidTr="0066365B">
        <w:tc>
          <w:tcPr>
            <w:tcW w:w="1985" w:type="dxa"/>
          </w:tcPr>
          <w:p w14:paraId="62A45A0B" w14:textId="6AAC3F64" w:rsidR="00FE41FA" w:rsidRPr="00F0353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lang w:val="pt-BR"/>
              </w:rPr>
              <w:t>ICMS</w:t>
            </w:r>
          </w:p>
        </w:tc>
        <w:tc>
          <w:tcPr>
            <w:tcW w:w="7513" w:type="dxa"/>
          </w:tcPr>
          <w:p w14:paraId="561F373B" w14:textId="6D08C8E6" w:rsidR="00FE41FA" w:rsidRPr="00F03538" w:rsidRDefault="00FE41FA" w:rsidP="00FE41FA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C06541">
              <w:rPr>
                <w:color w:val="000000"/>
                <w:lang w:val="pt-BR"/>
              </w:rPr>
              <w:t>Imposto sobre operações relativas à circulação de mercadorias e sobre prestações de serviços de transporte interestadual, intermunicipal e de comunicação</w:t>
            </w:r>
          </w:p>
        </w:tc>
      </w:tr>
    </w:tbl>
    <w:p w14:paraId="14F4D5F3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br w:type="page"/>
      </w:r>
      <w:r w:rsidRPr="00267728">
        <w:rPr>
          <w:lang w:val="pt-BR"/>
        </w:rPr>
        <w:lastRenderedPageBreak/>
        <w:t>Índice</w:t>
      </w:r>
    </w:p>
    <w:bookmarkStart w:id="0" w:name="_GoBack"/>
    <w:bookmarkEnd w:id="0"/>
    <w:p w14:paraId="0233C729" w14:textId="748C1513" w:rsidR="00867A80" w:rsidRDefault="001404DC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caps w:val="0"/>
          <w:lang w:val="pt-BR"/>
        </w:rPr>
        <w:fldChar w:fldCharType="begin"/>
      </w:r>
      <w:r>
        <w:rPr>
          <w:caps w:val="0"/>
          <w:lang w:val="pt-BR"/>
        </w:rPr>
        <w:instrText xml:space="preserve"> TOC \o "1-2" \h \z \u </w:instrText>
      </w:r>
      <w:r>
        <w:rPr>
          <w:caps w:val="0"/>
          <w:lang w:val="pt-BR"/>
        </w:rPr>
        <w:fldChar w:fldCharType="separate"/>
      </w:r>
      <w:hyperlink w:anchor="_Toc450315031" w:history="1">
        <w:r w:rsidR="00867A80" w:rsidRPr="00272CBF">
          <w:rPr>
            <w:rStyle w:val="Hyperlink"/>
            <w:noProof/>
            <w:lang w:val="pt-BR"/>
          </w:rPr>
          <w:t>1.</w:t>
        </w:r>
        <w:r w:rsidR="00867A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867A80" w:rsidRPr="00272CBF">
          <w:rPr>
            <w:rStyle w:val="Hyperlink"/>
            <w:rFonts w:eastAsia="ヒラギノ角ゴ Pro W3"/>
            <w:iCs/>
            <w:noProof/>
            <w:lang w:val="pt-BR" w:eastAsia="ja-JP"/>
          </w:rPr>
          <w:t>ARRUC0120 - Processar Arquivo da Arrecadação</w:t>
        </w:r>
        <w:r w:rsidR="00867A80">
          <w:rPr>
            <w:noProof/>
            <w:webHidden/>
          </w:rPr>
          <w:tab/>
        </w:r>
        <w:r w:rsidR="00867A80">
          <w:rPr>
            <w:noProof/>
            <w:webHidden/>
          </w:rPr>
          <w:fldChar w:fldCharType="begin"/>
        </w:r>
        <w:r w:rsidR="00867A80">
          <w:rPr>
            <w:noProof/>
            <w:webHidden/>
          </w:rPr>
          <w:instrText xml:space="preserve"> PAGEREF _Toc450315031 \h </w:instrText>
        </w:r>
        <w:r w:rsidR="00867A80">
          <w:rPr>
            <w:noProof/>
            <w:webHidden/>
          </w:rPr>
        </w:r>
        <w:r w:rsidR="00867A80">
          <w:rPr>
            <w:noProof/>
            <w:webHidden/>
          </w:rPr>
          <w:fldChar w:fldCharType="separate"/>
        </w:r>
        <w:r w:rsidR="00867A80">
          <w:rPr>
            <w:noProof/>
            <w:webHidden/>
          </w:rPr>
          <w:t>4</w:t>
        </w:r>
        <w:r w:rsidR="00867A80">
          <w:rPr>
            <w:noProof/>
            <w:webHidden/>
          </w:rPr>
          <w:fldChar w:fldCharType="end"/>
        </w:r>
      </w:hyperlink>
    </w:p>
    <w:p w14:paraId="176C2745" w14:textId="65F242E4" w:rsidR="00867A80" w:rsidRDefault="00867A8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32" w:history="1">
        <w:r w:rsidRPr="00272CBF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72CBF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2B3E76" w14:textId="0AAE8BA9" w:rsidR="00867A80" w:rsidRDefault="00867A8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33" w:history="1">
        <w:r w:rsidRPr="00272CBF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72CBF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080EC8" w14:textId="591FED8C" w:rsidR="00867A80" w:rsidRDefault="00867A8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34" w:history="1">
        <w:r w:rsidRPr="00272CBF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72CBF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2BE74D" w14:textId="4B6994AD" w:rsidR="00867A80" w:rsidRDefault="00867A8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35" w:history="1">
        <w:r w:rsidRPr="00272CBF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72CBF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5523E0" w14:textId="45E6204B" w:rsidR="00867A80" w:rsidRDefault="00867A8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36" w:history="1">
        <w:r w:rsidRPr="00272CBF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72CBF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4E3D56" w14:textId="28AAB120" w:rsidR="00867A80" w:rsidRDefault="00867A8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37" w:history="1">
        <w:r w:rsidRPr="00272CBF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72CBF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93FAD6" w14:textId="3B5C7263" w:rsidR="00867A80" w:rsidRDefault="00867A8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38" w:history="1">
        <w:r w:rsidRPr="00272CBF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72CBF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0AC17B" w14:textId="53056A0B" w:rsidR="00867A80" w:rsidRDefault="00867A8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39" w:history="1">
        <w:r w:rsidRPr="00272CBF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72CBF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AD4813" w14:textId="242077BB" w:rsidR="00867A80" w:rsidRDefault="00867A8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40" w:history="1">
        <w:r w:rsidRPr="00272CBF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72CBF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B2EA2D" w14:textId="5E09EF5B" w:rsidR="00867A80" w:rsidRDefault="00867A8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5041" w:history="1">
        <w:r w:rsidRPr="00272CBF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72CBF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624EFF" w14:textId="47B191D1" w:rsidR="007B3F77" w:rsidRPr="00267728" w:rsidRDefault="001404DC" w:rsidP="007B3F77">
      <w:pPr>
        <w:pStyle w:val="Ttulo"/>
        <w:rPr>
          <w:lang w:val="pt-BR"/>
        </w:rPr>
      </w:pPr>
      <w:r>
        <w:rPr>
          <w:caps/>
          <w:sz w:val="20"/>
          <w:szCs w:val="20"/>
          <w:lang w:val="pt-BR"/>
        </w:rPr>
        <w:fldChar w:fldCharType="end"/>
      </w:r>
      <w:r w:rsidR="007B3F77" w:rsidRPr="00267728">
        <w:rPr>
          <w:lang w:val="pt-BR"/>
        </w:rPr>
        <w:br w:type="page"/>
      </w:r>
      <w:r w:rsidR="007E17B4" w:rsidRPr="00267728">
        <w:rPr>
          <w:lang w:val="pt-BR"/>
        </w:rPr>
        <w:lastRenderedPageBreak/>
        <w:fldChar w:fldCharType="begin"/>
      </w:r>
      <w:r w:rsidR="007E17B4" w:rsidRPr="00267728">
        <w:rPr>
          <w:lang w:val="pt-BR"/>
        </w:rPr>
        <w:instrText xml:space="preserve"> TITLE  \* MERGEFORMAT </w:instrText>
      </w:r>
      <w:r w:rsidR="007E17B4" w:rsidRPr="00267728">
        <w:rPr>
          <w:lang w:val="pt-BR"/>
        </w:rPr>
        <w:fldChar w:fldCharType="separate"/>
      </w:r>
      <w:r w:rsidR="007B3F77" w:rsidRPr="00267728">
        <w:rPr>
          <w:lang w:val="pt-BR"/>
        </w:rPr>
        <w:t>Especificação de Caso de Uso</w:t>
      </w:r>
      <w:r w:rsidR="007E17B4" w:rsidRPr="00267728">
        <w:rPr>
          <w:lang w:val="pt-BR"/>
        </w:rPr>
        <w:fldChar w:fldCharType="end"/>
      </w:r>
    </w:p>
    <w:p w14:paraId="740DB0C9" w14:textId="62612FBB" w:rsidR="007B3F77" w:rsidRPr="00267728" w:rsidRDefault="00FE41FA" w:rsidP="00FE41FA">
      <w:pPr>
        <w:pStyle w:val="Ttulo1"/>
        <w:rPr>
          <w:lang w:val="pt-BR"/>
        </w:rPr>
      </w:pPr>
      <w:bookmarkStart w:id="1" w:name="_Toc450315031"/>
      <w:r w:rsidRPr="00FE41FA">
        <w:rPr>
          <w:rFonts w:eastAsia="ヒラギノ角ゴ Pro W3"/>
          <w:iCs/>
          <w:szCs w:val="24"/>
          <w:lang w:val="pt-BR" w:eastAsia="ja-JP"/>
        </w:rPr>
        <w:t>ARRUC0120 - Processar Arquivo da Arrecadação</w:t>
      </w:r>
      <w:bookmarkEnd w:id="1"/>
    </w:p>
    <w:p w14:paraId="4C43F419" w14:textId="77777777" w:rsidR="007B3F77" w:rsidRPr="00267728" w:rsidRDefault="007B3F77" w:rsidP="007B3F77">
      <w:pPr>
        <w:pStyle w:val="Ttulo2"/>
        <w:rPr>
          <w:lang w:val="pt-BR"/>
        </w:rPr>
      </w:pPr>
      <w:bookmarkStart w:id="2" w:name="_Toc408584579"/>
      <w:bookmarkStart w:id="3" w:name="_Toc450315032"/>
      <w:r w:rsidRPr="00267728">
        <w:rPr>
          <w:lang w:val="pt-BR"/>
        </w:rPr>
        <w:t>Descrição</w:t>
      </w:r>
      <w:bookmarkEnd w:id="2"/>
      <w:bookmarkEnd w:id="3"/>
    </w:p>
    <w:p w14:paraId="298E7A78" w14:textId="77777777" w:rsidR="00FE41FA" w:rsidRDefault="00FE41FA" w:rsidP="00FE41FA">
      <w:pPr>
        <w:jc w:val="both"/>
        <w:rPr>
          <w:lang w:val="pt-BR"/>
        </w:rPr>
      </w:pPr>
      <w:r w:rsidRPr="00C06541">
        <w:rPr>
          <w:lang w:val="pt-BR"/>
        </w:rPr>
        <w:t>Caso de uso que especifica o processamento dos arquivos de arrecadação (ICMS, GNRE, IPVA</w:t>
      </w:r>
      <w:r>
        <w:rPr>
          <w:lang w:val="pt-BR"/>
        </w:rPr>
        <w:t xml:space="preserve"> e Simples Nacional</w:t>
      </w:r>
      <w:r w:rsidRPr="00C06541">
        <w:rPr>
          <w:lang w:val="pt-BR"/>
        </w:rPr>
        <w:t>) fornecidos pelos agentes arrecadadores (bancos que possuem convênios com a Secretaria). São descritas as fases de abertura, leitura, extração, validação e registro dos dados obtidos do arquivo da arrecadação.</w:t>
      </w:r>
    </w:p>
    <w:p w14:paraId="59FD063D" w14:textId="77777777" w:rsidR="00FE41FA" w:rsidRDefault="00FE41FA" w:rsidP="00FE41FA">
      <w:pPr>
        <w:jc w:val="both"/>
        <w:rPr>
          <w:lang w:val="pt-BR"/>
        </w:rPr>
      </w:pPr>
      <w:r w:rsidRPr="00C06541">
        <w:rPr>
          <w:lang w:val="pt-BR"/>
        </w:rPr>
        <w:t>De início o arquivo da arrecadação é aberto para leitura. Durante a leitura são extraídos e analisados os dados do contribuinte, do código do convênio, dos códigos de receita, tipos de tributos, códigos de barras, data do pagamento, número de controle etc. Além disso, é feita a conversão do código do município, são gerados lotes, BDAR e TPAR entre outras tarefas. Todas essas informações são analisadas e validadas para só então entrar na Base de Dados como registro do pagamento da arrecadação. Nos casos de rejeição por problemas nas informações encontradas o Sistema armazena esses dados em tabela específica de pagamentos com erro para uma futura correção ou solicitação de um novo arquivo da arrecadação junto ao Agente Arrecadador.</w:t>
      </w:r>
    </w:p>
    <w:p w14:paraId="5AE53849" w14:textId="77777777" w:rsidR="00FE41FA" w:rsidRDefault="00FE41FA" w:rsidP="00FE41FA">
      <w:pPr>
        <w:jc w:val="both"/>
        <w:rPr>
          <w:lang w:val="pt-BR"/>
        </w:rPr>
      </w:pPr>
    </w:p>
    <w:p w14:paraId="7F79B913" w14:textId="7AE5C8F6" w:rsidR="007B3F77" w:rsidRPr="00267728" w:rsidRDefault="007B3F77" w:rsidP="007B3F77">
      <w:pPr>
        <w:pStyle w:val="Ttulo2"/>
        <w:rPr>
          <w:lang w:val="pt-BR"/>
        </w:rPr>
      </w:pPr>
      <w:bookmarkStart w:id="4" w:name="_Toc408584580"/>
      <w:bookmarkStart w:id="5" w:name="_Toc450315033"/>
      <w:r w:rsidRPr="00267728">
        <w:rPr>
          <w:lang w:val="pt-BR"/>
        </w:rPr>
        <w:t>Atores Envolvidos</w:t>
      </w:r>
      <w:bookmarkEnd w:id="4"/>
      <w:bookmarkEnd w:id="5"/>
    </w:p>
    <w:p w14:paraId="657E6556" w14:textId="77777777" w:rsidR="00FE41FA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bookmarkStart w:id="6" w:name="_Toc408584581"/>
      <w:r w:rsidRPr="00C06541">
        <w:rPr>
          <w:lang w:val="pt-BR"/>
        </w:rPr>
        <w:t xml:space="preserve">Sistema </w:t>
      </w:r>
      <w:r>
        <w:rPr>
          <w:lang w:val="pt-BR"/>
        </w:rPr>
        <w:t>SEFAZ</w:t>
      </w:r>
    </w:p>
    <w:p w14:paraId="7BAEBC1F" w14:textId="4A3B5B69" w:rsidR="008A76FC" w:rsidRPr="00F03538" w:rsidRDefault="008A76FC" w:rsidP="008A76FC">
      <w:pPr>
        <w:jc w:val="both"/>
        <w:rPr>
          <w:lang w:val="pt-BR"/>
        </w:rPr>
      </w:pPr>
    </w:p>
    <w:p w14:paraId="45806FEF" w14:textId="34CF14B0" w:rsidR="007B3F77" w:rsidRPr="00267728" w:rsidRDefault="007B3F77" w:rsidP="007B3F77">
      <w:pPr>
        <w:pStyle w:val="Ttulo2"/>
        <w:rPr>
          <w:lang w:val="pt-BR"/>
        </w:rPr>
      </w:pPr>
      <w:bookmarkStart w:id="7" w:name="_Toc450315034"/>
      <w:r w:rsidRPr="00267728">
        <w:rPr>
          <w:lang w:val="pt-BR"/>
        </w:rPr>
        <w:t>Diagrama</w:t>
      </w:r>
      <w:bookmarkEnd w:id="6"/>
      <w:bookmarkEnd w:id="7"/>
    </w:p>
    <w:p w14:paraId="35E9FEBC" w14:textId="77777777" w:rsidR="008A76FC" w:rsidRPr="00F03538" w:rsidRDefault="008A76FC" w:rsidP="008A76FC">
      <w:pPr>
        <w:jc w:val="both"/>
        <w:rPr>
          <w:lang w:val="pt-BR"/>
        </w:rPr>
      </w:pPr>
      <w:bookmarkStart w:id="8" w:name="_Toc408584582"/>
      <w:r w:rsidRPr="00F03538">
        <w:rPr>
          <w:lang w:val="pt-BR"/>
        </w:rPr>
        <w:t>Não se aplica.</w:t>
      </w:r>
    </w:p>
    <w:p w14:paraId="49460D28" w14:textId="77777777" w:rsidR="008A76FC" w:rsidRPr="00F03538" w:rsidRDefault="008A76FC" w:rsidP="008A76FC">
      <w:pPr>
        <w:jc w:val="both"/>
        <w:rPr>
          <w:lang w:val="pt-BR"/>
        </w:rPr>
      </w:pPr>
    </w:p>
    <w:p w14:paraId="6ACBA990" w14:textId="69622069" w:rsidR="007B3F77" w:rsidRPr="00267728" w:rsidRDefault="007B3F77" w:rsidP="007B3F77">
      <w:pPr>
        <w:pStyle w:val="Ttulo2"/>
        <w:rPr>
          <w:lang w:val="pt-BR"/>
        </w:rPr>
      </w:pPr>
      <w:bookmarkStart w:id="9" w:name="_Toc450315035"/>
      <w:r w:rsidRPr="00267728">
        <w:rPr>
          <w:lang w:val="pt-BR"/>
        </w:rPr>
        <w:t>Pré-condições</w:t>
      </w:r>
      <w:bookmarkEnd w:id="8"/>
      <w:bookmarkEnd w:id="9"/>
    </w:p>
    <w:p w14:paraId="6551C82C" w14:textId="77777777" w:rsidR="00FE41FA" w:rsidRDefault="00FE41FA" w:rsidP="00FE41FA">
      <w:pPr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Ref450313618"/>
      <w:bookmarkStart w:id="14" w:name="_Toc436203381"/>
      <w:r w:rsidRPr="00C06541">
        <w:rPr>
          <w:lang w:val="pt-BR"/>
        </w:rPr>
        <w:t>Existirem arquivos da arrecadação aguardando serem processados.</w:t>
      </w:r>
    </w:p>
    <w:p w14:paraId="0D793AA5" w14:textId="508D79D0" w:rsidR="00FE41FA" w:rsidRDefault="00FE41FA" w:rsidP="00FE41FA">
      <w:pPr>
        <w:jc w:val="both"/>
        <w:rPr>
          <w:lang w:val="pt-BR"/>
        </w:rPr>
      </w:pPr>
      <w:r>
        <w:rPr>
          <w:lang w:val="pt-BR"/>
        </w:rPr>
        <w:t xml:space="preserve">Tipo do Convênio é do Tipo </w:t>
      </w:r>
      <w:r w:rsidRPr="00FE41FA">
        <w:rPr>
          <w:lang w:val="pt-BR"/>
        </w:rPr>
        <w:t>(1-GNRE; 2-DARE; 3- IPVA; 4 – SIMPLES NACIONAL)</w:t>
      </w:r>
      <w:r>
        <w:rPr>
          <w:lang w:val="pt-BR"/>
        </w:rPr>
        <w:t xml:space="preserve">, identificado pelo caso de uso </w:t>
      </w:r>
      <w:r w:rsidRPr="00FE41FA">
        <w:rPr>
          <w:i/>
          <w:u w:val="single"/>
          <w:lang w:val="pt-BR"/>
        </w:rPr>
        <w:t xml:space="preserve">ARRUC0110 </w:t>
      </w:r>
      <w:r w:rsidR="00D324A4">
        <w:rPr>
          <w:i/>
          <w:u w:val="single"/>
          <w:lang w:val="pt-BR"/>
        </w:rPr>
        <w:t>-</w:t>
      </w:r>
      <w:r w:rsidRPr="00FE41FA">
        <w:rPr>
          <w:i/>
          <w:u w:val="single"/>
          <w:lang w:val="pt-BR"/>
        </w:rPr>
        <w:t xml:space="preserve"> Receber os Arquivos da Arrecadação</w:t>
      </w:r>
      <w:r w:rsidRPr="00FE41FA">
        <w:rPr>
          <w:lang w:val="pt-BR"/>
        </w:rPr>
        <w:t>.</w:t>
      </w:r>
    </w:p>
    <w:p w14:paraId="75A4AB26" w14:textId="77777777" w:rsidR="00FE41FA" w:rsidRDefault="00FE41FA" w:rsidP="00FE41FA">
      <w:pPr>
        <w:jc w:val="both"/>
        <w:rPr>
          <w:lang w:val="pt-BR"/>
        </w:rPr>
      </w:pPr>
    </w:p>
    <w:p w14:paraId="652710C4" w14:textId="23A380FE" w:rsidR="007B3F77" w:rsidRDefault="007B3F77" w:rsidP="007B3F77">
      <w:pPr>
        <w:pStyle w:val="Ttulo2"/>
        <w:rPr>
          <w:lang w:val="pt-BR"/>
        </w:rPr>
      </w:pPr>
      <w:bookmarkStart w:id="15" w:name="_Toc450315036"/>
      <w:r w:rsidRPr="00267728">
        <w:rPr>
          <w:lang w:val="pt-BR"/>
        </w:rPr>
        <w:t>Fluxo Principal</w:t>
      </w:r>
      <w:bookmarkEnd w:id="10"/>
      <w:bookmarkEnd w:id="11"/>
      <w:bookmarkEnd w:id="12"/>
      <w:bookmarkEnd w:id="13"/>
      <w:bookmarkEnd w:id="15"/>
    </w:p>
    <w:p w14:paraId="1ABCE652" w14:textId="77777777" w:rsidR="00FE41FA" w:rsidRPr="00C06541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r w:rsidRPr="00C06541">
        <w:t xml:space="preserve">O Sistema </w:t>
      </w:r>
      <w:r>
        <w:t>inicia o processamento do arquivo de Arrecadação.</w:t>
      </w:r>
      <w:r w:rsidRPr="00C06541">
        <w:t xml:space="preserve"> </w:t>
      </w:r>
    </w:p>
    <w:p w14:paraId="5BDC9741" w14:textId="77777777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r w:rsidRPr="00C06541">
        <w:t xml:space="preserve">O </w:t>
      </w:r>
      <w:r>
        <w:t xml:space="preserve">Sistema </w:t>
      </w:r>
      <w:r w:rsidRPr="00C06541">
        <w:t xml:space="preserve">abre o arquivo de arrecadação </w:t>
      </w:r>
      <w:r>
        <w:t xml:space="preserve">que </w:t>
      </w:r>
      <w:proofErr w:type="gramStart"/>
      <w:r>
        <w:t>encontra-se</w:t>
      </w:r>
      <w:proofErr w:type="gramEnd"/>
      <w:r>
        <w:t xml:space="preserve"> aguardando processamento.</w:t>
      </w:r>
    </w:p>
    <w:p w14:paraId="38A36CAF" w14:textId="77777777" w:rsidR="00FE41FA" w:rsidRDefault="00FE41FA" w:rsidP="00FE41FA">
      <w:pPr>
        <w:pStyle w:val="Passos"/>
        <w:numPr>
          <w:ilvl w:val="0"/>
          <w:numId w:val="19"/>
        </w:numPr>
        <w:ind w:left="1070"/>
      </w:pPr>
      <w:bookmarkStart w:id="16" w:name="_Ref448830177"/>
      <w:r w:rsidRPr="00C06541">
        <w:t>O Sistema extrai do Arquivo da Arrecadação a primeira linha do arquivo</w:t>
      </w:r>
      <w:r>
        <w:t xml:space="preserve"> e verifica que o tipo de Registro do Header é “A”</w:t>
      </w:r>
      <w:r w:rsidRPr="00C06541">
        <w:t>;</w:t>
      </w:r>
      <w:bookmarkEnd w:id="16"/>
    </w:p>
    <w:p w14:paraId="708D47C5" w14:textId="77777777" w:rsidR="00FE41FA" w:rsidRDefault="00FE41FA" w:rsidP="00FE41FA">
      <w:pPr>
        <w:pStyle w:val="Passos"/>
        <w:ind w:left="1070"/>
        <w:jc w:val="both"/>
        <w:rPr>
          <w:b/>
        </w:rPr>
      </w:pPr>
      <w:r>
        <w:rPr>
          <w:b/>
        </w:rPr>
        <w:lastRenderedPageBreak/>
        <w:t>E</w:t>
      </w:r>
      <w:r w:rsidRPr="00BE089C">
        <w:rPr>
          <w:b/>
        </w:rPr>
        <w:t>1-Validar Header Arquivo</w:t>
      </w:r>
      <w:r>
        <w:rPr>
          <w:b/>
        </w:rPr>
        <w:t xml:space="preserve"> Arrecadação</w:t>
      </w:r>
    </w:p>
    <w:p w14:paraId="7707345E" w14:textId="77777777" w:rsidR="00FE41FA" w:rsidRPr="00BE089C" w:rsidRDefault="00FE41FA" w:rsidP="00FE41FA">
      <w:pPr>
        <w:pStyle w:val="Passos"/>
        <w:ind w:left="1070"/>
        <w:jc w:val="both"/>
        <w:rPr>
          <w:b/>
        </w:rPr>
      </w:pPr>
      <w:r>
        <w:rPr>
          <w:b/>
        </w:rPr>
        <w:t>E2-</w:t>
      </w:r>
      <w:r w:rsidRPr="00BE089C">
        <w:rPr>
          <w:b/>
        </w:rPr>
        <w:t>Validar Header Arquivo</w:t>
      </w:r>
      <w:r>
        <w:rPr>
          <w:b/>
        </w:rPr>
        <w:t xml:space="preserve"> Simples Nacional</w:t>
      </w:r>
    </w:p>
    <w:p w14:paraId="6A70F840" w14:textId="75162E5B" w:rsidR="00FE41FA" w:rsidRPr="0091539F" w:rsidRDefault="00D324A4" w:rsidP="00FE41FA">
      <w:pPr>
        <w:pStyle w:val="Passos"/>
        <w:ind w:left="1070"/>
        <w:jc w:val="both"/>
        <w:rPr>
          <w:b/>
        </w:rPr>
      </w:pPr>
      <w:r w:rsidRPr="00D324A4">
        <w:rPr>
          <w:b/>
        </w:rPr>
        <w:t>ARRRN0103 - Layouts dos Agentes</w:t>
      </w:r>
    </w:p>
    <w:p w14:paraId="0AF0A411" w14:textId="77777777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bookmarkStart w:id="17" w:name="_Ref448845609"/>
      <w:r>
        <w:t>O sistema verificou que o Header está válido e é do Convênio de Arrecadação.</w:t>
      </w:r>
      <w:bookmarkEnd w:id="17"/>
    </w:p>
    <w:p w14:paraId="4CD2DA78" w14:textId="77777777" w:rsidR="00FE41FA" w:rsidRPr="00675BFB" w:rsidRDefault="00FE41FA" w:rsidP="00FE41FA">
      <w:pPr>
        <w:pStyle w:val="Passos"/>
        <w:ind w:left="1070"/>
        <w:jc w:val="both"/>
        <w:rPr>
          <w:b/>
        </w:rPr>
      </w:pPr>
      <w:r w:rsidRPr="00095524">
        <w:rPr>
          <w:b/>
        </w:rPr>
        <w:t>A1 – Obtém dados do Header Simples Nacional</w:t>
      </w:r>
    </w:p>
    <w:p w14:paraId="50141392" w14:textId="678DA25F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bookmarkStart w:id="18" w:name="_Ref448845408"/>
      <w:r>
        <w:t xml:space="preserve">Sistema obtém os </w:t>
      </w:r>
      <w:r w:rsidRPr="00C06541">
        <w:t>seguintes dados</w:t>
      </w:r>
      <w:r>
        <w:t xml:space="preserve"> do Header</w:t>
      </w:r>
      <w:r w:rsidRPr="00C06541">
        <w:t>:</w:t>
      </w:r>
      <w:bookmarkEnd w:id="18"/>
      <w:r w:rsidRPr="00C06541">
        <w:t xml:space="preserve"> </w:t>
      </w:r>
    </w:p>
    <w:p w14:paraId="2D3FAA0C" w14:textId="77777777" w:rsidR="00FE41FA" w:rsidRDefault="00FE41FA" w:rsidP="00FE41FA">
      <w:pPr>
        <w:pStyle w:val="Passos"/>
        <w:numPr>
          <w:ilvl w:val="0"/>
          <w:numId w:val="18"/>
        </w:numPr>
        <w:jc w:val="both"/>
      </w:pPr>
      <w:r w:rsidRPr="00C06541">
        <w:t xml:space="preserve">Código do Convênio, </w:t>
      </w:r>
    </w:p>
    <w:p w14:paraId="7E6B584F" w14:textId="77777777" w:rsidR="00FE41FA" w:rsidRDefault="00FE41FA" w:rsidP="00FE41FA">
      <w:pPr>
        <w:pStyle w:val="Passos"/>
        <w:numPr>
          <w:ilvl w:val="0"/>
          <w:numId w:val="18"/>
        </w:numPr>
        <w:jc w:val="both"/>
      </w:pPr>
      <w:r>
        <w:t>Sequencial do Arquivo-NSA</w:t>
      </w:r>
    </w:p>
    <w:p w14:paraId="7727D99D" w14:textId="77777777" w:rsidR="00FE41FA" w:rsidRDefault="00FE41FA" w:rsidP="00FE41FA">
      <w:pPr>
        <w:pStyle w:val="Passos"/>
        <w:numPr>
          <w:ilvl w:val="0"/>
          <w:numId w:val="18"/>
        </w:numPr>
        <w:jc w:val="both"/>
      </w:pPr>
      <w:r w:rsidRPr="00C06541">
        <w:t xml:space="preserve">Banco, </w:t>
      </w:r>
    </w:p>
    <w:p w14:paraId="4ED4533F" w14:textId="77777777" w:rsidR="00FE41FA" w:rsidRDefault="00FE41FA" w:rsidP="00FE41FA">
      <w:pPr>
        <w:pStyle w:val="Passos"/>
        <w:numPr>
          <w:ilvl w:val="0"/>
          <w:numId w:val="18"/>
        </w:numPr>
        <w:jc w:val="both"/>
      </w:pPr>
      <w:r>
        <w:t xml:space="preserve">Agência Bancária vinculada ao Convênio e cadastrada no sistema, </w:t>
      </w:r>
    </w:p>
    <w:p w14:paraId="428A716D" w14:textId="77777777" w:rsidR="00FE41FA" w:rsidRDefault="00FE41FA" w:rsidP="00FE41FA">
      <w:pPr>
        <w:pStyle w:val="Passos"/>
        <w:numPr>
          <w:ilvl w:val="0"/>
          <w:numId w:val="18"/>
        </w:numPr>
        <w:jc w:val="both"/>
      </w:pPr>
      <w:r>
        <w:t>Data da Geração do Arquivo</w:t>
      </w:r>
      <w:r w:rsidRPr="00C06541">
        <w:t>;</w:t>
      </w:r>
    </w:p>
    <w:p w14:paraId="542E3EC2" w14:textId="7BBA0D5F" w:rsidR="00FE41FA" w:rsidRDefault="00D324A4" w:rsidP="00FE41FA">
      <w:pPr>
        <w:pStyle w:val="Passos"/>
        <w:numPr>
          <w:ilvl w:val="0"/>
          <w:numId w:val="18"/>
        </w:numPr>
        <w:jc w:val="both"/>
      </w:pPr>
      <w:r>
        <w:t>Tipo do Arquivo (1 – Parcial, 2 – Consolidado</w:t>
      </w:r>
      <w:proofErr w:type="gramStart"/>
      <w:r w:rsidR="00FE41FA">
        <w:t>) .</w:t>
      </w:r>
      <w:proofErr w:type="gramEnd"/>
    </w:p>
    <w:p w14:paraId="0D2A825B" w14:textId="51A536A7" w:rsidR="00FE41FA" w:rsidRPr="00526E52" w:rsidRDefault="00D324A4" w:rsidP="00FE41FA">
      <w:pPr>
        <w:pStyle w:val="Passos"/>
        <w:ind w:left="1040"/>
        <w:jc w:val="both"/>
        <w:rPr>
          <w:b/>
        </w:rPr>
      </w:pPr>
      <w:r w:rsidRPr="00D324A4">
        <w:rPr>
          <w:b/>
        </w:rPr>
        <w:t>ARRRN104 - Identifica Tipo Arquivo Parcial e Consolidado</w:t>
      </w:r>
    </w:p>
    <w:p w14:paraId="32D7836C" w14:textId="77777777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bookmarkStart w:id="19" w:name="_Ref448845346"/>
      <w:r w:rsidRPr="00C06541">
        <w:t xml:space="preserve">O Sistema </w:t>
      </w:r>
      <w:r>
        <w:t>obtém a próxima linha do arquivo.</w:t>
      </w:r>
      <w:bookmarkEnd w:id="19"/>
    </w:p>
    <w:p w14:paraId="10D9A014" w14:textId="77777777" w:rsidR="00FE41FA" w:rsidRDefault="00FE41FA" w:rsidP="00FE41FA">
      <w:pPr>
        <w:pStyle w:val="Passos"/>
        <w:ind w:left="1070"/>
        <w:jc w:val="both"/>
      </w:pPr>
      <w:r>
        <w:t xml:space="preserve">Sistema verificou que a linha atual é do tipo </w:t>
      </w:r>
      <w:r w:rsidRPr="00C06541">
        <w:t>“G”</w:t>
      </w:r>
      <w:r>
        <w:t xml:space="preserve"> </w:t>
      </w:r>
      <w:r w:rsidRPr="00C06541">
        <w:t>Linha detalhe</w:t>
      </w:r>
      <w:r>
        <w:t xml:space="preserve"> Arquivo Arrecadação.</w:t>
      </w:r>
    </w:p>
    <w:p w14:paraId="07DECA94" w14:textId="77777777" w:rsidR="00FE41FA" w:rsidRDefault="00FE41FA" w:rsidP="00FE41FA">
      <w:pPr>
        <w:pStyle w:val="Passos"/>
        <w:jc w:val="both"/>
        <w:rPr>
          <w:b/>
        </w:rPr>
      </w:pPr>
      <w:r>
        <w:rPr>
          <w:b/>
        </w:rPr>
        <w:t xml:space="preserve">       A2</w:t>
      </w:r>
      <w:r w:rsidRPr="0091539F">
        <w:rPr>
          <w:b/>
        </w:rPr>
        <w:t xml:space="preserve"> - Linhas Trailer do Tipo Z</w:t>
      </w:r>
      <w:r>
        <w:rPr>
          <w:b/>
        </w:rPr>
        <w:t xml:space="preserve"> e ou 9,</w:t>
      </w:r>
    </w:p>
    <w:p w14:paraId="090E42CC" w14:textId="77777777" w:rsidR="00FE41FA" w:rsidRPr="0091539F" w:rsidRDefault="00FE41FA" w:rsidP="00FE41FA">
      <w:pPr>
        <w:pStyle w:val="Passos"/>
        <w:ind w:left="1070"/>
        <w:jc w:val="both"/>
        <w:rPr>
          <w:b/>
        </w:rPr>
      </w:pPr>
      <w:r>
        <w:rPr>
          <w:b/>
        </w:rPr>
        <w:t>A3</w:t>
      </w:r>
      <w:r w:rsidRPr="0091539F">
        <w:rPr>
          <w:b/>
        </w:rPr>
        <w:t>- Linha do Tipo “2“: Linha detalhe do Arquivo do Simples Nacional</w:t>
      </w:r>
    </w:p>
    <w:p w14:paraId="032533FA" w14:textId="77777777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r w:rsidRPr="00C06541">
        <w:t>O Sistema extrai dados da linha detalhe</w:t>
      </w:r>
      <w:r>
        <w:t>, tipo G,</w:t>
      </w:r>
      <w:r w:rsidRPr="00C06541">
        <w:t xml:space="preserve"> do arquivo da arrecadação;</w:t>
      </w:r>
    </w:p>
    <w:p w14:paraId="4547A336" w14:textId="77777777" w:rsidR="00FE41FA" w:rsidRPr="00C06541" w:rsidRDefault="00FE41FA" w:rsidP="00FE41FA">
      <w:pPr>
        <w:pStyle w:val="Passos"/>
        <w:ind w:left="1070"/>
        <w:jc w:val="both"/>
      </w:pPr>
      <w:r w:rsidRPr="00C06541">
        <w:t xml:space="preserve">O Sistema </w:t>
      </w:r>
      <w:r>
        <w:t>obtém</w:t>
      </w:r>
      <w:r w:rsidRPr="00C06541">
        <w:t xml:space="preserve"> os seguintes dados extraídos da linha Detalhe:</w:t>
      </w:r>
      <w:r>
        <w:rPr>
          <w:rFonts w:asciiTheme="minorHAnsi" w:hAnsiTheme="minorHAnsi"/>
          <w:szCs w:val="24"/>
        </w:rPr>
        <w:t xml:space="preserve"> </w:t>
      </w:r>
      <w:r w:rsidRPr="00C06541">
        <w:rPr>
          <w:rFonts w:asciiTheme="minorHAnsi" w:hAnsiTheme="minorHAnsi"/>
          <w:szCs w:val="24"/>
        </w:rPr>
        <w:t>Sequencial do Arquivo, N</w:t>
      </w:r>
      <w:r>
        <w:rPr>
          <w:rFonts w:asciiTheme="minorHAnsi" w:hAnsiTheme="minorHAnsi"/>
          <w:szCs w:val="24"/>
        </w:rPr>
        <w:t>úmero de autenticação ou NSU, Data do pagamento</w:t>
      </w:r>
      <w:r w:rsidRPr="00C06541">
        <w:rPr>
          <w:rFonts w:asciiTheme="minorHAnsi" w:hAnsiTheme="minorHAnsi"/>
          <w:szCs w:val="24"/>
        </w:rPr>
        <w:t xml:space="preserve">, Código de </w:t>
      </w:r>
      <w:proofErr w:type="gramStart"/>
      <w:r w:rsidRPr="00C06541">
        <w:rPr>
          <w:rFonts w:asciiTheme="minorHAnsi" w:hAnsiTheme="minorHAnsi"/>
          <w:szCs w:val="24"/>
        </w:rPr>
        <w:t>Barras</w:t>
      </w:r>
      <w:r>
        <w:rPr>
          <w:rFonts w:asciiTheme="minorHAnsi" w:hAnsiTheme="minorHAnsi"/>
          <w:szCs w:val="24"/>
        </w:rPr>
        <w:t xml:space="preserve"> </w:t>
      </w:r>
      <w:r w:rsidRPr="00C06541">
        <w:rPr>
          <w:rFonts w:asciiTheme="minorHAnsi" w:hAnsiTheme="minorHAnsi"/>
          <w:szCs w:val="24"/>
        </w:rPr>
        <w:t>,</w:t>
      </w:r>
      <w:proofErr w:type="gramEnd"/>
      <w:r w:rsidRPr="00C06541">
        <w:rPr>
          <w:rFonts w:asciiTheme="minorHAnsi" w:hAnsiTheme="minorHAnsi"/>
          <w:szCs w:val="24"/>
        </w:rPr>
        <w:t xml:space="preserve"> Valor Autenticado, </w:t>
      </w:r>
      <w:r>
        <w:rPr>
          <w:rFonts w:asciiTheme="minorHAnsi" w:hAnsiTheme="minorHAnsi"/>
          <w:szCs w:val="24"/>
        </w:rPr>
        <w:t>Forma de Arrecadação, Forma de Pagamento, data da transação, data de Crédito.</w:t>
      </w:r>
    </w:p>
    <w:p w14:paraId="684D1A98" w14:textId="77777777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r w:rsidRPr="00C06541">
        <w:t xml:space="preserve">O Sistema busca o valor da tarifa com base no Convênio </w:t>
      </w:r>
      <w:r>
        <w:t>cadastrado</w:t>
      </w:r>
    </w:p>
    <w:p w14:paraId="7102311A" w14:textId="213C67AD" w:rsidR="00FE41FA" w:rsidRPr="00DA4035" w:rsidRDefault="00D324A4" w:rsidP="00FE41FA">
      <w:pPr>
        <w:pStyle w:val="Passos"/>
        <w:ind w:left="1070"/>
        <w:jc w:val="both"/>
        <w:rPr>
          <w:b/>
        </w:rPr>
      </w:pPr>
      <w:r w:rsidRPr="00D324A4">
        <w:rPr>
          <w:b/>
        </w:rPr>
        <w:t>ARRRN0111 - Valor da Tarifa X Convênio</w:t>
      </w:r>
    </w:p>
    <w:p w14:paraId="7C22A442" w14:textId="77777777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bookmarkStart w:id="20" w:name="_Ref448848562"/>
      <w:r w:rsidRPr="00C06541">
        <w:t xml:space="preserve">O Sistema </w:t>
      </w:r>
      <w:r>
        <w:t>SEFAZ</w:t>
      </w:r>
      <w:r w:rsidRPr="00C06541">
        <w:t xml:space="preserve"> verific</w:t>
      </w:r>
      <w:r>
        <w:t>ou que o NSU não foi</w:t>
      </w:r>
      <w:r w:rsidRPr="00C06541">
        <w:t xml:space="preserve"> registrado na base de dados</w:t>
      </w:r>
      <w:bookmarkEnd w:id="20"/>
    </w:p>
    <w:p w14:paraId="580474E2" w14:textId="67B66D17" w:rsidR="00FE41FA" w:rsidRDefault="00FE41FA" w:rsidP="00FE41FA">
      <w:pPr>
        <w:pStyle w:val="Passos"/>
        <w:ind w:left="1070"/>
        <w:jc w:val="both"/>
      </w:pPr>
      <w:bookmarkStart w:id="21" w:name="_Ref448905554"/>
      <w:r>
        <w:rPr>
          <w:b/>
        </w:rPr>
        <w:t>A4</w:t>
      </w:r>
      <w:r w:rsidRPr="0091539F">
        <w:rPr>
          <w:b/>
        </w:rPr>
        <w:t xml:space="preserve"> </w:t>
      </w:r>
      <w:r w:rsidR="00D324A4">
        <w:rPr>
          <w:b/>
        </w:rPr>
        <w:t>-</w:t>
      </w:r>
      <w:r w:rsidRPr="0091539F">
        <w:rPr>
          <w:b/>
        </w:rPr>
        <w:t xml:space="preserve"> </w:t>
      </w:r>
      <w:r>
        <w:rPr>
          <w:b/>
        </w:rPr>
        <w:t>NSU/NSR Processado (Sequencial do Pagamento)</w:t>
      </w:r>
    </w:p>
    <w:p w14:paraId="3E04D426" w14:textId="04C7AE9C" w:rsidR="00FE41FA" w:rsidRPr="00C06541" w:rsidRDefault="00FE41FA" w:rsidP="003632DC">
      <w:pPr>
        <w:pStyle w:val="Passos"/>
        <w:numPr>
          <w:ilvl w:val="0"/>
          <w:numId w:val="19"/>
        </w:numPr>
        <w:jc w:val="both"/>
      </w:pPr>
      <w:r>
        <w:t xml:space="preserve">O </w:t>
      </w:r>
      <w:r w:rsidRPr="00C06541">
        <w:t>sistema inicia análise d</w:t>
      </w:r>
      <w:r>
        <w:t>o detalhamento d</w:t>
      </w:r>
      <w:r w:rsidRPr="00C06541">
        <w:t xml:space="preserve">as linhas detalhe </w:t>
      </w:r>
      <w:r>
        <w:t>e</w:t>
      </w:r>
      <w:r w:rsidRPr="00C06541">
        <w:t xml:space="preserve"> executa o Caso de Uso: </w:t>
      </w:r>
      <w:bookmarkEnd w:id="21"/>
      <w:r w:rsidR="003632DC" w:rsidRPr="003632DC">
        <w:rPr>
          <w:i/>
          <w:u w:val="single"/>
        </w:rPr>
        <w:t>ARRUC0121 - Controlar BDAR E TPAR</w:t>
      </w:r>
    </w:p>
    <w:p w14:paraId="5A4B8BAC" w14:textId="77777777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bookmarkStart w:id="22" w:name="_Ref448851814"/>
      <w:r>
        <w:t>O sistema Grava os dados processados.</w:t>
      </w:r>
      <w:bookmarkEnd w:id="22"/>
    </w:p>
    <w:p w14:paraId="1F3A2578" w14:textId="77777777" w:rsidR="00FE41FA" w:rsidRDefault="00FE41FA" w:rsidP="00FE41FA">
      <w:pPr>
        <w:pStyle w:val="Passos"/>
        <w:numPr>
          <w:ilvl w:val="1"/>
          <w:numId w:val="19"/>
        </w:numPr>
        <w:ind w:left="1400"/>
        <w:jc w:val="both"/>
      </w:pPr>
      <w:r>
        <w:t>Registra as Informações do Detalhe do Arquivo</w:t>
      </w:r>
    </w:p>
    <w:p w14:paraId="14BC3A39" w14:textId="77777777" w:rsidR="00FE41FA" w:rsidRDefault="00FE41FA" w:rsidP="00FE41FA">
      <w:pPr>
        <w:pStyle w:val="Passos"/>
        <w:numPr>
          <w:ilvl w:val="1"/>
          <w:numId w:val="19"/>
        </w:numPr>
        <w:ind w:left="1400"/>
        <w:jc w:val="both"/>
      </w:pPr>
      <w:r>
        <w:t>Registra a situação da linha detalhe do Arquivo</w:t>
      </w:r>
    </w:p>
    <w:p w14:paraId="14125714" w14:textId="77777777" w:rsidR="00FE41FA" w:rsidRPr="00C06541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r w:rsidRPr="00C06541">
        <w:t xml:space="preserve">O Sistema </w:t>
      </w:r>
      <w:r>
        <w:t>retorna</w:t>
      </w:r>
      <w:r w:rsidRPr="00C06541">
        <w:t xml:space="preserve"> ao passo </w:t>
      </w:r>
      <w:r>
        <w:t>6</w:t>
      </w:r>
      <w:r w:rsidRPr="00C06541">
        <w:t xml:space="preserve"> do fluxo Principal, enquanto existirem linhas no arquivo da arrecadação;</w:t>
      </w:r>
    </w:p>
    <w:p w14:paraId="1EA360DA" w14:textId="77777777" w:rsidR="00FE41FA" w:rsidRDefault="00FE41FA" w:rsidP="00FE41FA">
      <w:pPr>
        <w:pStyle w:val="Subpasso"/>
        <w:numPr>
          <w:ilvl w:val="0"/>
          <w:numId w:val="19"/>
        </w:numPr>
        <w:ind w:left="1070"/>
        <w:jc w:val="both"/>
      </w:pPr>
      <w:r w:rsidRPr="00C06541">
        <w:t xml:space="preserve">O Sistema </w:t>
      </w:r>
      <w:r>
        <w:t>verificou</w:t>
      </w:r>
      <w:r w:rsidRPr="00C06541">
        <w:t xml:space="preserve"> que a linha do arquivo é “Z” (última linha do arquivo da </w:t>
      </w:r>
      <w:r w:rsidRPr="00C06541">
        <w:lastRenderedPageBreak/>
        <w:t>arrecadação)</w:t>
      </w:r>
      <w:r>
        <w:t xml:space="preserve"> ou “9“ (</w:t>
      </w:r>
      <w:proofErr w:type="spellStart"/>
      <w:r>
        <w:t>Ultima</w:t>
      </w:r>
      <w:proofErr w:type="spellEnd"/>
      <w:r>
        <w:t xml:space="preserve"> Linha do Arquivo do Simples Nacional)</w:t>
      </w:r>
      <w:r w:rsidRPr="00C06541">
        <w:t>;</w:t>
      </w:r>
    </w:p>
    <w:p w14:paraId="7CC742B7" w14:textId="77777777" w:rsidR="00FE41FA" w:rsidRDefault="00FE41FA" w:rsidP="00FE41FA">
      <w:pPr>
        <w:pStyle w:val="Passos"/>
        <w:ind w:left="1070"/>
        <w:jc w:val="both"/>
        <w:rPr>
          <w:b/>
        </w:rPr>
      </w:pPr>
      <w:r>
        <w:rPr>
          <w:b/>
        </w:rPr>
        <w:t>A2</w:t>
      </w:r>
      <w:r w:rsidRPr="0091539F">
        <w:rPr>
          <w:b/>
        </w:rPr>
        <w:t xml:space="preserve"> - Linhas Trailer do Tipo Z</w:t>
      </w:r>
      <w:r>
        <w:rPr>
          <w:b/>
        </w:rPr>
        <w:t xml:space="preserve"> e ou 9.</w:t>
      </w:r>
    </w:p>
    <w:p w14:paraId="0357572D" w14:textId="77777777" w:rsidR="00FE41FA" w:rsidRDefault="00FE41FA" w:rsidP="00FE41FA">
      <w:pPr>
        <w:pStyle w:val="Passos"/>
        <w:numPr>
          <w:ilvl w:val="0"/>
          <w:numId w:val="19"/>
        </w:numPr>
        <w:ind w:left="1070"/>
        <w:jc w:val="both"/>
      </w:pPr>
      <w:bookmarkStart w:id="23" w:name="_Ref448905504"/>
      <w:r w:rsidRPr="00C06541">
        <w:t>O processamento da arrecadação é encerrado.</w:t>
      </w:r>
      <w:bookmarkEnd w:id="23"/>
    </w:p>
    <w:p w14:paraId="48B81404" w14:textId="77777777" w:rsidR="00FE41FA" w:rsidRPr="00C06541" w:rsidRDefault="00FE41FA" w:rsidP="00FE41FA">
      <w:pPr>
        <w:pStyle w:val="Passos"/>
        <w:jc w:val="both"/>
      </w:pPr>
    </w:p>
    <w:p w14:paraId="529850C9" w14:textId="77777777" w:rsidR="00FE41FA" w:rsidRPr="00FE41FA" w:rsidRDefault="00FE41FA" w:rsidP="00FE41FA">
      <w:pPr>
        <w:rPr>
          <w:lang w:val="pt-BR"/>
        </w:rPr>
      </w:pPr>
    </w:p>
    <w:p w14:paraId="0140AFCE" w14:textId="70BE0BF7" w:rsidR="007B3F77" w:rsidRPr="00267728" w:rsidRDefault="007B3F77" w:rsidP="007B3F77">
      <w:pPr>
        <w:pStyle w:val="Ttulo2"/>
        <w:rPr>
          <w:lang w:val="pt-BR"/>
        </w:rPr>
      </w:pPr>
      <w:bookmarkStart w:id="24" w:name="_Toc408584586"/>
      <w:bookmarkStart w:id="25" w:name="_Toc100995325"/>
      <w:bookmarkStart w:id="26" w:name="_Toc114038718"/>
      <w:bookmarkStart w:id="27" w:name="_Toc450315037"/>
      <w:r w:rsidRPr="00267728">
        <w:rPr>
          <w:lang w:val="pt-BR"/>
        </w:rPr>
        <w:t>Fluxos Alternativos</w:t>
      </w:r>
      <w:bookmarkEnd w:id="24"/>
      <w:bookmarkEnd w:id="27"/>
    </w:p>
    <w:p w14:paraId="31AA6A8A" w14:textId="2F19093D" w:rsidR="00FE41FA" w:rsidRPr="00095524" w:rsidRDefault="00FE41FA" w:rsidP="00FE41FA">
      <w:pPr>
        <w:pStyle w:val="Passos"/>
        <w:jc w:val="both"/>
        <w:rPr>
          <w:b/>
        </w:rPr>
      </w:pPr>
      <w:bookmarkStart w:id="28" w:name="_Toc408584587"/>
      <w:bookmarkStart w:id="29" w:name="_Toc101248486"/>
      <w:bookmarkStart w:id="30" w:name="_Toc102377891"/>
      <w:bookmarkEnd w:id="14"/>
      <w:bookmarkEnd w:id="25"/>
      <w:bookmarkEnd w:id="26"/>
      <w:r w:rsidRPr="00095524">
        <w:rPr>
          <w:b/>
        </w:rPr>
        <w:t>A1</w:t>
      </w:r>
      <w:r w:rsidR="003632DC">
        <w:rPr>
          <w:b/>
        </w:rPr>
        <w:t>-</w:t>
      </w:r>
      <w:r w:rsidRPr="00095524">
        <w:rPr>
          <w:b/>
        </w:rPr>
        <w:t xml:space="preserve"> Obtém dados do Header Simples Nacional</w:t>
      </w:r>
    </w:p>
    <w:p w14:paraId="71C60121" w14:textId="77777777" w:rsidR="00FE41FA" w:rsidRDefault="00FE41FA" w:rsidP="00FE41FA">
      <w:pPr>
        <w:pStyle w:val="Passos"/>
        <w:jc w:val="both"/>
      </w:pPr>
      <w:r>
        <w:t xml:space="preserve">No passo </w:t>
      </w:r>
      <w:r>
        <w:fldChar w:fldCharType="begin"/>
      </w:r>
      <w:r>
        <w:instrText xml:space="preserve"> REF _Ref448845609 \r \h </w:instrText>
      </w:r>
      <w:r>
        <w:fldChar w:fldCharType="separate"/>
      </w:r>
      <w:r>
        <w:t>4</w:t>
      </w:r>
      <w:r>
        <w:fldChar w:fldCharType="end"/>
      </w:r>
      <w:r>
        <w:t xml:space="preserve"> do </w:t>
      </w:r>
      <w:r>
        <w:fldChar w:fldCharType="begin"/>
      </w:r>
      <w:r>
        <w:instrText xml:space="preserve"> REF _Ref448845416 \h </w:instrText>
      </w:r>
      <w:r>
        <w:fldChar w:fldCharType="separate"/>
      </w:r>
      <w:r w:rsidRPr="00C06541">
        <w:t>Fluxo Principal</w:t>
      </w:r>
      <w:r>
        <w:fldChar w:fldCharType="end"/>
      </w:r>
      <w:r>
        <w:t>, o sistema verificou que o Header está válido e é do Tipo Simples Nacional.</w:t>
      </w:r>
    </w:p>
    <w:p w14:paraId="54263663" w14:textId="4569E229" w:rsidR="00FE41FA" w:rsidRPr="006C13F9" w:rsidRDefault="003632DC" w:rsidP="00FE41FA">
      <w:pPr>
        <w:pStyle w:val="Passos"/>
        <w:jc w:val="both"/>
        <w:rPr>
          <w:b/>
        </w:rPr>
      </w:pPr>
      <w:r w:rsidRPr="006C13F9">
        <w:rPr>
          <w:b/>
        </w:rPr>
        <w:t>ARRRN0106 - Tipos de Códigos de Barras</w:t>
      </w:r>
    </w:p>
    <w:p w14:paraId="59016747" w14:textId="77777777" w:rsidR="00FE41FA" w:rsidRPr="0045034A" w:rsidRDefault="00FE41FA" w:rsidP="00FE41FA">
      <w:pPr>
        <w:pStyle w:val="Passos"/>
        <w:jc w:val="both"/>
      </w:pPr>
      <w:r>
        <w:t>Para obter o código do convênio do Simples Nacional, o sistema localiza o Banco no com o Tipo de Convênio = 607 nas estruturas de convênios bancários.</w:t>
      </w:r>
    </w:p>
    <w:p w14:paraId="25E3FD8A" w14:textId="77777777" w:rsidR="00FE41FA" w:rsidRDefault="00FE41FA" w:rsidP="00FE41FA">
      <w:pPr>
        <w:pStyle w:val="Passos"/>
      </w:pPr>
      <w:r>
        <w:t xml:space="preserve">A1.1 </w:t>
      </w:r>
      <w:r w:rsidRPr="00C06541">
        <w:t xml:space="preserve">O </w:t>
      </w:r>
      <w:r>
        <w:t xml:space="preserve">sistema obtém seguintes variáveis do Header: </w:t>
      </w:r>
    </w:p>
    <w:p w14:paraId="36825C71" w14:textId="77777777" w:rsidR="00FE41FA" w:rsidRDefault="00FE41FA" w:rsidP="00FE41FA">
      <w:pPr>
        <w:pStyle w:val="Passos"/>
        <w:numPr>
          <w:ilvl w:val="0"/>
          <w:numId w:val="18"/>
        </w:numPr>
      </w:pPr>
      <w:r>
        <w:t xml:space="preserve">Data da Geração do Arquivo, </w:t>
      </w:r>
    </w:p>
    <w:p w14:paraId="42213590" w14:textId="77777777" w:rsidR="00FE41FA" w:rsidRDefault="00FE41FA" w:rsidP="00FE41FA">
      <w:pPr>
        <w:pStyle w:val="Passos"/>
        <w:numPr>
          <w:ilvl w:val="0"/>
          <w:numId w:val="18"/>
        </w:numPr>
      </w:pPr>
      <w:r>
        <w:t xml:space="preserve">Número Sequencial do Registro-NSA, </w:t>
      </w:r>
    </w:p>
    <w:p w14:paraId="0F10BF57" w14:textId="77777777" w:rsidR="00FE41FA" w:rsidRDefault="00FE41FA" w:rsidP="00FE41FA">
      <w:pPr>
        <w:pStyle w:val="Passos"/>
        <w:numPr>
          <w:ilvl w:val="0"/>
          <w:numId w:val="18"/>
        </w:numPr>
      </w:pPr>
      <w:r>
        <w:t>Código do Banco Arrecadador</w:t>
      </w:r>
      <w:r w:rsidRPr="00C06541">
        <w:t>;</w:t>
      </w:r>
    </w:p>
    <w:p w14:paraId="108920E9" w14:textId="77777777" w:rsidR="00FE41FA" w:rsidRDefault="00FE41FA" w:rsidP="00FE41FA">
      <w:pPr>
        <w:pStyle w:val="Passos"/>
        <w:numPr>
          <w:ilvl w:val="0"/>
          <w:numId w:val="18"/>
        </w:numPr>
        <w:jc w:val="both"/>
      </w:pPr>
      <w:r>
        <w:t xml:space="preserve">Agência bancaria vinculada ao Convênio e cadastrada no sistema, </w:t>
      </w:r>
    </w:p>
    <w:p w14:paraId="77C035E0" w14:textId="77777777" w:rsidR="00FE41FA" w:rsidRDefault="00FE41FA" w:rsidP="00FE41FA">
      <w:pPr>
        <w:pStyle w:val="Passos"/>
        <w:numPr>
          <w:ilvl w:val="0"/>
          <w:numId w:val="18"/>
        </w:numPr>
      </w:pPr>
      <w:r>
        <w:t>Código do Convênio cadastrado para o Simples Nacional no Sistema</w:t>
      </w:r>
    </w:p>
    <w:p w14:paraId="23DFCB29" w14:textId="77777777" w:rsidR="00FE41FA" w:rsidRDefault="00FE41FA" w:rsidP="00FE41FA">
      <w:pPr>
        <w:pStyle w:val="Passos"/>
        <w:numPr>
          <w:ilvl w:val="0"/>
          <w:numId w:val="18"/>
        </w:numPr>
      </w:pPr>
      <w:r>
        <w:t>Tipo Arquivo = 2 (Consolidado)</w:t>
      </w:r>
    </w:p>
    <w:p w14:paraId="5B81B63D" w14:textId="77777777" w:rsidR="00FE41FA" w:rsidRPr="000A1F93" w:rsidRDefault="00FE41FA" w:rsidP="00FE41FA">
      <w:pPr>
        <w:pStyle w:val="Passos"/>
        <w:jc w:val="both"/>
      </w:pPr>
      <w:r>
        <w:t xml:space="preserve">A1.2 </w:t>
      </w:r>
      <w:r w:rsidRPr="000A1F93">
        <w:t>O sistema</w:t>
      </w:r>
      <w:r>
        <w:t xml:space="preserve"> retorna no passo </w:t>
      </w:r>
      <w:r>
        <w:fldChar w:fldCharType="begin"/>
      </w:r>
      <w:r>
        <w:instrText xml:space="preserve"> REF _Ref448845346 \r \h </w:instrText>
      </w:r>
      <w:r>
        <w:fldChar w:fldCharType="separate"/>
      </w:r>
      <w:r>
        <w:t>6</w:t>
      </w:r>
      <w:r>
        <w:fldChar w:fldCharType="end"/>
      </w:r>
      <w:r>
        <w:t xml:space="preserve"> do </w:t>
      </w:r>
      <w:r>
        <w:fldChar w:fldCharType="begin"/>
      </w:r>
      <w:r>
        <w:instrText xml:space="preserve"> REF _Ref448845362 \h </w:instrText>
      </w:r>
      <w:r>
        <w:fldChar w:fldCharType="separate"/>
      </w:r>
      <w:r w:rsidRPr="00C06541">
        <w:t>Fluxo Principal</w:t>
      </w:r>
      <w:r>
        <w:fldChar w:fldCharType="end"/>
      </w:r>
      <w:r>
        <w:t>.</w:t>
      </w:r>
    </w:p>
    <w:p w14:paraId="1A3933E7" w14:textId="77777777" w:rsidR="00FE41FA" w:rsidRDefault="00FE41FA" w:rsidP="00FE41FA">
      <w:pPr>
        <w:pStyle w:val="Passos"/>
        <w:jc w:val="both"/>
        <w:rPr>
          <w:b/>
        </w:rPr>
      </w:pPr>
    </w:p>
    <w:p w14:paraId="1F88F46B" w14:textId="77777777" w:rsidR="00FE41FA" w:rsidRDefault="00FE41FA" w:rsidP="00FE41FA">
      <w:pPr>
        <w:pStyle w:val="Passos"/>
        <w:jc w:val="both"/>
        <w:rPr>
          <w:b/>
        </w:rPr>
      </w:pPr>
      <w:r>
        <w:rPr>
          <w:b/>
        </w:rPr>
        <w:t>A2</w:t>
      </w:r>
      <w:r w:rsidRPr="0091539F">
        <w:rPr>
          <w:b/>
        </w:rPr>
        <w:t xml:space="preserve"> - Linhas Trailer do Tipo Z</w:t>
      </w:r>
      <w:r>
        <w:rPr>
          <w:b/>
        </w:rPr>
        <w:t xml:space="preserve"> e ou 9.</w:t>
      </w:r>
    </w:p>
    <w:p w14:paraId="64157BFE" w14:textId="77777777" w:rsidR="00FE41FA" w:rsidRDefault="00FE41FA" w:rsidP="00FE41FA">
      <w:pPr>
        <w:pStyle w:val="Passos"/>
        <w:jc w:val="both"/>
      </w:pPr>
      <w:r>
        <w:t xml:space="preserve">No </w:t>
      </w:r>
      <w:r w:rsidRPr="00C06541">
        <w:t xml:space="preserve">passo </w:t>
      </w:r>
      <w:r>
        <w:t>6</w:t>
      </w:r>
      <w:r w:rsidRPr="00C06541">
        <w:t xml:space="preserve"> do fluxo Principal, o Sistema </w:t>
      </w:r>
      <w:r>
        <w:t xml:space="preserve">verificou </w:t>
      </w:r>
      <w:r w:rsidRPr="00C06541">
        <w:t>que a linha do arquivo é “Z” (última linha do arquivo da arrecadação)</w:t>
      </w:r>
      <w:r>
        <w:t xml:space="preserve"> ou “9“ </w:t>
      </w:r>
      <w:r w:rsidRPr="00C06541">
        <w:t xml:space="preserve">(última linha do </w:t>
      </w:r>
      <w:r>
        <w:t>arquivo do Simples Nacional</w:t>
      </w:r>
      <w:r w:rsidRPr="00C06541">
        <w:t>)</w:t>
      </w:r>
      <w:r>
        <w:t>.</w:t>
      </w:r>
    </w:p>
    <w:p w14:paraId="2742B849" w14:textId="77777777" w:rsidR="00FE41FA" w:rsidRDefault="00FE41FA" w:rsidP="00FE41FA">
      <w:pPr>
        <w:pStyle w:val="Passos"/>
        <w:jc w:val="both"/>
      </w:pPr>
      <w:r>
        <w:t xml:space="preserve">A2.1 O sistema </w:t>
      </w:r>
      <w:r w:rsidRPr="00C06541">
        <w:t>recebe a última linha do arquivo</w:t>
      </w:r>
      <w:r>
        <w:t>, e captura as seguintes informações:</w:t>
      </w:r>
    </w:p>
    <w:p w14:paraId="45A48968" w14:textId="77777777" w:rsidR="00FE41FA" w:rsidRDefault="00FE41FA" w:rsidP="00FE41FA">
      <w:pPr>
        <w:pStyle w:val="Passos"/>
        <w:numPr>
          <w:ilvl w:val="0"/>
          <w:numId w:val="45"/>
        </w:numPr>
        <w:jc w:val="both"/>
      </w:pPr>
      <w:r>
        <w:t>Quantidade Total do Arquivo de Registros do Arquivo</w:t>
      </w:r>
    </w:p>
    <w:p w14:paraId="54384029" w14:textId="77777777" w:rsidR="00FE41FA" w:rsidRDefault="00FE41FA" w:rsidP="00FE41FA">
      <w:pPr>
        <w:pStyle w:val="Passos"/>
        <w:numPr>
          <w:ilvl w:val="0"/>
          <w:numId w:val="45"/>
        </w:numPr>
        <w:jc w:val="both"/>
      </w:pPr>
      <w:r>
        <w:t>Valor Total do Arquivo</w:t>
      </w:r>
    </w:p>
    <w:p w14:paraId="0D023585" w14:textId="77777777" w:rsidR="00FE41FA" w:rsidRDefault="00FE41FA" w:rsidP="00FE41FA">
      <w:pPr>
        <w:pStyle w:val="Passos"/>
        <w:jc w:val="both"/>
      </w:pPr>
      <w:r>
        <w:t xml:space="preserve">A2.2 O sistema armazena o arquivo Processado no </w:t>
      </w:r>
      <w:r w:rsidRPr="00C06541">
        <w:t xml:space="preserve">CLOB (tipo de dados do Oracle) do </w:t>
      </w:r>
    </w:p>
    <w:p w14:paraId="28CBF3E1" w14:textId="77777777" w:rsidR="00FE41FA" w:rsidRPr="00C06541" w:rsidRDefault="00FE41FA" w:rsidP="00FE41FA">
      <w:pPr>
        <w:pStyle w:val="Passos"/>
        <w:jc w:val="both"/>
      </w:pPr>
      <w:r>
        <w:t xml:space="preserve">          </w:t>
      </w:r>
      <w:proofErr w:type="gramStart"/>
      <w:r w:rsidRPr="00C06541">
        <w:t>arquivo</w:t>
      </w:r>
      <w:proofErr w:type="gramEnd"/>
      <w:r w:rsidRPr="00C06541">
        <w:t xml:space="preserve"> de arrecadação</w:t>
      </w:r>
      <w:r>
        <w:t>.</w:t>
      </w:r>
      <w:r w:rsidRPr="00C06541">
        <w:t xml:space="preserve"> </w:t>
      </w:r>
    </w:p>
    <w:p w14:paraId="3357B9EF" w14:textId="751C69DC" w:rsidR="00FE41FA" w:rsidRPr="006C13F9" w:rsidRDefault="00FE41FA" w:rsidP="00FE41FA">
      <w:pPr>
        <w:pStyle w:val="Subpasso"/>
        <w:jc w:val="both"/>
        <w:rPr>
          <w:b/>
        </w:rPr>
      </w:pPr>
      <w:r>
        <w:t xml:space="preserve">     </w:t>
      </w:r>
      <w:r w:rsidR="003632DC" w:rsidRPr="006C13F9">
        <w:rPr>
          <w:b/>
        </w:rPr>
        <w:t>ARRRN0107 - Armazenar o Conteúdo do Arquivo da Arrecadação</w:t>
      </w:r>
    </w:p>
    <w:p w14:paraId="4784CC55" w14:textId="77777777" w:rsidR="00FE41FA" w:rsidRDefault="00FE41FA" w:rsidP="00FE41FA">
      <w:pPr>
        <w:pStyle w:val="Subpasso"/>
        <w:ind w:left="0"/>
        <w:jc w:val="both"/>
        <w:rPr>
          <w:rFonts w:asciiTheme="minorHAnsi" w:hAnsiTheme="minorHAnsi"/>
          <w:szCs w:val="24"/>
        </w:rPr>
      </w:pPr>
      <w:r>
        <w:t xml:space="preserve">              </w:t>
      </w:r>
      <w:r w:rsidRPr="00C06541">
        <w:t>A</w:t>
      </w:r>
      <w:r>
        <w:t>2</w:t>
      </w:r>
      <w:r w:rsidRPr="00C06541">
        <w:t>.</w:t>
      </w:r>
      <w:r>
        <w:t>3</w:t>
      </w:r>
      <w:r w:rsidRPr="00C06541">
        <w:t xml:space="preserve"> O Sistema registra</w:t>
      </w:r>
      <w:r w:rsidRPr="00C06541">
        <w:rPr>
          <w:rFonts w:asciiTheme="minorHAnsi" w:hAnsiTheme="minorHAnsi"/>
          <w:szCs w:val="24"/>
        </w:rPr>
        <w:t xml:space="preserve"> as informações do Arquivo da Arrecadação </w:t>
      </w:r>
      <w:r>
        <w:rPr>
          <w:rFonts w:asciiTheme="minorHAnsi" w:hAnsiTheme="minorHAnsi"/>
          <w:szCs w:val="24"/>
        </w:rPr>
        <w:t>processado.</w:t>
      </w:r>
    </w:p>
    <w:p w14:paraId="4C9FAFCC" w14:textId="77777777" w:rsidR="00FE41FA" w:rsidRPr="00EC233B" w:rsidRDefault="00FE41FA" w:rsidP="00FE41FA">
      <w:pPr>
        <w:pStyle w:val="Passos"/>
        <w:jc w:val="both"/>
        <w:rPr>
          <w:b/>
        </w:rPr>
      </w:pPr>
      <w:r>
        <w:rPr>
          <w:b/>
        </w:rPr>
        <w:t xml:space="preserve">           A5</w:t>
      </w:r>
      <w:r w:rsidRPr="0091539F">
        <w:rPr>
          <w:b/>
        </w:rPr>
        <w:t xml:space="preserve"> </w:t>
      </w:r>
      <w:r>
        <w:rPr>
          <w:b/>
        </w:rPr>
        <w:t>–</w:t>
      </w:r>
      <w:r w:rsidRPr="0091539F">
        <w:rPr>
          <w:b/>
        </w:rPr>
        <w:t xml:space="preserve"> </w:t>
      </w:r>
      <w:r>
        <w:rPr>
          <w:b/>
        </w:rPr>
        <w:t>Registra Processamento das Linhas Detalhe</w:t>
      </w:r>
    </w:p>
    <w:p w14:paraId="2527F390" w14:textId="77777777" w:rsidR="00FE41FA" w:rsidRPr="00EC233B" w:rsidRDefault="00FE41FA" w:rsidP="00FE41FA">
      <w:pPr>
        <w:pStyle w:val="Passos"/>
        <w:jc w:val="both"/>
      </w:pPr>
      <w:r w:rsidRPr="00EC233B">
        <w:t xml:space="preserve">A2.4 O sistema retorna ao passo </w:t>
      </w:r>
      <w:r>
        <w:fldChar w:fldCharType="begin"/>
      </w:r>
      <w:r>
        <w:instrText xml:space="preserve"> REF _Ref448905504 \r \h </w:instrText>
      </w:r>
      <w:r>
        <w:fldChar w:fldCharType="separate"/>
      </w:r>
      <w:r>
        <w:t>14</w:t>
      </w:r>
      <w:r>
        <w:fldChar w:fldCharType="end"/>
      </w:r>
      <w:r>
        <w:t xml:space="preserve"> </w:t>
      </w:r>
      <w:r w:rsidRPr="00EC233B">
        <w:t>do Fluxo Principal</w:t>
      </w:r>
    </w:p>
    <w:p w14:paraId="08B7959C" w14:textId="77777777" w:rsidR="00FE41FA" w:rsidRDefault="00FE41FA" w:rsidP="00FE41FA">
      <w:pPr>
        <w:pStyle w:val="Passos"/>
        <w:jc w:val="both"/>
        <w:rPr>
          <w:b/>
        </w:rPr>
      </w:pPr>
    </w:p>
    <w:p w14:paraId="05F3414A" w14:textId="77777777" w:rsidR="00FE41FA" w:rsidRDefault="00FE41FA" w:rsidP="00FE41FA">
      <w:pPr>
        <w:pStyle w:val="Passos"/>
        <w:jc w:val="both"/>
        <w:rPr>
          <w:b/>
        </w:rPr>
      </w:pPr>
      <w:r>
        <w:rPr>
          <w:b/>
        </w:rPr>
        <w:t>A3</w:t>
      </w:r>
      <w:r w:rsidRPr="0091539F">
        <w:rPr>
          <w:b/>
        </w:rPr>
        <w:t>- Linha do Tipo “2“: Linha detalhe do Arquivo do Simples Nacional</w:t>
      </w:r>
    </w:p>
    <w:p w14:paraId="601C6F86" w14:textId="77777777" w:rsidR="00FE41FA" w:rsidRDefault="00FE41FA" w:rsidP="00FE41FA">
      <w:pPr>
        <w:pStyle w:val="Passos"/>
        <w:jc w:val="both"/>
      </w:pPr>
      <w:r>
        <w:t xml:space="preserve">No passo 6 do Fluxo Principal, o sistema verificou que a linha atual é do tipo </w:t>
      </w:r>
      <w:r w:rsidRPr="00C06541">
        <w:t>“</w:t>
      </w:r>
      <w:r>
        <w:t>2</w:t>
      </w:r>
      <w:r w:rsidRPr="00C06541">
        <w:t>”</w:t>
      </w:r>
      <w:r>
        <w:t xml:space="preserve"> </w:t>
      </w:r>
      <w:r w:rsidRPr="00C06541">
        <w:t>Linha detalhe</w:t>
      </w:r>
      <w:r>
        <w:t xml:space="preserve"> Arquivo do Simples Nacional.</w:t>
      </w:r>
    </w:p>
    <w:p w14:paraId="3DEF57FF" w14:textId="77777777" w:rsidR="00FE41FA" w:rsidRPr="00AB5322" w:rsidRDefault="00FE41FA" w:rsidP="00FE41FA">
      <w:pPr>
        <w:pStyle w:val="Passos"/>
        <w:jc w:val="both"/>
      </w:pPr>
    </w:p>
    <w:p w14:paraId="220FB631" w14:textId="77777777" w:rsidR="00FE41FA" w:rsidRDefault="00FE41FA" w:rsidP="00FE41FA">
      <w:pPr>
        <w:pStyle w:val="Passos"/>
        <w:jc w:val="both"/>
      </w:pPr>
      <w:r>
        <w:t xml:space="preserve">      A3.1 </w:t>
      </w:r>
      <w:r w:rsidRPr="00C06541">
        <w:t>O Sistema extrai dados da linha detalhe do arquivo da arrecadação</w:t>
      </w:r>
      <w:r>
        <w:t xml:space="preserve">, obtendo </w:t>
      </w:r>
    </w:p>
    <w:p w14:paraId="4FCD467F" w14:textId="77777777" w:rsidR="00FE41FA" w:rsidRDefault="00FE41FA" w:rsidP="00FE41FA">
      <w:pPr>
        <w:pStyle w:val="Passos"/>
        <w:jc w:val="both"/>
      </w:pPr>
      <w:r>
        <w:t xml:space="preserve">           </w:t>
      </w:r>
      <w:proofErr w:type="gramStart"/>
      <w:r>
        <w:t>as</w:t>
      </w:r>
      <w:proofErr w:type="gramEnd"/>
      <w:r>
        <w:t xml:space="preserve"> seguintes informações:</w:t>
      </w:r>
    </w:p>
    <w:p w14:paraId="11166808" w14:textId="77777777" w:rsidR="00FE41FA" w:rsidRDefault="00FE41FA" w:rsidP="00FE41FA">
      <w:pPr>
        <w:pStyle w:val="Passos"/>
        <w:numPr>
          <w:ilvl w:val="0"/>
          <w:numId w:val="47"/>
        </w:numPr>
        <w:jc w:val="both"/>
      </w:pPr>
      <w:r>
        <w:t xml:space="preserve">Data de arrecadação, Data de Vencimento, </w:t>
      </w:r>
      <w:proofErr w:type="spellStart"/>
      <w:r>
        <w:t>Cnpj</w:t>
      </w:r>
      <w:proofErr w:type="spellEnd"/>
      <w:r>
        <w:t xml:space="preserve"> do Contribuinte,</w:t>
      </w:r>
    </w:p>
    <w:p w14:paraId="23A1B1FB" w14:textId="77777777" w:rsidR="00FE41FA" w:rsidRDefault="00FE41FA" w:rsidP="00FE41FA">
      <w:pPr>
        <w:pStyle w:val="Passos"/>
        <w:numPr>
          <w:ilvl w:val="0"/>
          <w:numId w:val="47"/>
        </w:numPr>
        <w:jc w:val="both"/>
      </w:pPr>
      <w:r>
        <w:t>Valor Principal, Valor Multa, Valor Juros, Valor Autenticação</w:t>
      </w:r>
    </w:p>
    <w:p w14:paraId="0D35B112" w14:textId="77777777" w:rsidR="00FE41FA" w:rsidRPr="00C06541" w:rsidRDefault="00FE41FA" w:rsidP="00FE41FA">
      <w:pPr>
        <w:pStyle w:val="Passos"/>
        <w:numPr>
          <w:ilvl w:val="0"/>
          <w:numId w:val="47"/>
        </w:numPr>
        <w:jc w:val="both"/>
      </w:pPr>
      <w:r>
        <w:t>Número da Autenticação, Código do Banco, Código Agência, Sequencial do Registro</w:t>
      </w:r>
    </w:p>
    <w:p w14:paraId="5FD6AC92" w14:textId="77777777" w:rsidR="00FE41FA" w:rsidRDefault="00FE41FA" w:rsidP="00FE41FA">
      <w:pPr>
        <w:pStyle w:val="Passos"/>
        <w:ind w:left="1070"/>
        <w:jc w:val="both"/>
      </w:pPr>
      <w:r>
        <w:t xml:space="preserve">A3.2 </w:t>
      </w:r>
      <w:r w:rsidRPr="00C06541">
        <w:t>O Sistema busca o valor da tarifa com base no Convênio</w:t>
      </w:r>
      <w:r>
        <w:t xml:space="preserve">. </w:t>
      </w:r>
    </w:p>
    <w:p w14:paraId="49A73D3F" w14:textId="77777777" w:rsidR="00FE41FA" w:rsidRDefault="00FE41FA" w:rsidP="00FE41FA">
      <w:pPr>
        <w:pStyle w:val="Passos"/>
        <w:ind w:left="1070"/>
        <w:jc w:val="both"/>
      </w:pPr>
      <w:r>
        <w:t xml:space="preserve">          A tarifa a ser aplicada para o Simples Nacional é o mesmo Aplicado para o   </w:t>
      </w:r>
    </w:p>
    <w:p w14:paraId="2FE57C6B" w14:textId="77777777" w:rsidR="00FE41FA" w:rsidRDefault="00FE41FA" w:rsidP="00FE41FA">
      <w:pPr>
        <w:pStyle w:val="Passos"/>
        <w:ind w:left="1070"/>
        <w:jc w:val="both"/>
      </w:pPr>
      <w:r>
        <w:t xml:space="preserve">          Convênio dos Arquivos da Arrecadação, onde o tipo da barra é DARE.</w:t>
      </w:r>
      <w:r w:rsidRPr="00C06541">
        <w:t xml:space="preserve"> </w:t>
      </w:r>
    </w:p>
    <w:p w14:paraId="11E2E93E" w14:textId="25C99AAD" w:rsidR="00FE41FA" w:rsidRPr="00906580" w:rsidRDefault="00FE41FA" w:rsidP="00FE41FA">
      <w:pPr>
        <w:pStyle w:val="Passos"/>
        <w:ind w:left="1070"/>
        <w:jc w:val="both"/>
        <w:rPr>
          <w:b/>
        </w:rPr>
      </w:pPr>
      <w:r w:rsidRPr="00906580">
        <w:rPr>
          <w:b/>
        </w:rPr>
        <w:tab/>
        <w:t xml:space="preserve">      </w:t>
      </w:r>
      <w:r w:rsidR="003632DC" w:rsidRPr="003632DC">
        <w:rPr>
          <w:b/>
        </w:rPr>
        <w:t>ARRRN0111 - Valor da Tarifa X Convênio</w:t>
      </w:r>
    </w:p>
    <w:p w14:paraId="491AB73B" w14:textId="77777777" w:rsidR="00FE41FA" w:rsidRDefault="00FE41FA" w:rsidP="00FE41FA">
      <w:pPr>
        <w:pStyle w:val="Passos"/>
        <w:ind w:left="1070"/>
        <w:jc w:val="both"/>
      </w:pPr>
      <w:r>
        <w:t xml:space="preserve">A3.3 </w:t>
      </w:r>
      <w:r w:rsidRPr="00C06541">
        <w:t xml:space="preserve">O Sistema </w:t>
      </w:r>
      <w:r>
        <w:t>SEFAZ</w:t>
      </w:r>
      <w:r w:rsidRPr="00C06541">
        <w:t xml:space="preserve"> verific</w:t>
      </w:r>
      <w:r>
        <w:t>ou que o NSR não foi</w:t>
      </w:r>
      <w:r w:rsidRPr="00C06541">
        <w:t xml:space="preserve"> registrado na base de dados</w:t>
      </w:r>
    </w:p>
    <w:p w14:paraId="20F425C2" w14:textId="77777777" w:rsidR="00FE41FA" w:rsidRDefault="00FE41FA" w:rsidP="00FE41FA">
      <w:pPr>
        <w:pStyle w:val="Passos"/>
        <w:ind w:left="1070"/>
        <w:jc w:val="both"/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  <w:t xml:space="preserve">   A4</w:t>
      </w:r>
      <w:r w:rsidRPr="0091539F">
        <w:rPr>
          <w:b/>
        </w:rPr>
        <w:t xml:space="preserve"> </w:t>
      </w:r>
      <w:r>
        <w:rPr>
          <w:b/>
        </w:rPr>
        <w:t>–</w:t>
      </w:r>
      <w:r w:rsidRPr="0091539F">
        <w:rPr>
          <w:b/>
        </w:rPr>
        <w:t xml:space="preserve"> </w:t>
      </w:r>
      <w:r>
        <w:rPr>
          <w:b/>
        </w:rPr>
        <w:t>NSU/NSR Processado (Sequencial do Pagamento)</w:t>
      </w:r>
    </w:p>
    <w:p w14:paraId="5159365A" w14:textId="77777777" w:rsidR="00FE41FA" w:rsidRPr="00C06541" w:rsidRDefault="00FE41FA" w:rsidP="00FE41FA">
      <w:pPr>
        <w:pStyle w:val="Passos"/>
        <w:ind w:left="1070"/>
        <w:jc w:val="both"/>
      </w:pPr>
      <w:r>
        <w:t xml:space="preserve">A3.4 O sistema retorna para o passo </w:t>
      </w:r>
      <w:r>
        <w:fldChar w:fldCharType="begin"/>
      </w:r>
      <w:r>
        <w:instrText xml:space="preserve"> REF _Ref448905554 \r \h </w:instrText>
      </w:r>
      <w:r>
        <w:fldChar w:fldCharType="separate"/>
      </w:r>
      <w:r>
        <w:t>10</w:t>
      </w:r>
      <w:r>
        <w:fldChar w:fldCharType="end"/>
      </w:r>
      <w:r>
        <w:t xml:space="preserve"> do fluxo principal.</w:t>
      </w:r>
    </w:p>
    <w:p w14:paraId="66870158" w14:textId="77777777" w:rsidR="00FE41FA" w:rsidRDefault="00FE41FA" w:rsidP="00FE41FA">
      <w:pPr>
        <w:pStyle w:val="Passos"/>
        <w:jc w:val="both"/>
        <w:rPr>
          <w:b/>
        </w:rPr>
      </w:pPr>
    </w:p>
    <w:p w14:paraId="644B8753" w14:textId="77777777" w:rsidR="00FE41FA" w:rsidRDefault="00FE41FA" w:rsidP="00FE41FA">
      <w:pPr>
        <w:pStyle w:val="Passos"/>
        <w:ind w:left="0"/>
        <w:jc w:val="both"/>
      </w:pPr>
      <w:r>
        <w:rPr>
          <w:b/>
        </w:rPr>
        <w:tab/>
        <w:t xml:space="preserve">   A4</w:t>
      </w:r>
      <w:r w:rsidRPr="0091539F">
        <w:rPr>
          <w:b/>
        </w:rPr>
        <w:t xml:space="preserve"> </w:t>
      </w:r>
      <w:r>
        <w:rPr>
          <w:b/>
        </w:rPr>
        <w:t>–</w:t>
      </w:r>
      <w:r w:rsidRPr="0091539F">
        <w:rPr>
          <w:b/>
        </w:rPr>
        <w:t xml:space="preserve"> </w:t>
      </w:r>
      <w:r>
        <w:rPr>
          <w:b/>
        </w:rPr>
        <w:t>NSU/NSR Processado (Sequencial do Pagamento)</w:t>
      </w:r>
    </w:p>
    <w:p w14:paraId="40936CBE" w14:textId="77777777" w:rsidR="00FE41FA" w:rsidRPr="00793161" w:rsidRDefault="00FE41FA" w:rsidP="00FE41FA">
      <w:pPr>
        <w:pStyle w:val="Passos"/>
      </w:pPr>
      <w:r>
        <w:t xml:space="preserve">No passo </w:t>
      </w:r>
      <w:r>
        <w:fldChar w:fldCharType="begin"/>
      </w:r>
      <w:r>
        <w:instrText xml:space="preserve"> REF _Ref448848562 \r \h </w:instrText>
      </w:r>
      <w:r>
        <w:fldChar w:fldCharType="separate"/>
      </w:r>
      <w:r>
        <w:t>9</w:t>
      </w:r>
      <w:r>
        <w:fldChar w:fldCharType="end"/>
      </w:r>
      <w:r>
        <w:t xml:space="preserve"> do </w:t>
      </w:r>
      <w:r>
        <w:fldChar w:fldCharType="begin"/>
      </w:r>
      <w:r>
        <w:instrText xml:space="preserve"> REF _Ref448848572 \h </w:instrText>
      </w:r>
      <w:r>
        <w:fldChar w:fldCharType="separate"/>
      </w:r>
      <w:r w:rsidRPr="00C06541">
        <w:t>Fluxo Principal</w:t>
      </w:r>
      <w:r>
        <w:fldChar w:fldCharType="end"/>
      </w:r>
      <w:r>
        <w:t>, o sistema analisa o NSU informado na linha detalhe.</w:t>
      </w:r>
    </w:p>
    <w:p w14:paraId="72BF9CF2" w14:textId="77777777" w:rsidR="00FE41FA" w:rsidRDefault="00FE41FA" w:rsidP="00FE41FA">
      <w:pPr>
        <w:pStyle w:val="Passos"/>
        <w:jc w:val="both"/>
      </w:pPr>
      <w:r>
        <w:t>A4.1 O sistema verificou</w:t>
      </w:r>
      <w:r w:rsidRPr="00C06541">
        <w:t xml:space="preserve"> com base no Número de Controle</w:t>
      </w:r>
      <w:r>
        <w:t xml:space="preserve"> ou NSU/NSR</w:t>
      </w:r>
      <w:r w:rsidRPr="00C06541">
        <w:t xml:space="preserve">, Data da </w:t>
      </w:r>
      <w:r>
        <w:t xml:space="preserve">    </w:t>
      </w:r>
    </w:p>
    <w:p w14:paraId="3BF4EDA5" w14:textId="77777777" w:rsidR="00FE41FA" w:rsidRDefault="00FE41FA" w:rsidP="00FE41FA">
      <w:pPr>
        <w:pStyle w:val="Passos"/>
        <w:jc w:val="both"/>
      </w:pPr>
      <w:r>
        <w:t xml:space="preserve">         </w:t>
      </w:r>
      <w:r w:rsidRPr="00C06541">
        <w:t>Recepção, Código do Banco e Valor Total Arrecadado</w:t>
      </w:r>
      <w:r>
        <w:t xml:space="preserve"> que o NSU/NSR já foi   </w:t>
      </w:r>
    </w:p>
    <w:p w14:paraId="3E4DA4FD" w14:textId="77777777" w:rsidR="00FE41FA" w:rsidRDefault="00FE41FA" w:rsidP="00FE41FA">
      <w:pPr>
        <w:pStyle w:val="Passos"/>
        <w:jc w:val="both"/>
      </w:pPr>
      <w:r>
        <w:t xml:space="preserve">         </w:t>
      </w:r>
      <w:proofErr w:type="gramStart"/>
      <w:r>
        <w:t>processado</w:t>
      </w:r>
      <w:proofErr w:type="gramEnd"/>
      <w:r w:rsidRPr="00C06541">
        <w:t>;</w:t>
      </w:r>
    </w:p>
    <w:p w14:paraId="43BF53C7" w14:textId="2062102B" w:rsidR="00FE41FA" w:rsidRPr="00F634C1" w:rsidRDefault="00FE41FA" w:rsidP="00FE41FA">
      <w:pPr>
        <w:pStyle w:val="Subpasso"/>
        <w:ind w:left="0"/>
        <w:jc w:val="both"/>
        <w:rPr>
          <w:b/>
        </w:rPr>
      </w:pPr>
      <w:r w:rsidRPr="00F634C1">
        <w:rPr>
          <w:b/>
        </w:rPr>
        <w:tab/>
        <w:t xml:space="preserve">   </w:t>
      </w:r>
      <w:r>
        <w:rPr>
          <w:b/>
        </w:rPr>
        <w:t xml:space="preserve">         </w:t>
      </w:r>
      <w:r w:rsidR="006C13F9">
        <w:rPr>
          <w:b/>
        </w:rPr>
        <w:t>ARR</w:t>
      </w:r>
      <w:r w:rsidR="006C13F9" w:rsidRPr="002204C6">
        <w:rPr>
          <w:b/>
        </w:rPr>
        <w:t>RN</w:t>
      </w:r>
      <w:r w:rsidR="006C13F9">
        <w:rPr>
          <w:b/>
        </w:rPr>
        <w:t>01</w:t>
      </w:r>
      <w:r w:rsidR="006C13F9" w:rsidRPr="002204C6">
        <w:rPr>
          <w:b/>
        </w:rPr>
        <w:t>05</w:t>
      </w:r>
      <w:r w:rsidR="006C13F9">
        <w:rPr>
          <w:b/>
        </w:rPr>
        <w:t xml:space="preserve"> - Validar Existência de NSU</w:t>
      </w:r>
    </w:p>
    <w:p w14:paraId="1DFDD947" w14:textId="37AD8121" w:rsidR="00FE41FA" w:rsidRPr="00FE41FA" w:rsidRDefault="00FE41FA" w:rsidP="00FE41FA">
      <w:pPr>
        <w:rPr>
          <w:b/>
          <w:lang w:val="pt-BR"/>
        </w:rPr>
      </w:pPr>
      <w:r>
        <w:rPr>
          <w:lang w:val="pt-BR"/>
        </w:rPr>
        <w:t xml:space="preserve">         </w:t>
      </w:r>
      <w:r w:rsidR="006C13F9" w:rsidRPr="006C13F9">
        <w:rPr>
          <w:b/>
          <w:lang w:val="pt-BR"/>
        </w:rPr>
        <w:t>ARRRN0116 - Verifica Erros de Linhas Detalhes</w:t>
      </w:r>
    </w:p>
    <w:p w14:paraId="2E85466C" w14:textId="2D1510D8" w:rsidR="00FE41FA" w:rsidRPr="00C570F5" w:rsidRDefault="00FE41FA" w:rsidP="00FE41FA">
      <w:pPr>
        <w:rPr>
          <w:lang w:val="pt-BR"/>
        </w:rPr>
      </w:pPr>
      <w:r w:rsidRPr="00C570F5">
        <w:rPr>
          <w:lang w:val="pt-BR"/>
        </w:rPr>
        <w:t>A4.2 O sistema ident</w:t>
      </w:r>
      <w:r w:rsidR="006C13F9">
        <w:rPr>
          <w:lang w:val="pt-BR"/>
        </w:rPr>
        <w:t>ificou que o código do erro foi</w:t>
      </w:r>
      <w:r w:rsidRPr="00C570F5">
        <w:rPr>
          <w:lang w:val="pt-BR"/>
        </w:rPr>
        <w:t>: “14 - Código NSU/NSR Duplicado “.</w:t>
      </w:r>
    </w:p>
    <w:p w14:paraId="49EB579A" w14:textId="77777777" w:rsidR="00FE41FA" w:rsidRDefault="00FE41FA" w:rsidP="00FE41FA">
      <w:pPr>
        <w:rPr>
          <w:i/>
          <w:u w:val="single"/>
          <w:lang w:val="pt-BR"/>
        </w:rPr>
      </w:pPr>
      <w:r w:rsidRPr="00FE41FA">
        <w:rPr>
          <w:lang w:val="pt-BR"/>
        </w:rPr>
        <w:t xml:space="preserve">E4.3 O sistema executa </w:t>
      </w:r>
      <w:r w:rsidRPr="00EE077C">
        <w:rPr>
          <w:lang w:val="pt-BR"/>
        </w:rPr>
        <w:t xml:space="preserve">o Caso de Uso </w:t>
      </w:r>
      <w:r w:rsidRPr="00EE077C">
        <w:rPr>
          <w:i/>
          <w:u w:val="single"/>
          <w:lang w:val="pt-BR"/>
        </w:rPr>
        <w:t>ARRUC012</w:t>
      </w:r>
      <w:r>
        <w:rPr>
          <w:i/>
          <w:u w:val="single"/>
          <w:lang w:val="pt-BR"/>
        </w:rPr>
        <w:t>3</w:t>
      </w:r>
      <w:r w:rsidRPr="00EE077C">
        <w:rPr>
          <w:i/>
          <w:u w:val="single"/>
          <w:lang w:val="pt-BR"/>
        </w:rPr>
        <w:t xml:space="preserve"> </w:t>
      </w:r>
      <w:r>
        <w:rPr>
          <w:i/>
          <w:u w:val="single"/>
          <w:lang w:val="pt-BR"/>
        </w:rPr>
        <w:t>–</w:t>
      </w:r>
      <w:r w:rsidRPr="00EE077C">
        <w:rPr>
          <w:i/>
          <w:u w:val="single"/>
          <w:lang w:val="pt-BR"/>
        </w:rPr>
        <w:t xml:space="preserve"> </w:t>
      </w:r>
      <w:r>
        <w:rPr>
          <w:i/>
          <w:u w:val="single"/>
          <w:lang w:val="pt-BR"/>
        </w:rPr>
        <w:t xml:space="preserve">Implementa Erros de Linhas </w:t>
      </w:r>
    </w:p>
    <w:p w14:paraId="648C9BE4" w14:textId="77777777" w:rsidR="00FE41FA" w:rsidRPr="00FE41FA" w:rsidRDefault="00FE41FA" w:rsidP="00FE41FA">
      <w:pPr>
        <w:rPr>
          <w:lang w:val="pt-BR"/>
        </w:rPr>
      </w:pPr>
      <w:r w:rsidRPr="00FE41FA">
        <w:rPr>
          <w:lang w:val="pt-BR"/>
        </w:rPr>
        <w:t xml:space="preserve">          </w:t>
      </w:r>
      <w:r>
        <w:rPr>
          <w:i/>
          <w:u w:val="single"/>
          <w:lang w:val="pt-BR"/>
        </w:rPr>
        <w:t>Detalhes.</w:t>
      </w:r>
    </w:p>
    <w:p w14:paraId="014557B8" w14:textId="77777777" w:rsidR="00FE41FA" w:rsidRPr="00FE41FA" w:rsidRDefault="00FE41FA" w:rsidP="00FE41FA">
      <w:pPr>
        <w:rPr>
          <w:lang w:val="pt-BR"/>
        </w:rPr>
      </w:pPr>
      <w:r>
        <w:rPr>
          <w:lang w:val="pt-BR"/>
        </w:rPr>
        <w:t xml:space="preserve">E4.4 </w:t>
      </w:r>
      <w:r w:rsidRPr="00FE41FA">
        <w:rPr>
          <w:lang w:val="pt-BR"/>
        </w:rPr>
        <w:t xml:space="preserve">O sistema sinaliza o registro com erro na estrutura do arquivo detalhe e retorna </w:t>
      </w:r>
    </w:p>
    <w:p w14:paraId="5C42D1CF" w14:textId="77777777" w:rsidR="00FE41FA" w:rsidRPr="00C570F5" w:rsidRDefault="00FE41FA" w:rsidP="00FE41FA">
      <w:pPr>
        <w:rPr>
          <w:lang w:val="pt-BR"/>
        </w:rPr>
      </w:pPr>
      <w:r w:rsidRPr="00FE41FA">
        <w:rPr>
          <w:lang w:val="pt-BR"/>
        </w:rPr>
        <w:t xml:space="preserve">       </w:t>
      </w:r>
      <w:proofErr w:type="gramStart"/>
      <w:r w:rsidRPr="00C570F5">
        <w:rPr>
          <w:lang w:val="pt-BR"/>
        </w:rPr>
        <w:t>no</w:t>
      </w:r>
      <w:proofErr w:type="gramEnd"/>
      <w:r w:rsidRPr="00EE077C">
        <w:rPr>
          <w:lang w:val="pt-BR"/>
        </w:rPr>
        <w:t xml:space="preserve"> </w:t>
      </w:r>
      <w:r>
        <w:rPr>
          <w:lang w:val="pt-BR"/>
        </w:rPr>
        <w:t xml:space="preserve">passo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_Ref448851814 \n \h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12</w:t>
      </w:r>
      <w:r>
        <w:rPr>
          <w:lang w:val="pt-BR"/>
        </w:rPr>
        <w:fldChar w:fldCharType="end"/>
      </w:r>
      <w:r>
        <w:rPr>
          <w:lang w:val="pt-BR"/>
        </w:rPr>
        <w:t xml:space="preserve"> do fluxo Principal para processar a próxima linha detalhe.</w:t>
      </w:r>
    </w:p>
    <w:p w14:paraId="0A77D33C" w14:textId="77777777" w:rsidR="00FE41FA" w:rsidRDefault="00FE41FA" w:rsidP="00FE41FA">
      <w:pPr>
        <w:pStyle w:val="Passos"/>
        <w:ind w:left="0"/>
      </w:pPr>
      <w:r>
        <w:tab/>
        <w:t xml:space="preserve">  </w:t>
      </w:r>
    </w:p>
    <w:p w14:paraId="31EF6C5B" w14:textId="77777777" w:rsidR="00FE41FA" w:rsidRDefault="00FE41FA" w:rsidP="00FE41FA">
      <w:pPr>
        <w:pStyle w:val="Passos"/>
        <w:ind w:left="0"/>
        <w:jc w:val="both"/>
        <w:rPr>
          <w:b/>
        </w:rPr>
      </w:pPr>
      <w:r>
        <w:tab/>
        <w:t xml:space="preserve">   </w:t>
      </w:r>
      <w:r>
        <w:rPr>
          <w:b/>
        </w:rPr>
        <w:t>A5</w:t>
      </w:r>
      <w:r w:rsidRPr="0091539F">
        <w:rPr>
          <w:b/>
        </w:rPr>
        <w:t xml:space="preserve"> </w:t>
      </w:r>
      <w:r>
        <w:rPr>
          <w:b/>
        </w:rPr>
        <w:t>–</w:t>
      </w:r>
      <w:r w:rsidRPr="0091539F">
        <w:rPr>
          <w:b/>
        </w:rPr>
        <w:t xml:space="preserve"> </w:t>
      </w:r>
      <w:r>
        <w:rPr>
          <w:b/>
        </w:rPr>
        <w:t>Registra Processamento das Linhas Detalhe</w:t>
      </w:r>
    </w:p>
    <w:p w14:paraId="491CA471" w14:textId="77777777" w:rsidR="00FE41FA" w:rsidRDefault="00FE41FA" w:rsidP="00FE41FA">
      <w:pPr>
        <w:pStyle w:val="Passos"/>
        <w:jc w:val="both"/>
      </w:pPr>
      <w:r>
        <w:lastRenderedPageBreak/>
        <w:t>No passo A2.3 do Fluxo Alternativo A2, o sistema verificou que foram processadas linhas detalhes para o arquivo processado.</w:t>
      </w:r>
    </w:p>
    <w:p w14:paraId="6ADD6488" w14:textId="77777777" w:rsidR="00FE41FA" w:rsidRDefault="00FE41FA" w:rsidP="00FE41FA">
      <w:pPr>
        <w:pStyle w:val="Passos"/>
        <w:jc w:val="both"/>
      </w:pPr>
      <w:r>
        <w:t xml:space="preserve">A5.1 O sistema verificou que o tipo do arquivo é PARCIAL. </w:t>
      </w:r>
    </w:p>
    <w:p w14:paraId="4A669B4F" w14:textId="77777777" w:rsidR="00FE41FA" w:rsidRPr="0084402F" w:rsidRDefault="00FE41FA" w:rsidP="00FE41FA">
      <w:pPr>
        <w:pStyle w:val="Passos"/>
        <w:jc w:val="both"/>
        <w:rPr>
          <w:b/>
        </w:rPr>
      </w:pPr>
      <w:r>
        <w:rPr>
          <w:b/>
        </w:rPr>
        <w:t xml:space="preserve">        </w:t>
      </w:r>
      <w:r w:rsidRPr="00BF08EB">
        <w:rPr>
          <w:b/>
        </w:rPr>
        <w:t xml:space="preserve">A6 – Verifica </w:t>
      </w:r>
      <w:r>
        <w:rPr>
          <w:b/>
        </w:rPr>
        <w:t xml:space="preserve">Tipo de Arquivo é </w:t>
      </w:r>
      <w:r w:rsidRPr="00BF08EB">
        <w:rPr>
          <w:b/>
        </w:rPr>
        <w:t>Cons</w:t>
      </w:r>
      <w:r>
        <w:rPr>
          <w:b/>
        </w:rPr>
        <w:t>olidado</w:t>
      </w:r>
    </w:p>
    <w:p w14:paraId="5D6100BC" w14:textId="77777777" w:rsidR="00FE41FA" w:rsidRDefault="00FE41FA" w:rsidP="00FE41FA">
      <w:pPr>
        <w:pStyle w:val="Passos"/>
        <w:jc w:val="both"/>
      </w:pPr>
      <w:r>
        <w:t xml:space="preserve">        O sistema realiza a finalização do arquivo processado. </w:t>
      </w:r>
    </w:p>
    <w:p w14:paraId="6D6620BC" w14:textId="77777777" w:rsidR="00FE41FA" w:rsidRDefault="00FE41FA" w:rsidP="00FE41FA">
      <w:pPr>
        <w:pStyle w:val="Passos"/>
        <w:numPr>
          <w:ilvl w:val="0"/>
          <w:numId w:val="46"/>
        </w:numPr>
        <w:ind w:left="1778"/>
        <w:jc w:val="both"/>
      </w:pPr>
      <w:r>
        <w:t>Atualiza os Quantitativos acumulados para o TPAR em aberto</w:t>
      </w:r>
    </w:p>
    <w:p w14:paraId="0202B07B" w14:textId="77777777" w:rsidR="00FE41FA" w:rsidRDefault="00FE41FA" w:rsidP="00FE41FA">
      <w:pPr>
        <w:pStyle w:val="Passos"/>
        <w:numPr>
          <w:ilvl w:val="0"/>
          <w:numId w:val="46"/>
        </w:numPr>
        <w:ind w:left="1778"/>
        <w:jc w:val="both"/>
      </w:pPr>
      <w:r>
        <w:t>Atualiza os Quantitativos acumulados para o BDAR em Aberto</w:t>
      </w:r>
    </w:p>
    <w:p w14:paraId="3C390C9D" w14:textId="77777777" w:rsidR="00FE41FA" w:rsidRDefault="00FE41FA" w:rsidP="00FE41FA">
      <w:pPr>
        <w:pStyle w:val="Passos"/>
        <w:jc w:val="both"/>
        <w:rPr>
          <w:i/>
          <w:u w:val="single"/>
        </w:rPr>
      </w:pPr>
      <w:r>
        <w:t xml:space="preserve">A5.2 </w:t>
      </w:r>
      <w:r w:rsidRPr="00C06541">
        <w:t xml:space="preserve">O Sistema executa o Caso de Uso: </w:t>
      </w:r>
      <w:r w:rsidRPr="00C06541">
        <w:rPr>
          <w:i/>
          <w:u w:val="single"/>
        </w:rPr>
        <w:t>ARRUC01</w:t>
      </w:r>
      <w:r>
        <w:rPr>
          <w:i/>
          <w:u w:val="single"/>
        </w:rPr>
        <w:t>6</w:t>
      </w:r>
      <w:r w:rsidRPr="00C06541">
        <w:rPr>
          <w:i/>
          <w:u w:val="single"/>
        </w:rPr>
        <w:t>1 - Co</w:t>
      </w:r>
      <w:r>
        <w:rPr>
          <w:i/>
          <w:u w:val="single"/>
        </w:rPr>
        <w:t>nciliar</w:t>
      </w:r>
      <w:r w:rsidRPr="00C06541">
        <w:rPr>
          <w:i/>
          <w:u w:val="single"/>
        </w:rPr>
        <w:t xml:space="preserve"> </w:t>
      </w:r>
      <w:r>
        <w:rPr>
          <w:i/>
          <w:u w:val="single"/>
        </w:rPr>
        <w:t xml:space="preserve">Arquivos da </w:t>
      </w:r>
    </w:p>
    <w:p w14:paraId="73A5CA23" w14:textId="77777777" w:rsidR="00FE41FA" w:rsidRDefault="00FE41FA" w:rsidP="00FE41FA">
      <w:pPr>
        <w:pStyle w:val="Passos"/>
        <w:jc w:val="both"/>
      </w:pPr>
      <w:r>
        <w:t xml:space="preserve">          </w:t>
      </w:r>
      <w:r>
        <w:rPr>
          <w:i/>
          <w:u w:val="single"/>
        </w:rPr>
        <w:t xml:space="preserve">Arrecadação, </w:t>
      </w:r>
      <w:r w:rsidRPr="00452BFD">
        <w:t xml:space="preserve">passando os </w:t>
      </w:r>
      <w:r>
        <w:t xml:space="preserve">parâmetros obrigatórios, referente a Data da </w:t>
      </w:r>
    </w:p>
    <w:p w14:paraId="3A488F29" w14:textId="77777777" w:rsidR="00FE41FA" w:rsidRDefault="00FE41FA" w:rsidP="00FE41FA">
      <w:pPr>
        <w:pStyle w:val="Passos"/>
        <w:jc w:val="both"/>
      </w:pPr>
      <w:r w:rsidRPr="00A4356F">
        <w:t xml:space="preserve">          </w:t>
      </w:r>
      <w:r>
        <w:t>Arrecadação, Banco e Convênio do Arquivo Processado</w:t>
      </w:r>
      <w:r w:rsidRPr="00452BFD">
        <w:t>.</w:t>
      </w:r>
    </w:p>
    <w:p w14:paraId="0CA8E7D9" w14:textId="77777777" w:rsidR="00FE41FA" w:rsidRDefault="00FE41FA" w:rsidP="00FE41FA">
      <w:pPr>
        <w:pStyle w:val="Passos"/>
        <w:jc w:val="both"/>
      </w:pPr>
      <w:r>
        <w:t xml:space="preserve">A5.3 O sistema retorna ao passo </w:t>
      </w:r>
      <w:r>
        <w:fldChar w:fldCharType="begin"/>
      </w:r>
      <w:r>
        <w:instrText xml:space="preserve"> REF _Ref448905504 \r \h </w:instrText>
      </w:r>
      <w:r>
        <w:fldChar w:fldCharType="separate"/>
      </w:r>
      <w:r>
        <w:t>14</w:t>
      </w:r>
      <w:r>
        <w:fldChar w:fldCharType="end"/>
      </w:r>
      <w:r>
        <w:t xml:space="preserve"> do Fluxo Principal.</w:t>
      </w:r>
    </w:p>
    <w:p w14:paraId="46D31C0A" w14:textId="77777777" w:rsidR="00FE41FA" w:rsidRDefault="00FE41FA" w:rsidP="00FE41FA">
      <w:pPr>
        <w:pStyle w:val="Passos"/>
        <w:jc w:val="both"/>
      </w:pPr>
    </w:p>
    <w:p w14:paraId="2BE78BEB" w14:textId="77777777" w:rsidR="00FE41FA" w:rsidRDefault="00FE41FA" w:rsidP="00FE41FA">
      <w:pPr>
        <w:pStyle w:val="Passos"/>
        <w:jc w:val="both"/>
        <w:rPr>
          <w:b/>
        </w:rPr>
      </w:pPr>
      <w:r w:rsidRPr="00BF08EB">
        <w:rPr>
          <w:b/>
        </w:rPr>
        <w:t xml:space="preserve">A6 – Verifica </w:t>
      </w:r>
      <w:r>
        <w:rPr>
          <w:b/>
        </w:rPr>
        <w:t xml:space="preserve">Tipo de Arquivo é </w:t>
      </w:r>
      <w:r w:rsidRPr="00BF08EB">
        <w:rPr>
          <w:b/>
        </w:rPr>
        <w:t>Cons</w:t>
      </w:r>
      <w:r>
        <w:rPr>
          <w:b/>
        </w:rPr>
        <w:t>olidado</w:t>
      </w:r>
    </w:p>
    <w:p w14:paraId="6CEF7981" w14:textId="77777777" w:rsidR="00FE41FA" w:rsidRDefault="00FE41FA" w:rsidP="00FE41FA">
      <w:pPr>
        <w:pStyle w:val="Passos"/>
        <w:jc w:val="both"/>
      </w:pPr>
      <w:r>
        <w:t xml:space="preserve">A6.1 No passo A5.1 do Fluxo Alternativo A5, o sistema verificou que o tipo do arquivo </w:t>
      </w:r>
    </w:p>
    <w:p w14:paraId="3A15407A" w14:textId="77777777" w:rsidR="00FE41FA" w:rsidRPr="00BF08EB" w:rsidRDefault="00FE41FA" w:rsidP="00FE41FA">
      <w:pPr>
        <w:pStyle w:val="Passos"/>
        <w:jc w:val="both"/>
      </w:pPr>
      <w:r>
        <w:t xml:space="preserve">          </w:t>
      </w:r>
      <w:proofErr w:type="spellStart"/>
      <w:proofErr w:type="gramStart"/>
      <w:r>
        <w:t>é</w:t>
      </w:r>
      <w:proofErr w:type="spellEnd"/>
      <w:proofErr w:type="gramEnd"/>
      <w:r>
        <w:t xml:space="preserve"> Consolidado.</w:t>
      </w:r>
    </w:p>
    <w:p w14:paraId="5C57507A" w14:textId="77777777" w:rsidR="00FE41FA" w:rsidRDefault="00FE41FA" w:rsidP="00FE41FA">
      <w:pPr>
        <w:pStyle w:val="Passos"/>
        <w:jc w:val="both"/>
      </w:pPr>
      <w:r>
        <w:t xml:space="preserve">         O sistema realiza a finalização do arquivo processado. </w:t>
      </w:r>
    </w:p>
    <w:p w14:paraId="1CB72F17" w14:textId="77777777" w:rsidR="00FE41FA" w:rsidRDefault="00FE41FA" w:rsidP="00FE41FA">
      <w:pPr>
        <w:pStyle w:val="Passos"/>
        <w:numPr>
          <w:ilvl w:val="0"/>
          <w:numId w:val="46"/>
        </w:numPr>
        <w:ind w:left="1778"/>
        <w:jc w:val="both"/>
      </w:pPr>
      <w:r>
        <w:t>Atualiza os Quantitativos acumulados para o TPAR em aberto</w:t>
      </w:r>
    </w:p>
    <w:p w14:paraId="3A9645DF" w14:textId="77777777" w:rsidR="00FE41FA" w:rsidRDefault="00FE41FA" w:rsidP="00FE41FA">
      <w:pPr>
        <w:pStyle w:val="Passos"/>
        <w:numPr>
          <w:ilvl w:val="0"/>
          <w:numId w:val="46"/>
        </w:numPr>
        <w:ind w:left="1778"/>
        <w:jc w:val="both"/>
      </w:pPr>
      <w:r>
        <w:t>Atualiza os Quantitativos acumulados para o BDAR em Aberto</w:t>
      </w:r>
    </w:p>
    <w:p w14:paraId="32033E8D" w14:textId="77777777" w:rsidR="00FE41FA" w:rsidRDefault="00FE41FA" w:rsidP="00FE41FA">
      <w:pPr>
        <w:pStyle w:val="Passos"/>
        <w:numPr>
          <w:ilvl w:val="0"/>
          <w:numId w:val="46"/>
        </w:numPr>
        <w:ind w:left="1778"/>
        <w:jc w:val="both"/>
      </w:pPr>
      <w:r>
        <w:t>Sistema coloca o TPAR em Aberto para Fechado</w:t>
      </w:r>
    </w:p>
    <w:p w14:paraId="41836616" w14:textId="77777777" w:rsidR="00FE41FA" w:rsidRDefault="00FE41FA" w:rsidP="00FE41FA">
      <w:pPr>
        <w:pStyle w:val="Passos"/>
        <w:numPr>
          <w:ilvl w:val="0"/>
          <w:numId w:val="46"/>
        </w:numPr>
        <w:ind w:left="1778"/>
        <w:jc w:val="both"/>
      </w:pPr>
      <w:r>
        <w:t>Sistema coloca o BDAR em Aberto para Fechado</w:t>
      </w:r>
    </w:p>
    <w:p w14:paraId="68F0430A" w14:textId="77777777" w:rsidR="00FE41FA" w:rsidRDefault="00FE41FA" w:rsidP="00FE41FA">
      <w:pPr>
        <w:pStyle w:val="Passos"/>
        <w:jc w:val="both"/>
      </w:pPr>
      <w:r>
        <w:t>A6.2 O sistema retorna ao passo A5.2 do Fluxo Alternativo A5.</w:t>
      </w:r>
    </w:p>
    <w:p w14:paraId="6448C9CC" w14:textId="77777777" w:rsidR="00FE41FA" w:rsidRDefault="00FE41FA" w:rsidP="00FE41FA">
      <w:pPr>
        <w:pStyle w:val="Passos"/>
        <w:jc w:val="both"/>
      </w:pPr>
    </w:p>
    <w:p w14:paraId="309AF4A1" w14:textId="77777777" w:rsidR="007B3F77" w:rsidRPr="00267728" w:rsidRDefault="007B3F77" w:rsidP="007B3F77">
      <w:pPr>
        <w:pStyle w:val="Ttulo2"/>
        <w:rPr>
          <w:lang w:val="pt-BR"/>
        </w:rPr>
      </w:pPr>
      <w:bookmarkStart w:id="31" w:name="_Toc450315038"/>
      <w:r w:rsidRPr="00267728">
        <w:rPr>
          <w:lang w:val="pt-BR"/>
        </w:rPr>
        <w:t>Fluxos de Exceção</w:t>
      </w:r>
      <w:bookmarkEnd w:id="28"/>
      <w:bookmarkEnd w:id="31"/>
    </w:p>
    <w:p w14:paraId="54289EE9" w14:textId="77777777" w:rsidR="00FE41FA" w:rsidRPr="00BD79F9" w:rsidRDefault="00FE41FA" w:rsidP="00FE41FA">
      <w:pPr>
        <w:pStyle w:val="Passos"/>
        <w:jc w:val="both"/>
        <w:rPr>
          <w:b/>
        </w:rPr>
      </w:pPr>
      <w:r>
        <w:rPr>
          <w:b/>
        </w:rPr>
        <w:t>E</w:t>
      </w:r>
      <w:r w:rsidRPr="00BD79F9">
        <w:rPr>
          <w:b/>
        </w:rPr>
        <w:t>1-Validar Header Arquivo Arrecadação</w:t>
      </w:r>
    </w:p>
    <w:p w14:paraId="3565204B" w14:textId="77777777" w:rsidR="00FE41FA" w:rsidRDefault="00FE41FA" w:rsidP="00FE41FA">
      <w:pPr>
        <w:rPr>
          <w:lang w:val="pt-BR"/>
        </w:rPr>
      </w:pPr>
      <w:r>
        <w:rPr>
          <w:lang w:val="pt-BR"/>
        </w:rPr>
        <w:t xml:space="preserve">No passo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_Ref448830177 \r \h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3</w:t>
      </w:r>
      <w:r>
        <w:rPr>
          <w:lang w:val="pt-BR"/>
        </w:rPr>
        <w:fldChar w:fldCharType="end"/>
      </w:r>
      <w:r>
        <w:rPr>
          <w:b/>
          <w:lang w:val="pt-BR"/>
        </w:rPr>
        <w:t xml:space="preserve"> </w:t>
      </w:r>
      <w:r>
        <w:rPr>
          <w:lang w:val="pt-BR"/>
        </w:rPr>
        <w:t xml:space="preserve">do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_Ref448829871 \h  \* MERGEFORMAT </w:instrText>
      </w:r>
      <w:r>
        <w:rPr>
          <w:lang w:val="pt-BR"/>
        </w:rPr>
      </w:r>
      <w:r>
        <w:rPr>
          <w:lang w:val="pt-BR"/>
        </w:rPr>
        <w:fldChar w:fldCharType="separate"/>
      </w:r>
      <w:r w:rsidRPr="00C06541">
        <w:rPr>
          <w:lang w:val="pt-BR"/>
        </w:rPr>
        <w:t>Fluxo Principal</w:t>
      </w:r>
      <w:r>
        <w:rPr>
          <w:lang w:val="pt-BR"/>
        </w:rPr>
        <w:fldChar w:fldCharType="end"/>
      </w:r>
      <w:r>
        <w:rPr>
          <w:lang w:val="pt-BR"/>
        </w:rPr>
        <w:t>, o sistema obtém a primeira linha do arquivo para validar o Header.</w:t>
      </w:r>
    </w:p>
    <w:p w14:paraId="0394BA50" w14:textId="774EA35C" w:rsidR="00FE41FA" w:rsidRPr="006C13F9" w:rsidRDefault="006C13F9" w:rsidP="00FE41FA">
      <w:pPr>
        <w:rPr>
          <w:b/>
          <w:lang w:val="pt-BR"/>
        </w:rPr>
      </w:pPr>
      <w:r w:rsidRPr="006C13F9">
        <w:rPr>
          <w:b/>
          <w:lang w:val="pt-BR"/>
        </w:rPr>
        <w:t>ARRRN0112 - Registra Erro Header Arquivo Arrecadação e Simples Nacional</w:t>
      </w:r>
    </w:p>
    <w:p w14:paraId="7BBC331A" w14:textId="77777777" w:rsidR="00FE41FA" w:rsidRPr="00BD79F9" w:rsidRDefault="00FE41FA" w:rsidP="00FE41FA">
      <w:pPr>
        <w:rPr>
          <w:lang w:val="pt-BR"/>
        </w:rPr>
      </w:pPr>
      <w:r w:rsidRPr="00BD79F9">
        <w:rPr>
          <w:lang w:val="pt-BR"/>
        </w:rPr>
        <w:t xml:space="preserve">Os tipos de rejeições quando identificadas devem finalizar o processo de     </w:t>
      </w:r>
    </w:p>
    <w:p w14:paraId="7E015471" w14:textId="77777777" w:rsidR="00FE41FA" w:rsidRDefault="00FE41FA" w:rsidP="00FE41FA">
      <w:pPr>
        <w:rPr>
          <w:lang w:val="pt-BR"/>
        </w:rPr>
      </w:pPr>
      <w:proofErr w:type="gramStart"/>
      <w:r>
        <w:rPr>
          <w:lang w:val="pt-BR"/>
        </w:rPr>
        <w:t>p</w:t>
      </w:r>
      <w:r w:rsidRPr="00BD79F9">
        <w:rPr>
          <w:lang w:val="pt-BR"/>
        </w:rPr>
        <w:t>rocessamento</w:t>
      </w:r>
      <w:proofErr w:type="gramEnd"/>
      <w:r w:rsidRPr="00BD79F9">
        <w:rPr>
          <w:lang w:val="pt-BR"/>
        </w:rPr>
        <w:t xml:space="preserve"> do arquivo e gravar o arquivo processado.</w:t>
      </w:r>
    </w:p>
    <w:p w14:paraId="141177C0" w14:textId="77777777" w:rsidR="00FE41FA" w:rsidRPr="00BD79F9" w:rsidRDefault="00FE41FA" w:rsidP="00FE41FA">
      <w:pPr>
        <w:rPr>
          <w:lang w:val="pt-BR"/>
        </w:rPr>
      </w:pPr>
      <w:r w:rsidRPr="00BD79F9">
        <w:rPr>
          <w:lang w:val="pt-BR"/>
        </w:rPr>
        <w:t>O sistema valida os seguintes tipos de rejeições de arquivos, com base no header.</w:t>
      </w:r>
    </w:p>
    <w:p w14:paraId="7D2BCE99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>Sistema verificou que o código do registro do Header é diferente de “A”</w:t>
      </w:r>
      <w:r>
        <w:rPr>
          <w:lang w:val="pt-BR"/>
        </w:rPr>
        <w:t xml:space="preserve"> e classifica o erro como tipo 24</w:t>
      </w:r>
      <w:r w:rsidRPr="006D5C69">
        <w:rPr>
          <w:lang w:val="pt-BR"/>
        </w:rPr>
        <w:t>.</w:t>
      </w:r>
    </w:p>
    <w:p w14:paraId="14A1B939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o código da Remessa está diferente de “2” e classifica o erro como tipo </w:t>
      </w:r>
      <w:r>
        <w:rPr>
          <w:lang w:val="pt-BR"/>
        </w:rPr>
        <w:t>33</w:t>
      </w:r>
      <w:r w:rsidRPr="006D5C69">
        <w:rPr>
          <w:lang w:val="pt-BR"/>
        </w:rPr>
        <w:t>.</w:t>
      </w:r>
    </w:p>
    <w:p w14:paraId="1B4B7A14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lastRenderedPageBreak/>
        <w:t xml:space="preserve">Sistema verificou que o código do convênio não </w:t>
      </w:r>
      <w:proofErr w:type="gramStart"/>
      <w:r w:rsidRPr="006D5C69">
        <w:rPr>
          <w:lang w:val="pt-BR"/>
        </w:rPr>
        <w:t>encontra-se</w:t>
      </w:r>
      <w:proofErr w:type="gramEnd"/>
      <w:r w:rsidRPr="006D5C69">
        <w:rPr>
          <w:lang w:val="pt-BR"/>
        </w:rPr>
        <w:t xml:space="preserve"> cadastrado para o Banco Informado no Header e classifica o erro como tipo</w:t>
      </w:r>
      <w:r>
        <w:rPr>
          <w:lang w:val="pt-BR"/>
        </w:rPr>
        <w:t xml:space="preserve"> 32</w:t>
      </w:r>
      <w:r w:rsidRPr="006D5C69">
        <w:rPr>
          <w:lang w:val="pt-BR"/>
        </w:rPr>
        <w:t>.</w:t>
      </w:r>
    </w:p>
    <w:p w14:paraId="399717D9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o Código do Banco não está cadastrado como banco arrecadador e classifica o erro como tipo </w:t>
      </w:r>
      <w:r>
        <w:rPr>
          <w:lang w:val="pt-BR"/>
        </w:rPr>
        <w:t>34</w:t>
      </w:r>
      <w:r w:rsidRPr="006D5C69">
        <w:rPr>
          <w:lang w:val="pt-BR"/>
        </w:rPr>
        <w:t>.</w:t>
      </w:r>
    </w:p>
    <w:p w14:paraId="747ABDB7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a Data da Geração do Arquivo está superior a data atual e classificar o erro como tipo </w:t>
      </w:r>
      <w:r>
        <w:rPr>
          <w:lang w:val="pt-BR"/>
        </w:rPr>
        <w:t>25</w:t>
      </w:r>
      <w:r w:rsidRPr="006D5C69">
        <w:rPr>
          <w:lang w:val="pt-BR"/>
        </w:rPr>
        <w:t>.</w:t>
      </w:r>
    </w:p>
    <w:p w14:paraId="23CD062D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o Número sequencial do arquivo já foi processado e classifica o erro como tipo </w:t>
      </w:r>
      <w:r>
        <w:rPr>
          <w:lang w:val="pt-BR"/>
        </w:rPr>
        <w:t>29</w:t>
      </w:r>
      <w:r w:rsidRPr="006D5C69">
        <w:rPr>
          <w:lang w:val="pt-BR"/>
        </w:rPr>
        <w:t>.</w:t>
      </w:r>
    </w:p>
    <w:p w14:paraId="0B72A705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o Número sequencial do arquivo está fora de sequência e classifica o erro como tipo </w:t>
      </w:r>
      <w:r>
        <w:rPr>
          <w:lang w:val="pt-BR"/>
        </w:rPr>
        <w:t>30</w:t>
      </w:r>
      <w:r w:rsidRPr="006D5C69">
        <w:rPr>
          <w:lang w:val="pt-BR"/>
        </w:rPr>
        <w:t>.</w:t>
      </w:r>
    </w:p>
    <w:p w14:paraId="487E26E9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O sistema verificou que a Versão do Arquivo é “01” e o Tipo de Transmissão é diferente de “1”, sistema classifica o erro como tipo </w:t>
      </w:r>
      <w:r>
        <w:rPr>
          <w:lang w:val="pt-BR"/>
        </w:rPr>
        <w:t>27</w:t>
      </w:r>
      <w:r w:rsidRPr="006D5C69">
        <w:rPr>
          <w:lang w:val="pt-BR"/>
        </w:rPr>
        <w:t>.</w:t>
      </w:r>
    </w:p>
    <w:p w14:paraId="2AA7860C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O sistema verificou que a Versão do Arquivo é diferente de “04” e diferente de “01”, sistema classifica o erro como tipo </w:t>
      </w:r>
      <w:r>
        <w:rPr>
          <w:lang w:val="pt-BR"/>
        </w:rPr>
        <w:t>27</w:t>
      </w:r>
      <w:r w:rsidRPr="006D5C69">
        <w:rPr>
          <w:lang w:val="pt-BR"/>
        </w:rPr>
        <w:t>.</w:t>
      </w:r>
    </w:p>
    <w:p w14:paraId="77CE462F" w14:textId="77777777" w:rsidR="00FE41FA" w:rsidRPr="006D5C69" w:rsidRDefault="00FE41FA" w:rsidP="00FE41FA">
      <w:pPr>
        <w:rPr>
          <w:lang w:val="pt-BR"/>
        </w:rPr>
      </w:pPr>
      <w:r>
        <w:rPr>
          <w:lang w:val="pt-BR"/>
        </w:rPr>
        <w:t>Caso ocorra um erro nos itens acima o</w:t>
      </w:r>
      <w:r w:rsidRPr="006D5C69">
        <w:rPr>
          <w:lang w:val="pt-BR"/>
        </w:rPr>
        <w:t xml:space="preserve"> sistema </w:t>
      </w:r>
      <w:r>
        <w:rPr>
          <w:lang w:val="pt-BR"/>
        </w:rPr>
        <w:t>grava o</w:t>
      </w:r>
      <w:r w:rsidRPr="006D5C69">
        <w:rPr>
          <w:lang w:val="pt-BR"/>
        </w:rPr>
        <w:t xml:space="preserve"> arquivo</w:t>
      </w:r>
      <w:r>
        <w:rPr>
          <w:lang w:val="pt-BR"/>
        </w:rPr>
        <w:t xml:space="preserve">, coloca a situação do arquivo </w:t>
      </w:r>
      <w:r w:rsidRPr="00BD79F9">
        <w:rPr>
          <w:lang w:val="pt-BR"/>
        </w:rPr>
        <w:t>como nã</w:t>
      </w:r>
      <w:r>
        <w:rPr>
          <w:lang w:val="pt-BR"/>
        </w:rPr>
        <w:t xml:space="preserve">o processado, registra </w:t>
      </w:r>
      <w:r w:rsidRPr="00BD79F9">
        <w:rPr>
          <w:lang w:val="pt-BR"/>
        </w:rPr>
        <w:t xml:space="preserve">o tipo de rejeição </w:t>
      </w:r>
      <w:r>
        <w:rPr>
          <w:lang w:val="pt-BR"/>
        </w:rPr>
        <w:t xml:space="preserve">encontrada e finaliza </w:t>
      </w:r>
      <w:r w:rsidRPr="00FE41FA">
        <w:rPr>
          <w:lang w:val="pt-BR"/>
        </w:rPr>
        <w:t>o caso de uso.</w:t>
      </w:r>
      <w:r w:rsidRPr="00FE41FA">
        <w:rPr>
          <w:b/>
          <w:lang w:val="pt-BR"/>
        </w:rPr>
        <w:t xml:space="preserve"> </w:t>
      </w:r>
    </w:p>
    <w:p w14:paraId="3F677262" w14:textId="77777777" w:rsidR="00FE41FA" w:rsidRDefault="00FE41FA" w:rsidP="00FE41FA">
      <w:pPr>
        <w:pStyle w:val="Passos"/>
        <w:ind w:left="0"/>
        <w:jc w:val="both"/>
        <w:rPr>
          <w:b/>
        </w:rPr>
      </w:pPr>
    </w:p>
    <w:p w14:paraId="7E9BF66F" w14:textId="77777777" w:rsidR="00FE41FA" w:rsidRDefault="00FE41FA" w:rsidP="00FE41FA">
      <w:pPr>
        <w:pStyle w:val="Passos"/>
        <w:ind w:left="0"/>
        <w:jc w:val="both"/>
        <w:rPr>
          <w:b/>
        </w:rPr>
      </w:pPr>
      <w:r>
        <w:rPr>
          <w:b/>
        </w:rPr>
        <w:tab/>
        <w:t>E2-</w:t>
      </w:r>
      <w:r w:rsidRPr="00BE089C">
        <w:rPr>
          <w:b/>
        </w:rPr>
        <w:t>Validar Header Arquivo</w:t>
      </w:r>
      <w:r>
        <w:rPr>
          <w:b/>
        </w:rPr>
        <w:t xml:space="preserve"> Simples Nacional</w:t>
      </w:r>
    </w:p>
    <w:p w14:paraId="404A028D" w14:textId="77777777" w:rsidR="00FE41FA" w:rsidRDefault="00FE41FA" w:rsidP="00FE41FA">
      <w:pPr>
        <w:pStyle w:val="Passos"/>
        <w:ind w:left="0"/>
        <w:jc w:val="both"/>
      </w:pPr>
      <w:r>
        <w:rPr>
          <w:b/>
        </w:rPr>
        <w:tab/>
      </w:r>
      <w:r>
        <w:t xml:space="preserve">No passo </w:t>
      </w:r>
      <w:r>
        <w:fldChar w:fldCharType="begin"/>
      </w:r>
      <w:r>
        <w:instrText xml:space="preserve"> REF _Ref448830177 \r \h </w:instrText>
      </w:r>
      <w:r>
        <w:fldChar w:fldCharType="separate"/>
      </w:r>
      <w:r>
        <w:t>3</w:t>
      </w:r>
      <w:r>
        <w:fldChar w:fldCharType="end"/>
      </w:r>
      <w:r>
        <w:rPr>
          <w:b/>
        </w:rPr>
        <w:t xml:space="preserve"> </w:t>
      </w:r>
      <w:r>
        <w:t xml:space="preserve">do </w:t>
      </w:r>
      <w:r>
        <w:fldChar w:fldCharType="begin"/>
      </w:r>
      <w:r>
        <w:instrText xml:space="preserve"> REF _Ref448829871 \h  \* MERGEFORMAT </w:instrText>
      </w:r>
      <w:r>
        <w:fldChar w:fldCharType="separate"/>
      </w:r>
      <w:r w:rsidRPr="00C06541">
        <w:t>Fluxo Principal</w:t>
      </w:r>
      <w:r>
        <w:fldChar w:fldCharType="end"/>
      </w:r>
      <w:r>
        <w:t xml:space="preserve">, o sistema obtém a primeira linha do arquivo para validar o   </w:t>
      </w:r>
    </w:p>
    <w:p w14:paraId="7250A95F" w14:textId="77777777" w:rsidR="00FE41FA" w:rsidRDefault="00FE41FA" w:rsidP="00FE41FA">
      <w:pPr>
        <w:pStyle w:val="Passos"/>
        <w:ind w:left="0"/>
        <w:jc w:val="both"/>
      </w:pPr>
      <w:r>
        <w:t xml:space="preserve">          Header.</w:t>
      </w:r>
    </w:p>
    <w:p w14:paraId="1B7E8CA9" w14:textId="4E3FA34F" w:rsidR="00FE41FA" w:rsidRPr="00BD79F9" w:rsidRDefault="00FE41FA" w:rsidP="00FE41FA">
      <w:pPr>
        <w:pStyle w:val="Passos"/>
        <w:ind w:left="0"/>
        <w:jc w:val="both"/>
        <w:rPr>
          <w:b/>
        </w:rPr>
      </w:pPr>
      <w:r>
        <w:rPr>
          <w:b/>
        </w:rPr>
        <w:tab/>
      </w:r>
      <w:r w:rsidR="006C13F9">
        <w:rPr>
          <w:b/>
        </w:rPr>
        <w:t>ARRRN01</w:t>
      </w:r>
      <w:r w:rsidR="006C13F9" w:rsidRPr="0023022E">
        <w:rPr>
          <w:b/>
        </w:rPr>
        <w:t>12</w:t>
      </w:r>
      <w:r w:rsidR="006C13F9">
        <w:rPr>
          <w:b/>
        </w:rPr>
        <w:t xml:space="preserve"> - </w:t>
      </w:r>
      <w:r w:rsidR="006C13F9" w:rsidRPr="00690DA0">
        <w:rPr>
          <w:b/>
        </w:rPr>
        <w:t>Registra Erro Header Arquivo Arrecadação</w:t>
      </w:r>
      <w:r w:rsidR="006C13F9">
        <w:rPr>
          <w:b/>
        </w:rPr>
        <w:t xml:space="preserve"> </w:t>
      </w:r>
      <w:r w:rsidR="006C13F9" w:rsidRPr="0023022E">
        <w:rPr>
          <w:b/>
        </w:rPr>
        <w:t>e</w:t>
      </w:r>
      <w:r w:rsidR="006C13F9">
        <w:rPr>
          <w:b/>
        </w:rPr>
        <w:t xml:space="preserve"> Simples Nacional</w:t>
      </w:r>
    </w:p>
    <w:p w14:paraId="60E6FFA4" w14:textId="77777777" w:rsidR="00FE41FA" w:rsidRDefault="00FE41FA" w:rsidP="00FE41FA">
      <w:pPr>
        <w:pStyle w:val="Passos"/>
        <w:ind w:left="0"/>
        <w:jc w:val="both"/>
      </w:pPr>
      <w:r>
        <w:tab/>
        <w:t xml:space="preserve">O sistema identifica tipo do registro do Header é “1” e que o valor no convênio obtido </w:t>
      </w:r>
    </w:p>
    <w:p w14:paraId="18EA2506" w14:textId="77777777" w:rsidR="00FE41FA" w:rsidRDefault="00FE41FA" w:rsidP="00FE41FA">
      <w:pPr>
        <w:pStyle w:val="Passos"/>
        <w:ind w:left="0"/>
        <w:jc w:val="both"/>
        <w:rPr>
          <w:szCs w:val="24"/>
        </w:rPr>
      </w:pPr>
      <w:r>
        <w:t xml:space="preserve">           </w:t>
      </w:r>
      <w:proofErr w:type="gramStart"/>
      <w:r>
        <w:t>no</w:t>
      </w:r>
      <w:proofErr w:type="gramEnd"/>
      <w:r>
        <w:t xml:space="preserve"> Header é uma constante=”D</w:t>
      </w:r>
      <w:r w:rsidRPr="00BC4288">
        <w:rPr>
          <w:szCs w:val="24"/>
        </w:rPr>
        <w:t>AF607SIMPLESNACION</w:t>
      </w:r>
      <w:r>
        <w:rPr>
          <w:szCs w:val="24"/>
        </w:rPr>
        <w:t>”.</w:t>
      </w:r>
    </w:p>
    <w:p w14:paraId="699B26FA" w14:textId="77777777" w:rsidR="00FE41FA" w:rsidRDefault="00FE41FA" w:rsidP="00FE41FA">
      <w:pPr>
        <w:pStyle w:val="Passos"/>
        <w:ind w:left="0"/>
        <w:jc w:val="both"/>
      </w:pPr>
      <w:r>
        <w:rPr>
          <w:szCs w:val="24"/>
        </w:rPr>
        <w:t xml:space="preserve">          O sistema classifica o arquivo como do Simples Nacional.</w:t>
      </w:r>
    </w:p>
    <w:p w14:paraId="00332FD2" w14:textId="77777777" w:rsidR="00FE41FA" w:rsidRPr="00BD79F9" w:rsidRDefault="00FE41FA" w:rsidP="00FE41FA">
      <w:pPr>
        <w:pStyle w:val="Passos"/>
        <w:ind w:left="0"/>
        <w:jc w:val="both"/>
      </w:pPr>
      <w:r>
        <w:tab/>
      </w:r>
      <w:r w:rsidRPr="00BD79F9">
        <w:t>O sistema valida os seguintes tipos de rejeições de arquivos, com base no header.</w:t>
      </w:r>
    </w:p>
    <w:p w14:paraId="46BE4D73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>Sistema verificou que o código do registro do Header é diferente de “</w:t>
      </w:r>
      <w:r>
        <w:rPr>
          <w:lang w:val="pt-BR"/>
        </w:rPr>
        <w:t>1</w:t>
      </w:r>
      <w:r w:rsidRPr="006D5C69">
        <w:rPr>
          <w:lang w:val="pt-BR"/>
        </w:rPr>
        <w:t xml:space="preserve">” e classifica o erro como tipo </w:t>
      </w:r>
      <w:r>
        <w:rPr>
          <w:lang w:val="pt-BR"/>
        </w:rPr>
        <w:t>24</w:t>
      </w:r>
      <w:r w:rsidRPr="006D5C69">
        <w:rPr>
          <w:lang w:val="pt-BR"/>
        </w:rPr>
        <w:t>.</w:t>
      </w:r>
    </w:p>
    <w:p w14:paraId="0DAE1D88" w14:textId="77777777" w:rsidR="00FE41FA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o Código do Banco não está cadastrado como banco arrecadador e classifica o erro como tipo </w:t>
      </w:r>
      <w:r>
        <w:rPr>
          <w:lang w:val="pt-BR"/>
        </w:rPr>
        <w:t>34</w:t>
      </w:r>
      <w:r w:rsidRPr="006D5C69">
        <w:rPr>
          <w:lang w:val="pt-BR"/>
        </w:rPr>
        <w:t>.</w:t>
      </w:r>
    </w:p>
    <w:p w14:paraId="6BAFA9B8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a Data da Geração do Arquivo está superior a data atual e classificar o erro como tipo </w:t>
      </w:r>
      <w:r>
        <w:rPr>
          <w:lang w:val="pt-BR"/>
        </w:rPr>
        <w:t>25</w:t>
      </w:r>
      <w:r w:rsidRPr="006D5C69">
        <w:rPr>
          <w:lang w:val="pt-BR"/>
        </w:rPr>
        <w:t>.</w:t>
      </w:r>
    </w:p>
    <w:p w14:paraId="4D0EE457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o Número sequencial do arquivo já foi processado e classifica o erro como tipo </w:t>
      </w:r>
      <w:r>
        <w:rPr>
          <w:lang w:val="pt-BR"/>
        </w:rPr>
        <w:t>29</w:t>
      </w:r>
      <w:r w:rsidRPr="006D5C69">
        <w:rPr>
          <w:lang w:val="pt-BR"/>
        </w:rPr>
        <w:t>.</w:t>
      </w:r>
    </w:p>
    <w:p w14:paraId="4F5AB80B" w14:textId="77777777" w:rsidR="00FE41FA" w:rsidRPr="006D5C69" w:rsidRDefault="00FE41FA" w:rsidP="00FE41FA">
      <w:pPr>
        <w:pStyle w:val="PargrafodaLista"/>
        <w:numPr>
          <w:ilvl w:val="0"/>
          <w:numId w:val="18"/>
        </w:numPr>
        <w:rPr>
          <w:lang w:val="pt-BR"/>
        </w:rPr>
      </w:pPr>
      <w:r w:rsidRPr="006D5C69">
        <w:rPr>
          <w:lang w:val="pt-BR"/>
        </w:rPr>
        <w:t xml:space="preserve">Sistema verificou que o Número sequencial do arquivo está fora de sequência e classifica o erro como tipo </w:t>
      </w:r>
      <w:r>
        <w:rPr>
          <w:lang w:val="pt-BR"/>
        </w:rPr>
        <w:t>30</w:t>
      </w:r>
      <w:r w:rsidRPr="006D5C69">
        <w:rPr>
          <w:lang w:val="pt-BR"/>
        </w:rPr>
        <w:t>.</w:t>
      </w:r>
    </w:p>
    <w:p w14:paraId="6653610D" w14:textId="77777777" w:rsidR="00FE41FA" w:rsidRDefault="00FE41FA" w:rsidP="00FE41FA">
      <w:pPr>
        <w:ind w:left="0" w:firstLine="709"/>
        <w:rPr>
          <w:lang w:val="pt-BR"/>
        </w:rPr>
      </w:pPr>
      <w:r w:rsidRPr="005B79B2">
        <w:rPr>
          <w:lang w:val="pt-BR"/>
        </w:rPr>
        <w:t xml:space="preserve">Caso ocorra um erro nos itens acima o sistema grava o arquivo, coloca a situação do </w:t>
      </w:r>
    </w:p>
    <w:p w14:paraId="27BF0E82" w14:textId="77777777" w:rsidR="00FE41FA" w:rsidRPr="005B79B2" w:rsidRDefault="00FE41FA" w:rsidP="00FE41FA">
      <w:pPr>
        <w:ind w:left="709"/>
        <w:rPr>
          <w:lang w:val="pt-BR"/>
        </w:rPr>
      </w:pPr>
      <w:proofErr w:type="gramStart"/>
      <w:r w:rsidRPr="005B79B2">
        <w:rPr>
          <w:lang w:val="pt-BR"/>
        </w:rPr>
        <w:t>arquivo</w:t>
      </w:r>
      <w:proofErr w:type="gramEnd"/>
      <w:r w:rsidRPr="005B79B2">
        <w:rPr>
          <w:lang w:val="pt-BR"/>
        </w:rPr>
        <w:t xml:space="preserve"> como não processado, registra o tipo de rejeição encontrada e finaliza </w:t>
      </w:r>
      <w:r w:rsidRPr="00C570F5">
        <w:rPr>
          <w:lang w:val="pt-BR"/>
        </w:rPr>
        <w:t>o caso de uso.</w:t>
      </w:r>
      <w:r w:rsidRPr="00C570F5">
        <w:rPr>
          <w:b/>
          <w:lang w:val="pt-BR"/>
        </w:rPr>
        <w:t xml:space="preserve"> </w:t>
      </w:r>
    </w:p>
    <w:p w14:paraId="71611E95" w14:textId="77777777" w:rsidR="00C852CE" w:rsidRPr="00F03538" w:rsidRDefault="00C852CE" w:rsidP="00C852CE">
      <w:pPr>
        <w:pStyle w:val="Activity"/>
        <w:ind w:left="1036"/>
        <w:jc w:val="both"/>
        <w:rPr>
          <w:b w:val="0"/>
        </w:rPr>
      </w:pPr>
    </w:p>
    <w:p w14:paraId="53EBA6A8" w14:textId="77777777" w:rsidR="007B3F77" w:rsidRPr="00267728" w:rsidRDefault="007B3F77" w:rsidP="007B3F77">
      <w:pPr>
        <w:pStyle w:val="Ttulo2"/>
        <w:rPr>
          <w:lang w:val="pt-BR"/>
        </w:rPr>
      </w:pPr>
      <w:bookmarkStart w:id="32" w:name="_Toc408584583"/>
      <w:bookmarkStart w:id="33" w:name="_Toc450315039"/>
      <w:r w:rsidRPr="00267728">
        <w:rPr>
          <w:lang w:val="pt-BR"/>
        </w:rPr>
        <w:lastRenderedPageBreak/>
        <w:t>Pós-condição</w:t>
      </w:r>
      <w:bookmarkEnd w:id="32"/>
      <w:bookmarkEnd w:id="33"/>
    </w:p>
    <w:p w14:paraId="33A4CDB8" w14:textId="77777777" w:rsidR="00FE41FA" w:rsidRPr="00C06541" w:rsidRDefault="00FE41FA" w:rsidP="00FE41FA">
      <w:pPr>
        <w:pStyle w:val="Passos"/>
      </w:pPr>
      <w:r w:rsidRPr="00C06541">
        <w:t>Informações da arrecadação registradas na Base Dados para Análises, ajustes e geração de relatórios.</w:t>
      </w:r>
    </w:p>
    <w:p w14:paraId="12654C7B" w14:textId="19BFEA62" w:rsidR="007B3F77" w:rsidRPr="00267728" w:rsidRDefault="007B3F77" w:rsidP="007B3F77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5333CF2B" w14:textId="6DD19CA7" w:rsidR="007B3F77" w:rsidRPr="00267728" w:rsidRDefault="007B3F77" w:rsidP="007B3F77">
      <w:pPr>
        <w:pStyle w:val="Ttulo2"/>
        <w:rPr>
          <w:lang w:val="pt-BR"/>
        </w:rPr>
      </w:pPr>
      <w:bookmarkStart w:id="34" w:name="_Toc101248490"/>
      <w:bookmarkStart w:id="35" w:name="_Toc102377895"/>
      <w:bookmarkStart w:id="36" w:name="_Toc408584588"/>
      <w:bookmarkStart w:id="37" w:name="_Toc450315040"/>
      <w:bookmarkEnd w:id="29"/>
      <w:bookmarkEnd w:id="30"/>
      <w:r w:rsidRPr="00267728">
        <w:rPr>
          <w:lang w:val="pt-BR"/>
        </w:rPr>
        <w:t>Requisitos Especiais</w:t>
      </w:r>
      <w:bookmarkEnd w:id="34"/>
      <w:bookmarkEnd w:id="35"/>
      <w:bookmarkEnd w:id="36"/>
      <w:bookmarkEnd w:id="37"/>
    </w:p>
    <w:p w14:paraId="0899CF2D" w14:textId="77777777" w:rsidR="00FE41FA" w:rsidRPr="00C06541" w:rsidRDefault="00FE41FA" w:rsidP="00FE41FA">
      <w:pPr>
        <w:pStyle w:val="Passos"/>
        <w:jc w:val="both"/>
      </w:pPr>
      <w:r w:rsidRPr="00C06541">
        <w:t>-Antes da abertura do Arquivo da Arrecadação é necessário verificar se o mesmo foi copiado por completo para a área de consumo do Banco de Dados;</w:t>
      </w:r>
    </w:p>
    <w:p w14:paraId="0FADA221" w14:textId="77777777" w:rsidR="00FE41FA" w:rsidRPr="00C06541" w:rsidRDefault="00FE41FA" w:rsidP="00FE41FA">
      <w:pPr>
        <w:pStyle w:val="Passos"/>
        <w:jc w:val="both"/>
      </w:pPr>
      <w:r w:rsidRPr="00C06541">
        <w:t>-Toda extração dos dados dos arquivos da arrecadação deve seguir os layouts definidos pela FEBRABAN;</w:t>
      </w:r>
    </w:p>
    <w:p w14:paraId="133188FC" w14:textId="77777777" w:rsidR="00FE41FA" w:rsidRPr="00C06541" w:rsidRDefault="00FE41FA" w:rsidP="00FE41FA">
      <w:pPr>
        <w:pStyle w:val="Passos"/>
        <w:jc w:val="both"/>
      </w:pPr>
      <w:r w:rsidRPr="00C06541">
        <w:t>-O Sistema deve gerar um sequencial para o arquivo da arrecadação aberto para estabelecer uma relação entre os dados resumidos e detalhados do arquivo da arrecadação;</w:t>
      </w:r>
    </w:p>
    <w:p w14:paraId="6E60D97A" w14:textId="77777777" w:rsidR="00FE41FA" w:rsidRPr="00C06541" w:rsidRDefault="00FE41FA" w:rsidP="00FE41FA">
      <w:pPr>
        <w:pStyle w:val="Passos"/>
        <w:jc w:val="both"/>
      </w:pPr>
    </w:p>
    <w:p w14:paraId="52E0053F" w14:textId="01221232" w:rsidR="007B3F77" w:rsidRDefault="007B3F77" w:rsidP="007B3F77">
      <w:pPr>
        <w:pStyle w:val="Ttulo2"/>
        <w:rPr>
          <w:lang w:val="pt-BR"/>
        </w:rPr>
      </w:pPr>
      <w:bookmarkStart w:id="38" w:name="_Toc450315041"/>
      <w:r w:rsidRPr="00267728">
        <w:rPr>
          <w:lang w:val="pt-BR"/>
        </w:rPr>
        <w:t>Layout das Páginas de Entrada ou Saída</w:t>
      </w:r>
      <w:bookmarkEnd w:id="38"/>
    </w:p>
    <w:p w14:paraId="1320A910" w14:textId="77777777" w:rsidR="00FE41FA" w:rsidRPr="00FE41FA" w:rsidRDefault="00FE41FA" w:rsidP="00FE41FA">
      <w:pPr>
        <w:rPr>
          <w:lang w:val="pt-BR"/>
        </w:rPr>
      </w:pPr>
    </w:p>
    <w:p w14:paraId="14425522" w14:textId="77777777" w:rsidR="00FE41FA" w:rsidRPr="00C06541" w:rsidRDefault="00FE41FA" w:rsidP="00FE41FA">
      <w:pPr>
        <w:rPr>
          <w:lang w:val="pt-BR"/>
        </w:rPr>
      </w:pPr>
      <w:r w:rsidRPr="00C06541">
        <w:rPr>
          <w:lang w:val="pt-BR"/>
        </w:rPr>
        <w:t xml:space="preserve">TABELA – </w:t>
      </w:r>
      <w:proofErr w:type="gramStart"/>
      <w:r w:rsidRPr="00C06541">
        <w:rPr>
          <w:lang w:val="pt-BR"/>
        </w:rPr>
        <w:t>TA</w:t>
      </w:r>
      <w:proofErr w:type="gramEnd"/>
      <w:r w:rsidRPr="00C06541">
        <w:rPr>
          <w:lang w:val="pt-BR"/>
        </w:rPr>
        <w:t>_ARQUIVO_DETALHE_PAGOS: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13"/>
        <w:gridCol w:w="4224"/>
      </w:tblGrid>
      <w:tr w:rsidR="00FE41FA" w:rsidRPr="00C06541" w14:paraId="2E0ABD79" w14:textId="77777777" w:rsidTr="00D324A4">
        <w:tc>
          <w:tcPr>
            <w:tcW w:w="4250" w:type="dxa"/>
          </w:tcPr>
          <w:p w14:paraId="4FC8B7B1" w14:textId="77777777" w:rsidR="00FE41FA" w:rsidRPr="00C06541" w:rsidRDefault="00FE41FA" w:rsidP="00D324A4">
            <w:pPr>
              <w:ind w:left="0" w:firstLine="0"/>
              <w:jc w:val="left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623BDFEF" w14:textId="77777777" w:rsidR="00FE41FA" w:rsidRPr="00C06541" w:rsidRDefault="00FE41FA" w:rsidP="00D324A4">
            <w:pPr>
              <w:ind w:left="0" w:firstLine="0"/>
              <w:jc w:val="left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67138AB4" w14:textId="77777777" w:rsidTr="00D324A4">
        <w:tc>
          <w:tcPr>
            <w:tcW w:w="4250" w:type="dxa"/>
          </w:tcPr>
          <w:p w14:paraId="6D13A924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Sequencial de Detalhe do Arquivo</w:t>
            </w:r>
          </w:p>
        </w:tc>
        <w:tc>
          <w:tcPr>
            <w:tcW w:w="4313" w:type="dxa"/>
          </w:tcPr>
          <w:p w14:paraId="264CB048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ID_DETALHE_ARQUIVO</w:t>
            </w:r>
          </w:p>
        </w:tc>
      </w:tr>
      <w:tr w:rsidR="00FE41FA" w:rsidRPr="00C06541" w14:paraId="7B647E82" w14:textId="77777777" w:rsidTr="00D324A4">
        <w:tc>
          <w:tcPr>
            <w:tcW w:w="4250" w:type="dxa"/>
          </w:tcPr>
          <w:p w14:paraId="73BCFF58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Sequencial do Arquivo</w:t>
            </w:r>
          </w:p>
        </w:tc>
        <w:tc>
          <w:tcPr>
            <w:tcW w:w="4313" w:type="dxa"/>
          </w:tcPr>
          <w:p w14:paraId="349CB8A6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ID_ARQUIVOS</w:t>
            </w:r>
          </w:p>
        </w:tc>
      </w:tr>
      <w:tr w:rsidR="00FE41FA" w:rsidRPr="00C06541" w14:paraId="21B5E933" w14:textId="77777777" w:rsidTr="00D324A4">
        <w:tc>
          <w:tcPr>
            <w:tcW w:w="4250" w:type="dxa"/>
          </w:tcPr>
          <w:p w14:paraId="595648FF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Número da linha no arquivo</w:t>
            </w:r>
          </w:p>
        </w:tc>
        <w:tc>
          <w:tcPr>
            <w:tcW w:w="4313" w:type="dxa"/>
          </w:tcPr>
          <w:p w14:paraId="5E3B3D92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NUMERO_LINHA</w:t>
            </w:r>
          </w:p>
        </w:tc>
      </w:tr>
      <w:tr w:rsidR="00FE41FA" w:rsidRPr="00C06541" w14:paraId="615FB564" w14:textId="77777777" w:rsidTr="00D324A4">
        <w:tc>
          <w:tcPr>
            <w:tcW w:w="4250" w:type="dxa"/>
          </w:tcPr>
          <w:p w14:paraId="5AC0173A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Número de autenticação</w:t>
            </w:r>
          </w:p>
        </w:tc>
        <w:tc>
          <w:tcPr>
            <w:tcW w:w="4313" w:type="dxa"/>
          </w:tcPr>
          <w:p w14:paraId="1647F3C6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NUMERO_NSU</w:t>
            </w:r>
          </w:p>
        </w:tc>
      </w:tr>
      <w:tr w:rsidR="00FE41FA" w:rsidRPr="00C06541" w14:paraId="12636430" w14:textId="77777777" w:rsidTr="00D324A4">
        <w:tc>
          <w:tcPr>
            <w:tcW w:w="4250" w:type="dxa"/>
          </w:tcPr>
          <w:p w14:paraId="2FBE9B97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Data do pagamento</w:t>
            </w:r>
          </w:p>
        </w:tc>
        <w:tc>
          <w:tcPr>
            <w:tcW w:w="4313" w:type="dxa"/>
          </w:tcPr>
          <w:p w14:paraId="3E63B6AA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DATA_PAGAMENTO</w:t>
            </w:r>
          </w:p>
        </w:tc>
      </w:tr>
      <w:tr w:rsidR="00FE41FA" w:rsidRPr="00C06541" w14:paraId="619CE74B" w14:textId="77777777" w:rsidTr="00D324A4">
        <w:tc>
          <w:tcPr>
            <w:tcW w:w="4250" w:type="dxa"/>
          </w:tcPr>
          <w:p w14:paraId="0A074368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Valor da Barra</w:t>
            </w:r>
          </w:p>
        </w:tc>
        <w:tc>
          <w:tcPr>
            <w:tcW w:w="4313" w:type="dxa"/>
          </w:tcPr>
          <w:p w14:paraId="53B1A893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VALOR_BARRA</w:t>
            </w:r>
          </w:p>
        </w:tc>
      </w:tr>
      <w:tr w:rsidR="00FE41FA" w:rsidRPr="00C06541" w14:paraId="24D0148B" w14:textId="77777777" w:rsidTr="00D324A4">
        <w:tc>
          <w:tcPr>
            <w:tcW w:w="4250" w:type="dxa"/>
          </w:tcPr>
          <w:p w14:paraId="5B62048E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Código de Barras</w:t>
            </w:r>
          </w:p>
        </w:tc>
        <w:tc>
          <w:tcPr>
            <w:tcW w:w="4313" w:type="dxa"/>
          </w:tcPr>
          <w:p w14:paraId="5A55B365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CODIGO_BARRA</w:t>
            </w:r>
          </w:p>
        </w:tc>
      </w:tr>
      <w:tr w:rsidR="00FE41FA" w:rsidRPr="00C06541" w14:paraId="46C2AB49" w14:textId="77777777" w:rsidTr="00D324A4">
        <w:tc>
          <w:tcPr>
            <w:tcW w:w="4250" w:type="dxa"/>
          </w:tcPr>
          <w:p w14:paraId="5DB0CCB8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Valor Autenticado</w:t>
            </w:r>
          </w:p>
        </w:tc>
        <w:tc>
          <w:tcPr>
            <w:tcW w:w="4313" w:type="dxa"/>
          </w:tcPr>
          <w:p w14:paraId="62AA9FD5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VALOR_AUTENTICADO</w:t>
            </w:r>
          </w:p>
        </w:tc>
      </w:tr>
      <w:tr w:rsidR="00FE41FA" w:rsidRPr="00C06541" w14:paraId="20104397" w14:textId="77777777" w:rsidTr="00D324A4">
        <w:tc>
          <w:tcPr>
            <w:tcW w:w="4250" w:type="dxa"/>
          </w:tcPr>
          <w:p w14:paraId="3531E17E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Valor da Tarifa</w:t>
            </w:r>
          </w:p>
        </w:tc>
        <w:tc>
          <w:tcPr>
            <w:tcW w:w="4313" w:type="dxa"/>
          </w:tcPr>
          <w:p w14:paraId="55A46DAC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VALOR_TARIFA_CONVENIO</w:t>
            </w:r>
          </w:p>
        </w:tc>
      </w:tr>
    </w:tbl>
    <w:p w14:paraId="2AFDC51C" w14:textId="77777777" w:rsidR="00FE41FA" w:rsidRPr="00C06541" w:rsidRDefault="00FE41FA" w:rsidP="00FE41FA">
      <w:pPr>
        <w:rPr>
          <w:lang w:val="pt-BR"/>
        </w:rPr>
      </w:pPr>
    </w:p>
    <w:p w14:paraId="3E9DC907" w14:textId="77777777" w:rsidR="00FE41FA" w:rsidRPr="00C06541" w:rsidRDefault="00FE41FA" w:rsidP="00FE41FA">
      <w:pPr>
        <w:rPr>
          <w:lang w:val="pt-BR"/>
        </w:rPr>
      </w:pPr>
      <w:r w:rsidRPr="00C06541">
        <w:rPr>
          <w:lang w:val="pt-BR"/>
        </w:rPr>
        <w:t xml:space="preserve">TABELA – </w:t>
      </w:r>
      <w:proofErr w:type="gramStart"/>
      <w:r w:rsidRPr="00C06541">
        <w:rPr>
          <w:lang w:val="pt-BR"/>
        </w:rPr>
        <w:t>TA</w:t>
      </w:r>
      <w:proofErr w:type="gramEnd"/>
      <w:r w:rsidRPr="00C06541">
        <w:rPr>
          <w:lang w:val="pt-BR"/>
        </w:rPr>
        <w:t>_ARQUIVO_ERRO: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20"/>
        <w:gridCol w:w="4217"/>
      </w:tblGrid>
      <w:tr w:rsidR="00FE41FA" w:rsidRPr="00C06541" w14:paraId="3B753DD1" w14:textId="77777777" w:rsidTr="00D324A4">
        <w:tc>
          <w:tcPr>
            <w:tcW w:w="4250" w:type="dxa"/>
          </w:tcPr>
          <w:p w14:paraId="4635E696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1CDBE88D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3B2E1CB8" w14:textId="77777777" w:rsidTr="00D324A4">
        <w:tc>
          <w:tcPr>
            <w:tcW w:w="4250" w:type="dxa"/>
          </w:tcPr>
          <w:p w14:paraId="1BD1578A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Sequencial do detalhe do Arquivo</w:t>
            </w:r>
          </w:p>
        </w:tc>
        <w:tc>
          <w:tcPr>
            <w:tcW w:w="4313" w:type="dxa"/>
          </w:tcPr>
          <w:p w14:paraId="49181017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ID_ERRO_DETALHE_ARQ</w:t>
            </w:r>
          </w:p>
        </w:tc>
      </w:tr>
      <w:tr w:rsidR="00FE41FA" w:rsidRPr="00C06541" w14:paraId="306709FF" w14:textId="77777777" w:rsidTr="00D324A4">
        <w:tc>
          <w:tcPr>
            <w:tcW w:w="4250" w:type="dxa"/>
          </w:tcPr>
          <w:p w14:paraId="73109AEE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Linha do Arquivo</w:t>
            </w:r>
          </w:p>
        </w:tc>
        <w:tc>
          <w:tcPr>
            <w:tcW w:w="4313" w:type="dxa"/>
          </w:tcPr>
          <w:p w14:paraId="5F147F5D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LINHA</w:t>
            </w:r>
          </w:p>
        </w:tc>
      </w:tr>
      <w:tr w:rsidR="00FE41FA" w:rsidRPr="00C06541" w14:paraId="45C7AA49" w14:textId="77777777" w:rsidTr="00D324A4">
        <w:tc>
          <w:tcPr>
            <w:tcW w:w="4250" w:type="dxa"/>
          </w:tcPr>
          <w:p w14:paraId="7BF75519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lastRenderedPageBreak/>
              <w:t>Motivo da Rejeição</w:t>
            </w:r>
          </w:p>
        </w:tc>
        <w:tc>
          <w:tcPr>
            <w:tcW w:w="4313" w:type="dxa"/>
          </w:tcPr>
          <w:p w14:paraId="5A889BA3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ID_CODIGO_REJEICAO</w:t>
            </w:r>
          </w:p>
        </w:tc>
      </w:tr>
    </w:tbl>
    <w:p w14:paraId="17DC85D8" w14:textId="77777777" w:rsidR="00FE41FA" w:rsidRPr="00C06541" w:rsidRDefault="00FE41FA" w:rsidP="00FE41FA">
      <w:pPr>
        <w:rPr>
          <w:lang w:val="pt-BR"/>
        </w:rPr>
      </w:pPr>
    </w:p>
    <w:p w14:paraId="02076259" w14:textId="77777777" w:rsidR="00FE41FA" w:rsidRPr="00C06541" w:rsidRDefault="00FE41FA" w:rsidP="00FE41FA">
      <w:pPr>
        <w:rPr>
          <w:lang w:val="pt-BR"/>
        </w:rPr>
      </w:pPr>
      <w:r w:rsidRPr="00C06541">
        <w:rPr>
          <w:lang w:val="pt-BR"/>
        </w:rPr>
        <w:t xml:space="preserve">TABELA – </w:t>
      </w:r>
      <w:proofErr w:type="gramStart"/>
      <w:r w:rsidRPr="00C06541">
        <w:rPr>
          <w:lang w:val="pt-BR"/>
        </w:rPr>
        <w:t>TA</w:t>
      </w:r>
      <w:proofErr w:type="gramEnd"/>
      <w:r w:rsidRPr="00C06541">
        <w:rPr>
          <w:lang w:val="pt-BR"/>
        </w:rPr>
        <w:t>_ARQUIVO_RECEPCAO: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12"/>
        <w:gridCol w:w="4225"/>
      </w:tblGrid>
      <w:tr w:rsidR="00FE41FA" w:rsidRPr="00C06541" w14:paraId="70B2CFB4" w14:textId="77777777" w:rsidTr="00D324A4">
        <w:tc>
          <w:tcPr>
            <w:tcW w:w="4250" w:type="dxa"/>
          </w:tcPr>
          <w:p w14:paraId="7054B09E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7C0897C1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28D1C8A8" w14:textId="77777777" w:rsidTr="00D324A4">
        <w:tc>
          <w:tcPr>
            <w:tcW w:w="4250" w:type="dxa"/>
          </w:tcPr>
          <w:p w14:paraId="16D731B1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Convênio</w:t>
            </w:r>
          </w:p>
        </w:tc>
        <w:tc>
          <w:tcPr>
            <w:tcW w:w="4313" w:type="dxa"/>
          </w:tcPr>
          <w:p w14:paraId="589A0C2C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ID_CONVENIO</w:t>
            </w:r>
          </w:p>
        </w:tc>
      </w:tr>
      <w:tr w:rsidR="00FE41FA" w:rsidRPr="00C06541" w14:paraId="306A7ABB" w14:textId="77777777" w:rsidTr="00D324A4">
        <w:tc>
          <w:tcPr>
            <w:tcW w:w="4250" w:type="dxa"/>
          </w:tcPr>
          <w:p w14:paraId="130B9240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Banco</w:t>
            </w:r>
          </w:p>
        </w:tc>
        <w:tc>
          <w:tcPr>
            <w:tcW w:w="4313" w:type="dxa"/>
          </w:tcPr>
          <w:p w14:paraId="3DF66416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ID_BANCO</w:t>
            </w:r>
          </w:p>
        </w:tc>
      </w:tr>
      <w:tr w:rsidR="00FE41FA" w:rsidRPr="00C06541" w14:paraId="0592C746" w14:textId="77777777" w:rsidTr="00D324A4">
        <w:tc>
          <w:tcPr>
            <w:tcW w:w="4250" w:type="dxa"/>
          </w:tcPr>
          <w:p w14:paraId="7FF3307F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Nome do Arquivo</w:t>
            </w:r>
          </w:p>
        </w:tc>
        <w:tc>
          <w:tcPr>
            <w:tcW w:w="4313" w:type="dxa"/>
          </w:tcPr>
          <w:p w14:paraId="2F986CCD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NOME_ARQUIVO</w:t>
            </w:r>
          </w:p>
        </w:tc>
      </w:tr>
      <w:tr w:rsidR="00FE41FA" w:rsidRPr="00C06541" w14:paraId="3924502E" w14:textId="77777777" w:rsidTr="00D324A4">
        <w:tc>
          <w:tcPr>
            <w:tcW w:w="4250" w:type="dxa"/>
          </w:tcPr>
          <w:p w14:paraId="6AF370E4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Características do Arquivo</w:t>
            </w:r>
          </w:p>
        </w:tc>
        <w:tc>
          <w:tcPr>
            <w:tcW w:w="4313" w:type="dxa"/>
          </w:tcPr>
          <w:p w14:paraId="183EB7F7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CARACTERISTICA_ARQUIVO</w:t>
            </w:r>
          </w:p>
        </w:tc>
      </w:tr>
      <w:tr w:rsidR="00FE41FA" w:rsidRPr="00C06541" w14:paraId="4007EFBE" w14:textId="77777777" w:rsidTr="00D324A4">
        <w:tc>
          <w:tcPr>
            <w:tcW w:w="4250" w:type="dxa"/>
          </w:tcPr>
          <w:p w14:paraId="4124B932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Data do Arquivo</w:t>
            </w:r>
          </w:p>
        </w:tc>
        <w:tc>
          <w:tcPr>
            <w:tcW w:w="4313" w:type="dxa"/>
          </w:tcPr>
          <w:p w14:paraId="38E18DC1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DATA_ARQUIVO</w:t>
            </w:r>
          </w:p>
        </w:tc>
      </w:tr>
      <w:tr w:rsidR="00FE41FA" w:rsidRPr="00C06541" w14:paraId="4B1C3D34" w14:textId="77777777" w:rsidTr="00D324A4">
        <w:tc>
          <w:tcPr>
            <w:tcW w:w="4250" w:type="dxa"/>
          </w:tcPr>
          <w:p w14:paraId="0B852292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Cabeçalho do Arquivo</w:t>
            </w:r>
          </w:p>
        </w:tc>
        <w:tc>
          <w:tcPr>
            <w:tcW w:w="4313" w:type="dxa"/>
          </w:tcPr>
          <w:p w14:paraId="0D8BE6A7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HEADER_ARQUIVO</w:t>
            </w:r>
          </w:p>
        </w:tc>
      </w:tr>
      <w:tr w:rsidR="00FE41FA" w:rsidRPr="00C06541" w14:paraId="3710CEB8" w14:textId="77777777" w:rsidTr="00D324A4">
        <w:tc>
          <w:tcPr>
            <w:tcW w:w="4250" w:type="dxa"/>
          </w:tcPr>
          <w:p w14:paraId="1564D7FF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Última linha do Arquivo</w:t>
            </w:r>
          </w:p>
        </w:tc>
        <w:tc>
          <w:tcPr>
            <w:tcW w:w="4313" w:type="dxa"/>
          </w:tcPr>
          <w:p w14:paraId="58BF1EE3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TRAILER_ARQUIVO</w:t>
            </w:r>
          </w:p>
        </w:tc>
      </w:tr>
      <w:tr w:rsidR="00FE41FA" w:rsidRPr="00C06541" w14:paraId="41978D4F" w14:textId="77777777" w:rsidTr="00D324A4">
        <w:tc>
          <w:tcPr>
            <w:tcW w:w="4250" w:type="dxa"/>
          </w:tcPr>
          <w:p w14:paraId="1AD74409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Data do Processamento</w:t>
            </w:r>
          </w:p>
        </w:tc>
        <w:tc>
          <w:tcPr>
            <w:tcW w:w="4313" w:type="dxa"/>
          </w:tcPr>
          <w:p w14:paraId="4F59C2EB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DATA_PROCESSAMENTO</w:t>
            </w:r>
          </w:p>
        </w:tc>
      </w:tr>
      <w:tr w:rsidR="00FE41FA" w:rsidRPr="00C06541" w14:paraId="24BFE969" w14:textId="77777777" w:rsidTr="00D324A4">
        <w:tc>
          <w:tcPr>
            <w:tcW w:w="4250" w:type="dxa"/>
          </w:tcPr>
          <w:p w14:paraId="6E14E4AA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Situação (1-Processado; 2-Não Processado; 3-Processado Parcial)</w:t>
            </w:r>
          </w:p>
        </w:tc>
        <w:tc>
          <w:tcPr>
            <w:tcW w:w="4313" w:type="dxa"/>
          </w:tcPr>
          <w:p w14:paraId="32954D36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SITUACAO</w:t>
            </w:r>
          </w:p>
        </w:tc>
      </w:tr>
      <w:tr w:rsidR="00FE41FA" w:rsidRPr="00C06541" w14:paraId="095AD520" w14:textId="77777777" w:rsidTr="00D324A4">
        <w:tc>
          <w:tcPr>
            <w:tcW w:w="4250" w:type="dxa"/>
          </w:tcPr>
          <w:p w14:paraId="716A1DFC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Quantidade de documentos do Arquivo</w:t>
            </w:r>
          </w:p>
        </w:tc>
        <w:tc>
          <w:tcPr>
            <w:tcW w:w="4313" w:type="dxa"/>
          </w:tcPr>
          <w:p w14:paraId="0F0D3945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QUANTIDADE_DOCS</w:t>
            </w:r>
          </w:p>
        </w:tc>
      </w:tr>
      <w:tr w:rsidR="00FE41FA" w:rsidRPr="00C06541" w14:paraId="0402CBCA" w14:textId="77777777" w:rsidTr="00D324A4">
        <w:tc>
          <w:tcPr>
            <w:tcW w:w="4250" w:type="dxa"/>
          </w:tcPr>
          <w:p w14:paraId="7CAEE3EB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Valor Total dos documentos</w:t>
            </w:r>
          </w:p>
        </w:tc>
        <w:tc>
          <w:tcPr>
            <w:tcW w:w="4313" w:type="dxa"/>
          </w:tcPr>
          <w:p w14:paraId="5C6AB085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VALOR_TOTAL</w:t>
            </w:r>
          </w:p>
        </w:tc>
      </w:tr>
      <w:tr w:rsidR="00FE41FA" w:rsidRPr="00C06541" w14:paraId="132C2996" w14:textId="77777777" w:rsidTr="00D324A4">
        <w:tc>
          <w:tcPr>
            <w:tcW w:w="4250" w:type="dxa"/>
          </w:tcPr>
          <w:p w14:paraId="7A50C651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Conteúdo do Arquivo no formato CLOB</w:t>
            </w:r>
          </w:p>
        </w:tc>
        <w:tc>
          <w:tcPr>
            <w:tcW w:w="4313" w:type="dxa"/>
          </w:tcPr>
          <w:p w14:paraId="07D50BA3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</w:tr>
      <w:tr w:rsidR="00FE41FA" w:rsidRPr="00C06541" w14:paraId="4D087CD2" w14:textId="77777777" w:rsidTr="00D324A4">
        <w:tc>
          <w:tcPr>
            <w:tcW w:w="4250" w:type="dxa"/>
          </w:tcPr>
          <w:p w14:paraId="204409E7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Motivo da rejeição do Arquivo</w:t>
            </w:r>
          </w:p>
        </w:tc>
        <w:tc>
          <w:tcPr>
            <w:tcW w:w="4313" w:type="dxa"/>
          </w:tcPr>
          <w:p w14:paraId="6D3CB569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TIPO_REJEICAO</w:t>
            </w:r>
          </w:p>
        </w:tc>
      </w:tr>
      <w:tr w:rsidR="00FE41FA" w:rsidRPr="00C06541" w14:paraId="5E8A04EB" w14:textId="77777777" w:rsidTr="00D324A4">
        <w:tc>
          <w:tcPr>
            <w:tcW w:w="4250" w:type="dxa"/>
          </w:tcPr>
          <w:p w14:paraId="59A971E8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Quantidade de documentos rejeitados</w:t>
            </w:r>
          </w:p>
        </w:tc>
        <w:tc>
          <w:tcPr>
            <w:tcW w:w="4313" w:type="dxa"/>
          </w:tcPr>
          <w:p w14:paraId="5483C784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QUANTIDADE_REJEITADA</w:t>
            </w:r>
          </w:p>
        </w:tc>
      </w:tr>
      <w:tr w:rsidR="00FE41FA" w:rsidRPr="00C06541" w14:paraId="452B54EE" w14:textId="77777777" w:rsidTr="00D324A4">
        <w:tc>
          <w:tcPr>
            <w:tcW w:w="4250" w:type="dxa"/>
          </w:tcPr>
          <w:p w14:paraId="6FEB8FC6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rFonts w:asciiTheme="minorHAnsi" w:hAnsiTheme="minorHAnsi"/>
                <w:szCs w:val="24"/>
                <w:lang w:val="pt-BR"/>
              </w:rPr>
              <w:t>Valor Total dos documentos rejeitados</w:t>
            </w:r>
          </w:p>
        </w:tc>
        <w:tc>
          <w:tcPr>
            <w:tcW w:w="4313" w:type="dxa"/>
          </w:tcPr>
          <w:p w14:paraId="3AF7880E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VALOR_REJEITADO</w:t>
            </w:r>
          </w:p>
        </w:tc>
      </w:tr>
      <w:tr w:rsidR="00FE41FA" w:rsidRPr="00C06541" w14:paraId="148D1A03" w14:textId="77777777" w:rsidTr="00D324A4">
        <w:tc>
          <w:tcPr>
            <w:tcW w:w="4250" w:type="dxa"/>
          </w:tcPr>
          <w:p w14:paraId="2A66121E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>
              <w:rPr>
                <w:rFonts w:asciiTheme="minorHAnsi" w:hAnsiTheme="minorHAnsi"/>
                <w:szCs w:val="24"/>
                <w:lang w:val="pt-BR"/>
              </w:rPr>
              <w:t>Sequencial do Arquivo</w:t>
            </w:r>
          </w:p>
        </w:tc>
        <w:tc>
          <w:tcPr>
            <w:tcW w:w="4313" w:type="dxa"/>
          </w:tcPr>
          <w:p w14:paraId="28D1D2B4" w14:textId="77777777" w:rsidR="00FE41FA" w:rsidRPr="00C06541" w:rsidRDefault="00FE41FA" w:rsidP="00D324A4">
            <w:pPr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Theme="minorHAnsi" w:hAnsiTheme="minorHAnsi"/>
                <w:szCs w:val="24"/>
                <w:lang w:val="pt-BR"/>
              </w:rPr>
              <w:t>SEQUENCIAL_NSA</w:t>
            </w:r>
          </w:p>
        </w:tc>
      </w:tr>
    </w:tbl>
    <w:p w14:paraId="042B97AC" w14:textId="77777777" w:rsidR="00FE41FA" w:rsidRPr="00C06541" w:rsidRDefault="00FE41FA" w:rsidP="00FE41FA">
      <w:pPr>
        <w:rPr>
          <w:rFonts w:asciiTheme="minorHAnsi" w:hAnsiTheme="minorHAnsi"/>
          <w:szCs w:val="24"/>
          <w:lang w:val="pt-BR"/>
        </w:rPr>
      </w:pPr>
    </w:p>
    <w:p w14:paraId="176645E7" w14:textId="77777777" w:rsidR="00FE41FA" w:rsidRPr="00C06541" w:rsidRDefault="00FE41FA" w:rsidP="00FE41FA">
      <w:pPr>
        <w:rPr>
          <w:lang w:val="pt-BR"/>
        </w:rPr>
      </w:pPr>
      <w:r w:rsidRPr="00C06541">
        <w:rPr>
          <w:lang w:val="pt-BR"/>
        </w:rPr>
        <w:t xml:space="preserve">TABELA – </w:t>
      </w:r>
      <w:proofErr w:type="gramStart"/>
      <w:r w:rsidRPr="00C06541">
        <w:rPr>
          <w:lang w:val="pt-BR"/>
        </w:rPr>
        <w:t>TA</w:t>
      </w:r>
      <w:proofErr w:type="gramEnd"/>
      <w:r w:rsidRPr="00C06541">
        <w:rPr>
          <w:lang w:val="pt-BR"/>
        </w:rPr>
        <w:t>_CONVENIOS_ARREC: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23"/>
        <w:gridCol w:w="4214"/>
      </w:tblGrid>
      <w:tr w:rsidR="00FE41FA" w:rsidRPr="00C06541" w14:paraId="35641BA6" w14:textId="77777777" w:rsidTr="00D324A4">
        <w:tc>
          <w:tcPr>
            <w:tcW w:w="4250" w:type="dxa"/>
          </w:tcPr>
          <w:p w14:paraId="49946D09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5E27BBFF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225C553A" w14:textId="77777777" w:rsidTr="00D324A4">
        <w:tc>
          <w:tcPr>
            <w:tcW w:w="4250" w:type="dxa"/>
          </w:tcPr>
          <w:p w14:paraId="5C858C5D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Descrição do Convênio</w:t>
            </w:r>
          </w:p>
        </w:tc>
        <w:tc>
          <w:tcPr>
            <w:tcW w:w="4313" w:type="dxa"/>
          </w:tcPr>
          <w:p w14:paraId="0A66BC8E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DESCRICAO_CONVENIO</w:t>
            </w:r>
          </w:p>
        </w:tc>
      </w:tr>
      <w:tr w:rsidR="00FE41FA" w:rsidRPr="00C06541" w14:paraId="5B06553C" w14:textId="77777777" w:rsidTr="00D324A4">
        <w:tc>
          <w:tcPr>
            <w:tcW w:w="4250" w:type="dxa"/>
          </w:tcPr>
          <w:p w14:paraId="4B3E4A0B" w14:textId="77777777" w:rsidR="00FE41FA" w:rsidRPr="00C06541" w:rsidRDefault="00FE41FA" w:rsidP="00D324A4">
            <w:pPr>
              <w:ind w:left="0" w:firstLine="0"/>
              <w:rPr>
                <w:rFonts w:asciiTheme="minorHAnsi" w:hAnsiTheme="minorHAnsi"/>
                <w:szCs w:val="24"/>
                <w:lang w:val="pt-BR"/>
              </w:rPr>
            </w:pPr>
            <w:r w:rsidRPr="00C06541">
              <w:rPr>
                <w:lang w:val="pt-BR"/>
              </w:rPr>
              <w:t>Agente</w:t>
            </w:r>
          </w:p>
        </w:tc>
        <w:tc>
          <w:tcPr>
            <w:tcW w:w="4313" w:type="dxa"/>
          </w:tcPr>
          <w:p w14:paraId="2FAB55C6" w14:textId="77777777" w:rsidR="00FE41FA" w:rsidRPr="00C06541" w:rsidRDefault="00FE41FA" w:rsidP="00D324A4">
            <w:pPr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ID_BANCO</w:t>
            </w:r>
          </w:p>
        </w:tc>
      </w:tr>
      <w:tr w:rsidR="00FE41FA" w:rsidRPr="00C06541" w14:paraId="0A34D601" w14:textId="77777777" w:rsidTr="00D324A4">
        <w:tc>
          <w:tcPr>
            <w:tcW w:w="4250" w:type="dxa"/>
          </w:tcPr>
          <w:p w14:paraId="1D00C381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Agência</w:t>
            </w:r>
          </w:p>
        </w:tc>
        <w:tc>
          <w:tcPr>
            <w:tcW w:w="4313" w:type="dxa"/>
          </w:tcPr>
          <w:p w14:paraId="4158E422" w14:textId="77777777" w:rsidR="00FE41FA" w:rsidRPr="00C06541" w:rsidRDefault="00FE41FA" w:rsidP="00D324A4">
            <w:pPr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ID_AGENCIA</w:t>
            </w:r>
          </w:p>
        </w:tc>
      </w:tr>
      <w:tr w:rsidR="00FE41FA" w:rsidRPr="00C06541" w14:paraId="22547D58" w14:textId="77777777" w:rsidTr="00D324A4">
        <w:tc>
          <w:tcPr>
            <w:tcW w:w="4250" w:type="dxa"/>
          </w:tcPr>
          <w:p w14:paraId="28029C30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Situação (1-Ativo;)</w:t>
            </w:r>
          </w:p>
        </w:tc>
        <w:tc>
          <w:tcPr>
            <w:tcW w:w="4313" w:type="dxa"/>
          </w:tcPr>
          <w:p w14:paraId="072E9D48" w14:textId="77777777" w:rsidR="00FE41FA" w:rsidRPr="00C06541" w:rsidRDefault="00FE41FA" w:rsidP="00D324A4">
            <w:pPr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SITUACAO</w:t>
            </w:r>
          </w:p>
        </w:tc>
      </w:tr>
      <w:tr w:rsidR="00FE41FA" w:rsidRPr="00C06541" w14:paraId="019193A0" w14:textId="77777777" w:rsidTr="00D324A4">
        <w:tc>
          <w:tcPr>
            <w:tcW w:w="4250" w:type="dxa"/>
          </w:tcPr>
          <w:p w14:paraId="1E595690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Tipo de Código de Barras</w:t>
            </w:r>
          </w:p>
        </w:tc>
        <w:tc>
          <w:tcPr>
            <w:tcW w:w="4313" w:type="dxa"/>
          </w:tcPr>
          <w:p w14:paraId="645A91A0" w14:textId="77777777" w:rsidR="00FE41FA" w:rsidRPr="00C06541" w:rsidRDefault="00FE41FA" w:rsidP="00D324A4">
            <w:pPr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TIPO_BARRA</w:t>
            </w:r>
          </w:p>
        </w:tc>
      </w:tr>
    </w:tbl>
    <w:p w14:paraId="48D91533" w14:textId="77777777" w:rsidR="00FE41FA" w:rsidRPr="00C06541" w:rsidRDefault="00FE41FA" w:rsidP="00FE41FA">
      <w:pPr>
        <w:rPr>
          <w:lang w:val="pt-BR"/>
        </w:rPr>
      </w:pPr>
    </w:p>
    <w:p w14:paraId="4B0F2895" w14:textId="77777777" w:rsidR="00FE41FA" w:rsidRPr="00C06541" w:rsidRDefault="00FE41FA" w:rsidP="00FE41FA">
      <w:pPr>
        <w:rPr>
          <w:lang w:val="pt-BR"/>
        </w:rPr>
      </w:pPr>
      <w:r w:rsidRPr="00C06541">
        <w:rPr>
          <w:lang w:val="pt-BR"/>
        </w:rPr>
        <w:t xml:space="preserve">TABELA – </w:t>
      </w:r>
      <w:proofErr w:type="gramStart"/>
      <w:r w:rsidRPr="00C06541">
        <w:rPr>
          <w:lang w:val="pt-BR"/>
        </w:rPr>
        <w:t>TA</w:t>
      </w:r>
      <w:proofErr w:type="gramEnd"/>
      <w:r w:rsidRPr="00C06541">
        <w:rPr>
          <w:lang w:val="pt-BR"/>
        </w:rPr>
        <w:t>_CONVENIOS_TARIFA: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54"/>
        <w:gridCol w:w="4183"/>
      </w:tblGrid>
      <w:tr w:rsidR="00FE41FA" w:rsidRPr="00C06541" w14:paraId="5E341AA5" w14:textId="77777777" w:rsidTr="00D324A4">
        <w:tc>
          <w:tcPr>
            <w:tcW w:w="4250" w:type="dxa"/>
          </w:tcPr>
          <w:p w14:paraId="1F94C661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298B4072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65B5C81B" w14:textId="77777777" w:rsidTr="00D324A4">
        <w:tc>
          <w:tcPr>
            <w:tcW w:w="4250" w:type="dxa"/>
          </w:tcPr>
          <w:p w14:paraId="0FEF25DA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Valor da Tarifa</w:t>
            </w:r>
          </w:p>
        </w:tc>
        <w:tc>
          <w:tcPr>
            <w:tcW w:w="4313" w:type="dxa"/>
          </w:tcPr>
          <w:p w14:paraId="648BE3FA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</w:tr>
    </w:tbl>
    <w:p w14:paraId="09CAAF4B" w14:textId="77777777" w:rsidR="00FE41FA" w:rsidRPr="00C06541" w:rsidRDefault="00FE41FA" w:rsidP="00FE41FA">
      <w:pPr>
        <w:rPr>
          <w:lang w:val="pt-BR"/>
        </w:rPr>
      </w:pPr>
    </w:p>
    <w:p w14:paraId="3FB390E9" w14:textId="77777777" w:rsidR="00FE41FA" w:rsidRPr="00C06541" w:rsidRDefault="00FE41FA" w:rsidP="00FE41FA">
      <w:pPr>
        <w:rPr>
          <w:lang w:val="pt-BR"/>
        </w:rPr>
      </w:pPr>
      <w:r w:rsidRPr="00C06541">
        <w:rPr>
          <w:lang w:val="pt-BR"/>
        </w:rPr>
        <w:t xml:space="preserve">TABELA – </w:t>
      </w:r>
      <w:proofErr w:type="gramStart"/>
      <w:r w:rsidRPr="00C06541">
        <w:rPr>
          <w:lang w:val="pt-BR"/>
        </w:rPr>
        <w:t>TA</w:t>
      </w:r>
      <w:proofErr w:type="gramEnd"/>
      <w:r w:rsidRPr="00C06541">
        <w:rPr>
          <w:lang w:val="pt-BR"/>
        </w:rPr>
        <w:t>_LOTES_PAGOS: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52"/>
        <w:gridCol w:w="4185"/>
      </w:tblGrid>
      <w:tr w:rsidR="00FE41FA" w:rsidRPr="00C06541" w14:paraId="558979E6" w14:textId="77777777" w:rsidTr="00D324A4">
        <w:tc>
          <w:tcPr>
            <w:tcW w:w="4250" w:type="dxa"/>
          </w:tcPr>
          <w:p w14:paraId="66CB0B1E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16765AE3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38C2507F" w14:textId="77777777" w:rsidTr="00D324A4">
        <w:tc>
          <w:tcPr>
            <w:tcW w:w="4250" w:type="dxa"/>
          </w:tcPr>
          <w:p w14:paraId="161658AE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Número BDAR</w:t>
            </w:r>
          </w:p>
        </w:tc>
        <w:tc>
          <w:tcPr>
            <w:tcW w:w="4313" w:type="dxa"/>
          </w:tcPr>
          <w:p w14:paraId="7254C2CE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ID_BDAR</w:t>
            </w:r>
          </w:p>
        </w:tc>
      </w:tr>
      <w:tr w:rsidR="00FE41FA" w:rsidRPr="00C06541" w14:paraId="19117B93" w14:textId="77777777" w:rsidTr="00D324A4">
        <w:tc>
          <w:tcPr>
            <w:tcW w:w="4250" w:type="dxa"/>
          </w:tcPr>
          <w:p w14:paraId="1196F520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Número TPAR</w:t>
            </w:r>
          </w:p>
        </w:tc>
        <w:tc>
          <w:tcPr>
            <w:tcW w:w="4313" w:type="dxa"/>
          </w:tcPr>
          <w:p w14:paraId="6746900F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ID_TPAR</w:t>
            </w:r>
          </w:p>
        </w:tc>
      </w:tr>
    </w:tbl>
    <w:p w14:paraId="4EBE6E00" w14:textId="77777777" w:rsidR="00FE41FA" w:rsidRPr="00C06541" w:rsidRDefault="00FE41FA" w:rsidP="00FE41FA">
      <w:pPr>
        <w:rPr>
          <w:lang w:val="pt-BR"/>
        </w:rPr>
      </w:pPr>
    </w:p>
    <w:p w14:paraId="7A8EC74B" w14:textId="77777777" w:rsidR="00FE41FA" w:rsidRPr="00C06541" w:rsidRDefault="00FE41FA" w:rsidP="00FE41FA">
      <w:pPr>
        <w:rPr>
          <w:lang w:val="pt-BR"/>
        </w:rPr>
      </w:pPr>
      <w:r w:rsidRPr="00C06541">
        <w:rPr>
          <w:lang w:val="pt-BR"/>
        </w:rPr>
        <w:t xml:space="preserve">TABELA – </w:t>
      </w:r>
      <w:proofErr w:type="gramStart"/>
      <w:r w:rsidRPr="00C06541">
        <w:rPr>
          <w:lang w:val="pt-BR"/>
        </w:rPr>
        <w:t>TA</w:t>
      </w:r>
      <w:proofErr w:type="gramEnd"/>
      <w:r w:rsidRPr="00C06541">
        <w:rPr>
          <w:lang w:val="pt-BR"/>
        </w:rPr>
        <w:t>_LOTES_PAGOS_ARREC: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10"/>
        <w:gridCol w:w="4227"/>
      </w:tblGrid>
      <w:tr w:rsidR="00FE41FA" w:rsidRPr="00C06541" w14:paraId="37908BAF" w14:textId="77777777" w:rsidTr="00D324A4">
        <w:tc>
          <w:tcPr>
            <w:tcW w:w="4250" w:type="dxa"/>
          </w:tcPr>
          <w:p w14:paraId="52808B85" w14:textId="77777777" w:rsidR="00FE41FA" w:rsidRPr="00C06541" w:rsidRDefault="00FE41FA" w:rsidP="00D324A4">
            <w:pPr>
              <w:ind w:left="0" w:firstLine="0"/>
              <w:jc w:val="left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28755026" w14:textId="77777777" w:rsidR="00FE41FA" w:rsidRPr="00C06541" w:rsidRDefault="00FE41FA" w:rsidP="00D324A4">
            <w:pPr>
              <w:ind w:left="0" w:firstLine="0"/>
              <w:jc w:val="left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2C1972A3" w14:textId="77777777" w:rsidTr="00D324A4">
        <w:tc>
          <w:tcPr>
            <w:tcW w:w="4250" w:type="dxa"/>
          </w:tcPr>
          <w:p w14:paraId="3F4B9629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Sequência BDAR_TPAR</w:t>
            </w:r>
          </w:p>
        </w:tc>
        <w:tc>
          <w:tcPr>
            <w:tcW w:w="4313" w:type="dxa"/>
            <w:vAlign w:val="bottom"/>
          </w:tcPr>
          <w:p w14:paraId="51CC77B6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ID_BDAR_TPAR</w:t>
            </w:r>
          </w:p>
        </w:tc>
      </w:tr>
      <w:tr w:rsidR="00FE41FA" w:rsidRPr="00C06541" w14:paraId="07DD6A77" w14:textId="77777777" w:rsidTr="00D324A4">
        <w:tc>
          <w:tcPr>
            <w:tcW w:w="4250" w:type="dxa"/>
          </w:tcPr>
          <w:p w14:paraId="674F91CF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Código do Banco</w:t>
            </w:r>
          </w:p>
        </w:tc>
        <w:tc>
          <w:tcPr>
            <w:tcW w:w="4313" w:type="dxa"/>
            <w:vAlign w:val="bottom"/>
          </w:tcPr>
          <w:p w14:paraId="72998DAF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ID_BANCO</w:t>
            </w:r>
          </w:p>
        </w:tc>
      </w:tr>
      <w:tr w:rsidR="00FE41FA" w:rsidRPr="00C06541" w14:paraId="7F1A2AFA" w14:textId="77777777" w:rsidTr="00D324A4">
        <w:tc>
          <w:tcPr>
            <w:tcW w:w="4250" w:type="dxa"/>
          </w:tcPr>
          <w:p w14:paraId="5449FC52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Código da Agência</w:t>
            </w:r>
          </w:p>
        </w:tc>
        <w:tc>
          <w:tcPr>
            <w:tcW w:w="4313" w:type="dxa"/>
            <w:vAlign w:val="bottom"/>
          </w:tcPr>
          <w:p w14:paraId="3561AC42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ID_AGENCIA</w:t>
            </w:r>
          </w:p>
        </w:tc>
      </w:tr>
      <w:tr w:rsidR="00FE41FA" w:rsidRPr="00C06541" w14:paraId="35189C89" w14:textId="77777777" w:rsidTr="00D324A4">
        <w:tc>
          <w:tcPr>
            <w:tcW w:w="4250" w:type="dxa"/>
          </w:tcPr>
          <w:p w14:paraId="29EFB235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Data da Recepção</w:t>
            </w:r>
          </w:p>
        </w:tc>
        <w:tc>
          <w:tcPr>
            <w:tcW w:w="4313" w:type="dxa"/>
            <w:vAlign w:val="bottom"/>
          </w:tcPr>
          <w:p w14:paraId="6B94589E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DATA_RECEPCAO</w:t>
            </w:r>
          </w:p>
        </w:tc>
      </w:tr>
      <w:tr w:rsidR="00FE41FA" w:rsidRPr="00C06541" w14:paraId="2471B2DB" w14:textId="77777777" w:rsidTr="00D324A4">
        <w:tc>
          <w:tcPr>
            <w:tcW w:w="4250" w:type="dxa"/>
          </w:tcPr>
          <w:p w14:paraId="0C3A066B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Data do Processamento</w:t>
            </w:r>
          </w:p>
        </w:tc>
        <w:tc>
          <w:tcPr>
            <w:tcW w:w="4313" w:type="dxa"/>
            <w:vAlign w:val="bottom"/>
          </w:tcPr>
          <w:p w14:paraId="2914F7C3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 xml:space="preserve">DATA_PROCESSAMENTO </w:t>
            </w:r>
          </w:p>
        </w:tc>
      </w:tr>
      <w:tr w:rsidR="00FE41FA" w:rsidRPr="00C06541" w14:paraId="06C80769" w14:textId="77777777" w:rsidTr="00D324A4">
        <w:tc>
          <w:tcPr>
            <w:tcW w:w="4250" w:type="dxa"/>
          </w:tcPr>
          <w:p w14:paraId="38E74C2F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Estado do Lote (1-Aberto)</w:t>
            </w:r>
          </w:p>
        </w:tc>
        <w:tc>
          <w:tcPr>
            <w:tcW w:w="4313" w:type="dxa"/>
            <w:vAlign w:val="bottom"/>
          </w:tcPr>
          <w:p w14:paraId="1C626BA3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ESTADO_LOTE</w:t>
            </w:r>
          </w:p>
        </w:tc>
      </w:tr>
      <w:tr w:rsidR="00FE41FA" w:rsidRPr="00C06541" w14:paraId="166EC6F2" w14:textId="77777777" w:rsidTr="00D324A4">
        <w:tc>
          <w:tcPr>
            <w:tcW w:w="4250" w:type="dxa"/>
          </w:tcPr>
          <w:p w14:paraId="42D10DA7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Tipo (2-TPAR)</w:t>
            </w:r>
          </w:p>
        </w:tc>
        <w:tc>
          <w:tcPr>
            <w:tcW w:w="4313" w:type="dxa"/>
            <w:vAlign w:val="bottom"/>
          </w:tcPr>
          <w:p w14:paraId="69059695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</w:tr>
      <w:tr w:rsidR="00FE41FA" w:rsidRPr="00C06541" w14:paraId="3D692071" w14:textId="77777777" w:rsidTr="00D324A4">
        <w:tc>
          <w:tcPr>
            <w:tcW w:w="4250" w:type="dxa"/>
          </w:tcPr>
          <w:p w14:paraId="32D2EC36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Quantidade Informada</w:t>
            </w:r>
          </w:p>
        </w:tc>
        <w:tc>
          <w:tcPr>
            <w:tcW w:w="4313" w:type="dxa"/>
            <w:vAlign w:val="bottom"/>
          </w:tcPr>
          <w:p w14:paraId="60BC933B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QUANTIDADE_INFORMADO</w:t>
            </w:r>
          </w:p>
        </w:tc>
      </w:tr>
      <w:tr w:rsidR="00FE41FA" w:rsidRPr="00C06541" w14:paraId="55618B11" w14:textId="77777777" w:rsidTr="00D324A4">
        <w:tc>
          <w:tcPr>
            <w:tcW w:w="4250" w:type="dxa"/>
          </w:tcPr>
          <w:p w14:paraId="050E5902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Valor Informado</w:t>
            </w:r>
          </w:p>
        </w:tc>
        <w:tc>
          <w:tcPr>
            <w:tcW w:w="4313" w:type="dxa"/>
            <w:vAlign w:val="bottom"/>
          </w:tcPr>
          <w:p w14:paraId="12795FEC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VALOR_INFORMADO</w:t>
            </w:r>
          </w:p>
        </w:tc>
      </w:tr>
      <w:tr w:rsidR="00FE41FA" w:rsidRPr="00C06541" w14:paraId="5B0317EA" w14:textId="77777777" w:rsidTr="00D324A4">
        <w:tc>
          <w:tcPr>
            <w:tcW w:w="4250" w:type="dxa"/>
          </w:tcPr>
          <w:p w14:paraId="1A20FD12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Quantidade Processada</w:t>
            </w:r>
          </w:p>
        </w:tc>
        <w:tc>
          <w:tcPr>
            <w:tcW w:w="4313" w:type="dxa"/>
            <w:vAlign w:val="bottom"/>
          </w:tcPr>
          <w:p w14:paraId="7E99529C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QUANTIDADE_PROCESSADA</w:t>
            </w:r>
          </w:p>
        </w:tc>
      </w:tr>
      <w:tr w:rsidR="00FE41FA" w:rsidRPr="00C06541" w14:paraId="077DA276" w14:textId="77777777" w:rsidTr="00D324A4">
        <w:tc>
          <w:tcPr>
            <w:tcW w:w="4250" w:type="dxa"/>
          </w:tcPr>
          <w:p w14:paraId="20B965EB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Valor Processado</w:t>
            </w:r>
          </w:p>
        </w:tc>
        <w:tc>
          <w:tcPr>
            <w:tcW w:w="4313" w:type="dxa"/>
            <w:vAlign w:val="bottom"/>
          </w:tcPr>
          <w:p w14:paraId="0387B028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VALOR_PROCESSADO</w:t>
            </w:r>
          </w:p>
        </w:tc>
      </w:tr>
      <w:tr w:rsidR="00FE41FA" w:rsidRPr="00C06541" w14:paraId="55A2D6EE" w14:textId="77777777" w:rsidTr="00D324A4">
        <w:tc>
          <w:tcPr>
            <w:tcW w:w="4250" w:type="dxa"/>
          </w:tcPr>
          <w:p w14:paraId="79CE379F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Transferido para Conta Corrente Banco (2-Não Processado)</w:t>
            </w:r>
          </w:p>
        </w:tc>
        <w:tc>
          <w:tcPr>
            <w:tcW w:w="4313" w:type="dxa"/>
            <w:vAlign w:val="bottom"/>
          </w:tcPr>
          <w:p w14:paraId="7738B5C9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TRANFERIDO_PAGAMENTO</w:t>
            </w:r>
          </w:p>
        </w:tc>
      </w:tr>
      <w:tr w:rsidR="00FE41FA" w:rsidRPr="00C06541" w14:paraId="11D2B577" w14:textId="77777777" w:rsidTr="00D324A4">
        <w:tc>
          <w:tcPr>
            <w:tcW w:w="4250" w:type="dxa"/>
          </w:tcPr>
          <w:p w14:paraId="631C4C7D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Quantidade Rejeitada</w:t>
            </w:r>
          </w:p>
        </w:tc>
        <w:tc>
          <w:tcPr>
            <w:tcW w:w="4313" w:type="dxa"/>
            <w:vAlign w:val="bottom"/>
          </w:tcPr>
          <w:p w14:paraId="4FAF440E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QUANTIDADE_REJEITA</w:t>
            </w:r>
          </w:p>
        </w:tc>
      </w:tr>
      <w:tr w:rsidR="00FE41FA" w:rsidRPr="00C06541" w14:paraId="72DF6D90" w14:textId="77777777" w:rsidTr="00D324A4">
        <w:tc>
          <w:tcPr>
            <w:tcW w:w="4250" w:type="dxa"/>
          </w:tcPr>
          <w:p w14:paraId="5B884AAE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Valor Rejeitado</w:t>
            </w:r>
          </w:p>
        </w:tc>
        <w:tc>
          <w:tcPr>
            <w:tcW w:w="4313" w:type="dxa"/>
          </w:tcPr>
          <w:p w14:paraId="16A5D4BF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VALOR_REJEITADO</w:t>
            </w:r>
          </w:p>
        </w:tc>
      </w:tr>
    </w:tbl>
    <w:p w14:paraId="007B26C7" w14:textId="77777777" w:rsidR="00FE41FA" w:rsidRPr="00C06541" w:rsidRDefault="00FE41FA" w:rsidP="00FE41FA">
      <w:pPr>
        <w:rPr>
          <w:lang w:val="pt-BR"/>
        </w:rPr>
      </w:pPr>
    </w:p>
    <w:p w14:paraId="0F8B3E58" w14:textId="77777777" w:rsidR="00FE41FA" w:rsidRPr="00C06541" w:rsidRDefault="00FE41FA" w:rsidP="00FE41FA">
      <w:pPr>
        <w:rPr>
          <w:lang w:val="pt-BR"/>
        </w:rPr>
      </w:pPr>
      <w:r w:rsidRPr="00C06541">
        <w:rPr>
          <w:lang w:val="pt-BR"/>
        </w:rPr>
        <w:t xml:space="preserve">TABELA – </w:t>
      </w:r>
      <w:proofErr w:type="gramStart"/>
      <w:r w:rsidRPr="00C06541">
        <w:rPr>
          <w:lang w:val="pt-BR"/>
        </w:rPr>
        <w:t>TA</w:t>
      </w:r>
      <w:proofErr w:type="gramEnd"/>
      <w:r w:rsidRPr="00C06541">
        <w:rPr>
          <w:lang w:val="pt-BR"/>
        </w:rPr>
        <w:t>_PAGOS_ARREC:</w:t>
      </w:r>
    </w:p>
    <w:p w14:paraId="6BE36339" w14:textId="77777777" w:rsidR="00FE41FA" w:rsidRPr="00C06541" w:rsidRDefault="00FE41FA" w:rsidP="00FE41FA">
      <w:pPr>
        <w:jc w:val="both"/>
        <w:rPr>
          <w:lang w:val="pt-BR"/>
        </w:rPr>
      </w:pPr>
      <w:r w:rsidRPr="00C06541">
        <w:rPr>
          <w:lang w:val="pt-BR"/>
        </w:rPr>
        <w:t xml:space="preserve">A </w:t>
      </w:r>
      <w:proofErr w:type="gramStart"/>
      <w:r w:rsidRPr="00C06541">
        <w:rPr>
          <w:lang w:val="pt-BR"/>
        </w:rPr>
        <w:t>TA</w:t>
      </w:r>
      <w:proofErr w:type="gramEnd"/>
      <w:r w:rsidRPr="00C06541">
        <w:rPr>
          <w:lang w:val="pt-BR"/>
        </w:rPr>
        <w:t xml:space="preserve">_PAGOS_ARREC é utilizada para estabelecer uma relação com a </w:t>
      </w:r>
      <w:r w:rsidRPr="00C06541">
        <w:rPr>
          <w:lang w:val="pt-BR"/>
        </w:rPr>
        <w:lastRenderedPageBreak/>
        <w:t xml:space="preserve">TA_LOTES_PAGOS_ARREC. Esta relação é necessária para verificar se já existe o pagamento na Base de Dados da </w:t>
      </w:r>
      <w:r>
        <w:rPr>
          <w:lang w:val="pt-BR"/>
        </w:rPr>
        <w:t>SEFAZ</w:t>
      </w:r>
      <w:r w:rsidRPr="00C06541">
        <w:rPr>
          <w:lang w:val="pt-BR"/>
        </w:rPr>
        <w:t>.</w:t>
      </w:r>
    </w:p>
    <w:p w14:paraId="0D628253" w14:textId="77777777" w:rsidR="00FE41FA" w:rsidRPr="00C06541" w:rsidRDefault="00FE41FA" w:rsidP="00FE41FA">
      <w:pPr>
        <w:jc w:val="both"/>
        <w:rPr>
          <w:lang w:val="pt-BR"/>
        </w:rPr>
      </w:pPr>
      <w:r w:rsidRPr="00C06541">
        <w:rPr>
          <w:lang w:val="pt-BR"/>
        </w:rPr>
        <w:t xml:space="preserve">Dados analisados da tabela </w:t>
      </w:r>
      <w:proofErr w:type="gramStart"/>
      <w:r w:rsidRPr="00C06541">
        <w:rPr>
          <w:lang w:val="pt-BR"/>
        </w:rPr>
        <w:t>TA</w:t>
      </w:r>
      <w:proofErr w:type="gramEnd"/>
      <w:r w:rsidRPr="00C06541">
        <w:rPr>
          <w:lang w:val="pt-BR"/>
        </w:rPr>
        <w:t>_PAGOS_ARREC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43"/>
        <w:gridCol w:w="4194"/>
      </w:tblGrid>
      <w:tr w:rsidR="00FE41FA" w:rsidRPr="00C06541" w14:paraId="0530251B" w14:textId="77777777" w:rsidTr="00D324A4">
        <w:tc>
          <w:tcPr>
            <w:tcW w:w="4250" w:type="dxa"/>
          </w:tcPr>
          <w:p w14:paraId="172E68B8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6A742805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3F978D36" w14:textId="77777777" w:rsidTr="00D324A4">
        <w:tc>
          <w:tcPr>
            <w:tcW w:w="4250" w:type="dxa"/>
          </w:tcPr>
          <w:p w14:paraId="230C35C2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Número de Controle</w:t>
            </w:r>
          </w:p>
        </w:tc>
        <w:tc>
          <w:tcPr>
            <w:tcW w:w="4313" w:type="dxa"/>
            <w:vAlign w:val="bottom"/>
          </w:tcPr>
          <w:p w14:paraId="267708C1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NSU_BARRA</w:t>
            </w:r>
          </w:p>
        </w:tc>
      </w:tr>
      <w:tr w:rsidR="00FE41FA" w:rsidRPr="00C06541" w14:paraId="42E158C2" w14:textId="77777777" w:rsidTr="00D324A4">
        <w:tc>
          <w:tcPr>
            <w:tcW w:w="4250" w:type="dxa"/>
          </w:tcPr>
          <w:p w14:paraId="341113D4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Valor Total Arrecadado</w:t>
            </w:r>
          </w:p>
        </w:tc>
        <w:tc>
          <w:tcPr>
            <w:tcW w:w="4313" w:type="dxa"/>
            <w:vAlign w:val="bottom"/>
          </w:tcPr>
          <w:p w14:paraId="0E32833C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VALOR_TOTAL</w:t>
            </w:r>
          </w:p>
        </w:tc>
      </w:tr>
    </w:tbl>
    <w:p w14:paraId="5A16DAA6" w14:textId="77777777" w:rsidR="00FE41FA" w:rsidRPr="00C06541" w:rsidRDefault="00FE41FA" w:rsidP="00FE41FA">
      <w:pPr>
        <w:jc w:val="both"/>
        <w:rPr>
          <w:lang w:val="pt-BR"/>
        </w:rPr>
      </w:pPr>
    </w:p>
    <w:p w14:paraId="39CEF9C8" w14:textId="77777777" w:rsidR="00FE41FA" w:rsidRPr="00C06541" w:rsidRDefault="00FE41FA" w:rsidP="00FE41FA">
      <w:pPr>
        <w:jc w:val="both"/>
        <w:rPr>
          <w:lang w:val="pt-BR"/>
        </w:rPr>
      </w:pPr>
      <w:r w:rsidRPr="00C06541">
        <w:rPr>
          <w:lang w:val="pt-BR"/>
        </w:rPr>
        <w:t>Dados analisados da tabela LOTESPAGOS_ARREC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4137"/>
        <w:gridCol w:w="4200"/>
      </w:tblGrid>
      <w:tr w:rsidR="00FE41FA" w:rsidRPr="00C06541" w14:paraId="5674C53A" w14:textId="77777777" w:rsidTr="00D324A4">
        <w:tc>
          <w:tcPr>
            <w:tcW w:w="4250" w:type="dxa"/>
          </w:tcPr>
          <w:p w14:paraId="54514193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4C4D8F06" w14:textId="77777777" w:rsidR="00FE41FA" w:rsidRPr="00C06541" w:rsidRDefault="00FE41FA" w:rsidP="00D324A4">
            <w:pPr>
              <w:ind w:left="0" w:firstLine="0"/>
              <w:jc w:val="center"/>
              <w:rPr>
                <w:lang w:val="pt-BR"/>
              </w:rPr>
            </w:pPr>
            <w:r w:rsidRPr="00C06541">
              <w:rPr>
                <w:lang w:val="pt-BR"/>
              </w:rPr>
              <w:t>Campo da Tabela</w:t>
            </w:r>
          </w:p>
        </w:tc>
      </w:tr>
      <w:tr w:rsidR="00FE41FA" w:rsidRPr="00C06541" w14:paraId="1CDFC3F9" w14:textId="77777777" w:rsidTr="00D324A4">
        <w:tc>
          <w:tcPr>
            <w:tcW w:w="4250" w:type="dxa"/>
          </w:tcPr>
          <w:p w14:paraId="58BF1910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Data da Recepção</w:t>
            </w:r>
          </w:p>
        </w:tc>
        <w:tc>
          <w:tcPr>
            <w:tcW w:w="4313" w:type="dxa"/>
            <w:vAlign w:val="bottom"/>
          </w:tcPr>
          <w:p w14:paraId="3631503B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DATA_RECEPCAO</w:t>
            </w:r>
          </w:p>
        </w:tc>
      </w:tr>
      <w:tr w:rsidR="00FE41FA" w:rsidRPr="00C06541" w14:paraId="40F7F944" w14:textId="77777777" w:rsidTr="00D324A4">
        <w:tc>
          <w:tcPr>
            <w:tcW w:w="4250" w:type="dxa"/>
          </w:tcPr>
          <w:p w14:paraId="4F6DE772" w14:textId="77777777" w:rsidR="00FE41FA" w:rsidRPr="00C06541" w:rsidRDefault="00FE41FA" w:rsidP="00D324A4">
            <w:pPr>
              <w:ind w:left="0" w:firstLine="0"/>
              <w:rPr>
                <w:lang w:val="pt-BR"/>
              </w:rPr>
            </w:pPr>
            <w:r w:rsidRPr="00C06541">
              <w:rPr>
                <w:lang w:val="pt-BR"/>
              </w:rPr>
              <w:t>Código do Banco</w:t>
            </w:r>
          </w:p>
        </w:tc>
        <w:tc>
          <w:tcPr>
            <w:tcW w:w="4313" w:type="dxa"/>
            <w:vAlign w:val="bottom"/>
          </w:tcPr>
          <w:p w14:paraId="4654DEE6" w14:textId="77777777" w:rsidR="00FE41FA" w:rsidRPr="00C06541" w:rsidRDefault="00FE41FA" w:rsidP="00D324A4">
            <w:pPr>
              <w:widowControl/>
              <w:autoSpaceDE/>
              <w:autoSpaceDN/>
              <w:spacing w:after="0"/>
              <w:ind w:left="0" w:firstLine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06541">
              <w:rPr>
                <w:snapToGrid/>
                <w:color w:val="000000"/>
                <w:sz w:val="22"/>
                <w:szCs w:val="22"/>
                <w:lang w:val="pt-BR" w:eastAsia="pt-BR"/>
              </w:rPr>
              <w:t>ID_BANCO</w:t>
            </w:r>
          </w:p>
        </w:tc>
      </w:tr>
    </w:tbl>
    <w:p w14:paraId="630BD491" w14:textId="6944ECEE" w:rsidR="001404DC" w:rsidRDefault="001404DC" w:rsidP="00FE41FA">
      <w:pPr>
        <w:jc w:val="both"/>
        <w:rPr>
          <w:lang w:val="pt-BR"/>
        </w:rPr>
      </w:pPr>
    </w:p>
    <w:sectPr w:rsidR="001404DC" w:rsidSect="003F5576">
      <w:headerReference w:type="default" r:id="rId8"/>
      <w:footerReference w:type="default" r:id="rId9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53F49" w14:textId="77777777" w:rsidR="005A3646" w:rsidRDefault="005A3646">
      <w:r>
        <w:separator/>
      </w:r>
    </w:p>
  </w:endnote>
  <w:endnote w:type="continuationSeparator" w:id="0">
    <w:p w14:paraId="5C7C31F4" w14:textId="77777777" w:rsidR="005A3646" w:rsidRDefault="005A3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7633F" w14:textId="626FEBE6" w:rsidR="00D324A4" w:rsidRPr="001F108F" w:rsidRDefault="005A3646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D100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4056871" r:id="rId2"/>
      </w:object>
    </w:r>
    <w:r w:rsidR="00D324A4">
      <w:rPr>
        <w:b/>
      </w:rPr>
      <w:t>SEFAZ</w:t>
    </w:r>
    <w:r w:rsidR="00D324A4" w:rsidRPr="001F108F">
      <w:rPr>
        <w:b/>
      </w:rPr>
      <w:t>-TOCANTINS</w:t>
    </w:r>
    <w:r w:rsidR="00D324A4" w:rsidRPr="001F108F">
      <w:rPr>
        <w:b/>
      </w:rPr>
      <w:tab/>
    </w:r>
    <w:r w:rsidR="00D324A4" w:rsidRPr="001F108F">
      <w:rPr>
        <w:b/>
      </w:rPr>
      <w:fldChar w:fldCharType="begin"/>
    </w:r>
    <w:r w:rsidR="00D324A4" w:rsidRPr="001F108F">
      <w:rPr>
        <w:b/>
      </w:rPr>
      <w:instrText>PAGE   \* MERGEFORMAT</w:instrText>
    </w:r>
    <w:r w:rsidR="00D324A4" w:rsidRPr="001F108F">
      <w:rPr>
        <w:b/>
      </w:rPr>
      <w:fldChar w:fldCharType="separate"/>
    </w:r>
    <w:r w:rsidR="00867A80" w:rsidRPr="00867A80">
      <w:rPr>
        <w:b/>
        <w:noProof/>
        <w:lang w:val="pt-BR"/>
      </w:rPr>
      <w:t>4</w:t>
    </w:r>
    <w:r w:rsidR="00D324A4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800514" w14:textId="77777777" w:rsidR="005A3646" w:rsidRDefault="005A3646">
      <w:r>
        <w:separator/>
      </w:r>
    </w:p>
  </w:footnote>
  <w:footnote w:type="continuationSeparator" w:id="0">
    <w:p w14:paraId="3F85253A" w14:textId="77777777" w:rsidR="005A3646" w:rsidRDefault="005A3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2C761" w14:textId="77777777" w:rsidR="00D324A4" w:rsidRPr="000A2EDD" w:rsidRDefault="00D324A4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AEBAADE" wp14:editId="1E06EFB3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3646">
      <w:rPr>
        <w:noProof/>
        <w:snapToGrid/>
        <w:color w:val="4F81BD"/>
        <w:sz w:val="18"/>
        <w:szCs w:val="18"/>
        <w:lang w:val="pt-BR" w:eastAsia="pt-BR"/>
      </w:rPr>
      <w:pict w14:anchorId="0B267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6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352D2DD0"/>
    <w:multiLevelType w:val="hybridMultilevel"/>
    <w:tmpl w:val="80023934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3" w15:restartNumberingAfterBreak="0">
    <w:nsid w:val="557E0EA5"/>
    <w:multiLevelType w:val="hybridMultilevel"/>
    <w:tmpl w:val="21227640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2DC5A9D"/>
    <w:multiLevelType w:val="hybridMultilevel"/>
    <w:tmpl w:val="1EBEDB68"/>
    <w:lvl w:ilvl="0" w:tplc="0416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6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AD52925"/>
    <w:multiLevelType w:val="multilevel"/>
    <w:tmpl w:val="0A2A4C42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1" w15:restartNumberingAfterBreak="0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2"/>
  </w:num>
  <w:num w:numId="5">
    <w:abstractNumId w:val="2"/>
  </w:num>
  <w:num w:numId="6">
    <w:abstractNumId w:val="11"/>
  </w:num>
  <w:num w:numId="7">
    <w:abstractNumId w:val="14"/>
  </w:num>
  <w:num w:numId="8">
    <w:abstractNumId w:val="19"/>
  </w:num>
  <w:num w:numId="9">
    <w:abstractNumId w:val="17"/>
  </w:num>
  <w:num w:numId="10">
    <w:abstractNumId w:val="16"/>
  </w:num>
  <w:num w:numId="11">
    <w:abstractNumId w:val="3"/>
  </w:num>
  <w:num w:numId="12">
    <w:abstractNumId w:val="17"/>
  </w:num>
  <w:num w:numId="13">
    <w:abstractNumId w:val="17"/>
  </w:num>
  <w:num w:numId="14">
    <w:abstractNumId w:val="18"/>
  </w:num>
  <w:num w:numId="15">
    <w:abstractNumId w:val="17"/>
  </w:num>
  <w:num w:numId="16">
    <w:abstractNumId w:val="17"/>
  </w:num>
  <w:num w:numId="17">
    <w:abstractNumId w:val="17"/>
  </w:num>
  <w:num w:numId="18">
    <w:abstractNumId w:val="6"/>
  </w:num>
  <w:num w:numId="19">
    <w:abstractNumId w:val="1"/>
  </w:num>
  <w:num w:numId="20">
    <w:abstractNumId w:val="10"/>
  </w:num>
  <w:num w:numId="21">
    <w:abstractNumId w:val="8"/>
  </w:num>
  <w:num w:numId="22">
    <w:abstractNumId w:val="4"/>
  </w:num>
  <w:num w:numId="23">
    <w:abstractNumId w:val="9"/>
  </w:num>
  <w:num w:numId="24">
    <w:abstractNumId w:val="20"/>
  </w:num>
  <w:num w:numId="25">
    <w:abstractNumId w:val="21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5"/>
  </w:num>
  <w:num w:numId="46">
    <w:abstractNumId w:val="7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622C"/>
    <w:rsid w:val="00017DDD"/>
    <w:rsid w:val="00024F5E"/>
    <w:rsid w:val="00035CB2"/>
    <w:rsid w:val="000612FC"/>
    <w:rsid w:val="00085B41"/>
    <w:rsid w:val="000941DB"/>
    <w:rsid w:val="000A79BB"/>
    <w:rsid w:val="000B61E4"/>
    <w:rsid w:val="000E2962"/>
    <w:rsid w:val="000F1994"/>
    <w:rsid w:val="000F3269"/>
    <w:rsid w:val="000F772F"/>
    <w:rsid w:val="00112A21"/>
    <w:rsid w:val="001167F1"/>
    <w:rsid w:val="00121F5C"/>
    <w:rsid w:val="001240E9"/>
    <w:rsid w:val="0013090F"/>
    <w:rsid w:val="001349CC"/>
    <w:rsid w:val="001404DC"/>
    <w:rsid w:val="00141C1A"/>
    <w:rsid w:val="00176FC9"/>
    <w:rsid w:val="00191072"/>
    <w:rsid w:val="00191BB4"/>
    <w:rsid w:val="001A2C86"/>
    <w:rsid w:val="001B41AF"/>
    <w:rsid w:val="001B6DD2"/>
    <w:rsid w:val="001C6B79"/>
    <w:rsid w:val="001C6CF5"/>
    <w:rsid w:val="001D2ABA"/>
    <w:rsid w:val="001D604F"/>
    <w:rsid w:val="001D6422"/>
    <w:rsid w:val="001E083E"/>
    <w:rsid w:val="001E1C8E"/>
    <w:rsid w:val="001F108F"/>
    <w:rsid w:val="001F1695"/>
    <w:rsid w:val="001F5AAB"/>
    <w:rsid w:val="001F7FD6"/>
    <w:rsid w:val="00200708"/>
    <w:rsid w:val="00204437"/>
    <w:rsid w:val="00215CBA"/>
    <w:rsid w:val="00227A3B"/>
    <w:rsid w:val="002332F5"/>
    <w:rsid w:val="0023582A"/>
    <w:rsid w:val="00244BB3"/>
    <w:rsid w:val="00256B37"/>
    <w:rsid w:val="00262EC6"/>
    <w:rsid w:val="002645EC"/>
    <w:rsid w:val="00266579"/>
    <w:rsid w:val="002669D8"/>
    <w:rsid w:val="00267728"/>
    <w:rsid w:val="002700BE"/>
    <w:rsid w:val="002719CE"/>
    <w:rsid w:val="00277F09"/>
    <w:rsid w:val="0028503E"/>
    <w:rsid w:val="00292B57"/>
    <w:rsid w:val="002979BA"/>
    <w:rsid w:val="002A1834"/>
    <w:rsid w:val="002A4917"/>
    <w:rsid w:val="002A5630"/>
    <w:rsid w:val="002A7066"/>
    <w:rsid w:val="002B16CD"/>
    <w:rsid w:val="002B23CC"/>
    <w:rsid w:val="002B45AA"/>
    <w:rsid w:val="002C1524"/>
    <w:rsid w:val="002D34B2"/>
    <w:rsid w:val="002D68D6"/>
    <w:rsid w:val="002D75E3"/>
    <w:rsid w:val="002E0856"/>
    <w:rsid w:val="002F16C4"/>
    <w:rsid w:val="002F186F"/>
    <w:rsid w:val="0031219B"/>
    <w:rsid w:val="00312F21"/>
    <w:rsid w:val="00356107"/>
    <w:rsid w:val="003632DC"/>
    <w:rsid w:val="00374C56"/>
    <w:rsid w:val="00375521"/>
    <w:rsid w:val="003758A5"/>
    <w:rsid w:val="00375A5E"/>
    <w:rsid w:val="00381F54"/>
    <w:rsid w:val="00386805"/>
    <w:rsid w:val="00395879"/>
    <w:rsid w:val="003B1F4B"/>
    <w:rsid w:val="003D39FD"/>
    <w:rsid w:val="003F17F8"/>
    <w:rsid w:val="003F275D"/>
    <w:rsid w:val="003F5576"/>
    <w:rsid w:val="00402C23"/>
    <w:rsid w:val="004034D0"/>
    <w:rsid w:val="00407CB6"/>
    <w:rsid w:val="0041232C"/>
    <w:rsid w:val="00413B6F"/>
    <w:rsid w:val="004204E2"/>
    <w:rsid w:val="004240FA"/>
    <w:rsid w:val="004271F2"/>
    <w:rsid w:val="00427C0D"/>
    <w:rsid w:val="004374AF"/>
    <w:rsid w:val="00441C85"/>
    <w:rsid w:val="00445E12"/>
    <w:rsid w:val="004519EB"/>
    <w:rsid w:val="0045775B"/>
    <w:rsid w:val="0046537A"/>
    <w:rsid w:val="00475D1E"/>
    <w:rsid w:val="004819BD"/>
    <w:rsid w:val="00483110"/>
    <w:rsid w:val="0049178B"/>
    <w:rsid w:val="00496636"/>
    <w:rsid w:val="004A26D3"/>
    <w:rsid w:val="004A38A1"/>
    <w:rsid w:val="004B0EC5"/>
    <w:rsid w:val="004B4CB2"/>
    <w:rsid w:val="004B4CDF"/>
    <w:rsid w:val="004B5262"/>
    <w:rsid w:val="004C3582"/>
    <w:rsid w:val="004D632C"/>
    <w:rsid w:val="004E1C22"/>
    <w:rsid w:val="004E1E62"/>
    <w:rsid w:val="004E5EB7"/>
    <w:rsid w:val="004F4D85"/>
    <w:rsid w:val="00517DAA"/>
    <w:rsid w:val="0052113E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87EFF"/>
    <w:rsid w:val="00597570"/>
    <w:rsid w:val="005A1C86"/>
    <w:rsid w:val="005A3646"/>
    <w:rsid w:val="005A5452"/>
    <w:rsid w:val="005A751D"/>
    <w:rsid w:val="005B0CD7"/>
    <w:rsid w:val="005B2554"/>
    <w:rsid w:val="005B5017"/>
    <w:rsid w:val="005D0609"/>
    <w:rsid w:val="005D6C9F"/>
    <w:rsid w:val="005E4EEE"/>
    <w:rsid w:val="005F57F3"/>
    <w:rsid w:val="005F592B"/>
    <w:rsid w:val="006027B2"/>
    <w:rsid w:val="0061281C"/>
    <w:rsid w:val="00622767"/>
    <w:rsid w:val="00622958"/>
    <w:rsid w:val="00623B30"/>
    <w:rsid w:val="0063171B"/>
    <w:rsid w:val="006516CB"/>
    <w:rsid w:val="00656C2D"/>
    <w:rsid w:val="00660F2B"/>
    <w:rsid w:val="006634AF"/>
    <w:rsid w:val="0066365B"/>
    <w:rsid w:val="00675AB9"/>
    <w:rsid w:val="00676C3A"/>
    <w:rsid w:val="00676E83"/>
    <w:rsid w:val="00683531"/>
    <w:rsid w:val="00686132"/>
    <w:rsid w:val="006A6045"/>
    <w:rsid w:val="006A7F62"/>
    <w:rsid w:val="006B1C5D"/>
    <w:rsid w:val="006C1336"/>
    <w:rsid w:val="006C13F9"/>
    <w:rsid w:val="006C63AF"/>
    <w:rsid w:val="006D27D7"/>
    <w:rsid w:val="006D347F"/>
    <w:rsid w:val="006D54DF"/>
    <w:rsid w:val="006E1426"/>
    <w:rsid w:val="006E528C"/>
    <w:rsid w:val="006E7877"/>
    <w:rsid w:val="006F0B24"/>
    <w:rsid w:val="00700CE4"/>
    <w:rsid w:val="00716154"/>
    <w:rsid w:val="00716F81"/>
    <w:rsid w:val="00725CD0"/>
    <w:rsid w:val="00733580"/>
    <w:rsid w:val="00741E9E"/>
    <w:rsid w:val="00742846"/>
    <w:rsid w:val="0076168B"/>
    <w:rsid w:val="0077726F"/>
    <w:rsid w:val="00792FF3"/>
    <w:rsid w:val="007A0B73"/>
    <w:rsid w:val="007A6CC9"/>
    <w:rsid w:val="007B38BB"/>
    <w:rsid w:val="007B3F77"/>
    <w:rsid w:val="007D24FE"/>
    <w:rsid w:val="007E17B4"/>
    <w:rsid w:val="007E5B9D"/>
    <w:rsid w:val="007E615A"/>
    <w:rsid w:val="007F599F"/>
    <w:rsid w:val="00800176"/>
    <w:rsid w:val="00805F31"/>
    <w:rsid w:val="008339D3"/>
    <w:rsid w:val="00841E42"/>
    <w:rsid w:val="00845F53"/>
    <w:rsid w:val="00853F8A"/>
    <w:rsid w:val="00855B5E"/>
    <w:rsid w:val="008572F6"/>
    <w:rsid w:val="00857A9A"/>
    <w:rsid w:val="00867A80"/>
    <w:rsid w:val="008736C0"/>
    <w:rsid w:val="008803FE"/>
    <w:rsid w:val="008831F2"/>
    <w:rsid w:val="00884BDB"/>
    <w:rsid w:val="00885A3B"/>
    <w:rsid w:val="008A76FC"/>
    <w:rsid w:val="008B3C73"/>
    <w:rsid w:val="008B75B6"/>
    <w:rsid w:val="008C0453"/>
    <w:rsid w:val="008C5D42"/>
    <w:rsid w:val="008C6EF9"/>
    <w:rsid w:val="008D0CDC"/>
    <w:rsid w:val="008D76C5"/>
    <w:rsid w:val="008E2B71"/>
    <w:rsid w:val="008E2D79"/>
    <w:rsid w:val="008F2B3C"/>
    <w:rsid w:val="00906997"/>
    <w:rsid w:val="00911258"/>
    <w:rsid w:val="0091163C"/>
    <w:rsid w:val="0092068B"/>
    <w:rsid w:val="00922E6B"/>
    <w:rsid w:val="00923E36"/>
    <w:rsid w:val="009345F9"/>
    <w:rsid w:val="00946590"/>
    <w:rsid w:val="00947A94"/>
    <w:rsid w:val="00947BCB"/>
    <w:rsid w:val="00965FF6"/>
    <w:rsid w:val="009672FC"/>
    <w:rsid w:val="00974D33"/>
    <w:rsid w:val="00982A1C"/>
    <w:rsid w:val="00987C23"/>
    <w:rsid w:val="009C5755"/>
    <w:rsid w:val="009D118F"/>
    <w:rsid w:val="009D43CD"/>
    <w:rsid w:val="009E0DCD"/>
    <w:rsid w:val="00A02EE9"/>
    <w:rsid w:val="00A10A7B"/>
    <w:rsid w:val="00A17951"/>
    <w:rsid w:val="00A17FD0"/>
    <w:rsid w:val="00A326E2"/>
    <w:rsid w:val="00A45D05"/>
    <w:rsid w:val="00AA69FA"/>
    <w:rsid w:val="00AA7190"/>
    <w:rsid w:val="00AC5230"/>
    <w:rsid w:val="00AD46A9"/>
    <w:rsid w:val="00AD7479"/>
    <w:rsid w:val="00AE01D4"/>
    <w:rsid w:val="00AE050A"/>
    <w:rsid w:val="00AF28A1"/>
    <w:rsid w:val="00AF3C08"/>
    <w:rsid w:val="00AF4B8C"/>
    <w:rsid w:val="00B111AF"/>
    <w:rsid w:val="00B1318C"/>
    <w:rsid w:val="00B2002B"/>
    <w:rsid w:val="00B21558"/>
    <w:rsid w:val="00B34CD0"/>
    <w:rsid w:val="00B36312"/>
    <w:rsid w:val="00B437D3"/>
    <w:rsid w:val="00B54EE8"/>
    <w:rsid w:val="00B63777"/>
    <w:rsid w:val="00B713A9"/>
    <w:rsid w:val="00B8331A"/>
    <w:rsid w:val="00B84850"/>
    <w:rsid w:val="00B95B2E"/>
    <w:rsid w:val="00BA1A29"/>
    <w:rsid w:val="00BB2492"/>
    <w:rsid w:val="00BB5E3C"/>
    <w:rsid w:val="00BB65D2"/>
    <w:rsid w:val="00BC28ED"/>
    <w:rsid w:val="00BD4D3C"/>
    <w:rsid w:val="00BE1A74"/>
    <w:rsid w:val="00BF1F5B"/>
    <w:rsid w:val="00BF335B"/>
    <w:rsid w:val="00BF5AE6"/>
    <w:rsid w:val="00C063DC"/>
    <w:rsid w:val="00C17C42"/>
    <w:rsid w:val="00C206FE"/>
    <w:rsid w:val="00C333D8"/>
    <w:rsid w:val="00C370CF"/>
    <w:rsid w:val="00C4141B"/>
    <w:rsid w:val="00C41C54"/>
    <w:rsid w:val="00C62C0D"/>
    <w:rsid w:val="00C66D06"/>
    <w:rsid w:val="00C80D41"/>
    <w:rsid w:val="00C852CE"/>
    <w:rsid w:val="00C91300"/>
    <w:rsid w:val="00C953F9"/>
    <w:rsid w:val="00CA0049"/>
    <w:rsid w:val="00CA725C"/>
    <w:rsid w:val="00CB0CE3"/>
    <w:rsid w:val="00CB5045"/>
    <w:rsid w:val="00CB66AC"/>
    <w:rsid w:val="00CC7FEB"/>
    <w:rsid w:val="00CD0EFA"/>
    <w:rsid w:val="00CD4D50"/>
    <w:rsid w:val="00CE69D8"/>
    <w:rsid w:val="00CF3BD1"/>
    <w:rsid w:val="00D01EE0"/>
    <w:rsid w:val="00D15755"/>
    <w:rsid w:val="00D21244"/>
    <w:rsid w:val="00D2742B"/>
    <w:rsid w:val="00D31D0F"/>
    <w:rsid w:val="00D324A4"/>
    <w:rsid w:val="00D374B8"/>
    <w:rsid w:val="00D44D3F"/>
    <w:rsid w:val="00D45BB6"/>
    <w:rsid w:val="00D47563"/>
    <w:rsid w:val="00D60288"/>
    <w:rsid w:val="00DA061B"/>
    <w:rsid w:val="00DA2F7C"/>
    <w:rsid w:val="00DA54D9"/>
    <w:rsid w:val="00DB3FDF"/>
    <w:rsid w:val="00DB64F3"/>
    <w:rsid w:val="00DB6B55"/>
    <w:rsid w:val="00DB757C"/>
    <w:rsid w:val="00DC0F10"/>
    <w:rsid w:val="00DC7436"/>
    <w:rsid w:val="00DD7113"/>
    <w:rsid w:val="00DF0A38"/>
    <w:rsid w:val="00DF74ED"/>
    <w:rsid w:val="00E003B1"/>
    <w:rsid w:val="00E0269B"/>
    <w:rsid w:val="00E135A4"/>
    <w:rsid w:val="00E15ABA"/>
    <w:rsid w:val="00E15ADF"/>
    <w:rsid w:val="00E16351"/>
    <w:rsid w:val="00E404C0"/>
    <w:rsid w:val="00E450A0"/>
    <w:rsid w:val="00E4648C"/>
    <w:rsid w:val="00E53271"/>
    <w:rsid w:val="00E619E0"/>
    <w:rsid w:val="00E63E58"/>
    <w:rsid w:val="00E67E92"/>
    <w:rsid w:val="00E74D9F"/>
    <w:rsid w:val="00E81359"/>
    <w:rsid w:val="00E8520D"/>
    <w:rsid w:val="00E90772"/>
    <w:rsid w:val="00E91297"/>
    <w:rsid w:val="00EA4132"/>
    <w:rsid w:val="00EB43E7"/>
    <w:rsid w:val="00EB4603"/>
    <w:rsid w:val="00EB6CA8"/>
    <w:rsid w:val="00EC7AB4"/>
    <w:rsid w:val="00ED7704"/>
    <w:rsid w:val="00EE0E8D"/>
    <w:rsid w:val="00F125C7"/>
    <w:rsid w:val="00F17A77"/>
    <w:rsid w:val="00F34695"/>
    <w:rsid w:val="00F647C1"/>
    <w:rsid w:val="00F73DFB"/>
    <w:rsid w:val="00F80F4B"/>
    <w:rsid w:val="00F84C84"/>
    <w:rsid w:val="00F8614C"/>
    <w:rsid w:val="00F910E9"/>
    <w:rsid w:val="00FA1366"/>
    <w:rsid w:val="00FA1C45"/>
    <w:rsid w:val="00FA4034"/>
    <w:rsid w:val="00FA4A29"/>
    <w:rsid w:val="00FA7BA9"/>
    <w:rsid w:val="00FC4469"/>
    <w:rsid w:val="00FD0B5F"/>
    <w:rsid w:val="00FD37D2"/>
    <w:rsid w:val="00FE41FA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8B54A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2"/>
    <w:next w:val="Normal"/>
    <w:qFormat/>
    <w:rsid w:val="001404DC"/>
    <w:pPr>
      <w:numPr>
        <w:ilvl w:val="2"/>
      </w:numPr>
      <w:outlineLvl w:val="2"/>
    </w:pPr>
    <w:rPr>
      <w:b w:val="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uiPriority w:val="99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Char">
    <w:name w:val="Título Char"/>
    <w:basedOn w:val="Fontepargpadro"/>
    <w:link w:val="Ttulo"/>
    <w:uiPriority w:val="10"/>
    <w:locked/>
    <w:rsid w:val="007B3F77"/>
    <w:rPr>
      <w:rFonts w:ascii="Calibri" w:hAnsi="Calibri"/>
      <w:b/>
      <w:bCs/>
      <w:snapToGrid w:val="0"/>
      <w:sz w:val="36"/>
      <w:szCs w:val="36"/>
      <w:lang w:val="en-US" w:eastAsia="en-US"/>
    </w:rPr>
  </w:style>
  <w:style w:type="paragraph" w:customStyle="1" w:styleId="TableHeader">
    <w:name w:val="TableHeader"/>
    <w:basedOn w:val="Normal"/>
    <w:rsid w:val="007E17B4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7E17B4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C71DE-C87A-4AF0-9D02-4AE1C929E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12</TotalTime>
  <Pages>13</Pages>
  <Words>2726</Words>
  <Characters>14726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17418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6</cp:revision>
  <cp:lastPrinted>2001-03-15T17:26:00Z</cp:lastPrinted>
  <dcterms:created xsi:type="dcterms:W3CDTF">2016-05-06T19:04:00Z</dcterms:created>
  <dcterms:modified xsi:type="dcterms:W3CDTF">2016-05-06T19:21:00Z</dcterms:modified>
</cp:coreProperties>
</file>