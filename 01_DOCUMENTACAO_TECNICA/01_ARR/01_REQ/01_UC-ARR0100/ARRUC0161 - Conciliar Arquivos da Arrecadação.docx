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BF400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7BC8B53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39DB94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A969F3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CF542A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B52570E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CF542A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20E2B4BD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3C8BDB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1CE1831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A82DC28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944A187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F59E52" w14:textId="77777777" w:rsidR="00E450A0" w:rsidRPr="00CF542A" w:rsidRDefault="00E450A0" w:rsidP="00E450A0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CF542A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1C78761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A17B0A" w14:textId="77777777" w:rsidR="00E450A0" w:rsidRPr="00CF542A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CF542A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CF542A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53FA1090" w14:textId="77777777" w:rsidR="00E450A0" w:rsidRPr="00CF542A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CF542A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CF542A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3B5A4DAA" w14:textId="1617CA78" w:rsidR="00E450A0" w:rsidRPr="00CF542A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CF542A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2D34B2" w:rsidRPr="00CF542A">
        <w:rPr>
          <w:b/>
          <w:iCs/>
          <w:snapToGrid/>
          <w:spacing w:val="15"/>
          <w:sz w:val="28"/>
          <w:szCs w:val="28"/>
          <w:lang w:val="pt-BR" w:eastAsia="ja-JP"/>
        </w:rPr>
        <w:t>Processamento da Arrecadação</w:t>
      </w:r>
    </w:p>
    <w:p w14:paraId="12623513" w14:textId="69B6EBF3" w:rsidR="00E450A0" w:rsidRPr="00CF542A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CF542A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="00D51E5E" w:rsidRPr="00CF542A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ARRUC0161 - Conciliar Arquivos da Arrecadação</w:t>
      </w:r>
    </w:p>
    <w:p w14:paraId="5C9AC3DC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858C456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70E2EC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BE3CBE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E2D2A07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B222B1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DE9931A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BD2C21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52C62D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A89A488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D79DCBC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15DE5C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D001C87" w14:textId="3CA94FC6" w:rsidR="00E450A0" w:rsidRPr="00CF542A" w:rsidRDefault="00E450A0" w:rsidP="00E450A0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 w:rsidRPr="00CF542A">
        <w:rPr>
          <w:snapToGrid/>
          <w:sz w:val="22"/>
          <w:szCs w:val="22"/>
          <w:lang w:val="pt-BR" w:eastAsia="ja-JP"/>
        </w:rPr>
        <w:t>0</w:t>
      </w:r>
      <w:r w:rsidR="002D34B2" w:rsidRPr="00CF542A">
        <w:rPr>
          <w:snapToGrid/>
          <w:sz w:val="22"/>
          <w:szCs w:val="22"/>
          <w:lang w:val="pt-BR" w:eastAsia="ja-JP"/>
        </w:rPr>
        <w:t>6</w:t>
      </w:r>
      <w:r w:rsidRPr="00CF542A">
        <w:rPr>
          <w:snapToGrid/>
          <w:sz w:val="22"/>
          <w:szCs w:val="22"/>
          <w:lang w:val="pt-BR" w:eastAsia="ja-JP"/>
        </w:rPr>
        <w:t>/0</w:t>
      </w:r>
      <w:r w:rsidR="002D34B2" w:rsidRPr="00CF542A">
        <w:rPr>
          <w:snapToGrid/>
          <w:sz w:val="22"/>
          <w:szCs w:val="22"/>
          <w:lang w:val="pt-BR" w:eastAsia="ja-JP"/>
        </w:rPr>
        <w:t>5</w:t>
      </w:r>
      <w:r w:rsidRPr="00CF542A">
        <w:rPr>
          <w:snapToGrid/>
          <w:sz w:val="22"/>
          <w:szCs w:val="22"/>
          <w:lang w:val="pt-BR" w:eastAsia="ja-JP"/>
        </w:rPr>
        <w:t>/2016</w:t>
      </w:r>
    </w:p>
    <w:p w14:paraId="48534E38" w14:textId="77777777" w:rsidR="00E450A0" w:rsidRPr="00CF542A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EEC98C1" w14:textId="77777777" w:rsidR="00E450A0" w:rsidRPr="00CF542A" w:rsidRDefault="00E450A0" w:rsidP="00E450A0">
      <w:pPr>
        <w:widowControl/>
        <w:autoSpaceDE/>
        <w:autoSpaceDN/>
        <w:jc w:val="both"/>
        <w:rPr>
          <w:lang w:val="pt-BR"/>
        </w:rPr>
      </w:pPr>
      <w:r w:rsidRPr="00CF542A">
        <w:rPr>
          <w:snapToGrid/>
          <w:sz w:val="22"/>
          <w:szCs w:val="22"/>
          <w:lang w:val="pt-BR" w:eastAsia="ja-JP"/>
        </w:rPr>
        <w:br w:type="page"/>
      </w:r>
    </w:p>
    <w:p w14:paraId="550BC2B0" w14:textId="77777777" w:rsidR="007B3F77" w:rsidRPr="00CF542A" w:rsidRDefault="007B3F77" w:rsidP="007B3F77">
      <w:pPr>
        <w:pStyle w:val="Ttulo"/>
        <w:rPr>
          <w:lang w:val="pt-BR"/>
        </w:rPr>
      </w:pPr>
      <w:r w:rsidRPr="00CF542A">
        <w:rPr>
          <w:lang w:val="pt-BR"/>
        </w:rPr>
        <w:lastRenderedPageBreak/>
        <w:t>Histórico de 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7B3F77" w:rsidRPr="00CF542A" w14:paraId="45337C47" w14:textId="77777777" w:rsidTr="0066365B">
        <w:tc>
          <w:tcPr>
            <w:tcW w:w="1985" w:type="dxa"/>
          </w:tcPr>
          <w:p w14:paraId="3F38C1B7" w14:textId="77777777" w:rsidR="007B3F77" w:rsidRPr="00CF542A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CF542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</w:tcPr>
          <w:p w14:paraId="7F6C52E8" w14:textId="77777777" w:rsidR="007B3F77" w:rsidRPr="00CF542A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CF542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</w:tcPr>
          <w:p w14:paraId="79B58EC8" w14:textId="77777777" w:rsidR="007B3F77" w:rsidRPr="00CF542A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CF542A">
              <w:rPr>
                <w:b/>
                <w:lang w:val="pt-BR"/>
              </w:rPr>
              <w:t>Autor</w:t>
            </w:r>
          </w:p>
        </w:tc>
      </w:tr>
      <w:tr w:rsidR="00D51E5E" w:rsidRPr="00CF542A" w14:paraId="2418CD40" w14:textId="77777777" w:rsidTr="0066365B">
        <w:tc>
          <w:tcPr>
            <w:tcW w:w="1985" w:type="dxa"/>
          </w:tcPr>
          <w:p w14:paraId="63337FBD" w14:textId="45E05F09" w:rsidR="00D51E5E" w:rsidRPr="00CF542A" w:rsidRDefault="00D51E5E" w:rsidP="00D51E5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CF542A">
              <w:rPr>
                <w:lang w:val="pt-BR"/>
              </w:rPr>
              <w:t>22/07/2015</w:t>
            </w:r>
          </w:p>
        </w:tc>
        <w:tc>
          <w:tcPr>
            <w:tcW w:w="4820" w:type="dxa"/>
          </w:tcPr>
          <w:p w14:paraId="43779D80" w14:textId="4BAAC325" w:rsidR="00D51E5E" w:rsidRPr="00CF542A" w:rsidRDefault="00D51E5E" w:rsidP="00D51E5E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CF542A">
              <w:rPr>
                <w:lang w:val="pt-BR"/>
              </w:rPr>
              <w:t>Documentação do processo Conciliação dos Arquivos de Pagamentos e Arquivos do STR20</w:t>
            </w:r>
          </w:p>
        </w:tc>
        <w:tc>
          <w:tcPr>
            <w:tcW w:w="2693" w:type="dxa"/>
          </w:tcPr>
          <w:p w14:paraId="5EE220FF" w14:textId="77777777" w:rsidR="00D51E5E" w:rsidRPr="00CF542A" w:rsidRDefault="00D51E5E" w:rsidP="00D51E5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F542A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CF542A" w14:paraId="2A343D34" w14:textId="77777777" w:rsidTr="0066365B">
        <w:tc>
          <w:tcPr>
            <w:tcW w:w="1985" w:type="dxa"/>
          </w:tcPr>
          <w:p w14:paraId="278D1CD5" w14:textId="75F2CA1C" w:rsidR="002D34B2" w:rsidRPr="00CF542A" w:rsidRDefault="002D34B2" w:rsidP="000514B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CF542A">
              <w:rPr>
                <w:color w:val="000000"/>
                <w:lang w:val="pt-BR"/>
              </w:rPr>
              <w:t>02/05/2016</w:t>
            </w:r>
          </w:p>
        </w:tc>
        <w:tc>
          <w:tcPr>
            <w:tcW w:w="4820" w:type="dxa"/>
          </w:tcPr>
          <w:p w14:paraId="6B97D7AA" w14:textId="77777777" w:rsidR="002D34B2" w:rsidRPr="00CF542A" w:rsidRDefault="002D34B2" w:rsidP="000514B0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2693" w:type="dxa"/>
          </w:tcPr>
          <w:p w14:paraId="3B398F1E" w14:textId="62EEAC92" w:rsidR="002D34B2" w:rsidRPr="00CF542A" w:rsidRDefault="002D34B2" w:rsidP="000514B0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F542A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CF542A" w14:paraId="304EABA6" w14:textId="77777777" w:rsidTr="0066365B">
        <w:tc>
          <w:tcPr>
            <w:tcW w:w="1985" w:type="dxa"/>
          </w:tcPr>
          <w:p w14:paraId="65565508" w14:textId="1318878D" w:rsidR="002D34B2" w:rsidRPr="00CF542A" w:rsidRDefault="002D34B2" w:rsidP="000514B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CF542A">
              <w:rPr>
                <w:color w:val="000000"/>
                <w:lang w:val="pt-BR"/>
              </w:rPr>
              <w:t>06/05/2016</w:t>
            </w:r>
          </w:p>
        </w:tc>
        <w:tc>
          <w:tcPr>
            <w:tcW w:w="4820" w:type="dxa"/>
          </w:tcPr>
          <w:p w14:paraId="3C0901C0" w14:textId="77777777" w:rsidR="002D34B2" w:rsidRPr="00CF542A" w:rsidRDefault="002D34B2" w:rsidP="000514B0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2693" w:type="dxa"/>
          </w:tcPr>
          <w:p w14:paraId="40950787" w14:textId="77777777" w:rsidR="002D34B2" w:rsidRPr="00CF542A" w:rsidRDefault="002D34B2" w:rsidP="000514B0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</w:tbl>
    <w:p w14:paraId="48247F57" w14:textId="77777777" w:rsidR="007B3F77" w:rsidRPr="00CF542A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3619ED" w14:textId="774CA13E" w:rsidR="007B3F77" w:rsidRPr="00CF542A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1D2BF68" w14:textId="77777777" w:rsidR="00B34CD0" w:rsidRPr="00CF542A" w:rsidRDefault="00B34CD0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8D7377" w14:textId="77777777" w:rsidR="007B3F77" w:rsidRPr="00CF542A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9351F4" w14:textId="77777777" w:rsidR="007B3F77" w:rsidRPr="00CF542A" w:rsidRDefault="007B3F77" w:rsidP="007B3F77">
      <w:pPr>
        <w:pStyle w:val="Ttulo"/>
        <w:rPr>
          <w:lang w:val="pt-BR"/>
        </w:rPr>
      </w:pPr>
      <w:r w:rsidRPr="00CF542A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7B3F77" w:rsidRPr="00CF542A" w14:paraId="36739838" w14:textId="77777777" w:rsidTr="0066365B">
        <w:tc>
          <w:tcPr>
            <w:tcW w:w="1985" w:type="dxa"/>
          </w:tcPr>
          <w:p w14:paraId="34BBE08C" w14:textId="77777777" w:rsidR="007B3F77" w:rsidRPr="00CF542A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CF542A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</w:tcPr>
          <w:p w14:paraId="26A22BB5" w14:textId="77777777" w:rsidR="007B3F77" w:rsidRPr="00CF542A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CF542A">
              <w:rPr>
                <w:b/>
                <w:lang w:val="pt-BR"/>
              </w:rPr>
              <w:t>Descrição</w:t>
            </w:r>
          </w:p>
        </w:tc>
      </w:tr>
      <w:tr w:rsidR="00D51E5E" w:rsidRPr="00CF542A" w14:paraId="0A70658F" w14:textId="77777777" w:rsidTr="0066365B">
        <w:tc>
          <w:tcPr>
            <w:tcW w:w="1985" w:type="dxa"/>
          </w:tcPr>
          <w:p w14:paraId="0BA3718A" w14:textId="3F7250FE" w:rsidR="00D51E5E" w:rsidRPr="00CF542A" w:rsidRDefault="00D51E5E" w:rsidP="00D51E5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F542A">
              <w:rPr>
                <w:lang w:val="pt-BR"/>
              </w:rPr>
              <w:t>DARE</w:t>
            </w:r>
          </w:p>
        </w:tc>
        <w:tc>
          <w:tcPr>
            <w:tcW w:w="7513" w:type="dxa"/>
          </w:tcPr>
          <w:p w14:paraId="184782C4" w14:textId="1F99E56F" w:rsidR="00D51E5E" w:rsidRPr="00CF542A" w:rsidRDefault="00D51E5E" w:rsidP="00D51E5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F542A">
              <w:rPr>
                <w:lang w:val="pt-BR"/>
              </w:rPr>
              <w:t>Documento de Arrecadação de Receitas Estaduais que está presente em um determinado TPAR</w:t>
            </w:r>
          </w:p>
        </w:tc>
      </w:tr>
      <w:tr w:rsidR="00D51E5E" w:rsidRPr="00CF542A" w14:paraId="639FAC67" w14:textId="77777777" w:rsidTr="0066365B">
        <w:tc>
          <w:tcPr>
            <w:tcW w:w="1985" w:type="dxa"/>
          </w:tcPr>
          <w:p w14:paraId="004F64A1" w14:textId="6E039FE6" w:rsidR="00D51E5E" w:rsidRPr="00CF542A" w:rsidRDefault="00D51E5E" w:rsidP="00D51E5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F542A">
              <w:rPr>
                <w:lang w:val="pt-BR"/>
              </w:rPr>
              <w:t>GNRE</w:t>
            </w:r>
          </w:p>
        </w:tc>
        <w:tc>
          <w:tcPr>
            <w:tcW w:w="7513" w:type="dxa"/>
          </w:tcPr>
          <w:p w14:paraId="00D417BF" w14:textId="1C1A2CD3" w:rsidR="00D51E5E" w:rsidRPr="00CF542A" w:rsidRDefault="00D51E5E" w:rsidP="00D51E5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F542A">
              <w:rPr>
                <w:lang w:val="pt-BR"/>
              </w:rPr>
              <w:t>Guia Nacional de Recolhimento de Tributos Estaduais</w:t>
            </w:r>
          </w:p>
        </w:tc>
      </w:tr>
      <w:tr w:rsidR="00D51E5E" w:rsidRPr="00CF542A" w14:paraId="2BF66E76" w14:textId="77777777" w:rsidTr="0066365B">
        <w:tc>
          <w:tcPr>
            <w:tcW w:w="1985" w:type="dxa"/>
          </w:tcPr>
          <w:p w14:paraId="44EE9D12" w14:textId="33364E47" w:rsidR="00D51E5E" w:rsidRPr="00CF542A" w:rsidRDefault="00D51E5E" w:rsidP="00D51E5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F542A">
              <w:rPr>
                <w:lang w:val="pt-BR"/>
              </w:rPr>
              <w:t>IPVA</w:t>
            </w:r>
          </w:p>
        </w:tc>
        <w:tc>
          <w:tcPr>
            <w:tcW w:w="7513" w:type="dxa"/>
          </w:tcPr>
          <w:p w14:paraId="110C9D2C" w14:textId="4565D967" w:rsidR="00D51E5E" w:rsidRPr="00CF542A" w:rsidRDefault="00D51E5E" w:rsidP="00D51E5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F542A">
              <w:rPr>
                <w:lang w:val="pt-BR"/>
              </w:rPr>
              <w:t>Imposto Sobre a Propriedade de Veículos Automotores</w:t>
            </w:r>
          </w:p>
        </w:tc>
      </w:tr>
      <w:tr w:rsidR="00D51E5E" w:rsidRPr="00CF542A" w14:paraId="2B0B1F70" w14:textId="77777777" w:rsidTr="0066365B">
        <w:tc>
          <w:tcPr>
            <w:tcW w:w="1985" w:type="dxa"/>
          </w:tcPr>
          <w:p w14:paraId="39405B6E" w14:textId="6F521590" w:rsidR="00D51E5E" w:rsidRPr="00CF542A" w:rsidRDefault="00D51E5E" w:rsidP="00D51E5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F542A">
              <w:rPr>
                <w:lang w:val="pt-BR"/>
              </w:rPr>
              <w:t>STR</w:t>
            </w:r>
          </w:p>
        </w:tc>
        <w:tc>
          <w:tcPr>
            <w:tcW w:w="7513" w:type="dxa"/>
          </w:tcPr>
          <w:p w14:paraId="7500640C" w14:textId="3B122AA7" w:rsidR="00D51E5E" w:rsidRPr="00CF542A" w:rsidRDefault="00D51E5E" w:rsidP="00D51E5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F542A">
              <w:rPr>
                <w:lang w:val="pt-BR"/>
              </w:rPr>
              <w:t>Sistema de Transferências de Repasses</w:t>
            </w:r>
          </w:p>
        </w:tc>
      </w:tr>
      <w:tr w:rsidR="00D51E5E" w:rsidRPr="00CF542A" w14:paraId="7C825938" w14:textId="77777777" w:rsidTr="0066365B">
        <w:tc>
          <w:tcPr>
            <w:tcW w:w="1985" w:type="dxa"/>
          </w:tcPr>
          <w:p w14:paraId="01124D27" w14:textId="42FB0D87" w:rsidR="00D51E5E" w:rsidRPr="00CF542A" w:rsidRDefault="00D51E5E" w:rsidP="00D51E5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F542A">
              <w:rPr>
                <w:lang w:val="pt-BR"/>
              </w:rPr>
              <w:t>CLOB</w:t>
            </w:r>
          </w:p>
        </w:tc>
        <w:tc>
          <w:tcPr>
            <w:tcW w:w="7513" w:type="dxa"/>
          </w:tcPr>
          <w:p w14:paraId="362675CF" w14:textId="3442CB1C" w:rsidR="00D51E5E" w:rsidRPr="00CF542A" w:rsidRDefault="00D51E5E" w:rsidP="00D51E5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proofErr w:type="spellStart"/>
            <w:r w:rsidRPr="00CF542A">
              <w:rPr>
                <w:lang w:val="pt-BR"/>
              </w:rPr>
              <w:t>Character</w:t>
            </w:r>
            <w:proofErr w:type="spellEnd"/>
            <w:r w:rsidRPr="00CF542A">
              <w:rPr>
                <w:lang w:val="pt-BR"/>
              </w:rPr>
              <w:t xml:space="preserve"> </w:t>
            </w:r>
            <w:proofErr w:type="spellStart"/>
            <w:r w:rsidRPr="00CF542A">
              <w:rPr>
                <w:lang w:val="pt-BR"/>
              </w:rPr>
              <w:t>Large</w:t>
            </w:r>
            <w:proofErr w:type="spellEnd"/>
            <w:r w:rsidRPr="00CF542A">
              <w:rPr>
                <w:lang w:val="pt-BR"/>
              </w:rPr>
              <w:t xml:space="preserve"> </w:t>
            </w:r>
            <w:proofErr w:type="spellStart"/>
            <w:r w:rsidRPr="00CF542A">
              <w:rPr>
                <w:lang w:val="pt-BR"/>
              </w:rPr>
              <w:t>Object</w:t>
            </w:r>
            <w:proofErr w:type="spellEnd"/>
            <w:r w:rsidRPr="00CF542A">
              <w:rPr>
                <w:lang w:val="pt-BR"/>
              </w:rPr>
              <w:t xml:space="preserve"> é um tipo de dado externo do Oracle. O tipo de dado externo CLOB armazena dados de tamanho fixo ou variável no formato de caracteres. Um CLOB pode armazenar até 4 gigabytes de dados de caracteres. </w:t>
            </w:r>
          </w:p>
        </w:tc>
      </w:tr>
      <w:tr w:rsidR="00D51E5E" w:rsidRPr="00CF542A" w14:paraId="2D76620E" w14:textId="77777777" w:rsidTr="0066365B">
        <w:tc>
          <w:tcPr>
            <w:tcW w:w="1985" w:type="dxa"/>
          </w:tcPr>
          <w:p w14:paraId="34F77592" w14:textId="0176CD90" w:rsidR="00D51E5E" w:rsidRPr="00CF542A" w:rsidRDefault="00D51E5E" w:rsidP="00D51E5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F542A">
              <w:rPr>
                <w:lang w:val="pt-BR"/>
              </w:rPr>
              <w:t>ICMS</w:t>
            </w:r>
          </w:p>
        </w:tc>
        <w:tc>
          <w:tcPr>
            <w:tcW w:w="7513" w:type="dxa"/>
          </w:tcPr>
          <w:p w14:paraId="146623C1" w14:textId="45B8BF5D" w:rsidR="00D51E5E" w:rsidRPr="00CF542A" w:rsidRDefault="00D51E5E" w:rsidP="00D51E5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F542A">
              <w:rPr>
                <w:lang w:val="pt-BR"/>
              </w:rPr>
              <w:t>Imposto sobre operações relativas à circulação de mercadorias e sobre prestações de serviços de transporte interestadual, intermunicipal e de comunicação</w:t>
            </w:r>
          </w:p>
        </w:tc>
      </w:tr>
    </w:tbl>
    <w:p w14:paraId="14F4D5F3" w14:textId="77777777" w:rsidR="007B3F77" w:rsidRPr="00CF542A" w:rsidRDefault="007B3F77" w:rsidP="007B3F77">
      <w:pPr>
        <w:pStyle w:val="Ttulo"/>
        <w:rPr>
          <w:lang w:val="pt-BR"/>
        </w:rPr>
      </w:pPr>
      <w:r w:rsidRPr="00CF542A">
        <w:rPr>
          <w:lang w:val="pt-BR"/>
        </w:rPr>
        <w:br w:type="page"/>
      </w:r>
      <w:r w:rsidRPr="00CF542A">
        <w:rPr>
          <w:lang w:val="pt-BR"/>
        </w:rPr>
        <w:lastRenderedPageBreak/>
        <w:t>Índice</w:t>
      </w:r>
    </w:p>
    <w:p w14:paraId="20BE6B6B" w14:textId="02C73DEE" w:rsidR="00CF542A" w:rsidRDefault="001404DC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CF542A">
        <w:rPr>
          <w:caps w:val="0"/>
          <w:lang w:val="pt-BR"/>
        </w:rPr>
        <w:fldChar w:fldCharType="begin"/>
      </w:r>
      <w:r w:rsidRPr="00CF542A">
        <w:rPr>
          <w:caps w:val="0"/>
          <w:lang w:val="pt-BR"/>
        </w:rPr>
        <w:instrText xml:space="preserve"> TOC \o "1-2" \h \z \u </w:instrText>
      </w:r>
      <w:r w:rsidRPr="00CF542A">
        <w:rPr>
          <w:caps w:val="0"/>
          <w:lang w:val="pt-BR"/>
        </w:rPr>
        <w:fldChar w:fldCharType="separate"/>
      </w:r>
      <w:hyperlink w:anchor="_Toc450319794" w:history="1">
        <w:r w:rsidR="00CF542A" w:rsidRPr="003D75DA">
          <w:rPr>
            <w:rStyle w:val="Hyperlink"/>
            <w:noProof/>
            <w:lang w:val="pt-BR"/>
          </w:rPr>
          <w:t>1.</w:t>
        </w:r>
        <w:r w:rsidR="00CF542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CF542A" w:rsidRPr="003D75DA">
          <w:rPr>
            <w:rStyle w:val="Hyperlink"/>
            <w:rFonts w:eastAsia="ヒラギノ角ゴ Pro W3"/>
            <w:iCs/>
            <w:noProof/>
            <w:lang w:val="pt-BR" w:eastAsia="ja-JP"/>
          </w:rPr>
          <w:t>ARRUC0161 - Conciliar Arquivos da Arrecadação</w:t>
        </w:r>
        <w:r w:rsidR="00CF542A">
          <w:rPr>
            <w:noProof/>
            <w:webHidden/>
          </w:rPr>
          <w:tab/>
        </w:r>
        <w:r w:rsidR="00CF542A">
          <w:rPr>
            <w:noProof/>
            <w:webHidden/>
          </w:rPr>
          <w:fldChar w:fldCharType="begin"/>
        </w:r>
        <w:r w:rsidR="00CF542A">
          <w:rPr>
            <w:noProof/>
            <w:webHidden/>
          </w:rPr>
          <w:instrText xml:space="preserve"> PAGEREF _Toc450319794 \h </w:instrText>
        </w:r>
        <w:r w:rsidR="00CF542A">
          <w:rPr>
            <w:noProof/>
            <w:webHidden/>
          </w:rPr>
        </w:r>
        <w:r w:rsidR="00CF542A">
          <w:rPr>
            <w:noProof/>
            <w:webHidden/>
          </w:rPr>
          <w:fldChar w:fldCharType="separate"/>
        </w:r>
        <w:r w:rsidR="00CF542A">
          <w:rPr>
            <w:noProof/>
            <w:webHidden/>
          </w:rPr>
          <w:t>4</w:t>
        </w:r>
        <w:r w:rsidR="00CF542A">
          <w:rPr>
            <w:noProof/>
            <w:webHidden/>
          </w:rPr>
          <w:fldChar w:fldCharType="end"/>
        </w:r>
      </w:hyperlink>
    </w:p>
    <w:p w14:paraId="442BA3F7" w14:textId="69FCE54A" w:rsidR="00CF542A" w:rsidRDefault="00CF542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9795" w:history="1">
        <w:r w:rsidRPr="003D75DA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D75DA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3E0821" w14:textId="327B161D" w:rsidR="00CF542A" w:rsidRDefault="00CF542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9796" w:history="1">
        <w:r w:rsidRPr="003D75DA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D75DA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CACC2E" w14:textId="74621280" w:rsidR="00CF542A" w:rsidRDefault="00CF542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9797" w:history="1">
        <w:r w:rsidRPr="003D75DA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D75DA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07D3A7" w14:textId="38B9F202" w:rsidR="00CF542A" w:rsidRDefault="00CF542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9798" w:history="1">
        <w:r w:rsidRPr="003D75DA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D75DA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4FB0CB" w14:textId="07EB6926" w:rsidR="00CF542A" w:rsidRDefault="00CF542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9799" w:history="1">
        <w:r w:rsidRPr="003D75DA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D75DA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3E30CA" w14:textId="3FC8511C" w:rsidR="00CF542A" w:rsidRDefault="00CF542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9800" w:history="1">
        <w:r w:rsidRPr="003D75DA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D75DA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E29571" w14:textId="0BD1BA7E" w:rsidR="00CF542A" w:rsidRDefault="00CF542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9801" w:history="1">
        <w:r w:rsidRPr="003D75DA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D75DA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8BE4A5" w14:textId="1FB7F905" w:rsidR="00CF542A" w:rsidRDefault="00CF542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9802" w:history="1">
        <w:r w:rsidRPr="003D75DA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D75DA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CF6A8D" w14:textId="52B06EB9" w:rsidR="00CF542A" w:rsidRDefault="00CF542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9803" w:history="1">
        <w:r w:rsidRPr="003D75DA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D75DA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37908C" w14:textId="06DF2B47" w:rsidR="00CF542A" w:rsidRDefault="00CF542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9804" w:history="1">
        <w:r w:rsidRPr="003D75DA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D75DA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624EFF" w14:textId="1D8209CB" w:rsidR="007B3F77" w:rsidRPr="00CF542A" w:rsidRDefault="001404DC" w:rsidP="007B3F77">
      <w:pPr>
        <w:pStyle w:val="Ttulo"/>
        <w:rPr>
          <w:lang w:val="pt-BR"/>
        </w:rPr>
      </w:pPr>
      <w:r w:rsidRPr="00CF542A">
        <w:rPr>
          <w:caps/>
          <w:sz w:val="20"/>
          <w:szCs w:val="20"/>
          <w:lang w:val="pt-BR"/>
        </w:rPr>
        <w:fldChar w:fldCharType="end"/>
      </w:r>
      <w:r w:rsidR="007B3F77" w:rsidRPr="00CF542A">
        <w:rPr>
          <w:lang w:val="pt-BR"/>
        </w:rPr>
        <w:br w:type="page"/>
      </w:r>
      <w:r w:rsidR="007E17B4" w:rsidRPr="00CF542A">
        <w:rPr>
          <w:lang w:val="pt-BR"/>
        </w:rPr>
        <w:lastRenderedPageBreak/>
        <w:fldChar w:fldCharType="begin"/>
      </w:r>
      <w:r w:rsidR="007E17B4" w:rsidRPr="00CF542A">
        <w:rPr>
          <w:lang w:val="pt-BR"/>
        </w:rPr>
        <w:instrText xml:space="preserve"> TITLE  \* MERGEFORMAT </w:instrText>
      </w:r>
      <w:r w:rsidR="007E17B4" w:rsidRPr="00CF542A">
        <w:rPr>
          <w:lang w:val="pt-BR"/>
        </w:rPr>
        <w:fldChar w:fldCharType="separate"/>
      </w:r>
      <w:r w:rsidR="007B3F77" w:rsidRPr="00CF542A">
        <w:rPr>
          <w:lang w:val="pt-BR"/>
        </w:rPr>
        <w:t>Especificação de Caso de Uso</w:t>
      </w:r>
      <w:r w:rsidR="007E17B4" w:rsidRPr="00CF542A">
        <w:rPr>
          <w:lang w:val="pt-BR"/>
        </w:rPr>
        <w:fldChar w:fldCharType="end"/>
      </w:r>
    </w:p>
    <w:p w14:paraId="740DB0C9" w14:textId="59796A33" w:rsidR="007B3F77" w:rsidRPr="00CF542A" w:rsidRDefault="00D51E5E" w:rsidP="00D51E5E">
      <w:pPr>
        <w:pStyle w:val="Ttulo1"/>
        <w:rPr>
          <w:lang w:val="pt-BR"/>
        </w:rPr>
      </w:pPr>
      <w:bookmarkStart w:id="0" w:name="_Toc450319794"/>
      <w:r w:rsidRPr="00CF542A">
        <w:rPr>
          <w:rFonts w:eastAsia="ヒラギノ角ゴ Pro W3"/>
          <w:iCs/>
          <w:szCs w:val="24"/>
          <w:lang w:val="pt-BR" w:eastAsia="ja-JP"/>
        </w:rPr>
        <w:t>ARRUC0161 - Conciliar Arquivos da Arrecadação</w:t>
      </w:r>
      <w:bookmarkEnd w:id="0"/>
    </w:p>
    <w:p w14:paraId="4C43F419" w14:textId="77777777" w:rsidR="007B3F77" w:rsidRPr="00CF542A" w:rsidRDefault="007B3F77" w:rsidP="007B3F77">
      <w:pPr>
        <w:pStyle w:val="Ttulo2"/>
        <w:rPr>
          <w:lang w:val="pt-BR"/>
        </w:rPr>
      </w:pPr>
      <w:bookmarkStart w:id="1" w:name="_Toc408584579"/>
      <w:bookmarkStart w:id="2" w:name="_Toc450319795"/>
      <w:r w:rsidRPr="00CF542A">
        <w:rPr>
          <w:lang w:val="pt-BR"/>
        </w:rPr>
        <w:t>Descrição</w:t>
      </w:r>
      <w:bookmarkEnd w:id="1"/>
      <w:bookmarkEnd w:id="2"/>
    </w:p>
    <w:p w14:paraId="1194C5ED" w14:textId="77777777" w:rsidR="00C44119" w:rsidRPr="00CF542A" w:rsidRDefault="00C44119" w:rsidP="00B90D06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CF542A">
        <w:rPr>
          <w:rFonts w:asciiTheme="minorHAnsi" w:hAnsiTheme="minorHAnsi"/>
          <w:i w:val="0"/>
          <w:color w:val="auto"/>
          <w:sz w:val="24"/>
          <w:szCs w:val="24"/>
        </w:rPr>
        <w:t>Caso de uso que especifica o processo de Conciliação dos arquivos de arrecadação do tipo STR20 e Arquivos de Pagamentos. A conciliação bancaria, visa identificar os dias que deixaram de ser conciliados e encontrar divergências entre os valores lançados, valores recepcionados e valores pagos com base na data de pagamento, bancos e os tipos de convênios firmados com a SEFAZ-TO.</w:t>
      </w:r>
    </w:p>
    <w:p w14:paraId="7F74FEE0" w14:textId="77777777" w:rsidR="00EE0E8D" w:rsidRPr="00CF542A" w:rsidRDefault="00EE0E8D" w:rsidP="00EE0E8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7F79B913" w14:textId="7AE5C8F6" w:rsidR="007B3F77" w:rsidRPr="00CF542A" w:rsidRDefault="007B3F77" w:rsidP="007B3F77">
      <w:pPr>
        <w:pStyle w:val="Ttulo2"/>
        <w:rPr>
          <w:lang w:val="pt-BR"/>
        </w:rPr>
      </w:pPr>
      <w:bookmarkStart w:id="3" w:name="_Toc408584580"/>
      <w:bookmarkStart w:id="4" w:name="_Toc450319796"/>
      <w:r w:rsidRPr="00CF542A">
        <w:rPr>
          <w:lang w:val="pt-BR"/>
        </w:rPr>
        <w:t>Atores Envolvidos</w:t>
      </w:r>
      <w:bookmarkEnd w:id="3"/>
      <w:bookmarkEnd w:id="4"/>
    </w:p>
    <w:p w14:paraId="622EAEF2" w14:textId="77777777" w:rsidR="008A76FC" w:rsidRPr="00CF542A" w:rsidRDefault="008A76FC" w:rsidP="008A76FC">
      <w:pPr>
        <w:pStyle w:val="PargrafodaLista"/>
        <w:numPr>
          <w:ilvl w:val="0"/>
          <w:numId w:val="18"/>
        </w:numPr>
        <w:rPr>
          <w:lang w:val="pt-BR"/>
        </w:rPr>
      </w:pPr>
      <w:bookmarkStart w:id="5" w:name="_Toc408584581"/>
      <w:r w:rsidRPr="00CF542A">
        <w:rPr>
          <w:lang w:val="pt-BR"/>
        </w:rPr>
        <w:t>Sistema SEFAZ</w:t>
      </w:r>
    </w:p>
    <w:p w14:paraId="7BAEBC1F" w14:textId="4A3B5B69" w:rsidR="008A76FC" w:rsidRPr="00CF542A" w:rsidRDefault="008A76FC" w:rsidP="008A76FC">
      <w:pPr>
        <w:jc w:val="both"/>
        <w:rPr>
          <w:lang w:val="pt-BR"/>
        </w:rPr>
      </w:pPr>
    </w:p>
    <w:p w14:paraId="45806FEF" w14:textId="34CF14B0" w:rsidR="007B3F77" w:rsidRPr="00CF542A" w:rsidRDefault="007B3F77" w:rsidP="007B3F77">
      <w:pPr>
        <w:pStyle w:val="Ttulo2"/>
        <w:rPr>
          <w:lang w:val="pt-BR"/>
        </w:rPr>
      </w:pPr>
      <w:bookmarkStart w:id="6" w:name="_Toc450319797"/>
      <w:r w:rsidRPr="00CF542A">
        <w:rPr>
          <w:lang w:val="pt-BR"/>
        </w:rPr>
        <w:t>Diagrama</w:t>
      </w:r>
      <w:bookmarkEnd w:id="5"/>
      <w:bookmarkEnd w:id="6"/>
    </w:p>
    <w:p w14:paraId="35E9FEBC" w14:textId="77777777" w:rsidR="008A76FC" w:rsidRPr="00CF542A" w:rsidRDefault="008A76FC" w:rsidP="008A76FC">
      <w:pPr>
        <w:jc w:val="both"/>
        <w:rPr>
          <w:lang w:val="pt-BR"/>
        </w:rPr>
      </w:pPr>
      <w:bookmarkStart w:id="7" w:name="_Toc408584582"/>
      <w:r w:rsidRPr="00CF542A">
        <w:rPr>
          <w:lang w:val="pt-BR"/>
        </w:rPr>
        <w:t>Não se aplica.</w:t>
      </w:r>
    </w:p>
    <w:p w14:paraId="49460D28" w14:textId="77777777" w:rsidR="008A76FC" w:rsidRPr="00CF542A" w:rsidRDefault="008A76FC" w:rsidP="008A76FC">
      <w:pPr>
        <w:jc w:val="both"/>
        <w:rPr>
          <w:lang w:val="pt-BR"/>
        </w:rPr>
      </w:pPr>
    </w:p>
    <w:p w14:paraId="6ACBA990" w14:textId="69622069" w:rsidR="007B3F77" w:rsidRPr="00CF542A" w:rsidRDefault="007B3F77" w:rsidP="007B3F77">
      <w:pPr>
        <w:pStyle w:val="Ttulo2"/>
        <w:rPr>
          <w:lang w:val="pt-BR"/>
        </w:rPr>
      </w:pPr>
      <w:bookmarkStart w:id="8" w:name="_Toc450319798"/>
      <w:r w:rsidRPr="00CF542A">
        <w:rPr>
          <w:lang w:val="pt-BR"/>
        </w:rPr>
        <w:t>Pré-condições</w:t>
      </w:r>
      <w:bookmarkEnd w:id="7"/>
      <w:bookmarkEnd w:id="8"/>
    </w:p>
    <w:p w14:paraId="79D6D319" w14:textId="77777777" w:rsidR="00C44119" w:rsidRPr="00CF542A" w:rsidRDefault="00C44119" w:rsidP="00C44119">
      <w:pPr>
        <w:jc w:val="both"/>
        <w:rPr>
          <w:lang w:val="pt-BR"/>
        </w:rPr>
      </w:pPr>
      <w:bookmarkStart w:id="9" w:name="_Toc101248482"/>
      <w:bookmarkStart w:id="10" w:name="_Toc102377887"/>
      <w:bookmarkStart w:id="11" w:name="_Toc408584585"/>
      <w:bookmarkStart w:id="12" w:name="_Toc436203381"/>
      <w:r w:rsidRPr="00CF542A">
        <w:rPr>
          <w:lang w:val="pt-BR"/>
        </w:rPr>
        <w:t>Existirem arquivos da arrecadação recepcionados e processados os pagamentos. Existirem arquivos processados do Tipo STR0020.</w:t>
      </w:r>
    </w:p>
    <w:p w14:paraId="416D5906" w14:textId="78F455FA" w:rsidR="00C44119" w:rsidRPr="00CF542A" w:rsidRDefault="00C44119" w:rsidP="00C44119">
      <w:pPr>
        <w:jc w:val="both"/>
        <w:rPr>
          <w:lang w:val="pt-BR"/>
        </w:rPr>
      </w:pPr>
      <w:r w:rsidRPr="00CF542A">
        <w:rPr>
          <w:lang w:val="pt-BR"/>
        </w:rPr>
        <w:t xml:space="preserve">O </w:t>
      </w:r>
      <w:proofErr w:type="spellStart"/>
      <w:r w:rsidRPr="00CF542A">
        <w:rPr>
          <w:lang w:val="pt-BR"/>
        </w:rPr>
        <w:t>Conciliamento</w:t>
      </w:r>
      <w:proofErr w:type="spellEnd"/>
      <w:r w:rsidRPr="00CF542A">
        <w:rPr>
          <w:lang w:val="pt-BR"/>
        </w:rPr>
        <w:t xml:space="preserve"> bancário precisa receber as seguintes informações para executar o caso de uso ARRUC161 – Conciliar A</w:t>
      </w:r>
      <w:r w:rsidRPr="00CF542A">
        <w:rPr>
          <w:lang w:val="pt-BR"/>
        </w:rPr>
        <w:t>rquivos da Arrecadação, que são</w:t>
      </w:r>
      <w:r w:rsidRPr="00CF542A">
        <w:rPr>
          <w:lang w:val="pt-BR"/>
        </w:rPr>
        <w:t xml:space="preserve">: Data de Arrecadação, Código do Banco e Número do Convênio Bancário. </w:t>
      </w:r>
    </w:p>
    <w:p w14:paraId="7351FFFF" w14:textId="77777777" w:rsidR="008A76FC" w:rsidRPr="00CF542A" w:rsidRDefault="008A76FC" w:rsidP="008A76FC">
      <w:pPr>
        <w:jc w:val="both"/>
        <w:rPr>
          <w:lang w:val="pt-BR"/>
        </w:rPr>
      </w:pPr>
    </w:p>
    <w:p w14:paraId="652710C4" w14:textId="6639B53E" w:rsidR="007B3F77" w:rsidRPr="00CF542A" w:rsidRDefault="007B3F77" w:rsidP="007B3F77">
      <w:pPr>
        <w:pStyle w:val="Ttulo2"/>
        <w:rPr>
          <w:lang w:val="pt-BR"/>
        </w:rPr>
      </w:pPr>
      <w:bookmarkStart w:id="13" w:name="_Ref450313618"/>
      <w:bookmarkStart w:id="14" w:name="_Toc450319799"/>
      <w:r w:rsidRPr="00CF542A">
        <w:rPr>
          <w:lang w:val="pt-BR"/>
        </w:rPr>
        <w:t>Fluxo Principal</w:t>
      </w:r>
      <w:bookmarkEnd w:id="9"/>
      <w:bookmarkEnd w:id="10"/>
      <w:bookmarkEnd w:id="11"/>
      <w:bookmarkEnd w:id="13"/>
      <w:bookmarkEnd w:id="14"/>
    </w:p>
    <w:p w14:paraId="450B7957" w14:textId="77777777" w:rsidR="00C44119" w:rsidRPr="00CF542A" w:rsidRDefault="00C44119" w:rsidP="00C44119">
      <w:pPr>
        <w:pStyle w:val="Passos"/>
        <w:numPr>
          <w:ilvl w:val="0"/>
          <w:numId w:val="19"/>
        </w:numPr>
        <w:ind w:left="1070"/>
        <w:jc w:val="both"/>
      </w:pPr>
      <w:r w:rsidRPr="00CF542A">
        <w:t xml:space="preserve">O Sistema verificou que os parâmetros obrigatórios foram repassados para o caso de uso. </w:t>
      </w:r>
    </w:p>
    <w:p w14:paraId="643AD1ED" w14:textId="77777777" w:rsidR="00C44119" w:rsidRPr="00CF542A" w:rsidRDefault="00C44119" w:rsidP="00C44119">
      <w:pPr>
        <w:pStyle w:val="Passos"/>
        <w:numPr>
          <w:ilvl w:val="0"/>
          <w:numId w:val="19"/>
        </w:numPr>
        <w:ind w:left="1070"/>
        <w:jc w:val="both"/>
      </w:pPr>
      <w:r w:rsidRPr="00CF542A">
        <w:t>O Sistema inicia a conciliação bancária totalizando os arquivos recepcionados por dia.</w:t>
      </w:r>
    </w:p>
    <w:p w14:paraId="3F944A56" w14:textId="77777777" w:rsidR="00C44119" w:rsidRPr="00CF542A" w:rsidRDefault="00C44119" w:rsidP="00C44119">
      <w:pPr>
        <w:pStyle w:val="Passos"/>
        <w:numPr>
          <w:ilvl w:val="0"/>
          <w:numId w:val="18"/>
        </w:numPr>
        <w:jc w:val="both"/>
      </w:pPr>
      <w:r w:rsidRPr="00CF542A">
        <w:t xml:space="preserve">Totaliza a quantidade de documentos dos arquivos online e Parcial, </w:t>
      </w:r>
    </w:p>
    <w:p w14:paraId="36F4ABE5" w14:textId="77777777" w:rsidR="00C44119" w:rsidRPr="00CF542A" w:rsidRDefault="00C44119" w:rsidP="00C44119">
      <w:pPr>
        <w:pStyle w:val="Passos"/>
        <w:numPr>
          <w:ilvl w:val="0"/>
          <w:numId w:val="18"/>
        </w:numPr>
        <w:jc w:val="both"/>
      </w:pPr>
      <w:r w:rsidRPr="00CF542A">
        <w:t>Sumariza os valores recepcionados dos arquivos Online</w:t>
      </w:r>
    </w:p>
    <w:p w14:paraId="6373442F" w14:textId="77777777" w:rsidR="00C44119" w:rsidRPr="00CF542A" w:rsidRDefault="00C44119" w:rsidP="00C44119">
      <w:pPr>
        <w:pStyle w:val="Passos"/>
        <w:numPr>
          <w:ilvl w:val="0"/>
          <w:numId w:val="18"/>
        </w:numPr>
        <w:jc w:val="both"/>
      </w:pPr>
      <w:r w:rsidRPr="00CF542A">
        <w:t>Sumariza os valores recepcionados dos arquivos Consolidado</w:t>
      </w:r>
    </w:p>
    <w:p w14:paraId="580BB0AA" w14:textId="77777777" w:rsidR="00C44119" w:rsidRPr="00CF542A" w:rsidRDefault="00C44119" w:rsidP="00C44119">
      <w:pPr>
        <w:pStyle w:val="Passos"/>
        <w:numPr>
          <w:ilvl w:val="0"/>
          <w:numId w:val="18"/>
        </w:numPr>
        <w:jc w:val="both"/>
      </w:pPr>
      <w:r w:rsidRPr="00CF542A">
        <w:t>Guarda o resultado para ser comparado posteriormente.</w:t>
      </w:r>
    </w:p>
    <w:p w14:paraId="538551AF" w14:textId="77777777" w:rsidR="00C44119" w:rsidRPr="00CF542A" w:rsidRDefault="00C44119" w:rsidP="00C44119">
      <w:pPr>
        <w:pStyle w:val="Passos"/>
        <w:ind w:left="1070"/>
        <w:jc w:val="both"/>
      </w:pPr>
      <w:r w:rsidRPr="00CF542A">
        <w:t xml:space="preserve">TABELA: </w:t>
      </w:r>
      <w:proofErr w:type="gramStart"/>
      <w:r w:rsidRPr="00CF542A">
        <w:t>TA</w:t>
      </w:r>
      <w:proofErr w:type="gramEnd"/>
      <w:r w:rsidRPr="00CF542A">
        <w:t>_ARQUIVO_RECEPCAO, TA_ARQUIVO_DETALHE_PAGOS</w:t>
      </w:r>
    </w:p>
    <w:p w14:paraId="3C9B7DF1" w14:textId="77777777" w:rsidR="00C44119" w:rsidRPr="00CF542A" w:rsidRDefault="00C44119" w:rsidP="00C44119">
      <w:pPr>
        <w:pStyle w:val="Passos"/>
        <w:numPr>
          <w:ilvl w:val="0"/>
          <w:numId w:val="19"/>
        </w:numPr>
        <w:ind w:left="1070"/>
        <w:jc w:val="both"/>
      </w:pPr>
      <w:r w:rsidRPr="00CF542A">
        <w:t>O sistema verificou que o arquivo consolidado da arrecadação já foi processado.</w:t>
      </w:r>
    </w:p>
    <w:p w14:paraId="343B5873" w14:textId="77777777" w:rsidR="00C44119" w:rsidRPr="00CF542A" w:rsidRDefault="00C44119" w:rsidP="00C44119">
      <w:pPr>
        <w:pStyle w:val="Passos"/>
        <w:ind w:left="1070"/>
        <w:jc w:val="both"/>
      </w:pPr>
      <w:r w:rsidRPr="00CF542A">
        <w:lastRenderedPageBreak/>
        <w:t>Com base na Data de Arrecadação, Banco e Convênio Fornecido, o sistema verifica se o banco já transmitiu o arquivo de consolidação da Arrecadação para a SEFAZ.</w:t>
      </w:r>
    </w:p>
    <w:p w14:paraId="63BCFBB5" w14:textId="77777777" w:rsidR="00C44119" w:rsidRPr="00CF542A" w:rsidRDefault="00C44119" w:rsidP="00C44119">
      <w:pPr>
        <w:pStyle w:val="Passos"/>
        <w:ind w:left="1070"/>
        <w:jc w:val="both"/>
        <w:rPr>
          <w:b/>
        </w:rPr>
      </w:pPr>
      <w:r w:rsidRPr="00CF542A">
        <w:rPr>
          <w:b/>
        </w:rPr>
        <w:t>E1 - VERIFICA ARQUIVO CONSOLIDADO</w:t>
      </w:r>
    </w:p>
    <w:p w14:paraId="641136FA" w14:textId="77777777" w:rsidR="00C44119" w:rsidRPr="00CF542A" w:rsidRDefault="00C44119" w:rsidP="00C44119">
      <w:pPr>
        <w:pStyle w:val="Passos"/>
        <w:numPr>
          <w:ilvl w:val="0"/>
          <w:numId w:val="19"/>
        </w:numPr>
        <w:ind w:left="1070"/>
        <w:jc w:val="both"/>
      </w:pPr>
      <w:r w:rsidRPr="00CF542A">
        <w:t>O sistema guarda a data de recepção que foi transmitido o arquivo Consolidado para ser registrado no final da conciliação.</w:t>
      </w:r>
    </w:p>
    <w:p w14:paraId="03770810" w14:textId="77777777" w:rsidR="00C44119" w:rsidRPr="00CF542A" w:rsidRDefault="00C44119" w:rsidP="00C44119">
      <w:pPr>
        <w:pStyle w:val="Passos"/>
        <w:numPr>
          <w:ilvl w:val="0"/>
          <w:numId w:val="19"/>
        </w:numPr>
        <w:ind w:left="1070"/>
        <w:jc w:val="both"/>
      </w:pPr>
      <w:r w:rsidRPr="00CF542A">
        <w:t xml:space="preserve">O sistema com base nos parâmetros capturados no passo 1 do Fluxo Principal. </w:t>
      </w:r>
    </w:p>
    <w:p w14:paraId="087D0F3B" w14:textId="23497CD5" w:rsidR="00C44119" w:rsidRPr="00CF542A" w:rsidRDefault="00CF542A" w:rsidP="00C44119">
      <w:pPr>
        <w:pStyle w:val="Passos"/>
        <w:numPr>
          <w:ilvl w:val="0"/>
          <w:numId w:val="45"/>
        </w:numPr>
        <w:jc w:val="both"/>
      </w:pPr>
      <w:proofErr w:type="gramStart"/>
      <w:r w:rsidRPr="00CF542A">
        <w:t>sumariza</w:t>
      </w:r>
      <w:proofErr w:type="gramEnd"/>
      <w:r w:rsidRPr="00CF542A">
        <w:t xml:space="preserve"> o</w:t>
      </w:r>
      <w:r w:rsidR="00C44119" w:rsidRPr="00CF542A">
        <w:t xml:space="preserve"> total de pagamentos parciais ( TPAR ) </w:t>
      </w:r>
    </w:p>
    <w:p w14:paraId="40BDED80" w14:textId="77777777" w:rsidR="00C44119" w:rsidRPr="00CF542A" w:rsidRDefault="00C44119" w:rsidP="00C44119">
      <w:pPr>
        <w:pStyle w:val="Passos"/>
        <w:numPr>
          <w:ilvl w:val="0"/>
          <w:numId w:val="45"/>
        </w:numPr>
        <w:jc w:val="both"/>
      </w:pPr>
      <w:proofErr w:type="gramStart"/>
      <w:r w:rsidRPr="00CF542A">
        <w:t>sumariza</w:t>
      </w:r>
      <w:proofErr w:type="gramEnd"/>
      <w:r w:rsidRPr="00CF542A">
        <w:t xml:space="preserve"> Total pagamentos Consolidados ( BDAR ) processados </w:t>
      </w:r>
    </w:p>
    <w:p w14:paraId="514D21A3" w14:textId="77777777" w:rsidR="00C44119" w:rsidRPr="00CF542A" w:rsidRDefault="00C44119" w:rsidP="00C44119">
      <w:pPr>
        <w:pStyle w:val="Passos"/>
        <w:numPr>
          <w:ilvl w:val="0"/>
          <w:numId w:val="45"/>
        </w:numPr>
        <w:jc w:val="both"/>
      </w:pPr>
      <w:r w:rsidRPr="00CF542A">
        <w:t xml:space="preserve">Sumariza a quantidades de documentos Parciais e Consolidados pagos na tabela de pagamentos </w:t>
      </w:r>
    </w:p>
    <w:p w14:paraId="171057C3" w14:textId="77777777" w:rsidR="00C44119" w:rsidRPr="00CF542A" w:rsidRDefault="00C44119" w:rsidP="00C44119">
      <w:pPr>
        <w:pStyle w:val="Passos"/>
        <w:numPr>
          <w:ilvl w:val="0"/>
          <w:numId w:val="45"/>
        </w:numPr>
        <w:jc w:val="both"/>
      </w:pPr>
      <w:r w:rsidRPr="00CF542A">
        <w:t>Sistema guarda o resultado para ser comparado posteriormente.</w:t>
      </w:r>
    </w:p>
    <w:p w14:paraId="69039CBE" w14:textId="77777777" w:rsidR="00C44119" w:rsidRPr="00CF542A" w:rsidRDefault="00C44119" w:rsidP="00C44119">
      <w:pPr>
        <w:pStyle w:val="Passos"/>
        <w:ind w:left="1070"/>
        <w:jc w:val="both"/>
      </w:pPr>
      <w:r w:rsidRPr="00CF542A">
        <w:tab/>
      </w:r>
      <w:r w:rsidRPr="00CF542A">
        <w:tab/>
        <w:t xml:space="preserve">TABELA: </w:t>
      </w:r>
      <w:proofErr w:type="gramStart"/>
      <w:r w:rsidRPr="00CF542A">
        <w:t>TA</w:t>
      </w:r>
      <w:proofErr w:type="gramEnd"/>
      <w:r w:rsidRPr="00CF542A">
        <w:t>_LOTES_PAGOS_ARREC</w:t>
      </w:r>
    </w:p>
    <w:p w14:paraId="4AA11B1C" w14:textId="77777777" w:rsidR="00C44119" w:rsidRPr="00CF542A" w:rsidRDefault="00C44119" w:rsidP="00C44119">
      <w:pPr>
        <w:pStyle w:val="Passos"/>
        <w:numPr>
          <w:ilvl w:val="0"/>
          <w:numId w:val="19"/>
        </w:numPr>
        <w:ind w:left="1070"/>
        <w:jc w:val="both"/>
      </w:pPr>
      <w:r w:rsidRPr="00CF542A">
        <w:t xml:space="preserve">O sistema com base </w:t>
      </w:r>
      <w:proofErr w:type="gramStart"/>
      <w:r w:rsidRPr="00CF542A">
        <w:t>no parâmetros capturados</w:t>
      </w:r>
      <w:proofErr w:type="gramEnd"/>
      <w:r w:rsidRPr="00CF542A">
        <w:t xml:space="preserve"> no passo 1 do Fluxo Principal.</w:t>
      </w:r>
    </w:p>
    <w:p w14:paraId="2199E534" w14:textId="476DE8E9" w:rsidR="00C44119" w:rsidRPr="00CF542A" w:rsidRDefault="00C44119" w:rsidP="00C44119">
      <w:pPr>
        <w:pStyle w:val="Passos"/>
        <w:numPr>
          <w:ilvl w:val="0"/>
          <w:numId w:val="46"/>
        </w:numPr>
        <w:jc w:val="both"/>
      </w:pPr>
      <w:r w:rsidRPr="00CF542A">
        <w:t>Sumar</w:t>
      </w:r>
      <w:r w:rsidR="00CF542A">
        <w:t>iza o</w:t>
      </w:r>
      <w:r w:rsidRPr="00CF542A">
        <w:t xml:space="preserve"> total de arquivos str20 com as situações 1 - processadas e 3 -lançamento manual realizados na tabela arquivos </w:t>
      </w:r>
      <w:proofErr w:type="spellStart"/>
      <w:r w:rsidRPr="00CF542A">
        <w:t>str</w:t>
      </w:r>
      <w:proofErr w:type="spellEnd"/>
      <w:r w:rsidRPr="00CF542A">
        <w:t xml:space="preserve"> </w:t>
      </w:r>
    </w:p>
    <w:p w14:paraId="27FAC22D" w14:textId="77777777" w:rsidR="00C44119" w:rsidRPr="00CF542A" w:rsidRDefault="00C44119" w:rsidP="00C44119">
      <w:pPr>
        <w:pStyle w:val="Passos"/>
        <w:numPr>
          <w:ilvl w:val="0"/>
          <w:numId w:val="46"/>
        </w:numPr>
        <w:jc w:val="both"/>
      </w:pPr>
      <w:r w:rsidRPr="00CF542A">
        <w:t>Sumariza os valores informativos lançados por banco e convênio para serem comparados o resultado posteriormente.</w:t>
      </w:r>
    </w:p>
    <w:p w14:paraId="59F7FA5C" w14:textId="77777777" w:rsidR="00C44119" w:rsidRPr="00CF542A" w:rsidRDefault="00C44119" w:rsidP="00C44119">
      <w:pPr>
        <w:pStyle w:val="Passos"/>
        <w:ind w:left="1070"/>
        <w:jc w:val="both"/>
      </w:pPr>
      <w:r w:rsidRPr="00CF542A">
        <w:tab/>
      </w:r>
      <w:r w:rsidRPr="00CF542A">
        <w:tab/>
        <w:t xml:space="preserve">  TABELA: </w:t>
      </w:r>
      <w:proofErr w:type="gramStart"/>
      <w:r w:rsidRPr="00CF542A">
        <w:t>TA</w:t>
      </w:r>
      <w:proofErr w:type="gramEnd"/>
      <w:r w:rsidRPr="00CF542A">
        <w:t>_ARQUIVO_STR, TA_DETALHE_STR</w:t>
      </w:r>
    </w:p>
    <w:p w14:paraId="194C763D" w14:textId="77777777" w:rsidR="00C44119" w:rsidRPr="00CF542A" w:rsidRDefault="00C44119" w:rsidP="00C44119">
      <w:pPr>
        <w:pStyle w:val="Passos"/>
        <w:numPr>
          <w:ilvl w:val="0"/>
          <w:numId w:val="19"/>
        </w:numPr>
        <w:ind w:left="1070"/>
        <w:jc w:val="both"/>
      </w:pPr>
      <w:r w:rsidRPr="00CF542A">
        <w:t>O sistema com base nos valores acumulados nos passos 2, 5 e 6 analisa os dados:</w:t>
      </w:r>
    </w:p>
    <w:p w14:paraId="2560BB55" w14:textId="77777777" w:rsidR="00C44119" w:rsidRPr="00CF542A" w:rsidRDefault="00C44119" w:rsidP="00C44119">
      <w:pPr>
        <w:pStyle w:val="Passos"/>
        <w:numPr>
          <w:ilvl w:val="0"/>
          <w:numId w:val="47"/>
        </w:numPr>
        <w:jc w:val="both"/>
      </w:pPr>
      <w:r w:rsidRPr="00CF542A">
        <w:t>Compara a quantidade recepcionada Parcial e Consolidada estão iguais a quantidade de pagamentos Parciais e Consolidados</w:t>
      </w:r>
    </w:p>
    <w:p w14:paraId="0AFF7610" w14:textId="77777777" w:rsidR="00C44119" w:rsidRPr="00CF542A" w:rsidRDefault="00C44119" w:rsidP="00C44119">
      <w:pPr>
        <w:pStyle w:val="Passos"/>
        <w:numPr>
          <w:ilvl w:val="0"/>
          <w:numId w:val="47"/>
        </w:numPr>
        <w:jc w:val="both"/>
      </w:pPr>
      <w:r w:rsidRPr="00CF542A">
        <w:t xml:space="preserve"> Compara os valores recepcionados Parciais e Consolidados estão iguais aos valores pagos Parciais e Consolidados Arrecadados</w:t>
      </w:r>
    </w:p>
    <w:p w14:paraId="0560F08C" w14:textId="77777777" w:rsidR="00C44119" w:rsidRPr="00CF542A" w:rsidRDefault="00C44119" w:rsidP="00C44119">
      <w:pPr>
        <w:pStyle w:val="Passos"/>
        <w:numPr>
          <w:ilvl w:val="0"/>
          <w:numId w:val="47"/>
        </w:numPr>
        <w:jc w:val="both"/>
      </w:pPr>
      <w:r w:rsidRPr="00CF542A">
        <w:t>Compara os Valores lançados, Valor Recepcionado Consolidado, Valores Pagos Consolidados estão iguais.</w:t>
      </w:r>
    </w:p>
    <w:p w14:paraId="72F8EF31" w14:textId="77777777" w:rsidR="00C44119" w:rsidRPr="00CF542A" w:rsidRDefault="00C44119" w:rsidP="00C44119">
      <w:pPr>
        <w:pStyle w:val="Passos"/>
        <w:numPr>
          <w:ilvl w:val="0"/>
          <w:numId w:val="19"/>
        </w:numPr>
        <w:ind w:left="1070"/>
        <w:jc w:val="both"/>
      </w:pPr>
      <w:r w:rsidRPr="00CF542A">
        <w:t>O Sistema atribui valor 1 – CONCILIADO, para a situação do processamento.</w:t>
      </w:r>
    </w:p>
    <w:p w14:paraId="52FD1DD1" w14:textId="427DC756" w:rsidR="00C44119" w:rsidRPr="00CF542A" w:rsidRDefault="00C44119" w:rsidP="00C44119">
      <w:pPr>
        <w:pStyle w:val="Passos"/>
        <w:ind w:left="1070"/>
        <w:jc w:val="both"/>
        <w:rPr>
          <w:b/>
        </w:rPr>
      </w:pPr>
      <w:r w:rsidRPr="00CF542A">
        <w:rPr>
          <w:b/>
        </w:rPr>
        <w:t xml:space="preserve">E2 </w:t>
      </w:r>
      <w:r w:rsidR="00CF542A" w:rsidRPr="00CF542A">
        <w:rPr>
          <w:b/>
        </w:rPr>
        <w:t>-</w:t>
      </w:r>
      <w:r w:rsidRPr="00CF542A">
        <w:rPr>
          <w:b/>
        </w:rPr>
        <w:t xml:space="preserve"> VERIFICA SITUAÇÃO CONCILIAMENTO BANCARIO</w:t>
      </w:r>
    </w:p>
    <w:p w14:paraId="536DADDF" w14:textId="77777777" w:rsidR="00C44119" w:rsidRPr="00CF542A" w:rsidRDefault="00C44119" w:rsidP="00C44119">
      <w:pPr>
        <w:pStyle w:val="Passos"/>
        <w:numPr>
          <w:ilvl w:val="0"/>
          <w:numId w:val="19"/>
        </w:numPr>
        <w:ind w:left="1070"/>
        <w:jc w:val="both"/>
      </w:pPr>
      <w:r w:rsidRPr="00CF542A">
        <w:t>O sistema registra os dados acumulados para serem consultados no resumo da conciliação processada.</w:t>
      </w:r>
    </w:p>
    <w:p w14:paraId="31B420C6" w14:textId="77777777" w:rsidR="00C44119" w:rsidRPr="00CF542A" w:rsidRDefault="00C44119" w:rsidP="00C44119">
      <w:pPr>
        <w:pStyle w:val="Passos"/>
        <w:ind w:left="1070"/>
        <w:jc w:val="both"/>
      </w:pPr>
      <w:r w:rsidRPr="00CF542A">
        <w:t xml:space="preserve">TABELA: </w:t>
      </w:r>
      <w:proofErr w:type="gramStart"/>
      <w:r w:rsidRPr="00CF542A">
        <w:t>TA</w:t>
      </w:r>
      <w:proofErr w:type="gramEnd"/>
      <w:r w:rsidRPr="00CF542A">
        <w:t>_RESUMO_STR</w:t>
      </w:r>
    </w:p>
    <w:p w14:paraId="665A20D2" w14:textId="77777777" w:rsidR="00C44119" w:rsidRPr="00CF542A" w:rsidRDefault="00C44119" w:rsidP="00C44119">
      <w:pPr>
        <w:pStyle w:val="Passos"/>
        <w:numPr>
          <w:ilvl w:val="0"/>
          <w:numId w:val="19"/>
        </w:numPr>
        <w:ind w:left="1070"/>
        <w:jc w:val="both"/>
      </w:pPr>
      <w:r w:rsidRPr="00CF542A">
        <w:t>O Sistema finaliza o processo de Conciliação Bancária.</w:t>
      </w:r>
    </w:p>
    <w:p w14:paraId="73004EB5" w14:textId="77777777" w:rsidR="008A76FC" w:rsidRPr="00CF542A" w:rsidRDefault="008A76FC" w:rsidP="008A76FC">
      <w:pPr>
        <w:rPr>
          <w:lang w:val="pt-BR"/>
        </w:rPr>
      </w:pPr>
    </w:p>
    <w:p w14:paraId="0140AFCE" w14:textId="70BE0BF7" w:rsidR="007B3F77" w:rsidRPr="00CF542A" w:rsidRDefault="007B3F77" w:rsidP="007B3F77">
      <w:pPr>
        <w:pStyle w:val="Ttulo2"/>
        <w:rPr>
          <w:lang w:val="pt-BR"/>
        </w:rPr>
      </w:pPr>
      <w:bookmarkStart w:id="15" w:name="_Toc408584586"/>
      <w:bookmarkStart w:id="16" w:name="_Toc100995325"/>
      <w:bookmarkStart w:id="17" w:name="_Toc114038718"/>
      <w:bookmarkStart w:id="18" w:name="_Toc450319800"/>
      <w:r w:rsidRPr="00CF542A">
        <w:rPr>
          <w:lang w:val="pt-BR"/>
        </w:rPr>
        <w:t>Fluxos Alternativos</w:t>
      </w:r>
      <w:bookmarkEnd w:id="15"/>
      <w:bookmarkEnd w:id="18"/>
    </w:p>
    <w:p w14:paraId="676312BD" w14:textId="77777777" w:rsidR="00C852CE" w:rsidRPr="00CF542A" w:rsidRDefault="00C852CE" w:rsidP="00C852CE">
      <w:pPr>
        <w:jc w:val="both"/>
        <w:rPr>
          <w:lang w:val="pt-BR"/>
        </w:rPr>
      </w:pPr>
      <w:bookmarkStart w:id="19" w:name="_Toc408584587"/>
      <w:bookmarkStart w:id="20" w:name="_Toc101248486"/>
      <w:bookmarkStart w:id="21" w:name="_Toc102377891"/>
      <w:bookmarkEnd w:id="12"/>
      <w:bookmarkEnd w:id="16"/>
      <w:bookmarkEnd w:id="17"/>
      <w:r w:rsidRPr="00CF542A">
        <w:rPr>
          <w:lang w:val="pt-BR"/>
        </w:rPr>
        <w:t>Não se aplicável.</w:t>
      </w:r>
    </w:p>
    <w:p w14:paraId="1C576B75" w14:textId="77777777" w:rsidR="009C5755" w:rsidRPr="00CF542A" w:rsidRDefault="009C5755" w:rsidP="00587EFF">
      <w:pPr>
        <w:pStyle w:val="Passos"/>
        <w:jc w:val="both"/>
      </w:pPr>
    </w:p>
    <w:p w14:paraId="309AF4A1" w14:textId="77777777" w:rsidR="007B3F77" w:rsidRPr="00CF542A" w:rsidRDefault="007B3F77" w:rsidP="007B3F77">
      <w:pPr>
        <w:pStyle w:val="Ttulo2"/>
        <w:rPr>
          <w:lang w:val="pt-BR"/>
        </w:rPr>
      </w:pPr>
      <w:bookmarkStart w:id="22" w:name="_Toc450319801"/>
      <w:r w:rsidRPr="00CF542A">
        <w:rPr>
          <w:lang w:val="pt-BR"/>
        </w:rPr>
        <w:lastRenderedPageBreak/>
        <w:t>Fluxos de Exceção</w:t>
      </w:r>
      <w:bookmarkEnd w:id="19"/>
      <w:bookmarkEnd w:id="22"/>
    </w:p>
    <w:p w14:paraId="356332DC" w14:textId="77777777" w:rsidR="00C44119" w:rsidRPr="00CF542A" w:rsidRDefault="00C44119" w:rsidP="00C44119">
      <w:pPr>
        <w:pStyle w:val="Passos"/>
        <w:jc w:val="both"/>
        <w:rPr>
          <w:b/>
        </w:rPr>
      </w:pPr>
      <w:r w:rsidRPr="00CF542A">
        <w:rPr>
          <w:b/>
        </w:rPr>
        <w:t>E1 - VERIFICA ARQUIVO CONSOLIDADO</w:t>
      </w:r>
    </w:p>
    <w:p w14:paraId="39A302E1" w14:textId="77777777" w:rsidR="00C44119" w:rsidRPr="00CF542A" w:rsidRDefault="00C44119" w:rsidP="00C44119">
      <w:pPr>
        <w:rPr>
          <w:lang w:val="pt-BR"/>
        </w:rPr>
      </w:pPr>
      <w:r w:rsidRPr="00CF542A">
        <w:rPr>
          <w:lang w:val="pt-BR"/>
        </w:rPr>
        <w:t>1.1 No Passo 3 do Fluxo Principal, o Sistema verificou que não foi possível localizar o arquivo consolidado.</w:t>
      </w:r>
    </w:p>
    <w:p w14:paraId="3DB24D3A" w14:textId="77777777" w:rsidR="00C44119" w:rsidRPr="00CF542A" w:rsidRDefault="00C44119" w:rsidP="00C44119">
      <w:pPr>
        <w:rPr>
          <w:lang w:val="pt-BR"/>
        </w:rPr>
      </w:pPr>
      <w:r w:rsidRPr="00CF542A">
        <w:rPr>
          <w:lang w:val="pt-BR"/>
        </w:rPr>
        <w:t>1.2 O sistema atribui NULL para a Data de Recepção do Arquivo Consolidado.</w:t>
      </w:r>
    </w:p>
    <w:p w14:paraId="7C497B97" w14:textId="77777777" w:rsidR="00C44119" w:rsidRPr="00CF542A" w:rsidRDefault="00C44119" w:rsidP="00C44119">
      <w:pPr>
        <w:rPr>
          <w:lang w:val="pt-BR"/>
        </w:rPr>
      </w:pPr>
      <w:r w:rsidRPr="00CF542A">
        <w:rPr>
          <w:lang w:val="pt-BR"/>
        </w:rPr>
        <w:t>1.3 O sistema retorna ao passo 5 do Fluxo Principal</w:t>
      </w:r>
    </w:p>
    <w:p w14:paraId="2A1741AC" w14:textId="77777777" w:rsidR="00C44119" w:rsidRPr="00CF542A" w:rsidRDefault="00C44119" w:rsidP="00C44119">
      <w:pPr>
        <w:pStyle w:val="Passos"/>
        <w:ind w:left="0"/>
        <w:jc w:val="both"/>
        <w:rPr>
          <w:b/>
        </w:rPr>
      </w:pPr>
    </w:p>
    <w:p w14:paraId="593F3A06" w14:textId="0D92711B" w:rsidR="00C44119" w:rsidRPr="00CF542A" w:rsidRDefault="00C44119" w:rsidP="00C44119">
      <w:pPr>
        <w:rPr>
          <w:lang w:val="pt-BR"/>
        </w:rPr>
      </w:pPr>
      <w:r w:rsidRPr="00CF542A">
        <w:rPr>
          <w:b/>
          <w:lang w:val="pt-BR"/>
        </w:rPr>
        <w:t xml:space="preserve">E2 </w:t>
      </w:r>
      <w:r w:rsidR="00CF542A" w:rsidRPr="00CF542A">
        <w:rPr>
          <w:b/>
          <w:lang w:val="pt-BR"/>
        </w:rPr>
        <w:t>-</w:t>
      </w:r>
      <w:r w:rsidRPr="00CF542A">
        <w:rPr>
          <w:b/>
          <w:lang w:val="pt-BR"/>
        </w:rPr>
        <w:t xml:space="preserve"> VERIFICA SITUAÇÃO CONCILIAMENTO BANCARIO</w:t>
      </w:r>
      <w:r w:rsidRPr="00CF542A">
        <w:rPr>
          <w:lang w:val="pt-BR"/>
        </w:rPr>
        <w:t xml:space="preserve"> </w:t>
      </w:r>
    </w:p>
    <w:p w14:paraId="69A1F083" w14:textId="77777777" w:rsidR="00C44119" w:rsidRPr="00CF542A" w:rsidRDefault="00C44119" w:rsidP="00C44119">
      <w:pPr>
        <w:rPr>
          <w:lang w:val="pt-BR"/>
        </w:rPr>
      </w:pPr>
      <w:r w:rsidRPr="00CF542A">
        <w:rPr>
          <w:lang w:val="pt-BR"/>
        </w:rPr>
        <w:t xml:space="preserve">2.1 No Passo 8 do Fluxo Principal, o Sistema verificou que houve diferença entre os  </w:t>
      </w:r>
    </w:p>
    <w:p w14:paraId="0494C6DB" w14:textId="77777777" w:rsidR="00C44119" w:rsidRPr="00CF542A" w:rsidRDefault="00C44119" w:rsidP="00C44119">
      <w:pPr>
        <w:rPr>
          <w:lang w:val="pt-BR"/>
        </w:rPr>
      </w:pPr>
      <w:r w:rsidRPr="00CF542A">
        <w:rPr>
          <w:lang w:val="pt-BR"/>
        </w:rPr>
        <w:t xml:space="preserve">        </w:t>
      </w:r>
      <w:proofErr w:type="gramStart"/>
      <w:r w:rsidRPr="00CF542A">
        <w:rPr>
          <w:lang w:val="pt-BR"/>
        </w:rPr>
        <w:t>valores</w:t>
      </w:r>
      <w:proofErr w:type="gramEnd"/>
      <w:r w:rsidRPr="00CF542A">
        <w:rPr>
          <w:lang w:val="pt-BR"/>
        </w:rPr>
        <w:t xml:space="preserve"> acumulados e ou diferença nas quantidades de documentos verificados </w:t>
      </w:r>
    </w:p>
    <w:p w14:paraId="5A9D7D4C" w14:textId="77777777" w:rsidR="00C44119" w:rsidRPr="00CF542A" w:rsidRDefault="00C44119" w:rsidP="00C44119">
      <w:pPr>
        <w:rPr>
          <w:lang w:val="pt-BR"/>
        </w:rPr>
      </w:pPr>
      <w:r w:rsidRPr="00CF542A">
        <w:rPr>
          <w:lang w:val="pt-BR"/>
        </w:rPr>
        <w:t xml:space="preserve">        </w:t>
      </w:r>
      <w:proofErr w:type="gramStart"/>
      <w:r w:rsidRPr="00CF542A">
        <w:rPr>
          <w:lang w:val="pt-BR"/>
        </w:rPr>
        <w:t>no</w:t>
      </w:r>
      <w:proofErr w:type="gramEnd"/>
      <w:r w:rsidRPr="00CF542A">
        <w:rPr>
          <w:lang w:val="pt-BR"/>
        </w:rPr>
        <w:t xml:space="preserve"> Passo 7 do fluxo Principal.</w:t>
      </w:r>
    </w:p>
    <w:p w14:paraId="66DCC039" w14:textId="77777777" w:rsidR="00C44119" w:rsidRPr="00CF542A" w:rsidRDefault="00C44119" w:rsidP="00C44119">
      <w:pPr>
        <w:rPr>
          <w:lang w:val="pt-BR"/>
        </w:rPr>
      </w:pPr>
      <w:r w:rsidRPr="00CF542A">
        <w:rPr>
          <w:lang w:val="pt-BR"/>
        </w:rPr>
        <w:t xml:space="preserve">2.2 O sistema sinaliza que a situação do resumo da conciliação para os parâmetros </w:t>
      </w:r>
    </w:p>
    <w:p w14:paraId="3DC72EF6" w14:textId="77777777" w:rsidR="00C44119" w:rsidRPr="00CF542A" w:rsidRDefault="00C44119" w:rsidP="00C44119">
      <w:pPr>
        <w:rPr>
          <w:lang w:val="pt-BR"/>
        </w:rPr>
      </w:pPr>
      <w:r w:rsidRPr="00CF542A">
        <w:rPr>
          <w:lang w:val="pt-BR"/>
        </w:rPr>
        <w:t xml:space="preserve">        </w:t>
      </w:r>
      <w:proofErr w:type="gramStart"/>
      <w:r w:rsidRPr="00CF542A">
        <w:rPr>
          <w:lang w:val="pt-BR"/>
        </w:rPr>
        <w:t>passados</w:t>
      </w:r>
      <w:proofErr w:type="gramEnd"/>
      <w:r w:rsidRPr="00CF542A">
        <w:rPr>
          <w:lang w:val="pt-BR"/>
        </w:rPr>
        <w:t xml:space="preserve"> no passo 1 do fluxo principal, não possível conciliar os dados.</w:t>
      </w:r>
    </w:p>
    <w:p w14:paraId="1D616E8F" w14:textId="77777777" w:rsidR="00C44119" w:rsidRPr="00CF542A" w:rsidRDefault="00C44119" w:rsidP="00C44119">
      <w:pPr>
        <w:rPr>
          <w:lang w:val="pt-BR"/>
        </w:rPr>
      </w:pPr>
      <w:r w:rsidRPr="00CF542A">
        <w:rPr>
          <w:lang w:val="pt-BR"/>
        </w:rPr>
        <w:t xml:space="preserve">2.3 Sistema atribui valor 2 – NÃO CONCILIADO, para a situação do processamento. </w:t>
      </w:r>
    </w:p>
    <w:p w14:paraId="3DDB1999" w14:textId="77777777" w:rsidR="00C44119" w:rsidRPr="00CF542A" w:rsidRDefault="00C44119" w:rsidP="00C44119">
      <w:pPr>
        <w:rPr>
          <w:lang w:val="pt-BR"/>
        </w:rPr>
      </w:pPr>
      <w:r w:rsidRPr="00CF542A">
        <w:rPr>
          <w:lang w:val="pt-BR"/>
        </w:rPr>
        <w:t>2.4 O sistema retorna ao passo 9 do Fluxo Principal</w:t>
      </w:r>
      <w:r w:rsidRPr="00CF542A">
        <w:rPr>
          <w:lang w:val="pt-BR"/>
        </w:rPr>
        <w:tab/>
      </w:r>
    </w:p>
    <w:p w14:paraId="71611E95" w14:textId="77777777" w:rsidR="00C852CE" w:rsidRPr="00CF542A" w:rsidRDefault="00C852CE" w:rsidP="00B90D06">
      <w:pPr>
        <w:pStyle w:val="Passos"/>
        <w:jc w:val="both"/>
      </w:pPr>
    </w:p>
    <w:p w14:paraId="53EBA6A8" w14:textId="77777777" w:rsidR="007B3F77" w:rsidRPr="00CF542A" w:rsidRDefault="007B3F77" w:rsidP="007B3F77">
      <w:pPr>
        <w:pStyle w:val="Ttulo2"/>
        <w:rPr>
          <w:lang w:val="pt-BR"/>
        </w:rPr>
      </w:pPr>
      <w:bookmarkStart w:id="23" w:name="_Toc408584583"/>
      <w:bookmarkStart w:id="24" w:name="_Toc450319802"/>
      <w:r w:rsidRPr="00CF542A">
        <w:rPr>
          <w:lang w:val="pt-BR"/>
        </w:rPr>
        <w:t>Pós-condição</w:t>
      </w:r>
      <w:bookmarkEnd w:id="23"/>
      <w:bookmarkEnd w:id="24"/>
    </w:p>
    <w:p w14:paraId="6D08CA74" w14:textId="77777777" w:rsidR="00B90D06" w:rsidRPr="00CF542A" w:rsidRDefault="00B90D06" w:rsidP="00B90D06">
      <w:pPr>
        <w:jc w:val="both"/>
        <w:rPr>
          <w:lang w:val="pt-BR"/>
        </w:rPr>
      </w:pPr>
      <w:r w:rsidRPr="00CF542A">
        <w:rPr>
          <w:lang w:val="pt-BR"/>
        </w:rPr>
        <w:t>Não se aplicável.</w:t>
      </w:r>
    </w:p>
    <w:p w14:paraId="12654C7B" w14:textId="19BFEA62" w:rsidR="007B3F77" w:rsidRPr="00CF542A" w:rsidRDefault="007B3F77" w:rsidP="007B3F7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5333CF2B" w14:textId="6DD19CA7" w:rsidR="007B3F77" w:rsidRPr="00CF542A" w:rsidRDefault="007B3F77" w:rsidP="007B3F77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0319803"/>
      <w:bookmarkEnd w:id="20"/>
      <w:bookmarkEnd w:id="21"/>
      <w:r w:rsidRPr="00CF542A">
        <w:rPr>
          <w:lang w:val="pt-BR"/>
        </w:rPr>
        <w:t>Requisitos Especiais</w:t>
      </w:r>
      <w:bookmarkEnd w:id="25"/>
      <w:bookmarkEnd w:id="26"/>
      <w:bookmarkEnd w:id="27"/>
      <w:bookmarkEnd w:id="28"/>
    </w:p>
    <w:p w14:paraId="2FD1CB39" w14:textId="77777777" w:rsidR="00B90D06" w:rsidRPr="00CF542A" w:rsidRDefault="00B90D06" w:rsidP="00B90D06">
      <w:pPr>
        <w:jc w:val="both"/>
        <w:rPr>
          <w:lang w:val="pt-BR"/>
        </w:rPr>
      </w:pPr>
      <w:r w:rsidRPr="00CF542A">
        <w:rPr>
          <w:lang w:val="pt-BR"/>
        </w:rPr>
        <w:t>Não se aplicável.</w:t>
      </w:r>
    </w:p>
    <w:p w14:paraId="02ADCD83" w14:textId="77777777" w:rsidR="001404DC" w:rsidRPr="00CF542A" w:rsidRDefault="001404DC" w:rsidP="001404DC">
      <w:pPr>
        <w:jc w:val="both"/>
        <w:rPr>
          <w:lang w:val="pt-BR"/>
        </w:rPr>
      </w:pPr>
    </w:p>
    <w:p w14:paraId="52E0053F" w14:textId="77777777" w:rsidR="007B3F77" w:rsidRPr="00CF542A" w:rsidRDefault="007B3F77" w:rsidP="007B3F77">
      <w:pPr>
        <w:pStyle w:val="Ttulo2"/>
        <w:rPr>
          <w:lang w:val="pt-BR"/>
        </w:rPr>
      </w:pPr>
      <w:bookmarkStart w:id="29" w:name="_Toc450319804"/>
      <w:r w:rsidRPr="00CF542A">
        <w:rPr>
          <w:lang w:val="pt-BR"/>
        </w:rPr>
        <w:t>Layout das Páginas de Entrada ou Saída</w:t>
      </w:r>
      <w:bookmarkEnd w:id="29"/>
    </w:p>
    <w:p w14:paraId="1CE49063" w14:textId="77777777" w:rsidR="00C44119" w:rsidRPr="00CF542A" w:rsidRDefault="00C44119" w:rsidP="00C44119">
      <w:pPr>
        <w:rPr>
          <w:lang w:val="pt-BR"/>
        </w:rPr>
      </w:pPr>
      <w:r w:rsidRPr="00CF542A">
        <w:rPr>
          <w:lang w:val="pt-BR"/>
        </w:rPr>
        <w:t xml:space="preserve">TABELA – </w:t>
      </w:r>
      <w:proofErr w:type="gramStart"/>
      <w:r w:rsidRPr="00CF542A">
        <w:rPr>
          <w:lang w:val="pt-BR"/>
        </w:rPr>
        <w:t>TA</w:t>
      </w:r>
      <w:proofErr w:type="gramEnd"/>
      <w:r w:rsidRPr="00CF542A">
        <w:rPr>
          <w:lang w:val="pt-BR"/>
        </w:rPr>
        <w:t>_ARQUIVO_STR:</w:t>
      </w:r>
    </w:p>
    <w:tbl>
      <w:tblPr>
        <w:tblStyle w:val="Tabelacomgrade"/>
        <w:tblW w:w="8505" w:type="dxa"/>
        <w:tblInd w:w="680" w:type="dxa"/>
        <w:tblLayout w:type="fixed"/>
        <w:tblLook w:val="0000" w:firstRow="0" w:lastRow="0" w:firstColumn="0" w:lastColumn="0" w:noHBand="0" w:noVBand="0"/>
      </w:tblPr>
      <w:tblGrid>
        <w:gridCol w:w="3260"/>
        <w:gridCol w:w="5245"/>
      </w:tblGrid>
      <w:tr w:rsidR="00CF542A" w:rsidRPr="00CF542A" w14:paraId="46CDCF7A" w14:textId="77777777" w:rsidTr="00CF542A">
        <w:tc>
          <w:tcPr>
            <w:tcW w:w="3260" w:type="dxa"/>
          </w:tcPr>
          <w:p w14:paraId="0783E73B" w14:textId="77777777" w:rsidR="00C44119" w:rsidRPr="00CF542A" w:rsidRDefault="00C44119" w:rsidP="00CF542A">
            <w:pPr>
              <w:pStyle w:val="TableHeader"/>
              <w:spacing w:before="0" w:after="0"/>
              <w:ind w:left="0" w:right="0" w:firstLine="0"/>
              <w:jc w:val="center"/>
              <w:rPr>
                <w:color w:val="auto"/>
                <w:lang w:val="pt-BR"/>
              </w:rPr>
            </w:pPr>
            <w:r w:rsidRPr="00CF542A">
              <w:rPr>
                <w:color w:val="auto"/>
                <w:lang w:val="pt-BR"/>
              </w:rPr>
              <w:t>Campo Tabela</w:t>
            </w:r>
          </w:p>
        </w:tc>
        <w:tc>
          <w:tcPr>
            <w:tcW w:w="5245" w:type="dxa"/>
          </w:tcPr>
          <w:p w14:paraId="6A4A7DED" w14:textId="77777777" w:rsidR="00C44119" w:rsidRPr="00CF542A" w:rsidRDefault="00C44119" w:rsidP="00CF542A">
            <w:pPr>
              <w:pStyle w:val="TableHeader"/>
              <w:spacing w:before="0" w:after="0"/>
              <w:ind w:left="0" w:right="0" w:firstLine="0"/>
              <w:jc w:val="center"/>
              <w:rPr>
                <w:color w:val="auto"/>
                <w:lang w:val="pt-BR"/>
              </w:rPr>
            </w:pPr>
            <w:r w:rsidRPr="00CF542A">
              <w:rPr>
                <w:color w:val="auto"/>
                <w:lang w:val="pt-BR"/>
              </w:rPr>
              <w:t>Campo Processamento</w:t>
            </w:r>
          </w:p>
        </w:tc>
      </w:tr>
      <w:tr w:rsidR="00C44119" w:rsidRPr="00CF542A" w14:paraId="2B695568" w14:textId="77777777" w:rsidTr="00CF542A">
        <w:tc>
          <w:tcPr>
            <w:tcW w:w="3260" w:type="dxa"/>
          </w:tcPr>
          <w:p w14:paraId="609D681D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DATA_ARRECADACAO</w:t>
            </w:r>
          </w:p>
        </w:tc>
        <w:tc>
          <w:tcPr>
            <w:tcW w:w="5245" w:type="dxa"/>
          </w:tcPr>
          <w:p w14:paraId="11B016DA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 xml:space="preserve">Data da Arrecadação Bancária </w:t>
            </w:r>
          </w:p>
        </w:tc>
      </w:tr>
      <w:tr w:rsidR="00C44119" w:rsidRPr="00CF542A" w14:paraId="317C074B" w14:textId="77777777" w:rsidTr="00CF542A">
        <w:tc>
          <w:tcPr>
            <w:tcW w:w="3260" w:type="dxa"/>
          </w:tcPr>
          <w:p w14:paraId="02FE30B4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ID_CONVENIO</w:t>
            </w:r>
          </w:p>
        </w:tc>
        <w:tc>
          <w:tcPr>
            <w:tcW w:w="5245" w:type="dxa"/>
          </w:tcPr>
          <w:p w14:paraId="6C9F2C86" w14:textId="77777777" w:rsidR="00C44119" w:rsidRPr="00CF542A" w:rsidRDefault="00C44119" w:rsidP="00CF542A">
            <w:pPr>
              <w:spacing w:before="0" w:after="0"/>
              <w:ind w:left="0" w:firstLine="0"/>
              <w:jc w:val="left"/>
              <w:rPr>
                <w:rFonts w:ascii="Times" w:hAnsi="Times"/>
                <w:snapToGrid/>
                <w:sz w:val="20"/>
                <w:lang w:val="pt-BR"/>
              </w:rPr>
            </w:pPr>
            <w:r w:rsidRPr="00CF542A">
              <w:rPr>
                <w:lang w:val="pt-BR"/>
              </w:rPr>
              <w:t>Código do Convênio Bancário estabelecido com o Banco Debitado</w:t>
            </w:r>
          </w:p>
        </w:tc>
      </w:tr>
      <w:tr w:rsidR="00C44119" w:rsidRPr="00CF542A" w14:paraId="5559027E" w14:textId="77777777" w:rsidTr="00CF542A">
        <w:tc>
          <w:tcPr>
            <w:tcW w:w="3260" w:type="dxa"/>
          </w:tcPr>
          <w:p w14:paraId="7E30A754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ID_BANCO_DEBITADO</w:t>
            </w:r>
          </w:p>
        </w:tc>
        <w:tc>
          <w:tcPr>
            <w:tcW w:w="5245" w:type="dxa"/>
          </w:tcPr>
          <w:p w14:paraId="2B902E9D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 xml:space="preserve">ID do Banco Debitado </w:t>
            </w:r>
          </w:p>
        </w:tc>
      </w:tr>
      <w:tr w:rsidR="00C44119" w:rsidRPr="00CF542A" w14:paraId="745476D2" w14:textId="77777777" w:rsidTr="00CF542A">
        <w:tc>
          <w:tcPr>
            <w:tcW w:w="3260" w:type="dxa"/>
          </w:tcPr>
          <w:p w14:paraId="52C18439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VALOR_TOTAL_LANCAMENTO</w:t>
            </w:r>
          </w:p>
        </w:tc>
        <w:tc>
          <w:tcPr>
            <w:tcW w:w="5245" w:type="dxa"/>
          </w:tcPr>
          <w:p w14:paraId="64FA607D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 xml:space="preserve">VALOR TOTAL DO LANÇAMENTO BANCÁRIO PARA O TIPO DE RECEITA </w:t>
            </w:r>
          </w:p>
        </w:tc>
      </w:tr>
      <w:tr w:rsidR="00C44119" w:rsidRPr="00CF542A" w14:paraId="55ECDC96" w14:textId="77777777" w:rsidTr="00CF542A">
        <w:tc>
          <w:tcPr>
            <w:tcW w:w="3260" w:type="dxa"/>
          </w:tcPr>
          <w:p w14:paraId="675F4734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SITUACAO</w:t>
            </w:r>
          </w:p>
        </w:tc>
        <w:tc>
          <w:tcPr>
            <w:tcW w:w="5245" w:type="dxa"/>
          </w:tcPr>
          <w:p w14:paraId="4D3B8BE7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 xml:space="preserve">SITUAÇÃO PROCESSAMENTO </w:t>
            </w:r>
          </w:p>
          <w:p w14:paraId="0072F9FC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 xml:space="preserve">1-PROCESSADO, 3-LANCAMENTO MANUAL </w:t>
            </w:r>
          </w:p>
        </w:tc>
      </w:tr>
    </w:tbl>
    <w:p w14:paraId="7AD74E7E" w14:textId="77777777" w:rsidR="00C44119" w:rsidRPr="00CF542A" w:rsidRDefault="00C44119" w:rsidP="00C44119">
      <w:pPr>
        <w:rPr>
          <w:lang w:val="pt-BR"/>
        </w:rPr>
      </w:pPr>
    </w:p>
    <w:p w14:paraId="30EB2193" w14:textId="77777777" w:rsidR="00C44119" w:rsidRPr="00CF542A" w:rsidRDefault="00C44119" w:rsidP="00C44119">
      <w:pPr>
        <w:rPr>
          <w:lang w:val="pt-BR"/>
        </w:rPr>
      </w:pPr>
      <w:r w:rsidRPr="00CF542A">
        <w:rPr>
          <w:lang w:val="pt-BR"/>
        </w:rPr>
        <w:t xml:space="preserve">TABELA – </w:t>
      </w:r>
      <w:proofErr w:type="gramStart"/>
      <w:r w:rsidRPr="00CF542A">
        <w:rPr>
          <w:lang w:val="pt-BR"/>
        </w:rPr>
        <w:t>TA</w:t>
      </w:r>
      <w:proofErr w:type="gramEnd"/>
      <w:r w:rsidRPr="00CF542A">
        <w:rPr>
          <w:lang w:val="pt-BR"/>
        </w:rPr>
        <w:t>_RESUMO_STR:</w:t>
      </w:r>
    </w:p>
    <w:tbl>
      <w:tblPr>
        <w:tblStyle w:val="Tabelacomgrade"/>
        <w:tblW w:w="8505" w:type="dxa"/>
        <w:tblInd w:w="680" w:type="dxa"/>
        <w:tblLayout w:type="fixed"/>
        <w:tblLook w:val="0000" w:firstRow="0" w:lastRow="0" w:firstColumn="0" w:lastColumn="0" w:noHBand="0" w:noVBand="0"/>
      </w:tblPr>
      <w:tblGrid>
        <w:gridCol w:w="3260"/>
        <w:gridCol w:w="5245"/>
      </w:tblGrid>
      <w:tr w:rsidR="00CF542A" w:rsidRPr="00CF542A" w14:paraId="0F6CF6DC" w14:textId="77777777" w:rsidTr="00CF542A">
        <w:tc>
          <w:tcPr>
            <w:tcW w:w="3260" w:type="dxa"/>
          </w:tcPr>
          <w:p w14:paraId="4773CA29" w14:textId="77777777" w:rsidR="00C44119" w:rsidRPr="00CF542A" w:rsidRDefault="00C44119" w:rsidP="00CF542A">
            <w:pPr>
              <w:pStyle w:val="TableHeader"/>
              <w:spacing w:before="0" w:after="0"/>
              <w:ind w:left="0" w:right="0" w:firstLine="0"/>
              <w:jc w:val="center"/>
              <w:rPr>
                <w:color w:val="auto"/>
                <w:lang w:val="pt-BR"/>
              </w:rPr>
            </w:pPr>
            <w:r w:rsidRPr="00CF542A">
              <w:rPr>
                <w:color w:val="auto"/>
                <w:lang w:val="pt-BR"/>
              </w:rPr>
              <w:t>Campo Tabela</w:t>
            </w:r>
          </w:p>
        </w:tc>
        <w:tc>
          <w:tcPr>
            <w:tcW w:w="5245" w:type="dxa"/>
          </w:tcPr>
          <w:p w14:paraId="401F64DB" w14:textId="77777777" w:rsidR="00C44119" w:rsidRPr="00CF542A" w:rsidRDefault="00C44119" w:rsidP="00CF542A">
            <w:pPr>
              <w:pStyle w:val="TableHeader"/>
              <w:spacing w:before="0" w:after="0"/>
              <w:ind w:left="0" w:right="0" w:firstLine="0"/>
              <w:jc w:val="center"/>
              <w:rPr>
                <w:color w:val="auto"/>
                <w:lang w:val="pt-BR"/>
              </w:rPr>
            </w:pPr>
            <w:r w:rsidRPr="00CF542A">
              <w:rPr>
                <w:color w:val="auto"/>
                <w:lang w:val="pt-BR"/>
              </w:rPr>
              <w:t>Campo Processamento</w:t>
            </w:r>
          </w:p>
        </w:tc>
      </w:tr>
      <w:tr w:rsidR="00C44119" w:rsidRPr="00CF542A" w14:paraId="1BEC317B" w14:textId="77777777" w:rsidTr="00CF542A">
        <w:tc>
          <w:tcPr>
            <w:tcW w:w="3260" w:type="dxa"/>
          </w:tcPr>
          <w:p w14:paraId="62470C78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lastRenderedPageBreak/>
              <w:t>DATA_ARRECADACAO</w:t>
            </w:r>
          </w:p>
        </w:tc>
        <w:tc>
          <w:tcPr>
            <w:tcW w:w="5245" w:type="dxa"/>
          </w:tcPr>
          <w:p w14:paraId="5AB63A6C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 xml:space="preserve">DATA DA ARRECADAÇÃO </w:t>
            </w:r>
            <w:proofErr w:type="gramStart"/>
            <w:r w:rsidRPr="00CF542A">
              <w:t>( DD</w:t>
            </w:r>
            <w:proofErr w:type="gramEnd"/>
            <w:r w:rsidRPr="00CF542A">
              <w:t>/MM/YYYY)</w:t>
            </w:r>
          </w:p>
        </w:tc>
      </w:tr>
      <w:tr w:rsidR="00C44119" w:rsidRPr="00CF542A" w14:paraId="65BB4799" w14:textId="77777777" w:rsidTr="00CF542A">
        <w:tc>
          <w:tcPr>
            <w:tcW w:w="3260" w:type="dxa"/>
          </w:tcPr>
          <w:p w14:paraId="4F32F2E8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ID_BANCO</w:t>
            </w:r>
          </w:p>
        </w:tc>
        <w:tc>
          <w:tcPr>
            <w:tcW w:w="5245" w:type="dxa"/>
          </w:tcPr>
          <w:p w14:paraId="709D8319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>ID DO BANCO DEBITADO</w:t>
            </w:r>
          </w:p>
        </w:tc>
      </w:tr>
      <w:tr w:rsidR="00C44119" w:rsidRPr="00CF542A" w14:paraId="2042F52D" w14:textId="77777777" w:rsidTr="00CF542A">
        <w:tc>
          <w:tcPr>
            <w:tcW w:w="3260" w:type="dxa"/>
          </w:tcPr>
          <w:p w14:paraId="5CB6999D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ID_CONVÊNIO</w:t>
            </w:r>
          </w:p>
        </w:tc>
        <w:tc>
          <w:tcPr>
            <w:tcW w:w="5245" w:type="dxa"/>
          </w:tcPr>
          <w:p w14:paraId="642FFE7D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>ID DO CONVÊNIO BANCÁRIO</w:t>
            </w:r>
          </w:p>
        </w:tc>
      </w:tr>
      <w:tr w:rsidR="00C44119" w:rsidRPr="00CF542A" w14:paraId="5DA9EA01" w14:textId="77777777" w:rsidTr="00CF542A">
        <w:tc>
          <w:tcPr>
            <w:tcW w:w="3260" w:type="dxa"/>
          </w:tcPr>
          <w:p w14:paraId="43C48B2D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VALOR_LANCAMENTO_STR</w:t>
            </w:r>
          </w:p>
        </w:tc>
        <w:tc>
          <w:tcPr>
            <w:tcW w:w="5245" w:type="dxa"/>
          </w:tcPr>
          <w:p w14:paraId="661C104B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>VALOR TOTAL LANCAMENTO STR</w:t>
            </w:r>
          </w:p>
        </w:tc>
      </w:tr>
      <w:tr w:rsidR="00C44119" w:rsidRPr="00CF542A" w14:paraId="66CA26F0" w14:textId="77777777" w:rsidTr="00CF542A">
        <w:tc>
          <w:tcPr>
            <w:tcW w:w="3260" w:type="dxa"/>
          </w:tcPr>
          <w:p w14:paraId="5A83239E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DATA_CONSOLIDADO</w:t>
            </w:r>
          </w:p>
        </w:tc>
        <w:tc>
          <w:tcPr>
            <w:tcW w:w="5245" w:type="dxa"/>
          </w:tcPr>
          <w:p w14:paraId="73FA5CE1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>DATA DA RECEPCÇÃO DO ARQUIVO CONSOLIDADO</w:t>
            </w:r>
          </w:p>
        </w:tc>
      </w:tr>
      <w:tr w:rsidR="00C44119" w:rsidRPr="00CF542A" w14:paraId="7AE55427" w14:textId="77777777" w:rsidTr="00CF542A">
        <w:tc>
          <w:tcPr>
            <w:tcW w:w="3260" w:type="dxa"/>
          </w:tcPr>
          <w:p w14:paraId="7444A11F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QUANTIDADE_RECEPCAO_PARCIAL</w:t>
            </w:r>
          </w:p>
        </w:tc>
        <w:tc>
          <w:tcPr>
            <w:tcW w:w="5245" w:type="dxa"/>
          </w:tcPr>
          <w:p w14:paraId="07E61D99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>QUANTIDADE DE DOCUMENTOS RECEPCIONADOS DOS ARQUIVOS DE ARRECADAÇÃO PARCIAIS</w:t>
            </w:r>
          </w:p>
          <w:p w14:paraId="220A2976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>Tipo de arquivo (1-</w:t>
            </w:r>
            <w:proofErr w:type="gramStart"/>
            <w:r w:rsidRPr="00CF542A">
              <w:t>online )</w:t>
            </w:r>
            <w:proofErr w:type="gramEnd"/>
          </w:p>
        </w:tc>
      </w:tr>
      <w:tr w:rsidR="00C44119" w:rsidRPr="00CF542A" w14:paraId="67EE3B87" w14:textId="77777777" w:rsidTr="00CF542A">
        <w:tc>
          <w:tcPr>
            <w:tcW w:w="3260" w:type="dxa"/>
          </w:tcPr>
          <w:p w14:paraId="4ADA5687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VALOR_RECEPCIONADO_PARCIAL</w:t>
            </w:r>
          </w:p>
        </w:tc>
        <w:tc>
          <w:tcPr>
            <w:tcW w:w="5245" w:type="dxa"/>
          </w:tcPr>
          <w:p w14:paraId="35364459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>VALOR TOTAL RECEPCIONADO PARCIAL</w:t>
            </w:r>
          </w:p>
          <w:p w14:paraId="7DE8D2DC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>Tipo de arquivo (1-online)</w:t>
            </w:r>
          </w:p>
        </w:tc>
      </w:tr>
      <w:tr w:rsidR="00C44119" w:rsidRPr="00CF542A" w14:paraId="6675728D" w14:textId="77777777" w:rsidTr="00CF542A">
        <w:tc>
          <w:tcPr>
            <w:tcW w:w="3260" w:type="dxa"/>
          </w:tcPr>
          <w:p w14:paraId="396EA2C1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QUANTIDADE_RECEPCAO</w:t>
            </w:r>
          </w:p>
        </w:tc>
        <w:tc>
          <w:tcPr>
            <w:tcW w:w="5245" w:type="dxa"/>
          </w:tcPr>
          <w:p w14:paraId="6466917D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>QUANTIDADE DE DOCUMENTOS RECEPCIONADOS DOS ARQUIVOS DE ARRECADAÇÃO CONSOLIDADO</w:t>
            </w:r>
          </w:p>
          <w:p w14:paraId="4DE85E46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>Tipo de arquivo (2-consolidado)</w:t>
            </w:r>
          </w:p>
        </w:tc>
      </w:tr>
      <w:tr w:rsidR="00C44119" w:rsidRPr="00CF542A" w14:paraId="1AEE0944" w14:textId="77777777" w:rsidTr="00CF542A">
        <w:tc>
          <w:tcPr>
            <w:tcW w:w="3260" w:type="dxa"/>
          </w:tcPr>
          <w:p w14:paraId="42B8843B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VALOR_RECEPCIONADO</w:t>
            </w:r>
          </w:p>
        </w:tc>
        <w:tc>
          <w:tcPr>
            <w:tcW w:w="5245" w:type="dxa"/>
          </w:tcPr>
          <w:p w14:paraId="3BB5B2AF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>VALOR TOTAL RECEPCIONADO CONSOLIDADO</w:t>
            </w:r>
          </w:p>
          <w:p w14:paraId="4494C8F4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>Tipo de arquivo (2-consolidado)</w:t>
            </w:r>
          </w:p>
        </w:tc>
      </w:tr>
      <w:tr w:rsidR="00C44119" w:rsidRPr="00CF542A" w14:paraId="44FA2710" w14:textId="77777777" w:rsidTr="00CF542A">
        <w:tc>
          <w:tcPr>
            <w:tcW w:w="3260" w:type="dxa"/>
          </w:tcPr>
          <w:p w14:paraId="38E63A43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VALOR_ARRECADADO_PARCIAL</w:t>
            </w:r>
          </w:p>
        </w:tc>
        <w:tc>
          <w:tcPr>
            <w:tcW w:w="5245" w:type="dxa"/>
          </w:tcPr>
          <w:p w14:paraId="7355FDE5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 xml:space="preserve">VALOR TOTAL PAGAMENTOS PROCESSADOS PARCIAIS </w:t>
            </w:r>
            <w:proofErr w:type="gramStart"/>
            <w:r w:rsidRPr="00CF542A">
              <w:t>( 1</w:t>
            </w:r>
            <w:proofErr w:type="gramEnd"/>
            <w:r w:rsidRPr="00CF542A">
              <w:t xml:space="preserve"> - TPAR )</w:t>
            </w:r>
          </w:p>
        </w:tc>
      </w:tr>
      <w:tr w:rsidR="00C44119" w:rsidRPr="00CF542A" w14:paraId="254BDD27" w14:textId="77777777" w:rsidTr="00CF542A">
        <w:tc>
          <w:tcPr>
            <w:tcW w:w="3260" w:type="dxa"/>
          </w:tcPr>
          <w:p w14:paraId="4BB967CE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QUANTIDADE_ARRECADADO_PARCIAL</w:t>
            </w:r>
          </w:p>
        </w:tc>
        <w:tc>
          <w:tcPr>
            <w:tcW w:w="5245" w:type="dxa"/>
          </w:tcPr>
          <w:p w14:paraId="22D01F42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>QUANTIDADE DE PAGAMENTOS PROCESSADOS PARCIAIS (1 -</w:t>
            </w:r>
            <w:proofErr w:type="gramStart"/>
            <w:r w:rsidRPr="00CF542A">
              <w:t>TPAR )</w:t>
            </w:r>
            <w:proofErr w:type="gramEnd"/>
          </w:p>
        </w:tc>
      </w:tr>
      <w:tr w:rsidR="00C44119" w:rsidRPr="00CF542A" w14:paraId="47AA672A" w14:textId="77777777" w:rsidTr="00CF542A">
        <w:tc>
          <w:tcPr>
            <w:tcW w:w="3260" w:type="dxa"/>
          </w:tcPr>
          <w:p w14:paraId="6A6FE128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VALOR_ARRECADADO</w:t>
            </w:r>
          </w:p>
        </w:tc>
        <w:tc>
          <w:tcPr>
            <w:tcW w:w="5245" w:type="dxa"/>
          </w:tcPr>
          <w:p w14:paraId="611D9A04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 xml:space="preserve">VALOR TOTAL PAGAMENTOS PROCESSADOS CONSOLIDADOS </w:t>
            </w:r>
            <w:proofErr w:type="gramStart"/>
            <w:r w:rsidRPr="00CF542A">
              <w:t>( 2</w:t>
            </w:r>
            <w:proofErr w:type="gramEnd"/>
            <w:r w:rsidRPr="00CF542A">
              <w:t xml:space="preserve"> -BDAR )</w:t>
            </w:r>
          </w:p>
        </w:tc>
      </w:tr>
      <w:tr w:rsidR="00C44119" w:rsidRPr="00CF542A" w14:paraId="2EE8A349" w14:textId="77777777" w:rsidTr="00CF542A">
        <w:tc>
          <w:tcPr>
            <w:tcW w:w="3260" w:type="dxa"/>
          </w:tcPr>
          <w:p w14:paraId="6F449CAF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QUANTIDADE_ARRECADADO</w:t>
            </w:r>
          </w:p>
        </w:tc>
        <w:tc>
          <w:tcPr>
            <w:tcW w:w="5245" w:type="dxa"/>
          </w:tcPr>
          <w:p w14:paraId="363BCB07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 xml:space="preserve">QUANTIDADE DE PAGAMENTOS PROCESSADOS CONSOLIDADOS </w:t>
            </w:r>
            <w:proofErr w:type="gramStart"/>
            <w:r w:rsidRPr="00CF542A">
              <w:t>( 2</w:t>
            </w:r>
            <w:proofErr w:type="gramEnd"/>
            <w:r w:rsidRPr="00CF542A">
              <w:t xml:space="preserve"> - BDAR )</w:t>
            </w:r>
          </w:p>
        </w:tc>
      </w:tr>
      <w:tr w:rsidR="00C44119" w:rsidRPr="00CF542A" w14:paraId="0D5A40D7" w14:textId="77777777" w:rsidTr="00CF542A">
        <w:tc>
          <w:tcPr>
            <w:tcW w:w="3260" w:type="dxa"/>
          </w:tcPr>
          <w:p w14:paraId="2DCCF5E5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SITUACAO</w:t>
            </w:r>
          </w:p>
        </w:tc>
        <w:tc>
          <w:tcPr>
            <w:tcW w:w="5245" w:type="dxa"/>
          </w:tcPr>
          <w:p w14:paraId="2B022BE2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 xml:space="preserve">1 - </w:t>
            </w:r>
            <w:proofErr w:type="gramStart"/>
            <w:r w:rsidRPr="00CF542A">
              <w:t>CONCILIADO ,</w:t>
            </w:r>
            <w:proofErr w:type="gramEnd"/>
            <w:r w:rsidRPr="00CF542A">
              <w:t xml:space="preserve"> 2 - NÃO CONCILIADO </w:t>
            </w:r>
          </w:p>
        </w:tc>
      </w:tr>
      <w:tr w:rsidR="00C44119" w:rsidRPr="00CF542A" w14:paraId="548FCA7D" w14:textId="77777777" w:rsidTr="00CF542A">
        <w:tc>
          <w:tcPr>
            <w:tcW w:w="3260" w:type="dxa"/>
          </w:tcPr>
          <w:p w14:paraId="5A76335F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DATA_PROCESSAMENTO</w:t>
            </w:r>
          </w:p>
        </w:tc>
        <w:tc>
          <w:tcPr>
            <w:tcW w:w="5245" w:type="dxa"/>
          </w:tcPr>
          <w:p w14:paraId="039DB75B" w14:textId="77777777" w:rsidR="00C44119" w:rsidRPr="00CF542A" w:rsidRDefault="00C44119" w:rsidP="00CF542A">
            <w:pPr>
              <w:pStyle w:val="NormalWeb"/>
              <w:spacing w:before="0" w:beforeAutospacing="0" w:after="0" w:afterAutospacing="0"/>
              <w:ind w:firstLine="0"/>
              <w:jc w:val="left"/>
            </w:pPr>
            <w:r w:rsidRPr="00CF542A">
              <w:t xml:space="preserve">DATA E HORA DO ULTIMO PROCESSAMENTO DE CONCILIAÇÃO REALIZADO. </w:t>
            </w:r>
          </w:p>
        </w:tc>
      </w:tr>
    </w:tbl>
    <w:p w14:paraId="2B581299" w14:textId="77777777" w:rsidR="00C44119" w:rsidRPr="00CF542A" w:rsidRDefault="00C44119" w:rsidP="00C44119">
      <w:pPr>
        <w:rPr>
          <w:lang w:val="pt-BR"/>
        </w:rPr>
      </w:pPr>
    </w:p>
    <w:p w14:paraId="6CCE54B7" w14:textId="77777777" w:rsidR="00C44119" w:rsidRPr="00CF542A" w:rsidRDefault="00C44119" w:rsidP="00C44119">
      <w:pPr>
        <w:rPr>
          <w:lang w:val="pt-BR"/>
        </w:rPr>
      </w:pPr>
      <w:r w:rsidRPr="00CF542A">
        <w:rPr>
          <w:lang w:val="pt-BR"/>
        </w:rPr>
        <w:t xml:space="preserve">TABELA – </w:t>
      </w:r>
      <w:proofErr w:type="gramStart"/>
      <w:r w:rsidRPr="00CF542A">
        <w:rPr>
          <w:lang w:val="pt-BR"/>
        </w:rPr>
        <w:t>TA</w:t>
      </w:r>
      <w:proofErr w:type="gramEnd"/>
      <w:r w:rsidRPr="00CF542A">
        <w:rPr>
          <w:lang w:val="pt-BR"/>
        </w:rPr>
        <w:t>_ARQUIVO_RECEPCAO</w:t>
      </w:r>
    </w:p>
    <w:tbl>
      <w:tblPr>
        <w:tblStyle w:val="Tabelacomgrade"/>
        <w:tblW w:w="8505" w:type="dxa"/>
        <w:tblInd w:w="680" w:type="dxa"/>
        <w:tblLayout w:type="fixed"/>
        <w:tblLook w:val="0000" w:firstRow="0" w:lastRow="0" w:firstColumn="0" w:lastColumn="0" w:noHBand="0" w:noVBand="0"/>
      </w:tblPr>
      <w:tblGrid>
        <w:gridCol w:w="3402"/>
        <w:gridCol w:w="5103"/>
      </w:tblGrid>
      <w:tr w:rsidR="00CF542A" w:rsidRPr="00CF542A" w14:paraId="62F8BB5F" w14:textId="77777777" w:rsidTr="00CF542A">
        <w:tc>
          <w:tcPr>
            <w:tcW w:w="3402" w:type="dxa"/>
          </w:tcPr>
          <w:p w14:paraId="4294E837" w14:textId="77777777" w:rsidR="00C44119" w:rsidRPr="00CF542A" w:rsidRDefault="00C44119" w:rsidP="00CF542A">
            <w:pPr>
              <w:pStyle w:val="TableHeader"/>
              <w:spacing w:before="0" w:after="0"/>
              <w:ind w:left="0" w:right="0" w:firstLine="0"/>
              <w:jc w:val="center"/>
              <w:rPr>
                <w:color w:val="auto"/>
                <w:lang w:val="pt-BR"/>
              </w:rPr>
            </w:pPr>
            <w:r w:rsidRPr="00CF542A">
              <w:rPr>
                <w:color w:val="auto"/>
                <w:lang w:val="pt-BR"/>
              </w:rPr>
              <w:t>Atributo</w:t>
            </w:r>
          </w:p>
        </w:tc>
        <w:tc>
          <w:tcPr>
            <w:tcW w:w="5103" w:type="dxa"/>
          </w:tcPr>
          <w:p w14:paraId="659D6A02" w14:textId="77777777" w:rsidR="00C44119" w:rsidRPr="00CF542A" w:rsidRDefault="00C44119" w:rsidP="00CF542A">
            <w:pPr>
              <w:pStyle w:val="TableHeader"/>
              <w:spacing w:before="0" w:after="0"/>
              <w:ind w:left="0" w:right="0" w:firstLine="0"/>
              <w:jc w:val="center"/>
              <w:rPr>
                <w:color w:val="auto"/>
                <w:lang w:val="pt-BR"/>
              </w:rPr>
            </w:pPr>
            <w:r w:rsidRPr="00CF542A">
              <w:rPr>
                <w:color w:val="auto"/>
                <w:lang w:val="pt-BR"/>
              </w:rPr>
              <w:t>Descrição</w:t>
            </w:r>
          </w:p>
        </w:tc>
      </w:tr>
      <w:tr w:rsidR="00C44119" w:rsidRPr="00CF542A" w14:paraId="000F7155" w14:textId="77777777" w:rsidTr="00CF542A">
        <w:tc>
          <w:tcPr>
            <w:tcW w:w="3402" w:type="dxa"/>
          </w:tcPr>
          <w:p w14:paraId="7B3913E2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ID_ARQUIVOS</w:t>
            </w:r>
          </w:p>
        </w:tc>
        <w:tc>
          <w:tcPr>
            <w:tcW w:w="5103" w:type="dxa"/>
          </w:tcPr>
          <w:p w14:paraId="57BCC647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proofErr w:type="spellStart"/>
            <w:proofErr w:type="gramStart"/>
            <w:r w:rsidRPr="00CF542A">
              <w:rPr>
                <w:lang w:val="pt-BR"/>
              </w:rPr>
              <w:t>Numero</w:t>
            </w:r>
            <w:proofErr w:type="spellEnd"/>
            <w:r w:rsidRPr="00CF542A">
              <w:rPr>
                <w:lang w:val="pt-BR"/>
              </w:rPr>
              <w:t xml:space="preserve"> Gerado</w:t>
            </w:r>
            <w:proofErr w:type="gramEnd"/>
            <w:r w:rsidRPr="00CF542A">
              <w:rPr>
                <w:lang w:val="pt-BR"/>
              </w:rPr>
              <w:t xml:space="preserve"> por uma </w:t>
            </w:r>
            <w:proofErr w:type="spellStart"/>
            <w:r w:rsidRPr="00CF542A">
              <w:rPr>
                <w:lang w:val="pt-BR"/>
              </w:rPr>
              <w:t>Sequencia</w:t>
            </w:r>
            <w:proofErr w:type="spellEnd"/>
            <w:r w:rsidRPr="00CF542A">
              <w:rPr>
                <w:lang w:val="pt-BR"/>
              </w:rPr>
              <w:t xml:space="preserve"> para </w:t>
            </w:r>
            <w:proofErr w:type="spellStart"/>
            <w:r w:rsidRPr="00CF542A">
              <w:rPr>
                <w:lang w:val="pt-BR"/>
              </w:rPr>
              <w:t>armazendar</w:t>
            </w:r>
            <w:proofErr w:type="spellEnd"/>
            <w:r w:rsidRPr="00CF542A">
              <w:rPr>
                <w:lang w:val="pt-BR"/>
              </w:rPr>
              <w:t xml:space="preserve"> os Arquivos Recepcionados</w:t>
            </w:r>
          </w:p>
        </w:tc>
      </w:tr>
      <w:tr w:rsidR="00C44119" w:rsidRPr="00CF542A" w14:paraId="2BBEC2E3" w14:textId="77777777" w:rsidTr="00CF542A">
        <w:tc>
          <w:tcPr>
            <w:tcW w:w="3402" w:type="dxa"/>
          </w:tcPr>
          <w:p w14:paraId="6B7B6DB1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ID_CONVENIO</w:t>
            </w:r>
          </w:p>
        </w:tc>
        <w:tc>
          <w:tcPr>
            <w:tcW w:w="5103" w:type="dxa"/>
          </w:tcPr>
          <w:p w14:paraId="792C18C2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Código do Convênio Bancário</w:t>
            </w:r>
          </w:p>
        </w:tc>
      </w:tr>
      <w:tr w:rsidR="00C44119" w:rsidRPr="00CF542A" w14:paraId="0BEEF5CE" w14:textId="77777777" w:rsidTr="00CF542A">
        <w:tc>
          <w:tcPr>
            <w:tcW w:w="3402" w:type="dxa"/>
          </w:tcPr>
          <w:p w14:paraId="50475468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ID_BANCO</w:t>
            </w:r>
          </w:p>
        </w:tc>
        <w:tc>
          <w:tcPr>
            <w:tcW w:w="5103" w:type="dxa"/>
          </w:tcPr>
          <w:p w14:paraId="5B7E00BB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Código do Banco Arrecadador</w:t>
            </w:r>
          </w:p>
        </w:tc>
      </w:tr>
      <w:tr w:rsidR="00C44119" w:rsidRPr="00CF542A" w14:paraId="32806615" w14:textId="77777777" w:rsidTr="00CF542A">
        <w:tc>
          <w:tcPr>
            <w:tcW w:w="3402" w:type="dxa"/>
          </w:tcPr>
          <w:p w14:paraId="69589A94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TIPO_ARQUIVO</w:t>
            </w:r>
          </w:p>
        </w:tc>
        <w:tc>
          <w:tcPr>
            <w:tcW w:w="5103" w:type="dxa"/>
          </w:tcPr>
          <w:p w14:paraId="072F0932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 xml:space="preserve">1 - </w:t>
            </w:r>
            <w:proofErr w:type="spellStart"/>
            <w:r w:rsidRPr="00CF542A">
              <w:rPr>
                <w:lang w:val="pt-BR"/>
              </w:rPr>
              <w:t>Arrec</w:t>
            </w:r>
            <w:bookmarkStart w:id="30" w:name="_GoBack"/>
            <w:bookmarkEnd w:id="30"/>
            <w:r w:rsidRPr="00CF542A">
              <w:rPr>
                <w:lang w:val="pt-BR"/>
              </w:rPr>
              <w:t>adacao</w:t>
            </w:r>
            <w:proofErr w:type="spellEnd"/>
            <w:r w:rsidRPr="00CF542A">
              <w:rPr>
                <w:lang w:val="pt-BR"/>
              </w:rPr>
              <w:t>, 2- Simples Nacional</w:t>
            </w:r>
          </w:p>
        </w:tc>
      </w:tr>
      <w:tr w:rsidR="00C44119" w:rsidRPr="00CF542A" w14:paraId="4FAA6FFE" w14:textId="77777777" w:rsidTr="00CF542A">
        <w:tc>
          <w:tcPr>
            <w:tcW w:w="3402" w:type="dxa"/>
          </w:tcPr>
          <w:p w14:paraId="02D8FFD6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CARACTERISTICA_ARQUIVO</w:t>
            </w:r>
          </w:p>
        </w:tc>
        <w:tc>
          <w:tcPr>
            <w:tcW w:w="5103" w:type="dxa"/>
          </w:tcPr>
          <w:p w14:paraId="59DB5DCD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Tipo de arquivo (1-online 2-consolidado)</w:t>
            </w:r>
          </w:p>
        </w:tc>
      </w:tr>
      <w:tr w:rsidR="00C44119" w:rsidRPr="00CF542A" w14:paraId="4B7EF88F" w14:textId="77777777" w:rsidTr="00CF542A">
        <w:tc>
          <w:tcPr>
            <w:tcW w:w="3402" w:type="dxa"/>
          </w:tcPr>
          <w:p w14:paraId="5897510B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DATA_ARQUIVO</w:t>
            </w:r>
          </w:p>
        </w:tc>
        <w:tc>
          <w:tcPr>
            <w:tcW w:w="5103" w:type="dxa"/>
          </w:tcPr>
          <w:p w14:paraId="400CF0CE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Data de Recepção do Arquivo</w:t>
            </w:r>
          </w:p>
        </w:tc>
      </w:tr>
      <w:tr w:rsidR="00C44119" w:rsidRPr="00CF542A" w14:paraId="133859F8" w14:textId="77777777" w:rsidTr="00CF542A">
        <w:tc>
          <w:tcPr>
            <w:tcW w:w="3402" w:type="dxa"/>
          </w:tcPr>
          <w:p w14:paraId="61126B1A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SITUACAO</w:t>
            </w:r>
          </w:p>
        </w:tc>
        <w:tc>
          <w:tcPr>
            <w:tcW w:w="5103" w:type="dxa"/>
          </w:tcPr>
          <w:p w14:paraId="1AA3A687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1-PROCESSADO, 3-PROCESSADO COM ERROS</w:t>
            </w:r>
          </w:p>
        </w:tc>
      </w:tr>
      <w:tr w:rsidR="00C44119" w:rsidRPr="00CF542A" w14:paraId="53547209" w14:textId="77777777" w:rsidTr="00CF542A">
        <w:tc>
          <w:tcPr>
            <w:tcW w:w="3402" w:type="dxa"/>
          </w:tcPr>
          <w:p w14:paraId="73E03929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QUANTIDADE_DOCS</w:t>
            </w:r>
          </w:p>
        </w:tc>
        <w:tc>
          <w:tcPr>
            <w:tcW w:w="5103" w:type="dxa"/>
          </w:tcPr>
          <w:p w14:paraId="7BFDD154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Quantidade de Documentos Processados no Arquivo</w:t>
            </w:r>
          </w:p>
        </w:tc>
      </w:tr>
      <w:tr w:rsidR="00C44119" w:rsidRPr="00CF542A" w14:paraId="1250083C" w14:textId="77777777" w:rsidTr="00CF542A">
        <w:tc>
          <w:tcPr>
            <w:tcW w:w="3402" w:type="dxa"/>
          </w:tcPr>
          <w:p w14:paraId="69A79A1C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VALOR_TOTAL</w:t>
            </w:r>
          </w:p>
        </w:tc>
        <w:tc>
          <w:tcPr>
            <w:tcW w:w="5103" w:type="dxa"/>
          </w:tcPr>
          <w:p w14:paraId="5DD01204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Valor Total do Arquivo Processado</w:t>
            </w:r>
          </w:p>
        </w:tc>
      </w:tr>
    </w:tbl>
    <w:p w14:paraId="2358A50A" w14:textId="77777777" w:rsidR="00C44119" w:rsidRPr="00CF542A" w:rsidRDefault="00C44119" w:rsidP="00C44119">
      <w:pPr>
        <w:rPr>
          <w:lang w:val="pt-BR"/>
        </w:rPr>
      </w:pPr>
    </w:p>
    <w:p w14:paraId="1AC02FCD" w14:textId="77777777" w:rsidR="00C44119" w:rsidRPr="00CF542A" w:rsidRDefault="00C44119" w:rsidP="00C44119">
      <w:pPr>
        <w:rPr>
          <w:lang w:val="pt-BR"/>
        </w:rPr>
      </w:pPr>
      <w:r w:rsidRPr="00CF542A">
        <w:rPr>
          <w:lang w:val="pt-BR"/>
        </w:rPr>
        <w:t xml:space="preserve">TABELA – </w:t>
      </w:r>
      <w:proofErr w:type="gramStart"/>
      <w:r w:rsidRPr="00CF542A">
        <w:rPr>
          <w:lang w:val="pt-BR"/>
        </w:rPr>
        <w:t>TA</w:t>
      </w:r>
      <w:proofErr w:type="gramEnd"/>
      <w:r w:rsidRPr="00CF542A">
        <w:rPr>
          <w:lang w:val="pt-BR"/>
        </w:rPr>
        <w:t>_ARQUIVO_DETALHE_PAGOS</w:t>
      </w:r>
    </w:p>
    <w:tbl>
      <w:tblPr>
        <w:tblStyle w:val="Tabelacomgrade"/>
        <w:tblW w:w="8505" w:type="dxa"/>
        <w:tblInd w:w="680" w:type="dxa"/>
        <w:tblLayout w:type="fixed"/>
        <w:tblLook w:val="0000" w:firstRow="0" w:lastRow="0" w:firstColumn="0" w:lastColumn="0" w:noHBand="0" w:noVBand="0"/>
      </w:tblPr>
      <w:tblGrid>
        <w:gridCol w:w="3402"/>
        <w:gridCol w:w="5103"/>
      </w:tblGrid>
      <w:tr w:rsidR="00CF542A" w:rsidRPr="00CF542A" w14:paraId="0DB8AFC8" w14:textId="77777777" w:rsidTr="00CF542A">
        <w:tc>
          <w:tcPr>
            <w:tcW w:w="3402" w:type="dxa"/>
          </w:tcPr>
          <w:p w14:paraId="59F683AB" w14:textId="77777777" w:rsidR="00C44119" w:rsidRPr="00CF542A" w:rsidRDefault="00C44119" w:rsidP="00CF542A">
            <w:pPr>
              <w:pStyle w:val="TableHeader"/>
              <w:spacing w:before="0" w:after="0"/>
              <w:ind w:left="0" w:right="0" w:firstLine="0"/>
              <w:jc w:val="center"/>
              <w:rPr>
                <w:color w:val="auto"/>
                <w:lang w:val="pt-BR"/>
              </w:rPr>
            </w:pPr>
            <w:r w:rsidRPr="00CF542A">
              <w:rPr>
                <w:color w:val="auto"/>
                <w:lang w:val="pt-BR"/>
              </w:rPr>
              <w:t>Atributo</w:t>
            </w:r>
          </w:p>
        </w:tc>
        <w:tc>
          <w:tcPr>
            <w:tcW w:w="5103" w:type="dxa"/>
          </w:tcPr>
          <w:p w14:paraId="612619CD" w14:textId="77777777" w:rsidR="00C44119" w:rsidRPr="00CF542A" w:rsidRDefault="00C44119" w:rsidP="00CF542A">
            <w:pPr>
              <w:pStyle w:val="TableHeader"/>
              <w:spacing w:before="0" w:after="0"/>
              <w:ind w:left="0" w:right="0" w:firstLine="0"/>
              <w:jc w:val="center"/>
              <w:rPr>
                <w:color w:val="auto"/>
                <w:lang w:val="pt-BR"/>
              </w:rPr>
            </w:pPr>
            <w:r w:rsidRPr="00CF542A">
              <w:rPr>
                <w:color w:val="auto"/>
                <w:lang w:val="pt-BR"/>
              </w:rPr>
              <w:t>Descrição</w:t>
            </w:r>
          </w:p>
        </w:tc>
      </w:tr>
      <w:tr w:rsidR="00C44119" w:rsidRPr="00CF542A" w14:paraId="791E6713" w14:textId="77777777" w:rsidTr="00CF542A">
        <w:tc>
          <w:tcPr>
            <w:tcW w:w="3402" w:type="dxa"/>
          </w:tcPr>
          <w:p w14:paraId="013C4B20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ID_ARQUIVOS</w:t>
            </w:r>
          </w:p>
        </w:tc>
        <w:tc>
          <w:tcPr>
            <w:tcW w:w="5103" w:type="dxa"/>
          </w:tcPr>
          <w:p w14:paraId="011AB856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proofErr w:type="spellStart"/>
            <w:proofErr w:type="gramStart"/>
            <w:r w:rsidRPr="00CF542A">
              <w:rPr>
                <w:lang w:val="pt-BR"/>
              </w:rPr>
              <w:t>Numero</w:t>
            </w:r>
            <w:proofErr w:type="spellEnd"/>
            <w:r w:rsidRPr="00CF542A">
              <w:rPr>
                <w:lang w:val="pt-BR"/>
              </w:rPr>
              <w:t xml:space="preserve"> Gerado</w:t>
            </w:r>
            <w:proofErr w:type="gramEnd"/>
            <w:r w:rsidRPr="00CF542A">
              <w:rPr>
                <w:lang w:val="pt-BR"/>
              </w:rPr>
              <w:t xml:space="preserve"> por uma </w:t>
            </w:r>
            <w:proofErr w:type="spellStart"/>
            <w:r w:rsidRPr="00CF542A">
              <w:rPr>
                <w:lang w:val="pt-BR"/>
              </w:rPr>
              <w:t>Sequencia</w:t>
            </w:r>
            <w:proofErr w:type="spellEnd"/>
            <w:r w:rsidRPr="00CF542A">
              <w:rPr>
                <w:lang w:val="pt-BR"/>
              </w:rPr>
              <w:t xml:space="preserve"> para </w:t>
            </w:r>
            <w:proofErr w:type="spellStart"/>
            <w:r w:rsidRPr="00CF542A">
              <w:rPr>
                <w:lang w:val="pt-BR"/>
              </w:rPr>
              <w:t>armazendar</w:t>
            </w:r>
            <w:proofErr w:type="spellEnd"/>
            <w:r w:rsidRPr="00CF542A">
              <w:rPr>
                <w:lang w:val="pt-BR"/>
              </w:rPr>
              <w:t xml:space="preserve"> os Arquivos Recepcionados</w:t>
            </w:r>
          </w:p>
        </w:tc>
      </w:tr>
      <w:tr w:rsidR="00C44119" w:rsidRPr="00CF542A" w14:paraId="274F863D" w14:textId="77777777" w:rsidTr="00CF542A">
        <w:tc>
          <w:tcPr>
            <w:tcW w:w="3402" w:type="dxa"/>
          </w:tcPr>
          <w:p w14:paraId="1E653335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DATA_PAGAMENTO</w:t>
            </w:r>
          </w:p>
        </w:tc>
        <w:tc>
          <w:tcPr>
            <w:tcW w:w="5103" w:type="dxa"/>
          </w:tcPr>
          <w:p w14:paraId="2B6A47C1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proofErr w:type="gramStart"/>
            <w:r w:rsidRPr="00CF542A">
              <w:rPr>
                <w:lang w:val="pt-BR"/>
              </w:rPr>
              <w:t>data</w:t>
            </w:r>
            <w:proofErr w:type="gramEnd"/>
            <w:r w:rsidRPr="00CF542A">
              <w:rPr>
                <w:lang w:val="pt-BR"/>
              </w:rPr>
              <w:t xml:space="preserve"> e hora que foi feito o pagamento</w:t>
            </w:r>
          </w:p>
        </w:tc>
      </w:tr>
    </w:tbl>
    <w:p w14:paraId="30DDA4CF" w14:textId="77777777" w:rsidR="00C44119" w:rsidRPr="00CF542A" w:rsidRDefault="00C44119" w:rsidP="00C44119">
      <w:pPr>
        <w:rPr>
          <w:lang w:val="pt-BR"/>
        </w:rPr>
      </w:pPr>
    </w:p>
    <w:p w14:paraId="42085A16" w14:textId="77777777" w:rsidR="00C44119" w:rsidRPr="00CF542A" w:rsidRDefault="00C44119" w:rsidP="00C44119">
      <w:pPr>
        <w:rPr>
          <w:lang w:val="pt-BR"/>
        </w:rPr>
      </w:pPr>
      <w:r w:rsidRPr="00CF542A">
        <w:rPr>
          <w:lang w:val="pt-BR"/>
        </w:rPr>
        <w:t xml:space="preserve">TABELA – </w:t>
      </w:r>
      <w:proofErr w:type="gramStart"/>
      <w:r w:rsidRPr="00CF542A">
        <w:rPr>
          <w:lang w:val="pt-BR"/>
        </w:rPr>
        <w:t>TA</w:t>
      </w:r>
      <w:proofErr w:type="gramEnd"/>
      <w:r w:rsidRPr="00CF542A">
        <w:rPr>
          <w:lang w:val="pt-BR"/>
        </w:rPr>
        <w:t>_LOTES_PAGOS_ARREC</w:t>
      </w:r>
    </w:p>
    <w:tbl>
      <w:tblPr>
        <w:tblStyle w:val="Tabelacomgrade"/>
        <w:tblW w:w="8505" w:type="dxa"/>
        <w:tblInd w:w="680" w:type="dxa"/>
        <w:tblLayout w:type="fixed"/>
        <w:tblLook w:val="0000" w:firstRow="0" w:lastRow="0" w:firstColumn="0" w:lastColumn="0" w:noHBand="0" w:noVBand="0"/>
      </w:tblPr>
      <w:tblGrid>
        <w:gridCol w:w="3402"/>
        <w:gridCol w:w="5103"/>
      </w:tblGrid>
      <w:tr w:rsidR="00CF542A" w:rsidRPr="00CF542A" w14:paraId="3930F746" w14:textId="77777777" w:rsidTr="00CF542A">
        <w:tc>
          <w:tcPr>
            <w:tcW w:w="3402" w:type="dxa"/>
          </w:tcPr>
          <w:p w14:paraId="5574E35F" w14:textId="77777777" w:rsidR="00C44119" w:rsidRPr="00CF542A" w:rsidRDefault="00C44119" w:rsidP="00CF542A">
            <w:pPr>
              <w:pStyle w:val="TableHeader"/>
              <w:spacing w:before="0" w:after="0"/>
              <w:ind w:left="0" w:right="0" w:firstLine="0"/>
              <w:jc w:val="center"/>
              <w:rPr>
                <w:color w:val="auto"/>
                <w:lang w:val="pt-BR"/>
              </w:rPr>
            </w:pPr>
            <w:r w:rsidRPr="00CF542A">
              <w:rPr>
                <w:color w:val="auto"/>
                <w:lang w:val="pt-BR"/>
              </w:rPr>
              <w:t>Atributo</w:t>
            </w:r>
          </w:p>
        </w:tc>
        <w:tc>
          <w:tcPr>
            <w:tcW w:w="5103" w:type="dxa"/>
          </w:tcPr>
          <w:p w14:paraId="00438424" w14:textId="77777777" w:rsidR="00C44119" w:rsidRPr="00CF542A" w:rsidRDefault="00C44119" w:rsidP="00CF542A">
            <w:pPr>
              <w:pStyle w:val="TableHeader"/>
              <w:spacing w:before="0" w:after="0"/>
              <w:ind w:left="0" w:right="0" w:firstLine="0"/>
              <w:jc w:val="center"/>
              <w:rPr>
                <w:color w:val="auto"/>
                <w:lang w:val="pt-BR"/>
              </w:rPr>
            </w:pPr>
            <w:r w:rsidRPr="00CF542A">
              <w:rPr>
                <w:color w:val="auto"/>
                <w:lang w:val="pt-BR"/>
              </w:rPr>
              <w:t>Descrição</w:t>
            </w:r>
          </w:p>
        </w:tc>
      </w:tr>
      <w:tr w:rsidR="00C44119" w:rsidRPr="00CF542A" w14:paraId="207A57F6" w14:textId="77777777" w:rsidTr="00CF542A">
        <w:tc>
          <w:tcPr>
            <w:tcW w:w="3402" w:type="dxa"/>
          </w:tcPr>
          <w:p w14:paraId="268B19FD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TIPO</w:t>
            </w:r>
          </w:p>
        </w:tc>
        <w:tc>
          <w:tcPr>
            <w:tcW w:w="5103" w:type="dxa"/>
          </w:tcPr>
          <w:p w14:paraId="4170D3CE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Origem da transação (1-bdar, 2-tpar)</w:t>
            </w:r>
          </w:p>
        </w:tc>
      </w:tr>
      <w:tr w:rsidR="00C44119" w:rsidRPr="00CF542A" w14:paraId="3732FD18" w14:textId="77777777" w:rsidTr="00CF542A">
        <w:tc>
          <w:tcPr>
            <w:tcW w:w="3402" w:type="dxa"/>
          </w:tcPr>
          <w:p w14:paraId="108D2ED8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DATA_RECEPCAO</w:t>
            </w:r>
          </w:p>
        </w:tc>
        <w:tc>
          <w:tcPr>
            <w:tcW w:w="5103" w:type="dxa"/>
          </w:tcPr>
          <w:p w14:paraId="134AC9F8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Data da Recepção do Pagamento</w:t>
            </w:r>
          </w:p>
        </w:tc>
      </w:tr>
      <w:tr w:rsidR="00C44119" w:rsidRPr="00CF542A" w14:paraId="510AA03B" w14:textId="77777777" w:rsidTr="00CF542A">
        <w:tc>
          <w:tcPr>
            <w:tcW w:w="3402" w:type="dxa"/>
          </w:tcPr>
          <w:p w14:paraId="3A245EEE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ID_CONVENIO</w:t>
            </w:r>
          </w:p>
        </w:tc>
        <w:tc>
          <w:tcPr>
            <w:tcW w:w="5103" w:type="dxa"/>
          </w:tcPr>
          <w:p w14:paraId="205AA8CE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Código do Convênio Bancário</w:t>
            </w:r>
          </w:p>
        </w:tc>
      </w:tr>
      <w:tr w:rsidR="00C44119" w:rsidRPr="00CF542A" w14:paraId="286D7F2F" w14:textId="77777777" w:rsidTr="00CF542A">
        <w:tc>
          <w:tcPr>
            <w:tcW w:w="3402" w:type="dxa"/>
          </w:tcPr>
          <w:p w14:paraId="1FB1D685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ID_BANCO</w:t>
            </w:r>
          </w:p>
        </w:tc>
        <w:tc>
          <w:tcPr>
            <w:tcW w:w="5103" w:type="dxa"/>
          </w:tcPr>
          <w:p w14:paraId="047F730D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Código do Banco Arrecadador</w:t>
            </w:r>
          </w:p>
        </w:tc>
      </w:tr>
      <w:tr w:rsidR="00C44119" w:rsidRPr="00CF542A" w14:paraId="6743E2E4" w14:textId="77777777" w:rsidTr="00CF542A">
        <w:tc>
          <w:tcPr>
            <w:tcW w:w="3402" w:type="dxa"/>
          </w:tcPr>
          <w:p w14:paraId="0BB4F02A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lastRenderedPageBreak/>
              <w:t>QUANTIDADE_RECEPCIONADO</w:t>
            </w:r>
          </w:p>
        </w:tc>
        <w:tc>
          <w:tcPr>
            <w:tcW w:w="5103" w:type="dxa"/>
          </w:tcPr>
          <w:p w14:paraId="376E36AD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Quantidade Recepcionada no TPAR e ou BDAR</w:t>
            </w:r>
          </w:p>
          <w:p w14:paraId="1A346643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 xml:space="preserve">(Somatório das Colunas quantidade </w:t>
            </w:r>
            <w:proofErr w:type="spellStart"/>
            <w:r w:rsidRPr="00CF542A">
              <w:rPr>
                <w:lang w:val="pt-BR"/>
              </w:rPr>
              <w:t>docs</w:t>
            </w:r>
            <w:proofErr w:type="spellEnd"/>
            <w:r w:rsidRPr="00CF542A">
              <w:rPr>
                <w:lang w:val="pt-BR"/>
              </w:rPr>
              <w:t xml:space="preserve"> + Quantidade </w:t>
            </w:r>
            <w:proofErr w:type="gramStart"/>
            <w:r w:rsidRPr="00CF542A">
              <w:rPr>
                <w:lang w:val="pt-BR"/>
              </w:rPr>
              <w:t>Erros )</w:t>
            </w:r>
            <w:proofErr w:type="gramEnd"/>
          </w:p>
        </w:tc>
      </w:tr>
      <w:tr w:rsidR="00C44119" w:rsidRPr="00CF542A" w14:paraId="29D1E8FB" w14:textId="77777777" w:rsidTr="00CF542A">
        <w:tc>
          <w:tcPr>
            <w:tcW w:w="3402" w:type="dxa"/>
          </w:tcPr>
          <w:p w14:paraId="32643AC4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VALOR_RECEPCIONADO</w:t>
            </w:r>
          </w:p>
        </w:tc>
        <w:tc>
          <w:tcPr>
            <w:tcW w:w="5103" w:type="dxa"/>
          </w:tcPr>
          <w:p w14:paraId="4A2F474C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>Valor Recepcionado para o TPAR e ou BDAR</w:t>
            </w:r>
          </w:p>
          <w:p w14:paraId="12CEFD23" w14:textId="77777777" w:rsidR="00C44119" w:rsidRPr="00CF542A" w:rsidRDefault="00C44119" w:rsidP="00CF542A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CF542A">
              <w:rPr>
                <w:lang w:val="pt-BR"/>
              </w:rPr>
              <w:t xml:space="preserve">(Somatório das Colunas Valor Lotes + Valor </w:t>
            </w:r>
            <w:proofErr w:type="gramStart"/>
            <w:r w:rsidRPr="00CF542A">
              <w:rPr>
                <w:lang w:val="pt-BR"/>
              </w:rPr>
              <w:t>Erros )</w:t>
            </w:r>
            <w:proofErr w:type="gramEnd"/>
          </w:p>
        </w:tc>
      </w:tr>
    </w:tbl>
    <w:p w14:paraId="61531B68" w14:textId="77777777" w:rsidR="00B90D06" w:rsidRPr="00CF542A" w:rsidRDefault="00B90D06" w:rsidP="001404DC">
      <w:pPr>
        <w:jc w:val="both"/>
        <w:rPr>
          <w:lang w:val="pt-BR"/>
        </w:rPr>
      </w:pPr>
    </w:p>
    <w:sectPr w:rsidR="00B90D06" w:rsidRPr="00CF542A" w:rsidSect="003F5576">
      <w:headerReference w:type="default" r:id="rId8"/>
      <w:footerReference w:type="default" r:id="rId9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07671" w14:textId="77777777" w:rsidR="00E54423" w:rsidRDefault="00E54423">
      <w:r>
        <w:separator/>
      </w:r>
    </w:p>
  </w:endnote>
  <w:endnote w:type="continuationSeparator" w:id="0">
    <w:p w14:paraId="1444E2DF" w14:textId="77777777" w:rsidR="00E54423" w:rsidRDefault="00E54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7633F" w14:textId="0B221C0B" w:rsidR="0066365B" w:rsidRPr="001F108F" w:rsidRDefault="00E54423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D100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061725" r:id="rId2"/>
      </w:object>
    </w:r>
    <w:r w:rsidR="0066365B">
      <w:rPr>
        <w:b/>
      </w:rPr>
      <w:t>SEFAZ</w:t>
    </w:r>
    <w:r w:rsidR="0066365B" w:rsidRPr="001F108F">
      <w:rPr>
        <w:b/>
      </w:rPr>
      <w:t>-TOCANTINS</w:t>
    </w:r>
    <w:r w:rsidR="0066365B" w:rsidRPr="001F108F">
      <w:rPr>
        <w:b/>
      </w:rPr>
      <w:tab/>
    </w:r>
    <w:r w:rsidR="0066365B" w:rsidRPr="001F108F">
      <w:rPr>
        <w:b/>
      </w:rPr>
      <w:fldChar w:fldCharType="begin"/>
    </w:r>
    <w:r w:rsidR="0066365B" w:rsidRPr="001F108F">
      <w:rPr>
        <w:b/>
      </w:rPr>
      <w:instrText>PAGE   \* MERGEFORMAT</w:instrText>
    </w:r>
    <w:r w:rsidR="0066365B" w:rsidRPr="001F108F">
      <w:rPr>
        <w:b/>
      </w:rPr>
      <w:fldChar w:fldCharType="separate"/>
    </w:r>
    <w:r w:rsidR="00CF542A" w:rsidRPr="00CF542A">
      <w:rPr>
        <w:b/>
        <w:noProof/>
        <w:lang w:val="pt-BR"/>
      </w:rPr>
      <w:t>7</w:t>
    </w:r>
    <w:r w:rsidR="0066365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C4E0F" w14:textId="77777777" w:rsidR="00E54423" w:rsidRDefault="00E54423">
      <w:r>
        <w:separator/>
      </w:r>
    </w:p>
  </w:footnote>
  <w:footnote w:type="continuationSeparator" w:id="0">
    <w:p w14:paraId="4375525F" w14:textId="77777777" w:rsidR="00E54423" w:rsidRDefault="00E54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2C761" w14:textId="77777777" w:rsidR="0066365B" w:rsidRPr="000A2EDD" w:rsidRDefault="0066365B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AEBAADE" wp14:editId="1E06EFB3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54423">
      <w:rPr>
        <w:noProof/>
        <w:snapToGrid/>
        <w:color w:val="4F81BD"/>
        <w:sz w:val="18"/>
        <w:szCs w:val="18"/>
        <w:lang w:val="pt-BR" w:eastAsia="pt-BR"/>
      </w:rPr>
      <w:pict w14:anchorId="0B267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3D63BD7"/>
    <w:multiLevelType w:val="hybridMultilevel"/>
    <w:tmpl w:val="E88CE880"/>
    <w:lvl w:ilvl="0" w:tplc="0416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4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7427E7"/>
    <w:multiLevelType w:val="hybridMultilevel"/>
    <w:tmpl w:val="C87A712A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5E3511"/>
    <w:multiLevelType w:val="hybridMultilevel"/>
    <w:tmpl w:val="1BEA649C"/>
    <w:lvl w:ilvl="0" w:tplc="04160001">
      <w:start w:val="1"/>
      <w:numFmt w:val="bullet"/>
      <w:lvlText w:val=""/>
      <w:lvlJc w:val="left"/>
      <w:pPr>
        <w:ind w:left="18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11" w15:restartNumberingAfterBreak="0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AD52925"/>
    <w:multiLevelType w:val="multilevel"/>
    <w:tmpl w:val="0A2A4C42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1" w15:restartNumberingAfterBreak="0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4"/>
  </w:num>
  <w:num w:numId="5">
    <w:abstractNumId w:val="2"/>
  </w:num>
  <w:num w:numId="6">
    <w:abstractNumId w:val="13"/>
  </w:num>
  <w:num w:numId="7">
    <w:abstractNumId w:val="15"/>
  </w:num>
  <w:num w:numId="8">
    <w:abstractNumId w:val="19"/>
  </w:num>
  <w:num w:numId="9">
    <w:abstractNumId w:val="17"/>
  </w:num>
  <w:num w:numId="10">
    <w:abstractNumId w:val="16"/>
  </w:num>
  <w:num w:numId="11">
    <w:abstractNumId w:val="4"/>
  </w:num>
  <w:num w:numId="12">
    <w:abstractNumId w:val="17"/>
  </w:num>
  <w:num w:numId="13">
    <w:abstractNumId w:val="17"/>
  </w:num>
  <w:num w:numId="14">
    <w:abstractNumId w:val="18"/>
  </w:num>
  <w:num w:numId="15">
    <w:abstractNumId w:val="17"/>
  </w:num>
  <w:num w:numId="16">
    <w:abstractNumId w:val="17"/>
  </w:num>
  <w:num w:numId="17">
    <w:abstractNumId w:val="17"/>
  </w:num>
  <w:num w:numId="18">
    <w:abstractNumId w:val="8"/>
  </w:num>
  <w:num w:numId="19">
    <w:abstractNumId w:val="1"/>
  </w:num>
  <w:num w:numId="20">
    <w:abstractNumId w:val="12"/>
  </w:num>
  <w:num w:numId="21">
    <w:abstractNumId w:val="9"/>
  </w:num>
  <w:num w:numId="22">
    <w:abstractNumId w:val="5"/>
  </w:num>
  <w:num w:numId="23">
    <w:abstractNumId w:val="11"/>
  </w:num>
  <w:num w:numId="24">
    <w:abstractNumId w:val="20"/>
  </w:num>
  <w:num w:numId="25">
    <w:abstractNumId w:val="21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3"/>
  </w:num>
  <w:num w:numId="46">
    <w:abstractNumId w:val="10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622C"/>
    <w:rsid w:val="00017DDD"/>
    <w:rsid w:val="00024F5E"/>
    <w:rsid w:val="00035CB2"/>
    <w:rsid w:val="000514B0"/>
    <w:rsid w:val="000612FC"/>
    <w:rsid w:val="00085B41"/>
    <w:rsid w:val="000941DB"/>
    <w:rsid w:val="000A79BB"/>
    <w:rsid w:val="000B61E4"/>
    <w:rsid w:val="000E2962"/>
    <w:rsid w:val="000F1994"/>
    <w:rsid w:val="000F3269"/>
    <w:rsid w:val="000F772F"/>
    <w:rsid w:val="00112A21"/>
    <w:rsid w:val="001167F1"/>
    <w:rsid w:val="00121F5C"/>
    <w:rsid w:val="001240E9"/>
    <w:rsid w:val="0013090F"/>
    <w:rsid w:val="001349CC"/>
    <w:rsid w:val="001404DC"/>
    <w:rsid w:val="00141C1A"/>
    <w:rsid w:val="00176FC9"/>
    <w:rsid w:val="00191072"/>
    <w:rsid w:val="00191BB4"/>
    <w:rsid w:val="001A2C86"/>
    <w:rsid w:val="001B41AF"/>
    <w:rsid w:val="001B6DD2"/>
    <w:rsid w:val="001C6B79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CBA"/>
    <w:rsid w:val="00227A3B"/>
    <w:rsid w:val="002332F5"/>
    <w:rsid w:val="0023582A"/>
    <w:rsid w:val="00244BB3"/>
    <w:rsid w:val="00256B37"/>
    <w:rsid w:val="00262EC6"/>
    <w:rsid w:val="002645EC"/>
    <w:rsid w:val="00266579"/>
    <w:rsid w:val="002669D8"/>
    <w:rsid w:val="00267728"/>
    <w:rsid w:val="002700BE"/>
    <w:rsid w:val="002719CE"/>
    <w:rsid w:val="00277F09"/>
    <w:rsid w:val="0028503E"/>
    <w:rsid w:val="00292B57"/>
    <w:rsid w:val="002A1834"/>
    <w:rsid w:val="002A4917"/>
    <w:rsid w:val="002A5630"/>
    <w:rsid w:val="002A7066"/>
    <w:rsid w:val="002B16CD"/>
    <w:rsid w:val="002B23CC"/>
    <w:rsid w:val="002B45AA"/>
    <w:rsid w:val="002C1524"/>
    <w:rsid w:val="002D34B2"/>
    <w:rsid w:val="002D68D6"/>
    <w:rsid w:val="002D75E3"/>
    <w:rsid w:val="002E0856"/>
    <w:rsid w:val="002F16C4"/>
    <w:rsid w:val="002F186F"/>
    <w:rsid w:val="0031219B"/>
    <w:rsid w:val="00312F21"/>
    <w:rsid w:val="00356107"/>
    <w:rsid w:val="00374C56"/>
    <w:rsid w:val="00375521"/>
    <w:rsid w:val="003758A5"/>
    <w:rsid w:val="00375A5E"/>
    <w:rsid w:val="00381F54"/>
    <w:rsid w:val="00386805"/>
    <w:rsid w:val="00395879"/>
    <w:rsid w:val="003B1F4B"/>
    <w:rsid w:val="003D39FD"/>
    <w:rsid w:val="003F17F8"/>
    <w:rsid w:val="003F275D"/>
    <w:rsid w:val="003F5576"/>
    <w:rsid w:val="00402C23"/>
    <w:rsid w:val="004034D0"/>
    <w:rsid w:val="00407CB6"/>
    <w:rsid w:val="0041232C"/>
    <w:rsid w:val="00413B6F"/>
    <w:rsid w:val="004204E2"/>
    <w:rsid w:val="004240FA"/>
    <w:rsid w:val="004271F2"/>
    <w:rsid w:val="00427C0D"/>
    <w:rsid w:val="004374AF"/>
    <w:rsid w:val="00441C85"/>
    <w:rsid w:val="00445E12"/>
    <w:rsid w:val="0045775B"/>
    <w:rsid w:val="0046537A"/>
    <w:rsid w:val="00475D1E"/>
    <w:rsid w:val="004819BD"/>
    <w:rsid w:val="00483110"/>
    <w:rsid w:val="0049178B"/>
    <w:rsid w:val="00496636"/>
    <w:rsid w:val="004A26D3"/>
    <w:rsid w:val="004A38A1"/>
    <w:rsid w:val="004B0EC5"/>
    <w:rsid w:val="004B4CB2"/>
    <w:rsid w:val="004B4CDF"/>
    <w:rsid w:val="004B5262"/>
    <w:rsid w:val="004C3582"/>
    <w:rsid w:val="004D632C"/>
    <w:rsid w:val="004E1C22"/>
    <w:rsid w:val="004E1E62"/>
    <w:rsid w:val="004E5EB7"/>
    <w:rsid w:val="004F4D85"/>
    <w:rsid w:val="00517DAA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87EFF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4EEE"/>
    <w:rsid w:val="005F57F3"/>
    <w:rsid w:val="005F592B"/>
    <w:rsid w:val="006027B2"/>
    <w:rsid w:val="0061281C"/>
    <w:rsid w:val="00622767"/>
    <w:rsid w:val="00622958"/>
    <w:rsid w:val="00623B30"/>
    <w:rsid w:val="0063171B"/>
    <w:rsid w:val="006516CB"/>
    <w:rsid w:val="00656C2D"/>
    <w:rsid w:val="00660F2B"/>
    <w:rsid w:val="006634AF"/>
    <w:rsid w:val="0066365B"/>
    <w:rsid w:val="00675AB9"/>
    <w:rsid w:val="00676C3A"/>
    <w:rsid w:val="00676E83"/>
    <w:rsid w:val="00683531"/>
    <w:rsid w:val="00686132"/>
    <w:rsid w:val="006A6045"/>
    <w:rsid w:val="006A7F62"/>
    <w:rsid w:val="006B1C5D"/>
    <w:rsid w:val="006C1336"/>
    <w:rsid w:val="006C63AF"/>
    <w:rsid w:val="006D27D7"/>
    <w:rsid w:val="006D347F"/>
    <w:rsid w:val="006D54DF"/>
    <w:rsid w:val="006E1426"/>
    <w:rsid w:val="006E528C"/>
    <w:rsid w:val="006E7877"/>
    <w:rsid w:val="006F0B24"/>
    <w:rsid w:val="00700CE4"/>
    <w:rsid w:val="00716154"/>
    <w:rsid w:val="00716F81"/>
    <w:rsid w:val="00725CD0"/>
    <w:rsid w:val="00733580"/>
    <w:rsid w:val="00741E9E"/>
    <w:rsid w:val="00742846"/>
    <w:rsid w:val="0076168B"/>
    <w:rsid w:val="0077726F"/>
    <w:rsid w:val="00792FF3"/>
    <w:rsid w:val="007A0B73"/>
    <w:rsid w:val="007A6CC9"/>
    <w:rsid w:val="007B38BB"/>
    <w:rsid w:val="007B3F77"/>
    <w:rsid w:val="007D24FE"/>
    <w:rsid w:val="007E17B4"/>
    <w:rsid w:val="007E5B9D"/>
    <w:rsid w:val="007E615A"/>
    <w:rsid w:val="007F599F"/>
    <w:rsid w:val="00800176"/>
    <w:rsid w:val="00805F31"/>
    <w:rsid w:val="008339D3"/>
    <w:rsid w:val="00841E42"/>
    <w:rsid w:val="00845F53"/>
    <w:rsid w:val="00853F8A"/>
    <w:rsid w:val="00855B5E"/>
    <w:rsid w:val="008572F6"/>
    <w:rsid w:val="00857A9A"/>
    <w:rsid w:val="008736C0"/>
    <w:rsid w:val="008803FE"/>
    <w:rsid w:val="008831F2"/>
    <w:rsid w:val="00884BDB"/>
    <w:rsid w:val="00885A3B"/>
    <w:rsid w:val="008A76FC"/>
    <w:rsid w:val="008B3C73"/>
    <w:rsid w:val="008B75B6"/>
    <w:rsid w:val="008C0453"/>
    <w:rsid w:val="008C5D42"/>
    <w:rsid w:val="008C6EF9"/>
    <w:rsid w:val="008D0CDC"/>
    <w:rsid w:val="008D76C5"/>
    <w:rsid w:val="008E2B71"/>
    <w:rsid w:val="008E2D79"/>
    <w:rsid w:val="008F2B3C"/>
    <w:rsid w:val="00906997"/>
    <w:rsid w:val="00911258"/>
    <w:rsid w:val="0091163C"/>
    <w:rsid w:val="0092068B"/>
    <w:rsid w:val="00922E6B"/>
    <w:rsid w:val="00923E36"/>
    <w:rsid w:val="009345F9"/>
    <w:rsid w:val="00946590"/>
    <w:rsid w:val="00947A94"/>
    <w:rsid w:val="00947BCB"/>
    <w:rsid w:val="00965FF6"/>
    <w:rsid w:val="009672FC"/>
    <w:rsid w:val="00974D33"/>
    <w:rsid w:val="00982A1C"/>
    <w:rsid w:val="00987C23"/>
    <w:rsid w:val="009C5755"/>
    <w:rsid w:val="009D118F"/>
    <w:rsid w:val="009D43CD"/>
    <w:rsid w:val="009E0DCD"/>
    <w:rsid w:val="00A02EE9"/>
    <w:rsid w:val="00A10A7B"/>
    <w:rsid w:val="00A17951"/>
    <w:rsid w:val="00A17FD0"/>
    <w:rsid w:val="00A326E2"/>
    <w:rsid w:val="00A45D05"/>
    <w:rsid w:val="00AA69FA"/>
    <w:rsid w:val="00AA7190"/>
    <w:rsid w:val="00AC5230"/>
    <w:rsid w:val="00AD46A9"/>
    <w:rsid w:val="00AD7479"/>
    <w:rsid w:val="00AE01D4"/>
    <w:rsid w:val="00AE050A"/>
    <w:rsid w:val="00AF28A1"/>
    <w:rsid w:val="00AF3C08"/>
    <w:rsid w:val="00AF4B8C"/>
    <w:rsid w:val="00B111AF"/>
    <w:rsid w:val="00B1318C"/>
    <w:rsid w:val="00B2002B"/>
    <w:rsid w:val="00B21558"/>
    <w:rsid w:val="00B34CD0"/>
    <w:rsid w:val="00B36312"/>
    <w:rsid w:val="00B437D3"/>
    <w:rsid w:val="00B54EE8"/>
    <w:rsid w:val="00B63777"/>
    <w:rsid w:val="00B713A9"/>
    <w:rsid w:val="00B8331A"/>
    <w:rsid w:val="00B84850"/>
    <w:rsid w:val="00B90D06"/>
    <w:rsid w:val="00B95B2E"/>
    <w:rsid w:val="00BA1A29"/>
    <w:rsid w:val="00BB2492"/>
    <w:rsid w:val="00BB5E3C"/>
    <w:rsid w:val="00BB65D2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370CF"/>
    <w:rsid w:val="00C4141B"/>
    <w:rsid w:val="00C41C54"/>
    <w:rsid w:val="00C44119"/>
    <w:rsid w:val="00C624B9"/>
    <w:rsid w:val="00C62C0D"/>
    <w:rsid w:val="00C66D06"/>
    <w:rsid w:val="00C80D41"/>
    <w:rsid w:val="00C852CE"/>
    <w:rsid w:val="00C91300"/>
    <w:rsid w:val="00C953F9"/>
    <w:rsid w:val="00CA0049"/>
    <w:rsid w:val="00CA725C"/>
    <w:rsid w:val="00CB0CE3"/>
    <w:rsid w:val="00CB5045"/>
    <w:rsid w:val="00CB66AC"/>
    <w:rsid w:val="00CC7FEB"/>
    <w:rsid w:val="00CD0EFA"/>
    <w:rsid w:val="00CD4D50"/>
    <w:rsid w:val="00CE69D8"/>
    <w:rsid w:val="00CF3BD1"/>
    <w:rsid w:val="00CF542A"/>
    <w:rsid w:val="00D01EE0"/>
    <w:rsid w:val="00D15755"/>
    <w:rsid w:val="00D21244"/>
    <w:rsid w:val="00D2742B"/>
    <w:rsid w:val="00D31D0F"/>
    <w:rsid w:val="00D374B8"/>
    <w:rsid w:val="00D44D3F"/>
    <w:rsid w:val="00D45BB6"/>
    <w:rsid w:val="00D47563"/>
    <w:rsid w:val="00D51E5E"/>
    <w:rsid w:val="00D60288"/>
    <w:rsid w:val="00DA061B"/>
    <w:rsid w:val="00DA2F7C"/>
    <w:rsid w:val="00DA54D9"/>
    <w:rsid w:val="00DA5640"/>
    <w:rsid w:val="00DB3FDF"/>
    <w:rsid w:val="00DB64F3"/>
    <w:rsid w:val="00DB6B55"/>
    <w:rsid w:val="00DB757C"/>
    <w:rsid w:val="00DC0F10"/>
    <w:rsid w:val="00DC7436"/>
    <w:rsid w:val="00DD7113"/>
    <w:rsid w:val="00DF0A38"/>
    <w:rsid w:val="00DF74ED"/>
    <w:rsid w:val="00E003B1"/>
    <w:rsid w:val="00E0269B"/>
    <w:rsid w:val="00E135A4"/>
    <w:rsid w:val="00E15ABA"/>
    <w:rsid w:val="00E15ADF"/>
    <w:rsid w:val="00E16351"/>
    <w:rsid w:val="00E404C0"/>
    <w:rsid w:val="00E450A0"/>
    <w:rsid w:val="00E4648C"/>
    <w:rsid w:val="00E53271"/>
    <w:rsid w:val="00E54423"/>
    <w:rsid w:val="00E619E0"/>
    <w:rsid w:val="00E63E58"/>
    <w:rsid w:val="00E67E92"/>
    <w:rsid w:val="00E74D9F"/>
    <w:rsid w:val="00E81359"/>
    <w:rsid w:val="00E8520D"/>
    <w:rsid w:val="00E90772"/>
    <w:rsid w:val="00E91297"/>
    <w:rsid w:val="00EA4132"/>
    <w:rsid w:val="00EB43E7"/>
    <w:rsid w:val="00EB4603"/>
    <w:rsid w:val="00EB6CA8"/>
    <w:rsid w:val="00EC7AB4"/>
    <w:rsid w:val="00ED7704"/>
    <w:rsid w:val="00EE0E8D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A1366"/>
    <w:rsid w:val="00FA1C45"/>
    <w:rsid w:val="00FA4034"/>
    <w:rsid w:val="00FA4A29"/>
    <w:rsid w:val="00FA7BA9"/>
    <w:rsid w:val="00FC4469"/>
    <w:rsid w:val="00FD0B5F"/>
    <w:rsid w:val="00FD238F"/>
    <w:rsid w:val="00FD37D2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8B54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2"/>
    <w:next w:val="Normal"/>
    <w:qFormat/>
    <w:rsid w:val="001404DC"/>
    <w:pPr>
      <w:numPr>
        <w:ilvl w:val="2"/>
      </w:numPr>
      <w:outlineLvl w:val="2"/>
    </w:pPr>
    <w:rPr>
      <w:b w:val="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uiPriority w:val="99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B3F77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E17B4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E17B4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C44119"/>
    <w:pPr>
      <w:widowControl/>
      <w:autoSpaceDE/>
      <w:autoSpaceDN/>
      <w:spacing w:before="100" w:beforeAutospacing="1" w:after="100" w:afterAutospacing="1"/>
      <w:ind w:left="0"/>
    </w:pPr>
    <w:rPr>
      <w:rFonts w:ascii="Times" w:hAnsi="Times"/>
      <w:snapToGrid/>
      <w:sz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4A478-0F46-4315-881D-56A118A3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7</TotalTime>
  <Pages>8</Pages>
  <Words>1438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9191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5</cp:revision>
  <cp:lastPrinted>2001-03-15T17:26:00Z</cp:lastPrinted>
  <dcterms:created xsi:type="dcterms:W3CDTF">2016-05-06T20:32:00Z</dcterms:created>
  <dcterms:modified xsi:type="dcterms:W3CDTF">2016-05-06T20:41:00Z</dcterms:modified>
</cp:coreProperties>
</file>