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7DCD5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9FA23C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61F9CE1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5D24FB6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D947C2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6048C937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D947C2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635C237C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0CA4A73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B970806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1BBDBF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F4B33FC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161E18" w14:textId="77777777" w:rsidR="00D947C2" w:rsidRPr="00D947C2" w:rsidRDefault="00D947C2" w:rsidP="00D947C2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D947C2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528D4680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0D676CB" w14:textId="77777777" w:rsidR="00D947C2" w:rsidRPr="00D947C2" w:rsidRDefault="00D947C2" w:rsidP="00D947C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47C2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D947C2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0E97F881" w14:textId="77777777" w:rsidR="00D947C2" w:rsidRPr="00D947C2" w:rsidRDefault="00D947C2" w:rsidP="00D947C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47C2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D947C2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77252D86" w14:textId="77777777" w:rsidR="00D947C2" w:rsidRPr="00D947C2" w:rsidRDefault="00D947C2" w:rsidP="00D947C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47C2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D947C2">
        <w:rPr>
          <w:b/>
          <w:iCs/>
          <w:snapToGrid/>
          <w:spacing w:val="15"/>
          <w:sz w:val="28"/>
          <w:szCs w:val="28"/>
          <w:lang w:val="pt-BR" w:eastAsia="ja-JP"/>
        </w:rPr>
        <w:t>Parametrização da Arrecadação</w:t>
      </w:r>
    </w:p>
    <w:p w14:paraId="68506484" w14:textId="25813FB0" w:rsidR="00D947C2" w:rsidRPr="00D947C2" w:rsidRDefault="00D947C2" w:rsidP="00D947C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D947C2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Pr="00D947C2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ARRUC0970 - Parametrizar Tipos de Pedidos de Documento e Ações</w:t>
      </w:r>
    </w:p>
    <w:p w14:paraId="6F2CF916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B5CB8BB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279B9A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89293A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FF7E73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1A2B63A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783A7D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68A081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E25F91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E78E3F7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ECE4D9A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B83E2BC" w14:textId="77777777" w:rsidR="00D947C2" w:rsidRPr="00D947C2" w:rsidRDefault="00D947C2" w:rsidP="00D947C2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D947C2">
        <w:rPr>
          <w:snapToGrid/>
          <w:sz w:val="22"/>
          <w:szCs w:val="22"/>
          <w:lang w:val="pt-BR" w:eastAsia="ja-JP"/>
        </w:rPr>
        <w:t>01/04/2016</w:t>
      </w:r>
    </w:p>
    <w:p w14:paraId="3D9E45AD" w14:textId="77777777" w:rsidR="00D947C2" w:rsidRPr="00D947C2" w:rsidRDefault="00D947C2" w:rsidP="00D947C2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7BE3CF97" w14:textId="77777777" w:rsidR="00D947C2" w:rsidRPr="00D947C2" w:rsidRDefault="00D947C2" w:rsidP="00D947C2">
      <w:pPr>
        <w:widowControl/>
        <w:autoSpaceDE/>
        <w:autoSpaceDN/>
        <w:jc w:val="both"/>
        <w:rPr>
          <w:lang w:val="pt-BR"/>
        </w:rPr>
      </w:pPr>
      <w:r w:rsidRPr="00D947C2">
        <w:rPr>
          <w:snapToGrid/>
          <w:sz w:val="22"/>
          <w:szCs w:val="22"/>
          <w:lang w:val="pt-BR" w:eastAsia="ja-JP"/>
        </w:rPr>
        <w:br w:type="page"/>
      </w:r>
    </w:p>
    <w:p w14:paraId="2C8711BE" w14:textId="77777777" w:rsidR="0063171B" w:rsidRPr="00D947C2" w:rsidRDefault="0063171B">
      <w:pPr>
        <w:pStyle w:val="Ttulo"/>
        <w:rPr>
          <w:lang w:val="pt-BR"/>
        </w:rPr>
      </w:pPr>
      <w:r w:rsidRPr="00D947C2">
        <w:rPr>
          <w:lang w:val="pt-BR"/>
        </w:rPr>
        <w:lastRenderedPageBreak/>
        <w:t>Histórico d</w:t>
      </w:r>
      <w:r w:rsidR="001F108F" w:rsidRPr="00D947C2">
        <w:rPr>
          <w:lang w:val="pt-BR"/>
        </w:rPr>
        <w:t>e</w:t>
      </w:r>
      <w:r w:rsidRPr="00D947C2">
        <w:rPr>
          <w:lang w:val="pt-BR"/>
        </w:rPr>
        <w:t xml:space="preserve"> </w:t>
      </w:r>
      <w:r w:rsidR="0041232C" w:rsidRPr="00D947C2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D947C2" w14:paraId="41564D0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07DB0" w14:textId="77777777" w:rsidR="001F108F" w:rsidRPr="00D947C2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47C2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2B6B4" w14:textId="77777777" w:rsidR="001F108F" w:rsidRPr="00D947C2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47C2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1B91" w14:textId="77777777" w:rsidR="001F108F" w:rsidRPr="00D947C2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47C2">
              <w:rPr>
                <w:b/>
                <w:lang w:val="pt-BR"/>
              </w:rPr>
              <w:t>Autor</w:t>
            </w:r>
          </w:p>
        </w:tc>
      </w:tr>
      <w:tr w:rsidR="0045775B" w:rsidRPr="00D947C2" w14:paraId="1B4CB54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6376D" w14:textId="77777777" w:rsidR="001F108F" w:rsidRPr="00D947C2" w:rsidRDefault="0003797E" w:rsidP="00C40FDA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D947C2">
              <w:rPr>
                <w:color w:val="000000"/>
                <w:lang w:val="pt-BR"/>
              </w:rPr>
              <w:t>20</w:t>
            </w:r>
            <w:r w:rsidR="005867F6" w:rsidRPr="00D947C2">
              <w:rPr>
                <w:color w:val="000000"/>
                <w:lang w:val="pt-BR"/>
              </w:rPr>
              <w:t>/0</w:t>
            </w:r>
            <w:r w:rsidR="00AF28A1" w:rsidRPr="00D947C2">
              <w:rPr>
                <w:color w:val="000000"/>
                <w:lang w:val="pt-BR"/>
              </w:rPr>
              <w:t>8</w:t>
            </w:r>
            <w:r w:rsidR="005867F6" w:rsidRPr="00D947C2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A5058" w14:textId="48820D0F" w:rsidR="001F108F" w:rsidRPr="00D947C2" w:rsidRDefault="005867F6" w:rsidP="00C40FDA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D947C2">
              <w:rPr>
                <w:color w:val="000000"/>
                <w:lang w:val="pt-BR"/>
              </w:rPr>
              <w:t xml:space="preserve">Documentação do processo </w:t>
            </w:r>
            <w:r w:rsidR="00AF28A1" w:rsidRPr="00D947C2">
              <w:rPr>
                <w:color w:val="000000"/>
                <w:lang w:val="pt-BR"/>
              </w:rPr>
              <w:t xml:space="preserve">de </w:t>
            </w:r>
            <w:r w:rsidR="003F275D" w:rsidRPr="00D947C2">
              <w:rPr>
                <w:color w:val="000000"/>
                <w:lang w:val="pt-BR"/>
              </w:rPr>
              <w:t>parametrização</w:t>
            </w:r>
            <w:r w:rsidR="00C40FDA" w:rsidRPr="00D947C2">
              <w:rPr>
                <w:color w:val="000000"/>
                <w:lang w:val="pt-BR"/>
              </w:rPr>
              <w:t xml:space="preserve"> d</w:t>
            </w:r>
            <w:r w:rsidR="00860C2A" w:rsidRPr="00D947C2">
              <w:rPr>
                <w:color w:val="000000"/>
                <w:lang w:val="pt-BR"/>
              </w:rPr>
              <w:t>os tipos de pedidos</w:t>
            </w:r>
            <w:r w:rsidR="000840C4" w:rsidRPr="00D947C2">
              <w:rPr>
                <w:color w:val="000000"/>
                <w:lang w:val="pt-BR"/>
              </w:rPr>
              <w:t xml:space="preserve"> – Documento e Ações</w:t>
            </w:r>
            <w:r w:rsidRPr="00D947C2">
              <w:rPr>
                <w:color w:val="000000"/>
                <w:lang w:val="pt-BR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46C5" w14:textId="77777777" w:rsidR="001F108F" w:rsidRPr="00D947C2" w:rsidRDefault="001E083E" w:rsidP="00C40FDA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D947C2">
              <w:rPr>
                <w:color w:val="000000"/>
                <w:lang w:val="pt-BR"/>
              </w:rPr>
              <w:t>Edimilson Ahid</w:t>
            </w:r>
          </w:p>
        </w:tc>
      </w:tr>
      <w:tr w:rsidR="00F13913" w:rsidRPr="00D947C2" w14:paraId="0425E5A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34A18" w14:textId="77777777" w:rsidR="00F13913" w:rsidRPr="00D947C2" w:rsidRDefault="00F13913" w:rsidP="00C40FDA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D947C2">
              <w:rPr>
                <w:color w:val="000000"/>
                <w:lang w:val="pt-BR"/>
              </w:rPr>
              <w:t>20/09/2015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DF3CA" w14:textId="5F84EDA8" w:rsidR="00F13913" w:rsidRPr="00D947C2" w:rsidRDefault="00F13913" w:rsidP="008B5C63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D947C2">
              <w:rPr>
                <w:color w:val="000000"/>
                <w:lang w:val="pt-BR"/>
              </w:rPr>
              <w:t>Revisão da Documentação do processo de</w:t>
            </w:r>
            <w:r w:rsidR="00C40FDA" w:rsidRPr="00D947C2">
              <w:rPr>
                <w:color w:val="000000"/>
                <w:lang w:val="pt-BR"/>
              </w:rPr>
              <w:t xml:space="preserve"> p</w:t>
            </w:r>
            <w:r w:rsidRPr="00D947C2">
              <w:rPr>
                <w:color w:val="000000"/>
                <w:lang w:val="pt-BR"/>
              </w:rPr>
              <w:t>arametrização dos tipos de pedidos</w:t>
            </w:r>
            <w:r w:rsidR="008B5C63" w:rsidRPr="00D947C2">
              <w:rPr>
                <w:color w:val="000000"/>
                <w:lang w:val="pt-BR"/>
              </w:rPr>
              <w:t xml:space="preserve"> </w:t>
            </w:r>
            <w:r w:rsidR="00C40FDA" w:rsidRPr="00D947C2">
              <w:rPr>
                <w:color w:val="000000"/>
                <w:lang w:val="pt-BR"/>
              </w:rPr>
              <w:t>- D</w:t>
            </w:r>
            <w:r w:rsidRPr="00D947C2">
              <w:rPr>
                <w:color w:val="000000"/>
                <w:lang w:val="pt-BR"/>
              </w:rPr>
              <w:t>ocumento e Ações.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E5669" w14:textId="77777777" w:rsidR="00F13913" w:rsidRPr="00D947C2" w:rsidRDefault="00F13913" w:rsidP="00C40FDA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D947C2">
              <w:rPr>
                <w:color w:val="000000"/>
                <w:lang w:val="pt-BR"/>
              </w:rPr>
              <w:t>Edimilson Ahid</w:t>
            </w:r>
          </w:p>
        </w:tc>
      </w:tr>
      <w:tr w:rsidR="00D947C2" w:rsidRPr="00D947C2" w14:paraId="0B53D37E" w14:textId="77777777" w:rsidTr="00D947C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6A131" w14:textId="77777777" w:rsidR="00D947C2" w:rsidRPr="00D947C2" w:rsidRDefault="00D947C2" w:rsidP="00091BF5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D947C2">
              <w:rPr>
                <w:color w:val="000000"/>
                <w:lang w:val="pt-BR"/>
              </w:rPr>
              <w:t>01/04/2016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29A30" w14:textId="77777777" w:rsidR="00D947C2" w:rsidRPr="00D947C2" w:rsidRDefault="00D947C2" w:rsidP="00091BF5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D947C2">
              <w:rPr>
                <w:color w:val="000000"/>
                <w:lang w:val="pt-BR"/>
              </w:rPr>
              <w:t>Ajustes nos Documentos dos Casos de Usos para facilitar o entendimento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DE8F" w14:textId="77777777" w:rsidR="00D947C2" w:rsidRPr="00D947C2" w:rsidRDefault="00D947C2" w:rsidP="00091BF5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D947C2">
              <w:rPr>
                <w:color w:val="000000"/>
                <w:lang w:val="pt-BR"/>
              </w:rPr>
              <w:t>Edimilson Ahid</w:t>
            </w:r>
          </w:p>
        </w:tc>
      </w:tr>
    </w:tbl>
    <w:p w14:paraId="42F987CD" w14:textId="7F0AE320" w:rsidR="00660F2B" w:rsidRPr="00D947C2" w:rsidRDefault="00660F2B" w:rsidP="00D947C2">
      <w:pPr>
        <w:rPr>
          <w:lang w:val="pt-BR"/>
        </w:rPr>
      </w:pPr>
    </w:p>
    <w:p w14:paraId="5FB83D6E" w14:textId="265DB692" w:rsidR="00D947C2" w:rsidRPr="00D947C2" w:rsidRDefault="00D947C2" w:rsidP="00D947C2">
      <w:pPr>
        <w:rPr>
          <w:lang w:val="pt-BR"/>
        </w:rPr>
      </w:pPr>
    </w:p>
    <w:p w14:paraId="7431B44F" w14:textId="77777777" w:rsidR="00D947C2" w:rsidRPr="00D947C2" w:rsidRDefault="00D947C2" w:rsidP="00D947C2">
      <w:pPr>
        <w:rPr>
          <w:lang w:val="pt-BR"/>
        </w:rPr>
      </w:pPr>
    </w:p>
    <w:p w14:paraId="79DB9943" w14:textId="77777777" w:rsidR="00660F2B" w:rsidRPr="00D947C2" w:rsidRDefault="00660F2B" w:rsidP="00D947C2">
      <w:pPr>
        <w:rPr>
          <w:lang w:val="pt-BR"/>
        </w:rPr>
      </w:pPr>
    </w:p>
    <w:p w14:paraId="78939EB7" w14:textId="77777777" w:rsidR="00660F2B" w:rsidRPr="00D947C2" w:rsidRDefault="00660F2B" w:rsidP="00660F2B">
      <w:pPr>
        <w:pStyle w:val="Ttulo"/>
        <w:rPr>
          <w:lang w:val="pt-BR"/>
        </w:rPr>
      </w:pPr>
      <w:r w:rsidRPr="00D947C2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660F2B" w:rsidRPr="00D947C2" w14:paraId="65005EF4" w14:textId="77777777" w:rsidTr="00A3551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CA97" w14:textId="77777777" w:rsidR="00660F2B" w:rsidRPr="00D947C2" w:rsidRDefault="00660F2B" w:rsidP="00A35513">
            <w:pPr>
              <w:pStyle w:val="Recuonormal"/>
              <w:jc w:val="center"/>
              <w:rPr>
                <w:b/>
                <w:lang w:val="pt-BR"/>
              </w:rPr>
            </w:pPr>
            <w:r w:rsidRPr="00D947C2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4E34B" w14:textId="77777777" w:rsidR="00660F2B" w:rsidRPr="00D947C2" w:rsidRDefault="00660F2B" w:rsidP="00A35513">
            <w:pPr>
              <w:pStyle w:val="Recuonormal"/>
              <w:jc w:val="center"/>
              <w:rPr>
                <w:b/>
                <w:lang w:val="pt-BR"/>
              </w:rPr>
            </w:pPr>
            <w:r w:rsidRPr="00D947C2">
              <w:rPr>
                <w:b/>
                <w:lang w:val="pt-BR"/>
              </w:rPr>
              <w:t>Descrição</w:t>
            </w:r>
          </w:p>
        </w:tc>
      </w:tr>
      <w:tr w:rsidR="00660F2B" w:rsidRPr="00D947C2" w14:paraId="4989EEB4" w14:textId="77777777" w:rsidTr="00A3551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7A503" w14:textId="77777777" w:rsidR="00660F2B" w:rsidRPr="00D947C2" w:rsidRDefault="00660F2B" w:rsidP="00A35513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23863" w14:textId="77777777" w:rsidR="00660F2B" w:rsidRPr="00D947C2" w:rsidRDefault="00660F2B" w:rsidP="00A35513">
            <w:pPr>
              <w:pStyle w:val="Recuonormal"/>
              <w:rPr>
                <w:color w:val="000000"/>
                <w:lang w:val="pt-BR"/>
              </w:rPr>
            </w:pPr>
          </w:p>
        </w:tc>
      </w:tr>
    </w:tbl>
    <w:p w14:paraId="4B9746D5" w14:textId="77777777" w:rsidR="0063171B" w:rsidRPr="00D947C2" w:rsidRDefault="0063171B">
      <w:pPr>
        <w:pStyle w:val="Ttulo"/>
        <w:rPr>
          <w:lang w:val="pt-BR"/>
        </w:rPr>
      </w:pPr>
      <w:r w:rsidRPr="00D947C2">
        <w:rPr>
          <w:lang w:val="pt-BR"/>
        </w:rPr>
        <w:br w:type="page"/>
      </w:r>
      <w:r w:rsidRPr="00D947C2">
        <w:rPr>
          <w:lang w:val="pt-BR"/>
        </w:rPr>
        <w:lastRenderedPageBreak/>
        <w:t>Índice</w:t>
      </w:r>
    </w:p>
    <w:bookmarkStart w:id="0" w:name="_GoBack"/>
    <w:bookmarkEnd w:id="0"/>
    <w:p w14:paraId="789C0CF3" w14:textId="3FD02A37" w:rsidR="00C81FB4" w:rsidRDefault="00FE56F7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D947C2">
        <w:rPr>
          <w:lang w:val="pt-BR"/>
        </w:rPr>
        <w:fldChar w:fldCharType="begin"/>
      </w:r>
      <w:r w:rsidR="00D31D0F" w:rsidRPr="00D947C2">
        <w:rPr>
          <w:lang w:val="pt-BR"/>
        </w:rPr>
        <w:instrText xml:space="preserve"> TOC \o "1-3" \h \z \u </w:instrText>
      </w:r>
      <w:r w:rsidRPr="00D947C2">
        <w:rPr>
          <w:lang w:val="pt-BR"/>
        </w:rPr>
        <w:fldChar w:fldCharType="separate"/>
      </w:r>
      <w:hyperlink w:anchor="_Toc447276283" w:history="1">
        <w:r w:rsidR="00C81FB4" w:rsidRPr="006223D4">
          <w:rPr>
            <w:rStyle w:val="Hyperlink"/>
            <w:noProof/>
            <w:lang w:val="pt-BR"/>
          </w:rPr>
          <w:t>1.</w:t>
        </w:r>
        <w:r w:rsidR="00C81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81FB4" w:rsidRPr="006223D4">
          <w:rPr>
            <w:rStyle w:val="Hyperlink"/>
            <w:rFonts w:eastAsia="ヒラギノ角ゴ Pro W3"/>
            <w:iCs/>
            <w:noProof/>
            <w:lang w:val="pt-BR" w:eastAsia="ja-JP"/>
          </w:rPr>
          <w:t>ARRUC0970 - Parametrizar Tipos de Pedidos de Documento e Ações</w:t>
        </w:r>
        <w:r w:rsidR="00C81FB4">
          <w:rPr>
            <w:noProof/>
            <w:webHidden/>
          </w:rPr>
          <w:tab/>
        </w:r>
        <w:r w:rsidR="00C81FB4">
          <w:rPr>
            <w:noProof/>
            <w:webHidden/>
          </w:rPr>
          <w:fldChar w:fldCharType="begin"/>
        </w:r>
        <w:r w:rsidR="00C81FB4">
          <w:rPr>
            <w:noProof/>
            <w:webHidden/>
          </w:rPr>
          <w:instrText xml:space="preserve"> PAGEREF _Toc447276283 \h </w:instrText>
        </w:r>
        <w:r w:rsidR="00C81FB4">
          <w:rPr>
            <w:noProof/>
            <w:webHidden/>
          </w:rPr>
        </w:r>
        <w:r w:rsidR="00C81FB4">
          <w:rPr>
            <w:noProof/>
            <w:webHidden/>
          </w:rPr>
          <w:fldChar w:fldCharType="separate"/>
        </w:r>
        <w:r w:rsidR="00C81FB4">
          <w:rPr>
            <w:noProof/>
            <w:webHidden/>
          </w:rPr>
          <w:t>4</w:t>
        </w:r>
        <w:r w:rsidR="00C81FB4">
          <w:rPr>
            <w:noProof/>
            <w:webHidden/>
          </w:rPr>
          <w:fldChar w:fldCharType="end"/>
        </w:r>
      </w:hyperlink>
    </w:p>
    <w:p w14:paraId="15A9CD14" w14:textId="46D1192A" w:rsidR="00C81FB4" w:rsidRDefault="00C81F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284" w:history="1">
        <w:r w:rsidRPr="006223D4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223D4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2D230D" w14:textId="19F53A48" w:rsidR="00C81FB4" w:rsidRDefault="00C81F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285" w:history="1">
        <w:r w:rsidRPr="006223D4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223D4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A678B3" w14:textId="5ED0D26F" w:rsidR="00C81FB4" w:rsidRDefault="00C81F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286" w:history="1">
        <w:r w:rsidRPr="006223D4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223D4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12FBC" w14:textId="35816868" w:rsidR="00C81FB4" w:rsidRDefault="00C81F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287" w:history="1">
        <w:r w:rsidRPr="006223D4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223D4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412EC9" w14:textId="33C04198" w:rsidR="00C81FB4" w:rsidRDefault="00C81F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288" w:history="1">
        <w:r w:rsidRPr="006223D4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223D4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ACE003" w14:textId="50B3E5BA" w:rsidR="00C81FB4" w:rsidRDefault="00C81F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289" w:history="1">
        <w:r w:rsidRPr="006223D4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223D4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1AAAD4" w14:textId="5313D17F" w:rsidR="00C81FB4" w:rsidRDefault="00C81F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290" w:history="1">
        <w:r w:rsidRPr="006223D4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223D4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187BC1" w14:textId="7BB63D0B" w:rsidR="00C81FB4" w:rsidRDefault="00C81F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291" w:history="1">
        <w:r w:rsidRPr="006223D4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223D4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5074F4" w14:textId="3181D498" w:rsidR="00C81FB4" w:rsidRDefault="00C81F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292" w:history="1">
        <w:r w:rsidRPr="006223D4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223D4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A38650" w14:textId="5D342CCA" w:rsidR="00C81FB4" w:rsidRDefault="00C81F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293" w:history="1">
        <w:r w:rsidRPr="006223D4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223D4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50D187" w14:textId="0BEF5BA9" w:rsidR="0063171B" w:rsidRPr="00D947C2" w:rsidRDefault="00FE56F7">
      <w:pPr>
        <w:pStyle w:val="Ttulo"/>
        <w:rPr>
          <w:lang w:val="pt-BR"/>
        </w:rPr>
      </w:pPr>
      <w:r w:rsidRPr="00D947C2">
        <w:rPr>
          <w:lang w:val="pt-BR"/>
        </w:rPr>
        <w:fldChar w:fldCharType="end"/>
      </w:r>
      <w:r w:rsidR="0063171B" w:rsidRPr="00D947C2">
        <w:rPr>
          <w:lang w:val="pt-BR"/>
        </w:rPr>
        <w:br w:type="page"/>
      </w:r>
      <w:r w:rsidR="008C4999" w:rsidRPr="00D947C2">
        <w:rPr>
          <w:lang w:val="pt-BR"/>
        </w:rPr>
        <w:lastRenderedPageBreak/>
        <w:fldChar w:fldCharType="begin"/>
      </w:r>
      <w:r w:rsidR="008C4999" w:rsidRPr="00D947C2">
        <w:rPr>
          <w:lang w:val="pt-BR"/>
        </w:rPr>
        <w:instrText xml:space="preserve"> TITLE  \* MERGEFORMAT </w:instrText>
      </w:r>
      <w:r w:rsidR="008C4999" w:rsidRPr="00D947C2">
        <w:rPr>
          <w:lang w:val="pt-BR"/>
        </w:rPr>
        <w:fldChar w:fldCharType="separate"/>
      </w:r>
      <w:r w:rsidR="004819BD" w:rsidRPr="00D947C2">
        <w:rPr>
          <w:lang w:val="pt-BR"/>
        </w:rPr>
        <w:t>Especificação de Caso de Uso</w:t>
      </w:r>
      <w:r w:rsidR="008C4999" w:rsidRPr="00D947C2">
        <w:rPr>
          <w:lang w:val="pt-BR"/>
        </w:rPr>
        <w:fldChar w:fldCharType="end"/>
      </w:r>
    </w:p>
    <w:p w14:paraId="65185B67" w14:textId="307F3558" w:rsidR="0063171B" w:rsidRPr="00D947C2" w:rsidRDefault="00C40FDA" w:rsidP="00C40FDA">
      <w:pPr>
        <w:pStyle w:val="Ttulo1"/>
        <w:rPr>
          <w:lang w:val="pt-BR"/>
        </w:rPr>
      </w:pPr>
      <w:bookmarkStart w:id="1" w:name="_Toc447276283"/>
      <w:r w:rsidRPr="00D947C2">
        <w:rPr>
          <w:rFonts w:eastAsia="ヒラギノ角ゴ Pro W3"/>
          <w:iCs/>
          <w:snapToGrid/>
          <w:szCs w:val="24"/>
          <w:lang w:val="pt-BR" w:eastAsia="ja-JP"/>
        </w:rPr>
        <w:t>ARRUC0970 - Parametrizar Tipos de Pedidos de Documento e Ações</w:t>
      </w:r>
      <w:bookmarkEnd w:id="1"/>
    </w:p>
    <w:p w14:paraId="727763F1" w14:textId="77777777" w:rsidR="001C6CF5" w:rsidRPr="00D947C2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47276284"/>
      <w:r w:rsidRPr="00D947C2">
        <w:rPr>
          <w:lang w:val="pt-BR"/>
        </w:rPr>
        <w:t>Descrição</w:t>
      </w:r>
      <w:bookmarkEnd w:id="2"/>
      <w:bookmarkEnd w:id="3"/>
    </w:p>
    <w:p w14:paraId="69421979" w14:textId="7EBACB68" w:rsidR="0029786B" w:rsidRPr="00D947C2" w:rsidRDefault="003F275D" w:rsidP="003F27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D947C2">
        <w:rPr>
          <w:rFonts w:asciiTheme="minorHAnsi" w:hAnsiTheme="minorHAnsi"/>
          <w:i w:val="0"/>
          <w:color w:val="auto"/>
          <w:sz w:val="24"/>
          <w:szCs w:val="24"/>
        </w:rPr>
        <w:t xml:space="preserve">Caso do uso que especifica o processo de </w:t>
      </w:r>
      <w:r w:rsidR="000840C4" w:rsidRPr="00D947C2">
        <w:rPr>
          <w:rFonts w:asciiTheme="minorHAnsi" w:hAnsiTheme="minorHAnsi"/>
          <w:i w:val="0"/>
          <w:color w:val="auto"/>
          <w:sz w:val="24"/>
          <w:szCs w:val="24"/>
        </w:rPr>
        <w:t xml:space="preserve">parametrização dos pedidos </w:t>
      </w:r>
      <w:r w:rsidR="0003797E" w:rsidRPr="00D947C2">
        <w:rPr>
          <w:rFonts w:asciiTheme="minorHAnsi" w:hAnsiTheme="minorHAnsi"/>
          <w:i w:val="0"/>
          <w:color w:val="auto"/>
          <w:sz w:val="24"/>
          <w:szCs w:val="24"/>
        </w:rPr>
        <w:t>feito</w:t>
      </w:r>
      <w:r w:rsidR="000840C4" w:rsidRPr="00D947C2">
        <w:rPr>
          <w:rFonts w:asciiTheme="minorHAnsi" w:hAnsiTheme="minorHAnsi"/>
          <w:i w:val="0"/>
          <w:color w:val="auto"/>
          <w:sz w:val="24"/>
          <w:szCs w:val="24"/>
        </w:rPr>
        <w:t>s pelos C</w:t>
      </w:r>
      <w:r w:rsidR="0003797E" w:rsidRPr="00D947C2">
        <w:rPr>
          <w:rFonts w:asciiTheme="minorHAnsi" w:hAnsiTheme="minorHAnsi"/>
          <w:i w:val="0"/>
          <w:color w:val="auto"/>
          <w:sz w:val="24"/>
          <w:szCs w:val="24"/>
        </w:rPr>
        <w:t>ontribuintes</w:t>
      </w:r>
      <w:r w:rsidR="000840C4" w:rsidRPr="00D947C2">
        <w:rPr>
          <w:rFonts w:asciiTheme="minorHAnsi" w:hAnsiTheme="minorHAnsi"/>
          <w:i w:val="0"/>
          <w:color w:val="auto"/>
          <w:sz w:val="24"/>
          <w:szCs w:val="24"/>
        </w:rPr>
        <w:t>/Instituições Financeiras</w:t>
      </w:r>
      <w:r w:rsidR="0003797E" w:rsidRPr="00D947C2">
        <w:rPr>
          <w:rFonts w:asciiTheme="minorHAnsi" w:hAnsiTheme="minorHAnsi"/>
          <w:i w:val="0"/>
          <w:color w:val="auto"/>
          <w:sz w:val="24"/>
          <w:szCs w:val="24"/>
        </w:rPr>
        <w:t xml:space="preserve"> junto à </w:t>
      </w:r>
      <w:r w:rsidR="006A7B7F" w:rsidRPr="00D947C2">
        <w:rPr>
          <w:rFonts w:asciiTheme="minorHAnsi" w:hAnsiTheme="minorHAnsi"/>
          <w:i w:val="0"/>
          <w:color w:val="auto"/>
          <w:sz w:val="24"/>
          <w:szCs w:val="24"/>
        </w:rPr>
        <w:t>SEFAZ</w:t>
      </w:r>
      <w:r w:rsidR="00B95B2E" w:rsidRPr="00D947C2">
        <w:rPr>
          <w:rFonts w:asciiTheme="minorHAnsi" w:hAnsiTheme="minorHAnsi"/>
          <w:i w:val="0"/>
          <w:color w:val="auto"/>
          <w:sz w:val="24"/>
          <w:szCs w:val="24"/>
        </w:rPr>
        <w:t>.</w:t>
      </w:r>
      <w:r w:rsidR="0003797E" w:rsidRPr="00D947C2">
        <w:rPr>
          <w:rFonts w:asciiTheme="minorHAnsi" w:hAnsiTheme="minorHAnsi"/>
          <w:i w:val="0"/>
          <w:color w:val="auto"/>
          <w:sz w:val="24"/>
          <w:szCs w:val="24"/>
        </w:rPr>
        <w:t xml:space="preserve"> Esta paramet</w:t>
      </w:r>
      <w:r w:rsidR="0029786B" w:rsidRPr="00D947C2">
        <w:rPr>
          <w:rFonts w:asciiTheme="minorHAnsi" w:hAnsiTheme="minorHAnsi"/>
          <w:i w:val="0"/>
          <w:color w:val="auto"/>
          <w:sz w:val="24"/>
          <w:szCs w:val="24"/>
        </w:rPr>
        <w:t>rização passa pela informação dos dados dos pedidos, documentos e ações.</w:t>
      </w:r>
    </w:p>
    <w:p w14:paraId="27D819CA" w14:textId="77777777" w:rsidR="001C6CF5" w:rsidRPr="00D947C2" w:rsidRDefault="0029786B" w:rsidP="003F27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D947C2">
        <w:rPr>
          <w:rFonts w:asciiTheme="minorHAnsi" w:hAnsiTheme="minorHAnsi"/>
          <w:i w:val="0"/>
          <w:color w:val="auto"/>
          <w:sz w:val="24"/>
          <w:szCs w:val="24"/>
        </w:rPr>
        <w:t xml:space="preserve">Os pedidos </w:t>
      </w:r>
      <w:r w:rsidR="00161E42" w:rsidRPr="00D947C2">
        <w:rPr>
          <w:rFonts w:asciiTheme="minorHAnsi" w:hAnsiTheme="minorHAnsi"/>
          <w:i w:val="0"/>
          <w:color w:val="auto"/>
          <w:sz w:val="24"/>
          <w:szCs w:val="24"/>
        </w:rPr>
        <w:t xml:space="preserve">de restituição </w:t>
      </w:r>
      <w:r w:rsidRPr="00D947C2">
        <w:rPr>
          <w:rFonts w:asciiTheme="minorHAnsi" w:hAnsiTheme="minorHAnsi"/>
          <w:i w:val="0"/>
          <w:color w:val="auto"/>
          <w:sz w:val="24"/>
          <w:szCs w:val="24"/>
        </w:rPr>
        <w:t>envolvem a descrição</w:t>
      </w:r>
      <w:r w:rsidR="00161E42" w:rsidRPr="00D947C2">
        <w:rPr>
          <w:rFonts w:asciiTheme="minorHAnsi" w:hAnsiTheme="minorHAnsi"/>
          <w:i w:val="0"/>
          <w:color w:val="auto"/>
          <w:sz w:val="24"/>
          <w:szCs w:val="24"/>
        </w:rPr>
        <w:t xml:space="preserve"> do pedido</w:t>
      </w:r>
      <w:r w:rsidRPr="00D947C2">
        <w:rPr>
          <w:rFonts w:asciiTheme="minorHAnsi" w:hAnsiTheme="minorHAnsi"/>
          <w:i w:val="0"/>
          <w:color w:val="auto"/>
          <w:sz w:val="24"/>
          <w:szCs w:val="24"/>
        </w:rPr>
        <w:t>, se permite parecer automático, se permite recurso, qual o valor mínimo para realizar o pedido, a quantidade de dias necessários para analisar o pedido e a situação (ativo ou cancelado).</w:t>
      </w:r>
      <w:r w:rsidR="0003797E" w:rsidRPr="00D947C2">
        <w:rPr>
          <w:rFonts w:asciiTheme="minorHAnsi" w:hAnsiTheme="minorHAnsi"/>
          <w:i w:val="0"/>
          <w:color w:val="auto"/>
          <w:sz w:val="24"/>
          <w:szCs w:val="24"/>
        </w:rPr>
        <w:t xml:space="preserve"> </w:t>
      </w:r>
    </w:p>
    <w:p w14:paraId="28622444" w14:textId="77777777" w:rsidR="001D7F97" w:rsidRPr="00D947C2" w:rsidRDefault="001D7F97" w:rsidP="00B00486">
      <w:pPr>
        <w:jc w:val="both"/>
        <w:rPr>
          <w:lang w:val="pt-BR"/>
        </w:rPr>
      </w:pPr>
      <w:r w:rsidRPr="00D947C2">
        <w:rPr>
          <w:lang w:val="pt-BR"/>
        </w:rPr>
        <w:t xml:space="preserve">Na definição da documentação o usuário deve informar </w:t>
      </w:r>
      <w:r w:rsidR="00132C0D" w:rsidRPr="00D947C2">
        <w:rPr>
          <w:lang w:val="pt-BR"/>
        </w:rPr>
        <w:t>se é obrigatório, qual o tipo de documento que deve ser anexado no pedido e a situação (ativo ou cancelado).</w:t>
      </w:r>
    </w:p>
    <w:p w14:paraId="5815FBED" w14:textId="77777777" w:rsidR="00132C0D" w:rsidRPr="00D947C2" w:rsidRDefault="00132C0D" w:rsidP="00B00486">
      <w:pPr>
        <w:jc w:val="both"/>
        <w:rPr>
          <w:lang w:val="pt-BR"/>
        </w:rPr>
      </w:pPr>
      <w:r w:rsidRPr="00D947C2">
        <w:rPr>
          <w:lang w:val="pt-BR"/>
        </w:rPr>
        <w:t xml:space="preserve">Outra importante informação durante a parametrização do pedido são as ações. Estas ações podem ser para correção de pagamentos, créditos em conta tributária, créditos em conta corrente ou estorno de pagamentos. O usuário deve informar o tipo de ação, tipo de campo (inteiro, numérico, alfanumérico ou data/hora), a descrição do campo que será disponibilizado durante o pedido, se o campo informado é obrigatório e a situação do campo (ativo ou cancelado). </w:t>
      </w:r>
    </w:p>
    <w:p w14:paraId="5E6E87EA" w14:textId="77777777" w:rsidR="00571D04" w:rsidRPr="00D947C2" w:rsidRDefault="00B00486" w:rsidP="00571D04">
      <w:pPr>
        <w:rPr>
          <w:lang w:val="pt-BR"/>
        </w:rPr>
      </w:pPr>
      <w:r w:rsidRPr="00D947C2">
        <w:rPr>
          <w:lang w:val="pt-BR"/>
        </w:rPr>
        <w:t xml:space="preserve">  </w:t>
      </w:r>
    </w:p>
    <w:p w14:paraId="51610D86" w14:textId="77777777" w:rsidR="001C6CF5" w:rsidRPr="00D947C2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47276285"/>
      <w:r w:rsidRPr="00D947C2">
        <w:rPr>
          <w:lang w:val="pt-BR"/>
        </w:rPr>
        <w:t>Atores Envolvidos</w:t>
      </w:r>
      <w:bookmarkEnd w:id="4"/>
      <w:bookmarkEnd w:id="5"/>
    </w:p>
    <w:p w14:paraId="1350AEA4" w14:textId="77777777" w:rsidR="00085B41" w:rsidRPr="00D947C2" w:rsidRDefault="00085B41" w:rsidP="00E67E92">
      <w:pPr>
        <w:pStyle w:val="PargrafodaLista"/>
        <w:numPr>
          <w:ilvl w:val="0"/>
          <w:numId w:val="18"/>
        </w:numPr>
        <w:rPr>
          <w:lang w:val="pt-BR"/>
        </w:rPr>
      </w:pPr>
      <w:r w:rsidRPr="00D947C2">
        <w:rPr>
          <w:lang w:val="pt-BR"/>
        </w:rPr>
        <w:t xml:space="preserve">Usuário </w:t>
      </w:r>
      <w:r w:rsidR="00AF28A1" w:rsidRPr="00D947C2">
        <w:rPr>
          <w:lang w:val="pt-BR"/>
        </w:rPr>
        <w:t>Arrecadação</w:t>
      </w:r>
    </w:p>
    <w:p w14:paraId="19487EB4" w14:textId="0B883FA6" w:rsidR="00496636" w:rsidRPr="00D947C2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47276286"/>
      <w:r w:rsidRPr="00D947C2">
        <w:rPr>
          <w:lang w:val="pt-BR"/>
        </w:rPr>
        <w:t>Diagrama</w:t>
      </w:r>
      <w:bookmarkEnd w:id="6"/>
      <w:bookmarkEnd w:id="7"/>
    </w:p>
    <w:p w14:paraId="28E629A3" w14:textId="77777777" w:rsidR="001F0140" w:rsidRPr="00D947C2" w:rsidRDefault="001F0140" w:rsidP="001F0140">
      <w:pPr>
        <w:pStyle w:val="Explicao"/>
        <w:rPr>
          <w:rFonts w:asciiTheme="minorHAnsi" w:hAnsiTheme="minorHAnsi"/>
          <w:i w:val="0"/>
          <w:color w:val="auto"/>
          <w:sz w:val="24"/>
          <w:szCs w:val="24"/>
        </w:rPr>
      </w:pPr>
      <w:r w:rsidRPr="00D947C2">
        <w:rPr>
          <w:rFonts w:asciiTheme="minorHAnsi" w:hAnsiTheme="minorHAnsi"/>
          <w:i w:val="0"/>
          <w:color w:val="auto"/>
          <w:sz w:val="24"/>
          <w:szCs w:val="24"/>
        </w:rPr>
        <w:t>Não Aplicável.</w:t>
      </w:r>
    </w:p>
    <w:p w14:paraId="41912C76" w14:textId="77777777" w:rsidR="00496636" w:rsidRPr="00D947C2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47276287"/>
      <w:r w:rsidRPr="00D947C2">
        <w:rPr>
          <w:lang w:val="pt-BR"/>
        </w:rPr>
        <w:t>Pré</w:t>
      </w:r>
      <w:r w:rsidR="00571D04" w:rsidRPr="00D947C2">
        <w:rPr>
          <w:lang w:val="pt-BR"/>
        </w:rPr>
        <w:t>-</w:t>
      </w:r>
      <w:r w:rsidRPr="00D947C2">
        <w:rPr>
          <w:lang w:val="pt-BR"/>
        </w:rPr>
        <w:t>condições</w:t>
      </w:r>
      <w:bookmarkEnd w:id="8"/>
      <w:bookmarkEnd w:id="9"/>
    </w:p>
    <w:p w14:paraId="79638155" w14:textId="52C14B7E" w:rsidR="00475D1E" w:rsidRPr="00D947C2" w:rsidRDefault="001F0140" w:rsidP="002332F5">
      <w:pPr>
        <w:pStyle w:val="Explicao"/>
        <w:rPr>
          <w:rFonts w:asciiTheme="minorHAnsi" w:hAnsiTheme="minorHAnsi"/>
          <w:i w:val="0"/>
          <w:color w:val="auto"/>
          <w:sz w:val="24"/>
          <w:szCs w:val="24"/>
        </w:rPr>
      </w:pPr>
      <w:r w:rsidRPr="00D947C2">
        <w:rPr>
          <w:rFonts w:asciiTheme="minorHAnsi" w:hAnsiTheme="minorHAnsi"/>
          <w:i w:val="0"/>
          <w:color w:val="auto"/>
          <w:sz w:val="24"/>
          <w:szCs w:val="24"/>
        </w:rPr>
        <w:t>Não Aplicável.</w:t>
      </w:r>
    </w:p>
    <w:p w14:paraId="79658B3E" w14:textId="77777777" w:rsidR="002A1834" w:rsidRPr="00D947C2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47276288"/>
      <w:r w:rsidRPr="00D947C2">
        <w:rPr>
          <w:lang w:val="pt-BR"/>
        </w:rPr>
        <w:t xml:space="preserve">Fluxo </w:t>
      </w:r>
      <w:r w:rsidR="00F73DFB" w:rsidRPr="00D947C2">
        <w:rPr>
          <w:lang w:val="pt-BR"/>
        </w:rPr>
        <w:t>Principal</w:t>
      </w:r>
      <w:bookmarkEnd w:id="10"/>
      <w:bookmarkEnd w:id="11"/>
      <w:bookmarkEnd w:id="12"/>
      <w:bookmarkEnd w:id="14"/>
    </w:p>
    <w:p w14:paraId="3D9401F5" w14:textId="51E14E7F" w:rsidR="0020381E" w:rsidRPr="00D947C2" w:rsidRDefault="003B1F4B" w:rsidP="007921DC">
      <w:pPr>
        <w:pStyle w:val="Passos"/>
        <w:numPr>
          <w:ilvl w:val="0"/>
          <w:numId w:val="19"/>
        </w:numPr>
        <w:jc w:val="both"/>
      </w:pPr>
      <w:r w:rsidRPr="00D947C2">
        <w:t xml:space="preserve">O </w:t>
      </w:r>
      <w:r w:rsidR="008803FE" w:rsidRPr="00D947C2">
        <w:t xml:space="preserve">Usuário </w:t>
      </w:r>
      <w:r w:rsidR="00B111AF" w:rsidRPr="00D947C2">
        <w:t xml:space="preserve">acessa </w:t>
      </w:r>
      <w:r w:rsidR="001F1695" w:rsidRPr="00D947C2">
        <w:t xml:space="preserve">a aplicação de </w:t>
      </w:r>
      <w:r w:rsidR="003F275D" w:rsidRPr="00D947C2">
        <w:t xml:space="preserve">parametrização </w:t>
      </w:r>
      <w:r w:rsidR="0034452C" w:rsidRPr="00D947C2">
        <w:t>dos tipos de pedidos</w:t>
      </w:r>
      <w:r w:rsidR="002A713A" w:rsidRPr="00D947C2">
        <w:t xml:space="preserve"> – Documento e Ações</w:t>
      </w:r>
      <w:r w:rsidR="008803FE" w:rsidRPr="00D947C2">
        <w:t>;</w:t>
      </w:r>
      <w:r w:rsidR="00D947C2">
        <w:t xml:space="preserve"> </w:t>
      </w:r>
      <w:r w:rsidR="00D947C2" w:rsidRPr="00D947C2">
        <w:t>ARRUC09</w:t>
      </w:r>
      <w:r w:rsidR="00D947C2">
        <w:t>7</w:t>
      </w:r>
      <w:r w:rsidR="00D947C2" w:rsidRPr="00D947C2">
        <w:t>0PG01</w:t>
      </w:r>
    </w:p>
    <w:p w14:paraId="3ED88083" w14:textId="77777777" w:rsidR="007921DC" w:rsidRPr="00D947C2" w:rsidRDefault="0034452C" w:rsidP="002A479B">
      <w:pPr>
        <w:pStyle w:val="Passos"/>
        <w:numPr>
          <w:ilvl w:val="0"/>
          <w:numId w:val="19"/>
        </w:numPr>
        <w:jc w:val="both"/>
        <w:rPr>
          <w:b/>
        </w:rPr>
      </w:pPr>
      <w:r w:rsidRPr="00D947C2">
        <w:t>O Sistema exibe a lista de pedidos já registrados</w:t>
      </w:r>
      <w:r w:rsidR="009456F6" w:rsidRPr="00D947C2">
        <w:t xml:space="preserve">. </w:t>
      </w:r>
    </w:p>
    <w:p w14:paraId="151F4F44" w14:textId="5C5F6C1C" w:rsidR="001F0140" w:rsidRPr="00D947C2" w:rsidRDefault="00D947C2" w:rsidP="007921DC">
      <w:pPr>
        <w:pStyle w:val="Passos"/>
        <w:ind w:left="1069"/>
        <w:jc w:val="both"/>
        <w:rPr>
          <w:b/>
        </w:rPr>
      </w:pPr>
      <w:r w:rsidRPr="00D947C2">
        <w:rPr>
          <w:b/>
        </w:rPr>
        <w:t>ARR</w:t>
      </w:r>
      <w:r w:rsidR="001F0140" w:rsidRPr="00D947C2">
        <w:rPr>
          <w:b/>
        </w:rPr>
        <w:t>RN0</w:t>
      </w:r>
      <w:r w:rsidRPr="00D947C2">
        <w:rPr>
          <w:b/>
        </w:rPr>
        <w:t>9</w:t>
      </w:r>
      <w:r w:rsidR="001F0140" w:rsidRPr="00D947C2">
        <w:rPr>
          <w:b/>
        </w:rPr>
        <w:t xml:space="preserve">14 </w:t>
      </w:r>
      <w:r w:rsidRPr="00D947C2">
        <w:rPr>
          <w:b/>
        </w:rPr>
        <w:t>-</w:t>
      </w:r>
      <w:r w:rsidR="001F0140" w:rsidRPr="00D947C2">
        <w:rPr>
          <w:b/>
        </w:rPr>
        <w:t xml:space="preserve"> </w:t>
      </w:r>
      <w:r w:rsidRPr="00D947C2">
        <w:rPr>
          <w:b/>
        </w:rPr>
        <w:t>Carregar Dados Parametrização</w:t>
      </w:r>
    </w:p>
    <w:p w14:paraId="3391B3E0" w14:textId="041D68BC" w:rsidR="009E1E3C" w:rsidRPr="00D947C2" w:rsidRDefault="00D03D53" w:rsidP="009E1E3C">
      <w:pPr>
        <w:pStyle w:val="PargrafodaLista"/>
        <w:ind w:left="1069"/>
        <w:rPr>
          <w:lang w:val="pt-BR"/>
        </w:rPr>
      </w:pPr>
      <w:r w:rsidRPr="00D947C2">
        <w:rPr>
          <w:lang w:val="pt-BR"/>
        </w:rPr>
        <w:t>TABELA</w:t>
      </w:r>
      <w:r w:rsidR="001F0140" w:rsidRPr="00D947C2">
        <w:rPr>
          <w:lang w:val="pt-BR"/>
        </w:rPr>
        <w:t>: TA_PEDIDO_TIPOS</w:t>
      </w:r>
    </w:p>
    <w:p w14:paraId="77AE6E9D" w14:textId="6AEBB56C" w:rsidR="0034452C" w:rsidRPr="00D947C2" w:rsidRDefault="001F0140" w:rsidP="0034452C">
      <w:pPr>
        <w:pStyle w:val="Passos"/>
        <w:ind w:left="1069"/>
        <w:jc w:val="both"/>
        <w:rPr>
          <w:b/>
        </w:rPr>
      </w:pPr>
      <w:r w:rsidRPr="00D947C2">
        <w:rPr>
          <w:b/>
        </w:rPr>
        <w:t>A1 - Selecionar Tipo de Pedido</w:t>
      </w:r>
    </w:p>
    <w:p w14:paraId="6F9BEB7D" w14:textId="33AC5CF0" w:rsidR="006537DB" w:rsidRPr="00D947C2" w:rsidRDefault="006537DB" w:rsidP="0034452C">
      <w:pPr>
        <w:pStyle w:val="Passos"/>
        <w:ind w:left="1069"/>
        <w:jc w:val="both"/>
        <w:rPr>
          <w:b/>
        </w:rPr>
      </w:pPr>
      <w:r w:rsidRPr="00D947C2">
        <w:rPr>
          <w:b/>
        </w:rPr>
        <w:t>A2 – Exclusão Física do Tipo de Pedido</w:t>
      </w:r>
    </w:p>
    <w:p w14:paraId="79D67FDB" w14:textId="76763801" w:rsidR="0034452C" w:rsidRPr="00D947C2" w:rsidRDefault="00161E42" w:rsidP="00DC00D4">
      <w:pPr>
        <w:pStyle w:val="Passos"/>
        <w:numPr>
          <w:ilvl w:val="0"/>
          <w:numId w:val="19"/>
        </w:numPr>
        <w:jc w:val="both"/>
        <w:rPr>
          <w:snapToGrid/>
          <w:lang w:eastAsia="pt-BR"/>
        </w:rPr>
      </w:pPr>
      <w:r w:rsidRPr="00D947C2">
        <w:t xml:space="preserve">O Usuário </w:t>
      </w:r>
      <w:r w:rsidR="0034452C" w:rsidRPr="00D947C2">
        <w:t>inicia a inclusão de um novo pedido</w:t>
      </w:r>
      <w:r w:rsidR="001F0140" w:rsidRPr="00D947C2">
        <w:t>, pressionando o botão Novo Tipo</w:t>
      </w:r>
      <w:r w:rsidR="0034452C" w:rsidRPr="00D947C2">
        <w:t>;</w:t>
      </w:r>
    </w:p>
    <w:p w14:paraId="34F3FA75" w14:textId="516F4B47" w:rsidR="00DC00D4" w:rsidRPr="00D947C2" w:rsidRDefault="00161E42" w:rsidP="00DC00D4">
      <w:pPr>
        <w:pStyle w:val="Passos"/>
        <w:numPr>
          <w:ilvl w:val="0"/>
          <w:numId w:val="19"/>
        </w:numPr>
        <w:jc w:val="both"/>
        <w:rPr>
          <w:snapToGrid/>
          <w:lang w:eastAsia="pt-BR"/>
        </w:rPr>
      </w:pPr>
      <w:r w:rsidRPr="00D947C2">
        <w:lastRenderedPageBreak/>
        <w:t xml:space="preserve"> </w:t>
      </w:r>
      <w:r w:rsidR="0034452C" w:rsidRPr="00D947C2">
        <w:t xml:space="preserve">O Usuário informa os dados </w:t>
      </w:r>
      <w:r w:rsidR="006537DB" w:rsidRPr="00D947C2">
        <w:t xml:space="preserve">disponíveis e obrigatórios </w:t>
      </w:r>
      <w:r w:rsidR="0034452C" w:rsidRPr="00D947C2">
        <w:t xml:space="preserve">do </w:t>
      </w:r>
      <w:r w:rsidR="006537DB" w:rsidRPr="00D947C2">
        <w:t xml:space="preserve">Tipo do </w:t>
      </w:r>
      <w:r w:rsidR="0034452C" w:rsidRPr="00D947C2">
        <w:t>pedido</w:t>
      </w:r>
      <w:r w:rsidR="006537DB" w:rsidRPr="00D947C2">
        <w:t>.</w:t>
      </w:r>
    </w:p>
    <w:p w14:paraId="37DFA636" w14:textId="05B3BD92" w:rsidR="00347DB7" w:rsidRPr="00D947C2" w:rsidRDefault="00347DB7" w:rsidP="002A479B">
      <w:pPr>
        <w:pStyle w:val="Passos"/>
        <w:numPr>
          <w:ilvl w:val="0"/>
          <w:numId w:val="19"/>
        </w:numPr>
        <w:jc w:val="both"/>
      </w:pPr>
      <w:r w:rsidRPr="00D947C2">
        <w:t>O sistema permite o usuário adicionar tipos de documentos para serem anexados na solicitação de pedidos.</w:t>
      </w:r>
    </w:p>
    <w:p w14:paraId="5C24A651" w14:textId="19AEDAE7" w:rsidR="00347DB7" w:rsidRPr="00D947C2" w:rsidRDefault="00C917ED" w:rsidP="002A479B">
      <w:pPr>
        <w:pStyle w:val="Passos"/>
        <w:numPr>
          <w:ilvl w:val="0"/>
          <w:numId w:val="19"/>
        </w:numPr>
        <w:jc w:val="both"/>
      </w:pPr>
      <w:r w:rsidRPr="00D947C2">
        <w:t xml:space="preserve">O Usuário informa os </w:t>
      </w:r>
      <w:r w:rsidR="00347DB7" w:rsidRPr="00D947C2">
        <w:t>campos para adicionar um tipo de documento</w:t>
      </w:r>
      <w:r w:rsidRPr="00D947C2">
        <w:t xml:space="preserve"> </w:t>
      </w:r>
      <w:r w:rsidR="00347DB7" w:rsidRPr="00D947C2">
        <w:t>e pressiona o botão Adicionar.</w:t>
      </w:r>
    </w:p>
    <w:p w14:paraId="6F7B75CA" w14:textId="050D4D5E" w:rsidR="00990D45" w:rsidRPr="00D947C2" w:rsidRDefault="00990D45" w:rsidP="00347DB7">
      <w:pPr>
        <w:pStyle w:val="Passos"/>
        <w:ind w:left="1069"/>
        <w:jc w:val="both"/>
      </w:pPr>
      <w:r w:rsidRPr="00D947C2">
        <w:t xml:space="preserve">TABELA: </w:t>
      </w:r>
      <w:r w:rsidR="008C4999" w:rsidRPr="00D947C2">
        <w:t>TA_</w:t>
      </w:r>
      <w:r w:rsidRPr="00D947C2">
        <w:t>PEDIDO_DOCS_EXIGIDOS</w:t>
      </w:r>
    </w:p>
    <w:p w14:paraId="2E7D7C98" w14:textId="527A67A0" w:rsidR="001F0140" w:rsidRPr="00D947C2" w:rsidRDefault="00347DB7" w:rsidP="001F0140">
      <w:pPr>
        <w:pStyle w:val="Subpasso"/>
        <w:ind w:left="1069"/>
        <w:rPr>
          <w:b/>
        </w:rPr>
      </w:pPr>
      <w:r w:rsidRPr="00D947C2">
        <w:rPr>
          <w:b/>
        </w:rPr>
        <w:t xml:space="preserve">E1 </w:t>
      </w:r>
      <w:r w:rsidR="004B7871" w:rsidRPr="00D947C2">
        <w:rPr>
          <w:b/>
        </w:rPr>
        <w:t xml:space="preserve">- </w:t>
      </w:r>
      <w:r w:rsidRPr="00D947C2">
        <w:rPr>
          <w:b/>
        </w:rPr>
        <w:t>Validar Campos de Tipo de Documentos</w:t>
      </w:r>
      <w:r w:rsidR="006F1841" w:rsidRPr="00D947C2">
        <w:rPr>
          <w:b/>
        </w:rPr>
        <w:t xml:space="preserve"> Obrigatórios</w:t>
      </w:r>
    </w:p>
    <w:p w14:paraId="5AB784DC" w14:textId="452ADC93" w:rsidR="00C917ED" w:rsidRPr="00D947C2" w:rsidRDefault="00C917ED" w:rsidP="00B50980">
      <w:pPr>
        <w:pStyle w:val="Passos"/>
        <w:numPr>
          <w:ilvl w:val="0"/>
          <w:numId w:val="19"/>
        </w:numPr>
        <w:jc w:val="both"/>
      </w:pPr>
      <w:r w:rsidRPr="00D947C2">
        <w:t xml:space="preserve">O </w:t>
      </w:r>
      <w:r w:rsidR="00347DB7" w:rsidRPr="00D947C2">
        <w:t>Sistema</w:t>
      </w:r>
      <w:r w:rsidRPr="00D947C2">
        <w:t xml:space="preserve"> adiciona os dados do documento </w:t>
      </w:r>
      <w:r w:rsidR="00347DB7" w:rsidRPr="00D947C2">
        <w:t>n</w:t>
      </w:r>
      <w:r w:rsidRPr="00D947C2">
        <w:t>a lista de Documentos;</w:t>
      </w:r>
    </w:p>
    <w:p w14:paraId="4D70E06F" w14:textId="4C681D64" w:rsidR="00C917ED" w:rsidRPr="00D947C2" w:rsidRDefault="00C917ED" w:rsidP="00B50980">
      <w:pPr>
        <w:pStyle w:val="Passos"/>
        <w:numPr>
          <w:ilvl w:val="0"/>
          <w:numId w:val="19"/>
        </w:numPr>
        <w:jc w:val="both"/>
      </w:pPr>
      <w:r w:rsidRPr="00D947C2">
        <w:t>O Usuári</w:t>
      </w:r>
      <w:r w:rsidR="00347DB7" w:rsidRPr="00D947C2">
        <w:t>o repete os passos 6 e 7</w:t>
      </w:r>
      <w:r w:rsidRPr="00D947C2">
        <w:t>, enquanto existir documento para adicionar;</w:t>
      </w:r>
    </w:p>
    <w:p w14:paraId="06F31DF9" w14:textId="119A31CA" w:rsidR="004B7871" w:rsidRPr="00D947C2" w:rsidRDefault="004B7871" w:rsidP="00990D45">
      <w:pPr>
        <w:pStyle w:val="Passos"/>
        <w:numPr>
          <w:ilvl w:val="0"/>
          <w:numId w:val="19"/>
        </w:numPr>
        <w:jc w:val="both"/>
      </w:pPr>
      <w:r w:rsidRPr="00D947C2">
        <w:t xml:space="preserve">O sistema disponibiliza </w:t>
      </w:r>
      <w:r w:rsidR="00D36E52" w:rsidRPr="00D947C2">
        <w:t xml:space="preserve">para </w:t>
      </w:r>
      <w:r w:rsidRPr="00D947C2">
        <w:t xml:space="preserve">o usuário parametrizar os campos e ações </w:t>
      </w:r>
    </w:p>
    <w:p w14:paraId="2EF58E91" w14:textId="414698FE" w:rsidR="001F0140" w:rsidRPr="00D947C2" w:rsidRDefault="006F1841" w:rsidP="001F0140">
      <w:pPr>
        <w:pStyle w:val="Passos"/>
        <w:numPr>
          <w:ilvl w:val="0"/>
          <w:numId w:val="19"/>
        </w:numPr>
        <w:jc w:val="both"/>
      </w:pPr>
      <w:r w:rsidRPr="00D947C2">
        <w:t xml:space="preserve">O usuário </w:t>
      </w:r>
      <w:r w:rsidR="001F0140" w:rsidRPr="00D947C2">
        <w:t>informa as relações predefinidas para os tipos de pedidos X Tipos de Ações X Tipos de Campos com base no Tipo do Pedido que está sendo cadastrado.</w:t>
      </w:r>
    </w:p>
    <w:p w14:paraId="6A03B31D" w14:textId="66354FBB" w:rsidR="00990D45" w:rsidRPr="00D947C2" w:rsidRDefault="00990D45" w:rsidP="00990D45">
      <w:pPr>
        <w:pStyle w:val="Passos"/>
        <w:numPr>
          <w:ilvl w:val="0"/>
          <w:numId w:val="19"/>
        </w:numPr>
        <w:jc w:val="both"/>
      </w:pPr>
      <w:r w:rsidRPr="00D947C2">
        <w:t xml:space="preserve">O Usuário </w:t>
      </w:r>
      <w:r w:rsidR="00C37636" w:rsidRPr="00D947C2">
        <w:t>pressiona o botão</w:t>
      </w:r>
      <w:r w:rsidR="00677441" w:rsidRPr="00D947C2">
        <w:t xml:space="preserve"> adiciona</w:t>
      </w:r>
      <w:r w:rsidR="006F1841" w:rsidRPr="00D947C2">
        <w:t>r para</w:t>
      </w:r>
      <w:r w:rsidR="00677441" w:rsidRPr="00D947C2">
        <w:t xml:space="preserve"> </w:t>
      </w:r>
      <w:r w:rsidR="006F1841" w:rsidRPr="00D947C2">
        <w:t xml:space="preserve">incluir uma </w:t>
      </w:r>
      <w:r w:rsidR="00677441" w:rsidRPr="00D947C2">
        <w:t xml:space="preserve">ação </w:t>
      </w:r>
      <w:r w:rsidR="006F1841" w:rsidRPr="00D947C2">
        <w:t>na</w:t>
      </w:r>
      <w:r w:rsidRPr="00D947C2">
        <w:t xml:space="preserve"> lista de </w:t>
      </w:r>
      <w:r w:rsidR="00677441" w:rsidRPr="00D947C2">
        <w:t>Ações</w:t>
      </w:r>
      <w:r w:rsidRPr="00D947C2">
        <w:t>;</w:t>
      </w:r>
    </w:p>
    <w:p w14:paraId="2787D16E" w14:textId="1DCE6FEF" w:rsidR="00C71822" w:rsidRPr="00D947C2" w:rsidRDefault="00D947C2" w:rsidP="00C71822">
      <w:pPr>
        <w:pStyle w:val="PargrafodaLista"/>
        <w:ind w:left="1069"/>
        <w:rPr>
          <w:b/>
          <w:lang w:val="pt-BR"/>
        </w:rPr>
      </w:pPr>
      <w:r w:rsidRPr="00D947C2">
        <w:rPr>
          <w:b/>
          <w:lang w:val="pt-BR"/>
        </w:rPr>
        <w:t>ARR</w:t>
      </w:r>
      <w:r w:rsidR="00C71822" w:rsidRPr="00D947C2">
        <w:rPr>
          <w:b/>
          <w:lang w:val="pt-BR"/>
        </w:rPr>
        <w:t>RN0</w:t>
      </w:r>
      <w:r w:rsidRPr="00D947C2">
        <w:rPr>
          <w:b/>
          <w:lang w:val="pt-BR"/>
        </w:rPr>
        <w:t>9</w:t>
      </w:r>
      <w:r w:rsidR="00C71822" w:rsidRPr="00D947C2">
        <w:rPr>
          <w:b/>
          <w:lang w:val="pt-BR"/>
        </w:rPr>
        <w:t xml:space="preserve">18 </w:t>
      </w:r>
      <w:r w:rsidRPr="00D947C2">
        <w:rPr>
          <w:b/>
          <w:lang w:val="pt-BR"/>
        </w:rPr>
        <w:t>-</w:t>
      </w:r>
      <w:r w:rsidR="00C71822" w:rsidRPr="00D947C2">
        <w:rPr>
          <w:b/>
          <w:lang w:val="pt-BR"/>
        </w:rPr>
        <w:t xml:space="preserve"> Relação de Tipos de Pedidos X Tipos de Ações X Tipos de Campos</w:t>
      </w:r>
    </w:p>
    <w:p w14:paraId="3C9E2C96" w14:textId="1F746EA5" w:rsidR="00FC5CE5" w:rsidRPr="00D947C2" w:rsidRDefault="000B37F5" w:rsidP="00FC5CE5">
      <w:pPr>
        <w:pStyle w:val="Passos"/>
        <w:ind w:left="1069"/>
        <w:jc w:val="both"/>
        <w:rPr>
          <w:b/>
        </w:rPr>
      </w:pPr>
      <w:r w:rsidRPr="00D947C2">
        <w:rPr>
          <w:b/>
        </w:rPr>
        <w:t>E</w:t>
      </w:r>
      <w:r w:rsidR="008577F6" w:rsidRPr="00D947C2">
        <w:rPr>
          <w:b/>
        </w:rPr>
        <w:t>2</w:t>
      </w:r>
      <w:r w:rsidRPr="00D947C2">
        <w:rPr>
          <w:b/>
        </w:rPr>
        <w:t xml:space="preserve"> – </w:t>
      </w:r>
      <w:r w:rsidR="00FC5CE5" w:rsidRPr="00D947C2">
        <w:rPr>
          <w:b/>
        </w:rPr>
        <w:t xml:space="preserve">Validar Campos de Ações Obrigatórios </w:t>
      </w:r>
    </w:p>
    <w:p w14:paraId="2AFB4F7B" w14:textId="2D6A3318" w:rsidR="00990D45" w:rsidRPr="00D947C2" w:rsidRDefault="00990D45" w:rsidP="00990D45">
      <w:pPr>
        <w:pStyle w:val="Passos"/>
        <w:numPr>
          <w:ilvl w:val="0"/>
          <w:numId w:val="19"/>
        </w:numPr>
        <w:jc w:val="both"/>
      </w:pPr>
      <w:r w:rsidRPr="00D947C2">
        <w:t>O Usuário Arrecadação</w:t>
      </w:r>
      <w:r w:rsidR="001F0140" w:rsidRPr="00D947C2">
        <w:t xml:space="preserve"> repete os passos 10</w:t>
      </w:r>
      <w:r w:rsidR="00E03C96" w:rsidRPr="00D947C2">
        <w:t xml:space="preserve"> e 11,</w:t>
      </w:r>
      <w:r w:rsidRPr="00D947C2">
        <w:t xml:space="preserve"> enquanto existir </w:t>
      </w:r>
      <w:r w:rsidR="008C2207" w:rsidRPr="00D947C2">
        <w:t>ação</w:t>
      </w:r>
      <w:r w:rsidRPr="00D947C2">
        <w:t xml:space="preserve"> para adicionar;</w:t>
      </w:r>
    </w:p>
    <w:p w14:paraId="0D27911B" w14:textId="1AFCAFCC" w:rsidR="001F0140" w:rsidRPr="00D947C2" w:rsidRDefault="001F0140" w:rsidP="001F0140">
      <w:pPr>
        <w:pStyle w:val="Passos"/>
        <w:numPr>
          <w:ilvl w:val="0"/>
          <w:numId w:val="19"/>
        </w:numPr>
        <w:jc w:val="both"/>
      </w:pPr>
      <w:r w:rsidRPr="00D947C2">
        <w:t xml:space="preserve">O Usuário </w:t>
      </w:r>
      <w:r w:rsidR="00B9758D" w:rsidRPr="00D947C2">
        <w:t>informas a Receita</w:t>
      </w:r>
      <w:r w:rsidR="00E03C96" w:rsidRPr="00D947C2">
        <w:t xml:space="preserve"> </w:t>
      </w:r>
      <w:r w:rsidR="006F1841" w:rsidRPr="00D947C2">
        <w:t xml:space="preserve">que </w:t>
      </w:r>
      <w:r w:rsidRPr="00D947C2">
        <w:t>deseja vincular ao tipo de pedido.</w:t>
      </w:r>
    </w:p>
    <w:p w14:paraId="4A72F0BF" w14:textId="1615AF89" w:rsidR="001F0140" w:rsidRPr="00D947C2" w:rsidRDefault="001F0140" w:rsidP="001F0140">
      <w:pPr>
        <w:pStyle w:val="Passos"/>
        <w:ind w:left="1069"/>
        <w:jc w:val="both"/>
      </w:pPr>
      <w:r w:rsidRPr="00D947C2">
        <w:t>TABELA: TA</w:t>
      </w:r>
      <w:r w:rsidR="006F1841" w:rsidRPr="00D947C2">
        <w:t>_</w:t>
      </w:r>
      <w:r w:rsidRPr="00D947C2">
        <w:t>RECEITAS</w:t>
      </w:r>
    </w:p>
    <w:p w14:paraId="4D2EDF17" w14:textId="78A993F7" w:rsidR="001F0140" w:rsidRPr="00D947C2" w:rsidRDefault="001F0140" w:rsidP="001F0140">
      <w:pPr>
        <w:pStyle w:val="Passos"/>
        <w:numPr>
          <w:ilvl w:val="0"/>
          <w:numId w:val="19"/>
        </w:numPr>
        <w:jc w:val="both"/>
      </w:pPr>
      <w:r w:rsidRPr="00D947C2">
        <w:t xml:space="preserve">Sistema carrega a lista de subcódigos, </w:t>
      </w:r>
      <w:r w:rsidR="00E03C96" w:rsidRPr="00D947C2">
        <w:t>com base na</w:t>
      </w:r>
      <w:r w:rsidRPr="00D947C2">
        <w:t xml:space="preserve"> receita selecionada.</w:t>
      </w:r>
    </w:p>
    <w:p w14:paraId="7E630092" w14:textId="3719D268" w:rsidR="001F0140" w:rsidRPr="00D947C2" w:rsidRDefault="001F0140" w:rsidP="001F0140">
      <w:pPr>
        <w:pStyle w:val="Passos"/>
        <w:ind w:left="1069"/>
        <w:jc w:val="both"/>
      </w:pPr>
      <w:r w:rsidRPr="00D947C2">
        <w:t>TABELA: TA_RECEITAS_TAXAS</w:t>
      </w:r>
    </w:p>
    <w:p w14:paraId="4059C8A8" w14:textId="33F8D1E4" w:rsidR="00246250" w:rsidRPr="00D947C2" w:rsidRDefault="00246250" w:rsidP="001F0140">
      <w:pPr>
        <w:pStyle w:val="Passos"/>
        <w:numPr>
          <w:ilvl w:val="0"/>
          <w:numId w:val="19"/>
        </w:numPr>
        <w:jc w:val="both"/>
      </w:pPr>
      <w:r w:rsidRPr="00D947C2">
        <w:t>O Usuário informa os demais campos obrigatórios.</w:t>
      </w:r>
    </w:p>
    <w:p w14:paraId="32068999" w14:textId="24F0AE41" w:rsidR="001F0140" w:rsidRPr="00D947C2" w:rsidRDefault="001F0140" w:rsidP="001F0140">
      <w:pPr>
        <w:pStyle w:val="Passos"/>
        <w:numPr>
          <w:ilvl w:val="0"/>
          <w:numId w:val="19"/>
        </w:numPr>
        <w:jc w:val="both"/>
      </w:pPr>
      <w:r w:rsidRPr="00D947C2">
        <w:t xml:space="preserve">O Usuário </w:t>
      </w:r>
      <w:r w:rsidR="000F4DB5" w:rsidRPr="00D947C2">
        <w:t>pressiona o botão adicionar</w:t>
      </w:r>
      <w:r w:rsidRPr="00D947C2">
        <w:t>;</w:t>
      </w:r>
    </w:p>
    <w:p w14:paraId="5B3196DA" w14:textId="4541C8A4" w:rsidR="000F4DB5" w:rsidRPr="00D947C2" w:rsidRDefault="008577F6" w:rsidP="000F4DB5">
      <w:pPr>
        <w:pStyle w:val="Subpasso"/>
        <w:ind w:left="1069"/>
        <w:rPr>
          <w:b/>
        </w:rPr>
      </w:pPr>
      <w:r w:rsidRPr="00D947C2">
        <w:rPr>
          <w:b/>
        </w:rPr>
        <w:t>E3</w:t>
      </w:r>
      <w:r w:rsidR="000F4DB5" w:rsidRPr="00D947C2">
        <w:rPr>
          <w:b/>
        </w:rPr>
        <w:t xml:space="preserve"> – Validar Campos de Receitas Obrigatórios</w:t>
      </w:r>
    </w:p>
    <w:p w14:paraId="44E56277" w14:textId="34440324" w:rsidR="002A479B" w:rsidRPr="00D947C2" w:rsidRDefault="001F0140" w:rsidP="008577F6">
      <w:pPr>
        <w:pStyle w:val="Passos"/>
        <w:numPr>
          <w:ilvl w:val="0"/>
          <w:numId w:val="19"/>
        </w:numPr>
        <w:jc w:val="both"/>
      </w:pPr>
      <w:r w:rsidRPr="00D947C2">
        <w:t>O Usuário Arrecadação repete os passos 13</w:t>
      </w:r>
      <w:r w:rsidR="000F4DB5" w:rsidRPr="00D947C2">
        <w:t>,14,15</w:t>
      </w:r>
      <w:r w:rsidR="00B9758D" w:rsidRPr="00D947C2">
        <w:t xml:space="preserve"> e </w:t>
      </w:r>
      <w:r w:rsidR="00246250" w:rsidRPr="00D947C2">
        <w:t>16,</w:t>
      </w:r>
      <w:r w:rsidRPr="00D947C2">
        <w:t xml:space="preserve"> enquanto existir </w:t>
      </w:r>
      <w:r w:rsidR="000F4DB5" w:rsidRPr="00D947C2">
        <w:t>Receita</w:t>
      </w:r>
      <w:r w:rsidRPr="00D947C2">
        <w:t xml:space="preserve"> para adicionar;</w:t>
      </w:r>
    </w:p>
    <w:p w14:paraId="72574CD8" w14:textId="4E5049BA" w:rsidR="001F0140" w:rsidRPr="00D947C2" w:rsidRDefault="001F0140" w:rsidP="00990D45">
      <w:pPr>
        <w:pStyle w:val="Passos"/>
        <w:numPr>
          <w:ilvl w:val="0"/>
          <w:numId w:val="19"/>
        </w:numPr>
        <w:jc w:val="both"/>
      </w:pPr>
      <w:r w:rsidRPr="00D947C2">
        <w:t>O Usuário arrecadação após informar todas as configurações, pressiona o botão Salvar.</w:t>
      </w:r>
    </w:p>
    <w:p w14:paraId="12B8A74B" w14:textId="481D4D0F" w:rsidR="001F0140" w:rsidRPr="00D947C2" w:rsidRDefault="00D947C2" w:rsidP="001F0140">
      <w:pPr>
        <w:pStyle w:val="Passos"/>
        <w:tabs>
          <w:tab w:val="left" w:pos="3930"/>
        </w:tabs>
        <w:ind w:left="1069"/>
        <w:jc w:val="both"/>
        <w:rPr>
          <w:b/>
        </w:rPr>
      </w:pPr>
      <w:r w:rsidRPr="00D947C2">
        <w:rPr>
          <w:b/>
        </w:rPr>
        <w:t>ARR</w:t>
      </w:r>
      <w:r w:rsidR="001F0140" w:rsidRPr="00D947C2">
        <w:rPr>
          <w:b/>
        </w:rPr>
        <w:t>RN0</w:t>
      </w:r>
      <w:r w:rsidRPr="00D947C2">
        <w:rPr>
          <w:b/>
        </w:rPr>
        <w:t>9</w:t>
      </w:r>
      <w:r w:rsidR="001F0140" w:rsidRPr="00D947C2">
        <w:rPr>
          <w:b/>
        </w:rPr>
        <w:t xml:space="preserve">15 </w:t>
      </w:r>
      <w:r w:rsidRPr="00D947C2">
        <w:rPr>
          <w:b/>
        </w:rPr>
        <w:t>-</w:t>
      </w:r>
      <w:r w:rsidR="001F0140" w:rsidRPr="00D947C2">
        <w:rPr>
          <w:b/>
        </w:rPr>
        <w:t xml:space="preserve"> </w:t>
      </w:r>
      <w:r w:rsidRPr="00D947C2">
        <w:rPr>
          <w:b/>
        </w:rPr>
        <w:t>Validar Campos dos Pedidos</w:t>
      </w:r>
    </w:p>
    <w:p w14:paraId="5E364004" w14:textId="21C1E410" w:rsidR="007C6456" w:rsidRPr="00D947C2" w:rsidRDefault="007C6456" w:rsidP="007C6456">
      <w:pPr>
        <w:pStyle w:val="Subpasso"/>
        <w:ind w:left="680"/>
        <w:rPr>
          <w:b/>
        </w:rPr>
      </w:pPr>
      <w:r w:rsidRPr="00D947C2">
        <w:rPr>
          <w:b/>
        </w:rPr>
        <w:tab/>
      </w:r>
      <w:r w:rsidR="00D03D53" w:rsidRPr="00D947C2">
        <w:rPr>
          <w:b/>
        </w:rPr>
        <w:t>E</w:t>
      </w:r>
      <w:r w:rsidR="008577F6" w:rsidRPr="00D947C2">
        <w:rPr>
          <w:b/>
        </w:rPr>
        <w:t>4</w:t>
      </w:r>
      <w:r w:rsidR="00D03D53" w:rsidRPr="00D947C2">
        <w:rPr>
          <w:b/>
        </w:rPr>
        <w:t xml:space="preserve"> </w:t>
      </w:r>
      <w:r w:rsidRPr="00D947C2">
        <w:rPr>
          <w:b/>
        </w:rPr>
        <w:t>- Validar Campos Obrigatórios do</w:t>
      </w:r>
      <w:r w:rsidR="00D03D53" w:rsidRPr="00D947C2">
        <w:rPr>
          <w:b/>
        </w:rPr>
        <w:t>s Tipos de</w:t>
      </w:r>
      <w:r w:rsidRPr="00D947C2">
        <w:rPr>
          <w:b/>
        </w:rPr>
        <w:t xml:space="preserve"> Pedidos</w:t>
      </w:r>
    </w:p>
    <w:p w14:paraId="207FE1EC" w14:textId="740FF10E" w:rsidR="002A479B" w:rsidRPr="00D947C2" w:rsidRDefault="008577F6" w:rsidP="002A479B">
      <w:pPr>
        <w:pStyle w:val="Subpasso"/>
        <w:ind w:left="0"/>
        <w:rPr>
          <w:b/>
        </w:rPr>
      </w:pPr>
      <w:r w:rsidRPr="00D947C2">
        <w:rPr>
          <w:b/>
        </w:rPr>
        <w:tab/>
      </w:r>
      <w:r w:rsidRPr="00D947C2">
        <w:rPr>
          <w:b/>
        </w:rPr>
        <w:tab/>
        <w:t>E5</w:t>
      </w:r>
      <w:r w:rsidR="002A479B" w:rsidRPr="00D947C2">
        <w:rPr>
          <w:b/>
        </w:rPr>
        <w:t xml:space="preserve"> - Validar QTD Dias Análise</w:t>
      </w:r>
    </w:p>
    <w:p w14:paraId="6EDA0E25" w14:textId="60092A15" w:rsidR="002A479B" w:rsidRPr="00D947C2" w:rsidRDefault="008577F6" w:rsidP="002A479B">
      <w:pPr>
        <w:pStyle w:val="Subpasso"/>
        <w:ind w:left="0"/>
        <w:jc w:val="both"/>
        <w:rPr>
          <w:b/>
        </w:rPr>
      </w:pPr>
      <w:r w:rsidRPr="00D947C2">
        <w:rPr>
          <w:b/>
        </w:rPr>
        <w:tab/>
      </w:r>
      <w:r w:rsidRPr="00D947C2">
        <w:rPr>
          <w:b/>
        </w:rPr>
        <w:tab/>
        <w:t>E6</w:t>
      </w:r>
      <w:r w:rsidR="002A479B" w:rsidRPr="00D947C2">
        <w:rPr>
          <w:b/>
        </w:rPr>
        <w:t xml:space="preserve"> – Verificar Quantidade de Registros Lista de Ações</w:t>
      </w:r>
    </w:p>
    <w:p w14:paraId="2B2FFE02" w14:textId="522FFC6D" w:rsidR="002A479B" w:rsidRPr="00D947C2" w:rsidRDefault="008577F6" w:rsidP="002A479B">
      <w:pPr>
        <w:pStyle w:val="Subpasso"/>
        <w:ind w:left="0"/>
        <w:jc w:val="both"/>
        <w:rPr>
          <w:b/>
        </w:rPr>
      </w:pPr>
      <w:r w:rsidRPr="00D947C2">
        <w:rPr>
          <w:b/>
        </w:rPr>
        <w:tab/>
      </w:r>
      <w:r w:rsidRPr="00D947C2">
        <w:rPr>
          <w:b/>
        </w:rPr>
        <w:tab/>
        <w:t>E7</w:t>
      </w:r>
      <w:r w:rsidR="002A479B" w:rsidRPr="00D947C2">
        <w:rPr>
          <w:b/>
        </w:rPr>
        <w:t xml:space="preserve"> – Verificar Quantidade de Registros Lista de Receitas</w:t>
      </w:r>
    </w:p>
    <w:p w14:paraId="0C8075F2" w14:textId="31336563" w:rsidR="00C40FDA" w:rsidRPr="00D947C2" w:rsidRDefault="008B7B3E" w:rsidP="00C40FDA">
      <w:pPr>
        <w:pStyle w:val="Passos"/>
        <w:numPr>
          <w:ilvl w:val="0"/>
          <w:numId w:val="19"/>
        </w:numPr>
        <w:jc w:val="both"/>
      </w:pPr>
      <w:r w:rsidRPr="00D947C2">
        <w:t>O Sistema registra os dados do pedido, documentos</w:t>
      </w:r>
      <w:r w:rsidR="001F0140" w:rsidRPr="00D947C2">
        <w:t xml:space="preserve">, </w:t>
      </w:r>
      <w:r w:rsidRPr="00D947C2">
        <w:t>ações</w:t>
      </w:r>
      <w:r w:rsidR="001F0140" w:rsidRPr="00D947C2">
        <w:t xml:space="preserve"> e Receitas para o Tipo do Pedido</w:t>
      </w:r>
      <w:r w:rsidRPr="00D947C2">
        <w:t xml:space="preserve">. </w:t>
      </w:r>
    </w:p>
    <w:p w14:paraId="1BC54695" w14:textId="28EF3D4F" w:rsidR="00D03D53" w:rsidRPr="00D947C2" w:rsidRDefault="00D03D53" w:rsidP="00C40FDA">
      <w:pPr>
        <w:pStyle w:val="Passos"/>
        <w:numPr>
          <w:ilvl w:val="0"/>
          <w:numId w:val="19"/>
        </w:numPr>
        <w:jc w:val="both"/>
      </w:pPr>
      <w:r w:rsidRPr="00D947C2">
        <w:lastRenderedPageBreak/>
        <w:t xml:space="preserve">O Sistema exibe a mensagem: </w:t>
      </w:r>
      <w:r w:rsidR="00D947C2" w:rsidRPr="00D947C2">
        <w:rPr>
          <w:u w:val="single"/>
        </w:rPr>
        <w:t>ARRMSG09</w:t>
      </w:r>
      <w:r w:rsidRPr="00D947C2">
        <w:rPr>
          <w:u w:val="single"/>
        </w:rPr>
        <w:t>03</w:t>
      </w:r>
      <w:r w:rsidR="00D947C2" w:rsidRPr="00D947C2">
        <w:t>.</w:t>
      </w:r>
    </w:p>
    <w:p w14:paraId="7CCD0F13" w14:textId="09F877D8" w:rsidR="001F0140" w:rsidRPr="00D947C2" w:rsidRDefault="001F0140" w:rsidP="00C40FDA">
      <w:pPr>
        <w:pStyle w:val="Passos"/>
        <w:numPr>
          <w:ilvl w:val="0"/>
          <w:numId w:val="19"/>
        </w:numPr>
        <w:jc w:val="both"/>
      </w:pPr>
      <w:r w:rsidRPr="00D947C2">
        <w:t>O sistema encerra o processo de parametrização do tipo de pedido.</w:t>
      </w:r>
    </w:p>
    <w:p w14:paraId="6BA92D22" w14:textId="77777777" w:rsidR="002D3733" w:rsidRPr="00D947C2" w:rsidRDefault="002D3733" w:rsidP="002D3733">
      <w:pPr>
        <w:pStyle w:val="Passos"/>
        <w:ind w:left="1069"/>
        <w:jc w:val="both"/>
      </w:pPr>
    </w:p>
    <w:p w14:paraId="50347EFE" w14:textId="77777777" w:rsidR="00483110" w:rsidRPr="00D947C2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47276289"/>
      <w:r w:rsidRPr="00D947C2">
        <w:rPr>
          <w:lang w:val="pt-BR"/>
        </w:rPr>
        <w:t>Fluxos Alternativos</w:t>
      </w:r>
      <w:bookmarkEnd w:id="15"/>
      <w:bookmarkEnd w:id="18"/>
    </w:p>
    <w:p w14:paraId="635138B2" w14:textId="7747A599" w:rsidR="001F0140" w:rsidRPr="00D947C2" w:rsidRDefault="001F0140" w:rsidP="001F0140">
      <w:pPr>
        <w:pStyle w:val="Passos"/>
        <w:jc w:val="both"/>
        <w:rPr>
          <w:b/>
        </w:rPr>
      </w:pPr>
      <w:bookmarkStart w:id="19" w:name="_Toc408584587"/>
      <w:bookmarkStart w:id="20" w:name="_Toc101248486"/>
      <w:bookmarkStart w:id="21" w:name="_Toc102377891"/>
      <w:bookmarkEnd w:id="13"/>
      <w:bookmarkEnd w:id="16"/>
      <w:bookmarkEnd w:id="17"/>
      <w:r w:rsidRPr="00D947C2">
        <w:rPr>
          <w:b/>
        </w:rPr>
        <w:t>A1 - Selecionar Tipo de Pedido</w:t>
      </w:r>
    </w:p>
    <w:p w14:paraId="4ADBF3ED" w14:textId="741D628C" w:rsidR="000E2962" w:rsidRPr="00D947C2" w:rsidRDefault="0034452C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D947C2">
        <w:t xml:space="preserve">A1.1 Após o passo 2 do fluxo Principal, o Usuário detalha os dados do </w:t>
      </w:r>
      <w:r w:rsidR="005F52CD" w:rsidRPr="00D947C2">
        <w:t>Tipo do P</w:t>
      </w:r>
      <w:r w:rsidRPr="00D947C2">
        <w:t>edido</w:t>
      </w:r>
      <w:r w:rsidR="003910F1" w:rsidRPr="00D947C2">
        <w:t>, selecionando um registro na lista de tipos de pedidos Cadastrados</w:t>
      </w:r>
      <w:r w:rsidRPr="00D947C2">
        <w:t>;</w:t>
      </w:r>
    </w:p>
    <w:p w14:paraId="20C31030" w14:textId="3F16CA49" w:rsidR="0034452C" w:rsidRPr="00D947C2" w:rsidRDefault="003910F1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D947C2">
        <w:t xml:space="preserve">A1.2 </w:t>
      </w:r>
      <w:r w:rsidR="007229AF" w:rsidRPr="00D947C2">
        <w:t>O Sistema exibe as informações referente ao tipo do pedido selecionado.</w:t>
      </w:r>
    </w:p>
    <w:p w14:paraId="492EBAD8" w14:textId="685B3067" w:rsidR="003910F1" w:rsidRPr="00D947C2" w:rsidRDefault="003910F1" w:rsidP="003910F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D947C2">
        <w:t>A1.3 O Sistema preenche as lista</w:t>
      </w:r>
      <w:r w:rsidR="007229AF" w:rsidRPr="00D947C2">
        <w:t>s</w:t>
      </w:r>
      <w:r w:rsidRPr="00D947C2">
        <w:t xml:space="preserve"> de Tipos de Documentos, Lista de Ações e Lista de Receitas já cadastrados para o Tipo de Pedido Selecionado.</w:t>
      </w:r>
    </w:p>
    <w:p w14:paraId="2C996C40" w14:textId="2919E930" w:rsidR="003910F1" w:rsidRPr="00D947C2" w:rsidRDefault="003910F1" w:rsidP="003910F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D947C2">
        <w:t>A1.4 O Sistema permite o Usuário realizar os ajustes nos parâmetros existentes.</w:t>
      </w:r>
    </w:p>
    <w:p w14:paraId="724C5AF1" w14:textId="4092E96F" w:rsidR="008E1412" w:rsidRPr="00D947C2" w:rsidRDefault="006B1375" w:rsidP="008E1412">
      <w:pPr>
        <w:pStyle w:val="Passos"/>
        <w:jc w:val="both"/>
        <w:rPr>
          <w:b/>
        </w:rPr>
      </w:pPr>
      <w:r w:rsidRPr="00D947C2">
        <w:rPr>
          <w:b/>
        </w:rPr>
        <w:tab/>
      </w:r>
      <w:r w:rsidR="008E1412" w:rsidRPr="00D947C2">
        <w:rPr>
          <w:b/>
        </w:rPr>
        <w:t>A4 - Selecionar Item da Lista de Documentos</w:t>
      </w:r>
    </w:p>
    <w:p w14:paraId="7649BBF8" w14:textId="630C343B" w:rsidR="008E1412" w:rsidRPr="00D947C2" w:rsidRDefault="008E1412" w:rsidP="008E1412">
      <w:pPr>
        <w:pStyle w:val="Passos"/>
        <w:jc w:val="both"/>
        <w:rPr>
          <w:b/>
        </w:rPr>
      </w:pPr>
      <w:r w:rsidRPr="00D947C2">
        <w:rPr>
          <w:b/>
        </w:rPr>
        <w:tab/>
        <w:t>A5 - Selecionar Item da Lista de Ações</w:t>
      </w:r>
    </w:p>
    <w:p w14:paraId="6C8B838D" w14:textId="0A60DDB3" w:rsidR="008E1412" w:rsidRPr="00D947C2" w:rsidRDefault="008E1412" w:rsidP="008E1412">
      <w:pPr>
        <w:pStyle w:val="Passos"/>
        <w:jc w:val="both"/>
        <w:rPr>
          <w:b/>
        </w:rPr>
      </w:pPr>
      <w:r w:rsidRPr="00D947C2">
        <w:rPr>
          <w:b/>
        </w:rPr>
        <w:tab/>
        <w:t>A6 - Selecionar Item de Lista de Receitas</w:t>
      </w:r>
    </w:p>
    <w:p w14:paraId="0D5CD01D" w14:textId="472A4304" w:rsidR="007229AF" w:rsidRPr="00D947C2" w:rsidRDefault="003910F1" w:rsidP="003910F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D947C2">
        <w:t xml:space="preserve">A1.5 </w:t>
      </w:r>
      <w:r w:rsidR="007229AF" w:rsidRPr="00D947C2">
        <w:t>O usuário realiza as alterações das informações que foram disponibilizadas.</w:t>
      </w:r>
    </w:p>
    <w:p w14:paraId="4C45B412" w14:textId="2C89E459" w:rsidR="003910F1" w:rsidRPr="00D947C2" w:rsidRDefault="007229AF" w:rsidP="003910F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D947C2">
        <w:t xml:space="preserve">A1.6 </w:t>
      </w:r>
      <w:r w:rsidR="003910F1" w:rsidRPr="00D947C2">
        <w:t xml:space="preserve">O </w:t>
      </w:r>
      <w:r w:rsidR="006B1375" w:rsidRPr="00D947C2">
        <w:t>Sistema Retorna ao Passo 18 do fluxo principal</w:t>
      </w:r>
      <w:r w:rsidR="003910F1" w:rsidRPr="00D947C2">
        <w:t>.</w:t>
      </w:r>
    </w:p>
    <w:p w14:paraId="6CB87C24" w14:textId="77777777" w:rsidR="003910F1" w:rsidRPr="00D947C2" w:rsidRDefault="003910F1" w:rsidP="003910F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</w:p>
    <w:p w14:paraId="5B4DD77E" w14:textId="77777777" w:rsidR="006B1375" w:rsidRPr="00D947C2" w:rsidRDefault="006B1375" w:rsidP="003910F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</w:p>
    <w:p w14:paraId="0EB9C29E" w14:textId="77777777" w:rsidR="006B1375" w:rsidRPr="00D947C2" w:rsidRDefault="006B1375" w:rsidP="006B1375">
      <w:pPr>
        <w:pStyle w:val="Passos"/>
        <w:jc w:val="both"/>
        <w:rPr>
          <w:b/>
        </w:rPr>
      </w:pPr>
      <w:r w:rsidRPr="00D947C2">
        <w:rPr>
          <w:b/>
        </w:rPr>
        <w:t>A2 – Exclusão Física do Tipo de Pedido</w:t>
      </w:r>
    </w:p>
    <w:p w14:paraId="1390EFC5" w14:textId="77E074D3" w:rsidR="006B1375" w:rsidRPr="00D947C2" w:rsidRDefault="003910F1" w:rsidP="006B1375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D947C2">
        <w:t xml:space="preserve">A2.1 </w:t>
      </w:r>
      <w:r w:rsidR="006B1375" w:rsidRPr="00D947C2">
        <w:t>Após o passo 2 do fluxo Principal, o Usuário Sele</w:t>
      </w:r>
      <w:r w:rsidR="005D6E9E" w:rsidRPr="00D947C2">
        <w:t xml:space="preserve">ciona Excluir um tipo de pedido </w:t>
      </w:r>
      <w:r w:rsidR="006B1375" w:rsidRPr="00D947C2">
        <w:t>Cadastrado;</w:t>
      </w:r>
    </w:p>
    <w:p w14:paraId="4FE44601" w14:textId="4BEF4034" w:rsidR="003910F1" w:rsidRPr="00D947C2" w:rsidRDefault="006B1375" w:rsidP="003910F1">
      <w:pPr>
        <w:pStyle w:val="Passos"/>
        <w:jc w:val="both"/>
      </w:pPr>
      <w:r w:rsidRPr="00D947C2">
        <w:t xml:space="preserve">A2.2 </w:t>
      </w:r>
      <w:r w:rsidR="003910F1" w:rsidRPr="00D947C2">
        <w:t xml:space="preserve">O </w:t>
      </w:r>
      <w:r w:rsidRPr="00D947C2">
        <w:t>sistema verifica se o Tipo de Pedido pode ser excluído fisicamente</w:t>
      </w:r>
      <w:r w:rsidR="003910F1" w:rsidRPr="00D947C2">
        <w:t>.</w:t>
      </w:r>
    </w:p>
    <w:p w14:paraId="42963487" w14:textId="6BC88482" w:rsidR="006B1375" w:rsidRPr="00D947C2" w:rsidRDefault="006B1375" w:rsidP="006B1375">
      <w:pPr>
        <w:rPr>
          <w:b/>
          <w:lang w:val="pt-BR"/>
        </w:rPr>
      </w:pPr>
      <w:r w:rsidRPr="00D947C2">
        <w:rPr>
          <w:lang w:val="pt-BR"/>
        </w:rPr>
        <w:tab/>
      </w:r>
      <w:r w:rsidRPr="00D947C2">
        <w:rPr>
          <w:lang w:val="pt-BR"/>
        </w:rPr>
        <w:tab/>
      </w:r>
      <w:r w:rsidRPr="00D947C2">
        <w:rPr>
          <w:lang w:val="pt-BR"/>
        </w:rPr>
        <w:tab/>
        <w:t xml:space="preserve">   </w:t>
      </w:r>
      <w:r w:rsidRPr="00D947C2">
        <w:rPr>
          <w:lang w:val="pt-BR"/>
        </w:rPr>
        <w:tab/>
      </w:r>
      <w:r w:rsidRPr="00D947C2">
        <w:rPr>
          <w:lang w:val="pt-BR"/>
        </w:rPr>
        <w:tab/>
      </w:r>
      <w:r w:rsidRPr="00D947C2">
        <w:rPr>
          <w:lang w:val="pt-BR"/>
        </w:rPr>
        <w:tab/>
      </w:r>
      <w:r w:rsidRPr="00D947C2">
        <w:rPr>
          <w:lang w:val="pt-BR"/>
        </w:rPr>
        <w:tab/>
        <w:t xml:space="preserve">        </w:t>
      </w:r>
      <w:r w:rsidR="00D947C2" w:rsidRPr="00D947C2">
        <w:rPr>
          <w:b/>
          <w:lang w:val="pt-BR"/>
        </w:rPr>
        <w:t>ARRR</w:t>
      </w:r>
      <w:r w:rsidRPr="00D947C2">
        <w:rPr>
          <w:b/>
          <w:lang w:val="pt-BR"/>
        </w:rPr>
        <w:t>N0</w:t>
      </w:r>
      <w:r w:rsidR="00D947C2" w:rsidRPr="00D947C2">
        <w:rPr>
          <w:b/>
          <w:lang w:val="pt-BR"/>
        </w:rPr>
        <w:t>9</w:t>
      </w:r>
      <w:r w:rsidRPr="00D947C2">
        <w:rPr>
          <w:b/>
          <w:lang w:val="pt-BR"/>
        </w:rPr>
        <w:t xml:space="preserve">25 </w:t>
      </w:r>
      <w:r w:rsidR="00D947C2" w:rsidRPr="00D947C2">
        <w:rPr>
          <w:b/>
          <w:lang w:val="pt-BR"/>
        </w:rPr>
        <w:t>-</w:t>
      </w:r>
      <w:r w:rsidRPr="00D947C2">
        <w:rPr>
          <w:b/>
          <w:lang w:val="pt-BR"/>
        </w:rPr>
        <w:t xml:space="preserve"> Excluir Tipo de Pedido</w:t>
      </w:r>
    </w:p>
    <w:p w14:paraId="269F0181" w14:textId="592C0AC2" w:rsidR="006B1375" w:rsidRPr="00D947C2" w:rsidRDefault="006B1375" w:rsidP="003910F1">
      <w:pPr>
        <w:pStyle w:val="Passos"/>
        <w:jc w:val="both"/>
      </w:pPr>
      <w:r w:rsidRPr="00D947C2">
        <w:t xml:space="preserve">A2.3 </w:t>
      </w:r>
      <w:r w:rsidR="003910F1" w:rsidRPr="00D947C2">
        <w:t>O</w:t>
      </w:r>
      <w:r w:rsidRPr="00D947C2">
        <w:t xml:space="preserve"> sistema verifica que pode ser excluído fisicamente.</w:t>
      </w:r>
    </w:p>
    <w:p w14:paraId="4B5234E3" w14:textId="0180FBD4" w:rsidR="006B1375" w:rsidRPr="00D947C2" w:rsidRDefault="006B1375" w:rsidP="003910F1">
      <w:pPr>
        <w:pStyle w:val="Passos"/>
        <w:jc w:val="both"/>
        <w:rPr>
          <w:b/>
        </w:rPr>
      </w:pPr>
      <w:r w:rsidRPr="00D947C2">
        <w:rPr>
          <w:b/>
        </w:rPr>
        <w:tab/>
      </w:r>
      <w:r w:rsidR="00ED0FCD" w:rsidRPr="00D947C2">
        <w:rPr>
          <w:b/>
        </w:rPr>
        <w:t>A3</w:t>
      </w:r>
      <w:r w:rsidR="00D6378B" w:rsidRPr="00D947C2">
        <w:rPr>
          <w:b/>
        </w:rPr>
        <w:t xml:space="preserve"> – Exclusão </w:t>
      </w:r>
      <w:r w:rsidR="00ED0FCD" w:rsidRPr="00D947C2">
        <w:rPr>
          <w:b/>
        </w:rPr>
        <w:t>Ló</w:t>
      </w:r>
      <w:r w:rsidR="00D6378B" w:rsidRPr="00D947C2">
        <w:rPr>
          <w:b/>
        </w:rPr>
        <w:t>gica do Tipo de Pedido</w:t>
      </w:r>
      <w:r w:rsidRPr="00D947C2">
        <w:rPr>
          <w:b/>
        </w:rPr>
        <w:t xml:space="preserve"> </w:t>
      </w:r>
    </w:p>
    <w:p w14:paraId="55EAAA95" w14:textId="7EF0B8A4" w:rsidR="006B1375" w:rsidRPr="00D947C2" w:rsidRDefault="006B1375" w:rsidP="006B1375">
      <w:pPr>
        <w:pStyle w:val="Passos"/>
        <w:jc w:val="both"/>
      </w:pPr>
      <w:r w:rsidRPr="00D947C2">
        <w:t xml:space="preserve">A2.4 </w:t>
      </w:r>
      <w:r w:rsidR="00D6378B" w:rsidRPr="00D947C2">
        <w:t xml:space="preserve">O Sistema </w:t>
      </w:r>
      <w:r w:rsidRPr="00D947C2">
        <w:t>exibe a mensagem:</w:t>
      </w:r>
      <w:r w:rsidR="00D6378B" w:rsidRPr="00D947C2">
        <w:t xml:space="preserve"> </w:t>
      </w:r>
      <w:r w:rsidR="00D947C2" w:rsidRPr="00D947C2">
        <w:rPr>
          <w:u w:val="single"/>
        </w:rPr>
        <w:t>ARRMSG09</w:t>
      </w:r>
      <w:r w:rsidRPr="00D947C2">
        <w:rPr>
          <w:u w:val="single"/>
        </w:rPr>
        <w:t>11</w:t>
      </w:r>
      <w:r w:rsidR="00D947C2" w:rsidRPr="00D947C2">
        <w:t>.</w:t>
      </w:r>
    </w:p>
    <w:p w14:paraId="59350CDF" w14:textId="55809178" w:rsidR="003910F1" w:rsidRPr="00D947C2" w:rsidRDefault="00D6378B" w:rsidP="003910F1">
      <w:pPr>
        <w:pStyle w:val="Passos"/>
        <w:jc w:val="both"/>
      </w:pPr>
      <w:r w:rsidRPr="00D947C2">
        <w:t>A2.5</w:t>
      </w:r>
      <w:r w:rsidR="003910F1" w:rsidRPr="00D947C2">
        <w:t xml:space="preserve"> O sistema atualiza a lista </w:t>
      </w:r>
      <w:r w:rsidRPr="00D947C2">
        <w:t>do Tipo de Pedido e Limpa todos os campos da aplicação</w:t>
      </w:r>
    </w:p>
    <w:p w14:paraId="146F9F4A" w14:textId="636468EB" w:rsidR="00D6378B" w:rsidRPr="00D947C2" w:rsidRDefault="00D6378B" w:rsidP="003910F1">
      <w:pPr>
        <w:pStyle w:val="Passos"/>
        <w:jc w:val="both"/>
      </w:pPr>
      <w:r w:rsidRPr="00D947C2">
        <w:t>A2.6 O sistema retorna para o passo 2 do Fluxo Principal.</w:t>
      </w:r>
    </w:p>
    <w:p w14:paraId="47935BEF" w14:textId="77777777" w:rsidR="00D6378B" w:rsidRPr="00D947C2" w:rsidRDefault="00D6378B" w:rsidP="00D6378B">
      <w:pPr>
        <w:pStyle w:val="Passos"/>
        <w:jc w:val="both"/>
      </w:pPr>
    </w:p>
    <w:p w14:paraId="7B3AB1DE" w14:textId="4143B798" w:rsidR="00D6378B" w:rsidRPr="00D947C2" w:rsidRDefault="00D6378B" w:rsidP="00D6378B">
      <w:pPr>
        <w:pStyle w:val="Passos"/>
        <w:ind w:left="0"/>
        <w:jc w:val="both"/>
        <w:rPr>
          <w:b/>
        </w:rPr>
      </w:pPr>
      <w:r w:rsidRPr="00D947C2">
        <w:tab/>
        <w:t xml:space="preserve">  </w:t>
      </w:r>
      <w:r w:rsidR="00ED0FCD" w:rsidRPr="00D947C2">
        <w:rPr>
          <w:b/>
        </w:rPr>
        <w:t>A3 – Exclusão Lógica do</w:t>
      </w:r>
      <w:r w:rsidRPr="00D947C2">
        <w:rPr>
          <w:b/>
        </w:rPr>
        <w:t xml:space="preserve"> Tipo de Pedido</w:t>
      </w:r>
    </w:p>
    <w:p w14:paraId="15C68DE2" w14:textId="392F258D" w:rsidR="00D6378B" w:rsidRPr="00D947C2" w:rsidRDefault="00ED0FCD" w:rsidP="00ED0FCD">
      <w:pPr>
        <w:pStyle w:val="Passos"/>
        <w:ind w:left="0"/>
        <w:jc w:val="both"/>
      </w:pPr>
      <w:r w:rsidRPr="00D947C2">
        <w:tab/>
        <w:t xml:space="preserve"> </w:t>
      </w:r>
      <w:r w:rsidR="008E1412" w:rsidRPr="00D947C2">
        <w:t xml:space="preserve"> </w:t>
      </w:r>
      <w:r w:rsidRPr="00D947C2">
        <w:t>A3</w:t>
      </w:r>
      <w:r w:rsidR="00D6378B" w:rsidRPr="00D947C2">
        <w:t xml:space="preserve">.1 O </w:t>
      </w:r>
      <w:r w:rsidRPr="00D947C2">
        <w:t xml:space="preserve">sistema verifica </w:t>
      </w:r>
      <w:r w:rsidRPr="00D947C2">
        <w:tab/>
        <w:t>que o Tipo de Pedido não pode ser excluído fisicamente.</w:t>
      </w:r>
    </w:p>
    <w:p w14:paraId="4782D693" w14:textId="5980BB99" w:rsidR="00D6378B" w:rsidRPr="00D947C2" w:rsidRDefault="00ED0FCD" w:rsidP="00ED0FCD">
      <w:pPr>
        <w:pStyle w:val="Passos"/>
        <w:ind w:left="0"/>
        <w:jc w:val="both"/>
        <w:rPr>
          <w:b/>
        </w:rPr>
      </w:pPr>
      <w:r w:rsidRPr="00D947C2">
        <w:tab/>
        <w:t xml:space="preserve"> </w:t>
      </w:r>
      <w:r w:rsidR="008E1412" w:rsidRPr="00D947C2">
        <w:t xml:space="preserve"> </w:t>
      </w:r>
      <w:r w:rsidRPr="00D947C2">
        <w:t xml:space="preserve">A3.2 O Sistema exibe a mensagem: </w:t>
      </w:r>
      <w:r w:rsidR="00D947C2" w:rsidRPr="00D947C2">
        <w:rPr>
          <w:u w:val="single"/>
        </w:rPr>
        <w:t>ARRMSG09</w:t>
      </w:r>
      <w:r w:rsidRPr="00D947C2">
        <w:rPr>
          <w:u w:val="single"/>
        </w:rPr>
        <w:t>12</w:t>
      </w:r>
      <w:r w:rsidR="00D947C2" w:rsidRPr="00D947C2">
        <w:t>.</w:t>
      </w:r>
    </w:p>
    <w:p w14:paraId="3292E258" w14:textId="4F88C44C" w:rsidR="00ED0FCD" w:rsidRPr="00D947C2" w:rsidRDefault="00ED0FCD" w:rsidP="00ED0FCD">
      <w:pPr>
        <w:pStyle w:val="Passos"/>
        <w:ind w:left="0"/>
        <w:jc w:val="both"/>
      </w:pPr>
      <w:r w:rsidRPr="00D947C2">
        <w:tab/>
        <w:t xml:space="preserve"> </w:t>
      </w:r>
      <w:r w:rsidR="008E1412" w:rsidRPr="00D947C2">
        <w:t xml:space="preserve"> </w:t>
      </w:r>
      <w:r w:rsidRPr="00D947C2">
        <w:t>A3.3 O sistema atualiza a lista do Tipo de Pedido e Limpa todos os campos da aplicação</w:t>
      </w:r>
    </w:p>
    <w:p w14:paraId="353999CB" w14:textId="77777777" w:rsidR="008E1412" w:rsidRPr="00D947C2" w:rsidRDefault="00ED0FCD" w:rsidP="008E1412">
      <w:pPr>
        <w:pStyle w:val="Passos"/>
        <w:ind w:left="0"/>
        <w:jc w:val="both"/>
      </w:pPr>
      <w:r w:rsidRPr="00D947C2">
        <w:tab/>
        <w:t xml:space="preserve"> </w:t>
      </w:r>
      <w:r w:rsidR="008E1412" w:rsidRPr="00D947C2">
        <w:t xml:space="preserve"> </w:t>
      </w:r>
      <w:r w:rsidRPr="00D947C2">
        <w:t>A3.4 O sistema retorna para o passo 2 do Fluxo Principal.</w:t>
      </w:r>
    </w:p>
    <w:p w14:paraId="5A3101BA" w14:textId="77777777" w:rsidR="008E1412" w:rsidRPr="00D947C2" w:rsidRDefault="008E1412" w:rsidP="008E1412">
      <w:pPr>
        <w:pStyle w:val="Passos"/>
        <w:ind w:left="0"/>
        <w:jc w:val="both"/>
      </w:pPr>
      <w:r w:rsidRPr="00D947C2">
        <w:tab/>
      </w:r>
    </w:p>
    <w:p w14:paraId="50C57254" w14:textId="77777777" w:rsidR="008577F6" w:rsidRPr="00D947C2" w:rsidRDefault="008577F6" w:rsidP="008E1412">
      <w:pPr>
        <w:pStyle w:val="Passos"/>
        <w:ind w:left="0"/>
        <w:jc w:val="both"/>
      </w:pPr>
    </w:p>
    <w:p w14:paraId="1DCBADCA" w14:textId="77777777" w:rsidR="008E1412" w:rsidRPr="00D947C2" w:rsidRDefault="008E1412" w:rsidP="008E1412">
      <w:pPr>
        <w:pStyle w:val="Passos"/>
        <w:ind w:left="0"/>
        <w:jc w:val="both"/>
        <w:rPr>
          <w:b/>
        </w:rPr>
      </w:pPr>
      <w:r w:rsidRPr="00D947C2">
        <w:lastRenderedPageBreak/>
        <w:tab/>
        <w:t xml:space="preserve">  </w:t>
      </w:r>
      <w:r w:rsidRPr="00D947C2">
        <w:rPr>
          <w:b/>
        </w:rPr>
        <w:t>A4 - Selecionar Item da Lista de Documentos</w:t>
      </w:r>
    </w:p>
    <w:p w14:paraId="348CDBA1" w14:textId="3F49378D" w:rsidR="007229AF" w:rsidRPr="00D947C2" w:rsidRDefault="007229AF" w:rsidP="007229AF">
      <w:pPr>
        <w:pStyle w:val="Passos"/>
        <w:ind w:left="1"/>
        <w:jc w:val="both"/>
      </w:pPr>
      <w:r w:rsidRPr="00D947C2">
        <w:rPr>
          <w:b/>
        </w:rPr>
        <w:tab/>
        <w:t xml:space="preserve">  </w:t>
      </w:r>
      <w:r w:rsidRPr="00D947C2">
        <w:t xml:space="preserve">A4.1 Após o passo A1.4 do fluxo alternativo 1, o usuário resolve editar um tipo de </w:t>
      </w:r>
    </w:p>
    <w:p w14:paraId="2AD7CBF9" w14:textId="5D715394" w:rsidR="007229AF" w:rsidRPr="00D947C2" w:rsidRDefault="007229AF" w:rsidP="007229AF">
      <w:pPr>
        <w:pStyle w:val="Passos"/>
        <w:ind w:left="1"/>
        <w:jc w:val="both"/>
      </w:pPr>
      <w:r w:rsidRPr="00D947C2">
        <w:tab/>
        <w:t xml:space="preserve">           Documento da Lista de Documentos.</w:t>
      </w:r>
    </w:p>
    <w:p w14:paraId="0FCD98F3" w14:textId="644767CF" w:rsidR="007229AF" w:rsidRPr="00D947C2" w:rsidRDefault="007229AF" w:rsidP="007229AF">
      <w:pPr>
        <w:pStyle w:val="Passos"/>
        <w:ind w:left="1"/>
        <w:jc w:val="both"/>
      </w:pPr>
      <w:r w:rsidRPr="00D947C2">
        <w:tab/>
        <w:t xml:space="preserve"> A4.2 O usuário seleciona o documento </w:t>
      </w:r>
      <w:r w:rsidR="009F723D" w:rsidRPr="00D947C2">
        <w:t xml:space="preserve">na Lista </w:t>
      </w:r>
      <w:r w:rsidRPr="00D947C2">
        <w:t>que deseja modificar.</w:t>
      </w:r>
    </w:p>
    <w:p w14:paraId="55411F4D" w14:textId="5562E298" w:rsidR="007229AF" w:rsidRPr="00D947C2" w:rsidRDefault="007229AF" w:rsidP="007229AF">
      <w:pPr>
        <w:pStyle w:val="Passos"/>
        <w:ind w:left="1"/>
        <w:jc w:val="both"/>
      </w:pPr>
      <w:r w:rsidRPr="00D947C2">
        <w:tab/>
        <w:t xml:space="preserve"> A4.3 O sistema preenche os campos disponíveis</w:t>
      </w:r>
      <w:r w:rsidR="009F723D" w:rsidRPr="00D947C2">
        <w:t xml:space="preserve"> com o registro selecionado</w:t>
      </w:r>
      <w:r w:rsidRPr="00D947C2">
        <w:t xml:space="preserve"> para que o </w:t>
      </w:r>
    </w:p>
    <w:p w14:paraId="0ED09A7E" w14:textId="7790E368" w:rsidR="007229AF" w:rsidRPr="00D947C2" w:rsidRDefault="007229AF" w:rsidP="007229AF">
      <w:pPr>
        <w:pStyle w:val="Passos"/>
        <w:ind w:left="1"/>
        <w:jc w:val="both"/>
      </w:pPr>
      <w:r w:rsidRPr="00D947C2">
        <w:t xml:space="preserve">  </w:t>
      </w:r>
      <w:r w:rsidRPr="00D947C2">
        <w:tab/>
        <w:t xml:space="preserve">          usuário possa modificar.</w:t>
      </w:r>
    </w:p>
    <w:p w14:paraId="41FC6FE5" w14:textId="0297FFF5" w:rsidR="007229AF" w:rsidRPr="00D947C2" w:rsidRDefault="007229AF" w:rsidP="007229AF">
      <w:pPr>
        <w:pStyle w:val="Passos"/>
        <w:ind w:left="1"/>
        <w:jc w:val="both"/>
      </w:pPr>
      <w:r w:rsidRPr="00D947C2">
        <w:tab/>
        <w:t xml:space="preserve"> A4.4 </w:t>
      </w:r>
      <w:r w:rsidR="009F723D" w:rsidRPr="00D947C2">
        <w:t>o sistema retorna ao passo 6 do fluxo principal.</w:t>
      </w:r>
    </w:p>
    <w:p w14:paraId="3B59C041" w14:textId="33B8C75B" w:rsidR="007229AF" w:rsidRPr="00D947C2" w:rsidRDefault="007229AF" w:rsidP="008E1412">
      <w:pPr>
        <w:pStyle w:val="Passos"/>
        <w:ind w:left="0"/>
        <w:jc w:val="both"/>
      </w:pPr>
      <w:r w:rsidRPr="00D947C2">
        <w:t xml:space="preserve"> </w:t>
      </w:r>
    </w:p>
    <w:p w14:paraId="6ABB03BC" w14:textId="345FB283" w:rsidR="008E1412" w:rsidRPr="00D947C2" w:rsidRDefault="008E1412" w:rsidP="008E1412">
      <w:pPr>
        <w:pStyle w:val="Passos"/>
        <w:ind w:left="0"/>
        <w:jc w:val="both"/>
        <w:rPr>
          <w:b/>
        </w:rPr>
      </w:pPr>
      <w:r w:rsidRPr="00D947C2">
        <w:tab/>
        <w:t xml:space="preserve">  </w:t>
      </w:r>
      <w:r w:rsidRPr="00D947C2">
        <w:rPr>
          <w:b/>
        </w:rPr>
        <w:t>A5 - Selecionar Item da Lista de Ações</w:t>
      </w:r>
    </w:p>
    <w:p w14:paraId="40B99EF7" w14:textId="0CACB175" w:rsidR="009F723D" w:rsidRPr="00D947C2" w:rsidRDefault="009F723D" w:rsidP="009F723D">
      <w:pPr>
        <w:pStyle w:val="Passos"/>
        <w:ind w:left="1"/>
        <w:jc w:val="both"/>
      </w:pPr>
      <w:r w:rsidRPr="00D947C2">
        <w:rPr>
          <w:b/>
        </w:rPr>
        <w:t xml:space="preserve"> </w:t>
      </w:r>
      <w:r w:rsidRPr="00D947C2">
        <w:rPr>
          <w:b/>
        </w:rPr>
        <w:tab/>
        <w:t xml:space="preserve"> </w:t>
      </w:r>
      <w:r w:rsidRPr="00D947C2">
        <w:t xml:space="preserve">A5.1 Após o passo A1.4 do fluxo alternativo 1, o usuário resolve editar um tipo de </w:t>
      </w:r>
    </w:p>
    <w:p w14:paraId="2C142F0A" w14:textId="376AAC85" w:rsidR="009F723D" w:rsidRPr="00D947C2" w:rsidRDefault="009F723D" w:rsidP="009F723D">
      <w:pPr>
        <w:pStyle w:val="Passos"/>
        <w:ind w:left="1"/>
        <w:jc w:val="both"/>
      </w:pPr>
      <w:r w:rsidRPr="00D947C2">
        <w:tab/>
        <w:t xml:space="preserve">           Ação da Lista de Ações.</w:t>
      </w:r>
    </w:p>
    <w:p w14:paraId="1D5D6D26" w14:textId="74E730C8" w:rsidR="009F723D" w:rsidRPr="00D947C2" w:rsidRDefault="009F723D" w:rsidP="009F723D">
      <w:pPr>
        <w:pStyle w:val="Passos"/>
        <w:ind w:left="1"/>
        <w:jc w:val="both"/>
      </w:pPr>
      <w:r w:rsidRPr="00D947C2">
        <w:tab/>
        <w:t xml:space="preserve"> A5.2 O usuário seleciona a Ação na Lista que deseja modificar.</w:t>
      </w:r>
    </w:p>
    <w:p w14:paraId="24310E78" w14:textId="5D91C498" w:rsidR="009F723D" w:rsidRPr="00D947C2" w:rsidRDefault="009F723D" w:rsidP="009F723D">
      <w:pPr>
        <w:pStyle w:val="Passos"/>
        <w:ind w:left="1"/>
        <w:jc w:val="both"/>
      </w:pPr>
      <w:r w:rsidRPr="00D947C2">
        <w:tab/>
        <w:t xml:space="preserve"> A5.3 O sistema preenche os campos disponíveis com o registro selecionado para que o </w:t>
      </w:r>
    </w:p>
    <w:p w14:paraId="0904C5E6" w14:textId="77777777" w:rsidR="009F723D" w:rsidRPr="00D947C2" w:rsidRDefault="009F723D" w:rsidP="009F723D">
      <w:pPr>
        <w:pStyle w:val="Passos"/>
        <w:ind w:left="1"/>
        <w:jc w:val="both"/>
      </w:pPr>
      <w:r w:rsidRPr="00D947C2">
        <w:t xml:space="preserve">  </w:t>
      </w:r>
      <w:r w:rsidRPr="00D947C2">
        <w:tab/>
        <w:t xml:space="preserve">          usuário possa modificar.</w:t>
      </w:r>
    </w:p>
    <w:p w14:paraId="4FAB5145" w14:textId="65037AF9" w:rsidR="009F723D" w:rsidRPr="00D947C2" w:rsidRDefault="009F723D" w:rsidP="009F723D">
      <w:pPr>
        <w:pStyle w:val="Passos"/>
        <w:ind w:left="1"/>
        <w:jc w:val="both"/>
      </w:pPr>
      <w:r w:rsidRPr="00D947C2">
        <w:tab/>
        <w:t xml:space="preserve"> A5.4 </w:t>
      </w:r>
      <w:r w:rsidR="00246250" w:rsidRPr="00D947C2">
        <w:t>O Usuário realiza as modificações das informações</w:t>
      </w:r>
      <w:r w:rsidRPr="00D947C2">
        <w:t xml:space="preserve">. </w:t>
      </w:r>
    </w:p>
    <w:p w14:paraId="1728B3CB" w14:textId="5B0B9EF4" w:rsidR="009F723D" w:rsidRPr="00D947C2" w:rsidRDefault="009F723D" w:rsidP="009F723D">
      <w:pPr>
        <w:pStyle w:val="Passos"/>
        <w:ind w:left="1"/>
        <w:jc w:val="both"/>
      </w:pPr>
      <w:r w:rsidRPr="00D947C2">
        <w:tab/>
        <w:t>A5.5 O sistema retorna ao passo 11 do fluxo principal.</w:t>
      </w:r>
    </w:p>
    <w:p w14:paraId="2B9CFD99" w14:textId="77777777" w:rsidR="009F723D" w:rsidRPr="00D947C2" w:rsidRDefault="009F723D" w:rsidP="008E1412">
      <w:pPr>
        <w:pStyle w:val="Passos"/>
        <w:ind w:left="0"/>
        <w:jc w:val="both"/>
      </w:pPr>
    </w:p>
    <w:p w14:paraId="238B33FE" w14:textId="416BAC64" w:rsidR="008E1412" w:rsidRPr="00D947C2" w:rsidRDefault="009F723D" w:rsidP="008E1412">
      <w:pPr>
        <w:pStyle w:val="Passos"/>
        <w:ind w:left="0"/>
        <w:jc w:val="both"/>
        <w:rPr>
          <w:b/>
        </w:rPr>
      </w:pPr>
      <w:r w:rsidRPr="00D947C2">
        <w:rPr>
          <w:b/>
        </w:rPr>
        <w:t xml:space="preserve">        </w:t>
      </w:r>
      <w:r w:rsidR="008E1412" w:rsidRPr="00D947C2">
        <w:rPr>
          <w:b/>
        </w:rPr>
        <w:t xml:space="preserve">  </w:t>
      </w:r>
      <w:r w:rsidRPr="00D947C2">
        <w:rPr>
          <w:b/>
        </w:rPr>
        <w:t xml:space="preserve"> </w:t>
      </w:r>
      <w:r w:rsidR="008E1412" w:rsidRPr="00D947C2">
        <w:rPr>
          <w:b/>
        </w:rPr>
        <w:t>A6 - Selecionar Item de Lista de Receitas</w:t>
      </w:r>
    </w:p>
    <w:p w14:paraId="1ED92EE8" w14:textId="7B092144" w:rsidR="009F723D" w:rsidRPr="00D947C2" w:rsidRDefault="009F723D" w:rsidP="009F723D">
      <w:pPr>
        <w:pStyle w:val="Passos"/>
        <w:ind w:left="1"/>
        <w:jc w:val="both"/>
      </w:pPr>
      <w:r w:rsidRPr="00D947C2">
        <w:tab/>
        <w:t xml:space="preserve">A6.1 Após o passo A1.4 do fluxo alternativo 1, o usuário resolve editar uma </w:t>
      </w:r>
    </w:p>
    <w:p w14:paraId="0CE94B5B" w14:textId="0CAE3BEE" w:rsidR="009F723D" w:rsidRPr="00D947C2" w:rsidRDefault="009F723D" w:rsidP="009F723D">
      <w:pPr>
        <w:pStyle w:val="Passos"/>
        <w:ind w:left="1"/>
        <w:jc w:val="both"/>
      </w:pPr>
      <w:r w:rsidRPr="00D947C2">
        <w:tab/>
        <w:t xml:space="preserve">           Receita da Lista de Receitas.</w:t>
      </w:r>
    </w:p>
    <w:p w14:paraId="6CFCAA10" w14:textId="159B3484" w:rsidR="009F723D" w:rsidRPr="00D947C2" w:rsidRDefault="009F723D" w:rsidP="009F723D">
      <w:pPr>
        <w:pStyle w:val="Passos"/>
        <w:ind w:left="1"/>
        <w:jc w:val="both"/>
      </w:pPr>
      <w:r w:rsidRPr="00D947C2">
        <w:tab/>
        <w:t xml:space="preserve"> A6.2 O usuário seleciona a </w:t>
      </w:r>
      <w:r w:rsidR="00246250" w:rsidRPr="00D947C2">
        <w:t>Receita na Lista</w:t>
      </w:r>
      <w:r w:rsidRPr="00D947C2">
        <w:t xml:space="preserve"> que deseja modificar.</w:t>
      </w:r>
    </w:p>
    <w:p w14:paraId="34151702" w14:textId="246288CB" w:rsidR="009F723D" w:rsidRPr="00D947C2" w:rsidRDefault="009F723D" w:rsidP="009F723D">
      <w:pPr>
        <w:pStyle w:val="Passos"/>
        <w:ind w:left="1"/>
        <w:jc w:val="both"/>
      </w:pPr>
      <w:r w:rsidRPr="00D947C2">
        <w:tab/>
        <w:t xml:space="preserve"> A6.3 O sistema preenche os campos disponíveis com o registro selecionado para que o </w:t>
      </w:r>
    </w:p>
    <w:p w14:paraId="2820707C" w14:textId="77777777" w:rsidR="009F723D" w:rsidRPr="00D947C2" w:rsidRDefault="009F723D" w:rsidP="009F723D">
      <w:pPr>
        <w:pStyle w:val="Passos"/>
        <w:ind w:left="1"/>
        <w:jc w:val="both"/>
      </w:pPr>
      <w:r w:rsidRPr="00D947C2">
        <w:t xml:space="preserve">  </w:t>
      </w:r>
      <w:r w:rsidRPr="00D947C2">
        <w:tab/>
        <w:t xml:space="preserve">          usuário possa modificar.</w:t>
      </w:r>
    </w:p>
    <w:p w14:paraId="7F8806D5" w14:textId="1DE2DAA1" w:rsidR="009F723D" w:rsidRPr="00D947C2" w:rsidRDefault="009F723D" w:rsidP="009F723D">
      <w:pPr>
        <w:pStyle w:val="Passos"/>
        <w:ind w:left="1"/>
        <w:jc w:val="both"/>
      </w:pPr>
      <w:r w:rsidRPr="00D947C2">
        <w:tab/>
        <w:t xml:space="preserve"> A6.4 O Usuá</w:t>
      </w:r>
      <w:r w:rsidR="00246250" w:rsidRPr="00D947C2">
        <w:t>rio realiza</w:t>
      </w:r>
      <w:r w:rsidRPr="00D947C2">
        <w:t xml:space="preserve"> as modificações </w:t>
      </w:r>
      <w:r w:rsidR="00246250" w:rsidRPr="00D947C2">
        <w:t>das informações</w:t>
      </w:r>
      <w:r w:rsidRPr="00D947C2">
        <w:t xml:space="preserve">. </w:t>
      </w:r>
    </w:p>
    <w:p w14:paraId="207B05A7" w14:textId="5DCD6741" w:rsidR="009F723D" w:rsidRPr="00D947C2" w:rsidRDefault="009F723D" w:rsidP="009F723D">
      <w:pPr>
        <w:pStyle w:val="Passos"/>
        <w:ind w:left="1"/>
        <w:jc w:val="both"/>
      </w:pPr>
      <w:r w:rsidRPr="00D947C2">
        <w:tab/>
        <w:t>A6.5 O sistema retorna ao passo 1</w:t>
      </w:r>
      <w:r w:rsidR="00B9758D" w:rsidRPr="00D947C2">
        <w:t>6</w:t>
      </w:r>
      <w:r w:rsidRPr="00D947C2">
        <w:t xml:space="preserve"> do fluxo principal.</w:t>
      </w:r>
    </w:p>
    <w:p w14:paraId="34119111" w14:textId="77777777" w:rsidR="008E1412" w:rsidRPr="00D947C2" w:rsidRDefault="008E1412" w:rsidP="003400F4">
      <w:pPr>
        <w:pStyle w:val="Passos"/>
        <w:ind w:left="0"/>
        <w:jc w:val="both"/>
      </w:pPr>
    </w:p>
    <w:p w14:paraId="13DFA829" w14:textId="77777777" w:rsidR="001F5AAB" w:rsidRPr="00D947C2" w:rsidRDefault="001F5AAB" w:rsidP="00191072">
      <w:pPr>
        <w:pStyle w:val="Ttulo2"/>
        <w:rPr>
          <w:lang w:val="pt-BR"/>
        </w:rPr>
      </w:pPr>
      <w:bookmarkStart w:id="22" w:name="_Toc447276290"/>
      <w:r w:rsidRPr="00D947C2">
        <w:rPr>
          <w:lang w:val="pt-BR"/>
        </w:rPr>
        <w:t>Fluxos de Exceção</w:t>
      </w:r>
      <w:bookmarkEnd w:id="19"/>
      <w:bookmarkEnd w:id="22"/>
    </w:p>
    <w:p w14:paraId="79AE8326" w14:textId="681143C1" w:rsidR="00347DB7" w:rsidRPr="00D947C2" w:rsidRDefault="001B7599" w:rsidP="001B7599">
      <w:pPr>
        <w:pStyle w:val="Subpasso"/>
        <w:ind w:left="0"/>
        <w:rPr>
          <w:b/>
        </w:rPr>
      </w:pPr>
      <w:r w:rsidRPr="00D947C2">
        <w:rPr>
          <w:b/>
        </w:rPr>
        <w:tab/>
      </w:r>
      <w:r w:rsidR="00347DB7" w:rsidRPr="00D947C2">
        <w:rPr>
          <w:b/>
        </w:rPr>
        <w:t xml:space="preserve">E1 – </w:t>
      </w:r>
      <w:r w:rsidR="002079CC" w:rsidRPr="00D947C2">
        <w:rPr>
          <w:b/>
        </w:rPr>
        <w:t>Validar Campos de Tipo de Documentos Obrigatórios</w:t>
      </w:r>
    </w:p>
    <w:p w14:paraId="2D855653" w14:textId="199B0D42" w:rsidR="001B7599" w:rsidRPr="00D947C2" w:rsidRDefault="001B7599" w:rsidP="001B7599">
      <w:pPr>
        <w:pStyle w:val="Subpasso"/>
        <w:ind w:left="0"/>
        <w:jc w:val="both"/>
      </w:pPr>
      <w:r w:rsidRPr="00D947C2">
        <w:rPr>
          <w:b/>
        </w:rPr>
        <w:tab/>
      </w:r>
      <w:r w:rsidRPr="00D947C2">
        <w:t xml:space="preserve">E1.1 O Sistema verifica que os campos de Tipo Documento e Situação não foram </w:t>
      </w:r>
    </w:p>
    <w:p w14:paraId="2C22D26B" w14:textId="7BA0524F" w:rsidR="001B7599" w:rsidRPr="00D947C2" w:rsidRDefault="001B7599" w:rsidP="001B7599">
      <w:pPr>
        <w:pStyle w:val="Subpasso"/>
        <w:ind w:left="0"/>
        <w:jc w:val="both"/>
      </w:pPr>
      <w:r w:rsidRPr="00D947C2">
        <w:tab/>
        <w:t xml:space="preserve">         Informados </w:t>
      </w:r>
      <w:r w:rsidR="00E56FC1" w:rsidRPr="00D947C2">
        <w:t>para adicio</w:t>
      </w:r>
      <w:r w:rsidRPr="00D947C2">
        <w:t>nar o documento na lista;</w:t>
      </w:r>
    </w:p>
    <w:p w14:paraId="4EEF0FCA" w14:textId="22B735A0" w:rsidR="001B7599" w:rsidRPr="00D947C2" w:rsidRDefault="001B7599" w:rsidP="001B7599">
      <w:pPr>
        <w:pStyle w:val="Subpasso"/>
        <w:ind w:left="0"/>
        <w:jc w:val="both"/>
      </w:pPr>
      <w:r w:rsidRPr="00D947C2">
        <w:tab/>
        <w:t xml:space="preserve">E1.2 O Sistema exibe a mensagem: </w:t>
      </w:r>
      <w:r w:rsidR="00D947C2" w:rsidRPr="00D947C2">
        <w:rPr>
          <w:u w:val="single"/>
        </w:rPr>
        <w:t>ARRMSG09</w:t>
      </w:r>
      <w:r w:rsidRPr="00D947C2">
        <w:rPr>
          <w:u w:val="single"/>
        </w:rPr>
        <w:t>31</w:t>
      </w:r>
      <w:r w:rsidR="00D947C2" w:rsidRPr="00D947C2">
        <w:t>.</w:t>
      </w:r>
    </w:p>
    <w:p w14:paraId="59E18A74" w14:textId="3962F4ED" w:rsidR="001B7599" w:rsidRPr="00D947C2" w:rsidRDefault="001B7599" w:rsidP="001B7599">
      <w:pPr>
        <w:pStyle w:val="Subpasso"/>
        <w:ind w:left="0"/>
        <w:jc w:val="both"/>
      </w:pPr>
      <w:r w:rsidRPr="00D947C2">
        <w:tab/>
        <w:t>E1.3 O Sistema volta ao passo 6 do fluxo Principal.</w:t>
      </w:r>
    </w:p>
    <w:p w14:paraId="1D12F23C" w14:textId="77777777" w:rsidR="004772CD" w:rsidRPr="00D947C2" w:rsidRDefault="004772CD" w:rsidP="00C71822">
      <w:pPr>
        <w:pStyle w:val="Subpasso"/>
        <w:ind w:left="0"/>
        <w:jc w:val="both"/>
      </w:pPr>
    </w:p>
    <w:p w14:paraId="03CF4867" w14:textId="19DB2233" w:rsidR="00C71822" w:rsidRPr="00D947C2" w:rsidRDefault="00C71822" w:rsidP="00C71822">
      <w:pPr>
        <w:pStyle w:val="Subpasso"/>
        <w:ind w:left="0"/>
        <w:jc w:val="both"/>
        <w:rPr>
          <w:b/>
        </w:rPr>
      </w:pPr>
      <w:r w:rsidRPr="00D947C2">
        <w:tab/>
      </w:r>
      <w:r w:rsidR="008577F6" w:rsidRPr="00D947C2">
        <w:rPr>
          <w:b/>
        </w:rPr>
        <w:t>E2</w:t>
      </w:r>
      <w:r w:rsidRPr="00D947C2">
        <w:rPr>
          <w:b/>
        </w:rPr>
        <w:t xml:space="preserve"> – </w:t>
      </w:r>
      <w:r w:rsidR="002079CC" w:rsidRPr="00D947C2">
        <w:rPr>
          <w:b/>
        </w:rPr>
        <w:t>Validar Campos de Ações Obrigatórios</w:t>
      </w:r>
    </w:p>
    <w:p w14:paraId="5AF61715" w14:textId="77C6EB20" w:rsidR="00E03C96" w:rsidRPr="00D947C2" w:rsidRDefault="008577F6" w:rsidP="00347DB7">
      <w:pPr>
        <w:pStyle w:val="Subpasso"/>
        <w:ind w:left="0"/>
        <w:jc w:val="both"/>
      </w:pPr>
      <w:r w:rsidRPr="00D947C2">
        <w:tab/>
        <w:t>E2</w:t>
      </w:r>
      <w:r w:rsidR="00C71822" w:rsidRPr="00D947C2">
        <w:t xml:space="preserve">.1 O sistema verifica que não foram informados todos os campos para </w:t>
      </w:r>
      <w:r w:rsidR="00E03C96" w:rsidRPr="00D947C2">
        <w:t xml:space="preserve">adicionar uma </w:t>
      </w:r>
    </w:p>
    <w:p w14:paraId="687C5DD0" w14:textId="25B6F9DA" w:rsidR="00C71822" w:rsidRPr="00D947C2" w:rsidRDefault="00E03C96" w:rsidP="00347DB7">
      <w:pPr>
        <w:pStyle w:val="Subpasso"/>
        <w:ind w:left="0"/>
        <w:jc w:val="both"/>
      </w:pPr>
      <w:r w:rsidRPr="00D947C2">
        <w:t xml:space="preserve">                   ação e um tipo de campo.</w:t>
      </w:r>
    </w:p>
    <w:p w14:paraId="01631CBE" w14:textId="3D554729" w:rsidR="00C71822" w:rsidRPr="00D947C2" w:rsidRDefault="008577F6" w:rsidP="00347DB7">
      <w:pPr>
        <w:pStyle w:val="Subpasso"/>
        <w:ind w:left="0"/>
        <w:jc w:val="both"/>
      </w:pPr>
      <w:r w:rsidRPr="00D947C2">
        <w:tab/>
        <w:t>E2</w:t>
      </w:r>
      <w:r w:rsidR="00E03C96" w:rsidRPr="00D947C2">
        <w:t xml:space="preserve">.2 O sistema exibe a mensagem: </w:t>
      </w:r>
      <w:r w:rsidR="00D947C2" w:rsidRPr="00D947C2">
        <w:rPr>
          <w:u w:val="single"/>
        </w:rPr>
        <w:t>ARRMSG09</w:t>
      </w:r>
      <w:r w:rsidR="00E03C96" w:rsidRPr="00D947C2">
        <w:rPr>
          <w:u w:val="single"/>
        </w:rPr>
        <w:t>32</w:t>
      </w:r>
      <w:r w:rsidR="00D947C2" w:rsidRPr="00D947C2">
        <w:t>.</w:t>
      </w:r>
    </w:p>
    <w:p w14:paraId="0942939F" w14:textId="75DF7652" w:rsidR="000F4DB5" w:rsidRPr="00D947C2" w:rsidRDefault="008577F6" w:rsidP="000F4DB5">
      <w:pPr>
        <w:pStyle w:val="Subpasso"/>
        <w:ind w:left="0"/>
        <w:jc w:val="both"/>
      </w:pPr>
      <w:r w:rsidRPr="00D947C2">
        <w:t xml:space="preserve">           E2</w:t>
      </w:r>
      <w:r w:rsidR="00E03C96" w:rsidRPr="00D947C2">
        <w:t>.3 O sistema retorna ao passo 10 do fluxo Principal.</w:t>
      </w:r>
    </w:p>
    <w:p w14:paraId="111B4BDB" w14:textId="77777777" w:rsidR="00FC5CE5" w:rsidRPr="00D947C2" w:rsidRDefault="00FC5CE5" w:rsidP="000F4DB5">
      <w:pPr>
        <w:pStyle w:val="Subpasso"/>
        <w:ind w:left="0"/>
        <w:jc w:val="both"/>
      </w:pPr>
    </w:p>
    <w:p w14:paraId="71A77EC9" w14:textId="69F63E8B" w:rsidR="00FC5CE5" w:rsidRPr="00D947C2" w:rsidRDefault="00FC5CE5" w:rsidP="00FC5CE5">
      <w:pPr>
        <w:pStyle w:val="Subpasso"/>
        <w:ind w:left="0"/>
        <w:rPr>
          <w:b/>
        </w:rPr>
      </w:pPr>
      <w:r w:rsidRPr="00D947C2">
        <w:tab/>
      </w:r>
      <w:r w:rsidR="008577F6" w:rsidRPr="00D947C2">
        <w:rPr>
          <w:b/>
        </w:rPr>
        <w:t>E3</w:t>
      </w:r>
      <w:r w:rsidRPr="00D947C2">
        <w:rPr>
          <w:b/>
        </w:rPr>
        <w:t xml:space="preserve"> – </w:t>
      </w:r>
      <w:r w:rsidR="002079CC" w:rsidRPr="00D947C2">
        <w:rPr>
          <w:b/>
        </w:rPr>
        <w:t>Validar Campos de Receitas Obrigatórios</w:t>
      </w:r>
    </w:p>
    <w:p w14:paraId="6362577A" w14:textId="421B0BDB" w:rsidR="002079CC" w:rsidRPr="00D947C2" w:rsidRDefault="002079CC" w:rsidP="002079CC">
      <w:pPr>
        <w:pStyle w:val="Subpasso"/>
        <w:ind w:left="0"/>
        <w:jc w:val="both"/>
      </w:pPr>
      <w:r w:rsidRPr="00D947C2">
        <w:t xml:space="preserve">     </w:t>
      </w:r>
      <w:r w:rsidRPr="00D947C2">
        <w:tab/>
        <w:t>E</w:t>
      </w:r>
      <w:r w:rsidR="008577F6" w:rsidRPr="00D947C2">
        <w:t>3.1</w:t>
      </w:r>
      <w:r w:rsidRPr="00D947C2">
        <w:t xml:space="preserve"> O Sistema verifica que os campos de Receita e Situação não foram informados.</w:t>
      </w:r>
    </w:p>
    <w:p w14:paraId="4EC2C194" w14:textId="41C77CCD" w:rsidR="002079CC" w:rsidRPr="00D947C2" w:rsidRDefault="002079CC" w:rsidP="002079CC">
      <w:pPr>
        <w:pStyle w:val="Subpasso"/>
        <w:ind w:left="0"/>
        <w:jc w:val="both"/>
      </w:pPr>
      <w:r w:rsidRPr="00D947C2">
        <w:tab/>
      </w:r>
      <w:r w:rsidR="008577F6" w:rsidRPr="00D947C2">
        <w:t>E3.2</w:t>
      </w:r>
      <w:r w:rsidRPr="00D947C2">
        <w:t xml:space="preserve"> O Sistema exibe a mensagem: </w:t>
      </w:r>
      <w:r w:rsidR="00D947C2" w:rsidRPr="00D947C2">
        <w:rPr>
          <w:u w:val="single"/>
        </w:rPr>
        <w:t>ARRMSG09</w:t>
      </w:r>
      <w:r w:rsidRPr="00D947C2">
        <w:rPr>
          <w:u w:val="single"/>
        </w:rPr>
        <w:t>34</w:t>
      </w:r>
      <w:r w:rsidR="00D947C2" w:rsidRPr="00D947C2">
        <w:t>.</w:t>
      </w:r>
    </w:p>
    <w:p w14:paraId="208937F0" w14:textId="05131D71" w:rsidR="002079CC" w:rsidRPr="00D947C2" w:rsidRDefault="002079CC" w:rsidP="002079CC">
      <w:pPr>
        <w:pStyle w:val="Subpasso"/>
        <w:ind w:left="0"/>
        <w:jc w:val="both"/>
      </w:pPr>
      <w:r w:rsidRPr="00D947C2">
        <w:tab/>
      </w:r>
      <w:r w:rsidR="008577F6" w:rsidRPr="00D947C2">
        <w:t>E</w:t>
      </w:r>
      <w:r w:rsidRPr="00D947C2">
        <w:t>3</w:t>
      </w:r>
      <w:r w:rsidR="008577F6" w:rsidRPr="00D947C2">
        <w:t>.3</w:t>
      </w:r>
      <w:r w:rsidRPr="00D947C2">
        <w:t xml:space="preserve"> O Sistema volta ao passo 13 do fluxo Principal. </w:t>
      </w:r>
    </w:p>
    <w:p w14:paraId="39A2990D" w14:textId="77777777" w:rsidR="00ED0FCD" w:rsidRPr="00D947C2" w:rsidRDefault="00ED0FCD" w:rsidP="00ED0FCD">
      <w:pPr>
        <w:pStyle w:val="Subpasso"/>
        <w:ind w:left="0"/>
      </w:pPr>
      <w:r w:rsidRPr="00D947C2">
        <w:tab/>
      </w:r>
    </w:p>
    <w:p w14:paraId="443D88D1" w14:textId="243E8C8B" w:rsidR="0012424C" w:rsidRPr="00D947C2" w:rsidRDefault="00ED0FCD" w:rsidP="00ED0FCD">
      <w:pPr>
        <w:pStyle w:val="Subpasso"/>
        <w:ind w:left="0"/>
        <w:rPr>
          <w:b/>
        </w:rPr>
      </w:pPr>
      <w:r w:rsidRPr="00D947C2">
        <w:tab/>
      </w:r>
      <w:r w:rsidR="008577F6" w:rsidRPr="00D947C2">
        <w:rPr>
          <w:b/>
        </w:rPr>
        <w:t>E4</w:t>
      </w:r>
      <w:r w:rsidR="001F0140" w:rsidRPr="00D947C2">
        <w:rPr>
          <w:b/>
        </w:rPr>
        <w:t xml:space="preserve"> - </w:t>
      </w:r>
      <w:r w:rsidR="000E03A6" w:rsidRPr="00D947C2">
        <w:rPr>
          <w:b/>
        </w:rPr>
        <w:t>Validar Campos Obrigatórios dos Tipos de Pedidos</w:t>
      </w:r>
    </w:p>
    <w:p w14:paraId="14A1CCCC" w14:textId="77777777" w:rsidR="000E03A6" w:rsidRPr="00D947C2" w:rsidRDefault="000E03A6" w:rsidP="000E03A6">
      <w:pPr>
        <w:ind w:left="1" w:firstLine="1"/>
        <w:rPr>
          <w:lang w:val="pt-BR"/>
        </w:rPr>
      </w:pPr>
      <w:r w:rsidRPr="00D947C2">
        <w:rPr>
          <w:lang w:val="pt-BR"/>
        </w:rPr>
        <w:t xml:space="preserve">          E4.1. O sistema verifica que nem todos os campos obrigatórios foram informados para </w:t>
      </w:r>
    </w:p>
    <w:p w14:paraId="3D85B759" w14:textId="5AF355E1" w:rsidR="000E03A6" w:rsidRPr="00D947C2" w:rsidRDefault="000E03A6" w:rsidP="000E03A6">
      <w:pPr>
        <w:ind w:left="2" w:firstLine="1"/>
        <w:rPr>
          <w:lang w:val="pt-BR"/>
        </w:rPr>
      </w:pPr>
      <w:r w:rsidRPr="00D947C2">
        <w:rPr>
          <w:lang w:val="pt-BR"/>
        </w:rPr>
        <w:t xml:space="preserve">                    o cadastro de tipos de pedidos.</w:t>
      </w:r>
    </w:p>
    <w:p w14:paraId="4DD7AFF7" w14:textId="0838BF93" w:rsidR="000E03A6" w:rsidRPr="00D947C2" w:rsidRDefault="000E03A6" w:rsidP="000E03A6">
      <w:pPr>
        <w:ind w:left="0" w:firstLine="1"/>
        <w:rPr>
          <w:lang w:val="pt-BR"/>
        </w:rPr>
      </w:pPr>
      <w:r w:rsidRPr="00D947C2">
        <w:rPr>
          <w:lang w:val="pt-BR"/>
        </w:rPr>
        <w:t xml:space="preserve">          E4.2 O sistema exibe a mensagem: </w:t>
      </w:r>
      <w:r w:rsidR="00D947C2" w:rsidRPr="00D947C2">
        <w:rPr>
          <w:u w:val="single"/>
          <w:lang w:val="pt-BR"/>
        </w:rPr>
        <w:t>ARRMSG09</w:t>
      </w:r>
      <w:r w:rsidRPr="00D947C2">
        <w:rPr>
          <w:u w:val="single"/>
          <w:lang w:val="pt-BR"/>
        </w:rPr>
        <w:t>30</w:t>
      </w:r>
      <w:r w:rsidR="00D947C2" w:rsidRPr="00D947C2">
        <w:rPr>
          <w:lang w:val="pt-BR"/>
        </w:rPr>
        <w:t>.</w:t>
      </w:r>
    </w:p>
    <w:p w14:paraId="66868061" w14:textId="3DFA8568" w:rsidR="000E03A6" w:rsidRPr="00D947C2" w:rsidRDefault="000E03A6" w:rsidP="000E03A6">
      <w:pPr>
        <w:ind w:left="0" w:firstLine="1"/>
        <w:rPr>
          <w:lang w:val="pt-BR"/>
        </w:rPr>
      </w:pPr>
      <w:r w:rsidRPr="00D947C2">
        <w:rPr>
          <w:lang w:val="pt-BR"/>
        </w:rPr>
        <w:t xml:space="preserve">          E4.3 O sistema retorna ao passo </w:t>
      </w:r>
      <w:r w:rsidR="00636D6D" w:rsidRPr="00D947C2">
        <w:rPr>
          <w:lang w:val="pt-BR"/>
        </w:rPr>
        <w:t xml:space="preserve">4 </w:t>
      </w:r>
      <w:r w:rsidRPr="00D947C2">
        <w:rPr>
          <w:lang w:val="pt-BR"/>
        </w:rPr>
        <w:t>do fluxo principal.</w:t>
      </w:r>
    </w:p>
    <w:p w14:paraId="2CEC2FBB" w14:textId="6D7F08E9" w:rsidR="00ED0FCD" w:rsidRPr="00D947C2" w:rsidRDefault="00ED0FCD" w:rsidP="000E03A6">
      <w:pPr>
        <w:pStyle w:val="Subpasso"/>
        <w:ind w:left="0"/>
        <w:jc w:val="both"/>
      </w:pPr>
    </w:p>
    <w:p w14:paraId="4EC73DA0" w14:textId="504F8A67" w:rsidR="00ED0FCD" w:rsidRPr="00D947C2" w:rsidRDefault="008577F6" w:rsidP="00ED0FCD">
      <w:pPr>
        <w:pStyle w:val="Subpasso"/>
        <w:ind w:left="0"/>
        <w:rPr>
          <w:b/>
        </w:rPr>
      </w:pPr>
      <w:r w:rsidRPr="00D947C2">
        <w:rPr>
          <w:b/>
        </w:rPr>
        <w:tab/>
        <w:t>E5</w:t>
      </w:r>
      <w:r w:rsidR="00ED0FCD" w:rsidRPr="00D947C2">
        <w:rPr>
          <w:b/>
        </w:rPr>
        <w:t xml:space="preserve"> - Validar QTD Dias Análise</w:t>
      </w:r>
    </w:p>
    <w:p w14:paraId="0DA0743B" w14:textId="36B8DB0C" w:rsidR="0020381E" w:rsidRPr="00D947C2" w:rsidRDefault="00ED0FCD" w:rsidP="00ED0FCD">
      <w:pPr>
        <w:pStyle w:val="Subpasso"/>
        <w:ind w:left="0"/>
        <w:jc w:val="both"/>
      </w:pPr>
      <w:r w:rsidRPr="00D947C2">
        <w:tab/>
        <w:t>E</w:t>
      </w:r>
      <w:r w:rsidR="000E03A6" w:rsidRPr="00D947C2">
        <w:t>5</w:t>
      </w:r>
      <w:r w:rsidR="0020381E" w:rsidRPr="00D947C2">
        <w:t>.</w:t>
      </w:r>
      <w:r w:rsidR="002D3733" w:rsidRPr="00D947C2">
        <w:t>1</w:t>
      </w:r>
      <w:r w:rsidR="0020381E" w:rsidRPr="00D947C2">
        <w:t xml:space="preserve"> O Sistema verifica </w:t>
      </w:r>
      <w:r w:rsidR="002D3733" w:rsidRPr="00D947C2">
        <w:t xml:space="preserve">que </w:t>
      </w:r>
      <w:r w:rsidR="000E03A6" w:rsidRPr="00D947C2">
        <w:t>a</w:t>
      </w:r>
      <w:r w:rsidR="002D3733" w:rsidRPr="00D947C2">
        <w:t xml:space="preserve"> </w:t>
      </w:r>
      <w:r w:rsidR="000E03A6" w:rsidRPr="00D947C2">
        <w:t>Quantidade</w:t>
      </w:r>
      <w:r w:rsidR="0020381E" w:rsidRPr="00D947C2">
        <w:t xml:space="preserve"> de Dias</w:t>
      </w:r>
      <w:r w:rsidR="000E03A6" w:rsidRPr="00D947C2">
        <w:t xml:space="preserve"> para análise informada é Zero</w:t>
      </w:r>
      <w:r w:rsidR="0020381E" w:rsidRPr="00D947C2">
        <w:t>;</w:t>
      </w:r>
    </w:p>
    <w:p w14:paraId="5F97BB32" w14:textId="63779B68" w:rsidR="0020381E" w:rsidRPr="00D947C2" w:rsidRDefault="00ED0FCD" w:rsidP="00ED0FCD">
      <w:pPr>
        <w:pStyle w:val="Subpasso"/>
        <w:ind w:left="0"/>
        <w:jc w:val="both"/>
      </w:pPr>
      <w:r w:rsidRPr="00D947C2">
        <w:tab/>
        <w:t>E</w:t>
      </w:r>
      <w:r w:rsidR="000E03A6" w:rsidRPr="00D947C2">
        <w:t>5</w:t>
      </w:r>
      <w:r w:rsidR="002A479B" w:rsidRPr="00D947C2">
        <w:t xml:space="preserve">.2 </w:t>
      </w:r>
      <w:r w:rsidR="0020381E" w:rsidRPr="00D947C2">
        <w:t>O Sistema exibe a mensagem:</w:t>
      </w:r>
      <w:r w:rsidR="000E03A6" w:rsidRPr="00D947C2">
        <w:t xml:space="preserve"> </w:t>
      </w:r>
      <w:r w:rsidR="00D947C2" w:rsidRPr="00D947C2">
        <w:rPr>
          <w:u w:val="single"/>
        </w:rPr>
        <w:t>ARRMSG09</w:t>
      </w:r>
      <w:r w:rsidR="000E03A6" w:rsidRPr="00D947C2">
        <w:rPr>
          <w:u w:val="single"/>
        </w:rPr>
        <w:t>33</w:t>
      </w:r>
      <w:r w:rsidR="00D947C2" w:rsidRPr="00D947C2">
        <w:t>.</w:t>
      </w:r>
    </w:p>
    <w:p w14:paraId="46367254" w14:textId="38480527" w:rsidR="00ED0FCD" w:rsidRPr="00D947C2" w:rsidRDefault="000E03A6" w:rsidP="00ED0FCD">
      <w:pPr>
        <w:pStyle w:val="Subpasso"/>
        <w:ind w:left="0"/>
        <w:jc w:val="both"/>
      </w:pPr>
      <w:r w:rsidRPr="00D947C2">
        <w:tab/>
        <w:t xml:space="preserve">E5.3 O sistema retorna ao passo </w:t>
      </w:r>
      <w:r w:rsidR="00636D6D" w:rsidRPr="00D947C2">
        <w:t>4</w:t>
      </w:r>
      <w:r w:rsidRPr="00D947C2">
        <w:t xml:space="preserve"> do fluxo principal.</w:t>
      </w:r>
    </w:p>
    <w:p w14:paraId="50ABF47E" w14:textId="77777777" w:rsidR="000E03A6" w:rsidRPr="00D947C2" w:rsidRDefault="000E03A6" w:rsidP="00ED0FCD">
      <w:pPr>
        <w:pStyle w:val="Subpasso"/>
        <w:ind w:left="0"/>
        <w:jc w:val="both"/>
      </w:pPr>
    </w:p>
    <w:p w14:paraId="31CCE273" w14:textId="3E5CDA4D" w:rsidR="00ED0FCD" w:rsidRPr="00D947C2" w:rsidRDefault="008577F6" w:rsidP="00ED0FCD">
      <w:pPr>
        <w:pStyle w:val="Subpasso"/>
        <w:ind w:left="0"/>
        <w:jc w:val="both"/>
        <w:rPr>
          <w:b/>
        </w:rPr>
      </w:pPr>
      <w:r w:rsidRPr="00D947C2">
        <w:rPr>
          <w:b/>
        </w:rPr>
        <w:tab/>
        <w:t>E6</w:t>
      </w:r>
      <w:r w:rsidR="00ED0FCD" w:rsidRPr="00D947C2">
        <w:rPr>
          <w:b/>
        </w:rPr>
        <w:t xml:space="preserve">  </w:t>
      </w:r>
      <w:r w:rsidR="000E03A6" w:rsidRPr="00D947C2">
        <w:rPr>
          <w:b/>
        </w:rPr>
        <w:t>– Verificar Quantidade de Registros Lista de Ações</w:t>
      </w:r>
    </w:p>
    <w:p w14:paraId="7F490BF0" w14:textId="2A6E8CD3" w:rsidR="00636D6D" w:rsidRPr="00D947C2" w:rsidRDefault="00636D6D" w:rsidP="00636D6D">
      <w:pPr>
        <w:pStyle w:val="Subpasso"/>
        <w:ind w:left="0"/>
        <w:jc w:val="both"/>
      </w:pPr>
      <w:r w:rsidRPr="00D947C2">
        <w:tab/>
        <w:t>E6.1 O Sistema verifica que não foi Adicionado nenhum Registro na Lista de Ações;</w:t>
      </w:r>
    </w:p>
    <w:p w14:paraId="305BECBA" w14:textId="2B3DBFEA" w:rsidR="00636D6D" w:rsidRPr="00D947C2" w:rsidRDefault="00636D6D" w:rsidP="00636D6D">
      <w:pPr>
        <w:pStyle w:val="Subpasso"/>
        <w:ind w:left="0"/>
        <w:jc w:val="both"/>
      </w:pPr>
      <w:r w:rsidRPr="00D947C2">
        <w:tab/>
        <w:t xml:space="preserve">E6.2 O Sistema exibe a mensagem: </w:t>
      </w:r>
      <w:r w:rsidR="00D947C2" w:rsidRPr="00D947C2">
        <w:rPr>
          <w:u w:val="single"/>
        </w:rPr>
        <w:t>ARRMSG09</w:t>
      </w:r>
      <w:r w:rsidRPr="00D947C2">
        <w:rPr>
          <w:u w:val="single"/>
        </w:rPr>
        <w:t>35</w:t>
      </w:r>
      <w:r w:rsidRPr="00D947C2">
        <w:t>;</w:t>
      </w:r>
    </w:p>
    <w:p w14:paraId="51955CD5" w14:textId="0A50D36D" w:rsidR="00636D6D" w:rsidRPr="00D947C2" w:rsidRDefault="00636D6D" w:rsidP="00636D6D">
      <w:pPr>
        <w:pStyle w:val="Subpasso"/>
        <w:ind w:left="0"/>
        <w:jc w:val="both"/>
      </w:pPr>
      <w:r w:rsidRPr="00D947C2">
        <w:tab/>
        <w:t>E6.3 O sistema retorna ao passo 10 do fluxo principal.</w:t>
      </w:r>
    </w:p>
    <w:p w14:paraId="16BF4987" w14:textId="1C6F9237" w:rsidR="002A479B" w:rsidRPr="00D947C2" w:rsidRDefault="002A479B" w:rsidP="00ED0FCD">
      <w:pPr>
        <w:pStyle w:val="Subpasso"/>
        <w:ind w:left="0"/>
        <w:jc w:val="both"/>
      </w:pPr>
    </w:p>
    <w:p w14:paraId="7043523D" w14:textId="77777777" w:rsidR="000E03A6" w:rsidRPr="00D947C2" w:rsidRDefault="008577F6" w:rsidP="000E03A6">
      <w:pPr>
        <w:pStyle w:val="Subpasso"/>
        <w:ind w:left="0"/>
        <w:jc w:val="both"/>
        <w:rPr>
          <w:b/>
        </w:rPr>
      </w:pPr>
      <w:r w:rsidRPr="00D947C2">
        <w:rPr>
          <w:b/>
        </w:rPr>
        <w:tab/>
        <w:t>E7</w:t>
      </w:r>
      <w:r w:rsidR="002A479B" w:rsidRPr="00D947C2">
        <w:rPr>
          <w:b/>
        </w:rPr>
        <w:t xml:space="preserve"> – </w:t>
      </w:r>
      <w:r w:rsidR="000E03A6" w:rsidRPr="00D947C2">
        <w:rPr>
          <w:b/>
        </w:rPr>
        <w:t>Verificar Quantidade de Registros Lista de Receitas</w:t>
      </w:r>
    </w:p>
    <w:p w14:paraId="6A17393C" w14:textId="2DEDD36C" w:rsidR="00636D6D" w:rsidRPr="00D947C2" w:rsidRDefault="00636D6D" w:rsidP="00636D6D">
      <w:pPr>
        <w:pStyle w:val="Subpasso"/>
        <w:ind w:left="0"/>
        <w:jc w:val="both"/>
      </w:pPr>
      <w:r w:rsidRPr="00D947C2">
        <w:tab/>
        <w:t>E7.1 O Sistema verifica que a Quantidade de Dias para análise informada é Zero;</w:t>
      </w:r>
    </w:p>
    <w:p w14:paraId="17FB952E" w14:textId="20BE674D" w:rsidR="00636D6D" w:rsidRPr="00D947C2" w:rsidRDefault="00636D6D" w:rsidP="00636D6D">
      <w:pPr>
        <w:pStyle w:val="Subpasso"/>
        <w:ind w:left="0"/>
        <w:jc w:val="both"/>
      </w:pPr>
      <w:r w:rsidRPr="00D947C2">
        <w:tab/>
        <w:t xml:space="preserve">E7.2 O Sistema exibe a mensagem: </w:t>
      </w:r>
      <w:r w:rsidR="00D947C2" w:rsidRPr="00D947C2">
        <w:rPr>
          <w:u w:val="single"/>
        </w:rPr>
        <w:t>ARRMSG09</w:t>
      </w:r>
      <w:r w:rsidRPr="00D947C2">
        <w:rPr>
          <w:u w:val="single"/>
        </w:rPr>
        <w:t>36</w:t>
      </w:r>
      <w:r w:rsidRPr="00D947C2">
        <w:t>;</w:t>
      </w:r>
    </w:p>
    <w:p w14:paraId="2996CC25" w14:textId="2316EFA4" w:rsidR="00636D6D" w:rsidRPr="00D947C2" w:rsidRDefault="00636D6D" w:rsidP="00636D6D">
      <w:pPr>
        <w:pStyle w:val="Subpasso"/>
        <w:ind w:left="0"/>
        <w:jc w:val="both"/>
      </w:pPr>
      <w:r w:rsidRPr="00D947C2">
        <w:tab/>
        <w:t>E7.3 O sistema retorna ao passo 13 do fluxo principal.</w:t>
      </w:r>
    </w:p>
    <w:p w14:paraId="69D61511" w14:textId="2642EB23" w:rsidR="002A479B" w:rsidRPr="00D947C2" w:rsidRDefault="002A479B" w:rsidP="002A479B">
      <w:pPr>
        <w:pStyle w:val="Subpasso"/>
        <w:ind w:left="0"/>
        <w:jc w:val="both"/>
        <w:rPr>
          <w:b/>
        </w:rPr>
      </w:pPr>
    </w:p>
    <w:p w14:paraId="43749071" w14:textId="77777777" w:rsidR="002A479B" w:rsidRPr="00D947C2" w:rsidRDefault="002A479B" w:rsidP="00ED0FCD">
      <w:pPr>
        <w:pStyle w:val="Subpasso"/>
        <w:ind w:left="0"/>
        <w:jc w:val="both"/>
      </w:pPr>
    </w:p>
    <w:p w14:paraId="6C6961ED" w14:textId="77777777" w:rsidR="00982A1C" w:rsidRPr="00D947C2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47276291"/>
      <w:r w:rsidRPr="00D947C2">
        <w:rPr>
          <w:lang w:val="pt-BR"/>
        </w:rPr>
        <w:t>Pós-condição</w:t>
      </w:r>
      <w:bookmarkEnd w:id="23"/>
      <w:bookmarkEnd w:id="24"/>
    </w:p>
    <w:p w14:paraId="21DEAC2C" w14:textId="77777777" w:rsidR="00982A1C" w:rsidRPr="00D947C2" w:rsidRDefault="00976A7C" w:rsidP="00974D33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D947C2">
        <w:rPr>
          <w:rFonts w:asciiTheme="minorHAnsi" w:hAnsiTheme="minorHAnsi"/>
          <w:i w:val="0"/>
          <w:color w:val="auto"/>
          <w:sz w:val="24"/>
          <w:szCs w:val="24"/>
        </w:rPr>
        <w:t>Parametrização do pedido</w:t>
      </w:r>
      <w:r w:rsidR="00530C86" w:rsidRPr="00D947C2">
        <w:rPr>
          <w:rFonts w:asciiTheme="minorHAnsi" w:hAnsiTheme="minorHAnsi"/>
          <w:i w:val="0"/>
          <w:color w:val="auto"/>
          <w:sz w:val="24"/>
          <w:szCs w:val="24"/>
        </w:rPr>
        <w:t>, documentos e ações</w:t>
      </w:r>
      <w:r w:rsidRPr="00D947C2">
        <w:rPr>
          <w:rFonts w:asciiTheme="minorHAnsi" w:hAnsiTheme="minorHAnsi"/>
          <w:i w:val="0"/>
          <w:color w:val="auto"/>
          <w:sz w:val="24"/>
          <w:szCs w:val="24"/>
        </w:rPr>
        <w:t xml:space="preserve"> definida</w:t>
      </w:r>
      <w:r w:rsidR="00530C86" w:rsidRPr="00D947C2">
        <w:rPr>
          <w:rFonts w:asciiTheme="minorHAnsi" w:hAnsiTheme="minorHAnsi"/>
          <w:i w:val="0"/>
          <w:color w:val="auto"/>
          <w:sz w:val="24"/>
          <w:szCs w:val="24"/>
        </w:rPr>
        <w:t>s</w:t>
      </w:r>
      <w:r w:rsidRPr="00D947C2">
        <w:rPr>
          <w:rFonts w:asciiTheme="minorHAnsi" w:hAnsiTheme="minorHAnsi"/>
          <w:i w:val="0"/>
          <w:color w:val="auto"/>
          <w:sz w:val="24"/>
          <w:szCs w:val="24"/>
        </w:rPr>
        <w:t xml:space="preserve"> para ser</w:t>
      </w:r>
      <w:r w:rsidR="00530C86" w:rsidRPr="00D947C2">
        <w:rPr>
          <w:rFonts w:asciiTheme="minorHAnsi" w:hAnsiTheme="minorHAnsi"/>
          <w:i w:val="0"/>
          <w:color w:val="auto"/>
          <w:sz w:val="24"/>
          <w:szCs w:val="24"/>
        </w:rPr>
        <w:t>em</w:t>
      </w:r>
      <w:r w:rsidRPr="00D947C2">
        <w:rPr>
          <w:rFonts w:asciiTheme="minorHAnsi" w:hAnsiTheme="minorHAnsi"/>
          <w:i w:val="0"/>
          <w:color w:val="auto"/>
          <w:sz w:val="24"/>
          <w:szCs w:val="24"/>
        </w:rPr>
        <w:t xml:space="preserve"> utilizada</w:t>
      </w:r>
      <w:r w:rsidR="00530C86" w:rsidRPr="00D947C2">
        <w:rPr>
          <w:rFonts w:asciiTheme="minorHAnsi" w:hAnsiTheme="minorHAnsi"/>
          <w:i w:val="0"/>
          <w:color w:val="auto"/>
          <w:sz w:val="24"/>
          <w:szCs w:val="24"/>
        </w:rPr>
        <w:t>s</w:t>
      </w:r>
      <w:r w:rsidRPr="00D947C2">
        <w:rPr>
          <w:rFonts w:asciiTheme="minorHAnsi" w:hAnsiTheme="minorHAnsi"/>
          <w:i w:val="0"/>
          <w:color w:val="auto"/>
          <w:sz w:val="24"/>
          <w:szCs w:val="24"/>
        </w:rPr>
        <w:t xml:space="preserve"> no Sistema da Arrecadação</w:t>
      </w:r>
      <w:r w:rsidR="00B111AF" w:rsidRPr="00D947C2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22556609" w14:textId="77777777" w:rsidR="00496636" w:rsidRPr="00D947C2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47276292"/>
      <w:bookmarkEnd w:id="20"/>
      <w:bookmarkEnd w:id="21"/>
      <w:r w:rsidRPr="00D947C2">
        <w:rPr>
          <w:lang w:val="pt-BR"/>
        </w:rPr>
        <w:t>Requisitos Especiais</w:t>
      </w:r>
      <w:bookmarkEnd w:id="25"/>
      <w:bookmarkEnd w:id="26"/>
      <w:bookmarkEnd w:id="27"/>
      <w:bookmarkEnd w:id="28"/>
    </w:p>
    <w:p w14:paraId="41383AD1" w14:textId="77777777" w:rsidR="00546E7E" w:rsidRPr="00D947C2" w:rsidRDefault="00B95B2E" w:rsidP="00974D33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D947C2">
        <w:rPr>
          <w:rFonts w:asciiTheme="minorHAnsi" w:hAnsiTheme="minorHAnsi"/>
          <w:i w:val="0"/>
          <w:color w:val="auto"/>
          <w:sz w:val="24"/>
          <w:szCs w:val="24"/>
        </w:rPr>
        <w:t>Não aplicável.</w:t>
      </w:r>
    </w:p>
    <w:p w14:paraId="03DA990C" w14:textId="77777777" w:rsidR="004B0EC5" w:rsidRPr="00D947C2" w:rsidRDefault="001B6DD2" w:rsidP="0055581E">
      <w:pPr>
        <w:pStyle w:val="Ttulo2"/>
        <w:rPr>
          <w:lang w:val="pt-BR"/>
        </w:rPr>
      </w:pPr>
      <w:bookmarkStart w:id="29" w:name="_Toc447276293"/>
      <w:r w:rsidRPr="00D947C2">
        <w:rPr>
          <w:lang w:val="pt-BR"/>
        </w:rPr>
        <w:t xml:space="preserve">Layout </w:t>
      </w:r>
      <w:r w:rsidR="00F17A77" w:rsidRPr="00D947C2">
        <w:rPr>
          <w:lang w:val="pt-BR"/>
        </w:rPr>
        <w:t xml:space="preserve">das </w:t>
      </w:r>
      <w:r w:rsidRPr="00D947C2">
        <w:rPr>
          <w:lang w:val="pt-BR"/>
        </w:rPr>
        <w:t>Páginas de Entrada ou Saída</w:t>
      </w:r>
      <w:bookmarkEnd w:id="29"/>
    </w:p>
    <w:p w14:paraId="149F6ABE" w14:textId="6C175B7D" w:rsidR="00D947C2" w:rsidRPr="00D947C2" w:rsidRDefault="00D947C2" w:rsidP="00D947C2">
      <w:pPr>
        <w:rPr>
          <w:lang w:val="pt-BR"/>
        </w:rPr>
      </w:pPr>
      <w:r w:rsidRPr="00D947C2">
        <w:rPr>
          <w:lang w:val="pt-BR"/>
        </w:rPr>
        <w:t>ARRUC09</w:t>
      </w:r>
      <w:r>
        <w:rPr>
          <w:lang w:val="pt-BR"/>
        </w:rPr>
        <w:t>7</w:t>
      </w:r>
      <w:r w:rsidRPr="00D947C2">
        <w:rPr>
          <w:lang w:val="pt-BR"/>
        </w:rPr>
        <w:t xml:space="preserve">0PG01 </w:t>
      </w:r>
      <w:r w:rsidRPr="00D947C2">
        <w:rPr>
          <w:lang w:val="pt-BR"/>
        </w:rPr>
        <w:t>-</w:t>
      </w:r>
      <w:r w:rsidRPr="00D947C2">
        <w:rPr>
          <w:lang w:val="pt-BR"/>
        </w:rPr>
        <w:t xml:space="preserve"> </w:t>
      </w:r>
      <w:r w:rsidRPr="00D947C2">
        <w:rPr>
          <w:lang w:val="pt-BR"/>
        </w:rPr>
        <w:t>Tipos de Pedidos</w:t>
      </w:r>
    </w:p>
    <w:p w14:paraId="262D0F90" w14:textId="2C3A2EBB" w:rsidR="0020381E" w:rsidRPr="00D947C2" w:rsidRDefault="009E7F21" w:rsidP="001F0140">
      <w:pPr>
        <w:pStyle w:val="Passos"/>
        <w:ind w:left="0"/>
        <w:jc w:val="center"/>
        <w:rPr>
          <w:b/>
        </w:rPr>
      </w:pPr>
      <w:r w:rsidRPr="00D947C2">
        <w:rPr>
          <w:b/>
          <w:lang w:eastAsia="pt-BR"/>
        </w:rPr>
        <w:drawing>
          <wp:inline distT="0" distB="0" distL="0" distR="0" wp14:anchorId="6346744B" wp14:editId="359C67DD">
            <wp:extent cx="6134735" cy="5857240"/>
            <wp:effectExtent l="0" t="0" r="12065" b="10160"/>
            <wp:docPr id="1" name="Imagem 1" descr="../../../Parametrização-Tipos-Pedidos-Docs-Açõ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arametrização-Tipos-Pedidos-Docs-Açõ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D7DD" w14:textId="77777777" w:rsidR="0020381E" w:rsidRPr="00D947C2" w:rsidRDefault="0020381E" w:rsidP="0020381E">
      <w:pPr>
        <w:jc w:val="center"/>
        <w:rPr>
          <w:lang w:val="pt-BR"/>
        </w:rPr>
      </w:pPr>
      <w:r w:rsidRPr="00D947C2">
        <w:rPr>
          <w:lang w:val="pt-BR"/>
        </w:rPr>
        <w:t>Figura 01 - Tela da Parametrização dos Tipos de Pedidos – Documentos e Ações</w:t>
      </w:r>
    </w:p>
    <w:p w14:paraId="29A912BE" w14:textId="77777777" w:rsidR="00724627" w:rsidRPr="00D947C2" w:rsidRDefault="00724627" w:rsidP="009351E2">
      <w:pPr>
        <w:ind w:left="0"/>
        <w:rPr>
          <w:lang w:val="pt-BR"/>
        </w:rPr>
      </w:pPr>
    </w:p>
    <w:p w14:paraId="599821EC" w14:textId="77777777" w:rsidR="0020381E" w:rsidRPr="00D947C2" w:rsidRDefault="00F13913" w:rsidP="00F34695">
      <w:pPr>
        <w:rPr>
          <w:lang w:val="pt-BR"/>
        </w:rPr>
      </w:pPr>
      <w:r w:rsidRPr="00D947C2">
        <w:rPr>
          <w:lang w:val="pt-BR"/>
        </w:rPr>
        <w:lastRenderedPageBreak/>
        <w:t xml:space="preserve">TABELA </w:t>
      </w:r>
      <w:r w:rsidR="008C4999" w:rsidRPr="00D947C2">
        <w:rPr>
          <w:lang w:val="pt-BR"/>
        </w:rPr>
        <w:t>–</w:t>
      </w:r>
      <w:r w:rsidRPr="00D947C2">
        <w:rPr>
          <w:lang w:val="pt-BR"/>
        </w:rPr>
        <w:t xml:space="preserve"> </w:t>
      </w:r>
      <w:r w:rsidR="008C4999" w:rsidRPr="00D947C2">
        <w:rPr>
          <w:lang w:val="pt-BR"/>
        </w:rPr>
        <w:t>TA_</w:t>
      </w:r>
      <w:r w:rsidRPr="00D947C2">
        <w:rPr>
          <w:lang w:val="pt-BR"/>
        </w:rPr>
        <w:t>PEDIDO_TIPOS</w:t>
      </w: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3402"/>
      </w:tblGrid>
      <w:tr w:rsidR="00F13913" w:rsidRPr="00D947C2" w14:paraId="545FC2D7" w14:textId="77777777" w:rsidTr="00D947C2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3C5A38FF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D947C2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402" w:type="dxa"/>
          </w:tcPr>
          <w:p w14:paraId="6C495571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D947C2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F13913" w:rsidRPr="00D947C2" w14:paraId="39F600BA" w14:textId="77777777" w:rsidTr="00D947C2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78C2966E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Tipo do Pedido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1 - Pedido de Correção de Pagamentos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2 - Pedido de Restituição de Pagamentos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3 - Pedido de Restituição de Instituição Bancária</w:t>
            </w:r>
          </w:p>
        </w:tc>
        <w:tc>
          <w:tcPr>
            <w:tcW w:w="3402" w:type="dxa"/>
          </w:tcPr>
          <w:p w14:paraId="5C12027B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8C4999"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TIPO_PEDIDO</w:t>
            </w:r>
          </w:p>
        </w:tc>
      </w:tr>
      <w:tr w:rsidR="00F13913" w:rsidRPr="00D947C2" w14:paraId="373E735A" w14:textId="77777777" w:rsidTr="00D947C2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2D86A375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Descrição do Tipo de Pedido</w:t>
            </w:r>
          </w:p>
        </w:tc>
        <w:tc>
          <w:tcPr>
            <w:tcW w:w="3402" w:type="dxa"/>
          </w:tcPr>
          <w:p w14:paraId="213988B6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DESCRICAO</w:t>
            </w:r>
          </w:p>
        </w:tc>
      </w:tr>
      <w:tr w:rsidR="00F13913" w:rsidRPr="00D947C2" w14:paraId="449223C6" w14:textId="77777777" w:rsidTr="00D947C2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71DC173D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Tipo de Pedido Possui Parecer Automático: 1 - SIM , 2- NÃO</w:t>
            </w:r>
          </w:p>
        </w:tc>
        <w:tc>
          <w:tcPr>
            <w:tcW w:w="3402" w:type="dxa"/>
          </w:tcPr>
          <w:p w14:paraId="23746D4F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PARECER_AUTOMATICO</w:t>
            </w:r>
          </w:p>
        </w:tc>
      </w:tr>
      <w:tr w:rsidR="00F13913" w:rsidRPr="00D947C2" w14:paraId="0CFC951B" w14:textId="77777777" w:rsidTr="00D947C2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357345FC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Situação do Tipo do Pedido: 1 - ATIVO, 2- CANCELADO</w:t>
            </w:r>
          </w:p>
        </w:tc>
        <w:tc>
          <w:tcPr>
            <w:tcW w:w="3402" w:type="dxa"/>
          </w:tcPr>
          <w:p w14:paraId="2250B355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  <w:tr w:rsidR="00F13913" w:rsidRPr="00D947C2" w14:paraId="15B408E1" w14:textId="77777777" w:rsidTr="00D947C2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50F0DC63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Valor Mínimo para Solicitação do Pedido</w:t>
            </w:r>
          </w:p>
        </w:tc>
        <w:tc>
          <w:tcPr>
            <w:tcW w:w="3402" w:type="dxa"/>
          </w:tcPr>
          <w:p w14:paraId="4343A8EB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VALOR_MINIMO</w:t>
            </w:r>
          </w:p>
        </w:tc>
      </w:tr>
      <w:tr w:rsidR="00F13913" w:rsidRPr="00D947C2" w14:paraId="76E99D73" w14:textId="77777777" w:rsidTr="00D947C2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36C55A7C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 de Dias para Conclusão do Pedido</w:t>
            </w:r>
          </w:p>
        </w:tc>
        <w:tc>
          <w:tcPr>
            <w:tcW w:w="3402" w:type="dxa"/>
          </w:tcPr>
          <w:p w14:paraId="4C2D0A1B" w14:textId="77777777" w:rsidR="00F13913" w:rsidRPr="00D947C2" w:rsidRDefault="008C4999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</w:t>
            </w:r>
            <w:r w:rsidR="00F13913"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_DIAS_ANALISE</w:t>
            </w:r>
          </w:p>
        </w:tc>
      </w:tr>
    </w:tbl>
    <w:p w14:paraId="7B4A3757" w14:textId="77777777" w:rsidR="00F13913" w:rsidRPr="00D947C2" w:rsidRDefault="00F13913" w:rsidP="00F34695">
      <w:pPr>
        <w:rPr>
          <w:lang w:val="pt-BR"/>
        </w:rPr>
      </w:pPr>
    </w:p>
    <w:p w14:paraId="6939FA77" w14:textId="77777777" w:rsidR="00F13913" w:rsidRPr="00D947C2" w:rsidRDefault="008C4999" w:rsidP="00F34695">
      <w:pPr>
        <w:rPr>
          <w:lang w:val="pt-BR"/>
        </w:rPr>
      </w:pPr>
      <w:r w:rsidRPr="00D947C2">
        <w:rPr>
          <w:lang w:val="pt-BR"/>
        </w:rPr>
        <w:t>TABELA - TA_</w:t>
      </w:r>
      <w:r w:rsidR="00F13913" w:rsidRPr="00D947C2">
        <w:rPr>
          <w:lang w:val="pt-BR"/>
        </w:rPr>
        <w:t>PEDIDO_DOCS_EXIGIDOS</w:t>
      </w:r>
    </w:p>
    <w:p w14:paraId="704A9CCA" w14:textId="77777777" w:rsidR="00F13913" w:rsidRPr="00D947C2" w:rsidRDefault="00F13913" w:rsidP="00F13913">
      <w:pPr>
        <w:ind w:left="0"/>
        <w:rPr>
          <w:lang w:val="pt-BR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3402"/>
      </w:tblGrid>
      <w:tr w:rsidR="00F13913" w:rsidRPr="00D947C2" w14:paraId="3A99BC0D" w14:textId="77777777" w:rsidTr="00D947C2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796DF15B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D947C2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402" w:type="dxa"/>
          </w:tcPr>
          <w:p w14:paraId="09D1398E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D947C2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F13913" w:rsidRPr="00D947C2" w14:paraId="799C4C5A" w14:textId="77777777" w:rsidTr="00D947C2">
        <w:trPr>
          <w:trHeight w:val="600"/>
        </w:trPr>
        <w:tc>
          <w:tcPr>
            <w:tcW w:w="5102" w:type="dxa"/>
            <w:shd w:val="clear" w:color="auto" w:fill="auto"/>
            <w:hideMark/>
          </w:tcPr>
          <w:p w14:paraId="36D012CB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Documento é Obrigatório para o Tipo do Pedido. 1- SIM , 2 - NÃO</w:t>
            </w:r>
          </w:p>
        </w:tc>
        <w:tc>
          <w:tcPr>
            <w:tcW w:w="3402" w:type="dxa"/>
          </w:tcPr>
          <w:p w14:paraId="676DC7F1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DOC_OBRIGATORIO</w:t>
            </w:r>
          </w:p>
        </w:tc>
      </w:tr>
      <w:tr w:rsidR="00F13913" w:rsidRPr="00D947C2" w14:paraId="692D3277" w14:textId="77777777" w:rsidTr="00D947C2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7C2A16CC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Situação : 1- ATIVO, 2- INATIVO</w:t>
            </w:r>
          </w:p>
        </w:tc>
        <w:tc>
          <w:tcPr>
            <w:tcW w:w="3402" w:type="dxa"/>
          </w:tcPr>
          <w:p w14:paraId="75B984EB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  <w:tr w:rsidR="00F13913" w:rsidRPr="00D947C2" w14:paraId="19F62A05" w14:textId="77777777" w:rsidTr="00D947C2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05F5EC41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Sequencial de Tipo de Documentos Exigidos</w:t>
            </w:r>
          </w:p>
        </w:tc>
        <w:tc>
          <w:tcPr>
            <w:tcW w:w="3402" w:type="dxa"/>
          </w:tcPr>
          <w:p w14:paraId="4675381A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8C4999"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PEDIDO_TIPO_DOC</w:t>
            </w:r>
          </w:p>
        </w:tc>
      </w:tr>
      <w:tr w:rsidR="00F13913" w:rsidRPr="00D947C2" w14:paraId="6FDE0AB7" w14:textId="77777777" w:rsidTr="00D947C2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13B6BCDD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Tipo do Pedido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1 - Pedido de Correção de Pagamentos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2 - Pedido de Restituição de Pagamentos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3 - Pedido de Restituição de Instituição Bancária</w:t>
            </w:r>
          </w:p>
        </w:tc>
        <w:tc>
          <w:tcPr>
            <w:tcW w:w="3402" w:type="dxa"/>
          </w:tcPr>
          <w:p w14:paraId="647822DB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8C4999"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TIPO_PEDIDO</w:t>
            </w:r>
          </w:p>
        </w:tc>
      </w:tr>
    </w:tbl>
    <w:p w14:paraId="344E028C" w14:textId="77777777" w:rsidR="00F13913" w:rsidRPr="00D947C2" w:rsidRDefault="00F13913" w:rsidP="00F13913">
      <w:pPr>
        <w:ind w:left="0"/>
        <w:rPr>
          <w:lang w:val="pt-BR"/>
        </w:rPr>
      </w:pPr>
    </w:p>
    <w:p w14:paraId="2FC47646" w14:textId="77777777" w:rsidR="00F13913" w:rsidRPr="00D947C2" w:rsidRDefault="008C4999" w:rsidP="00F34695">
      <w:pPr>
        <w:rPr>
          <w:lang w:val="pt-BR"/>
        </w:rPr>
      </w:pPr>
      <w:r w:rsidRPr="00D947C2">
        <w:rPr>
          <w:lang w:val="pt-BR"/>
        </w:rPr>
        <w:t>TABELA – TA_</w:t>
      </w:r>
      <w:r w:rsidR="00F13913" w:rsidRPr="00D947C2">
        <w:rPr>
          <w:lang w:val="pt-BR"/>
        </w:rPr>
        <w:t>PEDIDO_ TIPO_ACOES</w:t>
      </w:r>
    </w:p>
    <w:p w14:paraId="1EFA24DD" w14:textId="77777777" w:rsidR="00F13913" w:rsidRPr="00D947C2" w:rsidRDefault="00F13913" w:rsidP="00F13913">
      <w:pPr>
        <w:ind w:left="0"/>
        <w:rPr>
          <w:lang w:val="pt-BR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3402"/>
      </w:tblGrid>
      <w:tr w:rsidR="00F13913" w:rsidRPr="00D947C2" w14:paraId="3C4491B1" w14:textId="77777777" w:rsidTr="00D947C2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7D64E60F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D947C2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402" w:type="dxa"/>
          </w:tcPr>
          <w:p w14:paraId="22DABAFF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D947C2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F13913" w:rsidRPr="00D947C2" w14:paraId="623B8A90" w14:textId="77777777" w:rsidTr="00D947C2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2D9610F6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Tipo do Pedido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1 - Pedido de Correção de Pagamentos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2 - Pedido de Restituição de Pagamentos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3 - Pedido de Restituição de Instituição Bancária</w:t>
            </w:r>
          </w:p>
        </w:tc>
        <w:tc>
          <w:tcPr>
            <w:tcW w:w="3402" w:type="dxa"/>
          </w:tcPr>
          <w:p w14:paraId="71158927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8C4999"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TIPO_PEDIDO</w:t>
            </w:r>
          </w:p>
        </w:tc>
      </w:tr>
      <w:tr w:rsidR="00F13913" w:rsidRPr="00D947C2" w14:paraId="41C3E390" w14:textId="77777777" w:rsidTr="00D947C2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213F97A6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Sequência de Tipo de Ações</w:t>
            </w:r>
          </w:p>
        </w:tc>
        <w:tc>
          <w:tcPr>
            <w:tcW w:w="3402" w:type="dxa"/>
          </w:tcPr>
          <w:p w14:paraId="1FA96CE9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8C4999"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ACOES</w:t>
            </w:r>
          </w:p>
        </w:tc>
      </w:tr>
      <w:tr w:rsidR="00F13913" w:rsidRPr="00D947C2" w14:paraId="7C852FC0" w14:textId="77777777" w:rsidTr="00D947C2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12FDD8A4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1- CORRIGIR PAGAMENTO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2 - CREDITAR EM CONTA TRIBUTÁRIA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3 - CRÉDITAR EM CONTA CONTRIBUINTE</w:t>
            </w: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4 - ESTORNAR PAGAMENTO ( INSTITUIÇÃO  BANCÁRIA )</w:t>
            </w:r>
          </w:p>
        </w:tc>
        <w:tc>
          <w:tcPr>
            <w:tcW w:w="3402" w:type="dxa"/>
          </w:tcPr>
          <w:p w14:paraId="2F6CD070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TIPO_ACAO</w:t>
            </w:r>
          </w:p>
        </w:tc>
      </w:tr>
      <w:tr w:rsidR="00F13913" w:rsidRPr="00D947C2" w14:paraId="5380F89B" w14:textId="77777777" w:rsidTr="00D947C2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1C85DB81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Situação : 1 - ATIVO, 2 - CANCELADA</w:t>
            </w:r>
          </w:p>
        </w:tc>
        <w:tc>
          <w:tcPr>
            <w:tcW w:w="3402" w:type="dxa"/>
          </w:tcPr>
          <w:p w14:paraId="564295FD" w14:textId="77777777" w:rsidR="00F13913" w:rsidRPr="00D947C2" w:rsidRDefault="00F13913" w:rsidP="00D947C2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D947C2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</w:tbl>
    <w:p w14:paraId="15CE2927" w14:textId="77777777" w:rsidR="00F13913" w:rsidRPr="00D947C2" w:rsidRDefault="00F13913" w:rsidP="00F13913">
      <w:pPr>
        <w:ind w:left="0"/>
        <w:rPr>
          <w:lang w:val="pt-BR"/>
        </w:rPr>
      </w:pPr>
    </w:p>
    <w:sectPr w:rsidR="00F13913" w:rsidRPr="00D947C2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AC531" w14:textId="77777777" w:rsidR="00D00FF8" w:rsidRDefault="00D00FF8">
      <w:r>
        <w:separator/>
      </w:r>
    </w:p>
  </w:endnote>
  <w:endnote w:type="continuationSeparator" w:id="0">
    <w:p w14:paraId="2186EFCE" w14:textId="77777777" w:rsidR="00D00FF8" w:rsidRDefault="00D0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0CFEE" w14:textId="3EFAF69A" w:rsidR="002A479B" w:rsidRPr="001F108F" w:rsidRDefault="00D00FF8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B07B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018181" r:id="rId2"/>
      </w:object>
    </w:r>
    <w:r w:rsidR="002A479B">
      <w:rPr>
        <w:b/>
      </w:rPr>
      <w:t>SEFAZ</w:t>
    </w:r>
    <w:r w:rsidR="002A479B" w:rsidRPr="001F108F">
      <w:rPr>
        <w:b/>
      </w:rPr>
      <w:t>-TOCANTINS</w:t>
    </w:r>
    <w:r w:rsidR="002A479B" w:rsidRPr="001F108F">
      <w:rPr>
        <w:b/>
      </w:rPr>
      <w:tab/>
    </w:r>
    <w:r w:rsidR="002A479B" w:rsidRPr="001F108F">
      <w:rPr>
        <w:b/>
      </w:rPr>
      <w:fldChar w:fldCharType="begin"/>
    </w:r>
    <w:r w:rsidR="002A479B" w:rsidRPr="001F108F">
      <w:rPr>
        <w:b/>
      </w:rPr>
      <w:instrText>PAGE   \* MERGEFORMAT</w:instrText>
    </w:r>
    <w:r w:rsidR="002A479B" w:rsidRPr="001F108F">
      <w:rPr>
        <w:b/>
      </w:rPr>
      <w:fldChar w:fldCharType="separate"/>
    </w:r>
    <w:r w:rsidR="00C81FB4" w:rsidRPr="00C81FB4">
      <w:rPr>
        <w:b/>
        <w:noProof/>
        <w:lang w:val="pt-BR"/>
      </w:rPr>
      <w:t>6</w:t>
    </w:r>
    <w:r w:rsidR="002A479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C7230" w14:textId="77777777" w:rsidR="00D00FF8" w:rsidRDefault="00D00FF8">
      <w:r>
        <w:separator/>
      </w:r>
    </w:p>
  </w:footnote>
  <w:footnote w:type="continuationSeparator" w:id="0">
    <w:p w14:paraId="5B9535C1" w14:textId="77777777" w:rsidR="00D00FF8" w:rsidRDefault="00D00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6CF77" w14:textId="77777777" w:rsidR="002A479B" w:rsidRPr="000A2EDD" w:rsidRDefault="002A479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424FDBD7" wp14:editId="0CB1A97D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FF8">
      <w:rPr>
        <w:noProof/>
        <w:snapToGrid/>
        <w:color w:val="4F81BD"/>
        <w:sz w:val="18"/>
        <w:szCs w:val="18"/>
        <w:lang w:val="pt-BR" w:eastAsia="pt-BR"/>
      </w:rPr>
      <w:pict w14:anchorId="16BFE6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09A445E6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5004DB"/>
    <w:multiLevelType w:val="hybridMultilevel"/>
    <w:tmpl w:val="09A445E6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F027DB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782771"/>
    <w:multiLevelType w:val="hybridMultilevel"/>
    <w:tmpl w:val="09A445E6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1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2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"/>
  </w:num>
  <w:num w:numId="20">
    <w:abstractNumId w:val="11"/>
  </w:num>
  <w:num w:numId="21">
    <w:abstractNumId w:val="8"/>
  </w:num>
  <w:num w:numId="22">
    <w:abstractNumId w:val="4"/>
  </w:num>
  <w:num w:numId="23">
    <w:abstractNumId w:val="10"/>
  </w:num>
  <w:num w:numId="24">
    <w:abstractNumId w:val="20"/>
  </w:num>
  <w:num w:numId="25">
    <w:abstractNumId w:val="21"/>
  </w:num>
  <w:num w:numId="26">
    <w:abstractNumId w:val="9"/>
  </w:num>
  <w:num w:numId="27">
    <w:abstractNumId w:val="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24F5E"/>
    <w:rsid w:val="00035A16"/>
    <w:rsid w:val="00035CB2"/>
    <w:rsid w:val="0003797E"/>
    <w:rsid w:val="000612FC"/>
    <w:rsid w:val="000840C4"/>
    <w:rsid w:val="00085B41"/>
    <w:rsid w:val="000941DB"/>
    <w:rsid w:val="000A79BB"/>
    <w:rsid w:val="000B37F5"/>
    <w:rsid w:val="000B61E4"/>
    <w:rsid w:val="000B733C"/>
    <w:rsid w:val="000D06C6"/>
    <w:rsid w:val="000E03A6"/>
    <w:rsid w:val="000E2962"/>
    <w:rsid w:val="000F1994"/>
    <w:rsid w:val="000F3269"/>
    <w:rsid w:val="000F3FA8"/>
    <w:rsid w:val="000F4DB5"/>
    <w:rsid w:val="000F772F"/>
    <w:rsid w:val="00112A21"/>
    <w:rsid w:val="001167F1"/>
    <w:rsid w:val="001240B2"/>
    <w:rsid w:val="001240E9"/>
    <w:rsid w:val="0012424C"/>
    <w:rsid w:val="0013090F"/>
    <w:rsid w:val="00132C0D"/>
    <w:rsid w:val="001349CC"/>
    <w:rsid w:val="00141C1A"/>
    <w:rsid w:val="00161E42"/>
    <w:rsid w:val="00191072"/>
    <w:rsid w:val="001A2C86"/>
    <w:rsid w:val="001B6DD2"/>
    <w:rsid w:val="001B7599"/>
    <w:rsid w:val="001C6CF5"/>
    <w:rsid w:val="001D2ABA"/>
    <w:rsid w:val="001D604F"/>
    <w:rsid w:val="001D6422"/>
    <w:rsid w:val="001D7F97"/>
    <w:rsid w:val="001E083E"/>
    <w:rsid w:val="001E1C8E"/>
    <w:rsid w:val="001F0140"/>
    <w:rsid w:val="001F108F"/>
    <w:rsid w:val="001F1695"/>
    <w:rsid w:val="001F5AAB"/>
    <w:rsid w:val="001F7FD6"/>
    <w:rsid w:val="00200708"/>
    <w:rsid w:val="0020381E"/>
    <w:rsid w:val="00204437"/>
    <w:rsid w:val="002079CC"/>
    <w:rsid w:val="002153A0"/>
    <w:rsid w:val="00215CBA"/>
    <w:rsid w:val="002332F5"/>
    <w:rsid w:val="0023582A"/>
    <w:rsid w:val="00244BB3"/>
    <w:rsid w:val="00246250"/>
    <w:rsid w:val="00247B95"/>
    <w:rsid w:val="002554CA"/>
    <w:rsid w:val="00256B37"/>
    <w:rsid w:val="002645EC"/>
    <w:rsid w:val="002669D8"/>
    <w:rsid w:val="002700BE"/>
    <w:rsid w:val="002719CE"/>
    <w:rsid w:val="00277F09"/>
    <w:rsid w:val="00282D27"/>
    <w:rsid w:val="0028503E"/>
    <w:rsid w:val="002879E1"/>
    <w:rsid w:val="00292B57"/>
    <w:rsid w:val="0029786B"/>
    <w:rsid w:val="002A1834"/>
    <w:rsid w:val="002A479B"/>
    <w:rsid w:val="002A4917"/>
    <w:rsid w:val="002A5630"/>
    <w:rsid w:val="002A713A"/>
    <w:rsid w:val="002B16CD"/>
    <w:rsid w:val="002B23CC"/>
    <w:rsid w:val="002B2FE2"/>
    <w:rsid w:val="002B45AA"/>
    <w:rsid w:val="002C1524"/>
    <w:rsid w:val="002D2CAA"/>
    <w:rsid w:val="002D3733"/>
    <w:rsid w:val="002D68D6"/>
    <w:rsid w:val="002E7CAE"/>
    <w:rsid w:val="0031219B"/>
    <w:rsid w:val="0031226C"/>
    <w:rsid w:val="00312F21"/>
    <w:rsid w:val="003400F4"/>
    <w:rsid w:val="0034452C"/>
    <w:rsid w:val="00347DB7"/>
    <w:rsid w:val="00356107"/>
    <w:rsid w:val="00374C56"/>
    <w:rsid w:val="00375521"/>
    <w:rsid w:val="003758A5"/>
    <w:rsid w:val="00375A5E"/>
    <w:rsid w:val="00386805"/>
    <w:rsid w:val="003910F1"/>
    <w:rsid w:val="00395879"/>
    <w:rsid w:val="003B1F4B"/>
    <w:rsid w:val="003B41BB"/>
    <w:rsid w:val="003D39FD"/>
    <w:rsid w:val="003F275D"/>
    <w:rsid w:val="003F5576"/>
    <w:rsid w:val="003F6A97"/>
    <w:rsid w:val="004034D0"/>
    <w:rsid w:val="00407CB6"/>
    <w:rsid w:val="0041232C"/>
    <w:rsid w:val="00413B6F"/>
    <w:rsid w:val="004204E2"/>
    <w:rsid w:val="004227B0"/>
    <w:rsid w:val="004240FA"/>
    <w:rsid w:val="004271F2"/>
    <w:rsid w:val="00427C0D"/>
    <w:rsid w:val="004324D1"/>
    <w:rsid w:val="004374AF"/>
    <w:rsid w:val="00441C85"/>
    <w:rsid w:val="00445E12"/>
    <w:rsid w:val="00456EF1"/>
    <w:rsid w:val="0045775B"/>
    <w:rsid w:val="0046537A"/>
    <w:rsid w:val="00475D1E"/>
    <w:rsid w:val="004772CD"/>
    <w:rsid w:val="004819BD"/>
    <w:rsid w:val="00483110"/>
    <w:rsid w:val="0049178B"/>
    <w:rsid w:val="00496636"/>
    <w:rsid w:val="004A18CF"/>
    <w:rsid w:val="004A38A1"/>
    <w:rsid w:val="004B0EC5"/>
    <w:rsid w:val="004B4BC0"/>
    <w:rsid w:val="004B4CB2"/>
    <w:rsid w:val="004B4CDF"/>
    <w:rsid w:val="004B7871"/>
    <w:rsid w:val="004C3582"/>
    <w:rsid w:val="004C7EF5"/>
    <w:rsid w:val="004D632C"/>
    <w:rsid w:val="004E1C22"/>
    <w:rsid w:val="004E1E62"/>
    <w:rsid w:val="004E5EB7"/>
    <w:rsid w:val="00516385"/>
    <w:rsid w:val="00517DAA"/>
    <w:rsid w:val="0052113E"/>
    <w:rsid w:val="00530C86"/>
    <w:rsid w:val="005376A9"/>
    <w:rsid w:val="005418FD"/>
    <w:rsid w:val="005423EC"/>
    <w:rsid w:val="00546E7E"/>
    <w:rsid w:val="0055581E"/>
    <w:rsid w:val="00560BBD"/>
    <w:rsid w:val="0056205D"/>
    <w:rsid w:val="00564305"/>
    <w:rsid w:val="005679A7"/>
    <w:rsid w:val="00571797"/>
    <w:rsid w:val="00571D04"/>
    <w:rsid w:val="0057275D"/>
    <w:rsid w:val="005867F6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D6E9E"/>
    <w:rsid w:val="005E4EEE"/>
    <w:rsid w:val="005F52CD"/>
    <w:rsid w:val="005F57F3"/>
    <w:rsid w:val="005F592B"/>
    <w:rsid w:val="006027B2"/>
    <w:rsid w:val="0061281C"/>
    <w:rsid w:val="00622958"/>
    <w:rsid w:val="00623B30"/>
    <w:rsid w:val="0063171B"/>
    <w:rsid w:val="00636D6D"/>
    <w:rsid w:val="006516CB"/>
    <w:rsid w:val="006537DB"/>
    <w:rsid w:val="00656C2D"/>
    <w:rsid w:val="00660F2B"/>
    <w:rsid w:val="006634AF"/>
    <w:rsid w:val="00675AB9"/>
    <w:rsid w:val="00676C3A"/>
    <w:rsid w:val="00677441"/>
    <w:rsid w:val="00683531"/>
    <w:rsid w:val="00686132"/>
    <w:rsid w:val="006A6045"/>
    <w:rsid w:val="006A7B7F"/>
    <w:rsid w:val="006B1375"/>
    <w:rsid w:val="006B1C5D"/>
    <w:rsid w:val="006C0656"/>
    <w:rsid w:val="006C1336"/>
    <w:rsid w:val="006C63AF"/>
    <w:rsid w:val="006D27D7"/>
    <w:rsid w:val="006D393F"/>
    <w:rsid w:val="006D54DF"/>
    <w:rsid w:val="006E1426"/>
    <w:rsid w:val="006E528C"/>
    <w:rsid w:val="006E7877"/>
    <w:rsid w:val="006F0B24"/>
    <w:rsid w:val="006F1841"/>
    <w:rsid w:val="00700CE4"/>
    <w:rsid w:val="00716154"/>
    <w:rsid w:val="00716F81"/>
    <w:rsid w:val="007229AF"/>
    <w:rsid w:val="00724627"/>
    <w:rsid w:val="00725CD0"/>
    <w:rsid w:val="00733580"/>
    <w:rsid w:val="00741E9E"/>
    <w:rsid w:val="00742846"/>
    <w:rsid w:val="007671E4"/>
    <w:rsid w:val="0077726F"/>
    <w:rsid w:val="007921DC"/>
    <w:rsid w:val="00792FF3"/>
    <w:rsid w:val="007A0B73"/>
    <w:rsid w:val="007A6CC9"/>
    <w:rsid w:val="007C6456"/>
    <w:rsid w:val="007D24FE"/>
    <w:rsid w:val="007E284B"/>
    <w:rsid w:val="007E5B9D"/>
    <w:rsid w:val="007E615A"/>
    <w:rsid w:val="007E74FF"/>
    <w:rsid w:val="00800176"/>
    <w:rsid w:val="00805F31"/>
    <w:rsid w:val="008339D3"/>
    <w:rsid w:val="00841E42"/>
    <w:rsid w:val="00855B5E"/>
    <w:rsid w:val="00856EB8"/>
    <w:rsid w:val="008572F6"/>
    <w:rsid w:val="008577F6"/>
    <w:rsid w:val="00857A9A"/>
    <w:rsid w:val="00860C2A"/>
    <w:rsid w:val="00876CC1"/>
    <w:rsid w:val="008803FE"/>
    <w:rsid w:val="008831F2"/>
    <w:rsid w:val="00883372"/>
    <w:rsid w:val="00884BDB"/>
    <w:rsid w:val="00885A3B"/>
    <w:rsid w:val="008B5C63"/>
    <w:rsid w:val="008B75B6"/>
    <w:rsid w:val="008B7B3E"/>
    <w:rsid w:val="008C0453"/>
    <w:rsid w:val="008C2207"/>
    <w:rsid w:val="008C4999"/>
    <w:rsid w:val="008C5D42"/>
    <w:rsid w:val="008C6EF9"/>
    <w:rsid w:val="008D0CDC"/>
    <w:rsid w:val="008D76C5"/>
    <w:rsid w:val="008D7DD6"/>
    <w:rsid w:val="008E1412"/>
    <w:rsid w:val="008E2B71"/>
    <w:rsid w:val="008E2D79"/>
    <w:rsid w:val="008F2B3C"/>
    <w:rsid w:val="00906997"/>
    <w:rsid w:val="00911258"/>
    <w:rsid w:val="0091163C"/>
    <w:rsid w:val="00922E6B"/>
    <w:rsid w:val="00923E36"/>
    <w:rsid w:val="009345F9"/>
    <w:rsid w:val="009351E2"/>
    <w:rsid w:val="009456F6"/>
    <w:rsid w:val="00946590"/>
    <w:rsid w:val="00947BCB"/>
    <w:rsid w:val="0096510B"/>
    <w:rsid w:val="00965FF6"/>
    <w:rsid w:val="009672FC"/>
    <w:rsid w:val="00974D33"/>
    <w:rsid w:val="00976A7C"/>
    <w:rsid w:val="00977365"/>
    <w:rsid w:val="00982A1C"/>
    <w:rsid w:val="00990D45"/>
    <w:rsid w:val="009D118F"/>
    <w:rsid w:val="009D43CD"/>
    <w:rsid w:val="009E0DCD"/>
    <w:rsid w:val="009E1E3C"/>
    <w:rsid w:val="009E7F21"/>
    <w:rsid w:val="009F723D"/>
    <w:rsid w:val="00A10A7B"/>
    <w:rsid w:val="00A17951"/>
    <w:rsid w:val="00A17FD0"/>
    <w:rsid w:val="00A326E2"/>
    <w:rsid w:val="00A35513"/>
    <w:rsid w:val="00A67220"/>
    <w:rsid w:val="00AA69FA"/>
    <w:rsid w:val="00AA7190"/>
    <w:rsid w:val="00AB02FA"/>
    <w:rsid w:val="00AD3F3B"/>
    <w:rsid w:val="00AD46A9"/>
    <w:rsid w:val="00AD7479"/>
    <w:rsid w:val="00AD7549"/>
    <w:rsid w:val="00AE050A"/>
    <w:rsid w:val="00AF28A1"/>
    <w:rsid w:val="00AF3C08"/>
    <w:rsid w:val="00AF4B8C"/>
    <w:rsid w:val="00AF52E3"/>
    <w:rsid w:val="00B00486"/>
    <w:rsid w:val="00B111AF"/>
    <w:rsid w:val="00B1318C"/>
    <w:rsid w:val="00B2002B"/>
    <w:rsid w:val="00B21558"/>
    <w:rsid w:val="00B27CBE"/>
    <w:rsid w:val="00B36312"/>
    <w:rsid w:val="00B36FBE"/>
    <w:rsid w:val="00B50980"/>
    <w:rsid w:val="00B713A9"/>
    <w:rsid w:val="00B77293"/>
    <w:rsid w:val="00B8331A"/>
    <w:rsid w:val="00B84850"/>
    <w:rsid w:val="00B916FC"/>
    <w:rsid w:val="00B95B2E"/>
    <w:rsid w:val="00B9758D"/>
    <w:rsid w:val="00BB2492"/>
    <w:rsid w:val="00BB5E3C"/>
    <w:rsid w:val="00BC28ED"/>
    <w:rsid w:val="00BD426B"/>
    <w:rsid w:val="00BD4D3C"/>
    <w:rsid w:val="00BD6FD5"/>
    <w:rsid w:val="00BE1A74"/>
    <w:rsid w:val="00BF1F5B"/>
    <w:rsid w:val="00BF335B"/>
    <w:rsid w:val="00BF5AE6"/>
    <w:rsid w:val="00C063DC"/>
    <w:rsid w:val="00C17C42"/>
    <w:rsid w:val="00C206FE"/>
    <w:rsid w:val="00C333D8"/>
    <w:rsid w:val="00C37636"/>
    <w:rsid w:val="00C40FDA"/>
    <w:rsid w:val="00C4141B"/>
    <w:rsid w:val="00C41C54"/>
    <w:rsid w:val="00C62C0D"/>
    <w:rsid w:val="00C7023C"/>
    <w:rsid w:val="00C71822"/>
    <w:rsid w:val="00C80D41"/>
    <w:rsid w:val="00C81FB4"/>
    <w:rsid w:val="00C91300"/>
    <w:rsid w:val="00C917ED"/>
    <w:rsid w:val="00C953F9"/>
    <w:rsid w:val="00CB0CE3"/>
    <w:rsid w:val="00CB169D"/>
    <w:rsid w:val="00CB5045"/>
    <w:rsid w:val="00CB66AC"/>
    <w:rsid w:val="00CD0EFA"/>
    <w:rsid w:val="00CD4D50"/>
    <w:rsid w:val="00CF3BD1"/>
    <w:rsid w:val="00D00FF8"/>
    <w:rsid w:val="00D01EE0"/>
    <w:rsid w:val="00D03D53"/>
    <w:rsid w:val="00D15755"/>
    <w:rsid w:val="00D21244"/>
    <w:rsid w:val="00D31D0F"/>
    <w:rsid w:val="00D36E52"/>
    <w:rsid w:val="00D374B8"/>
    <w:rsid w:val="00D44D3F"/>
    <w:rsid w:val="00D45BB6"/>
    <w:rsid w:val="00D47563"/>
    <w:rsid w:val="00D60288"/>
    <w:rsid w:val="00D6378B"/>
    <w:rsid w:val="00D947C2"/>
    <w:rsid w:val="00DA061B"/>
    <w:rsid w:val="00DA2F7C"/>
    <w:rsid w:val="00DA54D9"/>
    <w:rsid w:val="00DB3FDF"/>
    <w:rsid w:val="00DB64F3"/>
    <w:rsid w:val="00DB6B55"/>
    <w:rsid w:val="00DB757C"/>
    <w:rsid w:val="00DC00D4"/>
    <w:rsid w:val="00DC0715"/>
    <w:rsid w:val="00DC0F10"/>
    <w:rsid w:val="00DD1AE5"/>
    <w:rsid w:val="00DF0A38"/>
    <w:rsid w:val="00E003B1"/>
    <w:rsid w:val="00E0269B"/>
    <w:rsid w:val="00E03C96"/>
    <w:rsid w:val="00E135A4"/>
    <w:rsid w:val="00E15ABA"/>
    <w:rsid w:val="00E15ADF"/>
    <w:rsid w:val="00E16351"/>
    <w:rsid w:val="00E404C0"/>
    <w:rsid w:val="00E4648C"/>
    <w:rsid w:val="00E53271"/>
    <w:rsid w:val="00E56FC1"/>
    <w:rsid w:val="00E63E58"/>
    <w:rsid w:val="00E67E92"/>
    <w:rsid w:val="00E74D9F"/>
    <w:rsid w:val="00EA4132"/>
    <w:rsid w:val="00EA79FB"/>
    <w:rsid w:val="00EB43E7"/>
    <w:rsid w:val="00EB4603"/>
    <w:rsid w:val="00EB6CA8"/>
    <w:rsid w:val="00EC7AB4"/>
    <w:rsid w:val="00ED0FCD"/>
    <w:rsid w:val="00ED7704"/>
    <w:rsid w:val="00F06616"/>
    <w:rsid w:val="00F125C7"/>
    <w:rsid w:val="00F13913"/>
    <w:rsid w:val="00F17A77"/>
    <w:rsid w:val="00F258E9"/>
    <w:rsid w:val="00F27AA3"/>
    <w:rsid w:val="00F34695"/>
    <w:rsid w:val="00F647C1"/>
    <w:rsid w:val="00F73DFB"/>
    <w:rsid w:val="00F76DCE"/>
    <w:rsid w:val="00F80F4B"/>
    <w:rsid w:val="00F84C84"/>
    <w:rsid w:val="00F8614C"/>
    <w:rsid w:val="00F910E9"/>
    <w:rsid w:val="00FA1366"/>
    <w:rsid w:val="00FA2334"/>
    <w:rsid w:val="00FA4034"/>
    <w:rsid w:val="00FA4A29"/>
    <w:rsid w:val="00FC4469"/>
    <w:rsid w:val="00FC5CE5"/>
    <w:rsid w:val="00FD0B5F"/>
    <w:rsid w:val="00FD37D2"/>
    <w:rsid w:val="00FE56F7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D2810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277A3-7CB3-4F39-8007-EFA11D083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</TotalTime>
  <Pages>10</Pages>
  <Words>1885</Words>
  <Characters>10184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12045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</cp:revision>
  <cp:lastPrinted>2001-03-15T17:26:00Z</cp:lastPrinted>
  <dcterms:created xsi:type="dcterms:W3CDTF">2016-04-01T15:15:00Z</dcterms:created>
  <dcterms:modified xsi:type="dcterms:W3CDTF">2016-04-01T15:16:00Z</dcterms:modified>
</cp:coreProperties>
</file>