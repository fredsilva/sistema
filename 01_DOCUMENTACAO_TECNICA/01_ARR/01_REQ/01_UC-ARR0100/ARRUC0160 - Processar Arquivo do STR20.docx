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730B75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730B75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730B75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730B75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730B75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730B7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730B75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730B75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730B7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730B75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730B75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730B7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2D34B2" w:rsidRPr="00730B75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0973B556" w:rsidR="00E450A0" w:rsidRPr="00730B75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730B7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730B75" w:rsidRPr="00730B75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ARRUC0160 - Processar Arquivo do STR20</w:t>
      </w:r>
    </w:p>
    <w:p w14:paraId="5C9AC3DC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730B75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730B75">
        <w:rPr>
          <w:snapToGrid/>
          <w:sz w:val="22"/>
          <w:szCs w:val="22"/>
          <w:lang w:val="pt-BR" w:eastAsia="ja-JP"/>
        </w:rPr>
        <w:t>0</w:t>
      </w:r>
      <w:r w:rsidR="002D34B2" w:rsidRPr="00730B75">
        <w:rPr>
          <w:snapToGrid/>
          <w:sz w:val="22"/>
          <w:szCs w:val="22"/>
          <w:lang w:val="pt-BR" w:eastAsia="ja-JP"/>
        </w:rPr>
        <w:t>6</w:t>
      </w:r>
      <w:r w:rsidRPr="00730B75">
        <w:rPr>
          <w:snapToGrid/>
          <w:sz w:val="22"/>
          <w:szCs w:val="22"/>
          <w:lang w:val="pt-BR" w:eastAsia="ja-JP"/>
        </w:rPr>
        <w:t>/0</w:t>
      </w:r>
      <w:r w:rsidR="002D34B2" w:rsidRPr="00730B75">
        <w:rPr>
          <w:snapToGrid/>
          <w:sz w:val="22"/>
          <w:szCs w:val="22"/>
          <w:lang w:val="pt-BR" w:eastAsia="ja-JP"/>
        </w:rPr>
        <w:t>5</w:t>
      </w:r>
      <w:r w:rsidRPr="00730B75"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730B75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730B75" w:rsidRDefault="00E450A0" w:rsidP="00E450A0">
      <w:pPr>
        <w:widowControl/>
        <w:autoSpaceDE/>
        <w:autoSpaceDN/>
        <w:jc w:val="both"/>
        <w:rPr>
          <w:lang w:val="pt-BR"/>
        </w:rPr>
      </w:pPr>
      <w:r w:rsidRPr="00730B75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730B75" w:rsidRDefault="007B3F77" w:rsidP="007B3F77">
      <w:pPr>
        <w:pStyle w:val="Ttulo"/>
        <w:rPr>
          <w:lang w:val="pt-BR"/>
        </w:rPr>
      </w:pPr>
      <w:r w:rsidRPr="00730B75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730B75" w14:paraId="45337C47" w14:textId="77777777" w:rsidTr="0066365B">
        <w:tc>
          <w:tcPr>
            <w:tcW w:w="1985" w:type="dxa"/>
          </w:tcPr>
          <w:p w14:paraId="3F38C1B7" w14:textId="77777777" w:rsidR="007B3F77" w:rsidRPr="00730B75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730B75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730B75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730B75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730B75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730B75">
              <w:rPr>
                <w:b/>
                <w:lang w:val="pt-BR"/>
              </w:rPr>
              <w:t>Autor</w:t>
            </w:r>
          </w:p>
        </w:tc>
      </w:tr>
      <w:tr w:rsidR="00730B75" w:rsidRPr="00730B75" w14:paraId="2418CD40" w14:textId="77777777" w:rsidTr="0066365B">
        <w:tc>
          <w:tcPr>
            <w:tcW w:w="1985" w:type="dxa"/>
          </w:tcPr>
          <w:p w14:paraId="63337FBD" w14:textId="2CCDA6E0" w:rsidR="00730B75" w:rsidRPr="00730B75" w:rsidRDefault="00730B75" w:rsidP="00730B7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22/07/2015</w:t>
            </w:r>
          </w:p>
        </w:tc>
        <w:tc>
          <w:tcPr>
            <w:tcW w:w="4820" w:type="dxa"/>
          </w:tcPr>
          <w:p w14:paraId="43779D80" w14:textId="6887A13C" w:rsidR="00730B75" w:rsidRPr="00730B75" w:rsidRDefault="00730B75" w:rsidP="00730B75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Documentação do processo de processamento dos arquivos do STR20</w:t>
            </w:r>
          </w:p>
        </w:tc>
        <w:tc>
          <w:tcPr>
            <w:tcW w:w="2693" w:type="dxa"/>
          </w:tcPr>
          <w:p w14:paraId="5EE220FF" w14:textId="77777777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730B75" w14:paraId="2A343D34" w14:textId="77777777" w:rsidTr="0066365B">
        <w:tc>
          <w:tcPr>
            <w:tcW w:w="1985" w:type="dxa"/>
          </w:tcPr>
          <w:p w14:paraId="278D1CD5" w14:textId="75F2CA1C" w:rsidR="002D34B2" w:rsidRPr="00730B75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30B75"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730B75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730B75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730B75" w14:paraId="304EABA6" w14:textId="77777777" w:rsidTr="0066365B">
        <w:tc>
          <w:tcPr>
            <w:tcW w:w="1985" w:type="dxa"/>
          </w:tcPr>
          <w:p w14:paraId="65565508" w14:textId="1318878D" w:rsidR="002D34B2" w:rsidRPr="00730B75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30B75"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730B75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730B75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730B75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Pr="00730B75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730B75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730B75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730B75" w:rsidRDefault="007B3F77" w:rsidP="007B3F77">
      <w:pPr>
        <w:pStyle w:val="Ttulo"/>
        <w:rPr>
          <w:lang w:val="pt-BR"/>
        </w:rPr>
      </w:pPr>
      <w:r w:rsidRPr="00730B75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730B75" w14:paraId="36739838" w14:textId="77777777" w:rsidTr="0066365B">
        <w:tc>
          <w:tcPr>
            <w:tcW w:w="1985" w:type="dxa"/>
          </w:tcPr>
          <w:p w14:paraId="34BBE08C" w14:textId="77777777" w:rsidR="007B3F77" w:rsidRPr="00730B75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730B75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730B75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730B75">
              <w:rPr>
                <w:b/>
                <w:lang w:val="pt-BR"/>
              </w:rPr>
              <w:t>Descrição</w:t>
            </w:r>
          </w:p>
        </w:tc>
      </w:tr>
      <w:tr w:rsidR="00730B75" w:rsidRPr="00730B75" w14:paraId="0A70658F" w14:textId="77777777" w:rsidTr="0066365B">
        <w:tc>
          <w:tcPr>
            <w:tcW w:w="1985" w:type="dxa"/>
          </w:tcPr>
          <w:p w14:paraId="0BA3718A" w14:textId="34BFDF43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3FE4D559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Documento de Arrecadação de Receitas Estaduais que está presente em um determinado TPAR</w:t>
            </w:r>
          </w:p>
        </w:tc>
      </w:tr>
      <w:tr w:rsidR="00730B75" w:rsidRPr="00730B75" w14:paraId="639FAC67" w14:textId="77777777" w:rsidTr="0066365B">
        <w:tc>
          <w:tcPr>
            <w:tcW w:w="1985" w:type="dxa"/>
          </w:tcPr>
          <w:p w14:paraId="004F64A1" w14:textId="48D9802A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5B169403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Guia Nacional de Recolhimento de Tributos Estaduais</w:t>
            </w:r>
          </w:p>
        </w:tc>
      </w:tr>
      <w:tr w:rsidR="00730B75" w:rsidRPr="00730B75" w14:paraId="2BF66E76" w14:textId="77777777" w:rsidTr="0066365B">
        <w:tc>
          <w:tcPr>
            <w:tcW w:w="1985" w:type="dxa"/>
          </w:tcPr>
          <w:p w14:paraId="44EE9D12" w14:textId="0C391F3E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0670536F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Imposto Sobre a Propriedade de Veículos Automotores</w:t>
            </w:r>
          </w:p>
        </w:tc>
      </w:tr>
      <w:tr w:rsidR="00730B75" w:rsidRPr="00730B75" w14:paraId="2B0B1F70" w14:textId="77777777" w:rsidTr="0066365B">
        <w:tc>
          <w:tcPr>
            <w:tcW w:w="1985" w:type="dxa"/>
          </w:tcPr>
          <w:p w14:paraId="39405B6E" w14:textId="1E3D8EDC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STR</w:t>
            </w:r>
          </w:p>
        </w:tc>
        <w:tc>
          <w:tcPr>
            <w:tcW w:w="7513" w:type="dxa"/>
          </w:tcPr>
          <w:p w14:paraId="7500640C" w14:textId="3A9E56FA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Sistema de Transferências de Repasses</w:t>
            </w:r>
          </w:p>
        </w:tc>
      </w:tr>
      <w:tr w:rsidR="00730B75" w:rsidRPr="00730B75" w14:paraId="7C825938" w14:textId="77777777" w:rsidTr="0066365B">
        <w:tc>
          <w:tcPr>
            <w:tcW w:w="1985" w:type="dxa"/>
          </w:tcPr>
          <w:p w14:paraId="01124D27" w14:textId="677B927B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CLOB</w:t>
            </w:r>
          </w:p>
        </w:tc>
        <w:tc>
          <w:tcPr>
            <w:tcW w:w="7513" w:type="dxa"/>
          </w:tcPr>
          <w:p w14:paraId="362675CF" w14:textId="0AAF5479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proofErr w:type="spellStart"/>
            <w:r w:rsidRPr="00730B75">
              <w:rPr>
                <w:lang w:val="pt-BR"/>
              </w:rPr>
              <w:t>Character</w:t>
            </w:r>
            <w:proofErr w:type="spellEnd"/>
            <w:r w:rsidRPr="00730B75">
              <w:rPr>
                <w:lang w:val="pt-BR"/>
              </w:rPr>
              <w:t xml:space="preserve"> </w:t>
            </w:r>
            <w:proofErr w:type="spellStart"/>
            <w:r w:rsidRPr="00730B75">
              <w:rPr>
                <w:lang w:val="pt-BR"/>
              </w:rPr>
              <w:t>Large</w:t>
            </w:r>
            <w:proofErr w:type="spellEnd"/>
            <w:r w:rsidRPr="00730B75">
              <w:rPr>
                <w:lang w:val="pt-BR"/>
              </w:rPr>
              <w:t xml:space="preserve"> </w:t>
            </w:r>
            <w:proofErr w:type="spellStart"/>
            <w:r w:rsidRPr="00730B75">
              <w:rPr>
                <w:lang w:val="pt-BR"/>
              </w:rPr>
              <w:t>Object</w:t>
            </w:r>
            <w:proofErr w:type="spellEnd"/>
            <w:r w:rsidRPr="00730B75">
              <w:rPr>
                <w:lang w:val="pt-BR"/>
              </w:rPr>
              <w:t xml:space="preserve"> é um tipo de dado externo do Oracle. O tipo de dado externo CLOB armazena dados de tamanho fixo ou variável no formato de caracteres. Um CLOB pode armazenar até 4 gigabytes de dados de caracteres. </w:t>
            </w:r>
          </w:p>
        </w:tc>
      </w:tr>
      <w:tr w:rsidR="00730B75" w:rsidRPr="00730B75" w14:paraId="2D76620E" w14:textId="77777777" w:rsidTr="0066365B">
        <w:tc>
          <w:tcPr>
            <w:tcW w:w="1985" w:type="dxa"/>
          </w:tcPr>
          <w:p w14:paraId="34F77592" w14:textId="03486CFE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146623C1" w14:textId="0C8A073F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Imposto sobre operações relativas à circulação de mercadorias e sobre prestações de serviços de transporte interestadual, intermunicipal e de comunicação</w:t>
            </w:r>
          </w:p>
        </w:tc>
      </w:tr>
      <w:tr w:rsidR="00730B75" w:rsidRPr="00730B75" w14:paraId="4FB1AB9B" w14:textId="77777777" w:rsidTr="0066365B">
        <w:tc>
          <w:tcPr>
            <w:tcW w:w="1985" w:type="dxa"/>
          </w:tcPr>
          <w:p w14:paraId="64B85196" w14:textId="2644AD7E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>TAG Número de Controle IF</w:t>
            </w:r>
          </w:p>
        </w:tc>
        <w:tc>
          <w:tcPr>
            <w:tcW w:w="7513" w:type="dxa"/>
          </w:tcPr>
          <w:p w14:paraId="0E1ED3D8" w14:textId="59580CB7" w:rsidR="00730B75" w:rsidRPr="00730B75" w:rsidRDefault="00730B75" w:rsidP="00730B7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0B75">
              <w:rPr>
                <w:lang w:val="pt-BR"/>
              </w:rPr>
              <w:t xml:space="preserve">Esta TAG é o </w:t>
            </w:r>
            <w:r w:rsidRPr="00730B75">
              <w:rPr>
                <w:lang w:val="pt-BR"/>
              </w:rPr>
              <w:t>número</w:t>
            </w:r>
            <w:r w:rsidRPr="00730B75">
              <w:rPr>
                <w:lang w:val="pt-BR"/>
              </w:rPr>
              <w:t xml:space="preserve"> de controle gerado pelo banco para envios dos arquivos realizados pelo banco centralizador. </w:t>
            </w:r>
            <w:r w:rsidRPr="00730B75">
              <w:rPr>
                <w:lang w:val="pt-BR"/>
              </w:rPr>
              <w:t>Através</w:t>
            </w:r>
            <w:r w:rsidRPr="00730B75">
              <w:rPr>
                <w:lang w:val="pt-BR"/>
              </w:rPr>
              <w:t xml:space="preserve"> deste Controle identifico se foi processado ou não o arquivo recepcionado.</w:t>
            </w:r>
          </w:p>
        </w:tc>
      </w:tr>
    </w:tbl>
    <w:p w14:paraId="14F4D5F3" w14:textId="77777777" w:rsidR="007B3F77" w:rsidRPr="00730B75" w:rsidRDefault="007B3F77" w:rsidP="007B3F77">
      <w:pPr>
        <w:pStyle w:val="Ttulo"/>
        <w:rPr>
          <w:lang w:val="pt-BR"/>
        </w:rPr>
      </w:pPr>
      <w:r w:rsidRPr="00730B75">
        <w:rPr>
          <w:lang w:val="pt-BR"/>
        </w:rPr>
        <w:br w:type="page"/>
      </w:r>
      <w:r w:rsidRPr="00730B75">
        <w:rPr>
          <w:lang w:val="pt-BR"/>
        </w:rPr>
        <w:lastRenderedPageBreak/>
        <w:t>Índice</w:t>
      </w:r>
    </w:p>
    <w:bookmarkStart w:id="0" w:name="_GoBack"/>
    <w:bookmarkEnd w:id="0"/>
    <w:p w14:paraId="4ED671C9" w14:textId="773E2E83" w:rsidR="00963BAD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730B75">
        <w:rPr>
          <w:caps w:val="0"/>
          <w:lang w:val="pt-BR"/>
        </w:rPr>
        <w:fldChar w:fldCharType="begin"/>
      </w:r>
      <w:r w:rsidRPr="00730B75">
        <w:rPr>
          <w:caps w:val="0"/>
          <w:lang w:val="pt-BR"/>
        </w:rPr>
        <w:instrText xml:space="preserve"> TOC \o "1-2" \h \z \u </w:instrText>
      </w:r>
      <w:r w:rsidRPr="00730B75">
        <w:rPr>
          <w:caps w:val="0"/>
          <w:lang w:val="pt-BR"/>
        </w:rPr>
        <w:fldChar w:fldCharType="separate"/>
      </w:r>
      <w:hyperlink w:anchor="_Toc450319248" w:history="1">
        <w:r w:rsidR="00963BAD" w:rsidRPr="006F6310">
          <w:rPr>
            <w:rStyle w:val="Hyperlink"/>
            <w:noProof/>
            <w:lang w:val="pt-BR"/>
          </w:rPr>
          <w:t>1.</w:t>
        </w:r>
        <w:r w:rsidR="00963B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63BAD" w:rsidRPr="006F6310">
          <w:rPr>
            <w:rStyle w:val="Hyperlink"/>
            <w:rFonts w:eastAsia="ヒラギノ角ゴ Pro W3"/>
            <w:iCs/>
            <w:noProof/>
            <w:lang w:val="pt-BR" w:eastAsia="ja-JP"/>
          </w:rPr>
          <w:t>ARRUC0160 - Processar Arquivo do STR20</w:t>
        </w:r>
        <w:r w:rsidR="00963BAD">
          <w:rPr>
            <w:noProof/>
            <w:webHidden/>
          </w:rPr>
          <w:tab/>
        </w:r>
        <w:r w:rsidR="00963BAD">
          <w:rPr>
            <w:noProof/>
            <w:webHidden/>
          </w:rPr>
          <w:fldChar w:fldCharType="begin"/>
        </w:r>
        <w:r w:rsidR="00963BAD">
          <w:rPr>
            <w:noProof/>
            <w:webHidden/>
          </w:rPr>
          <w:instrText xml:space="preserve"> PAGEREF _Toc450319248 \h </w:instrText>
        </w:r>
        <w:r w:rsidR="00963BAD">
          <w:rPr>
            <w:noProof/>
            <w:webHidden/>
          </w:rPr>
        </w:r>
        <w:r w:rsidR="00963BAD">
          <w:rPr>
            <w:noProof/>
            <w:webHidden/>
          </w:rPr>
          <w:fldChar w:fldCharType="separate"/>
        </w:r>
        <w:r w:rsidR="00963BAD">
          <w:rPr>
            <w:noProof/>
            <w:webHidden/>
          </w:rPr>
          <w:t>4</w:t>
        </w:r>
        <w:r w:rsidR="00963BAD">
          <w:rPr>
            <w:noProof/>
            <w:webHidden/>
          </w:rPr>
          <w:fldChar w:fldCharType="end"/>
        </w:r>
      </w:hyperlink>
    </w:p>
    <w:p w14:paraId="13D817EB" w14:textId="105CA3A1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49" w:history="1">
        <w:r w:rsidRPr="006F631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A5B6D" w14:textId="66BDB887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0" w:history="1">
        <w:r w:rsidRPr="006F631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24242" w14:textId="1E6D0FE0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1" w:history="1">
        <w:r w:rsidRPr="006F631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4B9C4" w14:textId="7600266B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2" w:history="1">
        <w:r w:rsidRPr="006F631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F75B3C" w14:textId="135089D9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3" w:history="1">
        <w:r w:rsidRPr="006F631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73EE21" w14:textId="1A9E73C6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4" w:history="1">
        <w:r w:rsidRPr="006F631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833FF4" w14:textId="7F7E7B61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5" w:history="1">
        <w:r w:rsidRPr="006F631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3956EB" w14:textId="234D673A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6" w:history="1">
        <w:r w:rsidRPr="006F631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8690F" w14:textId="1786D7EA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7" w:history="1">
        <w:r w:rsidRPr="006F631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34FAD" w14:textId="36671D94" w:rsidR="00963BAD" w:rsidRDefault="00963BA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258" w:history="1">
        <w:r w:rsidRPr="006F631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F631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24EFF" w14:textId="2D23BB55" w:rsidR="007B3F77" w:rsidRPr="00730B75" w:rsidRDefault="001404DC" w:rsidP="007B3F77">
      <w:pPr>
        <w:pStyle w:val="Ttulo"/>
        <w:rPr>
          <w:lang w:val="pt-BR"/>
        </w:rPr>
      </w:pPr>
      <w:r w:rsidRPr="00730B75">
        <w:rPr>
          <w:caps/>
          <w:sz w:val="20"/>
          <w:szCs w:val="20"/>
          <w:lang w:val="pt-BR"/>
        </w:rPr>
        <w:fldChar w:fldCharType="end"/>
      </w:r>
      <w:r w:rsidR="007B3F77" w:rsidRPr="00730B75">
        <w:rPr>
          <w:lang w:val="pt-BR"/>
        </w:rPr>
        <w:br w:type="page"/>
      </w:r>
      <w:r w:rsidR="007E17B4" w:rsidRPr="00730B75">
        <w:rPr>
          <w:lang w:val="pt-BR"/>
        </w:rPr>
        <w:lastRenderedPageBreak/>
        <w:fldChar w:fldCharType="begin"/>
      </w:r>
      <w:r w:rsidR="007E17B4" w:rsidRPr="00730B75">
        <w:rPr>
          <w:lang w:val="pt-BR"/>
        </w:rPr>
        <w:instrText xml:space="preserve"> TITLE  \* MERGEFORMAT </w:instrText>
      </w:r>
      <w:r w:rsidR="007E17B4" w:rsidRPr="00730B75">
        <w:rPr>
          <w:lang w:val="pt-BR"/>
        </w:rPr>
        <w:fldChar w:fldCharType="separate"/>
      </w:r>
      <w:r w:rsidR="007B3F77" w:rsidRPr="00730B75">
        <w:rPr>
          <w:lang w:val="pt-BR"/>
        </w:rPr>
        <w:t>Especificação de Caso de Uso</w:t>
      </w:r>
      <w:r w:rsidR="007E17B4" w:rsidRPr="00730B75">
        <w:rPr>
          <w:lang w:val="pt-BR"/>
        </w:rPr>
        <w:fldChar w:fldCharType="end"/>
      </w:r>
    </w:p>
    <w:p w14:paraId="740DB0C9" w14:textId="3FD1CD58" w:rsidR="007B3F77" w:rsidRPr="00730B75" w:rsidRDefault="00730B75" w:rsidP="00730B75">
      <w:pPr>
        <w:pStyle w:val="Ttulo1"/>
        <w:rPr>
          <w:lang w:val="pt-BR"/>
        </w:rPr>
      </w:pPr>
      <w:bookmarkStart w:id="1" w:name="_Toc450319248"/>
      <w:r w:rsidRPr="00730B75">
        <w:rPr>
          <w:rFonts w:eastAsia="ヒラギノ角ゴ Pro W3"/>
          <w:iCs/>
          <w:szCs w:val="24"/>
          <w:lang w:val="pt-BR" w:eastAsia="ja-JP"/>
        </w:rPr>
        <w:t>ARRUC0160 - Processar Arquivo do STR20</w:t>
      </w:r>
      <w:bookmarkEnd w:id="1"/>
    </w:p>
    <w:p w14:paraId="4C43F419" w14:textId="77777777" w:rsidR="007B3F77" w:rsidRPr="00730B75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9249"/>
      <w:r w:rsidRPr="00730B75">
        <w:rPr>
          <w:lang w:val="pt-BR"/>
        </w:rPr>
        <w:t>Descrição</w:t>
      </w:r>
      <w:bookmarkEnd w:id="2"/>
      <w:bookmarkEnd w:id="3"/>
    </w:p>
    <w:p w14:paraId="4FB0A701" w14:textId="46EFF2D8" w:rsidR="00730B75" w:rsidRDefault="00730B75" w:rsidP="00B90D06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30B75">
        <w:rPr>
          <w:rFonts w:asciiTheme="minorHAnsi" w:hAnsiTheme="minorHAnsi"/>
          <w:i w:val="0"/>
          <w:color w:val="auto"/>
          <w:sz w:val="24"/>
          <w:szCs w:val="24"/>
        </w:rPr>
        <w:t>Caso de uso que especifica o processamento dos arquivos de arrecadação do tipo STR20. Este mod</w:t>
      </w:r>
      <w:r>
        <w:rPr>
          <w:rFonts w:asciiTheme="minorHAnsi" w:hAnsiTheme="minorHAnsi"/>
          <w:i w:val="0"/>
          <w:color w:val="auto"/>
          <w:sz w:val="24"/>
          <w:szCs w:val="24"/>
        </w:rPr>
        <w:t>elo de arquivo é de formato XML</w:t>
      </w:r>
      <w:r w:rsidRPr="00730B75">
        <w:rPr>
          <w:rFonts w:asciiTheme="minorHAnsi" w:hAnsiTheme="minorHAnsi"/>
          <w:i w:val="0"/>
          <w:color w:val="auto"/>
          <w:sz w:val="24"/>
          <w:szCs w:val="24"/>
        </w:rPr>
        <w:t>, gerado pelo Sistema de Transferências de Reservas trabalhado pelo Banco Central para troca de informações com as Secretarias de Fazenda Estadual. O arquivo permite a conciliação bancaria com os valores arrecadados pelos convênios firmados com a SEFAZ-TO.</w:t>
      </w:r>
    </w:p>
    <w:p w14:paraId="7F74FEE0" w14:textId="77777777" w:rsidR="00EE0E8D" w:rsidRPr="00730B75" w:rsidRDefault="00EE0E8D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730B75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9250"/>
      <w:r w:rsidRPr="00730B75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730B75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730B75">
        <w:rPr>
          <w:lang w:val="pt-BR"/>
        </w:rPr>
        <w:t>Sistema SEFAZ</w:t>
      </w:r>
    </w:p>
    <w:p w14:paraId="7BAEBC1F" w14:textId="4A3B5B69" w:rsidR="008A76FC" w:rsidRPr="00730B75" w:rsidRDefault="008A76FC" w:rsidP="008A76FC">
      <w:pPr>
        <w:jc w:val="both"/>
        <w:rPr>
          <w:lang w:val="pt-BR"/>
        </w:rPr>
      </w:pPr>
    </w:p>
    <w:p w14:paraId="45806FEF" w14:textId="34CF14B0" w:rsidR="007B3F77" w:rsidRPr="00730B75" w:rsidRDefault="007B3F77" w:rsidP="007B3F77">
      <w:pPr>
        <w:pStyle w:val="Ttulo2"/>
        <w:rPr>
          <w:lang w:val="pt-BR"/>
        </w:rPr>
      </w:pPr>
      <w:bookmarkStart w:id="7" w:name="_Toc450319251"/>
      <w:r w:rsidRPr="00730B75">
        <w:rPr>
          <w:lang w:val="pt-BR"/>
        </w:rPr>
        <w:t>Diagrama</w:t>
      </w:r>
      <w:bookmarkEnd w:id="6"/>
      <w:bookmarkEnd w:id="7"/>
    </w:p>
    <w:p w14:paraId="35E9FEBC" w14:textId="77777777" w:rsidR="008A76FC" w:rsidRPr="00730B75" w:rsidRDefault="008A76FC" w:rsidP="008A76FC">
      <w:pPr>
        <w:jc w:val="both"/>
        <w:rPr>
          <w:lang w:val="pt-BR"/>
        </w:rPr>
      </w:pPr>
      <w:bookmarkStart w:id="8" w:name="_Toc408584582"/>
      <w:r w:rsidRPr="00730B75">
        <w:rPr>
          <w:lang w:val="pt-BR"/>
        </w:rPr>
        <w:t>Não se aplica.</w:t>
      </w:r>
    </w:p>
    <w:p w14:paraId="49460D28" w14:textId="77777777" w:rsidR="008A76FC" w:rsidRPr="00730B75" w:rsidRDefault="008A76FC" w:rsidP="008A76FC">
      <w:pPr>
        <w:jc w:val="both"/>
        <w:rPr>
          <w:lang w:val="pt-BR"/>
        </w:rPr>
      </w:pPr>
    </w:p>
    <w:p w14:paraId="6ACBA990" w14:textId="69622069" w:rsidR="007B3F77" w:rsidRPr="00730B75" w:rsidRDefault="007B3F77" w:rsidP="007B3F77">
      <w:pPr>
        <w:pStyle w:val="Ttulo2"/>
        <w:rPr>
          <w:lang w:val="pt-BR"/>
        </w:rPr>
      </w:pPr>
      <w:bookmarkStart w:id="9" w:name="_Toc450319252"/>
      <w:r w:rsidRPr="00730B75">
        <w:rPr>
          <w:lang w:val="pt-BR"/>
        </w:rPr>
        <w:t>Pré-condições</w:t>
      </w:r>
      <w:bookmarkEnd w:id="8"/>
      <w:bookmarkEnd w:id="9"/>
    </w:p>
    <w:p w14:paraId="6B2478E6" w14:textId="12EB87E6" w:rsidR="00730B75" w:rsidRDefault="00730B75" w:rsidP="00730B75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C06541">
        <w:rPr>
          <w:lang w:val="pt-BR"/>
        </w:rPr>
        <w:t>Existirem arquivos da arrecadação aguardando serem processados</w:t>
      </w:r>
      <w:r>
        <w:rPr>
          <w:lang w:val="pt-BR"/>
        </w:rPr>
        <w:t xml:space="preserve"> do Tipo </w:t>
      </w:r>
      <w:r w:rsidRPr="00B23424">
        <w:rPr>
          <w:lang w:val="pt-BR"/>
        </w:rPr>
        <w:t>STR0020</w:t>
      </w:r>
      <w:r>
        <w:rPr>
          <w:lang w:val="pt-BR"/>
        </w:rPr>
        <w:t xml:space="preserve">, identificados pelo caso de uso </w:t>
      </w:r>
      <w:r w:rsidRPr="00B23424">
        <w:rPr>
          <w:i/>
          <w:u w:val="single"/>
          <w:lang w:val="pt-BR"/>
        </w:rPr>
        <w:t>ARRUC0110</w:t>
      </w:r>
      <w:r>
        <w:rPr>
          <w:i/>
          <w:u w:val="single"/>
          <w:lang w:val="pt-BR"/>
        </w:rPr>
        <w:t xml:space="preserve"> - </w:t>
      </w:r>
      <w:r w:rsidRPr="00B23424">
        <w:rPr>
          <w:i/>
          <w:u w:val="single"/>
          <w:lang w:val="pt-BR"/>
        </w:rPr>
        <w:t>Receber os Arquivos da Arrecadação</w:t>
      </w:r>
      <w:r w:rsidRPr="00B23424">
        <w:rPr>
          <w:lang w:val="pt-BR"/>
        </w:rPr>
        <w:t>.</w:t>
      </w:r>
    </w:p>
    <w:p w14:paraId="7351FFFF" w14:textId="77777777" w:rsidR="008A76FC" w:rsidRPr="00730B75" w:rsidRDefault="008A76FC" w:rsidP="008A76FC">
      <w:pPr>
        <w:jc w:val="both"/>
        <w:rPr>
          <w:lang w:val="pt-BR"/>
        </w:rPr>
      </w:pPr>
    </w:p>
    <w:p w14:paraId="652710C4" w14:textId="6639B53E" w:rsidR="007B3F77" w:rsidRPr="00730B75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9253"/>
      <w:r w:rsidRPr="00730B75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750D73E0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inicia o a leitura do arquivo XML para o processamento do arquivo STR.</w:t>
      </w:r>
    </w:p>
    <w:p w14:paraId="20233F67" w14:textId="628138A5" w:rsidR="00730B75" w:rsidRPr="00EB4770" w:rsidRDefault="00EB4770" w:rsidP="00730B75">
      <w:pPr>
        <w:pStyle w:val="Passos"/>
        <w:ind w:left="1070"/>
        <w:jc w:val="both"/>
        <w:rPr>
          <w:b/>
        </w:rPr>
      </w:pPr>
      <w:r w:rsidRPr="00EB4770">
        <w:rPr>
          <w:b/>
        </w:rPr>
        <w:t>ARRRN0119 - Leiaute Arquivo STR20</w:t>
      </w:r>
    </w:p>
    <w:p w14:paraId="034422F8" w14:textId="77777777" w:rsidR="00730B75" w:rsidRPr="00EB4770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EB4770">
        <w:t xml:space="preserve">O Sistema abre o arquivo STR e verifica se o mesmo já foi lido com base na TAG Número de Controle IF; </w:t>
      </w:r>
    </w:p>
    <w:p w14:paraId="67FE41AF" w14:textId="18958F96" w:rsidR="00730B75" w:rsidRDefault="00730B75" w:rsidP="00730B75">
      <w:pPr>
        <w:pStyle w:val="Passos"/>
        <w:ind w:left="1070"/>
      </w:pPr>
      <w:r>
        <w:rPr>
          <w:b/>
        </w:rPr>
        <w:t xml:space="preserve">E1 </w:t>
      </w:r>
      <w:r w:rsidR="00EB4770">
        <w:rPr>
          <w:b/>
        </w:rPr>
        <w:t>-</w:t>
      </w:r>
      <w:r>
        <w:rPr>
          <w:b/>
        </w:rPr>
        <w:t xml:space="preserve"> ARQUIVO STR PROCESSADO</w:t>
      </w:r>
      <w:r w:rsidRPr="00C06541">
        <w:t xml:space="preserve"> </w:t>
      </w:r>
    </w:p>
    <w:p w14:paraId="202ABC42" w14:textId="77777777" w:rsidR="00730B75" w:rsidRPr="00C06541" w:rsidRDefault="00730B75" w:rsidP="00EB4770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 xml:space="preserve">faz a leitura e captura dos valores contidos nas </w:t>
      </w:r>
      <w:proofErr w:type="spellStart"/>
      <w:proofErr w:type="gramStart"/>
      <w:r>
        <w:t>tags</w:t>
      </w:r>
      <w:proofErr w:type="spellEnd"/>
      <w:r>
        <w:t xml:space="preserve"> :</w:t>
      </w:r>
      <w:proofErr w:type="gramEnd"/>
      <w:r>
        <w:t xml:space="preserve"> agente debitado, agente creditado, agencia creditada, conta creditada, código da SEFAZ, tipo da Receita, tipo de recolhimento, data da arrecadação, Valor Total de Lançamento, data e hora do BACEN, Histórico do Movimento e Data do Movimento</w:t>
      </w:r>
      <w:r w:rsidRPr="00C06541">
        <w:t>;</w:t>
      </w:r>
    </w:p>
    <w:p w14:paraId="2284E6C0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verificou que o código da SEFAZ informado é o código 027.</w:t>
      </w:r>
    </w:p>
    <w:p w14:paraId="5F95251F" w14:textId="040F187D" w:rsidR="00730B75" w:rsidRPr="00F73BE3" w:rsidRDefault="00730B75" w:rsidP="00730B75">
      <w:pPr>
        <w:pStyle w:val="Passos"/>
        <w:ind w:left="1070"/>
        <w:jc w:val="both"/>
        <w:rPr>
          <w:b/>
        </w:rPr>
      </w:pPr>
      <w:r w:rsidRPr="00F73BE3">
        <w:rPr>
          <w:b/>
        </w:rPr>
        <w:t xml:space="preserve">E2 </w:t>
      </w:r>
      <w:r w:rsidR="00EB4770">
        <w:rPr>
          <w:b/>
        </w:rPr>
        <w:t>-</w:t>
      </w:r>
      <w:r w:rsidRPr="00F73BE3">
        <w:rPr>
          <w:b/>
        </w:rPr>
        <w:t xml:space="preserve"> IDENTIFICADOR SEFAZ INVÁLIDO</w:t>
      </w:r>
    </w:p>
    <w:p w14:paraId="77BDFA23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 xml:space="preserve">captura os valores das </w:t>
      </w:r>
      <w:proofErr w:type="spellStart"/>
      <w:r>
        <w:t>tags</w:t>
      </w:r>
      <w:proofErr w:type="spellEnd"/>
      <w:r>
        <w:t xml:space="preserve"> de tipo de valor informativo e valor informativo para serem confrontados com os itens repassados no final da leitura do arquivo.</w:t>
      </w:r>
    </w:p>
    <w:p w14:paraId="4E3215C9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>
        <w:lastRenderedPageBreak/>
        <w:t>O Sistema Verificou que existe o convênio cadastrado na base.</w:t>
      </w:r>
    </w:p>
    <w:p w14:paraId="727AB0A2" w14:textId="77777777" w:rsidR="00730B75" w:rsidRDefault="00730B75" w:rsidP="00730B75">
      <w:pPr>
        <w:pStyle w:val="Passos"/>
        <w:ind w:left="1070"/>
        <w:jc w:val="both"/>
      </w:pPr>
      <w:r>
        <w:t xml:space="preserve">O sistema identificou com base no agente debitado, tipo de receita e Tipo Valor Informativo extraído das </w:t>
      </w:r>
      <w:proofErr w:type="spellStart"/>
      <w:r>
        <w:t>tags</w:t>
      </w:r>
      <w:proofErr w:type="spellEnd"/>
      <w:r>
        <w:t xml:space="preserve"> do XML.</w:t>
      </w:r>
    </w:p>
    <w:p w14:paraId="67D73747" w14:textId="77777777" w:rsidR="00730B75" w:rsidRDefault="00730B75" w:rsidP="00730B75">
      <w:pPr>
        <w:pStyle w:val="Passos"/>
        <w:ind w:left="1070"/>
        <w:jc w:val="both"/>
      </w:pPr>
      <w:proofErr w:type="gramStart"/>
      <w:r>
        <w:t>TABELA :</w:t>
      </w:r>
      <w:proofErr w:type="gramEnd"/>
      <w:r>
        <w:t xml:space="preserve"> TA_BANCOS e TA_CONVENIOS_ARREC</w:t>
      </w:r>
    </w:p>
    <w:p w14:paraId="46708585" w14:textId="5AD7AC69" w:rsidR="00730B75" w:rsidRDefault="00EB4770" w:rsidP="00730B75">
      <w:pPr>
        <w:pStyle w:val="Passos"/>
        <w:ind w:left="1070"/>
        <w:jc w:val="both"/>
      </w:pPr>
      <w:r>
        <w:rPr>
          <w:b/>
        </w:rPr>
        <w:t>ARR</w:t>
      </w:r>
      <w:r w:rsidRPr="008B0546">
        <w:rPr>
          <w:b/>
        </w:rPr>
        <w:t>RN0</w:t>
      </w:r>
      <w:r>
        <w:rPr>
          <w:b/>
        </w:rPr>
        <w:t>1</w:t>
      </w:r>
      <w:r w:rsidRPr="008B0546">
        <w:rPr>
          <w:b/>
        </w:rPr>
        <w:t xml:space="preserve">20 </w:t>
      </w:r>
      <w:r>
        <w:rPr>
          <w:b/>
        </w:rPr>
        <w:t>-</w:t>
      </w:r>
      <w:r w:rsidRPr="008B0546">
        <w:rPr>
          <w:b/>
        </w:rPr>
        <w:t xml:space="preserve"> Relação Tipo Receita STR X Tipo Convênios X Tipo Valor Informativo</w:t>
      </w:r>
    </w:p>
    <w:p w14:paraId="65BF1A47" w14:textId="269844A6" w:rsidR="00730B75" w:rsidRPr="00F73BE3" w:rsidRDefault="00730B75" w:rsidP="00730B75">
      <w:pPr>
        <w:pStyle w:val="Passos"/>
        <w:ind w:left="1070"/>
        <w:jc w:val="both"/>
        <w:rPr>
          <w:b/>
        </w:rPr>
      </w:pPr>
      <w:r w:rsidRPr="00F73BE3">
        <w:rPr>
          <w:b/>
        </w:rPr>
        <w:t xml:space="preserve">E3 </w:t>
      </w:r>
      <w:r w:rsidR="00EB4770">
        <w:rPr>
          <w:b/>
        </w:rPr>
        <w:t>-</w:t>
      </w:r>
      <w:r w:rsidRPr="00F73BE3">
        <w:rPr>
          <w:b/>
        </w:rPr>
        <w:t xml:space="preserve"> CONVÊNIO NÃO CADASTRADO</w:t>
      </w:r>
    </w:p>
    <w:p w14:paraId="6F600343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>
        <w:t>O sistema registra os dados extraídos em cada linha do grupo de repetição.</w:t>
      </w:r>
    </w:p>
    <w:p w14:paraId="516A09A4" w14:textId="77777777" w:rsidR="00730B75" w:rsidRPr="00C06541" w:rsidRDefault="00730B75" w:rsidP="00730B75">
      <w:pPr>
        <w:pStyle w:val="Passos"/>
        <w:ind w:left="1070"/>
        <w:jc w:val="both"/>
      </w:pPr>
      <w:r>
        <w:t xml:space="preserve">TABELA: </w:t>
      </w:r>
      <w:proofErr w:type="gramStart"/>
      <w:r>
        <w:t>TA</w:t>
      </w:r>
      <w:proofErr w:type="gramEnd"/>
      <w:r>
        <w:t>_DETALHE_STR</w:t>
      </w:r>
    </w:p>
    <w:p w14:paraId="6C00AC6C" w14:textId="77777777" w:rsidR="00730B75" w:rsidRPr="00C06541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>
        <w:t>O sistema repete os passos 5 até 7 do fluxo principal, enquanto houver grupos de repetição dentro do arquivo XML.</w:t>
      </w:r>
    </w:p>
    <w:p w14:paraId="70E38EE3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>
        <w:t>O sistema verificou que o total lançamento foi igual a somatória dos valores informativos.</w:t>
      </w:r>
    </w:p>
    <w:p w14:paraId="64ED8AC8" w14:textId="77777777" w:rsidR="00730B75" w:rsidRDefault="00730B75" w:rsidP="00730B75">
      <w:pPr>
        <w:pStyle w:val="Passos"/>
        <w:ind w:left="1070"/>
        <w:jc w:val="both"/>
      </w:pPr>
      <w:r>
        <w:t xml:space="preserve">O sistema realiza o batimento dos </w:t>
      </w:r>
      <w:proofErr w:type="spellStart"/>
      <w:r>
        <w:t>tags</w:t>
      </w:r>
      <w:proofErr w:type="spellEnd"/>
      <w:r>
        <w:t xml:space="preserve"> valor de lançamento com o total de valores informativos acumulados nos grupos de repetição.</w:t>
      </w:r>
    </w:p>
    <w:p w14:paraId="07F1FF4A" w14:textId="2AD19372" w:rsidR="00730B75" w:rsidRDefault="00730B75" w:rsidP="00730B75">
      <w:pPr>
        <w:pStyle w:val="Passos"/>
        <w:ind w:left="1070"/>
        <w:jc w:val="both"/>
        <w:rPr>
          <w:b/>
        </w:rPr>
      </w:pPr>
      <w:r w:rsidRPr="00C21412">
        <w:rPr>
          <w:b/>
        </w:rPr>
        <w:t>E4</w:t>
      </w:r>
      <w:r w:rsidR="00EB4770">
        <w:rPr>
          <w:b/>
        </w:rPr>
        <w:t xml:space="preserve"> - </w:t>
      </w:r>
      <w:r w:rsidRPr="00C21412">
        <w:rPr>
          <w:b/>
        </w:rPr>
        <w:t>VALORES DIVERGENTES ACUMULADOS</w:t>
      </w:r>
    </w:p>
    <w:p w14:paraId="69DB6B2F" w14:textId="394802A0" w:rsidR="00730B75" w:rsidRPr="00C06541" w:rsidRDefault="00730B75" w:rsidP="00730B75">
      <w:pPr>
        <w:pStyle w:val="Subpasso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SEFAZ</w:t>
      </w:r>
      <w:r w:rsidRPr="00C06541">
        <w:t xml:space="preserve"> gera o CLOB (tipo de dados do Oracle) do arquivo de </w:t>
      </w:r>
      <w:r>
        <w:t>STR</w:t>
      </w:r>
      <w:r w:rsidRPr="00C06541">
        <w:t xml:space="preserve"> para armazenar </w:t>
      </w:r>
      <w:r>
        <w:t xml:space="preserve">o arquivo recepcionado e </w:t>
      </w:r>
      <w:proofErr w:type="gramStart"/>
      <w:r>
        <w:t xml:space="preserve">processado </w:t>
      </w:r>
      <w:r w:rsidRPr="00C06541">
        <w:t>;</w:t>
      </w:r>
      <w:proofErr w:type="gramEnd"/>
    </w:p>
    <w:p w14:paraId="21ABD7D9" w14:textId="77777777" w:rsidR="00730B75" w:rsidRPr="00C06541" w:rsidRDefault="00730B75" w:rsidP="00730B75">
      <w:pPr>
        <w:pStyle w:val="Subpasso"/>
        <w:ind w:left="1070"/>
        <w:jc w:val="both"/>
      </w:pPr>
      <w:r w:rsidRPr="00C06541">
        <w:t xml:space="preserve">TABELA – </w:t>
      </w:r>
      <w:proofErr w:type="gramStart"/>
      <w:r w:rsidRPr="00C06541">
        <w:t>TA</w:t>
      </w:r>
      <w:proofErr w:type="gramEnd"/>
      <w:r w:rsidRPr="00C06541">
        <w:t>_ARQUIVO_</w:t>
      </w:r>
      <w:r>
        <w:t>STR</w:t>
      </w:r>
    </w:p>
    <w:p w14:paraId="58845747" w14:textId="58D6A257" w:rsidR="00730B75" w:rsidRPr="00C06541" w:rsidRDefault="00EB4770" w:rsidP="00730B75">
      <w:pPr>
        <w:pStyle w:val="Subpasso"/>
        <w:ind w:left="1070"/>
        <w:jc w:val="both"/>
      </w:pPr>
      <w:r>
        <w:rPr>
          <w:b/>
        </w:rPr>
        <w:t>ARRRN01</w:t>
      </w:r>
      <w:r w:rsidRPr="0023022E">
        <w:rPr>
          <w:b/>
        </w:rPr>
        <w:t>07</w:t>
      </w:r>
      <w:r>
        <w:rPr>
          <w:b/>
        </w:rPr>
        <w:t xml:space="preserve"> - Armazenar o</w:t>
      </w:r>
      <w:r w:rsidRPr="002204C6">
        <w:rPr>
          <w:b/>
        </w:rPr>
        <w:t xml:space="preserve"> Conteúdo </w:t>
      </w:r>
      <w:r>
        <w:rPr>
          <w:b/>
        </w:rPr>
        <w:t>d</w:t>
      </w:r>
      <w:r w:rsidRPr="002204C6">
        <w:rPr>
          <w:b/>
        </w:rPr>
        <w:t xml:space="preserve">o Arquivo </w:t>
      </w:r>
      <w:r>
        <w:rPr>
          <w:b/>
        </w:rPr>
        <w:t>d</w:t>
      </w:r>
      <w:r w:rsidRPr="002204C6">
        <w:rPr>
          <w:b/>
        </w:rPr>
        <w:t>a Arrecadação</w:t>
      </w:r>
    </w:p>
    <w:p w14:paraId="68152884" w14:textId="1959AE5F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SEFAZ</w:t>
      </w:r>
      <w:r w:rsidRPr="00C06541">
        <w:t xml:space="preserve"> </w:t>
      </w:r>
      <w:r>
        <w:t xml:space="preserve">Verifica a Data da Arrecadação, Banco e Convênio do Arquivo </w:t>
      </w:r>
      <w:r w:rsidR="00EB4770">
        <w:t>Processado</w:t>
      </w:r>
      <w:r>
        <w:t xml:space="preserve"> e </w:t>
      </w:r>
      <w:r w:rsidRPr="00C06541">
        <w:t xml:space="preserve">executa o Caso de Uso: </w:t>
      </w:r>
      <w:r w:rsidRPr="00C06541">
        <w:rPr>
          <w:i/>
          <w:u w:val="single"/>
        </w:rPr>
        <w:t>ARRUC01</w:t>
      </w:r>
      <w:r>
        <w:rPr>
          <w:i/>
          <w:u w:val="single"/>
        </w:rPr>
        <w:t>6</w:t>
      </w:r>
      <w:r w:rsidRPr="00C06541">
        <w:rPr>
          <w:i/>
          <w:u w:val="single"/>
        </w:rPr>
        <w:t>1 - Co</w:t>
      </w:r>
      <w:r>
        <w:rPr>
          <w:i/>
          <w:u w:val="single"/>
        </w:rPr>
        <w:t>nciliar</w:t>
      </w:r>
      <w:r w:rsidRPr="00C06541">
        <w:rPr>
          <w:i/>
          <w:u w:val="single"/>
        </w:rPr>
        <w:t xml:space="preserve"> </w:t>
      </w:r>
      <w:r>
        <w:rPr>
          <w:i/>
          <w:u w:val="single"/>
        </w:rPr>
        <w:t xml:space="preserve">Arquivos da </w:t>
      </w:r>
      <w:r w:rsidR="00EB4770">
        <w:rPr>
          <w:i/>
          <w:u w:val="single"/>
        </w:rPr>
        <w:t>Arrecadação</w:t>
      </w:r>
      <w:r w:rsidRPr="00EB4770">
        <w:t xml:space="preserve">, </w:t>
      </w:r>
      <w:r w:rsidRPr="00452BFD">
        <w:t xml:space="preserve">passando os </w:t>
      </w:r>
      <w:r>
        <w:t>parâmetros obrigatórios para execução do caso de uso</w:t>
      </w:r>
      <w:r w:rsidRPr="00452BFD">
        <w:t>.</w:t>
      </w:r>
    </w:p>
    <w:p w14:paraId="0EC0351C" w14:textId="77777777" w:rsidR="00730B75" w:rsidRDefault="00730B75" w:rsidP="00730B75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SEFAZ</w:t>
      </w:r>
      <w:r w:rsidRPr="00C06541">
        <w:t xml:space="preserve"> finaliza a leitura </w:t>
      </w:r>
      <w:r>
        <w:t>e processamento do arquivo XML</w:t>
      </w:r>
      <w:r w:rsidRPr="00C06541">
        <w:t>.</w:t>
      </w:r>
    </w:p>
    <w:p w14:paraId="73004EB5" w14:textId="77777777" w:rsidR="008A76FC" w:rsidRPr="00730B75" w:rsidRDefault="008A76FC" w:rsidP="008A76FC">
      <w:pPr>
        <w:rPr>
          <w:lang w:val="pt-BR"/>
        </w:rPr>
      </w:pPr>
    </w:p>
    <w:p w14:paraId="0140AFCE" w14:textId="70BE0BF7" w:rsidR="007B3F77" w:rsidRPr="00730B75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100995325"/>
      <w:bookmarkStart w:id="18" w:name="_Toc114038718"/>
      <w:bookmarkStart w:id="19" w:name="_Toc450319254"/>
      <w:r w:rsidRPr="00730B75">
        <w:rPr>
          <w:lang w:val="pt-BR"/>
        </w:rPr>
        <w:t>Fluxos Alternativos</w:t>
      </w:r>
      <w:bookmarkEnd w:id="16"/>
      <w:bookmarkEnd w:id="19"/>
    </w:p>
    <w:p w14:paraId="676312BD" w14:textId="77777777" w:rsidR="00C852CE" w:rsidRPr="00730B75" w:rsidRDefault="00C852CE" w:rsidP="00C852CE">
      <w:pPr>
        <w:jc w:val="both"/>
        <w:rPr>
          <w:lang w:val="pt-BR"/>
        </w:rPr>
      </w:pPr>
      <w:bookmarkStart w:id="20" w:name="_Toc408584587"/>
      <w:bookmarkStart w:id="21" w:name="_Toc101248486"/>
      <w:bookmarkStart w:id="22" w:name="_Toc102377891"/>
      <w:bookmarkEnd w:id="13"/>
      <w:bookmarkEnd w:id="17"/>
      <w:bookmarkEnd w:id="18"/>
      <w:r w:rsidRPr="00730B75">
        <w:rPr>
          <w:lang w:val="pt-BR"/>
        </w:rPr>
        <w:t>Não se aplicável.</w:t>
      </w:r>
    </w:p>
    <w:p w14:paraId="1C576B75" w14:textId="77777777" w:rsidR="009C5755" w:rsidRPr="00730B75" w:rsidRDefault="009C5755" w:rsidP="00587EFF">
      <w:pPr>
        <w:pStyle w:val="Passos"/>
        <w:jc w:val="both"/>
      </w:pPr>
    </w:p>
    <w:p w14:paraId="309AF4A1" w14:textId="77777777" w:rsidR="007B3F77" w:rsidRPr="00730B75" w:rsidRDefault="007B3F77" w:rsidP="007B3F77">
      <w:pPr>
        <w:pStyle w:val="Ttulo2"/>
        <w:rPr>
          <w:lang w:val="pt-BR"/>
        </w:rPr>
      </w:pPr>
      <w:bookmarkStart w:id="23" w:name="_Toc450319255"/>
      <w:r w:rsidRPr="00730B75">
        <w:rPr>
          <w:lang w:val="pt-BR"/>
        </w:rPr>
        <w:t>Fluxos de Exceção</w:t>
      </w:r>
      <w:bookmarkEnd w:id="20"/>
      <w:bookmarkEnd w:id="23"/>
    </w:p>
    <w:p w14:paraId="4D412EE1" w14:textId="6FFDA3C5" w:rsidR="00730B75" w:rsidRPr="00C06541" w:rsidRDefault="00730B75" w:rsidP="00730B75">
      <w:pPr>
        <w:pStyle w:val="Passos"/>
        <w:rPr>
          <w:b/>
        </w:rPr>
      </w:pPr>
      <w:r>
        <w:rPr>
          <w:b/>
        </w:rPr>
        <w:t xml:space="preserve">E1 </w:t>
      </w:r>
      <w:r w:rsidR="00EB4770">
        <w:rPr>
          <w:b/>
        </w:rPr>
        <w:t>-</w:t>
      </w:r>
      <w:r>
        <w:rPr>
          <w:b/>
        </w:rPr>
        <w:t xml:space="preserve"> ARQUIVO STR PROCESSADO</w:t>
      </w:r>
      <w:r w:rsidRPr="00C06541">
        <w:rPr>
          <w:b/>
        </w:rPr>
        <w:t xml:space="preserve"> </w:t>
      </w:r>
    </w:p>
    <w:p w14:paraId="58B059C9" w14:textId="77777777" w:rsidR="00730B75" w:rsidRDefault="00730B75" w:rsidP="00730B75">
      <w:pPr>
        <w:rPr>
          <w:lang w:val="pt-BR"/>
        </w:rPr>
      </w:pPr>
      <w:r>
        <w:rPr>
          <w:lang w:val="pt-BR"/>
        </w:rPr>
        <w:t>1.1 No Passo 2 do Fluxo Principal, o Sistema verifica que o Arquivo já Foi Processado, com base no número de controle do STR20.</w:t>
      </w:r>
    </w:p>
    <w:p w14:paraId="00714B04" w14:textId="77777777" w:rsidR="00730B75" w:rsidRDefault="00730B75" w:rsidP="00730B75">
      <w:pPr>
        <w:rPr>
          <w:lang w:val="pt-BR"/>
        </w:rPr>
      </w:pPr>
      <w:r>
        <w:rPr>
          <w:lang w:val="pt-BR"/>
        </w:rPr>
        <w:t>1.2 O sistema verifica o código do erro, para sinalizar que foi detectado um erro no processamento do arquivo STR20</w:t>
      </w:r>
    </w:p>
    <w:p w14:paraId="15578783" w14:textId="2BD6B160" w:rsidR="00730B75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>
        <w:rPr>
          <w:lang w:val="pt-BR"/>
        </w:rPr>
        <w:t xml:space="preserve">: </w:t>
      </w:r>
      <w:proofErr w:type="gramStart"/>
      <w:r w:rsidR="00730B75">
        <w:rPr>
          <w:lang w:val="pt-BR"/>
        </w:rPr>
        <w:t>TA</w:t>
      </w:r>
      <w:proofErr w:type="gramEnd"/>
      <w:r w:rsidR="00730B75">
        <w:rPr>
          <w:lang w:val="pt-BR"/>
        </w:rPr>
        <w:t>_TIPO_REJEICAO_ARQUIVOS</w:t>
      </w:r>
    </w:p>
    <w:p w14:paraId="59F662C3" w14:textId="3998F414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1.3 O si</w:t>
      </w:r>
      <w:r w:rsidR="00EB4770">
        <w:rPr>
          <w:lang w:val="pt-BR"/>
        </w:rPr>
        <w:t>stema identifica que o erro foi</w:t>
      </w:r>
      <w:r w:rsidRPr="00B23424">
        <w:rPr>
          <w:lang w:val="pt-BR"/>
        </w:rPr>
        <w:t xml:space="preserve">: “21 –Número de Controle do STR20 já foi </w:t>
      </w:r>
      <w:r w:rsidRPr="00B23424">
        <w:rPr>
          <w:lang w:val="pt-BR"/>
        </w:rPr>
        <w:lastRenderedPageBreak/>
        <w:t>Processado”.</w:t>
      </w:r>
    </w:p>
    <w:p w14:paraId="5C37C4B1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1.4 O sistema registra o erro encontrado no processamento.</w:t>
      </w:r>
    </w:p>
    <w:p w14:paraId="6281A765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TABELA: </w:t>
      </w:r>
      <w:proofErr w:type="gramStart"/>
      <w:r w:rsidRPr="00B23424">
        <w:rPr>
          <w:lang w:val="pt-BR"/>
        </w:rPr>
        <w:t>TA</w:t>
      </w:r>
      <w:proofErr w:type="gramEnd"/>
      <w:r w:rsidRPr="00B23424">
        <w:rPr>
          <w:lang w:val="pt-BR"/>
        </w:rPr>
        <w:t>_ARQUIVO_ERROS_STR</w:t>
      </w:r>
    </w:p>
    <w:p w14:paraId="22FFB984" w14:textId="77777777" w:rsidR="00730B75" w:rsidRPr="00B23424" w:rsidRDefault="00730B75" w:rsidP="00730B75">
      <w:pPr>
        <w:ind w:left="0" w:firstLine="680"/>
        <w:rPr>
          <w:lang w:val="pt-BR"/>
        </w:rPr>
      </w:pPr>
      <w:r w:rsidRPr="00B23424">
        <w:rPr>
          <w:lang w:val="pt-BR"/>
        </w:rPr>
        <w:t xml:space="preserve">E1.5 O </w:t>
      </w:r>
      <w:proofErr w:type="gramStart"/>
      <w:r w:rsidRPr="00B23424">
        <w:rPr>
          <w:lang w:val="pt-BR"/>
        </w:rPr>
        <w:t>sistema Indica</w:t>
      </w:r>
      <w:proofErr w:type="gramEnd"/>
      <w:r w:rsidRPr="00B23424">
        <w:rPr>
          <w:lang w:val="pt-BR"/>
        </w:rPr>
        <w:t xml:space="preserve"> que houve erro no processamento do arquivo.</w:t>
      </w:r>
    </w:p>
    <w:p w14:paraId="477CBF0A" w14:textId="77777777" w:rsidR="00730B75" w:rsidRPr="00B23424" w:rsidRDefault="00730B75" w:rsidP="00730B75">
      <w:pPr>
        <w:rPr>
          <w:lang w:val="pt-BR"/>
        </w:rPr>
      </w:pPr>
      <w:proofErr w:type="gramStart"/>
      <w:r w:rsidRPr="00B23424">
        <w:rPr>
          <w:lang w:val="pt-BR"/>
        </w:rPr>
        <w:t>TABELA :</w:t>
      </w:r>
      <w:proofErr w:type="gramEnd"/>
      <w:r w:rsidRPr="00B23424">
        <w:rPr>
          <w:lang w:val="pt-BR"/>
        </w:rPr>
        <w:t xml:space="preserve"> TA_ARQUIVOS_STR</w:t>
      </w:r>
    </w:p>
    <w:p w14:paraId="17B9C46B" w14:textId="77777777" w:rsidR="00730B75" w:rsidRDefault="00730B75" w:rsidP="00730B75">
      <w:pPr>
        <w:rPr>
          <w:lang w:val="pt-BR"/>
        </w:rPr>
      </w:pPr>
      <w:r>
        <w:rPr>
          <w:lang w:val="pt-BR"/>
        </w:rPr>
        <w:t>1.6 O sistema retorna ao passo 10 do Fluxo Principal</w:t>
      </w:r>
    </w:p>
    <w:p w14:paraId="4CB0F1EB" w14:textId="77777777" w:rsidR="00730B75" w:rsidRDefault="00730B75" w:rsidP="00730B75">
      <w:pPr>
        <w:pStyle w:val="Passos"/>
        <w:ind w:left="0"/>
      </w:pPr>
      <w:r>
        <w:tab/>
        <w:t xml:space="preserve">   </w:t>
      </w:r>
    </w:p>
    <w:p w14:paraId="3B3DB54A" w14:textId="50027422" w:rsidR="00730B75" w:rsidRPr="00F73BE3" w:rsidRDefault="00730B75" w:rsidP="00730B75">
      <w:pPr>
        <w:pStyle w:val="Passos"/>
        <w:jc w:val="both"/>
        <w:rPr>
          <w:b/>
        </w:rPr>
      </w:pPr>
      <w:r w:rsidRPr="00F73BE3">
        <w:rPr>
          <w:b/>
        </w:rPr>
        <w:t xml:space="preserve">E2 </w:t>
      </w:r>
      <w:r w:rsidR="00EB4770">
        <w:rPr>
          <w:b/>
        </w:rPr>
        <w:t>-</w:t>
      </w:r>
      <w:r w:rsidRPr="00F73BE3">
        <w:rPr>
          <w:b/>
        </w:rPr>
        <w:t xml:space="preserve"> IDENTIFICADOR SEFAZ INVÁLIDO</w:t>
      </w:r>
    </w:p>
    <w:p w14:paraId="4960A775" w14:textId="77777777" w:rsidR="00730B75" w:rsidRDefault="00730B75" w:rsidP="00730B75">
      <w:pPr>
        <w:rPr>
          <w:lang w:val="pt-BR"/>
        </w:rPr>
      </w:pPr>
      <w:r>
        <w:rPr>
          <w:lang w:val="pt-BR"/>
        </w:rPr>
        <w:t>2.1 No Passo 4 do Fluxo Principal, o Sistema verificou que Código da SEFAZ informado é diferente de 027.</w:t>
      </w:r>
    </w:p>
    <w:p w14:paraId="1C050999" w14:textId="77777777" w:rsidR="00730B75" w:rsidRDefault="00730B75" w:rsidP="00730B75">
      <w:pPr>
        <w:rPr>
          <w:lang w:val="pt-BR"/>
        </w:rPr>
      </w:pPr>
      <w:r>
        <w:rPr>
          <w:lang w:val="pt-BR"/>
        </w:rPr>
        <w:t>2.2 O sistema verificou que foi detectado um erro no processamento do arquivo STR20</w:t>
      </w:r>
    </w:p>
    <w:p w14:paraId="084E011C" w14:textId="4D2726CD" w:rsidR="00730B75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>
        <w:rPr>
          <w:lang w:val="pt-BR"/>
        </w:rPr>
        <w:t xml:space="preserve">: </w:t>
      </w:r>
      <w:proofErr w:type="gramStart"/>
      <w:r w:rsidR="00730B75">
        <w:rPr>
          <w:lang w:val="pt-BR"/>
        </w:rPr>
        <w:t>TA</w:t>
      </w:r>
      <w:proofErr w:type="gramEnd"/>
      <w:r w:rsidR="00730B75">
        <w:rPr>
          <w:lang w:val="pt-BR"/>
        </w:rPr>
        <w:t>_TIPO_REJEICAO_ARQUIVOS</w:t>
      </w:r>
    </w:p>
    <w:p w14:paraId="338D506F" w14:textId="2C841C8F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2.3 O sistema identificou</w:t>
      </w:r>
      <w:r w:rsidR="00EB4770">
        <w:rPr>
          <w:lang w:val="pt-BR"/>
        </w:rPr>
        <w:t xml:space="preserve"> que o erro foi</w:t>
      </w:r>
      <w:r w:rsidRPr="00B23424">
        <w:rPr>
          <w:lang w:val="pt-BR"/>
        </w:rPr>
        <w:t>: “23 – Código da SEFAZ no Arquivo STR20 diferente de 027”.</w:t>
      </w:r>
    </w:p>
    <w:p w14:paraId="4F53942E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2.4 O sistema registra o erro encontrado no processamento.</w:t>
      </w:r>
    </w:p>
    <w:p w14:paraId="54688B17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TABELA: </w:t>
      </w:r>
      <w:proofErr w:type="gramStart"/>
      <w:r w:rsidRPr="00B23424">
        <w:rPr>
          <w:lang w:val="pt-BR"/>
        </w:rPr>
        <w:t>TA</w:t>
      </w:r>
      <w:proofErr w:type="gramEnd"/>
      <w:r w:rsidRPr="00B23424">
        <w:rPr>
          <w:lang w:val="pt-BR"/>
        </w:rPr>
        <w:t>_ARQUIVO_ERROS_STR</w:t>
      </w:r>
    </w:p>
    <w:p w14:paraId="49ACDE27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2.5 O </w:t>
      </w:r>
      <w:proofErr w:type="gramStart"/>
      <w:r w:rsidRPr="00B23424">
        <w:rPr>
          <w:lang w:val="pt-BR"/>
        </w:rPr>
        <w:t>sistema Indica</w:t>
      </w:r>
      <w:proofErr w:type="gramEnd"/>
      <w:r w:rsidRPr="00B23424">
        <w:rPr>
          <w:lang w:val="pt-BR"/>
        </w:rPr>
        <w:t xml:space="preserve"> que houve erro no processamento do arquivo.</w:t>
      </w:r>
    </w:p>
    <w:p w14:paraId="07D34E1F" w14:textId="77777777" w:rsidR="00730B75" w:rsidRPr="00B23424" w:rsidRDefault="00730B75" w:rsidP="00730B75">
      <w:pPr>
        <w:rPr>
          <w:lang w:val="pt-BR"/>
        </w:rPr>
      </w:pPr>
      <w:proofErr w:type="gramStart"/>
      <w:r w:rsidRPr="00B23424">
        <w:rPr>
          <w:lang w:val="pt-BR"/>
        </w:rPr>
        <w:t>TABELA :</w:t>
      </w:r>
      <w:proofErr w:type="gramEnd"/>
      <w:r w:rsidRPr="00B23424">
        <w:rPr>
          <w:lang w:val="pt-BR"/>
        </w:rPr>
        <w:t xml:space="preserve"> TA_ARQUIVOS_STR</w:t>
      </w:r>
    </w:p>
    <w:p w14:paraId="5068A778" w14:textId="77777777" w:rsidR="00730B75" w:rsidRDefault="00730B75" w:rsidP="00730B75">
      <w:pPr>
        <w:rPr>
          <w:lang w:val="pt-BR"/>
        </w:rPr>
      </w:pPr>
      <w:r>
        <w:rPr>
          <w:lang w:val="pt-BR"/>
        </w:rPr>
        <w:t>2.6 O sistema retorna ao passo 10 do Fluxo Principal</w:t>
      </w:r>
    </w:p>
    <w:p w14:paraId="59ED86E0" w14:textId="77777777" w:rsidR="00730B75" w:rsidRDefault="00730B75" w:rsidP="00730B75">
      <w:pPr>
        <w:rPr>
          <w:b/>
          <w:lang w:val="pt-BR"/>
        </w:rPr>
      </w:pPr>
    </w:p>
    <w:p w14:paraId="085C28E1" w14:textId="3644B1C6" w:rsidR="00730B75" w:rsidRDefault="00730B75" w:rsidP="00730B75">
      <w:pPr>
        <w:pStyle w:val="Passos"/>
        <w:jc w:val="both"/>
        <w:rPr>
          <w:b/>
        </w:rPr>
      </w:pPr>
      <w:r w:rsidRPr="00F73BE3">
        <w:rPr>
          <w:b/>
        </w:rPr>
        <w:t xml:space="preserve">E3 </w:t>
      </w:r>
      <w:r w:rsidR="00EB4770">
        <w:rPr>
          <w:b/>
        </w:rPr>
        <w:t>-</w:t>
      </w:r>
      <w:r w:rsidRPr="00F73BE3">
        <w:rPr>
          <w:b/>
        </w:rPr>
        <w:t xml:space="preserve"> CONVÊNIO NÃO CADASTRADO</w:t>
      </w:r>
    </w:p>
    <w:p w14:paraId="5298E99F" w14:textId="77777777" w:rsidR="00730B75" w:rsidRDefault="00730B75" w:rsidP="00730B75">
      <w:pPr>
        <w:rPr>
          <w:lang w:val="pt-BR"/>
        </w:rPr>
      </w:pPr>
      <w:r>
        <w:rPr>
          <w:lang w:val="pt-BR"/>
        </w:rPr>
        <w:t>3.1 No Passo 7 do Fluxo Principal, o Sistema verificou que não foi possível localizar o código do convênio com as informações do arquivo STR.</w:t>
      </w:r>
    </w:p>
    <w:p w14:paraId="4F476735" w14:textId="77777777" w:rsidR="00730B75" w:rsidRDefault="00730B75" w:rsidP="00730B75">
      <w:pPr>
        <w:rPr>
          <w:lang w:val="pt-BR"/>
        </w:rPr>
      </w:pPr>
      <w:r>
        <w:rPr>
          <w:lang w:val="pt-BR"/>
        </w:rPr>
        <w:t>3.2 O sistema verificou o código do erro, para sinalizar que foi detectado um erro no processamento do arquivo STR20</w:t>
      </w:r>
    </w:p>
    <w:p w14:paraId="014F2C0F" w14:textId="2ED5FE44" w:rsidR="00730B75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>
        <w:rPr>
          <w:lang w:val="pt-BR"/>
        </w:rPr>
        <w:t xml:space="preserve">: </w:t>
      </w:r>
      <w:proofErr w:type="gramStart"/>
      <w:r w:rsidR="00730B75">
        <w:rPr>
          <w:lang w:val="pt-BR"/>
        </w:rPr>
        <w:t>TA</w:t>
      </w:r>
      <w:proofErr w:type="gramEnd"/>
      <w:r w:rsidR="00730B75">
        <w:rPr>
          <w:lang w:val="pt-BR"/>
        </w:rPr>
        <w:t>_TIPO_REJEICAO_ARQUIVOS</w:t>
      </w:r>
    </w:p>
    <w:p w14:paraId="5559D9B8" w14:textId="7C4848A4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3.3 O sistema identificou</w:t>
      </w:r>
      <w:r w:rsidR="00EB4770">
        <w:rPr>
          <w:lang w:val="pt-BR"/>
        </w:rPr>
        <w:t xml:space="preserve"> que o erro foi</w:t>
      </w:r>
      <w:r w:rsidRPr="00B23424">
        <w:rPr>
          <w:lang w:val="pt-BR"/>
        </w:rPr>
        <w:t>: “22 – Código do Convênio Bancário não Localizado”.</w:t>
      </w:r>
    </w:p>
    <w:p w14:paraId="7302505E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3.4 O sistema registra o erro encontrado no processamento.</w:t>
      </w:r>
    </w:p>
    <w:p w14:paraId="3AD21A5D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TABELA: </w:t>
      </w:r>
      <w:proofErr w:type="gramStart"/>
      <w:r w:rsidRPr="00B23424">
        <w:rPr>
          <w:lang w:val="pt-BR"/>
        </w:rPr>
        <w:t>TA</w:t>
      </w:r>
      <w:proofErr w:type="gramEnd"/>
      <w:r w:rsidRPr="00B23424">
        <w:rPr>
          <w:lang w:val="pt-BR"/>
        </w:rPr>
        <w:t>_ARQUIVO_ERROS_STR</w:t>
      </w:r>
    </w:p>
    <w:p w14:paraId="294A3123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3.5 O </w:t>
      </w:r>
      <w:proofErr w:type="gramStart"/>
      <w:r w:rsidRPr="00B23424">
        <w:rPr>
          <w:lang w:val="pt-BR"/>
        </w:rPr>
        <w:t>sistema Indica</w:t>
      </w:r>
      <w:proofErr w:type="gramEnd"/>
      <w:r w:rsidRPr="00B23424">
        <w:rPr>
          <w:lang w:val="pt-BR"/>
        </w:rPr>
        <w:t xml:space="preserve"> que houve erro no processamento do arquivo.</w:t>
      </w:r>
    </w:p>
    <w:p w14:paraId="1E4BCCE8" w14:textId="489D42E8" w:rsidR="00730B75" w:rsidRPr="00B23424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 w:rsidRPr="00B23424">
        <w:rPr>
          <w:lang w:val="pt-BR"/>
        </w:rPr>
        <w:t xml:space="preserve">: </w:t>
      </w:r>
      <w:proofErr w:type="gramStart"/>
      <w:r w:rsidR="00730B75" w:rsidRPr="00B23424">
        <w:rPr>
          <w:lang w:val="pt-BR"/>
        </w:rPr>
        <w:t>TA</w:t>
      </w:r>
      <w:proofErr w:type="gramEnd"/>
      <w:r w:rsidR="00730B75" w:rsidRPr="00B23424">
        <w:rPr>
          <w:lang w:val="pt-BR"/>
        </w:rPr>
        <w:t>_ARQUIVOS_STR</w:t>
      </w:r>
    </w:p>
    <w:p w14:paraId="5D0094CE" w14:textId="77777777" w:rsidR="00730B75" w:rsidRDefault="00730B75" w:rsidP="00730B75">
      <w:pPr>
        <w:rPr>
          <w:lang w:val="pt-BR"/>
        </w:rPr>
      </w:pPr>
      <w:r>
        <w:rPr>
          <w:lang w:val="pt-BR"/>
        </w:rPr>
        <w:t>3.6 O sistema retorna ao passo 10 do Fluxo Principal</w:t>
      </w:r>
    </w:p>
    <w:p w14:paraId="7A598956" w14:textId="77777777" w:rsidR="00730B75" w:rsidRDefault="00730B75" w:rsidP="00730B75">
      <w:pPr>
        <w:pStyle w:val="Passos"/>
        <w:rPr>
          <w:b/>
        </w:rPr>
      </w:pPr>
    </w:p>
    <w:p w14:paraId="57F694AA" w14:textId="79A9F50F" w:rsidR="00730B75" w:rsidRDefault="00730B75" w:rsidP="00730B75">
      <w:pPr>
        <w:pStyle w:val="Passos"/>
        <w:jc w:val="both"/>
        <w:rPr>
          <w:b/>
        </w:rPr>
      </w:pPr>
      <w:r w:rsidRPr="00C21412">
        <w:rPr>
          <w:b/>
        </w:rPr>
        <w:lastRenderedPageBreak/>
        <w:t>E4</w:t>
      </w:r>
      <w:r w:rsidR="00EB4770">
        <w:rPr>
          <w:b/>
        </w:rPr>
        <w:t xml:space="preserve"> - </w:t>
      </w:r>
      <w:r w:rsidRPr="00C21412">
        <w:rPr>
          <w:b/>
        </w:rPr>
        <w:t>VALORES DIVERGENTES ACUMULADOS</w:t>
      </w:r>
    </w:p>
    <w:p w14:paraId="29B2114E" w14:textId="77777777" w:rsidR="00730B75" w:rsidRDefault="00730B75" w:rsidP="00730B75">
      <w:pPr>
        <w:rPr>
          <w:lang w:val="pt-BR"/>
        </w:rPr>
      </w:pPr>
      <w:r>
        <w:rPr>
          <w:lang w:val="pt-BR"/>
        </w:rPr>
        <w:t xml:space="preserve">4.1 No Passo 9 do Fluxo Principal, o Sistema verificou que </w:t>
      </w:r>
      <w:proofErr w:type="gramStart"/>
      <w:r>
        <w:rPr>
          <w:lang w:val="pt-BR"/>
        </w:rPr>
        <w:t>os Valores Informativos Acumulados diverge</w:t>
      </w:r>
      <w:proofErr w:type="gramEnd"/>
      <w:r>
        <w:rPr>
          <w:lang w:val="pt-BR"/>
        </w:rPr>
        <w:t xml:space="preserve"> do Valor Lançado.</w:t>
      </w:r>
    </w:p>
    <w:p w14:paraId="2F4EA51E" w14:textId="77777777" w:rsidR="00730B75" w:rsidRDefault="00730B75" w:rsidP="00730B75">
      <w:pPr>
        <w:rPr>
          <w:lang w:val="pt-BR"/>
        </w:rPr>
      </w:pPr>
      <w:r>
        <w:rPr>
          <w:lang w:val="pt-BR"/>
        </w:rPr>
        <w:t>4.2 O sistema verificou o código do erro, para sinalizar que foi detectado um erro no processamento do arquivo STR20</w:t>
      </w:r>
    </w:p>
    <w:p w14:paraId="77214A2F" w14:textId="4968D6C5" w:rsidR="00730B75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>
        <w:rPr>
          <w:lang w:val="pt-BR"/>
        </w:rPr>
        <w:t xml:space="preserve">: </w:t>
      </w:r>
      <w:proofErr w:type="gramStart"/>
      <w:r w:rsidR="00730B75">
        <w:rPr>
          <w:lang w:val="pt-BR"/>
        </w:rPr>
        <w:t>TA</w:t>
      </w:r>
      <w:proofErr w:type="gramEnd"/>
      <w:r w:rsidR="00730B75">
        <w:rPr>
          <w:lang w:val="pt-BR"/>
        </w:rPr>
        <w:t>_TIPO_REJEICAO_ARQUIVOS</w:t>
      </w:r>
    </w:p>
    <w:p w14:paraId="5327E88E" w14:textId="230487A6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4.3 O sistema identificou</w:t>
      </w:r>
      <w:r w:rsidR="00EB4770">
        <w:rPr>
          <w:lang w:val="pt-BR"/>
        </w:rPr>
        <w:t xml:space="preserve"> que o erro foi:</w:t>
      </w:r>
      <w:r w:rsidRPr="00B23424">
        <w:rPr>
          <w:lang w:val="pt-BR"/>
        </w:rPr>
        <w:t xml:space="preserve"> “20 – Valor do Lançamento Divergente do Valor Informativo Acumulado”.</w:t>
      </w:r>
    </w:p>
    <w:p w14:paraId="3D11769D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>4.4 O sistema registra o erro encontrado no processamento.</w:t>
      </w:r>
    </w:p>
    <w:p w14:paraId="62003582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TABELA: </w:t>
      </w:r>
      <w:proofErr w:type="gramStart"/>
      <w:r w:rsidRPr="00B23424">
        <w:rPr>
          <w:lang w:val="pt-BR"/>
        </w:rPr>
        <w:t>TA</w:t>
      </w:r>
      <w:proofErr w:type="gramEnd"/>
      <w:r w:rsidRPr="00B23424">
        <w:rPr>
          <w:lang w:val="pt-BR"/>
        </w:rPr>
        <w:t>_ARQUIVO_ERROS_STR</w:t>
      </w:r>
    </w:p>
    <w:p w14:paraId="3D119937" w14:textId="77777777" w:rsidR="00730B75" w:rsidRPr="00B23424" w:rsidRDefault="00730B75" w:rsidP="00730B75">
      <w:pPr>
        <w:rPr>
          <w:lang w:val="pt-BR"/>
        </w:rPr>
      </w:pPr>
      <w:r w:rsidRPr="00B23424">
        <w:rPr>
          <w:lang w:val="pt-BR"/>
        </w:rPr>
        <w:t xml:space="preserve">4.5 O </w:t>
      </w:r>
      <w:proofErr w:type="gramStart"/>
      <w:r w:rsidRPr="00B23424">
        <w:rPr>
          <w:lang w:val="pt-BR"/>
        </w:rPr>
        <w:t>sistema Indica</w:t>
      </w:r>
      <w:proofErr w:type="gramEnd"/>
      <w:r w:rsidRPr="00B23424">
        <w:rPr>
          <w:lang w:val="pt-BR"/>
        </w:rPr>
        <w:t xml:space="preserve"> que houve erro no processamento do arquivo.</w:t>
      </w:r>
    </w:p>
    <w:p w14:paraId="672F966A" w14:textId="02BDF67C" w:rsidR="00730B75" w:rsidRPr="00B23424" w:rsidRDefault="00EB4770" w:rsidP="00730B75">
      <w:pPr>
        <w:rPr>
          <w:lang w:val="pt-BR"/>
        </w:rPr>
      </w:pPr>
      <w:r>
        <w:rPr>
          <w:lang w:val="pt-BR"/>
        </w:rPr>
        <w:t>TABELA</w:t>
      </w:r>
      <w:r w:rsidR="00730B75" w:rsidRPr="00B23424">
        <w:rPr>
          <w:lang w:val="pt-BR"/>
        </w:rPr>
        <w:t xml:space="preserve">: </w:t>
      </w:r>
      <w:proofErr w:type="gramStart"/>
      <w:r w:rsidR="00730B75" w:rsidRPr="00B23424">
        <w:rPr>
          <w:lang w:val="pt-BR"/>
        </w:rPr>
        <w:t>TA</w:t>
      </w:r>
      <w:proofErr w:type="gramEnd"/>
      <w:r w:rsidR="00730B75" w:rsidRPr="00B23424">
        <w:rPr>
          <w:lang w:val="pt-BR"/>
        </w:rPr>
        <w:t>_ARQUIVOS_STR</w:t>
      </w:r>
    </w:p>
    <w:p w14:paraId="27AA4CA2" w14:textId="77777777" w:rsidR="00730B75" w:rsidRDefault="00730B75" w:rsidP="00730B75">
      <w:pPr>
        <w:rPr>
          <w:lang w:val="pt-BR"/>
        </w:rPr>
      </w:pPr>
      <w:r>
        <w:rPr>
          <w:lang w:val="pt-BR"/>
        </w:rPr>
        <w:t>4.6 O sistema retorna ao passo 10 do Fluxo Principal</w:t>
      </w:r>
    </w:p>
    <w:p w14:paraId="71611E95" w14:textId="77777777" w:rsidR="00C852CE" w:rsidRPr="00730B75" w:rsidRDefault="00C852CE" w:rsidP="00B90D06">
      <w:pPr>
        <w:pStyle w:val="Passos"/>
        <w:jc w:val="both"/>
      </w:pPr>
    </w:p>
    <w:p w14:paraId="53EBA6A8" w14:textId="77777777" w:rsidR="007B3F77" w:rsidRPr="00730B75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9256"/>
      <w:r w:rsidRPr="00730B75">
        <w:rPr>
          <w:lang w:val="pt-BR"/>
        </w:rPr>
        <w:t>Pós-condição</w:t>
      </w:r>
      <w:bookmarkEnd w:id="24"/>
      <w:bookmarkEnd w:id="25"/>
    </w:p>
    <w:p w14:paraId="33612942" w14:textId="77777777" w:rsidR="00730B75" w:rsidRDefault="00730B75" w:rsidP="00B90D06">
      <w:pPr>
        <w:jc w:val="both"/>
        <w:rPr>
          <w:lang w:val="pt-BR"/>
        </w:rPr>
      </w:pPr>
      <w:r w:rsidRPr="00730B75">
        <w:rPr>
          <w:lang w:val="pt-BR"/>
        </w:rPr>
        <w:t>Informações da arrecadação registradas na Base Dados para Análises, ajustes e geração de relatórios.</w:t>
      </w:r>
    </w:p>
    <w:p w14:paraId="12654C7B" w14:textId="19BFEA62" w:rsidR="007B3F77" w:rsidRPr="00730B75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730B75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9257"/>
      <w:bookmarkEnd w:id="21"/>
      <w:bookmarkEnd w:id="22"/>
      <w:r w:rsidRPr="00730B75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46A8948C" w14:textId="77777777" w:rsidR="00730B75" w:rsidRPr="00730B75" w:rsidRDefault="00730B75" w:rsidP="00730B75">
      <w:pPr>
        <w:jc w:val="both"/>
        <w:rPr>
          <w:lang w:val="pt-BR"/>
        </w:rPr>
      </w:pPr>
      <w:r w:rsidRPr="00730B75">
        <w:rPr>
          <w:lang w:val="pt-BR"/>
        </w:rPr>
        <w:t>-Antes da abertura do Arquivo da Arrecadação é necessário verificar se o mesmo foi copiado por completo para a área de consumo do Banco de Dados;</w:t>
      </w:r>
    </w:p>
    <w:p w14:paraId="4C5799F9" w14:textId="77777777" w:rsidR="00730B75" w:rsidRPr="00730B75" w:rsidRDefault="00730B75" w:rsidP="00730B75">
      <w:pPr>
        <w:jc w:val="both"/>
        <w:rPr>
          <w:lang w:val="pt-BR"/>
        </w:rPr>
      </w:pPr>
      <w:r w:rsidRPr="00730B75">
        <w:rPr>
          <w:lang w:val="pt-BR"/>
        </w:rPr>
        <w:t>-Toda extração dos dados dos arquivos STR20 deverão seguir os layouts definidos pelo STR – Sistema de Transferência de Reservas;</w:t>
      </w:r>
    </w:p>
    <w:p w14:paraId="09CDC8E7" w14:textId="77777777" w:rsidR="00730B75" w:rsidRDefault="00730B75" w:rsidP="00730B75">
      <w:pPr>
        <w:jc w:val="both"/>
        <w:rPr>
          <w:lang w:val="pt-BR"/>
        </w:rPr>
      </w:pPr>
      <w:r w:rsidRPr="00730B75">
        <w:rPr>
          <w:lang w:val="pt-BR"/>
        </w:rPr>
        <w:t>-O Sistema deve gerar um sequencial para o arquivo do STR para estabelecer uma relação entre os dados resumidos e detalhados do arquivo;</w:t>
      </w:r>
    </w:p>
    <w:p w14:paraId="02ADCD83" w14:textId="77777777" w:rsidR="001404DC" w:rsidRPr="00730B75" w:rsidRDefault="001404DC" w:rsidP="001404DC">
      <w:pPr>
        <w:jc w:val="both"/>
        <w:rPr>
          <w:lang w:val="pt-BR"/>
        </w:rPr>
      </w:pPr>
    </w:p>
    <w:p w14:paraId="52E0053F" w14:textId="77777777" w:rsidR="007B3F77" w:rsidRPr="00730B75" w:rsidRDefault="007B3F77" w:rsidP="007B3F77">
      <w:pPr>
        <w:pStyle w:val="Ttulo2"/>
        <w:rPr>
          <w:lang w:val="pt-BR"/>
        </w:rPr>
      </w:pPr>
      <w:bookmarkStart w:id="30" w:name="_Toc450319258"/>
      <w:r w:rsidRPr="00730B75">
        <w:rPr>
          <w:lang w:val="pt-BR"/>
        </w:rPr>
        <w:t>Layout das Páginas de Entrada ou Saída</w:t>
      </w:r>
      <w:bookmarkEnd w:id="30"/>
    </w:p>
    <w:p w14:paraId="02545293" w14:textId="77777777" w:rsidR="00730B75" w:rsidRPr="00C06541" w:rsidRDefault="00730B75" w:rsidP="00730B75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_ARQUIVO_</w:t>
      </w:r>
      <w:r>
        <w:rPr>
          <w:lang w:val="pt-BR"/>
        </w:rPr>
        <w:t>STR</w:t>
      </w:r>
      <w:r w:rsidRPr="00C06541">
        <w:rPr>
          <w:lang w:val="pt-BR"/>
        </w:rPr>
        <w:t>: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119"/>
        <w:gridCol w:w="5386"/>
      </w:tblGrid>
      <w:tr w:rsidR="00EB4770" w:rsidRPr="00EB4770" w14:paraId="4F6F7F5F" w14:textId="77777777" w:rsidTr="00EB4770">
        <w:tc>
          <w:tcPr>
            <w:tcW w:w="3119" w:type="dxa"/>
          </w:tcPr>
          <w:p w14:paraId="77F0956F" w14:textId="77777777" w:rsidR="00730B75" w:rsidRPr="00EB4770" w:rsidRDefault="00730B75" w:rsidP="00EB4770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EB4770">
              <w:rPr>
                <w:color w:val="auto"/>
              </w:rPr>
              <w:t xml:space="preserve">Campo </w:t>
            </w:r>
            <w:proofErr w:type="spellStart"/>
            <w:r w:rsidRPr="00EB4770">
              <w:rPr>
                <w:color w:val="auto"/>
              </w:rPr>
              <w:t>Tabela</w:t>
            </w:r>
            <w:proofErr w:type="spellEnd"/>
          </w:p>
        </w:tc>
        <w:tc>
          <w:tcPr>
            <w:tcW w:w="5386" w:type="dxa"/>
          </w:tcPr>
          <w:p w14:paraId="63A1C0D4" w14:textId="77777777" w:rsidR="00730B75" w:rsidRPr="00EB4770" w:rsidRDefault="00730B75" w:rsidP="00EB4770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EB4770">
              <w:rPr>
                <w:color w:val="auto"/>
              </w:rPr>
              <w:t xml:space="preserve">Campo </w:t>
            </w:r>
            <w:proofErr w:type="spellStart"/>
            <w:r w:rsidRPr="00EB4770">
              <w:rPr>
                <w:color w:val="auto"/>
              </w:rPr>
              <w:t>Processamento</w:t>
            </w:r>
            <w:proofErr w:type="spellEnd"/>
          </w:p>
        </w:tc>
      </w:tr>
      <w:tr w:rsidR="00730B75" w:rsidRPr="00B23424" w14:paraId="56F7FAC9" w14:textId="77777777" w:rsidTr="00EB4770">
        <w:tc>
          <w:tcPr>
            <w:tcW w:w="3119" w:type="dxa"/>
          </w:tcPr>
          <w:p w14:paraId="0376511B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ID_ARQUIVO_STR</w:t>
            </w:r>
          </w:p>
        </w:tc>
        <w:tc>
          <w:tcPr>
            <w:tcW w:w="5386" w:type="dxa"/>
          </w:tcPr>
          <w:p w14:paraId="6D123A5E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proofErr w:type="gramStart"/>
            <w:r>
              <w:t>Sequencial Gerado</w:t>
            </w:r>
            <w:proofErr w:type="gramEnd"/>
            <w:r>
              <w:t xml:space="preserve"> para controle das recepções dos arquivos STR20 </w:t>
            </w:r>
          </w:p>
          <w:p w14:paraId="6F5625E0" w14:textId="77777777" w:rsidR="00730B75" w:rsidRPr="00B23424" w:rsidRDefault="00730B75" w:rsidP="00EB4770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</w:p>
        </w:tc>
      </w:tr>
      <w:tr w:rsidR="00730B75" w:rsidRPr="00B23424" w14:paraId="724ABD4B" w14:textId="77777777" w:rsidTr="00EB4770">
        <w:tc>
          <w:tcPr>
            <w:tcW w:w="3119" w:type="dxa"/>
          </w:tcPr>
          <w:p w14:paraId="025CC6F7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NUMERO_CONTROLE_STR</w:t>
            </w:r>
          </w:p>
        </w:tc>
        <w:tc>
          <w:tcPr>
            <w:tcW w:w="5386" w:type="dxa"/>
          </w:tcPr>
          <w:p w14:paraId="3C49B252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NÚMERO DE CONTROLE DO STR20 </w:t>
            </w:r>
          </w:p>
        </w:tc>
      </w:tr>
      <w:tr w:rsidR="00730B75" w14:paraId="797397D8" w14:textId="77777777" w:rsidTr="00EB4770">
        <w:tc>
          <w:tcPr>
            <w:tcW w:w="3119" w:type="dxa"/>
          </w:tcPr>
          <w:p w14:paraId="384CDE5B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DATA_ARRECADACAO</w:t>
            </w:r>
          </w:p>
        </w:tc>
        <w:tc>
          <w:tcPr>
            <w:tcW w:w="5386" w:type="dxa"/>
          </w:tcPr>
          <w:p w14:paraId="77FB297D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Data da Arrecadação Bancária </w:t>
            </w:r>
          </w:p>
        </w:tc>
      </w:tr>
      <w:tr w:rsidR="00730B75" w:rsidRPr="00B23424" w14:paraId="23001299" w14:textId="77777777" w:rsidTr="00EB4770">
        <w:tc>
          <w:tcPr>
            <w:tcW w:w="3119" w:type="dxa"/>
          </w:tcPr>
          <w:p w14:paraId="629527FC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ID_CONVENIO</w:t>
            </w:r>
          </w:p>
        </w:tc>
        <w:tc>
          <w:tcPr>
            <w:tcW w:w="5386" w:type="dxa"/>
          </w:tcPr>
          <w:p w14:paraId="0F2BEBC1" w14:textId="77777777" w:rsidR="00730B75" w:rsidRPr="00B23424" w:rsidRDefault="00730B75" w:rsidP="00EB4770">
            <w:pPr>
              <w:spacing w:before="0" w:after="0"/>
              <w:ind w:left="0" w:firstLine="0"/>
              <w:jc w:val="left"/>
              <w:rPr>
                <w:rFonts w:ascii="Times" w:hAnsi="Times"/>
                <w:snapToGrid/>
                <w:sz w:val="20"/>
                <w:lang w:val="pt-BR"/>
              </w:rPr>
            </w:pPr>
            <w:r w:rsidRPr="00B23424">
              <w:rPr>
                <w:lang w:val="pt-BR"/>
              </w:rPr>
              <w:t>Código do Convênio Bancário estabelecido com o Banco Debitado</w:t>
            </w:r>
          </w:p>
        </w:tc>
      </w:tr>
      <w:tr w:rsidR="00730B75" w14:paraId="5F1FD2B0" w14:textId="77777777" w:rsidTr="00EB4770">
        <w:tc>
          <w:tcPr>
            <w:tcW w:w="3119" w:type="dxa"/>
          </w:tcPr>
          <w:p w14:paraId="54D635FF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ID_BANCO_DEBITADO</w:t>
            </w:r>
          </w:p>
        </w:tc>
        <w:tc>
          <w:tcPr>
            <w:tcW w:w="5386" w:type="dxa"/>
          </w:tcPr>
          <w:p w14:paraId="38E25D3E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ID do Banco Debitado </w:t>
            </w:r>
          </w:p>
        </w:tc>
      </w:tr>
      <w:tr w:rsidR="00730B75" w14:paraId="7C5A0342" w14:textId="77777777" w:rsidTr="00EB4770">
        <w:tc>
          <w:tcPr>
            <w:tcW w:w="3119" w:type="dxa"/>
          </w:tcPr>
          <w:p w14:paraId="62E2887F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ID_BANCO_CREDITADO</w:t>
            </w:r>
          </w:p>
        </w:tc>
        <w:tc>
          <w:tcPr>
            <w:tcW w:w="5386" w:type="dxa"/>
          </w:tcPr>
          <w:p w14:paraId="279B52D2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ID do Banco Creditado </w:t>
            </w:r>
          </w:p>
          <w:p w14:paraId="0CC4FE3C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</w:p>
        </w:tc>
      </w:tr>
      <w:tr w:rsidR="00730B75" w14:paraId="3387A027" w14:textId="77777777" w:rsidTr="00EB4770">
        <w:tc>
          <w:tcPr>
            <w:tcW w:w="3119" w:type="dxa"/>
          </w:tcPr>
          <w:p w14:paraId="243BF569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lastRenderedPageBreak/>
              <w:t>ID_AGENCIA_CREDITADA</w:t>
            </w:r>
          </w:p>
        </w:tc>
        <w:tc>
          <w:tcPr>
            <w:tcW w:w="5386" w:type="dxa"/>
          </w:tcPr>
          <w:p w14:paraId="2B428F7E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Código da Agência Creditada </w:t>
            </w:r>
          </w:p>
        </w:tc>
      </w:tr>
      <w:tr w:rsidR="00730B75" w14:paraId="231CD589" w14:textId="77777777" w:rsidTr="00EB4770">
        <w:tc>
          <w:tcPr>
            <w:tcW w:w="3119" w:type="dxa"/>
          </w:tcPr>
          <w:p w14:paraId="7517C7AA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CONTA_CREDITADA</w:t>
            </w:r>
          </w:p>
        </w:tc>
        <w:tc>
          <w:tcPr>
            <w:tcW w:w="5386" w:type="dxa"/>
          </w:tcPr>
          <w:p w14:paraId="2C53BA3F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Conta da Agência Creditada </w:t>
            </w:r>
          </w:p>
        </w:tc>
      </w:tr>
      <w:tr w:rsidR="00730B75" w14:paraId="12D13FF1" w14:textId="77777777" w:rsidTr="00EB4770">
        <w:tc>
          <w:tcPr>
            <w:tcW w:w="3119" w:type="dxa"/>
          </w:tcPr>
          <w:p w14:paraId="2438A9A9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TIPO_RECEITA</w:t>
            </w:r>
          </w:p>
        </w:tc>
        <w:tc>
          <w:tcPr>
            <w:tcW w:w="5386" w:type="dxa"/>
          </w:tcPr>
          <w:p w14:paraId="2CD17769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TIPO DE RECEITAS </w:t>
            </w:r>
          </w:p>
          <w:p w14:paraId="7ADEC7C4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1 - ICMS, </w:t>
            </w:r>
          </w:p>
          <w:p w14:paraId="4FA29520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>2- IPVA,</w:t>
            </w:r>
          </w:p>
          <w:p w14:paraId="2B3FCE42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 6- GNRE,</w:t>
            </w:r>
          </w:p>
          <w:p w14:paraId="49D88774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7 - DEMAIS RECEITAS </w:t>
            </w:r>
          </w:p>
        </w:tc>
      </w:tr>
      <w:tr w:rsidR="00730B75" w14:paraId="5F031A41" w14:textId="77777777" w:rsidTr="00EB4770">
        <w:tc>
          <w:tcPr>
            <w:tcW w:w="3119" w:type="dxa"/>
          </w:tcPr>
          <w:p w14:paraId="008EA904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TIPO_RECOLHIMENTO</w:t>
            </w:r>
          </w:p>
        </w:tc>
        <w:tc>
          <w:tcPr>
            <w:tcW w:w="5386" w:type="dxa"/>
          </w:tcPr>
          <w:p w14:paraId="7BF6B539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TIPO DE RECOLHIMENTO BANCÁRIO </w:t>
            </w:r>
          </w:p>
          <w:p w14:paraId="42934372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N - RECOLHIMENTO NORMAL </w:t>
            </w:r>
          </w:p>
          <w:p w14:paraId="268F3579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P - RECOLHIMENTO PAPEL </w:t>
            </w:r>
          </w:p>
        </w:tc>
      </w:tr>
      <w:tr w:rsidR="00730B75" w:rsidRPr="00B23424" w14:paraId="74745E1B" w14:textId="77777777" w:rsidTr="00EB4770">
        <w:tc>
          <w:tcPr>
            <w:tcW w:w="3119" w:type="dxa"/>
          </w:tcPr>
          <w:p w14:paraId="15130B67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VALOR_TOTAL_LANCAMENTO</w:t>
            </w:r>
          </w:p>
        </w:tc>
        <w:tc>
          <w:tcPr>
            <w:tcW w:w="5386" w:type="dxa"/>
          </w:tcPr>
          <w:p w14:paraId="16A93574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VALOR TOTAL DO LANÇAMENTO BANCÁRIO PARA O TIPO DE RECEITA </w:t>
            </w:r>
          </w:p>
        </w:tc>
      </w:tr>
      <w:tr w:rsidR="00730B75" w:rsidRPr="00B23424" w14:paraId="162D70B5" w14:textId="77777777" w:rsidTr="00EB4770">
        <w:tc>
          <w:tcPr>
            <w:tcW w:w="3119" w:type="dxa"/>
          </w:tcPr>
          <w:p w14:paraId="2F4B3024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DATA_BACEN</w:t>
            </w:r>
          </w:p>
        </w:tc>
        <w:tc>
          <w:tcPr>
            <w:tcW w:w="5386" w:type="dxa"/>
          </w:tcPr>
          <w:p w14:paraId="72829224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DATA E HORA DO LANÇAMENTO NO BACEN </w:t>
            </w:r>
          </w:p>
        </w:tc>
      </w:tr>
      <w:tr w:rsidR="00730B75" w:rsidRPr="00B23424" w14:paraId="778F6FA3" w14:textId="77777777" w:rsidTr="00EB4770">
        <w:tc>
          <w:tcPr>
            <w:tcW w:w="3119" w:type="dxa"/>
          </w:tcPr>
          <w:p w14:paraId="68498C85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DATA_MOVIMENTO</w:t>
            </w:r>
          </w:p>
        </w:tc>
        <w:tc>
          <w:tcPr>
            <w:tcW w:w="5386" w:type="dxa"/>
          </w:tcPr>
          <w:p w14:paraId="68A0B011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DATA EM QUE FOI FEITO O MOVIMENTO BANCÁRIO </w:t>
            </w:r>
          </w:p>
        </w:tc>
      </w:tr>
      <w:tr w:rsidR="00730B75" w14:paraId="246C2F07" w14:textId="77777777" w:rsidTr="00EB4770">
        <w:tc>
          <w:tcPr>
            <w:tcW w:w="3119" w:type="dxa"/>
          </w:tcPr>
          <w:p w14:paraId="54BABCE5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HISTORICO_MOVIMENTO</w:t>
            </w:r>
          </w:p>
        </w:tc>
        <w:tc>
          <w:tcPr>
            <w:tcW w:w="5386" w:type="dxa"/>
          </w:tcPr>
          <w:p w14:paraId="1AED80A0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HISTORICO DO MOVIMENTO </w:t>
            </w:r>
          </w:p>
        </w:tc>
      </w:tr>
      <w:tr w:rsidR="00730B75" w:rsidRPr="00B23424" w14:paraId="512E7B6F" w14:textId="77777777" w:rsidTr="00EB4770">
        <w:tc>
          <w:tcPr>
            <w:tcW w:w="3119" w:type="dxa"/>
          </w:tcPr>
          <w:p w14:paraId="6554DC28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SITUACAO</w:t>
            </w:r>
          </w:p>
        </w:tc>
        <w:tc>
          <w:tcPr>
            <w:tcW w:w="5386" w:type="dxa"/>
          </w:tcPr>
          <w:p w14:paraId="038EE8B7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SITUAÇÃO PROCESSAMENTO </w:t>
            </w:r>
          </w:p>
          <w:p w14:paraId="1C826377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1-PROCESSADO, 2-NÃO PROCESSADO </w:t>
            </w:r>
          </w:p>
        </w:tc>
      </w:tr>
      <w:tr w:rsidR="00730B75" w:rsidRPr="00B23424" w14:paraId="420C4694" w14:textId="77777777" w:rsidTr="00EB4770">
        <w:tc>
          <w:tcPr>
            <w:tcW w:w="3119" w:type="dxa"/>
          </w:tcPr>
          <w:p w14:paraId="7F423BCB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ARQUIVO_STR</w:t>
            </w:r>
          </w:p>
        </w:tc>
        <w:tc>
          <w:tcPr>
            <w:tcW w:w="5386" w:type="dxa"/>
          </w:tcPr>
          <w:p w14:paraId="2AFCDF39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ARQUIVO XML RECEPCIONADO DO TIPO STR20 </w:t>
            </w:r>
          </w:p>
        </w:tc>
      </w:tr>
      <w:tr w:rsidR="00730B75" w:rsidRPr="00B23424" w14:paraId="0E8AC832" w14:textId="77777777" w:rsidTr="00EB4770">
        <w:tc>
          <w:tcPr>
            <w:tcW w:w="3119" w:type="dxa"/>
          </w:tcPr>
          <w:p w14:paraId="6BFC706F" w14:textId="77777777" w:rsidR="00730B75" w:rsidRDefault="00730B75" w:rsidP="00EB4770">
            <w:pPr>
              <w:pStyle w:val="TableContent"/>
              <w:spacing w:before="0" w:after="0"/>
              <w:ind w:left="0" w:right="0" w:firstLine="0"/>
              <w:jc w:val="left"/>
            </w:pPr>
            <w:r>
              <w:t>DATA_PROCESSAMENTO</w:t>
            </w:r>
          </w:p>
        </w:tc>
        <w:tc>
          <w:tcPr>
            <w:tcW w:w="5386" w:type="dxa"/>
          </w:tcPr>
          <w:p w14:paraId="4E7235E7" w14:textId="77777777" w:rsidR="00730B75" w:rsidRDefault="00730B75" w:rsidP="00EB4770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DATA E HORA DO PROCESSAMENTO DO ARQUIVO </w:t>
            </w:r>
          </w:p>
        </w:tc>
      </w:tr>
    </w:tbl>
    <w:p w14:paraId="7D2EE181" w14:textId="77777777" w:rsidR="00730B75" w:rsidRDefault="00730B75" w:rsidP="00730B75">
      <w:pPr>
        <w:rPr>
          <w:lang w:val="pt-BR"/>
        </w:rPr>
      </w:pPr>
    </w:p>
    <w:p w14:paraId="0A8E0CAD" w14:textId="77777777" w:rsidR="00730B75" w:rsidRPr="00C06541" w:rsidRDefault="00730B75" w:rsidP="00730B75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>
        <w:rPr>
          <w:lang w:val="pt-BR"/>
        </w:rPr>
        <w:t>TA</w:t>
      </w:r>
      <w:proofErr w:type="gramEnd"/>
      <w:r w:rsidRPr="00C06541">
        <w:rPr>
          <w:lang w:val="pt-BR"/>
        </w:rPr>
        <w:t>_DETALHE_</w:t>
      </w:r>
      <w:r>
        <w:rPr>
          <w:lang w:val="pt-BR"/>
        </w:rPr>
        <w:t>STR</w:t>
      </w:r>
      <w:r w:rsidRPr="00C06541">
        <w:rPr>
          <w:lang w:val="pt-BR"/>
        </w:rPr>
        <w:t>: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119"/>
        <w:gridCol w:w="5386"/>
      </w:tblGrid>
      <w:tr w:rsidR="00963BAD" w:rsidRPr="00963BAD" w14:paraId="39E3B939" w14:textId="77777777" w:rsidTr="00963BAD">
        <w:tc>
          <w:tcPr>
            <w:tcW w:w="3119" w:type="dxa"/>
          </w:tcPr>
          <w:p w14:paraId="0688F13D" w14:textId="77777777" w:rsidR="00730B75" w:rsidRPr="00963BAD" w:rsidRDefault="00730B75" w:rsidP="00963BAD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963BAD">
              <w:rPr>
                <w:color w:val="auto"/>
              </w:rPr>
              <w:t xml:space="preserve">Campo </w:t>
            </w:r>
            <w:proofErr w:type="spellStart"/>
            <w:r w:rsidRPr="00963BAD">
              <w:rPr>
                <w:color w:val="auto"/>
              </w:rPr>
              <w:t>Tabela</w:t>
            </w:r>
            <w:proofErr w:type="spellEnd"/>
          </w:p>
        </w:tc>
        <w:tc>
          <w:tcPr>
            <w:tcW w:w="5386" w:type="dxa"/>
          </w:tcPr>
          <w:p w14:paraId="4E9B60F7" w14:textId="77777777" w:rsidR="00730B75" w:rsidRPr="00963BAD" w:rsidRDefault="00730B75" w:rsidP="00963BAD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963BAD">
              <w:rPr>
                <w:color w:val="auto"/>
              </w:rPr>
              <w:t xml:space="preserve">Campo </w:t>
            </w:r>
            <w:proofErr w:type="spellStart"/>
            <w:r w:rsidRPr="00963BAD">
              <w:rPr>
                <w:color w:val="auto"/>
              </w:rPr>
              <w:t>Processamento</w:t>
            </w:r>
            <w:proofErr w:type="spellEnd"/>
          </w:p>
        </w:tc>
      </w:tr>
      <w:tr w:rsidR="00730B75" w:rsidRPr="00B23424" w14:paraId="3BC5D3C4" w14:textId="77777777" w:rsidTr="00963BAD">
        <w:tc>
          <w:tcPr>
            <w:tcW w:w="3119" w:type="dxa"/>
          </w:tcPr>
          <w:p w14:paraId="7045A336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ID_ARQUIVO_DETALHE_STR</w:t>
            </w:r>
          </w:p>
        </w:tc>
        <w:tc>
          <w:tcPr>
            <w:tcW w:w="5386" w:type="dxa"/>
          </w:tcPr>
          <w:p w14:paraId="3A9330D9" w14:textId="77777777" w:rsidR="00730B75" w:rsidRPr="00B23424" w:rsidRDefault="00730B75" w:rsidP="00963BAD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>
              <w:rPr>
                <w:rFonts w:ascii="Times" w:hAnsi="Times"/>
                <w:szCs w:val="20"/>
                <w:lang w:val="pt-BR" w:eastAsia="en-US"/>
              </w:rPr>
              <w:t xml:space="preserve">Sequencial da Tabela </w:t>
            </w:r>
            <w:proofErr w:type="spellStart"/>
            <w:proofErr w:type="gramStart"/>
            <w:r>
              <w:rPr>
                <w:rFonts w:ascii="Times" w:hAnsi="Times"/>
                <w:szCs w:val="20"/>
                <w:lang w:val="pt-BR" w:eastAsia="en-US"/>
              </w:rPr>
              <w:t>TA</w:t>
            </w:r>
            <w:proofErr w:type="gramEnd"/>
            <w:r>
              <w:rPr>
                <w:rFonts w:ascii="Times" w:hAnsi="Times"/>
                <w:szCs w:val="20"/>
                <w:lang w:val="pt-BR" w:eastAsia="en-US"/>
              </w:rPr>
              <w:t>_Arquivo_Detalhe</w:t>
            </w:r>
            <w:proofErr w:type="spellEnd"/>
          </w:p>
        </w:tc>
      </w:tr>
      <w:tr w:rsidR="00730B75" w:rsidRPr="00B23424" w14:paraId="5289F2BF" w14:textId="77777777" w:rsidTr="00963BAD">
        <w:tc>
          <w:tcPr>
            <w:tcW w:w="3119" w:type="dxa"/>
          </w:tcPr>
          <w:p w14:paraId="2F59E55D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ID_ARQUIVO_STR</w:t>
            </w:r>
          </w:p>
        </w:tc>
        <w:tc>
          <w:tcPr>
            <w:tcW w:w="5386" w:type="dxa"/>
          </w:tcPr>
          <w:p w14:paraId="26C0EE7D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proofErr w:type="spellStart"/>
            <w:r>
              <w:t>Fk</w:t>
            </w:r>
            <w:proofErr w:type="spellEnd"/>
            <w:r>
              <w:t xml:space="preserve"> do Sequencial da Tabela </w:t>
            </w:r>
            <w:proofErr w:type="spellStart"/>
            <w:proofErr w:type="gramStart"/>
            <w:r>
              <w:t>Ta</w:t>
            </w:r>
            <w:proofErr w:type="gramEnd"/>
            <w:r>
              <w:t>_Arquivos</w:t>
            </w:r>
            <w:proofErr w:type="spellEnd"/>
            <w:r>
              <w:t xml:space="preserve"> STR </w:t>
            </w:r>
          </w:p>
        </w:tc>
      </w:tr>
      <w:tr w:rsidR="00730B75" w14:paraId="6C61B7E5" w14:textId="77777777" w:rsidTr="00963BAD">
        <w:tc>
          <w:tcPr>
            <w:tcW w:w="3119" w:type="dxa"/>
          </w:tcPr>
          <w:p w14:paraId="11327237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TIPO_VALOR</w:t>
            </w:r>
          </w:p>
        </w:tc>
        <w:tc>
          <w:tcPr>
            <w:tcW w:w="5386" w:type="dxa"/>
          </w:tcPr>
          <w:p w14:paraId="57545FE0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Tipo do Valor Informativo, Podendo Ser: </w:t>
            </w:r>
          </w:p>
          <w:p w14:paraId="5AEF018B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01 - VALOR REAL </w:t>
            </w:r>
          </w:p>
          <w:p w14:paraId="1E1B244A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02 - ICMS PARCELA DO ESTADO </w:t>
            </w:r>
          </w:p>
          <w:p w14:paraId="124BE8DA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03 - ICMS PARCELA DO MUNICIPIO </w:t>
            </w:r>
          </w:p>
          <w:p w14:paraId="0530AEFE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04 - ICMS FUNDEB </w:t>
            </w:r>
          </w:p>
          <w:p w14:paraId="37B5F7CD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05 - ICMS PRINCIPAL SEM MULTA </w:t>
            </w:r>
          </w:p>
          <w:p w14:paraId="5AF04FC8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06 - ICMS PRINCIPAL COM MULTA </w:t>
            </w:r>
          </w:p>
          <w:p w14:paraId="5031A377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07 - ICMS HONORÁRIOS </w:t>
            </w:r>
          </w:p>
          <w:p w14:paraId="1B58F715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08 - ICMS ACRSCIMOS LEGAIS </w:t>
            </w:r>
          </w:p>
          <w:p w14:paraId="3F0B94DB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09 - IPVA TOTAL </w:t>
            </w:r>
          </w:p>
          <w:p w14:paraId="3A5A6030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10 - IPVA PARCELA ESTADO </w:t>
            </w:r>
          </w:p>
          <w:p w14:paraId="3828E7FB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11 - IPVA PARCELA MUNICIPIO </w:t>
            </w:r>
          </w:p>
          <w:p w14:paraId="14585A28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12 - ITCD </w:t>
            </w:r>
          </w:p>
          <w:p w14:paraId="1C877F6F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13 - TAXAS </w:t>
            </w:r>
          </w:p>
          <w:p w14:paraId="15308311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14 - MULTAS DE TRÂNSITO TOTAL </w:t>
            </w:r>
          </w:p>
          <w:p w14:paraId="0120F06E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15 - MULTAS DE TRÂNSITO PARCELA DO ESTADO </w:t>
            </w:r>
          </w:p>
          <w:p w14:paraId="67B469DA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16 - MULTAS DE TRÂNSITO PARCELA FUNSET </w:t>
            </w:r>
          </w:p>
          <w:p w14:paraId="0F4DAB63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17 - OUTRAS RECEITAS TRIBUTÁRIAS </w:t>
            </w:r>
          </w:p>
          <w:p w14:paraId="31B4B614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18 - OUTRAS RECEITAS NÃO TRIBUTÁRIAS </w:t>
            </w:r>
          </w:p>
          <w:p w14:paraId="7CB9F12F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19 - GNRE TOTAL </w:t>
            </w:r>
          </w:p>
          <w:p w14:paraId="046682B3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20 - GNRE ICMS </w:t>
            </w:r>
          </w:p>
          <w:p w14:paraId="6BB0D2C9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21 - GNRE OUTRAS RECEITAS </w:t>
            </w:r>
          </w:p>
          <w:p w14:paraId="799346FA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22 - GNRE A CLASSIFICAR </w:t>
            </w:r>
          </w:p>
          <w:p w14:paraId="2216DCA2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23 - RECEITAS A CLASSIFICAR </w:t>
            </w:r>
          </w:p>
          <w:p w14:paraId="621AF769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24 - MULTAS DE TRÂNSITO - PARCELA RODOVIÁRIA FEDERAL </w:t>
            </w:r>
          </w:p>
          <w:p w14:paraId="3F9258B4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25 - TODOS </w:t>
            </w:r>
          </w:p>
        </w:tc>
      </w:tr>
      <w:tr w:rsidR="00730B75" w14:paraId="4D947783" w14:textId="77777777" w:rsidTr="00963BAD">
        <w:tc>
          <w:tcPr>
            <w:tcW w:w="3119" w:type="dxa"/>
          </w:tcPr>
          <w:p w14:paraId="7BD8C978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VALOR_INFORMATIVO</w:t>
            </w:r>
          </w:p>
        </w:tc>
        <w:tc>
          <w:tcPr>
            <w:tcW w:w="5386" w:type="dxa"/>
          </w:tcPr>
          <w:p w14:paraId="46B5F568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VALOR INFORMATIVO </w:t>
            </w:r>
          </w:p>
        </w:tc>
      </w:tr>
    </w:tbl>
    <w:p w14:paraId="53B9C989" w14:textId="77777777" w:rsidR="00730B75" w:rsidRPr="00C06541" w:rsidRDefault="00730B75" w:rsidP="00730B75">
      <w:pPr>
        <w:rPr>
          <w:lang w:val="pt-BR"/>
        </w:rPr>
      </w:pPr>
    </w:p>
    <w:p w14:paraId="19756AA8" w14:textId="77777777" w:rsidR="00730B75" w:rsidRPr="00C06541" w:rsidRDefault="00730B75" w:rsidP="00730B75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_ARQUIVO_ERRO</w:t>
      </w:r>
      <w:r>
        <w:rPr>
          <w:lang w:val="pt-BR"/>
        </w:rPr>
        <w:t>S_STR</w:t>
      </w:r>
      <w:r w:rsidRPr="00C06541">
        <w:rPr>
          <w:lang w:val="pt-BR"/>
        </w:rPr>
        <w:t>: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119"/>
        <w:gridCol w:w="5386"/>
      </w:tblGrid>
      <w:tr w:rsidR="00963BAD" w:rsidRPr="00963BAD" w14:paraId="224F0799" w14:textId="77777777" w:rsidTr="00963BAD">
        <w:tc>
          <w:tcPr>
            <w:tcW w:w="3119" w:type="dxa"/>
          </w:tcPr>
          <w:p w14:paraId="4889795C" w14:textId="77777777" w:rsidR="00730B75" w:rsidRPr="00963BAD" w:rsidRDefault="00730B75" w:rsidP="00963BAD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963BAD">
              <w:rPr>
                <w:color w:val="auto"/>
              </w:rPr>
              <w:lastRenderedPageBreak/>
              <w:t xml:space="preserve">Campo </w:t>
            </w:r>
            <w:proofErr w:type="spellStart"/>
            <w:r w:rsidRPr="00963BAD">
              <w:rPr>
                <w:color w:val="auto"/>
              </w:rPr>
              <w:t>Tabela</w:t>
            </w:r>
            <w:proofErr w:type="spellEnd"/>
          </w:p>
        </w:tc>
        <w:tc>
          <w:tcPr>
            <w:tcW w:w="5386" w:type="dxa"/>
          </w:tcPr>
          <w:p w14:paraId="5D019F74" w14:textId="77777777" w:rsidR="00730B75" w:rsidRPr="00963BAD" w:rsidRDefault="00730B75" w:rsidP="00963BAD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</w:rPr>
            </w:pPr>
            <w:r w:rsidRPr="00963BAD">
              <w:rPr>
                <w:color w:val="auto"/>
              </w:rPr>
              <w:t xml:space="preserve">Campo </w:t>
            </w:r>
            <w:proofErr w:type="spellStart"/>
            <w:r w:rsidRPr="00963BAD">
              <w:rPr>
                <w:color w:val="auto"/>
              </w:rPr>
              <w:t>Processamento</w:t>
            </w:r>
            <w:proofErr w:type="spellEnd"/>
          </w:p>
        </w:tc>
      </w:tr>
      <w:tr w:rsidR="00730B75" w:rsidRPr="00B23424" w14:paraId="211555D3" w14:textId="77777777" w:rsidTr="00963BAD">
        <w:tc>
          <w:tcPr>
            <w:tcW w:w="3119" w:type="dxa"/>
          </w:tcPr>
          <w:p w14:paraId="4CE345FC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ID_ARQUIVO_STR</w:t>
            </w:r>
          </w:p>
        </w:tc>
        <w:tc>
          <w:tcPr>
            <w:tcW w:w="5386" w:type="dxa"/>
          </w:tcPr>
          <w:p w14:paraId="4600A060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Sequencial Gerado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para controle das recepções dos arquivos STR20 </w:t>
            </w:r>
          </w:p>
        </w:tc>
      </w:tr>
      <w:tr w:rsidR="00730B75" w:rsidRPr="00B23424" w14:paraId="7B6F3084" w14:textId="77777777" w:rsidTr="00963BAD">
        <w:tc>
          <w:tcPr>
            <w:tcW w:w="3119" w:type="dxa"/>
          </w:tcPr>
          <w:p w14:paraId="4A8A360D" w14:textId="77777777" w:rsidR="00730B75" w:rsidRDefault="00730B75" w:rsidP="00963BAD">
            <w:pPr>
              <w:pStyle w:val="TableContent"/>
              <w:spacing w:before="0" w:after="0"/>
              <w:ind w:left="0" w:right="0" w:firstLine="0"/>
              <w:jc w:val="left"/>
            </w:pPr>
            <w:r>
              <w:t>ID_CODIGO_REJEICAO</w:t>
            </w:r>
          </w:p>
        </w:tc>
        <w:tc>
          <w:tcPr>
            <w:tcW w:w="5386" w:type="dxa"/>
          </w:tcPr>
          <w:p w14:paraId="3348659E" w14:textId="77777777" w:rsidR="00730B75" w:rsidRDefault="00730B75" w:rsidP="00963BAD">
            <w:pPr>
              <w:pStyle w:val="NormalWeb"/>
              <w:spacing w:before="0" w:beforeAutospacing="0" w:after="0" w:afterAutospacing="0"/>
              <w:ind w:firstLine="0"/>
              <w:jc w:val="left"/>
            </w:pPr>
            <w:r>
              <w:t xml:space="preserve">ID </w:t>
            </w:r>
            <w:proofErr w:type="spellStart"/>
            <w:r>
              <w:t>Codigo</w:t>
            </w:r>
            <w:proofErr w:type="spellEnd"/>
            <w:r>
              <w:t xml:space="preserve"> de Rejeição da Tabela </w:t>
            </w:r>
            <w:proofErr w:type="gramStart"/>
            <w:r>
              <w:t>TA</w:t>
            </w:r>
            <w:proofErr w:type="gramEnd"/>
            <w:r>
              <w:t xml:space="preserve">_TIPO_REJEICAO_ARQUIVOS </w:t>
            </w:r>
          </w:p>
        </w:tc>
      </w:tr>
    </w:tbl>
    <w:p w14:paraId="73A53B26" w14:textId="77777777" w:rsidR="00730B75" w:rsidRDefault="00730B75" w:rsidP="00730B75">
      <w:pPr>
        <w:rPr>
          <w:lang w:val="pt-BR"/>
        </w:rPr>
      </w:pPr>
    </w:p>
    <w:p w14:paraId="24DB231B" w14:textId="77777777" w:rsidR="00730B75" w:rsidRPr="00C06541" w:rsidRDefault="00730B75" w:rsidP="00730B75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</w:t>
      </w:r>
      <w:r>
        <w:rPr>
          <w:lang w:val="pt-BR"/>
        </w:rPr>
        <w:t>BANCOS</w:t>
      </w:r>
      <w:r w:rsidRPr="00C06541">
        <w:rPr>
          <w:lang w:val="pt-BR"/>
        </w:rPr>
        <w:t>:</w:t>
      </w:r>
      <w:r>
        <w:rPr>
          <w:lang w:val="pt-BR"/>
        </w:rPr>
        <w:t xml:space="preserve"> Para localizar o código do Banco que está referenciando o arquivo </w:t>
      </w:r>
      <w:proofErr w:type="spellStart"/>
      <w:r>
        <w:rPr>
          <w:lang w:val="pt-BR"/>
        </w:rPr>
        <w:t>xml</w:t>
      </w:r>
      <w:proofErr w:type="spellEnd"/>
      <w:r>
        <w:rPr>
          <w:lang w:val="pt-BR"/>
        </w:rPr>
        <w:t>, o sistema utiliza o código do agente debitado ou creditado com base no campo da tabela CNPJ_RAIZ.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48"/>
        <w:gridCol w:w="4189"/>
      </w:tblGrid>
      <w:tr w:rsidR="00730B75" w:rsidRPr="00963BAD" w14:paraId="5783A035" w14:textId="77777777" w:rsidTr="00963BAD">
        <w:tc>
          <w:tcPr>
            <w:tcW w:w="4250" w:type="dxa"/>
          </w:tcPr>
          <w:p w14:paraId="05DE97DB" w14:textId="77777777" w:rsidR="00730B75" w:rsidRPr="00963BAD" w:rsidRDefault="00730B75" w:rsidP="00963BAD">
            <w:pPr>
              <w:spacing w:before="0" w:after="0"/>
              <w:ind w:left="0" w:firstLine="0"/>
              <w:jc w:val="center"/>
              <w:rPr>
                <w:b/>
                <w:lang w:val="pt-BR"/>
              </w:rPr>
            </w:pPr>
            <w:r w:rsidRPr="00963BAD">
              <w:rPr>
                <w:b/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47746641" w14:textId="77777777" w:rsidR="00730B75" w:rsidRPr="00963BAD" w:rsidRDefault="00730B75" w:rsidP="00963BAD">
            <w:pPr>
              <w:spacing w:before="0" w:after="0"/>
              <w:ind w:left="0" w:firstLine="0"/>
              <w:jc w:val="center"/>
              <w:rPr>
                <w:b/>
                <w:lang w:val="pt-BR"/>
              </w:rPr>
            </w:pPr>
            <w:r w:rsidRPr="00963BAD">
              <w:rPr>
                <w:b/>
                <w:lang w:val="pt-BR"/>
              </w:rPr>
              <w:t>Campo da Tabela</w:t>
            </w:r>
          </w:p>
        </w:tc>
      </w:tr>
      <w:tr w:rsidR="00730B75" w:rsidRPr="00C06541" w14:paraId="4CC028BF" w14:textId="77777777" w:rsidTr="00963BAD">
        <w:tc>
          <w:tcPr>
            <w:tcW w:w="4250" w:type="dxa"/>
          </w:tcPr>
          <w:p w14:paraId="6FA5EDDD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Código do Agente</w:t>
            </w:r>
          </w:p>
        </w:tc>
        <w:tc>
          <w:tcPr>
            <w:tcW w:w="4313" w:type="dxa"/>
          </w:tcPr>
          <w:p w14:paraId="4BA3249B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ID_BANCO</w:t>
            </w:r>
          </w:p>
        </w:tc>
      </w:tr>
      <w:tr w:rsidR="00730B75" w:rsidRPr="00C06541" w14:paraId="6F0035F7" w14:textId="77777777" w:rsidTr="00963BAD">
        <w:tc>
          <w:tcPr>
            <w:tcW w:w="4250" w:type="dxa"/>
          </w:tcPr>
          <w:p w14:paraId="02E80A72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Código do Agente Debitado/ Creditado</w:t>
            </w:r>
          </w:p>
        </w:tc>
        <w:tc>
          <w:tcPr>
            <w:tcW w:w="4313" w:type="dxa"/>
          </w:tcPr>
          <w:p w14:paraId="1AE56FD6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lang w:val="pt-BR"/>
              </w:rPr>
              <w:t>CNPJ_RAIZ</w:t>
            </w:r>
          </w:p>
        </w:tc>
      </w:tr>
    </w:tbl>
    <w:p w14:paraId="762331AC" w14:textId="77777777" w:rsidR="00730B75" w:rsidRPr="00C06541" w:rsidRDefault="00730B75" w:rsidP="00730B75">
      <w:pPr>
        <w:rPr>
          <w:lang w:val="pt-BR"/>
        </w:rPr>
      </w:pPr>
    </w:p>
    <w:p w14:paraId="3F3597E2" w14:textId="77777777" w:rsidR="00730B75" w:rsidRPr="00C06541" w:rsidRDefault="00730B75" w:rsidP="00730B75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_CONVENIOS_ARREC:</w:t>
      </w:r>
      <w:r>
        <w:rPr>
          <w:lang w:val="pt-BR"/>
        </w:rPr>
        <w:t xml:space="preserve"> Com o código ID do Banco localizado e o Tipo de Convênio, o sistema Localiza o ID do Convênio.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39"/>
        <w:gridCol w:w="4198"/>
      </w:tblGrid>
      <w:tr w:rsidR="00730B75" w:rsidRPr="00963BAD" w14:paraId="0EA29349" w14:textId="77777777" w:rsidTr="00DD0A64">
        <w:tc>
          <w:tcPr>
            <w:tcW w:w="4250" w:type="dxa"/>
          </w:tcPr>
          <w:p w14:paraId="06109172" w14:textId="77777777" w:rsidR="00730B75" w:rsidRPr="00963BAD" w:rsidRDefault="00730B75" w:rsidP="00963BAD">
            <w:pPr>
              <w:spacing w:before="0" w:after="0"/>
              <w:ind w:left="0" w:firstLine="0"/>
              <w:jc w:val="center"/>
              <w:rPr>
                <w:b/>
                <w:lang w:val="pt-BR"/>
              </w:rPr>
            </w:pPr>
            <w:r w:rsidRPr="00963BAD">
              <w:rPr>
                <w:b/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44A87BCF" w14:textId="77777777" w:rsidR="00730B75" w:rsidRPr="00963BAD" w:rsidRDefault="00730B75" w:rsidP="00963BAD">
            <w:pPr>
              <w:spacing w:before="0" w:after="0"/>
              <w:ind w:left="0" w:firstLine="0"/>
              <w:jc w:val="center"/>
              <w:rPr>
                <w:b/>
                <w:lang w:val="pt-BR"/>
              </w:rPr>
            </w:pPr>
            <w:r w:rsidRPr="00963BAD">
              <w:rPr>
                <w:b/>
                <w:lang w:val="pt-BR"/>
              </w:rPr>
              <w:t>Campo da Tabela</w:t>
            </w:r>
          </w:p>
        </w:tc>
      </w:tr>
      <w:tr w:rsidR="00730B75" w:rsidRPr="00C06541" w14:paraId="0F6DBFFE" w14:textId="77777777" w:rsidTr="00DD0A64">
        <w:tc>
          <w:tcPr>
            <w:tcW w:w="4250" w:type="dxa"/>
          </w:tcPr>
          <w:p w14:paraId="0DF91E41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Código do Convênio</w:t>
            </w:r>
          </w:p>
        </w:tc>
        <w:tc>
          <w:tcPr>
            <w:tcW w:w="4313" w:type="dxa"/>
          </w:tcPr>
          <w:p w14:paraId="290A6913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_CONVENIO</w:t>
            </w:r>
          </w:p>
        </w:tc>
      </w:tr>
      <w:tr w:rsidR="00730B75" w:rsidRPr="00C06541" w14:paraId="17F9920A" w14:textId="77777777" w:rsidTr="00DD0A64">
        <w:tc>
          <w:tcPr>
            <w:tcW w:w="4250" w:type="dxa"/>
          </w:tcPr>
          <w:p w14:paraId="006B2EB2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lang w:val="pt-BR"/>
              </w:rPr>
              <w:t>Agente</w:t>
            </w:r>
          </w:p>
        </w:tc>
        <w:tc>
          <w:tcPr>
            <w:tcW w:w="4313" w:type="dxa"/>
          </w:tcPr>
          <w:p w14:paraId="2AEB17B7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730B75" w:rsidRPr="00C06541" w14:paraId="21140718" w14:textId="77777777" w:rsidTr="00DD0A64">
        <w:tc>
          <w:tcPr>
            <w:tcW w:w="4250" w:type="dxa"/>
          </w:tcPr>
          <w:p w14:paraId="5C643E58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Agência</w:t>
            </w:r>
          </w:p>
        </w:tc>
        <w:tc>
          <w:tcPr>
            <w:tcW w:w="4313" w:type="dxa"/>
          </w:tcPr>
          <w:p w14:paraId="0CB89AB7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730B75" w:rsidRPr="00C06541" w14:paraId="144E8FFD" w14:textId="77777777" w:rsidTr="00DD0A64">
        <w:tc>
          <w:tcPr>
            <w:tcW w:w="4250" w:type="dxa"/>
          </w:tcPr>
          <w:p w14:paraId="1860E86E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Situação (1-Ativo;)</w:t>
            </w:r>
          </w:p>
        </w:tc>
        <w:tc>
          <w:tcPr>
            <w:tcW w:w="4313" w:type="dxa"/>
          </w:tcPr>
          <w:p w14:paraId="58C18D17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730B75" w:rsidRPr="00C06541" w14:paraId="0EE802C7" w14:textId="77777777" w:rsidTr="00DD0A64">
        <w:tc>
          <w:tcPr>
            <w:tcW w:w="4250" w:type="dxa"/>
          </w:tcPr>
          <w:p w14:paraId="24F68E37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 xml:space="preserve">Tipo de </w:t>
            </w:r>
            <w:r>
              <w:rPr>
                <w:lang w:val="pt-BR"/>
              </w:rPr>
              <w:t>Convênio</w:t>
            </w:r>
          </w:p>
        </w:tc>
        <w:tc>
          <w:tcPr>
            <w:tcW w:w="4313" w:type="dxa"/>
          </w:tcPr>
          <w:p w14:paraId="21BA9B64" w14:textId="77777777" w:rsidR="00730B75" w:rsidRPr="00C06541" w:rsidRDefault="00730B75" w:rsidP="00963BAD">
            <w:pPr>
              <w:spacing w:before="0" w:after="0"/>
              <w:ind w:left="0" w:firstLine="0"/>
              <w:jc w:val="left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</w:t>
            </w:r>
            <w:r>
              <w:rPr>
                <w:snapToGrid/>
                <w:color w:val="000000"/>
                <w:sz w:val="22"/>
                <w:szCs w:val="22"/>
                <w:lang w:val="pt-BR" w:eastAsia="pt-BR"/>
              </w:rPr>
              <w:t>CONVENIO</w:t>
            </w:r>
          </w:p>
        </w:tc>
      </w:tr>
    </w:tbl>
    <w:p w14:paraId="630BD491" w14:textId="48BEF894" w:rsidR="001404DC" w:rsidRPr="00730B75" w:rsidRDefault="001404DC" w:rsidP="001404DC">
      <w:pPr>
        <w:jc w:val="both"/>
        <w:rPr>
          <w:lang w:val="pt-BR"/>
        </w:rPr>
      </w:pPr>
      <w:r w:rsidRPr="00730B75">
        <w:rPr>
          <w:lang w:val="pt-BR"/>
        </w:rPr>
        <w:t>Não se aplicável.</w:t>
      </w:r>
    </w:p>
    <w:p w14:paraId="61531B68" w14:textId="77777777" w:rsidR="00B90D06" w:rsidRPr="00730B75" w:rsidRDefault="00B90D06" w:rsidP="001404DC">
      <w:pPr>
        <w:jc w:val="both"/>
        <w:rPr>
          <w:lang w:val="pt-BR"/>
        </w:rPr>
      </w:pPr>
    </w:p>
    <w:sectPr w:rsidR="00B90D06" w:rsidRPr="00730B75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8EDB1" w14:textId="77777777" w:rsidR="00051846" w:rsidRDefault="00051846">
      <w:r>
        <w:separator/>
      </w:r>
    </w:p>
  </w:endnote>
  <w:endnote w:type="continuationSeparator" w:id="0">
    <w:p w14:paraId="21892FD6" w14:textId="77777777" w:rsidR="00051846" w:rsidRDefault="0005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69A0A5FD" w:rsidR="0066365B" w:rsidRPr="001F108F" w:rsidRDefault="0005184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61134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963BAD" w:rsidRPr="00963BAD">
      <w:rPr>
        <w:b/>
        <w:noProof/>
        <w:lang w:val="pt-BR"/>
      </w:rPr>
      <w:t>4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13FC6" w14:textId="77777777" w:rsidR="00051846" w:rsidRDefault="00051846">
      <w:r>
        <w:separator/>
      </w:r>
    </w:p>
  </w:footnote>
  <w:footnote w:type="continuationSeparator" w:id="0">
    <w:p w14:paraId="3E13E984" w14:textId="77777777" w:rsidR="00051846" w:rsidRDefault="0005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1846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514B0"/>
    <w:rsid w:val="00051846"/>
    <w:rsid w:val="000612FC"/>
    <w:rsid w:val="00085B41"/>
    <w:rsid w:val="000941DB"/>
    <w:rsid w:val="000A5971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0B75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3BAD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4B9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4770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730B75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7636-88C2-4564-AD5A-CA3CE914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9</Pages>
  <Words>1768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11295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2001-03-15T17:26:00Z</cp:lastPrinted>
  <dcterms:created xsi:type="dcterms:W3CDTF">2016-05-06T20:18:00Z</dcterms:created>
  <dcterms:modified xsi:type="dcterms:W3CDTF">2016-05-06T20:32:00Z</dcterms:modified>
</cp:coreProperties>
</file>