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ABF400" w14:textId="77777777" w:rsidR="00E450A0" w:rsidRPr="00F64A66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77BC8B53" w14:textId="77777777" w:rsidR="00E450A0" w:rsidRPr="00F64A66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1739DB94" w14:textId="77777777" w:rsidR="00E450A0" w:rsidRPr="00F64A66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21A969F3" w14:textId="77777777" w:rsidR="00E450A0" w:rsidRPr="00F64A66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color w:val="1F497D"/>
          <w:sz w:val="28"/>
          <w:szCs w:val="28"/>
          <w:u w:val="single"/>
          <w:lang w:val="pt-BR" w:eastAsia="ja-JP"/>
        </w:rPr>
      </w:pPr>
      <w:r w:rsidRPr="00F64A66">
        <w:rPr>
          <w:snapToGrid/>
          <w:color w:val="1F497D"/>
          <w:sz w:val="28"/>
          <w:szCs w:val="28"/>
          <w:lang w:val="pt-BR" w:eastAsia="ja-JP"/>
        </w:rPr>
        <w:t>Secretaria da Fazenda do Estado do Tocantins</w:t>
      </w:r>
    </w:p>
    <w:p w14:paraId="7B52570E" w14:textId="77777777" w:rsidR="00E450A0" w:rsidRPr="00F64A66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color w:val="1F497D"/>
          <w:sz w:val="28"/>
          <w:szCs w:val="28"/>
          <w:lang w:val="pt-BR" w:eastAsia="ja-JP"/>
        </w:rPr>
      </w:pPr>
      <w:r w:rsidRPr="00F64A66">
        <w:rPr>
          <w:snapToGrid/>
          <w:color w:val="1F497D"/>
          <w:sz w:val="28"/>
          <w:szCs w:val="28"/>
          <w:lang w:val="pt-BR" w:eastAsia="ja-JP"/>
        </w:rPr>
        <w:t>Centro Interamericano de Administrações Tributárias</w:t>
      </w:r>
    </w:p>
    <w:p w14:paraId="20E2B4BD" w14:textId="77777777" w:rsidR="00E450A0" w:rsidRPr="00F64A66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343C8BDB" w14:textId="77777777" w:rsidR="00E450A0" w:rsidRPr="00F64A66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11CE1831" w14:textId="77777777" w:rsidR="00E450A0" w:rsidRPr="00F64A66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2A82DC28" w14:textId="77777777" w:rsidR="00E450A0" w:rsidRPr="00F64A66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7944A187" w14:textId="77777777" w:rsidR="00E450A0" w:rsidRPr="00F64A66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58F59E52" w14:textId="77777777" w:rsidR="00E450A0" w:rsidRPr="00F64A66" w:rsidRDefault="00E450A0" w:rsidP="00E450A0">
      <w:pPr>
        <w:widowControl/>
        <w:pBdr>
          <w:bottom w:val="single" w:sz="8" w:space="4" w:color="4F81BD"/>
        </w:pBdr>
        <w:autoSpaceDE/>
        <w:autoSpaceDN/>
        <w:spacing w:after="300"/>
        <w:ind w:left="454"/>
        <w:contextualSpacing/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</w:pPr>
      <w:r w:rsidRPr="00F64A66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Especificação de Caso de Uso</w:t>
      </w:r>
    </w:p>
    <w:p w14:paraId="61C78761" w14:textId="77777777" w:rsidR="00E450A0" w:rsidRPr="00F64A66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3EA17B0A" w14:textId="77777777" w:rsidR="00E450A0" w:rsidRPr="00F64A66" w:rsidRDefault="00E450A0" w:rsidP="00E450A0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 w:rsidRPr="00F64A66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PROCESSO: </w:t>
      </w:r>
      <w:r w:rsidRPr="00F64A66">
        <w:rPr>
          <w:b/>
          <w:iCs/>
          <w:snapToGrid/>
          <w:spacing w:val="15"/>
          <w:sz w:val="28"/>
          <w:szCs w:val="28"/>
          <w:lang w:val="pt-BR" w:eastAsia="ja-JP"/>
        </w:rPr>
        <w:t>Arrecadação</w:t>
      </w:r>
    </w:p>
    <w:p w14:paraId="53FA1090" w14:textId="77777777" w:rsidR="00E450A0" w:rsidRPr="00F64A66" w:rsidRDefault="00E450A0" w:rsidP="00E450A0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spacing w:val="15"/>
          <w:sz w:val="28"/>
          <w:szCs w:val="28"/>
          <w:lang w:val="pt-BR" w:eastAsia="ja-JP"/>
        </w:rPr>
      </w:pPr>
      <w:r w:rsidRPr="00F64A66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SIGLA DO PROCESSO: </w:t>
      </w:r>
      <w:r w:rsidRPr="00F64A66">
        <w:rPr>
          <w:b/>
          <w:iCs/>
          <w:snapToGrid/>
          <w:spacing w:val="15"/>
          <w:sz w:val="28"/>
          <w:szCs w:val="28"/>
          <w:lang w:val="pt-BR" w:eastAsia="ja-JP"/>
        </w:rPr>
        <w:t>ARR</w:t>
      </w:r>
    </w:p>
    <w:p w14:paraId="3B5A4DAA" w14:textId="1617CA78" w:rsidR="00E450A0" w:rsidRPr="00F64A66" w:rsidRDefault="00E450A0" w:rsidP="00E450A0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 w:rsidRPr="00F64A66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COMPONENTE: </w:t>
      </w:r>
      <w:r w:rsidR="002D34B2" w:rsidRPr="00F64A66">
        <w:rPr>
          <w:b/>
          <w:iCs/>
          <w:snapToGrid/>
          <w:spacing w:val="15"/>
          <w:sz w:val="28"/>
          <w:szCs w:val="28"/>
          <w:lang w:val="pt-BR" w:eastAsia="ja-JP"/>
        </w:rPr>
        <w:t>Processamento da Arrecadação</w:t>
      </w:r>
    </w:p>
    <w:p w14:paraId="12623513" w14:textId="53519C8D" w:rsidR="00E450A0" w:rsidRPr="00F64A66" w:rsidRDefault="00E450A0" w:rsidP="00E450A0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rFonts w:eastAsia="ヒラギノ角ゴ Pro W3"/>
          <w:b/>
          <w:bCs/>
          <w:iCs/>
          <w:snapToGrid/>
          <w:szCs w:val="24"/>
          <w:lang w:val="pt-BR" w:eastAsia="ja-JP"/>
        </w:rPr>
      </w:pPr>
      <w:r w:rsidRPr="00F64A66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CASO DE USO: </w:t>
      </w:r>
      <w:r w:rsidR="0017071F" w:rsidRPr="00F64A66">
        <w:rPr>
          <w:rFonts w:eastAsia="ヒラギノ角ゴ Pro W3"/>
          <w:b/>
          <w:bCs/>
          <w:iCs/>
          <w:snapToGrid/>
          <w:szCs w:val="24"/>
          <w:lang w:val="pt-BR" w:eastAsia="ja-JP"/>
        </w:rPr>
        <w:t>ARRUC0121 - Controlar BDAR E TPAR</w:t>
      </w:r>
    </w:p>
    <w:p w14:paraId="5C9AC3DC" w14:textId="77777777" w:rsidR="00E450A0" w:rsidRPr="00F64A66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3858C456" w14:textId="77777777" w:rsidR="00E450A0" w:rsidRPr="00F64A66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4070E2EC" w14:textId="77777777" w:rsidR="00E450A0" w:rsidRPr="00F64A66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45BE3CBE" w14:textId="77777777" w:rsidR="00E450A0" w:rsidRPr="00F64A66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2E2D2A07" w14:textId="77777777" w:rsidR="00E450A0" w:rsidRPr="00F64A66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15B222B1" w14:textId="77777777" w:rsidR="00E450A0" w:rsidRPr="00F64A66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6DE9931A" w14:textId="77777777" w:rsidR="00E450A0" w:rsidRPr="00F64A66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34BD2C21" w14:textId="77777777" w:rsidR="00E450A0" w:rsidRPr="00F64A66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5852C62D" w14:textId="77777777" w:rsidR="00E450A0" w:rsidRPr="00F64A66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7A89A488" w14:textId="77777777" w:rsidR="00E450A0" w:rsidRPr="00F64A66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0D79DCBC" w14:textId="77777777" w:rsidR="00E450A0" w:rsidRPr="00F64A66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1715DE5C" w14:textId="77777777" w:rsidR="00E450A0" w:rsidRPr="00F64A66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3D001C87" w14:textId="3CA94FC6" w:rsidR="00E450A0" w:rsidRPr="00F64A66" w:rsidRDefault="00E450A0" w:rsidP="00E450A0">
      <w:pPr>
        <w:widowControl/>
        <w:autoSpaceDE/>
        <w:autoSpaceDN/>
        <w:spacing w:before="240" w:after="240"/>
        <w:ind w:left="720"/>
        <w:jc w:val="center"/>
        <w:rPr>
          <w:snapToGrid/>
          <w:sz w:val="22"/>
          <w:szCs w:val="22"/>
          <w:lang w:val="pt-BR" w:eastAsia="ja-JP"/>
        </w:rPr>
      </w:pPr>
      <w:r w:rsidRPr="00F64A66">
        <w:rPr>
          <w:snapToGrid/>
          <w:sz w:val="22"/>
          <w:szCs w:val="22"/>
          <w:lang w:val="pt-BR" w:eastAsia="ja-JP"/>
        </w:rPr>
        <w:t>0</w:t>
      </w:r>
      <w:r w:rsidR="002D34B2" w:rsidRPr="00F64A66">
        <w:rPr>
          <w:snapToGrid/>
          <w:sz w:val="22"/>
          <w:szCs w:val="22"/>
          <w:lang w:val="pt-BR" w:eastAsia="ja-JP"/>
        </w:rPr>
        <w:t>6</w:t>
      </w:r>
      <w:r w:rsidRPr="00F64A66">
        <w:rPr>
          <w:snapToGrid/>
          <w:sz w:val="22"/>
          <w:szCs w:val="22"/>
          <w:lang w:val="pt-BR" w:eastAsia="ja-JP"/>
        </w:rPr>
        <w:t>/0</w:t>
      </w:r>
      <w:r w:rsidR="002D34B2" w:rsidRPr="00F64A66">
        <w:rPr>
          <w:snapToGrid/>
          <w:sz w:val="22"/>
          <w:szCs w:val="22"/>
          <w:lang w:val="pt-BR" w:eastAsia="ja-JP"/>
        </w:rPr>
        <w:t>5</w:t>
      </w:r>
      <w:r w:rsidRPr="00F64A66">
        <w:rPr>
          <w:snapToGrid/>
          <w:sz w:val="22"/>
          <w:szCs w:val="22"/>
          <w:lang w:val="pt-BR" w:eastAsia="ja-JP"/>
        </w:rPr>
        <w:t>/2016</w:t>
      </w:r>
    </w:p>
    <w:p w14:paraId="48534E38" w14:textId="77777777" w:rsidR="00E450A0" w:rsidRPr="00F64A66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u w:val="single"/>
          <w:lang w:val="pt-BR" w:eastAsia="ja-JP"/>
        </w:rPr>
      </w:pPr>
    </w:p>
    <w:p w14:paraId="3EEC98C1" w14:textId="77777777" w:rsidR="00E450A0" w:rsidRPr="00F64A66" w:rsidRDefault="00E450A0" w:rsidP="00E450A0">
      <w:pPr>
        <w:widowControl/>
        <w:autoSpaceDE/>
        <w:autoSpaceDN/>
        <w:jc w:val="both"/>
        <w:rPr>
          <w:lang w:val="pt-BR"/>
        </w:rPr>
      </w:pPr>
      <w:r w:rsidRPr="00F64A66">
        <w:rPr>
          <w:snapToGrid/>
          <w:sz w:val="22"/>
          <w:szCs w:val="22"/>
          <w:lang w:val="pt-BR" w:eastAsia="ja-JP"/>
        </w:rPr>
        <w:br w:type="page"/>
      </w:r>
    </w:p>
    <w:p w14:paraId="550BC2B0" w14:textId="77777777" w:rsidR="007B3F77" w:rsidRPr="00F64A66" w:rsidRDefault="007B3F77" w:rsidP="007B3F77">
      <w:pPr>
        <w:pStyle w:val="Ttulo"/>
        <w:rPr>
          <w:lang w:val="pt-BR"/>
        </w:rPr>
      </w:pPr>
      <w:r w:rsidRPr="00F64A66">
        <w:rPr>
          <w:lang w:val="pt-BR"/>
        </w:rPr>
        <w:lastRenderedPageBreak/>
        <w:t>Histórico de Revisões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4820"/>
        <w:gridCol w:w="2693"/>
      </w:tblGrid>
      <w:tr w:rsidR="007B3F77" w:rsidRPr="00F64A66" w14:paraId="45337C47" w14:textId="77777777" w:rsidTr="0066365B">
        <w:tc>
          <w:tcPr>
            <w:tcW w:w="1985" w:type="dxa"/>
          </w:tcPr>
          <w:p w14:paraId="3F38C1B7" w14:textId="77777777" w:rsidR="007B3F77" w:rsidRPr="00F64A66" w:rsidRDefault="007B3F77" w:rsidP="0066365B">
            <w:pPr>
              <w:pStyle w:val="Recuonormal"/>
              <w:jc w:val="center"/>
              <w:rPr>
                <w:b/>
                <w:lang w:val="pt-BR"/>
              </w:rPr>
            </w:pPr>
            <w:r w:rsidRPr="00F64A66">
              <w:rPr>
                <w:b/>
                <w:lang w:val="pt-BR"/>
              </w:rPr>
              <w:t>Data</w:t>
            </w:r>
          </w:p>
        </w:tc>
        <w:tc>
          <w:tcPr>
            <w:tcW w:w="4820" w:type="dxa"/>
          </w:tcPr>
          <w:p w14:paraId="7F6C52E8" w14:textId="77777777" w:rsidR="007B3F77" w:rsidRPr="00F64A66" w:rsidRDefault="007B3F77" w:rsidP="0066365B">
            <w:pPr>
              <w:pStyle w:val="Recuonormal"/>
              <w:jc w:val="center"/>
              <w:rPr>
                <w:b/>
                <w:lang w:val="pt-BR"/>
              </w:rPr>
            </w:pPr>
            <w:r w:rsidRPr="00F64A66">
              <w:rPr>
                <w:b/>
                <w:lang w:val="pt-BR"/>
              </w:rPr>
              <w:t>Descrição</w:t>
            </w:r>
          </w:p>
        </w:tc>
        <w:tc>
          <w:tcPr>
            <w:tcW w:w="2693" w:type="dxa"/>
          </w:tcPr>
          <w:p w14:paraId="79B58EC8" w14:textId="77777777" w:rsidR="007B3F77" w:rsidRPr="00F64A66" w:rsidRDefault="007B3F77" w:rsidP="0066365B">
            <w:pPr>
              <w:pStyle w:val="Recuonormal"/>
              <w:jc w:val="center"/>
              <w:rPr>
                <w:b/>
                <w:lang w:val="pt-BR"/>
              </w:rPr>
            </w:pPr>
            <w:r w:rsidRPr="00F64A66">
              <w:rPr>
                <w:b/>
                <w:lang w:val="pt-BR"/>
              </w:rPr>
              <w:t>Autor</w:t>
            </w:r>
          </w:p>
        </w:tc>
      </w:tr>
      <w:tr w:rsidR="00F64A66" w:rsidRPr="00F64A66" w14:paraId="2418CD40" w14:textId="77777777" w:rsidTr="0066365B">
        <w:tc>
          <w:tcPr>
            <w:tcW w:w="1985" w:type="dxa"/>
          </w:tcPr>
          <w:p w14:paraId="63337FBD" w14:textId="36A2C894" w:rsidR="00F64A66" w:rsidRPr="00F64A66" w:rsidRDefault="00F64A66" w:rsidP="00F64A66">
            <w:pPr>
              <w:pStyle w:val="Recuonormal"/>
              <w:ind w:left="0" w:firstLine="0"/>
              <w:jc w:val="center"/>
              <w:rPr>
                <w:color w:val="000000"/>
                <w:lang w:val="pt-BR"/>
              </w:rPr>
            </w:pPr>
            <w:r w:rsidRPr="00F64A66">
              <w:rPr>
                <w:color w:val="000000"/>
                <w:lang w:val="pt-BR"/>
              </w:rPr>
              <w:t>10/07/2015</w:t>
            </w:r>
          </w:p>
        </w:tc>
        <w:tc>
          <w:tcPr>
            <w:tcW w:w="4820" w:type="dxa"/>
          </w:tcPr>
          <w:p w14:paraId="43779D80" w14:textId="76D72E09" w:rsidR="00F64A66" w:rsidRPr="00F64A66" w:rsidRDefault="00F64A66" w:rsidP="00F64A66">
            <w:pPr>
              <w:pStyle w:val="Recuonormal"/>
              <w:spacing w:after="0"/>
              <w:ind w:left="0" w:firstLine="0"/>
              <w:jc w:val="both"/>
              <w:rPr>
                <w:color w:val="000000"/>
                <w:lang w:val="pt-BR"/>
              </w:rPr>
            </w:pPr>
            <w:r w:rsidRPr="00F64A66">
              <w:rPr>
                <w:color w:val="000000"/>
                <w:lang w:val="pt-BR"/>
              </w:rPr>
              <w:t>Documentação do processo Geração do Pagamento.</w:t>
            </w:r>
          </w:p>
        </w:tc>
        <w:tc>
          <w:tcPr>
            <w:tcW w:w="2693" w:type="dxa"/>
          </w:tcPr>
          <w:p w14:paraId="5EE220FF" w14:textId="77777777" w:rsidR="00F64A66" w:rsidRPr="00F64A66" w:rsidRDefault="00F64A66" w:rsidP="00F64A66">
            <w:pPr>
              <w:pStyle w:val="Recuonormal"/>
              <w:ind w:left="0" w:firstLine="0"/>
              <w:rPr>
                <w:color w:val="000000"/>
                <w:lang w:val="pt-BR"/>
              </w:rPr>
            </w:pPr>
            <w:r w:rsidRPr="00F64A66">
              <w:rPr>
                <w:color w:val="000000"/>
                <w:lang w:val="pt-BR"/>
              </w:rPr>
              <w:t>Edimilson Ahid</w:t>
            </w:r>
          </w:p>
        </w:tc>
      </w:tr>
      <w:tr w:rsidR="00F64A66" w:rsidRPr="00F64A66" w14:paraId="0EEEDA65" w14:textId="77777777" w:rsidTr="0066365B">
        <w:tc>
          <w:tcPr>
            <w:tcW w:w="1985" w:type="dxa"/>
          </w:tcPr>
          <w:p w14:paraId="10F940F6" w14:textId="0DF8CC31" w:rsidR="00F64A66" w:rsidRPr="00F64A66" w:rsidRDefault="00F64A66" w:rsidP="00F64A66">
            <w:pPr>
              <w:pStyle w:val="Recuonormal"/>
              <w:ind w:left="0" w:firstLine="0"/>
              <w:jc w:val="center"/>
              <w:rPr>
                <w:color w:val="000000"/>
                <w:lang w:val="pt-BR"/>
              </w:rPr>
            </w:pPr>
            <w:r w:rsidRPr="00F64A66">
              <w:rPr>
                <w:color w:val="000000"/>
                <w:lang w:val="pt-BR"/>
              </w:rPr>
              <w:t>10/09/2015</w:t>
            </w:r>
          </w:p>
        </w:tc>
        <w:tc>
          <w:tcPr>
            <w:tcW w:w="4820" w:type="dxa"/>
          </w:tcPr>
          <w:p w14:paraId="453DD244" w14:textId="4973983F" w:rsidR="00F64A66" w:rsidRPr="00F64A66" w:rsidRDefault="00F64A66" w:rsidP="00F64A66">
            <w:pPr>
              <w:pStyle w:val="Recuonormal"/>
              <w:spacing w:after="0"/>
              <w:ind w:left="0" w:firstLine="0"/>
              <w:jc w:val="both"/>
              <w:rPr>
                <w:color w:val="000000"/>
                <w:lang w:val="pt-BR"/>
              </w:rPr>
            </w:pPr>
            <w:r w:rsidRPr="00F64A66">
              <w:rPr>
                <w:color w:val="000000"/>
                <w:lang w:val="pt-BR"/>
              </w:rPr>
              <w:t>Revisão da Documentação do processo Geração do Pagamento.</w:t>
            </w:r>
          </w:p>
        </w:tc>
        <w:tc>
          <w:tcPr>
            <w:tcW w:w="2693" w:type="dxa"/>
          </w:tcPr>
          <w:p w14:paraId="6FB85DAE" w14:textId="418F5B3F" w:rsidR="00F64A66" w:rsidRPr="00F64A66" w:rsidRDefault="00F64A66" w:rsidP="00F64A66">
            <w:pPr>
              <w:pStyle w:val="Recuonormal"/>
              <w:ind w:left="0" w:firstLine="0"/>
              <w:rPr>
                <w:color w:val="000000"/>
                <w:lang w:val="pt-BR"/>
              </w:rPr>
            </w:pPr>
            <w:r w:rsidRPr="00F64A66">
              <w:rPr>
                <w:color w:val="000000"/>
                <w:lang w:val="pt-BR"/>
              </w:rPr>
              <w:t>Edimilson Ahid</w:t>
            </w:r>
          </w:p>
        </w:tc>
      </w:tr>
      <w:tr w:rsidR="002D34B2" w:rsidRPr="00F64A66" w14:paraId="2A343D34" w14:textId="77777777" w:rsidTr="0066365B">
        <w:tc>
          <w:tcPr>
            <w:tcW w:w="1985" w:type="dxa"/>
          </w:tcPr>
          <w:p w14:paraId="278D1CD5" w14:textId="75F2CA1C" w:rsidR="002D34B2" w:rsidRPr="00F64A66" w:rsidRDefault="002D34B2" w:rsidP="002D34B2">
            <w:pPr>
              <w:pStyle w:val="Recuonormal"/>
              <w:ind w:left="0" w:firstLine="0"/>
              <w:jc w:val="center"/>
              <w:rPr>
                <w:color w:val="000000"/>
                <w:lang w:val="pt-BR"/>
              </w:rPr>
            </w:pPr>
            <w:r w:rsidRPr="00F64A66">
              <w:rPr>
                <w:color w:val="000000"/>
                <w:lang w:val="pt-BR"/>
              </w:rPr>
              <w:t>02/05/2016</w:t>
            </w:r>
          </w:p>
        </w:tc>
        <w:tc>
          <w:tcPr>
            <w:tcW w:w="4820" w:type="dxa"/>
          </w:tcPr>
          <w:p w14:paraId="6B97D7AA" w14:textId="77777777" w:rsidR="002D34B2" w:rsidRPr="00F64A66" w:rsidRDefault="002D34B2" w:rsidP="00F64A66">
            <w:pPr>
              <w:pStyle w:val="Recuonormal"/>
              <w:spacing w:after="0"/>
              <w:ind w:left="0" w:firstLine="0"/>
              <w:jc w:val="both"/>
              <w:rPr>
                <w:color w:val="000000"/>
                <w:lang w:val="pt-BR"/>
              </w:rPr>
            </w:pPr>
          </w:p>
        </w:tc>
        <w:tc>
          <w:tcPr>
            <w:tcW w:w="2693" w:type="dxa"/>
          </w:tcPr>
          <w:p w14:paraId="3B398F1E" w14:textId="62EEAC92" w:rsidR="002D34B2" w:rsidRPr="00F64A66" w:rsidRDefault="002D34B2" w:rsidP="002D34B2">
            <w:pPr>
              <w:pStyle w:val="Recuonormal"/>
              <w:ind w:left="0" w:firstLine="0"/>
              <w:rPr>
                <w:color w:val="000000"/>
                <w:lang w:val="pt-BR"/>
              </w:rPr>
            </w:pPr>
            <w:r w:rsidRPr="00F64A66">
              <w:rPr>
                <w:color w:val="000000"/>
                <w:lang w:val="pt-BR"/>
              </w:rPr>
              <w:t>Edimilson Ahid</w:t>
            </w:r>
          </w:p>
        </w:tc>
      </w:tr>
      <w:tr w:rsidR="002D34B2" w:rsidRPr="00F64A66" w14:paraId="304EABA6" w14:textId="77777777" w:rsidTr="0066365B">
        <w:tc>
          <w:tcPr>
            <w:tcW w:w="1985" w:type="dxa"/>
          </w:tcPr>
          <w:p w14:paraId="65565508" w14:textId="1318878D" w:rsidR="002D34B2" w:rsidRPr="00F64A66" w:rsidRDefault="002D34B2" w:rsidP="002D34B2">
            <w:pPr>
              <w:pStyle w:val="Recuonormal"/>
              <w:ind w:left="0" w:firstLine="0"/>
              <w:jc w:val="center"/>
              <w:rPr>
                <w:color w:val="000000"/>
                <w:lang w:val="pt-BR"/>
              </w:rPr>
            </w:pPr>
            <w:r w:rsidRPr="00F64A66">
              <w:rPr>
                <w:color w:val="000000"/>
                <w:lang w:val="pt-BR"/>
              </w:rPr>
              <w:t>06/05/2016</w:t>
            </w:r>
          </w:p>
        </w:tc>
        <w:tc>
          <w:tcPr>
            <w:tcW w:w="4820" w:type="dxa"/>
          </w:tcPr>
          <w:p w14:paraId="3C0901C0" w14:textId="77777777" w:rsidR="002D34B2" w:rsidRPr="00F64A66" w:rsidRDefault="002D34B2" w:rsidP="00F64A66">
            <w:pPr>
              <w:pStyle w:val="Recuonormal"/>
              <w:spacing w:after="0"/>
              <w:ind w:left="0" w:firstLine="0"/>
              <w:jc w:val="both"/>
              <w:rPr>
                <w:color w:val="000000"/>
                <w:lang w:val="pt-BR"/>
              </w:rPr>
            </w:pPr>
          </w:p>
        </w:tc>
        <w:tc>
          <w:tcPr>
            <w:tcW w:w="2693" w:type="dxa"/>
          </w:tcPr>
          <w:p w14:paraId="40950787" w14:textId="77777777" w:rsidR="002D34B2" w:rsidRPr="00F64A66" w:rsidRDefault="002D34B2" w:rsidP="002D34B2">
            <w:pPr>
              <w:pStyle w:val="Recuonormal"/>
              <w:ind w:left="0" w:firstLine="0"/>
              <w:rPr>
                <w:color w:val="000000"/>
                <w:lang w:val="pt-BR"/>
              </w:rPr>
            </w:pPr>
          </w:p>
        </w:tc>
      </w:tr>
    </w:tbl>
    <w:p w14:paraId="48247F57" w14:textId="77777777" w:rsidR="007B3F77" w:rsidRPr="00F64A66" w:rsidRDefault="007B3F77" w:rsidP="00B34CD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3B3619ED" w14:textId="774CA13E" w:rsidR="007B3F77" w:rsidRPr="00F64A66" w:rsidRDefault="007B3F77" w:rsidP="00B34CD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51D2BF68" w14:textId="77777777" w:rsidR="00B34CD0" w:rsidRPr="00F64A66" w:rsidRDefault="00B34CD0" w:rsidP="00B34CD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258D7377" w14:textId="77777777" w:rsidR="007B3F77" w:rsidRPr="00F64A66" w:rsidRDefault="007B3F77" w:rsidP="00B34CD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3E9351F4" w14:textId="77777777" w:rsidR="007B3F77" w:rsidRPr="00F64A66" w:rsidRDefault="007B3F77" w:rsidP="007B3F77">
      <w:pPr>
        <w:pStyle w:val="Ttulo"/>
        <w:rPr>
          <w:lang w:val="pt-BR"/>
        </w:rPr>
      </w:pPr>
      <w:r w:rsidRPr="00F64A66">
        <w:rPr>
          <w:lang w:val="pt-BR"/>
        </w:rPr>
        <w:t>Lista de Siglas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7513"/>
      </w:tblGrid>
      <w:tr w:rsidR="007B3F77" w:rsidRPr="00F64A66" w14:paraId="36739838" w14:textId="77777777" w:rsidTr="0066365B">
        <w:tc>
          <w:tcPr>
            <w:tcW w:w="1985" w:type="dxa"/>
          </w:tcPr>
          <w:p w14:paraId="34BBE08C" w14:textId="77777777" w:rsidR="007B3F77" w:rsidRPr="00F64A66" w:rsidRDefault="007B3F77" w:rsidP="0066365B">
            <w:pPr>
              <w:pStyle w:val="Recuonormal"/>
              <w:jc w:val="center"/>
              <w:rPr>
                <w:b/>
                <w:lang w:val="pt-BR"/>
              </w:rPr>
            </w:pPr>
            <w:r w:rsidRPr="00F64A66">
              <w:rPr>
                <w:b/>
                <w:lang w:val="pt-BR"/>
              </w:rPr>
              <w:t>Sigla</w:t>
            </w:r>
          </w:p>
        </w:tc>
        <w:tc>
          <w:tcPr>
            <w:tcW w:w="7513" w:type="dxa"/>
          </w:tcPr>
          <w:p w14:paraId="26A22BB5" w14:textId="77777777" w:rsidR="007B3F77" w:rsidRPr="00F64A66" w:rsidRDefault="007B3F77" w:rsidP="0066365B">
            <w:pPr>
              <w:pStyle w:val="Recuonormal"/>
              <w:jc w:val="center"/>
              <w:rPr>
                <w:b/>
                <w:lang w:val="pt-BR"/>
              </w:rPr>
            </w:pPr>
            <w:r w:rsidRPr="00F64A66">
              <w:rPr>
                <w:b/>
                <w:lang w:val="pt-BR"/>
              </w:rPr>
              <w:t>Descrição</w:t>
            </w:r>
          </w:p>
        </w:tc>
      </w:tr>
      <w:tr w:rsidR="00F64A66" w:rsidRPr="00F64A66" w14:paraId="0A70658F" w14:textId="77777777" w:rsidTr="0066365B">
        <w:tc>
          <w:tcPr>
            <w:tcW w:w="1985" w:type="dxa"/>
          </w:tcPr>
          <w:p w14:paraId="0BA3718A" w14:textId="4D8AF51E" w:rsidR="00F64A66" w:rsidRPr="00F64A66" w:rsidRDefault="00F64A66" w:rsidP="00F64A66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 w:rsidRPr="00F64A66">
              <w:rPr>
                <w:color w:val="000000"/>
                <w:lang w:val="pt-BR"/>
              </w:rPr>
              <w:t>DARE</w:t>
            </w:r>
          </w:p>
        </w:tc>
        <w:tc>
          <w:tcPr>
            <w:tcW w:w="7513" w:type="dxa"/>
          </w:tcPr>
          <w:p w14:paraId="184782C4" w14:textId="47A9B785" w:rsidR="00F64A66" w:rsidRPr="00F64A66" w:rsidRDefault="00F64A66" w:rsidP="00F64A66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 w:rsidRPr="00F64A66">
              <w:rPr>
                <w:color w:val="000000"/>
                <w:lang w:val="pt-BR"/>
              </w:rPr>
              <w:t>Documento de Arrecadação de Receitas Estaduais</w:t>
            </w:r>
          </w:p>
        </w:tc>
      </w:tr>
      <w:tr w:rsidR="00F64A66" w:rsidRPr="00F64A66" w14:paraId="639FAC67" w14:textId="77777777" w:rsidTr="0066365B">
        <w:tc>
          <w:tcPr>
            <w:tcW w:w="1985" w:type="dxa"/>
          </w:tcPr>
          <w:p w14:paraId="004F64A1" w14:textId="6FD00721" w:rsidR="00F64A66" w:rsidRPr="00F64A66" w:rsidRDefault="00F64A66" w:rsidP="00F64A66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 w:rsidRPr="00F64A66">
              <w:rPr>
                <w:color w:val="000000"/>
                <w:lang w:val="pt-BR"/>
              </w:rPr>
              <w:t>GNRE</w:t>
            </w:r>
          </w:p>
        </w:tc>
        <w:tc>
          <w:tcPr>
            <w:tcW w:w="7513" w:type="dxa"/>
          </w:tcPr>
          <w:p w14:paraId="00D417BF" w14:textId="2F457DBE" w:rsidR="00F64A66" w:rsidRPr="00F64A66" w:rsidRDefault="00F64A66" w:rsidP="00F64A66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 w:rsidRPr="00F64A66">
              <w:rPr>
                <w:szCs w:val="24"/>
                <w:lang w:val="pt-BR"/>
              </w:rPr>
              <w:t>Guia Nacional de Recolhimento de Tributos Estaduais</w:t>
            </w:r>
          </w:p>
        </w:tc>
      </w:tr>
      <w:tr w:rsidR="00F64A66" w:rsidRPr="00F64A66" w14:paraId="2BF66E76" w14:textId="77777777" w:rsidTr="0066365B">
        <w:tc>
          <w:tcPr>
            <w:tcW w:w="1985" w:type="dxa"/>
          </w:tcPr>
          <w:p w14:paraId="44EE9D12" w14:textId="497CBBB9" w:rsidR="00F64A66" w:rsidRPr="00F64A66" w:rsidRDefault="00F64A66" w:rsidP="00F64A66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 w:rsidRPr="00F64A66">
              <w:rPr>
                <w:color w:val="000000"/>
                <w:lang w:val="pt-BR"/>
              </w:rPr>
              <w:t>IPVA</w:t>
            </w:r>
          </w:p>
        </w:tc>
        <w:tc>
          <w:tcPr>
            <w:tcW w:w="7513" w:type="dxa"/>
          </w:tcPr>
          <w:p w14:paraId="110C9D2C" w14:textId="4E5963FC" w:rsidR="00F64A66" w:rsidRPr="00F64A66" w:rsidRDefault="00F64A66" w:rsidP="00F64A66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 w:rsidRPr="00F64A66">
              <w:rPr>
                <w:szCs w:val="24"/>
                <w:lang w:val="pt-BR"/>
              </w:rPr>
              <w:t>Imposto Sobre a Propriedade de Veículos Automotores</w:t>
            </w:r>
          </w:p>
        </w:tc>
      </w:tr>
      <w:tr w:rsidR="00F64A66" w:rsidRPr="00F64A66" w14:paraId="4F558534" w14:textId="77777777" w:rsidTr="0066365B">
        <w:tc>
          <w:tcPr>
            <w:tcW w:w="1985" w:type="dxa"/>
          </w:tcPr>
          <w:p w14:paraId="206ADD64" w14:textId="565DA159" w:rsidR="00F64A66" w:rsidRPr="00F64A66" w:rsidRDefault="00F64A66" w:rsidP="00F64A66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 w:rsidRPr="00F64A66">
              <w:rPr>
                <w:color w:val="000000"/>
                <w:lang w:val="pt-BR"/>
              </w:rPr>
              <w:t>ICMS</w:t>
            </w:r>
          </w:p>
        </w:tc>
        <w:tc>
          <w:tcPr>
            <w:tcW w:w="7513" w:type="dxa"/>
          </w:tcPr>
          <w:p w14:paraId="3EBC0D42" w14:textId="6103B543" w:rsidR="00F64A66" w:rsidRPr="00F64A66" w:rsidRDefault="00F64A66" w:rsidP="00F64A66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 w:rsidRPr="00F64A66">
              <w:rPr>
                <w:szCs w:val="24"/>
                <w:lang w:val="pt-BR"/>
              </w:rPr>
              <w:t>Imposto Sobre Circulação de Mercadorias e Serviços</w:t>
            </w:r>
          </w:p>
        </w:tc>
      </w:tr>
    </w:tbl>
    <w:p w14:paraId="14F4D5F3" w14:textId="77777777" w:rsidR="007B3F77" w:rsidRPr="00F64A66" w:rsidRDefault="007B3F77" w:rsidP="007B3F77">
      <w:pPr>
        <w:pStyle w:val="Ttulo"/>
        <w:rPr>
          <w:lang w:val="pt-BR"/>
        </w:rPr>
      </w:pPr>
      <w:r w:rsidRPr="00F64A66">
        <w:rPr>
          <w:lang w:val="pt-BR"/>
        </w:rPr>
        <w:br w:type="page"/>
      </w:r>
      <w:r w:rsidRPr="00F64A66">
        <w:rPr>
          <w:lang w:val="pt-BR"/>
        </w:rPr>
        <w:lastRenderedPageBreak/>
        <w:t>Índice</w:t>
      </w:r>
    </w:p>
    <w:bookmarkStart w:id="0" w:name="_GoBack"/>
    <w:bookmarkEnd w:id="0"/>
    <w:p w14:paraId="55C017EC" w14:textId="6589A14C" w:rsidR="007254D7" w:rsidRDefault="001404DC">
      <w:pPr>
        <w:pStyle w:val="Sumrio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val="pt-BR" w:eastAsia="pt-BR"/>
        </w:rPr>
      </w:pPr>
      <w:r w:rsidRPr="00F64A66">
        <w:rPr>
          <w:caps w:val="0"/>
          <w:lang w:val="pt-BR"/>
        </w:rPr>
        <w:fldChar w:fldCharType="begin"/>
      </w:r>
      <w:r w:rsidRPr="00F64A66">
        <w:rPr>
          <w:caps w:val="0"/>
          <w:lang w:val="pt-BR"/>
        </w:rPr>
        <w:instrText xml:space="preserve"> TOC \o "1-2" \h \z \u </w:instrText>
      </w:r>
      <w:r w:rsidRPr="00F64A66">
        <w:rPr>
          <w:caps w:val="0"/>
          <w:lang w:val="pt-BR"/>
        </w:rPr>
        <w:fldChar w:fldCharType="separate"/>
      </w:r>
      <w:hyperlink w:anchor="_Toc450316129" w:history="1">
        <w:r w:rsidR="007254D7" w:rsidRPr="00D800BA">
          <w:rPr>
            <w:rStyle w:val="Hyperlink"/>
            <w:noProof/>
            <w:lang w:val="pt-BR"/>
          </w:rPr>
          <w:t>1.</w:t>
        </w:r>
        <w:r w:rsidR="007254D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val="pt-BR" w:eastAsia="pt-BR"/>
          </w:rPr>
          <w:tab/>
        </w:r>
        <w:r w:rsidR="007254D7" w:rsidRPr="00D800BA">
          <w:rPr>
            <w:rStyle w:val="Hyperlink"/>
            <w:rFonts w:eastAsia="ヒラギノ角ゴ Pro W3"/>
            <w:iCs/>
            <w:noProof/>
            <w:lang w:val="pt-BR" w:eastAsia="ja-JP"/>
          </w:rPr>
          <w:t>ARRUC0121 - Controlar BDAR E TPAR</w:t>
        </w:r>
        <w:r w:rsidR="007254D7">
          <w:rPr>
            <w:noProof/>
            <w:webHidden/>
          </w:rPr>
          <w:tab/>
        </w:r>
        <w:r w:rsidR="007254D7">
          <w:rPr>
            <w:noProof/>
            <w:webHidden/>
          </w:rPr>
          <w:fldChar w:fldCharType="begin"/>
        </w:r>
        <w:r w:rsidR="007254D7">
          <w:rPr>
            <w:noProof/>
            <w:webHidden/>
          </w:rPr>
          <w:instrText xml:space="preserve"> PAGEREF _Toc450316129 \h </w:instrText>
        </w:r>
        <w:r w:rsidR="007254D7">
          <w:rPr>
            <w:noProof/>
            <w:webHidden/>
          </w:rPr>
        </w:r>
        <w:r w:rsidR="007254D7">
          <w:rPr>
            <w:noProof/>
            <w:webHidden/>
          </w:rPr>
          <w:fldChar w:fldCharType="separate"/>
        </w:r>
        <w:r w:rsidR="007254D7">
          <w:rPr>
            <w:noProof/>
            <w:webHidden/>
          </w:rPr>
          <w:t>4</w:t>
        </w:r>
        <w:r w:rsidR="007254D7">
          <w:rPr>
            <w:noProof/>
            <w:webHidden/>
          </w:rPr>
          <w:fldChar w:fldCharType="end"/>
        </w:r>
      </w:hyperlink>
    </w:p>
    <w:p w14:paraId="456290A0" w14:textId="0C1F1A97" w:rsidR="007254D7" w:rsidRDefault="007254D7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0316130" w:history="1">
        <w:r w:rsidRPr="00D800BA">
          <w:rPr>
            <w:rStyle w:val="Hyperlink"/>
            <w:noProof/>
            <w:lang w:val="pt-BR"/>
          </w:rPr>
          <w:t>1.1.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D800BA">
          <w:rPr>
            <w:rStyle w:val="Hyperlink"/>
            <w:noProof/>
            <w:lang w:val="pt-BR"/>
          </w:rPr>
          <w:t>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_Toc450316130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153266F" w14:textId="2B2378A5" w:rsidR="007254D7" w:rsidRDefault="007254D7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0316131" w:history="1">
        <w:r w:rsidRPr="00D800BA">
          <w:rPr>
            <w:rStyle w:val="Hyperlink"/>
            <w:noProof/>
            <w:lang w:val="pt-BR"/>
          </w:rPr>
          <w:t>1.2.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D800BA">
          <w:rPr>
            <w:rStyle w:val="Hyperlink"/>
            <w:noProof/>
            <w:lang w:val="pt-BR"/>
          </w:rPr>
          <w:t>Atores Envolvidos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_Toc450316131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DF66823" w14:textId="498EBC16" w:rsidR="007254D7" w:rsidRDefault="007254D7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0316132" w:history="1">
        <w:r w:rsidRPr="00D800BA">
          <w:rPr>
            <w:rStyle w:val="Hyperlink"/>
            <w:noProof/>
            <w:lang w:val="pt-BR"/>
          </w:rPr>
          <w:t>1.3.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D800BA">
          <w:rPr>
            <w:rStyle w:val="Hyperlink"/>
            <w:noProof/>
            <w:lang w:val="pt-BR"/>
          </w:rPr>
          <w:t>Diagrama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_Toc450316132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105CB47" w14:textId="579A0905" w:rsidR="007254D7" w:rsidRDefault="007254D7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0316133" w:history="1">
        <w:r w:rsidRPr="00D800BA">
          <w:rPr>
            <w:rStyle w:val="Hyperlink"/>
            <w:noProof/>
            <w:lang w:val="pt-BR"/>
          </w:rPr>
          <w:t>1.4.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D800BA">
          <w:rPr>
            <w:rStyle w:val="Hyperlink"/>
            <w:noProof/>
            <w:lang w:val="pt-BR"/>
          </w:rPr>
          <w:t>Pré-condições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_Toc450316133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6541DFD" w14:textId="5EAAF762" w:rsidR="007254D7" w:rsidRDefault="007254D7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0316134" w:history="1">
        <w:r w:rsidRPr="00D800BA">
          <w:rPr>
            <w:rStyle w:val="Hyperlink"/>
            <w:noProof/>
            <w:lang w:val="pt-BR"/>
          </w:rPr>
          <w:t>1.5.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D800BA">
          <w:rPr>
            <w:rStyle w:val="Hyperlink"/>
            <w:noProof/>
            <w:lang w:val="pt-BR"/>
          </w:rPr>
          <w:t>Fluxo Principal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_Toc450316134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40F396C" w14:textId="11EEDFC7" w:rsidR="007254D7" w:rsidRDefault="007254D7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0316135" w:history="1">
        <w:r w:rsidRPr="00D800BA">
          <w:rPr>
            <w:rStyle w:val="Hyperlink"/>
            <w:noProof/>
            <w:lang w:val="pt-BR"/>
          </w:rPr>
          <w:t>1.6.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D800BA">
          <w:rPr>
            <w:rStyle w:val="Hyperlink"/>
            <w:noProof/>
            <w:lang w:val="pt-BR"/>
          </w:rPr>
          <w:t>Fluxos Alternativos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_Toc450316135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71A94C9" w14:textId="0B53C85F" w:rsidR="007254D7" w:rsidRDefault="007254D7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0316136" w:history="1">
        <w:r w:rsidRPr="00D800BA">
          <w:rPr>
            <w:rStyle w:val="Hyperlink"/>
            <w:noProof/>
            <w:lang w:val="pt-BR"/>
          </w:rPr>
          <w:t>1.7.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D800BA">
          <w:rPr>
            <w:rStyle w:val="Hyperlink"/>
            <w:noProof/>
            <w:lang w:val="pt-BR"/>
          </w:rPr>
          <w:t>Fluxos de Exceção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_Toc450316136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1CAD7D5" w14:textId="6EAB8584" w:rsidR="007254D7" w:rsidRDefault="007254D7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0316137" w:history="1">
        <w:r w:rsidRPr="00D800BA">
          <w:rPr>
            <w:rStyle w:val="Hyperlink"/>
            <w:noProof/>
            <w:lang w:val="pt-BR"/>
          </w:rPr>
          <w:t>1.8.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D800BA">
          <w:rPr>
            <w:rStyle w:val="Hyperlink"/>
            <w:noProof/>
            <w:lang w:val="pt-BR"/>
          </w:rPr>
          <w:t>Pós-condição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_Toc450316137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DC6E709" w14:textId="59E43F13" w:rsidR="007254D7" w:rsidRDefault="007254D7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0316138" w:history="1">
        <w:r w:rsidRPr="00D800BA">
          <w:rPr>
            <w:rStyle w:val="Hyperlink"/>
            <w:noProof/>
            <w:lang w:val="pt-BR"/>
          </w:rPr>
          <w:t>1.9.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D800BA">
          <w:rPr>
            <w:rStyle w:val="Hyperlink"/>
            <w:noProof/>
            <w:lang w:val="pt-BR"/>
          </w:rPr>
          <w:t>Requisitos Especiais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_Toc450316138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29A2A3F" w14:textId="5519574C" w:rsidR="007254D7" w:rsidRDefault="007254D7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0316139" w:history="1">
        <w:r w:rsidRPr="00D800BA">
          <w:rPr>
            <w:rStyle w:val="Hyperlink"/>
            <w:noProof/>
            <w:lang w:val="pt-BR"/>
          </w:rPr>
          <w:t>1.10.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D800BA">
          <w:rPr>
            <w:rStyle w:val="Hyperlink"/>
            <w:noProof/>
            <w:lang w:val="pt-BR"/>
          </w:rPr>
          <w:t>Layout das Páginas de Entrada ou Saída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_Toc450316139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9624EFF" w14:textId="3030A895" w:rsidR="007B3F77" w:rsidRPr="00F64A66" w:rsidRDefault="001404DC" w:rsidP="007B3F77">
      <w:pPr>
        <w:pStyle w:val="Ttulo"/>
        <w:rPr>
          <w:lang w:val="pt-BR"/>
        </w:rPr>
      </w:pPr>
      <w:r w:rsidRPr="00F64A66">
        <w:rPr>
          <w:caps/>
          <w:sz w:val="20"/>
          <w:szCs w:val="20"/>
          <w:lang w:val="pt-BR"/>
        </w:rPr>
        <w:fldChar w:fldCharType="end"/>
      </w:r>
      <w:r w:rsidR="007B3F77" w:rsidRPr="00F64A66">
        <w:rPr>
          <w:lang w:val="pt-BR"/>
        </w:rPr>
        <w:br w:type="page"/>
      </w:r>
      <w:r w:rsidR="007E17B4" w:rsidRPr="00F64A66">
        <w:rPr>
          <w:lang w:val="pt-BR"/>
        </w:rPr>
        <w:lastRenderedPageBreak/>
        <w:fldChar w:fldCharType="begin"/>
      </w:r>
      <w:r w:rsidR="007E17B4" w:rsidRPr="00F64A66">
        <w:rPr>
          <w:lang w:val="pt-BR"/>
        </w:rPr>
        <w:instrText xml:space="preserve"> TITLE  \* MERGEFORMAT </w:instrText>
      </w:r>
      <w:r w:rsidR="007E17B4" w:rsidRPr="00F64A66">
        <w:rPr>
          <w:lang w:val="pt-BR"/>
        </w:rPr>
        <w:fldChar w:fldCharType="separate"/>
      </w:r>
      <w:r w:rsidR="007B3F77" w:rsidRPr="00F64A66">
        <w:rPr>
          <w:lang w:val="pt-BR"/>
        </w:rPr>
        <w:t>Especificação de Caso de Uso</w:t>
      </w:r>
      <w:r w:rsidR="007E17B4" w:rsidRPr="00F64A66">
        <w:rPr>
          <w:lang w:val="pt-BR"/>
        </w:rPr>
        <w:fldChar w:fldCharType="end"/>
      </w:r>
    </w:p>
    <w:p w14:paraId="740DB0C9" w14:textId="152C4344" w:rsidR="007B3F77" w:rsidRPr="00F64A66" w:rsidRDefault="0017071F" w:rsidP="002D34B2">
      <w:pPr>
        <w:pStyle w:val="Ttulo1"/>
        <w:rPr>
          <w:lang w:val="pt-BR"/>
        </w:rPr>
      </w:pPr>
      <w:bookmarkStart w:id="1" w:name="_Toc450316129"/>
      <w:r w:rsidRPr="00F64A66">
        <w:rPr>
          <w:rFonts w:eastAsia="ヒラギノ角ゴ Pro W3"/>
          <w:iCs/>
          <w:snapToGrid/>
          <w:szCs w:val="24"/>
          <w:lang w:val="pt-BR" w:eastAsia="ja-JP"/>
        </w:rPr>
        <w:t>ARRUC0121 - Controlar BDAR E TPAR</w:t>
      </w:r>
      <w:bookmarkEnd w:id="1"/>
    </w:p>
    <w:p w14:paraId="4C43F419" w14:textId="77777777" w:rsidR="007B3F77" w:rsidRPr="00F64A66" w:rsidRDefault="007B3F77" w:rsidP="007B3F77">
      <w:pPr>
        <w:pStyle w:val="Ttulo2"/>
        <w:rPr>
          <w:lang w:val="pt-BR"/>
        </w:rPr>
      </w:pPr>
      <w:bookmarkStart w:id="2" w:name="_Toc408584579"/>
      <w:bookmarkStart w:id="3" w:name="_Toc450316130"/>
      <w:r w:rsidRPr="00F64A66">
        <w:rPr>
          <w:lang w:val="pt-BR"/>
        </w:rPr>
        <w:t>Descrição</w:t>
      </w:r>
      <w:bookmarkEnd w:id="2"/>
      <w:bookmarkEnd w:id="3"/>
    </w:p>
    <w:p w14:paraId="461CD3FF" w14:textId="77777777" w:rsidR="00F64A66" w:rsidRPr="00F64A66" w:rsidRDefault="00F64A66" w:rsidP="00F64A66">
      <w:pPr>
        <w:jc w:val="both"/>
        <w:rPr>
          <w:lang w:val="pt-BR"/>
        </w:rPr>
      </w:pPr>
      <w:r w:rsidRPr="00F64A66">
        <w:rPr>
          <w:lang w:val="pt-BR"/>
        </w:rPr>
        <w:t>Caso de uso que especifica o processo de geração, na Base de Dados, do pagamento obtido no arquivo da arrecadação. Neste processo ocorre o incremento da ordem de controle do lote, definições de criação de BDAR e ou TPAR, a extração do meio de arrecadação (Internet, Caixa do Banco, Autoatendimento), da data da transação e da forma de pagamento (Cheque, Dinheiro, Não Identificado). Além disso, é feita a análise do tipo de código de barras (GNRE, ICMS, IPVA e Simples Nacional) para determinar qual procedimento adotar para o registro do pagamento.</w:t>
      </w:r>
    </w:p>
    <w:p w14:paraId="7F74FEE0" w14:textId="77777777" w:rsidR="00EE0E8D" w:rsidRPr="00F64A66" w:rsidRDefault="00EE0E8D" w:rsidP="00EE0E8D">
      <w:pPr>
        <w:pStyle w:val="Explicao"/>
        <w:jc w:val="both"/>
        <w:rPr>
          <w:rFonts w:asciiTheme="minorHAnsi" w:hAnsiTheme="minorHAnsi"/>
          <w:i w:val="0"/>
          <w:color w:val="auto"/>
          <w:sz w:val="24"/>
          <w:szCs w:val="24"/>
        </w:rPr>
      </w:pPr>
    </w:p>
    <w:p w14:paraId="7F79B913" w14:textId="7AE5C8F6" w:rsidR="007B3F77" w:rsidRPr="00F64A66" w:rsidRDefault="007B3F77" w:rsidP="007B3F77">
      <w:pPr>
        <w:pStyle w:val="Ttulo2"/>
        <w:rPr>
          <w:lang w:val="pt-BR"/>
        </w:rPr>
      </w:pPr>
      <w:bookmarkStart w:id="4" w:name="_Toc408584580"/>
      <w:bookmarkStart w:id="5" w:name="_Toc450316131"/>
      <w:r w:rsidRPr="00F64A66">
        <w:rPr>
          <w:lang w:val="pt-BR"/>
        </w:rPr>
        <w:t>Atores Envolvidos</w:t>
      </w:r>
      <w:bookmarkEnd w:id="4"/>
      <w:bookmarkEnd w:id="5"/>
    </w:p>
    <w:p w14:paraId="2C685F80" w14:textId="77777777" w:rsidR="00F64A66" w:rsidRPr="00F64A66" w:rsidRDefault="00F64A66" w:rsidP="00DA7A53">
      <w:pPr>
        <w:pStyle w:val="ColorfulList-Accent11"/>
        <w:numPr>
          <w:ilvl w:val="0"/>
          <w:numId w:val="6"/>
        </w:numPr>
        <w:rPr>
          <w:lang w:val="pt-BR"/>
        </w:rPr>
      </w:pPr>
      <w:bookmarkStart w:id="6" w:name="_Toc408584581"/>
      <w:r w:rsidRPr="00F64A66">
        <w:rPr>
          <w:lang w:val="pt-BR"/>
        </w:rPr>
        <w:t>Sistema SEFAZ</w:t>
      </w:r>
    </w:p>
    <w:p w14:paraId="7BAEBC1F" w14:textId="4A3B5B69" w:rsidR="008A76FC" w:rsidRPr="00F64A66" w:rsidRDefault="008A76FC" w:rsidP="008A76FC">
      <w:pPr>
        <w:jc w:val="both"/>
        <w:rPr>
          <w:lang w:val="pt-BR"/>
        </w:rPr>
      </w:pPr>
    </w:p>
    <w:p w14:paraId="45806FEF" w14:textId="34CF14B0" w:rsidR="007B3F77" w:rsidRPr="00F64A66" w:rsidRDefault="007B3F77" w:rsidP="007B3F77">
      <w:pPr>
        <w:pStyle w:val="Ttulo2"/>
        <w:rPr>
          <w:lang w:val="pt-BR"/>
        </w:rPr>
      </w:pPr>
      <w:bookmarkStart w:id="7" w:name="_Toc450316132"/>
      <w:r w:rsidRPr="00F64A66">
        <w:rPr>
          <w:lang w:val="pt-BR"/>
        </w:rPr>
        <w:t>Diagrama</w:t>
      </w:r>
      <w:bookmarkEnd w:id="6"/>
      <w:bookmarkEnd w:id="7"/>
    </w:p>
    <w:p w14:paraId="35E9FEBC" w14:textId="77777777" w:rsidR="008A76FC" w:rsidRPr="00F64A66" w:rsidRDefault="008A76FC" w:rsidP="008A76FC">
      <w:pPr>
        <w:jc w:val="both"/>
        <w:rPr>
          <w:lang w:val="pt-BR"/>
        </w:rPr>
      </w:pPr>
      <w:bookmarkStart w:id="8" w:name="_Toc408584582"/>
      <w:r w:rsidRPr="00F64A66">
        <w:rPr>
          <w:lang w:val="pt-BR"/>
        </w:rPr>
        <w:t>Não se aplica.</w:t>
      </w:r>
    </w:p>
    <w:p w14:paraId="49460D28" w14:textId="77777777" w:rsidR="008A76FC" w:rsidRPr="00F64A66" w:rsidRDefault="008A76FC" w:rsidP="008A76FC">
      <w:pPr>
        <w:jc w:val="both"/>
        <w:rPr>
          <w:lang w:val="pt-BR"/>
        </w:rPr>
      </w:pPr>
    </w:p>
    <w:p w14:paraId="6ACBA990" w14:textId="69622069" w:rsidR="007B3F77" w:rsidRPr="00F64A66" w:rsidRDefault="007B3F77" w:rsidP="007B3F77">
      <w:pPr>
        <w:pStyle w:val="Ttulo2"/>
        <w:rPr>
          <w:lang w:val="pt-BR"/>
        </w:rPr>
      </w:pPr>
      <w:bookmarkStart w:id="9" w:name="_Toc450316133"/>
      <w:r w:rsidRPr="00F64A66">
        <w:rPr>
          <w:lang w:val="pt-BR"/>
        </w:rPr>
        <w:t>Pré-condições</w:t>
      </w:r>
      <w:bookmarkEnd w:id="8"/>
      <w:bookmarkEnd w:id="9"/>
    </w:p>
    <w:p w14:paraId="21AF698C" w14:textId="77777777" w:rsidR="00F64A66" w:rsidRPr="00F64A66" w:rsidRDefault="00F64A66" w:rsidP="00F64A66">
      <w:pPr>
        <w:jc w:val="both"/>
        <w:rPr>
          <w:lang w:val="pt-BR"/>
        </w:rPr>
      </w:pPr>
      <w:bookmarkStart w:id="10" w:name="_Toc101248482"/>
      <w:bookmarkStart w:id="11" w:name="_Toc102377887"/>
      <w:bookmarkStart w:id="12" w:name="_Toc408584585"/>
      <w:bookmarkStart w:id="13" w:name="_Toc436203381"/>
      <w:r w:rsidRPr="00F64A66">
        <w:rPr>
          <w:lang w:val="pt-BR"/>
        </w:rPr>
        <w:t>Existirem dados de pagamentos, oriundos de linhas ”G</w:t>
      </w:r>
      <w:proofErr w:type="gramStart"/>
      <w:r w:rsidRPr="00F64A66">
        <w:rPr>
          <w:lang w:val="pt-BR"/>
        </w:rPr>
        <w:t>”  ou</w:t>
      </w:r>
      <w:proofErr w:type="gramEnd"/>
      <w:r w:rsidRPr="00F64A66">
        <w:rPr>
          <w:lang w:val="pt-BR"/>
        </w:rPr>
        <w:t xml:space="preserve"> Tipo “2“, tipos detalhes,  dos arquivos da arrecadação e Simples Nacional a serem analisadas e processadas.</w:t>
      </w:r>
    </w:p>
    <w:p w14:paraId="7351FFFF" w14:textId="77777777" w:rsidR="008A76FC" w:rsidRPr="00F64A66" w:rsidRDefault="008A76FC" w:rsidP="008A76FC">
      <w:pPr>
        <w:jc w:val="both"/>
        <w:rPr>
          <w:lang w:val="pt-BR"/>
        </w:rPr>
      </w:pPr>
    </w:p>
    <w:p w14:paraId="652710C4" w14:textId="6639B53E" w:rsidR="007B3F77" w:rsidRPr="00F64A66" w:rsidRDefault="007B3F77" w:rsidP="007B3F77">
      <w:pPr>
        <w:pStyle w:val="Ttulo2"/>
        <w:rPr>
          <w:lang w:val="pt-BR"/>
        </w:rPr>
      </w:pPr>
      <w:bookmarkStart w:id="14" w:name="_Ref450313618"/>
      <w:bookmarkStart w:id="15" w:name="_Toc450316134"/>
      <w:r w:rsidRPr="00F64A66">
        <w:rPr>
          <w:lang w:val="pt-BR"/>
        </w:rPr>
        <w:t>Fluxo Principal</w:t>
      </w:r>
      <w:bookmarkEnd w:id="10"/>
      <w:bookmarkEnd w:id="11"/>
      <w:bookmarkEnd w:id="12"/>
      <w:bookmarkEnd w:id="14"/>
      <w:bookmarkEnd w:id="15"/>
    </w:p>
    <w:p w14:paraId="59C7B769" w14:textId="77777777" w:rsidR="00F64A66" w:rsidRPr="00F64A66" w:rsidRDefault="00F64A66" w:rsidP="00DA7A53">
      <w:pPr>
        <w:pStyle w:val="Passos"/>
        <w:numPr>
          <w:ilvl w:val="0"/>
          <w:numId w:val="5"/>
        </w:numPr>
        <w:ind w:left="1070"/>
      </w:pPr>
      <w:r w:rsidRPr="00F64A66">
        <w:t>O sistema recepciona a linha tipo “G “ou Tipo ”2”, o sequencial da PK gerado para a tabela de detalhes de arquivos processados (TA_ARQUIVO_DETALHE_PAGOS</w:t>
      </w:r>
      <w:proofErr w:type="gramStart"/>
      <w:r w:rsidRPr="00F64A66">
        <w:t>) ,</w:t>
      </w:r>
      <w:proofErr w:type="gramEnd"/>
      <w:r w:rsidRPr="00F64A66">
        <w:t xml:space="preserve">  código do convênio e demais valores oriundos do caso de uso </w:t>
      </w:r>
      <w:r w:rsidRPr="00F64A66">
        <w:rPr>
          <w:i/>
          <w:u w:val="single"/>
        </w:rPr>
        <w:t>ARRUC0120 - Processar Arquivo da Arrecadação</w:t>
      </w:r>
      <w:r w:rsidRPr="00F64A66">
        <w:t>.</w:t>
      </w:r>
    </w:p>
    <w:p w14:paraId="5DD41F85" w14:textId="77777777" w:rsidR="00F64A66" w:rsidRPr="00F64A66" w:rsidRDefault="00F64A66" w:rsidP="00DA7A53">
      <w:pPr>
        <w:pStyle w:val="Passos"/>
        <w:numPr>
          <w:ilvl w:val="0"/>
          <w:numId w:val="5"/>
        </w:numPr>
        <w:ind w:left="1070"/>
      </w:pPr>
      <w:r w:rsidRPr="00F64A66">
        <w:t>O sistema cria variáveis para guardar os valores dos pagamentos e quantidades de registros contidos no arquivo da arrecadação, com base em cada linha tipo “G “ou Tipo ”2”, a ser processada e ou rejeitada.</w:t>
      </w:r>
    </w:p>
    <w:p w14:paraId="2DCA0C22" w14:textId="77777777" w:rsidR="00F64A66" w:rsidRPr="00F64A66" w:rsidRDefault="00F64A66" w:rsidP="00DA7A53">
      <w:pPr>
        <w:pStyle w:val="Passos"/>
        <w:numPr>
          <w:ilvl w:val="0"/>
          <w:numId w:val="5"/>
        </w:numPr>
        <w:ind w:left="1070"/>
      </w:pPr>
      <w:r w:rsidRPr="00F64A66">
        <w:t>O sistema inicializa com zero as variáveis QTD_REGISTROS, QTD_REJEITADA, VALOR_PAGO, VALOR_REJEITADO.</w:t>
      </w:r>
    </w:p>
    <w:p w14:paraId="3B402D86" w14:textId="77777777" w:rsidR="00F64A66" w:rsidRPr="00F64A66" w:rsidRDefault="00F64A66" w:rsidP="00DA7A53">
      <w:pPr>
        <w:pStyle w:val="Passos"/>
        <w:numPr>
          <w:ilvl w:val="0"/>
          <w:numId w:val="5"/>
        </w:numPr>
        <w:ind w:left="1070"/>
      </w:pPr>
      <w:bookmarkStart w:id="16" w:name="_Ref449686667"/>
      <w:r w:rsidRPr="00F64A66">
        <w:t>O Sistema verificou que o BDAR – Boletim Diário da Arrecadação, já foi criado.</w:t>
      </w:r>
      <w:bookmarkEnd w:id="16"/>
    </w:p>
    <w:p w14:paraId="281F37DC" w14:textId="77777777" w:rsidR="00F64A66" w:rsidRPr="00F64A66" w:rsidRDefault="00F64A66" w:rsidP="00F64A66">
      <w:pPr>
        <w:pStyle w:val="Passos"/>
        <w:ind w:left="1070"/>
        <w:rPr>
          <w:b/>
        </w:rPr>
      </w:pPr>
      <w:r w:rsidRPr="00F64A66">
        <w:rPr>
          <w:b/>
        </w:rPr>
        <w:t xml:space="preserve">A1 - GERAR BDAR  </w:t>
      </w:r>
      <w:r w:rsidRPr="00F64A66">
        <w:rPr>
          <w:b/>
          <w:color w:val="FF0000"/>
        </w:rPr>
        <w:t xml:space="preserve"> </w:t>
      </w:r>
    </w:p>
    <w:p w14:paraId="50AEC604" w14:textId="77777777" w:rsidR="00F64A66" w:rsidRPr="00F64A66" w:rsidRDefault="00F64A66" w:rsidP="00DA7A53">
      <w:pPr>
        <w:pStyle w:val="Passos"/>
        <w:numPr>
          <w:ilvl w:val="0"/>
          <w:numId w:val="5"/>
        </w:numPr>
        <w:ind w:left="1070"/>
      </w:pPr>
      <w:bookmarkStart w:id="17" w:name="_Ref449624536"/>
      <w:r w:rsidRPr="00F64A66">
        <w:t>O sistema verificou que já possui TPAR Criado.</w:t>
      </w:r>
      <w:bookmarkEnd w:id="17"/>
    </w:p>
    <w:p w14:paraId="5BEF7226" w14:textId="77777777" w:rsidR="00F64A66" w:rsidRPr="00F64A66" w:rsidRDefault="00F64A66" w:rsidP="00F64A66">
      <w:pPr>
        <w:pStyle w:val="Passos"/>
        <w:ind w:left="1070"/>
        <w:rPr>
          <w:b/>
        </w:rPr>
      </w:pPr>
      <w:r w:rsidRPr="00F64A66">
        <w:rPr>
          <w:b/>
        </w:rPr>
        <w:lastRenderedPageBreak/>
        <w:t>A2 – GERAR TPAR</w:t>
      </w:r>
    </w:p>
    <w:p w14:paraId="0BFB0ED3" w14:textId="77777777" w:rsidR="00F64A66" w:rsidRPr="00F64A66" w:rsidRDefault="00F64A66" w:rsidP="00DA7A53">
      <w:pPr>
        <w:pStyle w:val="Passos"/>
        <w:numPr>
          <w:ilvl w:val="0"/>
          <w:numId w:val="5"/>
        </w:numPr>
        <w:ind w:left="1070"/>
      </w:pPr>
      <w:r w:rsidRPr="00F64A66">
        <w:t>O sistema armazena na variável ORDEM_LOTE os valores da última ordem quantificada para o TPAR analisado.</w:t>
      </w:r>
    </w:p>
    <w:p w14:paraId="39746129" w14:textId="77777777" w:rsidR="00F64A66" w:rsidRPr="00F64A66" w:rsidRDefault="00F64A66" w:rsidP="00F64A66">
      <w:pPr>
        <w:pStyle w:val="Passos"/>
        <w:ind w:left="1070"/>
      </w:pPr>
      <w:r w:rsidRPr="00F64A66">
        <w:t>O sistema irá incrementar essa ordem para cada documento a ser processado até o limite de 999 para gerar outro TPAR para o BDAR associado.</w:t>
      </w:r>
    </w:p>
    <w:p w14:paraId="40C037B0" w14:textId="77777777" w:rsidR="00F64A66" w:rsidRPr="00F64A66" w:rsidRDefault="00F64A66" w:rsidP="00DA7A53">
      <w:pPr>
        <w:pStyle w:val="Passos"/>
        <w:numPr>
          <w:ilvl w:val="0"/>
          <w:numId w:val="5"/>
        </w:numPr>
        <w:ind w:left="1070"/>
      </w:pPr>
      <w:bookmarkStart w:id="18" w:name="_Ref449682633"/>
      <w:bookmarkStart w:id="19" w:name="_Ref449625602"/>
      <w:r w:rsidRPr="00F64A66">
        <w:t xml:space="preserve">O sistema de verificou que é um convênio de Arquivos da Arrecadação e executa o caso de uso </w:t>
      </w:r>
      <w:r w:rsidRPr="00F64A66">
        <w:rPr>
          <w:i/>
          <w:u w:val="single"/>
        </w:rPr>
        <w:t>ARRUC0122 - Gerar Pagamentos DARE</w:t>
      </w:r>
      <w:r w:rsidRPr="00F64A66">
        <w:t>.</w:t>
      </w:r>
      <w:bookmarkEnd w:id="18"/>
    </w:p>
    <w:p w14:paraId="292533F4" w14:textId="00B78DDC" w:rsidR="00F64A66" w:rsidRPr="00F64A66" w:rsidRDefault="00F64A66" w:rsidP="00F64A66">
      <w:pPr>
        <w:pStyle w:val="Passos"/>
        <w:ind w:left="1070"/>
      </w:pPr>
      <w:r w:rsidRPr="00F64A66">
        <w:t xml:space="preserve">O sistema passa os seguintes valores para execução do caso de uso </w:t>
      </w:r>
      <w:r w:rsidR="007254D7" w:rsidRPr="00F64A66">
        <w:rPr>
          <w:i/>
          <w:u w:val="single"/>
        </w:rPr>
        <w:t>ARRUC0122 - Gerar Pagamentos DARE</w:t>
      </w:r>
      <w:r w:rsidRPr="00F64A66">
        <w:t>:</w:t>
      </w:r>
    </w:p>
    <w:p w14:paraId="1346E964" w14:textId="77777777" w:rsidR="00F64A66" w:rsidRPr="00F64A66" w:rsidRDefault="00F64A66" w:rsidP="00DA7A53">
      <w:pPr>
        <w:pStyle w:val="Passos"/>
        <w:numPr>
          <w:ilvl w:val="0"/>
          <w:numId w:val="6"/>
        </w:numPr>
      </w:pPr>
      <w:r w:rsidRPr="00F64A66">
        <w:t xml:space="preserve">Número </w:t>
      </w:r>
      <w:proofErr w:type="gramStart"/>
      <w:r w:rsidRPr="00F64A66">
        <w:t>TPAR ,</w:t>
      </w:r>
      <w:proofErr w:type="gramEnd"/>
      <w:r w:rsidRPr="00F64A66">
        <w:t xml:space="preserve"> ORDEM_TPAR , </w:t>
      </w:r>
    </w:p>
    <w:p w14:paraId="22745B53" w14:textId="77777777" w:rsidR="00F64A66" w:rsidRPr="00F64A66" w:rsidRDefault="00F64A66" w:rsidP="00DA7A53">
      <w:pPr>
        <w:pStyle w:val="Passos"/>
        <w:numPr>
          <w:ilvl w:val="0"/>
          <w:numId w:val="6"/>
        </w:numPr>
      </w:pPr>
      <w:proofErr w:type="gramStart"/>
      <w:r w:rsidRPr="00F64A66">
        <w:t>código</w:t>
      </w:r>
      <w:proofErr w:type="gramEnd"/>
      <w:r w:rsidRPr="00F64A66">
        <w:t xml:space="preserve"> do convênio, </w:t>
      </w:r>
    </w:p>
    <w:p w14:paraId="64E04941" w14:textId="77777777" w:rsidR="00F64A66" w:rsidRPr="00F64A66" w:rsidRDefault="00F64A66" w:rsidP="00DA7A53">
      <w:pPr>
        <w:pStyle w:val="Passos"/>
        <w:numPr>
          <w:ilvl w:val="0"/>
          <w:numId w:val="6"/>
        </w:numPr>
      </w:pPr>
      <w:r w:rsidRPr="00F64A66">
        <w:t xml:space="preserve">Banco e Agência, </w:t>
      </w:r>
    </w:p>
    <w:p w14:paraId="0B67351B" w14:textId="77777777" w:rsidR="00F64A66" w:rsidRPr="00F64A66" w:rsidRDefault="00F64A66" w:rsidP="00DA7A53">
      <w:pPr>
        <w:pStyle w:val="Passos"/>
        <w:numPr>
          <w:ilvl w:val="0"/>
          <w:numId w:val="6"/>
        </w:numPr>
      </w:pPr>
      <w:r w:rsidRPr="00F64A66">
        <w:t xml:space="preserve">Dados da linha tipo “G “, recuperados dos valores da Linha (Valor da Autenticação, Data da Autenticação, data da Transação, Valor pago, Tipo da Barra, Número NSU) </w:t>
      </w:r>
      <w:bookmarkEnd w:id="19"/>
    </w:p>
    <w:p w14:paraId="116D1544" w14:textId="77777777" w:rsidR="00F64A66" w:rsidRPr="00F64A66" w:rsidRDefault="00F64A66" w:rsidP="00F64A66">
      <w:pPr>
        <w:pStyle w:val="Passos"/>
        <w:ind w:left="1080"/>
        <w:jc w:val="both"/>
        <w:rPr>
          <w:b/>
        </w:rPr>
      </w:pPr>
      <w:bookmarkStart w:id="20" w:name="_Ref449682851"/>
      <w:r w:rsidRPr="00F64A66">
        <w:rPr>
          <w:b/>
        </w:rPr>
        <w:t>A3 – ARQUIVOS DO SIMPLES NACIONAL</w:t>
      </w:r>
    </w:p>
    <w:p w14:paraId="20D59DFB" w14:textId="4A912CAF" w:rsidR="00F64A66" w:rsidRPr="00F64A66" w:rsidRDefault="00F64A66" w:rsidP="00DA7A53">
      <w:pPr>
        <w:pStyle w:val="Passos"/>
        <w:numPr>
          <w:ilvl w:val="0"/>
          <w:numId w:val="5"/>
        </w:numPr>
      </w:pPr>
      <w:r w:rsidRPr="00F64A66">
        <w:t xml:space="preserve">O sistema recepciona os valores após a execução do caso de uso </w:t>
      </w:r>
      <w:r w:rsidR="007254D7" w:rsidRPr="00F64A66">
        <w:rPr>
          <w:i/>
          <w:u w:val="single"/>
        </w:rPr>
        <w:t>ARRUC0122 - Gerar Pagamentos DARE</w:t>
      </w:r>
      <w:r w:rsidRPr="00F64A66">
        <w:t xml:space="preserve"> e ou </w:t>
      </w:r>
      <w:r w:rsidR="007254D7" w:rsidRPr="007254D7">
        <w:rPr>
          <w:i/>
          <w:u w:val="single"/>
        </w:rPr>
        <w:t>ARRUC0125 - Gerar Pagamento do Simples Nacional</w:t>
      </w:r>
      <w:r w:rsidR="007254D7">
        <w:t>.</w:t>
      </w:r>
    </w:p>
    <w:p w14:paraId="3E1A7C94" w14:textId="77777777" w:rsidR="00F64A66" w:rsidRPr="00F64A66" w:rsidRDefault="00F64A66" w:rsidP="00F64A66">
      <w:pPr>
        <w:pStyle w:val="Passos"/>
        <w:ind w:left="1070"/>
      </w:pPr>
      <w:r w:rsidRPr="00F64A66">
        <w:t>Os Casos de Usos retornam as seguintes variáveis de controle:</w:t>
      </w:r>
    </w:p>
    <w:p w14:paraId="1929FDCE" w14:textId="77777777" w:rsidR="00F64A66" w:rsidRPr="00F64A66" w:rsidRDefault="00F64A66" w:rsidP="00DA7A53">
      <w:pPr>
        <w:pStyle w:val="Passos"/>
        <w:numPr>
          <w:ilvl w:val="0"/>
          <w:numId w:val="7"/>
        </w:numPr>
      </w:pPr>
      <w:r w:rsidRPr="00F64A66">
        <w:t>ORDEM_TPAR</w:t>
      </w:r>
    </w:p>
    <w:p w14:paraId="7AFA789C" w14:textId="77777777" w:rsidR="00F64A66" w:rsidRPr="00F64A66" w:rsidRDefault="00F64A66" w:rsidP="00DA7A53">
      <w:pPr>
        <w:pStyle w:val="Passos"/>
        <w:numPr>
          <w:ilvl w:val="0"/>
          <w:numId w:val="7"/>
        </w:numPr>
      </w:pPr>
      <w:r w:rsidRPr="00F64A66">
        <w:t>QUANTIDADE DE DOCUMENTOS</w:t>
      </w:r>
    </w:p>
    <w:p w14:paraId="75F20263" w14:textId="77777777" w:rsidR="00F64A66" w:rsidRPr="00F64A66" w:rsidRDefault="00F64A66" w:rsidP="00DA7A53">
      <w:pPr>
        <w:pStyle w:val="Passos"/>
        <w:numPr>
          <w:ilvl w:val="0"/>
          <w:numId w:val="7"/>
        </w:numPr>
      </w:pPr>
      <w:r w:rsidRPr="00F64A66">
        <w:t>QUANTIDADE REJEITADA</w:t>
      </w:r>
    </w:p>
    <w:p w14:paraId="60528AC5" w14:textId="77777777" w:rsidR="00F64A66" w:rsidRPr="00F64A66" w:rsidRDefault="00F64A66" w:rsidP="00DA7A53">
      <w:pPr>
        <w:pStyle w:val="Passos"/>
        <w:numPr>
          <w:ilvl w:val="0"/>
          <w:numId w:val="7"/>
        </w:numPr>
      </w:pPr>
      <w:r w:rsidRPr="00F64A66">
        <w:t>VALOR TOTAL DOS DOCUMENTOS</w:t>
      </w:r>
    </w:p>
    <w:p w14:paraId="59A29CAE" w14:textId="77777777" w:rsidR="00F64A66" w:rsidRPr="00F64A66" w:rsidRDefault="00F64A66" w:rsidP="00DA7A53">
      <w:pPr>
        <w:pStyle w:val="Passos"/>
        <w:numPr>
          <w:ilvl w:val="0"/>
          <w:numId w:val="7"/>
        </w:numPr>
      </w:pPr>
      <w:r w:rsidRPr="00F64A66">
        <w:t>VALOR TOTAL REJEITADOS</w:t>
      </w:r>
    </w:p>
    <w:bookmarkEnd w:id="20"/>
    <w:p w14:paraId="4E619561" w14:textId="77777777" w:rsidR="00F64A66" w:rsidRPr="00F64A66" w:rsidRDefault="00F64A66" w:rsidP="00DA7A53">
      <w:pPr>
        <w:pStyle w:val="Passos"/>
        <w:numPr>
          <w:ilvl w:val="0"/>
          <w:numId w:val="5"/>
        </w:numPr>
        <w:ind w:left="1070"/>
      </w:pPr>
      <w:r w:rsidRPr="00F64A66">
        <w:t>O sistema atualiza os dados acumulados para o TPAR e BDAR que estão sendo processados.</w:t>
      </w:r>
    </w:p>
    <w:p w14:paraId="10AC7FBC" w14:textId="77777777" w:rsidR="00F64A66" w:rsidRPr="00F64A66" w:rsidRDefault="00F64A66" w:rsidP="00F64A66">
      <w:pPr>
        <w:pStyle w:val="Passos"/>
        <w:ind w:left="1070"/>
      </w:pPr>
      <w:r w:rsidRPr="00F64A66">
        <w:t>TABELA: TAB_LOTES_PAGOS_ARREC</w:t>
      </w:r>
    </w:p>
    <w:p w14:paraId="44AD0C70" w14:textId="77777777" w:rsidR="00F64A66" w:rsidRPr="00F64A66" w:rsidRDefault="00F64A66" w:rsidP="00DA7A53">
      <w:pPr>
        <w:pStyle w:val="Passos"/>
        <w:numPr>
          <w:ilvl w:val="0"/>
          <w:numId w:val="5"/>
        </w:numPr>
        <w:ind w:left="1070"/>
      </w:pPr>
      <w:bookmarkStart w:id="21" w:name="_Ref449686964"/>
      <w:r w:rsidRPr="00F64A66">
        <w:t>O sistema verificou que a quantidade de registros na variável ORDEM_LOTE, acumulados nos processamentos do passo 8 do fluxo principal, não chegou a 999 registros.</w:t>
      </w:r>
      <w:bookmarkEnd w:id="21"/>
    </w:p>
    <w:p w14:paraId="3DC306EB" w14:textId="77777777" w:rsidR="00F64A66" w:rsidRPr="00F64A66" w:rsidRDefault="00F64A66" w:rsidP="00F64A66">
      <w:pPr>
        <w:pStyle w:val="Passos"/>
        <w:ind w:left="1070"/>
        <w:rPr>
          <w:b/>
        </w:rPr>
      </w:pPr>
      <w:r w:rsidRPr="00F64A66">
        <w:rPr>
          <w:b/>
        </w:rPr>
        <w:t>A4 – MAXIMO DE REGISTROS PARA A VÁRIAVEL ORDEM LOTE</w:t>
      </w:r>
    </w:p>
    <w:p w14:paraId="7DED443A" w14:textId="77777777" w:rsidR="00F64A66" w:rsidRPr="00F64A66" w:rsidRDefault="00F64A66" w:rsidP="00DA7A53">
      <w:pPr>
        <w:pStyle w:val="Passos"/>
        <w:numPr>
          <w:ilvl w:val="0"/>
          <w:numId w:val="5"/>
        </w:numPr>
        <w:ind w:left="1070"/>
      </w:pPr>
      <w:bookmarkStart w:id="22" w:name="_Ref449687529"/>
      <w:r w:rsidRPr="00F64A66">
        <w:t xml:space="preserve">O Sistema SEFAZ retorna ao passo 11 do fluxo principal, do Caso de Uso </w:t>
      </w:r>
      <w:r w:rsidRPr="00F64A66">
        <w:rPr>
          <w:i/>
          <w:u w:val="single"/>
        </w:rPr>
        <w:t>ARRUC0120 - Processar Arquivo da Arrecadação</w:t>
      </w:r>
      <w:r w:rsidRPr="00F64A66">
        <w:t>, para ser identificada qual a próxima linha a ser executada no processamento do arquivo.</w:t>
      </w:r>
      <w:bookmarkEnd w:id="22"/>
    </w:p>
    <w:p w14:paraId="73004EB5" w14:textId="77777777" w:rsidR="008A76FC" w:rsidRPr="00F64A66" w:rsidRDefault="008A76FC" w:rsidP="008A76FC">
      <w:pPr>
        <w:rPr>
          <w:lang w:val="pt-BR"/>
        </w:rPr>
      </w:pPr>
    </w:p>
    <w:p w14:paraId="0140AFCE" w14:textId="70BE0BF7" w:rsidR="007B3F77" w:rsidRPr="00F64A66" w:rsidRDefault="007B3F77" w:rsidP="007B3F77">
      <w:pPr>
        <w:pStyle w:val="Ttulo2"/>
        <w:rPr>
          <w:lang w:val="pt-BR"/>
        </w:rPr>
      </w:pPr>
      <w:bookmarkStart w:id="23" w:name="_Toc408584586"/>
      <w:bookmarkStart w:id="24" w:name="_Toc100995325"/>
      <w:bookmarkStart w:id="25" w:name="_Toc114038718"/>
      <w:bookmarkStart w:id="26" w:name="_Toc450316135"/>
      <w:r w:rsidRPr="00F64A66">
        <w:rPr>
          <w:lang w:val="pt-BR"/>
        </w:rPr>
        <w:lastRenderedPageBreak/>
        <w:t>Fluxos Alternativos</w:t>
      </w:r>
      <w:bookmarkEnd w:id="23"/>
      <w:bookmarkEnd w:id="26"/>
    </w:p>
    <w:p w14:paraId="5CA1F2E2" w14:textId="77777777" w:rsidR="00F64A66" w:rsidRPr="00F64A66" w:rsidRDefault="00F64A66" w:rsidP="00F64A66">
      <w:pPr>
        <w:pStyle w:val="Passos"/>
        <w:jc w:val="both"/>
        <w:rPr>
          <w:b/>
        </w:rPr>
      </w:pPr>
      <w:bookmarkStart w:id="27" w:name="_Toc408584587"/>
      <w:bookmarkStart w:id="28" w:name="_Toc101248486"/>
      <w:bookmarkStart w:id="29" w:name="_Toc102377891"/>
      <w:bookmarkEnd w:id="13"/>
      <w:bookmarkEnd w:id="24"/>
      <w:bookmarkEnd w:id="25"/>
      <w:r w:rsidRPr="00F64A66">
        <w:rPr>
          <w:b/>
        </w:rPr>
        <w:t xml:space="preserve">A1 – GERAR BDAR </w:t>
      </w:r>
    </w:p>
    <w:p w14:paraId="4BEFB63F" w14:textId="77777777" w:rsidR="00F64A66" w:rsidRPr="00F64A66" w:rsidRDefault="00F64A66" w:rsidP="00F64A66">
      <w:pPr>
        <w:pStyle w:val="Passos"/>
        <w:ind w:left="1070"/>
      </w:pPr>
      <w:r w:rsidRPr="00F64A66">
        <w:t>O sistema identifica que um BDAR foi criado com base nos seguintes critérios:  banco, agência, convenio e data de arrecadação, onde o campo TIPO da tabela abaixo for igual a 1 (1 –BDAR, 2-TPAR) e Situação = 1 (Aberto).</w:t>
      </w:r>
    </w:p>
    <w:p w14:paraId="462F692D" w14:textId="77777777" w:rsidR="00F64A66" w:rsidRPr="00F64A66" w:rsidRDefault="00F64A66" w:rsidP="00F64A66">
      <w:pPr>
        <w:pStyle w:val="Passos"/>
        <w:ind w:left="1070"/>
      </w:pPr>
      <w:r w:rsidRPr="00F64A66">
        <w:t xml:space="preserve">TABELA: </w:t>
      </w:r>
      <w:proofErr w:type="gramStart"/>
      <w:r w:rsidRPr="00F64A66">
        <w:t>TA</w:t>
      </w:r>
      <w:proofErr w:type="gramEnd"/>
      <w:r w:rsidRPr="00F64A66">
        <w:t>_LOTES_PAGOS_ARREC</w:t>
      </w:r>
    </w:p>
    <w:p w14:paraId="23E2B878" w14:textId="77777777" w:rsidR="00F64A66" w:rsidRPr="00F64A66" w:rsidRDefault="00F64A66" w:rsidP="00DA7A53">
      <w:pPr>
        <w:pStyle w:val="Passos"/>
        <w:numPr>
          <w:ilvl w:val="1"/>
          <w:numId w:val="8"/>
        </w:numPr>
      </w:pPr>
      <w:r w:rsidRPr="00F64A66">
        <w:t xml:space="preserve">No passo  </w:t>
      </w:r>
      <w:r w:rsidRPr="00F64A66">
        <w:fldChar w:fldCharType="begin"/>
      </w:r>
      <w:r w:rsidRPr="00F64A66">
        <w:instrText xml:space="preserve"> REF _Ref449686667 \r \h </w:instrText>
      </w:r>
      <w:r w:rsidRPr="00F64A66">
        <w:fldChar w:fldCharType="separate"/>
      </w:r>
      <w:r w:rsidRPr="00F64A66">
        <w:t>4</w:t>
      </w:r>
      <w:r w:rsidRPr="00F64A66">
        <w:fldChar w:fldCharType="end"/>
      </w:r>
      <w:r w:rsidRPr="00F64A66">
        <w:t xml:space="preserve">  do Fluxo Principal, O Sistema verificou que o BDAR não existia e Gera o BDAR</w:t>
      </w:r>
    </w:p>
    <w:p w14:paraId="4BCB9442" w14:textId="2CBAA1F8" w:rsidR="00F64A66" w:rsidRPr="00F64A66" w:rsidRDefault="007254D7" w:rsidP="00F64A66">
      <w:pPr>
        <w:pStyle w:val="Passos"/>
        <w:ind w:left="1070"/>
        <w:rPr>
          <w:b/>
        </w:rPr>
      </w:pPr>
      <w:r>
        <w:rPr>
          <w:b/>
        </w:rPr>
        <w:t>ARR</w:t>
      </w:r>
      <w:r w:rsidRPr="004B76C9">
        <w:rPr>
          <w:b/>
        </w:rPr>
        <w:t>RN0</w:t>
      </w:r>
      <w:r>
        <w:rPr>
          <w:b/>
        </w:rPr>
        <w:t xml:space="preserve">113 - Criar </w:t>
      </w:r>
      <w:r w:rsidRPr="004B76C9">
        <w:rPr>
          <w:b/>
        </w:rPr>
        <w:t>BDAR</w:t>
      </w:r>
      <w:r>
        <w:rPr>
          <w:b/>
        </w:rPr>
        <w:t xml:space="preserve"> Arrecadação</w:t>
      </w:r>
    </w:p>
    <w:p w14:paraId="5C037873" w14:textId="77777777" w:rsidR="00F64A66" w:rsidRPr="00F64A66" w:rsidRDefault="00F64A66" w:rsidP="00DA7A53">
      <w:pPr>
        <w:pStyle w:val="Passos"/>
        <w:numPr>
          <w:ilvl w:val="1"/>
          <w:numId w:val="8"/>
        </w:numPr>
      </w:pPr>
      <w:r w:rsidRPr="00F64A66">
        <w:t>O sistema guarda em variável o número do BDAR criado;</w:t>
      </w:r>
    </w:p>
    <w:p w14:paraId="0C30B0C4" w14:textId="77777777" w:rsidR="00F64A66" w:rsidRPr="00F64A66" w:rsidRDefault="00F64A66" w:rsidP="00DA7A53">
      <w:pPr>
        <w:pStyle w:val="Passos"/>
        <w:numPr>
          <w:ilvl w:val="1"/>
          <w:numId w:val="8"/>
        </w:numPr>
      </w:pPr>
      <w:r w:rsidRPr="00F64A66">
        <w:t xml:space="preserve">O Sistema retorna ao passo </w:t>
      </w:r>
      <w:r w:rsidRPr="00F64A66">
        <w:fldChar w:fldCharType="begin"/>
      </w:r>
      <w:r w:rsidRPr="00F64A66">
        <w:instrText xml:space="preserve"> REF _Ref449624536 \r \h </w:instrText>
      </w:r>
      <w:r w:rsidRPr="00F64A66">
        <w:fldChar w:fldCharType="separate"/>
      </w:r>
      <w:r w:rsidRPr="00F64A66">
        <w:t>5</w:t>
      </w:r>
      <w:r w:rsidRPr="00F64A66">
        <w:fldChar w:fldCharType="end"/>
      </w:r>
      <w:r w:rsidRPr="00F64A66">
        <w:t xml:space="preserve"> do fluxo Principal.</w:t>
      </w:r>
    </w:p>
    <w:p w14:paraId="42FA12A4" w14:textId="77777777" w:rsidR="00F64A66" w:rsidRPr="00F64A66" w:rsidRDefault="00F64A66" w:rsidP="00F64A66">
      <w:pPr>
        <w:pStyle w:val="Passos"/>
        <w:jc w:val="both"/>
      </w:pPr>
    </w:p>
    <w:p w14:paraId="0EA9E357" w14:textId="77777777" w:rsidR="00F64A66" w:rsidRPr="00F64A66" w:rsidRDefault="00F64A66" w:rsidP="00F64A66">
      <w:pPr>
        <w:pStyle w:val="Passos"/>
        <w:jc w:val="both"/>
        <w:rPr>
          <w:b/>
        </w:rPr>
      </w:pPr>
      <w:r w:rsidRPr="00F64A66">
        <w:rPr>
          <w:b/>
        </w:rPr>
        <w:t>A2 - GERAR TPAR</w:t>
      </w:r>
    </w:p>
    <w:p w14:paraId="26833834" w14:textId="79721D8A" w:rsidR="00F64A66" w:rsidRPr="00F64A66" w:rsidRDefault="00F64A66" w:rsidP="00F64A66">
      <w:pPr>
        <w:pStyle w:val="Passos"/>
        <w:jc w:val="both"/>
        <w:rPr>
          <w:b/>
        </w:rPr>
      </w:pPr>
      <w:r w:rsidRPr="00F64A66">
        <w:t xml:space="preserve">       O sistema identifica se foi criado um TPAR com base nos valores</w:t>
      </w:r>
      <w:r w:rsidR="007254D7">
        <w:t xml:space="preserve"> </w:t>
      </w:r>
      <w:r w:rsidRPr="00F64A66">
        <w:t xml:space="preserve">de banco, agência, convenio e data de arrecadação, a Situação = 1 e o TIPO = 2-TPAR. </w:t>
      </w:r>
    </w:p>
    <w:p w14:paraId="130FF431" w14:textId="77777777" w:rsidR="00F64A66" w:rsidRPr="00F64A66" w:rsidRDefault="00F64A66" w:rsidP="00DA7A53">
      <w:pPr>
        <w:pStyle w:val="Passos"/>
        <w:numPr>
          <w:ilvl w:val="1"/>
          <w:numId w:val="9"/>
        </w:numPr>
      </w:pPr>
      <w:r w:rsidRPr="00F64A66">
        <w:t xml:space="preserve">No passo </w:t>
      </w:r>
      <w:r w:rsidRPr="00F64A66">
        <w:fldChar w:fldCharType="begin"/>
      </w:r>
      <w:r w:rsidRPr="00F64A66">
        <w:instrText xml:space="preserve"> REF _Ref449624536 \r \h </w:instrText>
      </w:r>
      <w:r w:rsidRPr="00F64A66">
        <w:fldChar w:fldCharType="separate"/>
      </w:r>
      <w:r w:rsidRPr="00F64A66">
        <w:t>5</w:t>
      </w:r>
      <w:r w:rsidRPr="00F64A66">
        <w:fldChar w:fldCharType="end"/>
      </w:r>
      <w:r w:rsidRPr="00F64A66">
        <w:t xml:space="preserve"> do Fluxo Principal, o sistema verificou que o TPAR não existia e gera o TPAR</w:t>
      </w:r>
    </w:p>
    <w:p w14:paraId="6617B259" w14:textId="010EEBFE" w:rsidR="00F64A66" w:rsidRPr="00F64A66" w:rsidRDefault="007254D7" w:rsidP="00F64A66">
      <w:pPr>
        <w:pStyle w:val="Passos"/>
        <w:ind w:left="1070"/>
        <w:rPr>
          <w:b/>
        </w:rPr>
      </w:pPr>
      <w:r>
        <w:rPr>
          <w:b/>
        </w:rPr>
        <w:t>ARRRN01</w:t>
      </w:r>
      <w:r w:rsidRPr="0023022E">
        <w:rPr>
          <w:b/>
        </w:rPr>
        <w:t>14</w:t>
      </w:r>
      <w:r>
        <w:rPr>
          <w:b/>
        </w:rPr>
        <w:t xml:space="preserve"> - Criar TP</w:t>
      </w:r>
      <w:r w:rsidRPr="004B76C9">
        <w:rPr>
          <w:b/>
        </w:rPr>
        <w:t>AR</w:t>
      </w:r>
      <w:r>
        <w:rPr>
          <w:b/>
        </w:rPr>
        <w:t xml:space="preserve"> Arrecadação</w:t>
      </w:r>
    </w:p>
    <w:p w14:paraId="3621E32A" w14:textId="77777777" w:rsidR="00F64A66" w:rsidRPr="00F64A66" w:rsidRDefault="00F64A66" w:rsidP="00DA7A53">
      <w:pPr>
        <w:pStyle w:val="Passos"/>
        <w:numPr>
          <w:ilvl w:val="1"/>
          <w:numId w:val="9"/>
        </w:numPr>
      </w:pPr>
      <w:r w:rsidRPr="00F64A66">
        <w:t>O sistema guarda em variável o número do TPAR e Inicia a Ordem do Lote</w:t>
      </w:r>
    </w:p>
    <w:p w14:paraId="4D148C23" w14:textId="77777777" w:rsidR="00F64A66" w:rsidRPr="00F64A66" w:rsidRDefault="00F64A66" w:rsidP="00DA7A53">
      <w:pPr>
        <w:pStyle w:val="Passos"/>
        <w:numPr>
          <w:ilvl w:val="1"/>
          <w:numId w:val="9"/>
        </w:numPr>
      </w:pPr>
      <w:r w:rsidRPr="00F64A66">
        <w:t xml:space="preserve">O Sistema retorna ao passo </w:t>
      </w:r>
      <w:r w:rsidRPr="00F64A66">
        <w:fldChar w:fldCharType="begin"/>
      </w:r>
      <w:r w:rsidRPr="00F64A66">
        <w:instrText xml:space="preserve"> REF _Ref449625602 \r \h </w:instrText>
      </w:r>
      <w:r w:rsidRPr="00F64A66">
        <w:fldChar w:fldCharType="separate"/>
      </w:r>
      <w:r w:rsidRPr="00F64A66">
        <w:t>7</w:t>
      </w:r>
      <w:r w:rsidRPr="00F64A66">
        <w:fldChar w:fldCharType="end"/>
      </w:r>
      <w:r w:rsidRPr="00F64A66">
        <w:t xml:space="preserve"> do fluxo Principal.</w:t>
      </w:r>
    </w:p>
    <w:p w14:paraId="2850F84D" w14:textId="77777777" w:rsidR="00F64A66" w:rsidRPr="00F64A66" w:rsidRDefault="00F64A66" w:rsidP="00F64A66">
      <w:pPr>
        <w:pStyle w:val="Passos"/>
        <w:jc w:val="both"/>
      </w:pPr>
    </w:p>
    <w:p w14:paraId="455276CB" w14:textId="77777777" w:rsidR="00F64A66" w:rsidRPr="00F64A66" w:rsidRDefault="00F64A66" w:rsidP="00F64A66">
      <w:pPr>
        <w:pStyle w:val="Passos"/>
        <w:jc w:val="both"/>
        <w:rPr>
          <w:b/>
        </w:rPr>
      </w:pPr>
      <w:r w:rsidRPr="00F64A66">
        <w:rPr>
          <w:b/>
        </w:rPr>
        <w:t>A3 – ARQUIVOS DO SIMPLES NACIONAL</w:t>
      </w:r>
    </w:p>
    <w:p w14:paraId="07A414E7" w14:textId="7DD806B8" w:rsidR="00F64A66" w:rsidRPr="00F64A66" w:rsidRDefault="00F64A66" w:rsidP="00F64A66">
      <w:pPr>
        <w:pStyle w:val="Passos"/>
        <w:ind w:left="0"/>
      </w:pPr>
      <w:r w:rsidRPr="00F64A66">
        <w:tab/>
        <w:t xml:space="preserve">   3.1 O sistema no passo </w:t>
      </w:r>
      <w:r w:rsidRPr="00F64A66">
        <w:fldChar w:fldCharType="begin"/>
      </w:r>
      <w:r w:rsidRPr="00F64A66">
        <w:instrText xml:space="preserve"> REF _Ref449682633 \r \h </w:instrText>
      </w:r>
      <w:r w:rsidRPr="00F64A66">
        <w:fldChar w:fldCharType="separate"/>
      </w:r>
      <w:r w:rsidRPr="00F64A66">
        <w:t>7</w:t>
      </w:r>
      <w:r w:rsidRPr="00F64A66">
        <w:fldChar w:fldCharType="end"/>
      </w:r>
      <w:r w:rsidRPr="00F64A66">
        <w:t xml:space="preserve"> do </w:t>
      </w:r>
      <w:r w:rsidR="007254D7">
        <w:t xml:space="preserve">Fluxo Principal, </w:t>
      </w:r>
      <w:r w:rsidRPr="00F64A66">
        <w:t xml:space="preserve">verificou que é um convênio do Simples </w:t>
      </w:r>
    </w:p>
    <w:p w14:paraId="10FB2915" w14:textId="697C8768" w:rsidR="00F64A66" w:rsidRPr="00F64A66" w:rsidRDefault="00F64A66" w:rsidP="007254D7">
      <w:pPr>
        <w:pStyle w:val="Passos"/>
        <w:ind w:left="1070"/>
      </w:pPr>
      <w:r w:rsidRPr="00F64A66">
        <w:t xml:space="preserve">Nacional e executa o caso de uso </w:t>
      </w:r>
      <w:r w:rsidR="007254D7" w:rsidRPr="007254D7">
        <w:rPr>
          <w:i/>
          <w:u w:val="single"/>
        </w:rPr>
        <w:t>ARRUC0125 - Gerar Pagamento do Simples Nacional</w:t>
      </w:r>
      <w:r w:rsidRPr="00F64A66">
        <w:t>.</w:t>
      </w:r>
    </w:p>
    <w:p w14:paraId="0E63B5CA" w14:textId="5C20F141" w:rsidR="00F64A66" w:rsidRPr="00F64A66" w:rsidRDefault="00F64A66" w:rsidP="00F64A66">
      <w:pPr>
        <w:pStyle w:val="Passos"/>
        <w:ind w:left="1070"/>
      </w:pPr>
      <w:r w:rsidRPr="00F64A66">
        <w:t xml:space="preserve">O sistema passa os seguintes valores para execução do caso de uso </w:t>
      </w:r>
      <w:r w:rsidR="007254D7" w:rsidRPr="007254D7">
        <w:rPr>
          <w:i/>
          <w:u w:val="single"/>
        </w:rPr>
        <w:t>ARRUC0125 - Gerar Pagamento do Simples Nacional</w:t>
      </w:r>
      <w:r w:rsidRPr="00F64A66">
        <w:t>:</w:t>
      </w:r>
    </w:p>
    <w:p w14:paraId="2241D1D6" w14:textId="6E88E7A2" w:rsidR="00F64A66" w:rsidRPr="00F64A66" w:rsidRDefault="00F64A66" w:rsidP="00DA7A53">
      <w:pPr>
        <w:pStyle w:val="Passos"/>
        <w:numPr>
          <w:ilvl w:val="0"/>
          <w:numId w:val="6"/>
        </w:numPr>
      </w:pPr>
      <w:r w:rsidRPr="00F64A66">
        <w:t xml:space="preserve">Número </w:t>
      </w:r>
      <w:r w:rsidR="007254D7">
        <w:t>TPAR</w:t>
      </w:r>
      <w:r w:rsidRPr="00F64A66">
        <w:t xml:space="preserve">, ORDEM_TPAR </w:t>
      </w:r>
    </w:p>
    <w:p w14:paraId="521BD535" w14:textId="7014A93D" w:rsidR="00F64A66" w:rsidRPr="00F64A66" w:rsidRDefault="007254D7" w:rsidP="00DA7A53">
      <w:pPr>
        <w:pStyle w:val="Passos"/>
        <w:numPr>
          <w:ilvl w:val="0"/>
          <w:numId w:val="6"/>
        </w:numPr>
      </w:pPr>
      <w:r>
        <w:t>C</w:t>
      </w:r>
      <w:r w:rsidR="00F64A66" w:rsidRPr="00F64A66">
        <w:t xml:space="preserve">ódigo do </w:t>
      </w:r>
      <w:r>
        <w:t>C</w:t>
      </w:r>
      <w:r w:rsidR="00F64A66" w:rsidRPr="00F64A66">
        <w:t xml:space="preserve">onvênio, </w:t>
      </w:r>
    </w:p>
    <w:p w14:paraId="10CF43A0" w14:textId="77777777" w:rsidR="00F64A66" w:rsidRPr="00F64A66" w:rsidRDefault="00F64A66" w:rsidP="00DA7A53">
      <w:pPr>
        <w:pStyle w:val="Passos"/>
        <w:numPr>
          <w:ilvl w:val="0"/>
          <w:numId w:val="6"/>
        </w:numPr>
      </w:pPr>
      <w:r w:rsidRPr="00F64A66">
        <w:t xml:space="preserve">Banco e Agência, </w:t>
      </w:r>
    </w:p>
    <w:p w14:paraId="7A61FDC7" w14:textId="29C21ADD" w:rsidR="00F64A66" w:rsidRPr="00F64A66" w:rsidRDefault="00F64A66" w:rsidP="00DA7A53">
      <w:pPr>
        <w:pStyle w:val="Passos"/>
        <w:numPr>
          <w:ilvl w:val="0"/>
          <w:numId w:val="6"/>
        </w:numPr>
        <w:jc w:val="both"/>
      </w:pPr>
      <w:r w:rsidRPr="00F64A66">
        <w:t xml:space="preserve">Dados da linha tipo “2 “, recuperados dos valores da Linha (Valor Autenticado, Valor Multa, Valor Juros, Data da Autenticação, data da Transação, Valor </w:t>
      </w:r>
      <w:r w:rsidR="007254D7">
        <w:t>Pago</w:t>
      </w:r>
      <w:r w:rsidRPr="00F64A66">
        <w:t>, CNPJ do Contribuinte, Número NSU)</w:t>
      </w:r>
    </w:p>
    <w:p w14:paraId="1C51C563" w14:textId="77777777" w:rsidR="00F64A66" w:rsidRPr="00F64A66" w:rsidRDefault="00F64A66" w:rsidP="00F64A66">
      <w:pPr>
        <w:pStyle w:val="Passos"/>
        <w:ind w:left="0"/>
        <w:jc w:val="both"/>
      </w:pPr>
      <w:r w:rsidRPr="00F64A66">
        <w:rPr>
          <w:b/>
        </w:rPr>
        <w:tab/>
        <w:t xml:space="preserve">   </w:t>
      </w:r>
      <w:r w:rsidRPr="00F64A66">
        <w:t xml:space="preserve">3.2 O Sistema SEFAZ retorna ao passo </w:t>
      </w:r>
      <w:r w:rsidRPr="00F64A66">
        <w:fldChar w:fldCharType="begin"/>
      </w:r>
      <w:r w:rsidRPr="00F64A66">
        <w:instrText xml:space="preserve"> REF _Ref449682851 \r \h </w:instrText>
      </w:r>
      <w:r w:rsidRPr="00F64A66">
        <w:fldChar w:fldCharType="separate"/>
      </w:r>
      <w:r w:rsidRPr="00F64A66">
        <w:t>8</w:t>
      </w:r>
      <w:r w:rsidRPr="00F64A66">
        <w:fldChar w:fldCharType="end"/>
      </w:r>
      <w:r w:rsidRPr="00F64A66">
        <w:t xml:space="preserve"> do fluxo Principal, após executar o caso de </w:t>
      </w:r>
    </w:p>
    <w:p w14:paraId="080E37D1" w14:textId="6F44A975" w:rsidR="00F64A66" w:rsidRPr="00F64A66" w:rsidRDefault="00F64A66" w:rsidP="00F64A66">
      <w:pPr>
        <w:pStyle w:val="Passos"/>
        <w:ind w:left="0"/>
        <w:jc w:val="both"/>
      </w:pPr>
      <w:r w:rsidRPr="00F64A66">
        <w:t xml:space="preserve">                     </w:t>
      </w:r>
      <w:proofErr w:type="gramStart"/>
      <w:r w:rsidRPr="00F64A66">
        <w:t>uso</w:t>
      </w:r>
      <w:proofErr w:type="gramEnd"/>
      <w:r w:rsidRPr="00F64A66">
        <w:t xml:space="preserve"> </w:t>
      </w:r>
      <w:r w:rsidR="007254D7" w:rsidRPr="007254D7">
        <w:rPr>
          <w:i/>
          <w:u w:val="single"/>
        </w:rPr>
        <w:t>ARRUC0125 - Gerar Pagamento do Simples Nacional</w:t>
      </w:r>
      <w:r w:rsidRPr="00F64A66">
        <w:t>.</w:t>
      </w:r>
    </w:p>
    <w:p w14:paraId="24800007" w14:textId="77777777" w:rsidR="00F64A66" w:rsidRPr="00F64A66" w:rsidRDefault="00F64A66" w:rsidP="00F64A66">
      <w:pPr>
        <w:pStyle w:val="Passos"/>
      </w:pPr>
    </w:p>
    <w:p w14:paraId="5D8DE1BC" w14:textId="77777777" w:rsidR="00F64A66" w:rsidRPr="00F64A66" w:rsidRDefault="00F64A66" w:rsidP="00F64A66">
      <w:pPr>
        <w:pStyle w:val="Passos"/>
        <w:rPr>
          <w:b/>
        </w:rPr>
      </w:pPr>
      <w:r w:rsidRPr="00F64A66">
        <w:rPr>
          <w:b/>
        </w:rPr>
        <w:t>A4 – MAXIMO DE REGISTROS PARA A VÁRIAVEL ORDEM LOTE</w:t>
      </w:r>
    </w:p>
    <w:p w14:paraId="2719D74B" w14:textId="77777777" w:rsidR="00F64A66" w:rsidRPr="00F64A66" w:rsidRDefault="00F64A66" w:rsidP="00DA7A53">
      <w:pPr>
        <w:pStyle w:val="Passos"/>
        <w:numPr>
          <w:ilvl w:val="1"/>
          <w:numId w:val="10"/>
        </w:numPr>
        <w:jc w:val="both"/>
      </w:pPr>
      <w:r w:rsidRPr="00F64A66">
        <w:t xml:space="preserve">No Passo </w:t>
      </w:r>
      <w:r w:rsidRPr="00F64A66">
        <w:fldChar w:fldCharType="begin"/>
      </w:r>
      <w:r w:rsidRPr="00F64A66">
        <w:instrText xml:space="preserve"> REF _Ref449686964 \r \h </w:instrText>
      </w:r>
      <w:r w:rsidRPr="00F64A66">
        <w:fldChar w:fldCharType="separate"/>
      </w:r>
      <w:r w:rsidRPr="00F64A66">
        <w:t>10</w:t>
      </w:r>
      <w:r w:rsidRPr="00F64A66">
        <w:fldChar w:fldCharType="end"/>
      </w:r>
      <w:r w:rsidRPr="00F64A66">
        <w:t xml:space="preserve"> do Fluxo Principal, o sistema verificou que chegou ao total de 999 registros para o TPAR;</w:t>
      </w:r>
    </w:p>
    <w:p w14:paraId="2565249A" w14:textId="77777777" w:rsidR="00F64A66" w:rsidRPr="00F64A66" w:rsidRDefault="00F64A66" w:rsidP="00DA7A53">
      <w:pPr>
        <w:pStyle w:val="Passos"/>
        <w:numPr>
          <w:ilvl w:val="1"/>
          <w:numId w:val="10"/>
        </w:numPr>
        <w:jc w:val="both"/>
      </w:pPr>
      <w:r w:rsidRPr="00F64A66">
        <w:t>O sistema Atualiza os Valores acumulados para o TPAR</w:t>
      </w:r>
    </w:p>
    <w:p w14:paraId="3439DEF2" w14:textId="77777777" w:rsidR="00F64A66" w:rsidRPr="00F64A66" w:rsidRDefault="00F64A66" w:rsidP="00DA7A53">
      <w:pPr>
        <w:pStyle w:val="Passos"/>
        <w:numPr>
          <w:ilvl w:val="0"/>
          <w:numId w:val="11"/>
        </w:numPr>
        <w:jc w:val="both"/>
      </w:pPr>
      <w:r w:rsidRPr="00F64A66">
        <w:t xml:space="preserve">Quantidade de documentos processados e valor arrecadado, </w:t>
      </w:r>
    </w:p>
    <w:p w14:paraId="2B2AA9D4" w14:textId="77777777" w:rsidR="00F64A66" w:rsidRPr="00F64A66" w:rsidRDefault="00F64A66" w:rsidP="00DA7A53">
      <w:pPr>
        <w:pStyle w:val="Passos"/>
        <w:numPr>
          <w:ilvl w:val="0"/>
          <w:numId w:val="11"/>
        </w:numPr>
        <w:jc w:val="both"/>
      </w:pPr>
      <w:r w:rsidRPr="00F64A66">
        <w:t>Quantidade de documentos rejeitados e valores rejeitados</w:t>
      </w:r>
    </w:p>
    <w:p w14:paraId="1EC20189" w14:textId="77777777" w:rsidR="00F64A66" w:rsidRPr="00F64A66" w:rsidRDefault="00F64A66" w:rsidP="00DA7A53">
      <w:pPr>
        <w:pStyle w:val="Passos"/>
        <w:numPr>
          <w:ilvl w:val="0"/>
          <w:numId w:val="11"/>
        </w:numPr>
        <w:jc w:val="both"/>
      </w:pPr>
      <w:r w:rsidRPr="00F64A66">
        <w:t>Situação do TPAR para Fechado.</w:t>
      </w:r>
    </w:p>
    <w:p w14:paraId="13C19E3E" w14:textId="77777777" w:rsidR="00F64A66" w:rsidRPr="00F64A66" w:rsidRDefault="00F64A66" w:rsidP="00F64A66">
      <w:pPr>
        <w:pStyle w:val="Passos"/>
        <w:ind w:left="1069"/>
        <w:jc w:val="both"/>
      </w:pPr>
    </w:p>
    <w:p w14:paraId="05E07037" w14:textId="77777777" w:rsidR="00F64A66" w:rsidRPr="00F64A66" w:rsidRDefault="00F64A66" w:rsidP="00DA7A53">
      <w:pPr>
        <w:pStyle w:val="Passos"/>
        <w:numPr>
          <w:ilvl w:val="1"/>
          <w:numId w:val="10"/>
        </w:numPr>
        <w:jc w:val="both"/>
      </w:pPr>
      <w:r w:rsidRPr="00F64A66">
        <w:t>O Sistema Atualiza os Valores do BDAR</w:t>
      </w:r>
    </w:p>
    <w:p w14:paraId="0E3DB098" w14:textId="77777777" w:rsidR="00F64A66" w:rsidRPr="00F64A66" w:rsidRDefault="00F64A66" w:rsidP="00F64A66">
      <w:pPr>
        <w:pStyle w:val="Passos"/>
        <w:jc w:val="both"/>
      </w:pPr>
      <w:r w:rsidRPr="00F64A66">
        <w:t xml:space="preserve">        O Sistema vai totalizar os valores das variáveis acumulados com os já existentes </w:t>
      </w:r>
    </w:p>
    <w:p w14:paraId="6FAC7D0D" w14:textId="77777777" w:rsidR="00F64A66" w:rsidRPr="00F64A66" w:rsidRDefault="00F64A66" w:rsidP="00F64A66">
      <w:pPr>
        <w:pStyle w:val="Passos"/>
        <w:jc w:val="both"/>
      </w:pPr>
      <w:r w:rsidRPr="00F64A66">
        <w:t xml:space="preserve">        </w:t>
      </w:r>
      <w:proofErr w:type="gramStart"/>
      <w:r w:rsidRPr="00F64A66">
        <w:t>no</w:t>
      </w:r>
      <w:proofErr w:type="gramEnd"/>
      <w:r w:rsidRPr="00F64A66">
        <w:t xml:space="preserve"> BDAR criado.</w:t>
      </w:r>
    </w:p>
    <w:p w14:paraId="474640A7" w14:textId="77777777" w:rsidR="00F64A66" w:rsidRPr="00F64A66" w:rsidRDefault="00F64A66" w:rsidP="00DA7A53">
      <w:pPr>
        <w:pStyle w:val="Passos"/>
        <w:numPr>
          <w:ilvl w:val="1"/>
          <w:numId w:val="10"/>
        </w:numPr>
        <w:jc w:val="both"/>
      </w:pPr>
      <w:r w:rsidRPr="00F64A66">
        <w:t>O sistema cria um novo TPAR.</w:t>
      </w:r>
    </w:p>
    <w:p w14:paraId="6D2B13EB" w14:textId="154C1A81" w:rsidR="00F64A66" w:rsidRPr="00F64A66" w:rsidRDefault="007254D7" w:rsidP="00F64A66">
      <w:pPr>
        <w:pStyle w:val="Passos"/>
        <w:ind w:left="1069"/>
        <w:jc w:val="both"/>
      </w:pPr>
      <w:r>
        <w:rPr>
          <w:b/>
        </w:rPr>
        <w:t>ARRRN01</w:t>
      </w:r>
      <w:r w:rsidRPr="0023022E">
        <w:rPr>
          <w:b/>
        </w:rPr>
        <w:t>14</w:t>
      </w:r>
      <w:r>
        <w:rPr>
          <w:b/>
        </w:rPr>
        <w:t xml:space="preserve"> - Criar TP</w:t>
      </w:r>
      <w:r w:rsidRPr="004B76C9">
        <w:rPr>
          <w:b/>
        </w:rPr>
        <w:t>AR</w:t>
      </w:r>
      <w:r>
        <w:rPr>
          <w:b/>
        </w:rPr>
        <w:t xml:space="preserve"> Arrecadação</w:t>
      </w:r>
    </w:p>
    <w:p w14:paraId="28A802A0" w14:textId="77777777" w:rsidR="00F64A66" w:rsidRPr="00F64A66" w:rsidRDefault="00F64A66" w:rsidP="00DA7A53">
      <w:pPr>
        <w:pStyle w:val="Passos"/>
        <w:numPr>
          <w:ilvl w:val="1"/>
          <w:numId w:val="10"/>
        </w:numPr>
        <w:jc w:val="both"/>
      </w:pPr>
      <w:r w:rsidRPr="00F64A66">
        <w:t>O sistema inicializa as variáveis para serem acumuladas no novo TPAR:</w:t>
      </w:r>
    </w:p>
    <w:p w14:paraId="50798F76" w14:textId="77777777" w:rsidR="00F64A66" w:rsidRPr="00F64A66" w:rsidRDefault="00F64A66" w:rsidP="00DA7A53">
      <w:pPr>
        <w:pStyle w:val="Passos"/>
        <w:numPr>
          <w:ilvl w:val="0"/>
          <w:numId w:val="12"/>
        </w:numPr>
      </w:pPr>
      <w:r w:rsidRPr="00F64A66">
        <w:t>ORDEM_TPAR</w:t>
      </w:r>
    </w:p>
    <w:p w14:paraId="62818BD0" w14:textId="77777777" w:rsidR="00F64A66" w:rsidRPr="00F64A66" w:rsidRDefault="00F64A66" w:rsidP="00DA7A53">
      <w:pPr>
        <w:pStyle w:val="Passos"/>
        <w:numPr>
          <w:ilvl w:val="0"/>
          <w:numId w:val="12"/>
        </w:numPr>
      </w:pPr>
      <w:r w:rsidRPr="00F64A66">
        <w:t>QUANTIDADE DE DOCUMENTOS</w:t>
      </w:r>
    </w:p>
    <w:p w14:paraId="1EDDA49F" w14:textId="77777777" w:rsidR="00F64A66" w:rsidRPr="00F64A66" w:rsidRDefault="00F64A66" w:rsidP="00DA7A53">
      <w:pPr>
        <w:pStyle w:val="Passos"/>
        <w:numPr>
          <w:ilvl w:val="0"/>
          <w:numId w:val="12"/>
        </w:numPr>
      </w:pPr>
      <w:r w:rsidRPr="00F64A66">
        <w:t>QUANTIDADE REJEITADA</w:t>
      </w:r>
    </w:p>
    <w:p w14:paraId="38013D7B" w14:textId="77777777" w:rsidR="00F64A66" w:rsidRPr="00F64A66" w:rsidRDefault="00F64A66" w:rsidP="00DA7A53">
      <w:pPr>
        <w:pStyle w:val="Passos"/>
        <w:numPr>
          <w:ilvl w:val="0"/>
          <w:numId w:val="12"/>
        </w:numPr>
      </w:pPr>
      <w:r w:rsidRPr="00F64A66">
        <w:t>VALOR TOTAL DOS DOCUMENTOS</w:t>
      </w:r>
    </w:p>
    <w:p w14:paraId="22A069BB" w14:textId="77777777" w:rsidR="00F64A66" w:rsidRPr="00F64A66" w:rsidRDefault="00F64A66" w:rsidP="00DA7A53">
      <w:pPr>
        <w:pStyle w:val="Passos"/>
        <w:numPr>
          <w:ilvl w:val="0"/>
          <w:numId w:val="12"/>
        </w:numPr>
      </w:pPr>
      <w:r w:rsidRPr="00F64A66">
        <w:t>VALOR TOTAL REJEITADOS</w:t>
      </w:r>
    </w:p>
    <w:p w14:paraId="7F0500CC" w14:textId="77777777" w:rsidR="00F64A66" w:rsidRPr="00F64A66" w:rsidRDefault="00F64A66" w:rsidP="00DA7A53">
      <w:pPr>
        <w:pStyle w:val="Passos"/>
        <w:numPr>
          <w:ilvl w:val="1"/>
          <w:numId w:val="10"/>
        </w:numPr>
        <w:jc w:val="both"/>
      </w:pPr>
      <w:r w:rsidRPr="00F64A66">
        <w:t xml:space="preserve">O Sistema retorna o passo </w:t>
      </w:r>
      <w:r w:rsidRPr="00F64A66">
        <w:fldChar w:fldCharType="begin"/>
      </w:r>
      <w:r w:rsidRPr="00F64A66">
        <w:instrText xml:space="preserve"> REF _Ref449687529 \r \h </w:instrText>
      </w:r>
      <w:r w:rsidRPr="00F64A66">
        <w:fldChar w:fldCharType="separate"/>
      </w:r>
      <w:r w:rsidRPr="00F64A66">
        <w:t>11</w:t>
      </w:r>
      <w:r w:rsidRPr="00F64A66">
        <w:fldChar w:fldCharType="end"/>
      </w:r>
      <w:r w:rsidRPr="00F64A66">
        <w:t xml:space="preserve"> do fluxo Principal.</w:t>
      </w:r>
    </w:p>
    <w:p w14:paraId="1C576B75" w14:textId="77777777" w:rsidR="009C5755" w:rsidRPr="00F64A66" w:rsidRDefault="009C5755" w:rsidP="00587EFF">
      <w:pPr>
        <w:pStyle w:val="Passos"/>
        <w:jc w:val="both"/>
      </w:pPr>
    </w:p>
    <w:p w14:paraId="309AF4A1" w14:textId="77777777" w:rsidR="007B3F77" w:rsidRPr="00F64A66" w:rsidRDefault="007B3F77" w:rsidP="007B3F77">
      <w:pPr>
        <w:pStyle w:val="Ttulo2"/>
        <w:rPr>
          <w:lang w:val="pt-BR"/>
        </w:rPr>
      </w:pPr>
      <w:bookmarkStart w:id="30" w:name="_Toc450316136"/>
      <w:r w:rsidRPr="00F64A66">
        <w:rPr>
          <w:lang w:val="pt-BR"/>
        </w:rPr>
        <w:t>Fluxos de Exceção</w:t>
      </w:r>
      <w:bookmarkEnd w:id="27"/>
      <w:bookmarkEnd w:id="30"/>
    </w:p>
    <w:p w14:paraId="77EC1711" w14:textId="77777777" w:rsidR="00F64A66" w:rsidRPr="00F64A66" w:rsidRDefault="00F64A66" w:rsidP="00F64A66">
      <w:pPr>
        <w:jc w:val="both"/>
        <w:rPr>
          <w:lang w:val="pt-BR"/>
        </w:rPr>
      </w:pPr>
      <w:proofErr w:type="gramStart"/>
      <w:r w:rsidRPr="00F64A66">
        <w:rPr>
          <w:lang w:val="pt-BR"/>
        </w:rPr>
        <w:t>Não Aplicável</w:t>
      </w:r>
      <w:proofErr w:type="gramEnd"/>
      <w:r w:rsidRPr="00F64A66">
        <w:rPr>
          <w:lang w:val="pt-BR"/>
        </w:rPr>
        <w:t>.</w:t>
      </w:r>
    </w:p>
    <w:p w14:paraId="71611E95" w14:textId="77777777" w:rsidR="00C852CE" w:rsidRPr="00F64A66" w:rsidRDefault="00C852CE" w:rsidP="00F64A66">
      <w:pPr>
        <w:pStyle w:val="Passos"/>
        <w:jc w:val="both"/>
      </w:pPr>
    </w:p>
    <w:p w14:paraId="53EBA6A8" w14:textId="77777777" w:rsidR="007B3F77" w:rsidRPr="00F64A66" w:rsidRDefault="007B3F77" w:rsidP="007B3F77">
      <w:pPr>
        <w:pStyle w:val="Ttulo2"/>
        <w:rPr>
          <w:lang w:val="pt-BR"/>
        </w:rPr>
      </w:pPr>
      <w:bookmarkStart w:id="31" w:name="_Toc408584583"/>
      <w:bookmarkStart w:id="32" w:name="_Toc450316137"/>
      <w:r w:rsidRPr="00F64A66">
        <w:rPr>
          <w:lang w:val="pt-BR"/>
        </w:rPr>
        <w:t>Pós-condição</w:t>
      </w:r>
      <w:bookmarkEnd w:id="31"/>
      <w:bookmarkEnd w:id="32"/>
    </w:p>
    <w:p w14:paraId="6CD5DAE4" w14:textId="77777777" w:rsidR="00F64A66" w:rsidRPr="00F64A66" w:rsidRDefault="00F64A66" w:rsidP="00F64A66">
      <w:pPr>
        <w:jc w:val="both"/>
        <w:rPr>
          <w:lang w:val="pt-BR"/>
        </w:rPr>
      </w:pPr>
      <w:proofErr w:type="gramStart"/>
      <w:r w:rsidRPr="00F64A66">
        <w:rPr>
          <w:lang w:val="pt-BR"/>
        </w:rPr>
        <w:t>Não Aplicável</w:t>
      </w:r>
      <w:proofErr w:type="gramEnd"/>
      <w:r w:rsidRPr="00F64A66">
        <w:rPr>
          <w:lang w:val="pt-BR"/>
        </w:rPr>
        <w:t>.</w:t>
      </w:r>
    </w:p>
    <w:p w14:paraId="12654C7B" w14:textId="19BFEA62" w:rsidR="007B3F77" w:rsidRPr="00F64A66" w:rsidRDefault="007B3F77" w:rsidP="007B3F77">
      <w:pPr>
        <w:pStyle w:val="Explicao"/>
        <w:jc w:val="both"/>
        <w:rPr>
          <w:rFonts w:asciiTheme="minorHAnsi" w:hAnsiTheme="minorHAnsi"/>
          <w:i w:val="0"/>
          <w:color w:val="auto"/>
          <w:sz w:val="24"/>
          <w:szCs w:val="24"/>
        </w:rPr>
      </w:pPr>
    </w:p>
    <w:p w14:paraId="5333CF2B" w14:textId="6DD19CA7" w:rsidR="007B3F77" w:rsidRPr="00F64A66" w:rsidRDefault="007B3F77" w:rsidP="007B3F77">
      <w:pPr>
        <w:pStyle w:val="Ttulo2"/>
        <w:rPr>
          <w:lang w:val="pt-BR"/>
        </w:rPr>
      </w:pPr>
      <w:bookmarkStart w:id="33" w:name="_Toc101248490"/>
      <w:bookmarkStart w:id="34" w:name="_Toc102377895"/>
      <w:bookmarkStart w:id="35" w:name="_Toc408584588"/>
      <w:bookmarkStart w:id="36" w:name="_Toc450316138"/>
      <w:bookmarkEnd w:id="28"/>
      <w:bookmarkEnd w:id="29"/>
      <w:r w:rsidRPr="00F64A66">
        <w:rPr>
          <w:lang w:val="pt-BR"/>
        </w:rPr>
        <w:t>Requisitos Especiais</w:t>
      </w:r>
      <w:bookmarkEnd w:id="33"/>
      <w:bookmarkEnd w:id="34"/>
      <w:bookmarkEnd w:id="35"/>
      <w:bookmarkEnd w:id="36"/>
    </w:p>
    <w:p w14:paraId="6F23D282" w14:textId="77777777" w:rsidR="00F64A66" w:rsidRPr="00F64A66" w:rsidRDefault="00F64A66" w:rsidP="00F64A66">
      <w:pPr>
        <w:jc w:val="both"/>
        <w:rPr>
          <w:lang w:val="pt-BR"/>
        </w:rPr>
      </w:pPr>
      <w:proofErr w:type="gramStart"/>
      <w:r w:rsidRPr="00F64A66">
        <w:rPr>
          <w:lang w:val="pt-BR"/>
        </w:rPr>
        <w:t>Não Aplicável</w:t>
      </w:r>
      <w:proofErr w:type="gramEnd"/>
      <w:r w:rsidRPr="00F64A66">
        <w:rPr>
          <w:lang w:val="pt-BR"/>
        </w:rPr>
        <w:t>.</w:t>
      </w:r>
    </w:p>
    <w:p w14:paraId="02ADCD83" w14:textId="77777777" w:rsidR="001404DC" w:rsidRPr="00F64A66" w:rsidRDefault="001404DC" w:rsidP="001404DC">
      <w:pPr>
        <w:jc w:val="both"/>
        <w:rPr>
          <w:lang w:val="pt-BR"/>
        </w:rPr>
      </w:pPr>
    </w:p>
    <w:p w14:paraId="52E0053F" w14:textId="77777777" w:rsidR="007B3F77" w:rsidRPr="00F64A66" w:rsidRDefault="007B3F77" w:rsidP="007B3F77">
      <w:pPr>
        <w:pStyle w:val="Ttulo2"/>
        <w:rPr>
          <w:lang w:val="pt-BR"/>
        </w:rPr>
      </w:pPr>
      <w:bookmarkStart w:id="37" w:name="_Toc450316139"/>
      <w:r w:rsidRPr="00F64A66">
        <w:rPr>
          <w:lang w:val="pt-BR"/>
        </w:rPr>
        <w:lastRenderedPageBreak/>
        <w:t>Layout das Páginas de Entrada ou Saída</w:t>
      </w:r>
      <w:bookmarkEnd w:id="37"/>
    </w:p>
    <w:p w14:paraId="1894ED94" w14:textId="77777777" w:rsidR="00F64A66" w:rsidRPr="00F64A66" w:rsidRDefault="00F64A66" w:rsidP="00F64A66">
      <w:pPr>
        <w:rPr>
          <w:lang w:val="pt-BR"/>
        </w:rPr>
      </w:pPr>
    </w:p>
    <w:p w14:paraId="246B1238" w14:textId="77777777" w:rsidR="00F64A66" w:rsidRPr="00F64A66" w:rsidRDefault="00F64A66" w:rsidP="00F64A66">
      <w:pPr>
        <w:rPr>
          <w:b/>
          <w:lang w:val="pt-BR"/>
        </w:rPr>
      </w:pPr>
      <w:r w:rsidRPr="00F64A66">
        <w:rPr>
          <w:b/>
          <w:lang w:val="pt-BR"/>
        </w:rPr>
        <w:t xml:space="preserve">TABELA – </w:t>
      </w:r>
      <w:proofErr w:type="gramStart"/>
      <w:r w:rsidRPr="00F64A66">
        <w:rPr>
          <w:b/>
          <w:lang w:val="pt-BR"/>
        </w:rPr>
        <w:t>TA</w:t>
      </w:r>
      <w:proofErr w:type="gramEnd"/>
      <w:r w:rsidRPr="00F64A66">
        <w:rPr>
          <w:b/>
          <w:lang w:val="pt-BR"/>
        </w:rPr>
        <w:t>_PAGOS_ARREC</w:t>
      </w:r>
    </w:p>
    <w:tbl>
      <w:tblPr>
        <w:tblW w:w="0" w:type="auto"/>
        <w:tblInd w:w="6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02"/>
        <w:gridCol w:w="4235"/>
      </w:tblGrid>
      <w:tr w:rsidR="00F64A66" w:rsidRPr="00F64A66" w14:paraId="6842CFB2" w14:textId="77777777" w:rsidTr="00483F7F">
        <w:tc>
          <w:tcPr>
            <w:tcW w:w="4250" w:type="dxa"/>
          </w:tcPr>
          <w:p w14:paraId="3AA6C4D0" w14:textId="77777777" w:rsidR="00F64A66" w:rsidRPr="00F64A66" w:rsidRDefault="00F64A66" w:rsidP="001B36E5">
            <w:pPr>
              <w:spacing w:after="0"/>
              <w:ind w:left="0"/>
              <w:jc w:val="center"/>
              <w:rPr>
                <w:lang w:val="pt-BR"/>
              </w:rPr>
            </w:pPr>
            <w:r w:rsidRPr="00F64A66">
              <w:rPr>
                <w:lang w:val="pt-BR"/>
              </w:rPr>
              <w:t>Campo do Processamento</w:t>
            </w:r>
          </w:p>
        </w:tc>
        <w:tc>
          <w:tcPr>
            <w:tcW w:w="4313" w:type="dxa"/>
          </w:tcPr>
          <w:p w14:paraId="2AD92A91" w14:textId="77777777" w:rsidR="00F64A66" w:rsidRPr="00F64A66" w:rsidRDefault="00F64A66" w:rsidP="001B36E5">
            <w:pPr>
              <w:spacing w:after="0"/>
              <w:ind w:left="0"/>
              <w:jc w:val="center"/>
              <w:rPr>
                <w:lang w:val="pt-BR"/>
              </w:rPr>
            </w:pPr>
            <w:r w:rsidRPr="00F64A66">
              <w:rPr>
                <w:lang w:val="pt-BR"/>
              </w:rPr>
              <w:t>Campo da Tabela</w:t>
            </w:r>
          </w:p>
        </w:tc>
      </w:tr>
      <w:tr w:rsidR="00F64A66" w:rsidRPr="00F64A66" w14:paraId="69BE09B9" w14:textId="77777777" w:rsidTr="00483F7F">
        <w:tc>
          <w:tcPr>
            <w:tcW w:w="4250" w:type="dxa"/>
          </w:tcPr>
          <w:p w14:paraId="6626C364" w14:textId="77777777" w:rsidR="00F64A66" w:rsidRPr="00F64A66" w:rsidRDefault="00F64A66" w:rsidP="001B36E5">
            <w:pPr>
              <w:spacing w:after="0"/>
              <w:ind w:left="0"/>
              <w:rPr>
                <w:lang w:val="pt-BR"/>
              </w:rPr>
            </w:pPr>
            <w:r w:rsidRPr="00F64A66">
              <w:rPr>
                <w:szCs w:val="24"/>
                <w:lang w:val="pt-BR"/>
              </w:rPr>
              <w:t>Ordem do lote</w:t>
            </w:r>
          </w:p>
        </w:tc>
        <w:tc>
          <w:tcPr>
            <w:tcW w:w="4313" w:type="dxa"/>
          </w:tcPr>
          <w:p w14:paraId="7822CA76" w14:textId="77777777" w:rsidR="00F64A66" w:rsidRPr="00F64A66" w:rsidRDefault="00F64A66" w:rsidP="001B36E5">
            <w:pPr>
              <w:widowControl/>
              <w:autoSpaceDE/>
              <w:autoSpaceDN/>
              <w:spacing w:after="0"/>
              <w:ind w:left="0"/>
              <w:rPr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F64A66">
              <w:rPr>
                <w:snapToGrid/>
                <w:color w:val="000000"/>
                <w:sz w:val="22"/>
                <w:szCs w:val="22"/>
                <w:lang w:val="pt-BR" w:eastAsia="pt-BR"/>
              </w:rPr>
              <w:t>ORDEM_LOTE</w:t>
            </w:r>
          </w:p>
        </w:tc>
      </w:tr>
      <w:tr w:rsidR="00F64A66" w:rsidRPr="00F64A66" w14:paraId="791F56F8" w14:textId="77777777" w:rsidTr="00483F7F">
        <w:tc>
          <w:tcPr>
            <w:tcW w:w="4250" w:type="dxa"/>
          </w:tcPr>
          <w:p w14:paraId="3A87FDF6" w14:textId="77777777" w:rsidR="00F64A66" w:rsidRPr="00F64A66" w:rsidRDefault="00F64A66" w:rsidP="001B36E5">
            <w:pPr>
              <w:spacing w:after="0"/>
              <w:ind w:left="0"/>
              <w:rPr>
                <w:lang w:val="pt-BR"/>
              </w:rPr>
            </w:pPr>
            <w:r w:rsidRPr="00F64A66">
              <w:rPr>
                <w:szCs w:val="24"/>
                <w:lang w:val="pt-BR"/>
              </w:rPr>
              <w:t>Inscrição Estadual/CPF/CNPJ</w:t>
            </w:r>
          </w:p>
        </w:tc>
        <w:tc>
          <w:tcPr>
            <w:tcW w:w="4313" w:type="dxa"/>
          </w:tcPr>
          <w:p w14:paraId="0E269498" w14:textId="77777777" w:rsidR="00F64A66" w:rsidRPr="00F64A66" w:rsidRDefault="00F64A66" w:rsidP="001B36E5">
            <w:pPr>
              <w:widowControl/>
              <w:autoSpaceDE/>
              <w:autoSpaceDN/>
              <w:spacing w:after="0"/>
              <w:ind w:left="0"/>
              <w:rPr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F64A66">
              <w:rPr>
                <w:snapToGrid/>
                <w:color w:val="000000"/>
                <w:sz w:val="22"/>
                <w:szCs w:val="22"/>
                <w:lang w:val="pt-BR" w:eastAsia="pt-BR"/>
              </w:rPr>
              <w:t>ID_PESSOA</w:t>
            </w:r>
          </w:p>
        </w:tc>
      </w:tr>
      <w:tr w:rsidR="00F64A66" w:rsidRPr="00F64A66" w14:paraId="4E15C684" w14:textId="77777777" w:rsidTr="00483F7F">
        <w:tc>
          <w:tcPr>
            <w:tcW w:w="4250" w:type="dxa"/>
          </w:tcPr>
          <w:p w14:paraId="42585A6F" w14:textId="77777777" w:rsidR="00F64A66" w:rsidRPr="00F64A66" w:rsidRDefault="00F64A66" w:rsidP="001B36E5">
            <w:pPr>
              <w:spacing w:after="0"/>
              <w:ind w:left="0"/>
              <w:rPr>
                <w:lang w:val="pt-BR"/>
              </w:rPr>
            </w:pPr>
            <w:r w:rsidRPr="00F64A66">
              <w:rPr>
                <w:szCs w:val="24"/>
                <w:lang w:val="pt-BR"/>
              </w:rPr>
              <w:t>Tipo de Pessoa (Física ou Jurídica)</w:t>
            </w:r>
          </w:p>
        </w:tc>
        <w:tc>
          <w:tcPr>
            <w:tcW w:w="4313" w:type="dxa"/>
          </w:tcPr>
          <w:p w14:paraId="5292355B" w14:textId="77777777" w:rsidR="00F64A66" w:rsidRPr="00F64A66" w:rsidRDefault="00F64A66" w:rsidP="001B36E5">
            <w:pPr>
              <w:widowControl/>
              <w:autoSpaceDE/>
              <w:autoSpaceDN/>
              <w:spacing w:after="0"/>
              <w:ind w:left="0"/>
              <w:rPr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F64A66">
              <w:rPr>
                <w:snapToGrid/>
                <w:color w:val="000000"/>
                <w:sz w:val="22"/>
                <w:szCs w:val="22"/>
                <w:lang w:val="pt-BR" w:eastAsia="pt-BR"/>
              </w:rPr>
              <w:t>TIPO_PESSOA</w:t>
            </w:r>
          </w:p>
        </w:tc>
      </w:tr>
      <w:tr w:rsidR="00F64A66" w:rsidRPr="00F64A66" w14:paraId="20CFA86A" w14:textId="77777777" w:rsidTr="00483F7F">
        <w:tc>
          <w:tcPr>
            <w:tcW w:w="4250" w:type="dxa"/>
          </w:tcPr>
          <w:p w14:paraId="346D835B" w14:textId="77777777" w:rsidR="00F64A66" w:rsidRPr="00F64A66" w:rsidRDefault="00F64A66" w:rsidP="001B36E5">
            <w:pPr>
              <w:spacing w:after="0"/>
              <w:ind w:left="0"/>
              <w:rPr>
                <w:szCs w:val="24"/>
                <w:lang w:val="pt-BR"/>
              </w:rPr>
            </w:pPr>
            <w:r w:rsidRPr="00F64A66">
              <w:rPr>
                <w:szCs w:val="24"/>
                <w:lang w:val="pt-BR"/>
              </w:rPr>
              <w:t>Período de Referência do Débito</w:t>
            </w:r>
          </w:p>
        </w:tc>
        <w:tc>
          <w:tcPr>
            <w:tcW w:w="4313" w:type="dxa"/>
          </w:tcPr>
          <w:p w14:paraId="685505E2" w14:textId="77777777" w:rsidR="00F64A66" w:rsidRPr="00F64A66" w:rsidRDefault="00F64A66" w:rsidP="001B36E5">
            <w:pPr>
              <w:widowControl/>
              <w:autoSpaceDE/>
              <w:autoSpaceDN/>
              <w:spacing w:after="0"/>
              <w:ind w:left="0"/>
              <w:rPr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F64A66">
              <w:rPr>
                <w:snapToGrid/>
                <w:color w:val="000000"/>
                <w:sz w:val="22"/>
                <w:szCs w:val="22"/>
                <w:lang w:val="pt-BR" w:eastAsia="pt-BR"/>
              </w:rPr>
              <w:t>PERIODO_REFERENCIA</w:t>
            </w:r>
          </w:p>
        </w:tc>
      </w:tr>
      <w:tr w:rsidR="00F64A66" w:rsidRPr="00F64A66" w14:paraId="310DC578" w14:textId="77777777" w:rsidTr="00483F7F">
        <w:tc>
          <w:tcPr>
            <w:tcW w:w="4250" w:type="dxa"/>
          </w:tcPr>
          <w:p w14:paraId="597CA0E8" w14:textId="77777777" w:rsidR="00F64A66" w:rsidRPr="00F64A66" w:rsidRDefault="00F64A66" w:rsidP="001B36E5">
            <w:pPr>
              <w:spacing w:after="0"/>
              <w:ind w:left="0"/>
              <w:rPr>
                <w:szCs w:val="24"/>
                <w:lang w:val="pt-BR"/>
              </w:rPr>
            </w:pPr>
            <w:r w:rsidRPr="00F64A66">
              <w:rPr>
                <w:szCs w:val="24"/>
                <w:lang w:val="pt-BR"/>
              </w:rPr>
              <w:t>Código da Receita</w:t>
            </w:r>
          </w:p>
        </w:tc>
        <w:tc>
          <w:tcPr>
            <w:tcW w:w="4313" w:type="dxa"/>
          </w:tcPr>
          <w:p w14:paraId="1D35B92D" w14:textId="77777777" w:rsidR="00F64A66" w:rsidRPr="00F64A66" w:rsidRDefault="00F64A66" w:rsidP="001B36E5">
            <w:pPr>
              <w:widowControl/>
              <w:autoSpaceDE/>
              <w:autoSpaceDN/>
              <w:spacing w:after="0"/>
              <w:ind w:left="0"/>
              <w:rPr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F64A66">
              <w:rPr>
                <w:snapToGrid/>
                <w:color w:val="000000"/>
                <w:sz w:val="22"/>
                <w:szCs w:val="22"/>
                <w:lang w:val="pt-BR" w:eastAsia="pt-BR"/>
              </w:rPr>
              <w:t>ID_RECEITA</w:t>
            </w:r>
          </w:p>
        </w:tc>
      </w:tr>
      <w:tr w:rsidR="00F64A66" w:rsidRPr="00F64A66" w14:paraId="1E9B78CE" w14:textId="77777777" w:rsidTr="00483F7F">
        <w:tc>
          <w:tcPr>
            <w:tcW w:w="4250" w:type="dxa"/>
          </w:tcPr>
          <w:p w14:paraId="785D696D" w14:textId="77777777" w:rsidR="00F64A66" w:rsidRPr="00F64A66" w:rsidRDefault="00F64A66" w:rsidP="001B36E5">
            <w:pPr>
              <w:spacing w:after="0"/>
              <w:ind w:left="0"/>
              <w:rPr>
                <w:szCs w:val="24"/>
                <w:lang w:val="pt-BR"/>
              </w:rPr>
            </w:pPr>
            <w:r w:rsidRPr="00F64A66">
              <w:rPr>
                <w:szCs w:val="24"/>
                <w:lang w:val="pt-BR"/>
              </w:rPr>
              <w:t>Número do Documento</w:t>
            </w:r>
          </w:p>
        </w:tc>
        <w:tc>
          <w:tcPr>
            <w:tcW w:w="4313" w:type="dxa"/>
          </w:tcPr>
          <w:p w14:paraId="32A27CD3" w14:textId="77777777" w:rsidR="00F64A66" w:rsidRPr="00F64A66" w:rsidRDefault="00F64A66" w:rsidP="001B36E5">
            <w:pPr>
              <w:widowControl/>
              <w:autoSpaceDE/>
              <w:autoSpaceDN/>
              <w:spacing w:after="0"/>
              <w:ind w:left="0"/>
              <w:rPr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F64A66">
              <w:rPr>
                <w:snapToGrid/>
                <w:color w:val="000000"/>
                <w:sz w:val="22"/>
                <w:szCs w:val="22"/>
                <w:lang w:val="pt-BR" w:eastAsia="pt-BR"/>
              </w:rPr>
              <w:t>DOCUMENTO</w:t>
            </w:r>
          </w:p>
        </w:tc>
      </w:tr>
      <w:tr w:rsidR="00F64A66" w:rsidRPr="00F64A66" w14:paraId="0812626F" w14:textId="77777777" w:rsidTr="00483F7F">
        <w:tc>
          <w:tcPr>
            <w:tcW w:w="4250" w:type="dxa"/>
          </w:tcPr>
          <w:p w14:paraId="4D763B9F" w14:textId="77777777" w:rsidR="00F64A66" w:rsidRPr="00F64A66" w:rsidRDefault="00F64A66" w:rsidP="001B36E5">
            <w:pPr>
              <w:spacing w:after="0"/>
              <w:ind w:left="0"/>
              <w:rPr>
                <w:szCs w:val="24"/>
                <w:lang w:val="pt-BR"/>
              </w:rPr>
            </w:pPr>
            <w:r w:rsidRPr="00F64A66">
              <w:rPr>
                <w:szCs w:val="24"/>
                <w:lang w:val="pt-BR"/>
              </w:rPr>
              <w:t>Número da Parcela</w:t>
            </w:r>
          </w:p>
        </w:tc>
        <w:tc>
          <w:tcPr>
            <w:tcW w:w="4313" w:type="dxa"/>
          </w:tcPr>
          <w:p w14:paraId="4BDA12DC" w14:textId="77777777" w:rsidR="00F64A66" w:rsidRPr="00F64A66" w:rsidRDefault="00F64A66" w:rsidP="001B36E5">
            <w:pPr>
              <w:widowControl/>
              <w:autoSpaceDE/>
              <w:autoSpaceDN/>
              <w:spacing w:after="0"/>
              <w:ind w:left="0"/>
              <w:rPr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F64A66">
              <w:rPr>
                <w:snapToGrid/>
                <w:color w:val="000000"/>
                <w:sz w:val="22"/>
                <w:szCs w:val="22"/>
                <w:lang w:val="pt-BR" w:eastAsia="pt-BR"/>
              </w:rPr>
              <w:t>NUMERO_PARCELA</w:t>
            </w:r>
          </w:p>
        </w:tc>
      </w:tr>
      <w:tr w:rsidR="00F64A66" w:rsidRPr="00F64A66" w14:paraId="417A4075" w14:textId="77777777" w:rsidTr="00483F7F">
        <w:tc>
          <w:tcPr>
            <w:tcW w:w="4250" w:type="dxa"/>
          </w:tcPr>
          <w:p w14:paraId="4456EE00" w14:textId="77777777" w:rsidR="00F64A66" w:rsidRPr="00F64A66" w:rsidRDefault="00F64A66" w:rsidP="001B36E5">
            <w:pPr>
              <w:spacing w:after="0"/>
              <w:ind w:left="0"/>
              <w:rPr>
                <w:szCs w:val="24"/>
                <w:lang w:val="pt-BR"/>
              </w:rPr>
            </w:pPr>
            <w:r w:rsidRPr="00F64A66">
              <w:rPr>
                <w:szCs w:val="24"/>
                <w:lang w:val="pt-BR"/>
              </w:rPr>
              <w:t>Data do Vencimento do Pagamento</w:t>
            </w:r>
          </w:p>
        </w:tc>
        <w:tc>
          <w:tcPr>
            <w:tcW w:w="4313" w:type="dxa"/>
          </w:tcPr>
          <w:p w14:paraId="55F5603F" w14:textId="77777777" w:rsidR="00F64A66" w:rsidRPr="00F64A66" w:rsidRDefault="00F64A66" w:rsidP="001B36E5">
            <w:pPr>
              <w:widowControl/>
              <w:autoSpaceDE/>
              <w:autoSpaceDN/>
              <w:spacing w:after="0"/>
              <w:ind w:left="0"/>
              <w:rPr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F64A66">
              <w:rPr>
                <w:snapToGrid/>
                <w:color w:val="000000"/>
                <w:sz w:val="22"/>
                <w:szCs w:val="22"/>
                <w:lang w:val="pt-BR" w:eastAsia="pt-BR"/>
              </w:rPr>
              <w:t>DATA_VENCIMENTO_DARE</w:t>
            </w:r>
          </w:p>
        </w:tc>
      </w:tr>
      <w:tr w:rsidR="00F64A66" w:rsidRPr="00F64A66" w14:paraId="3AB23C09" w14:textId="77777777" w:rsidTr="00483F7F">
        <w:tc>
          <w:tcPr>
            <w:tcW w:w="4250" w:type="dxa"/>
          </w:tcPr>
          <w:p w14:paraId="0A078DBE" w14:textId="77777777" w:rsidR="00F64A66" w:rsidRPr="00F64A66" w:rsidRDefault="00F64A66" w:rsidP="001B36E5">
            <w:pPr>
              <w:spacing w:after="0"/>
              <w:ind w:left="0"/>
              <w:rPr>
                <w:szCs w:val="24"/>
                <w:lang w:val="pt-BR"/>
              </w:rPr>
            </w:pPr>
            <w:r w:rsidRPr="00F64A66">
              <w:rPr>
                <w:szCs w:val="24"/>
                <w:lang w:val="pt-BR"/>
              </w:rPr>
              <w:t>Valor Total</w:t>
            </w:r>
          </w:p>
        </w:tc>
        <w:tc>
          <w:tcPr>
            <w:tcW w:w="4313" w:type="dxa"/>
          </w:tcPr>
          <w:p w14:paraId="5ED55F34" w14:textId="77777777" w:rsidR="00F64A66" w:rsidRPr="00F64A66" w:rsidRDefault="00F64A66" w:rsidP="001B36E5">
            <w:pPr>
              <w:widowControl/>
              <w:autoSpaceDE/>
              <w:autoSpaceDN/>
              <w:spacing w:after="0"/>
              <w:ind w:left="0"/>
              <w:rPr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F64A66">
              <w:rPr>
                <w:snapToGrid/>
                <w:color w:val="000000"/>
                <w:sz w:val="22"/>
                <w:szCs w:val="22"/>
                <w:lang w:val="pt-BR" w:eastAsia="pt-BR"/>
              </w:rPr>
              <w:t>VALOR_TOTAL</w:t>
            </w:r>
          </w:p>
        </w:tc>
      </w:tr>
      <w:tr w:rsidR="00F64A66" w:rsidRPr="00F64A66" w14:paraId="2B9C0134" w14:textId="77777777" w:rsidTr="00483F7F">
        <w:tc>
          <w:tcPr>
            <w:tcW w:w="4250" w:type="dxa"/>
          </w:tcPr>
          <w:p w14:paraId="62B5FF8E" w14:textId="77777777" w:rsidR="00F64A66" w:rsidRPr="00F64A66" w:rsidRDefault="00F64A66" w:rsidP="001B36E5">
            <w:pPr>
              <w:spacing w:after="0"/>
              <w:ind w:left="0"/>
              <w:rPr>
                <w:szCs w:val="24"/>
                <w:lang w:val="pt-BR"/>
              </w:rPr>
            </w:pPr>
            <w:r w:rsidRPr="00F64A66">
              <w:rPr>
                <w:szCs w:val="24"/>
                <w:lang w:val="pt-BR"/>
              </w:rPr>
              <w:t>Valor Principal</w:t>
            </w:r>
          </w:p>
        </w:tc>
        <w:tc>
          <w:tcPr>
            <w:tcW w:w="4313" w:type="dxa"/>
          </w:tcPr>
          <w:p w14:paraId="7B19E611" w14:textId="77777777" w:rsidR="00F64A66" w:rsidRPr="00F64A66" w:rsidRDefault="00F64A66" w:rsidP="001B36E5">
            <w:pPr>
              <w:widowControl/>
              <w:autoSpaceDE/>
              <w:autoSpaceDN/>
              <w:spacing w:after="0"/>
              <w:ind w:left="0"/>
              <w:rPr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F64A66">
              <w:rPr>
                <w:snapToGrid/>
                <w:color w:val="000000"/>
                <w:sz w:val="22"/>
                <w:szCs w:val="22"/>
                <w:lang w:val="pt-BR" w:eastAsia="pt-BR"/>
              </w:rPr>
              <w:t>VALOR_PRINCIPAL</w:t>
            </w:r>
          </w:p>
        </w:tc>
      </w:tr>
      <w:tr w:rsidR="00F64A66" w:rsidRPr="00F64A66" w14:paraId="08E5AD42" w14:textId="77777777" w:rsidTr="00483F7F">
        <w:tc>
          <w:tcPr>
            <w:tcW w:w="4250" w:type="dxa"/>
          </w:tcPr>
          <w:p w14:paraId="1AE6F871" w14:textId="77777777" w:rsidR="00F64A66" w:rsidRPr="00F64A66" w:rsidRDefault="00F64A66" w:rsidP="001B36E5">
            <w:pPr>
              <w:spacing w:after="0"/>
              <w:ind w:left="0"/>
              <w:rPr>
                <w:szCs w:val="24"/>
                <w:lang w:val="pt-BR"/>
              </w:rPr>
            </w:pPr>
            <w:r w:rsidRPr="00F64A66">
              <w:rPr>
                <w:szCs w:val="24"/>
                <w:lang w:val="pt-BR"/>
              </w:rPr>
              <w:t>Valor Multa</w:t>
            </w:r>
          </w:p>
        </w:tc>
        <w:tc>
          <w:tcPr>
            <w:tcW w:w="4313" w:type="dxa"/>
          </w:tcPr>
          <w:p w14:paraId="29D5C4A5" w14:textId="77777777" w:rsidR="00F64A66" w:rsidRPr="00F64A66" w:rsidRDefault="00F64A66" w:rsidP="001B36E5">
            <w:pPr>
              <w:widowControl/>
              <w:autoSpaceDE/>
              <w:autoSpaceDN/>
              <w:spacing w:after="0"/>
              <w:ind w:left="0"/>
              <w:rPr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F64A66">
              <w:rPr>
                <w:snapToGrid/>
                <w:color w:val="000000"/>
                <w:sz w:val="22"/>
                <w:szCs w:val="22"/>
                <w:lang w:val="pt-BR" w:eastAsia="pt-BR"/>
              </w:rPr>
              <w:t>VALOR_MULTA</w:t>
            </w:r>
          </w:p>
        </w:tc>
      </w:tr>
      <w:tr w:rsidR="00F64A66" w:rsidRPr="00F64A66" w14:paraId="010F7ACE" w14:textId="77777777" w:rsidTr="00483F7F">
        <w:tc>
          <w:tcPr>
            <w:tcW w:w="4250" w:type="dxa"/>
          </w:tcPr>
          <w:p w14:paraId="6E34831B" w14:textId="77777777" w:rsidR="00F64A66" w:rsidRPr="00F64A66" w:rsidRDefault="00F64A66" w:rsidP="001B36E5">
            <w:pPr>
              <w:spacing w:after="0"/>
              <w:ind w:left="0"/>
              <w:rPr>
                <w:szCs w:val="24"/>
                <w:lang w:val="pt-BR"/>
              </w:rPr>
            </w:pPr>
            <w:r w:rsidRPr="00F64A66">
              <w:rPr>
                <w:szCs w:val="24"/>
                <w:lang w:val="pt-BR"/>
              </w:rPr>
              <w:t>Valor Juros</w:t>
            </w:r>
          </w:p>
        </w:tc>
        <w:tc>
          <w:tcPr>
            <w:tcW w:w="4313" w:type="dxa"/>
          </w:tcPr>
          <w:p w14:paraId="6F96A39C" w14:textId="77777777" w:rsidR="00F64A66" w:rsidRPr="00F64A66" w:rsidRDefault="00F64A66" w:rsidP="001B36E5">
            <w:pPr>
              <w:widowControl/>
              <w:autoSpaceDE/>
              <w:autoSpaceDN/>
              <w:spacing w:after="0"/>
              <w:ind w:left="0"/>
              <w:rPr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F64A66">
              <w:rPr>
                <w:snapToGrid/>
                <w:color w:val="000000"/>
                <w:sz w:val="22"/>
                <w:szCs w:val="22"/>
                <w:lang w:val="pt-BR" w:eastAsia="pt-BR"/>
              </w:rPr>
              <w:t>VALOR_JUROS</w:t>
            </w:r>
          </w:p>
        </w:tc>
      </w:tr>
      <w:tr w:rsidR="00F64A66" w:rsidRPr="00F64A66" w14:paraId="265F19A9" w14:textId="77777777" w:rsidTr="00483F7F">
        <w:tc>
          <w:tcPr>
            <w:tcW w:w="4250" w:type="dxa"/>
          </w:tcPr>
          <w:p w14:paraId="49E6F04D" w14:textId="77777777" w:rsidR="00F64A66" w:rsidRPr="00F64A66" w:rsidRDefault="00F64A66" w:rsidP="001B36E5">
            <w:pPr>
              <w:spacing w:after="0"/>
              <w:ind w:left="0"/>
              <w:rPr>
                <w:szCs w:val="24"/>
                <w:lang w:val="pt-BR"/>
              </w:rPr>
            </w:pPr>
            <w:r w:rsidRPr="00F64A66">
              <w:rPr>
                <w:szCs w:val="24"/>
                <w:lang w:val="pt-BR"/>
              </w:rPr>
              <w:t>Valor da Correção Monetária</w:t>
            </w:r>
          </w:p>
        </w:tc>
        <w:tc>
          <w:tcPr>
            <w:tcW w:w="4313" w:type="dxa"/>
          </w:tcPr>
          <w:p w14:paraId="3B9D8E0B" w14:textId="77777777" w:rsidR="00F64A66" w:rsidRPr="00F64A66" w:rsidRDefault="00F64A66" w:rsidP="001B36E5">
            <w:pPr>
              <w:widowControl/>
              <w:autoSpaceDE/>
              <w:autoSpaceDN/>
              <w:spacing w:after="0"/>
              <w:ind w:left="0"/>
              <w:rPr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F64A66">
              <w:rPr>
                <w:snapToGrid/>
                <w:color w:val="000000"/>
                <w:sz w:val="22"/>
                <w:szCs w:val="22"/>
                <w:lang w:val="pt-BR" w:eastAsia="pt-BR"/>
              </w:rPr>
              <w:t>VALOR_CORRECAO_MONETARIA</w:t>
            </w:r>
          </w:p>
        </w:tc>
      </w:tr>
      <w:tr w:rsidR="00F64A66" w:rsidRPr="00F64A66" w14:paraId="3D89243A" w14:textId="77777777" w:rsidTr="00483F7F">
        <w:tc>
          <w:tcPr>
            <w:tcW w:w="4250" w:type="dxa"/>
          </w:tcPr>
          <w:p w14:paraId="29681DD2" w14:textId="77777777" w:rsidR="00F64A66" w:rsidRPr="00F64A66" w:rsidRDefault="00F64A66" w:rsidP="001B36E5">
            <w:pPr>
              <w:spacing w:after="0"/>
              <w:ind w:left="0"/>
              <w:rPr>
                <w:szCs w:val="24"/>
                <w:lang w:val="pt-BR"/>
              </w:rPr>
            </w:pPr>
            <w:r w:rsidRPr="00F64A66">
              <w:rPr>
                <w:szCs w:val="24"/>
                <w:lang w:val="pt-BR"/>
              </w:rPr>
              <w:t>Origem do Pagamento:</w:t>
            </w:r>
          </w:p>
          <w:p w14:paraId="1A4CC853" w14:textId="77777777" w:rsidR="00F64A66" w:rsidRPr="00F64A66" w:rsidRDefault="00F64A66" w:rsidP="001B36E5">
            <w:pPr>
              <w:pStyle w:val="NormalWeb"/>
              <w:spacing w:before="0" w:beforeAutospacing="0" w:after="0" w:afterAutospacing="0"/>
            </w:pPr>
            <w:r w:rsidRPr="00F64A66">
              <w:t xml:space="preserve">Tipo de Formas de Recebimento de Cobranças de </w:t>
            </w:r>
            <w:proofErr w:type="gramStart"/>
            <w:r w:rsidRPr="00F64A66">
              <w:t>Tarifas :</w:t>
            </w:r>
            <w:proofErr w:type="gramEnd"/>
            <w:r w:rsidRPr="00F64A66">
              <w:t xml:space="preserve"> 1-Guiche de Caixa 2-Arrecadação Eletrônica 3-Internet 4-Outros Meios 5-Correspondente Bancário</w:t>
            </w:r>
          </w:p>
        </w:tc>
        <w:tc>
          <w:tcPr>
            <w:tcW w:w="4313" w:type="dxa"/>
          </w:tcPr>
          <w:p w14:paraId="0EADD320" w14:textId="77777777" w:rsidR="00F64A66" w:rsidRPr="00F64A66" w:rsidRDefault="00F64A66" w:rsidP="001B36E5">
            <w:pPr>
              <w:widowControl/>
              <w:autoSpaceDE/>
              <w:autoSpaceDN/>
              <w:spacing w:after="0"/>
              <w:ind w:left="0"/>
              <w:rPr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F64A66">
              <w:rPr>
                <w:snapToGrid/>
                <w:color w:val="000000"/>
                <w:sz w:val="22"/>
                <w:szCs w:val="22"/>
                <w:lang w:val="pt-BR" w:eastAsia="pt-BR"/>
              </w:rPr>
              <w:t>ORIGEM_PAGAMENTO</w:t>
            </w:r>
          </w:p>
        </w:tc>
      </w:tr>
      <w:tr w:rsidR="00F64A66" w:rsidRPr="00F64A66" w14:paraId="262BD7B4" w14:textId="77777777" w:rsidTr="00483F7F">
        <w:tc>
          <w:tcPr>
            <w:tcW w:w="4250" w:type="dxa"/>
          </w:tcPr>
          <w:p w14:paraId="513FA859" w14:textId="77777777" w:rsidR="00F64A66" w:rsidRPr="00F64A66" w:rsidRDefault="00F64A66" w:rsidP="001B36E5">
            <w:pPr>
              <w:spacing w:after="0"/>
              <w:ind w:left="0"/>
              <w:rPr>
                <w:szCs w:val="24"/>
                <w:lang w:val="pt-BR"/>
              </w:rPr>
            </w:pPr>
            <w:r w:rsidRPr="00F64A66">
              <w:rPr>
                <w:szCs w:val="24"/>
                <w:lang w:val="pt-BR"/>
              </w:rPr>
              <w:t>Situação do Pagamento</w:t>
            </w:r>
          </w:p>
          <w:p w14:paraId="122A5206" w14:textId="77777777" w:rsidR="00F64A66" w:rsidRPr="00F64A66" w:rsidRDefault="00F64A66" w:rsidP="001B36E5">
            <w:pPr>
              <w:spacing w:after="0"/>
              <w:ind w:left="0"/>
              <w:rPr>
                <w:szCs w:val="24"/>
                <w:lang w:val="pt-BR"/>
              </w:rPr>
            </w:pPr>
            <w:r w:rsidRPr="00F64A66">
              <w:rPr>
                <w:szCs w:val="24"/>
                <w:lang w:val="pt-BR"/>
              </w:rPr>
              <w:t>1 – ERRO; NULL – OK</w:t>
            </w:r>
          </w:p>
        </w:tc>
        <w:tc>
          <w:tcPr>
            <w:tcW w:w="4313" w:type="dxa"/>
          </w:tcPr>
          <w:p w14:paraId="7C997509" w14:textId="77777777" w:rsidR="00F64A66" w:rsidRPr="00F64A66" w:rsidRDefault="00F64A66" w:rsidP="001B36E5">
            <w:pPr>
              <w:widowControl/>
              <w:autoSpaceDE/>
              <w:autoSpaceDN/>
              <w:spacing w:after="0"/>
              <w:ind w:left="0"/>
              <w:rPr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F64A66">
              <w:rPr>
                <w:snapToGrid/>
                <w:color w:val="000000"/>
                <w:sz w:val="22"/>
                <w:szCs w:val="22"/>
                <w:lang w:val="pt-BR" w:eastAsia="pt-BR"/>
              </w:rPr>
              <w:t>SITUACAO_DARE</w:t>
            </w:r>
          </w:p>
        </w:tc>
      </w:tr>
      <w:tr w:rsidR="00F64A66" w:rsidRPr="00F64A66" w14:paraId="77F74464" w14:textId="77777777" w:rsidTr="00483F7F">
        <w:tc>
          <w:tcPr>
            <w:tcW w:w="4250" w:type="dxa"/>
          </w:tcPr>
          <w:p w14:paraId="7AFECA8F" w14:textId="77777777" w:rsidR="00F64A66" w:rsidRPr="00F64A66" w:rsidRDefault="00F64A66" w:rsidP="001B36E5">
            <w:pPr>
              <w:spacing w:after="0"/>
              <w:ind w:left="0"/>
              <w:rPr>
                <w:szCs w:val="24"/>
                <w:lang w:val="pt-BR"/>
              </w:rPr>
            </w:pPr>
            <w:r w:rsidRPr="00F64A66">
              <w:rPr>
                <w:szCs w:val="24"/>
                <w:lang w:val="pt-BR"/>
              </w:rPr>
              <w:t>Data da Transação no Banco</w:t>
            </w:r>
          </w:p>
        </w:tc>
        <w:tc>
          <w:tcPr>
            <w:tcW w:w="4313" w:type="dxa"/>
          </w:tcPr>
          <w:p w14:paraId="1BADDCAB" w14:textId="77777777" w:rsidR="00F64A66" w:rsidRPr="00F64A66" w:rsidRDefault="00F64A66" w:rsidP="001B36E5">
            <w:pPr>
              <w:widowControl/>
              <w:autoSpaceDE/>
              <w:autoSpaceDN/>
              <w:spacing w:after="0"/>
              <w:ind w:left="0"/>
              <w:rPr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F64A66">
              <w:rPr>
                <w:snapToGrid/>
                <w:color w:val="000000"/>
                <w:sz w:val="22"/>
                <w:szCs w:val="22"/>
                <w:lang w:val="pt-BR" w:eastAsia="pt-BR"/>
              </w:rPr>
              <w:t>DATA_TRANSACAO_BANCO</w:t>
            </w:r>
          </w:p>
        </w:tc>
      </w:tr>
      <w:tr w:rsidR="00F64A66" w:rsidRPr="00F64A66" w14:paraId="41E5CE4F" w14:textId="77777777" w:rsidTr="00483F7F">
        <w:tc>
          <w:tcPr>
            <w:tcW w:w="4250" w:type="dxa"/>
          </w:tcPr>
          <w:p w14:paraId="640799FA" w14:textId="77777777" w:rsidR="00F64A66" w:rsidRPr="00F64A66" w:rsidRDefault="00F64A66" w:rsidP="001B36E5">
            <w:pPr>
              <w:spacing w:after="0"/>
              <w:ind w:left="0"/>
              <w:rPr>
                <w:szCs w:val="24"/>
                <w:lang w:val="pt-BR"/>
              </w:rPr>
            </w:pPr>
            <w:r w:rsidRPr="00F64A66">
              <w:rPr>
                <w:szCs w:val="24"/>
                <w:lang w:val="pt-BR"/>
              </w:rPr>
              <w:t>Nº de Autenticação</w:t>
            </w:r>
          </w:p>
        </w:tc>
        <w:tc>
          <w:tcPr>
            <w:tcW w:w="4313" w:type="dxa"/>
          </w:tcPr>
          <w:p w14:paraId="12AAEA28" w14:textId="77777777" w:rsidR="00F64A66" w:rsidRPr="00F64A66" w:rsidRDefault="00F64A66" w:rsidP="001B36E5">
            <w:pPr>
              <w:widowControl/>
              <w:autoSpaceDE/>
              <w:autoSpaceDN/>
              <w:spacing w:after="0"/>
              <w:ind w:left="0"/>
              <w:rPr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F64A66">
              <w:rPr>
                <w:snapToGrid/>
                <w:color w:val="000000"/>
                <w:sz w:val="22"/>
                <w:szCs w:val="22"/>
                <w:lang w:val="pt-BR" w:eastAsia="pt-BR"/>
              </w:rPr>
              <w:t xml:space="preserve">NSU_BARRA </w:t>
            </w:r>
          </w:p>
        </w:tc>
      </w:tr>
      <w:tr w:rsidR="00F64A66" w:rsidRPr="00F64A66" w14:paraId="0F9346D0" w14:textId="77777777" w:rsidTr="00483F7F">
        <w:tc>
          <w:tcPr>
            <w:tcW w:w="4250" w:type="dxa"/>
          </w:tcPr>
          <w:p w14:paraId="28287502" w14:textId="77777777" w:rsidR="00F64A66" w:rsidRPr="00F64A66" w:rsidRDefault="00F64A66" w:rsidP="001B36E5">
            <w:pPr>
              <w:spacing w:after="0"/>
              <w:ind w:left="0"/>
              <w:rPr>
                <w:szCs w:val="24"/>
                <w:lang w:val="pt-BR"/>
              </w:rPr>
            </w:pPr>
            <w:r w:rsidRPr="00F64A66">
              <w:rPr>
                <w:szCs w:val="24"/>
                <w:lang w:val="pt-BR"/>
              </w:rPr>
              <w:t>Nº de Controle da SEFAZ</w:t>
            </w:r>
          </w:p>
        </w:tc>
        <w:tc>
          <w:tcPr>
            <w:tcW w:w="4313" w:type="dxa"/>
          </w:tcPr>
          <w:p w14:paraId="331D8C11" w14:textId="77777777" w:rsidR="00F64A66" w:rsidRPr="00F64A66" w:rsidRDefault="00F64A66" w:rsidP="001B36E5">
            <w:pPr>
              <w:widowControl/>
              <w:autoSpaceDE/>
              <w:autoSpaceDN/>
              <w:spacing w:after="0"/>
              <w:ind w:left="0"/>
              <w:rPr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F64A66">
              <w:rPr>
                <w:snapToGrid/>
                <w:color w:val="000000"/>
                <w:sz w:val="22"/>
                <w:szCs w:val="22"/>
                <w:lang w:val="pt-BR" w:eastAsia="pt-BR"/>
              </w:rPr>
              <w:t>NOSSO_NUMERO_DARE</w:t>
            </w:r>
          </w:p>
        </w:tc>
      </w:tr>
      <w:tr w:rsidR="00F64A66" w:rsidRPr="00F64A66" w14:paraId="1C00B2A8" w14:textId="77777777" w:rsidTr="00483F7F">
        <w:tc>
          <w:tcPr>
            <w:tcW w:w="4250" w:type="dxa"/>
          </w:tcPr>
          <w:p w14:paraId="20105CDA" w14:textId="77777777" w:rsidR="00F64A66" w:rsidRPr="00F64A66" w:rsidRDefault="00F64A66" w:rsidP="001B36E5">
            <w:pPr>
              <w:spacing w:after="0"/>
              <w:ind w:left="0"/>
              <w:rPr>
                <w:szCs w:val="24"/>
                <w:lang w:val="pt-BR"/>
              </w:rPr>
            </w:pPr>
            <w:r w:rsidRPr="00F64A66">
              <w:rPr>
                <w:szCs w:val="24"/>
                <w:lang w:val="pt-BR"/>
              </w:rPr>
              <w:t>Pagamento Restituído</w:t>
            </w:r>
          </w:p>
        </w:tc>
        <w:tc>
          <w:tcPr>
            <w:tcW w:w="4313" w:type="dxa"/>
          </w:tcPr>
          <w:p w14:paraId="2EC6CF05" w14:textId="77777777" w:rsidR="00F64A66" w:rsidRPr="00F64A66" w:rsidRDefault="00F64A66" w:rsidP="001B36E5">
            <w:pPr>
              <w:widowControl/>
              <w:autoSpaceDE/>
              <w:autoSpaceDN/>
              <w:spacing w:after="0"/>
              <w:ind w:left="0"/>
              <w:rPr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F64A66">
              <w:rPr>
                <w:snapToGrid/>
                <w:color w:val="000000"/>
                <w:sz w:val="22"/>
                <w:szCs w:val="22"/>
                <w:lang w:val="pt-BR" w:eastAsia="pt-BR"/>
              </w:rPr>
              <w:t>DARE_RESTITUIDO</w:t>
            </w:r>
          </w:p>
        </w:tc>
      </w:tr>
    </w:tbl>
    <w:p w14:paraId="61D2A794" w14:textId="77777777" w:rsidR="00F64A66" w:rsidRPr="00F64A66" w:rsidRDefault="00F64A66" w:rsidP="00F64A66">
      <w:pPr>
        <w:rPr>
          <w:lang w:val="pt-BR"/>
        </w:rPr>
      </w:pPr>
    </w:p>
    <w:p w14:paraId="6973BCB8" w14:textId="77777777" w:rsidR="00F64A66" w:rsidRPr="00F64A66" w:rsidRDefault="00F64A66" w:rsidP="00F64A66">
      <w:pPr>
        <w:rPr>
          <w:b/>
          <w:lang w:val="pt-BR"/>
        </w:rPr>
      </w:pPr>
      <w:r w:rsidRPr="00F64A66">
        <w:rPr>
          <w:b/>
          <w:lang w:val="pt-BR"/>
        </w:rPr>
        <w:t xml:space="preserve">TABELA – </w:t>
      </w:r>
      <w:proofErr w:type="gramStart"/>
      <w:r w:rsidRPr="00F64A66">
        <w:rPr>
          <w:b/>
          <w:lang w:val="pt-BR"/>
        </w:rPr>
        <w:t>TA</w:t>
      </w:r>
      <w:proofErr w:type="gramEnd"/>
      <w:r w:rsidRPr="00F64A66">
        <w:rPr>
          <w:b/>
          <w:lang w:val="pt-BR"/>
        </w:rPr>
        <w:t>_RECEITAS</w:t>
      </w:r>
    </w:p>
    <w:p w14:paraId="181BC486" w14:textId="77777777" w:rsidR="00F64A66" w:rsidRPr="00F64A66" w:rsidRDefault="00F64A66" w:rsidP="00F64A66">
      <w:pPr>
        <w:rPr>
          <w:lang w:val="pt-BR"/>
        </w:rPr>
      </w:pPr>
      <w:r w:rsidRPr="00F64A66">
        <w:rPr>
          <w:lang w:val="pt-BR"/>
        </w:rPr>
        <w:t>Esta tabela só é consultada para verificar se o código de receita existe na Base de Dados.</w:t>
      </w:r>
    </w:p>
    <w:tbl>
      <w:tblPr>
        <w:tblW w:w="0" w:type="auto"/>
        <w:tblInd w:w="6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8"/>
        <w:gridCol w:w="4189"/>
      </w:tblGrid>
      <w:tr w:rsidR="00F64A66" w:rsidRPr="00F64A66" w14:paraId="6C570F21" w14:textId="77777777" w:rsidTr="00483F7F">
        <w:tc>
          <w:tcPr>
            <w:tcW w:w="4250" w:type="dxa"/>
          </w:tcPr>
          <w:p w14:paraId="7C4F0ECF" w14:textId="77777777" w:rsidR="00F64A66" w:rsidRPr="00F64A66" w:rsidRDefault="00F64A66" w:rsidP="001B36E5">
            <w:pPr>
              <w:spacing w:after="0"/>
              <w:ind w:left="0"/>
              <w:jc w:val="center"/>
              <w:rPr>
                <w:lang w:val="pt-BR"/>
              </w:rPr>
            </w:pPr>
            <w:r w:rsidRPr="00F64A66">
              <w:rPr>
                <w:lang w:val="pt-BR"/>
              </w:rPr>
              <w:t>Campo do Processamento</w:t>
            </w:r>
          </w:p>
        </w:tc>
        <w:tc>
          <w:tcPr>
            <w:tcW w:w="4313" w:type="dxa"/>
          </w:tcPr>
          <w:p w14:paraId="7FF81BFF" w14:textId="77777777" w:rsidR="00F64A66" w:rsidRPr="00F64A66" w:rsidRDefault="00F64A66" w:rsidP="001B36E5">
            <w:pPr>
              <w:spacing w:after="0"/>
              <w:ind w:left="0"/>
              <w:jc w:val="center"/>
              <w:rPr>
                <w:lang w:val="pt-BR"/>
              </w:rPr>
            </w:pPr>
            <w:r w:rsidRPr="00F64A66">
              <w:rPr>
                <w:lang w:val="pt-BR"/>
              </w:rPr>
              <w:t>Campo da Tabela</w:t>
            </w:r>
          </w:p>
        </w:tc>
      </w:tr>
      <w:tr w:rsidR="00F64A66" w:rsidRPr="00F64A66" w14:paraId="5BE573B4" w14:textId="77777777" w:rsidTr="00483F7F">
        <w:tc>
          <w:tcPr>
            <w:tcW w:w="4250" w:type="dxa"/>
          </w:tcPr>
          <w:p w14:paraId="62EC4AD0" w14:textId="77777777" w:rsidR="00F64A66" w:rsidRPr="00F64A66" w:rsidRDefault="00F64A66" w:rsidP="001B36E5">
            <w:pPr>
              <w:spacing w:after="0"/>
              <w:ind w:left="0"/>
              <w:rPr>
                <w:lang w:val="pt-BR"/>
              </w:rPr>
            </w:pPr>
            <w:r w:rsidRPr="00F64A66">
              <w:rPr>
                <w:lang w:val="pt-BR"/>
              </w:rPr>
              <w:t>Código de Receita</w:t>
            </w:r>
          </w:p>
        </w:tc>
        <w:tc>
          <w:tcPr>
            <w:tcW w:w="4313" w:type="dxa"/>
            <w:vAlign w:val="bottom"/>
          </w:tcPr>
          <w:p w14:paraId="1DFF0813" w14:textId="77777777" w:rsidR="00F64A66" w:rsidRPr="00F64A66" w:rsidRDefault="00F64A66" w:rsidP="001B36E5">
            <w:pPr>
              <w:widowControl/>
              <w:autoSpaceDE/>
              <w:autoSpaceDN/>
              <w:spacing w:after="0"/>
              <w:ind w:left="0"/>
              <w:rPr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F64A66">
              <w:rPr>
                <w:snapToGrid/>
                <w:color w:val="000000"/>
                <w:sz w:val="22"/>
                <w:szCs w:val="22"/>
                <w:lang w:val="pt-BR" w:eastAsia="pt-BR"/>
              </w:rPr>
              <w:t>ID_RECEITA</w:t>
            </w:r>
          </w:p>
        </w:tc>
      </w:tr>
      <w:tr w:rsidR="00F64A66" w:rsidRPr="00F64A66" w14:paraId="3ED877AC" w14:textId="77777777" w:rsidTr="00483F7F">
        <w:tc>
          <w:tcPr>
            <w:tcW w:w="4250" w:type="dxa"/>
          </w:tcPr>
          <w:p w14:paraId="0C94A014" w14:textId="77777777" w:rsidR="00F64A66" w:rsidRPr="00F64A66" w:rsidRDefault="00F64A66" w:rsidP="001B36E5">
            <w:pPr>
              <w:spacing w:after="0"/>
              <w:ind w:left="0"/>
              <w:rPr>
                <w:lang w:val="pt-BR"/>
              </w:rPr>
            </w:pPr>
            <w:r w:rsidRPr="00F64A66">
              <w:rPr>
                <w:lang w:val="pt-BR"/>
              </w:rPr>
              <w:t>Situação</w:t>
            </w:r>
          </w:p>
        </w:tc>
        <w:tc>
          <w:tcPr>
            <w:tcW w:w="4313" w:type="dxa"/>
            <w:vAlign w:val="bottom"/>
          </w:tcPr>
          <w:p w14:paraId="3CCDD105" w14:textId="77777777" w:rsidR="00F64A66" w:rsidRPr="00F64A66" w:rsidRDefault="00F64A66" w:rsidP="001B36E5">
            <w:pPr>
              <w:widowControl/>
              <w:autoSpaceDE/>
              <w:autoSpaceDN/>
              <w:spacing w:after="0"/>
              <w:ind w:left="0"/>
              <w:rPr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F64A66">
              <w:rPr>
                <w:snapToGrid/>
                <w:color w:val="000000"/>
                <w:sz w:val="22"/>
                <w:szCs w:val="22"/>
                <w:lang w:val="pt-BR" w:eastAsia="pt-BR"/>
              </w:rPr>
              <w:t>SITUACAO</w:t>
            </w:r>
          </w:p>
        </w:tc>
      </w:tr>
    </w:tbl>
    <w:p w14:paraId="1173C692" w14:textId="77777777" w:rsidR="00F64A66" w:rsidRPr="00F64A66" w:rsidRDefault="00F64A66" w:rsidP="00F64A66">
      <w:pPr>
        <w:rPr>
          <w:lang w:val="pt-BR"/>
        </w:rPr>
      </w:pPr>
    </w:p>
    <w:p w14:paraId="219594A6" w14:textId="77777777" w:rsidR="00F64A66" w:rsidRPr="00F64A66" w:rsidRDefault="00F64A66" w:rsidP="00F64A66">
      <w:pPr>
        <w:rPr>
          <w:b/>
          <w:lang w:val="pt-BR"/>
        </w:rPr>
      </w:pPr>
      <w:r w:rsidRPr="00F64A66">
        <w:rPr>
          <w:b/>
          <w:lang w:val="pt-BR"/>
        </w:rPr>
        <w:br/>
      </w:r>
    </w:p>
    <w:p w14:paraId="02747455" w14:textId="77777777" w:rsidR="00F64A66" w:rsidRPr="00F64A66" w:rsidRDefault="00F64A66" w:rsidP="00F64A66">
      <w:pPr>
        <w:rPr>
          <w:b/>
          <w:lang w:val="pt-BR"/>
        </w:rPr>
      </w:pPr>
      <w:r w:rsidRPr="00F64A66">
        <w:rPr>
          <w:b/>
          <w:lang w:val="pt-BR"/>
        </w:rPr>
        <w:t xml:space="preserve">TABELA – </w:t>
      </w:r>
      <w:proofErr w:type="gramStart"/>
      <w:r w:rsidRPr="00F64A66">
        <w:rPr>
          <w:b/>
          <w:lang w:val="pt-BR"/>
        </w:rPr>
        <w:t>TA</w:t>
      </w:r>
      <w:proofErr w:type="gramEnd"/>
      <w:r w:rsidRPr="00F64A66">
        <w:rPr>
          <w:b/>
          <w:lang w:val="pt-BR"/>
        </w:rPr>
        <w:t>_ARQUIVO_ERRO</w:t>
      </w:r>
    </w:p>
    <w:tbl>
      <w:tblPr>
        <w:tblW w:w="0" w:type="auto"/>
        <w:tblInd w:w="6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05"/>
        <w:gridCol w:w="4232"/>
      </w:tblGrid>
      <w:tr w:rsidR="00F64A66" w:rsidRPr="00F64A66" w14:paraId="6972A6C3" w14:textId="77777777" w:rsidTr="00483F7F">
        <w:tc>
          <w:tcPr>
            <w:tcW w:w="4250" w:type="dxa"/>
          </w:tcPr>
          <w:p w14:paraId="489F940E" w14:textId="77777777" w:rsidR="00F64A66" w:rsidRPr="00F64A66" w:rsidRDefault="00F64A66" w:rsidP="001B36E5">
            <w:pPr>
              <w:ind w:left="0"/>
              <w:jc w:val="center"/>
              <w:rPr>
                <w:lang w:val="pt-BR"/>
              </w:rPr>
            </w:pPr>
            <w:r w:rsidRPr="00F64A66">
              <w:rPr>
                <w:lang w:val="pt-BR"/>
              </w:rPr>
              <w:t>Campo do Processamento</w:t>
            </w:r>
          </w:p>
        </w:tc>
        <w:tc>
          <w:tcPr>
            <w:tcW w:w="4313" w:type="dxa"/>
          </w:tcPr>
          <w:p w14:paraId="2CFFB940" w14:textId="77777777" w:rsidR="00F64A66" w:rsidRPr="00F64A66" w:rsidRDefault="00F64A66" w:rsidP="001B36E5">
            <w:pPr>
              <w:ind w:left="0"/>
              <w:jc w:val="center"/>
              <w:rPr>
                <w:lang w:val="pt-BR"/>
              </w:rPr>
            </w:pPr>
            <w:r w:rsidRPr="00F64A66">
              <w:rPr>
                <w:lang w:val="pt-BR"/>
              </w:rPr>
              <w:t>Campo da Tabela</w:t>
            </w:r>
          </w:p>
        </w:tc>
      </w:tr>
      <w:tr w:rsidR="00F64A66" w:rsidRPr="00F64A66" w14:paraId="0DD04407" w14:textId="77777777" w:rsidTr="00483F7F">
        <w:tc>
          <w:tcPr>
            <w:tcW w:w="4250" w:type="dxa"/>
          </w:tcPr>
          <w:p w14:paraId="6E7470DC" w14:textId="77777777" w:rsidR="00F64A66" w:rsidRPr="00F64A66" w:rsidRDefault="00F64A66" w:rsidP="00483F7F">
            <w:pPr>
              <w:ind w:left="0"/>
              <w:rPr>
                <w:lang w:val="pt-BR"/>
              </w:rPr>
            </w:pPr>
            <w:r w:rsidRPr="00F64A66">
              <w:rPr>
                <w:lang w:val="pt-BR"/>
              </w:rPr>
              <w:t>Sequencial do detalhe do Arquivo</w:t>
            </w:r>
          </w:p>
        </w:tc>
        <w:tc>
          <w:tcPr>
            <w:tcW w:w="4313" w:type="dxa"/>
          </w:tcPr>
          <w:p w14:paraId="041AA8F4" w14:textId="77777777" w:rsidR="00F64A66" w:rsidRPr="00F64A66" w:rsidRDefault="00F64A66" w:rsidP="00483F7F">
            <w:pPr>
              <w:ind w:left="0"/>
              <w:rPr>
                <w:lang w:val="pt-BR"/>
              </w:rPr>
            </w:pPr>
            <w:r w:rsidRPr="00F64A66">
              <w:rPr>
                <w:snapToGrid/>
                <w:color w:val="000000"/>
                <w:sz w:val="22"/>
                <w:szCs w:val="22"/>
                <w:lang w:val="pt-BR" w:eastAsia="pt-BR"/>
              </w:rPr>
              <w:t>ID_ERRO_DETALHE_ARQUIVO</w:t>
            </w:r>
          </w:p>
        </w:tc>
      </w:tr>
      <w:tr w:rsidR="00F64A66" w:rsidRPr="00F64A66" w14:paraId="173E524A" w14:textId="77777777" w:rsidTr="00483F7F">
        <w:tc>
          <w:tcPr>
            <w:tcW w:w="4250" w:type="dxa"/>
          </w:tcPr>
          <w:p w14:paraId="09CE7A8B" w14:textId="77777777" w:rsidR="00F64A66" w:rsidRPr="00F64A66" w:rsidRDefault="00F64A66" w:rsidP="00483F7F">
            <w:pPr>
              <w:ind w:left="0"/>
              <w:rPr>
                <w:lang w:val="pt-BR"/>
              </w:rPr>
            </w:pPr>
            <w:r w:rsidRPr="00F64A66">
              <w:rPr>
                <w:lang w:val="pt-BR"/>
              </w:rPr>
              <w:lastRenderedPageBreak/>
              <w:t>Linha do Arquivo</w:t>
            </w:r>
          </w:p>
        </w:tc>
        <w:tc>
          <w:tcPr>
            <w:tcW w:w="4313" w:type="dxa"/>
          </w:tcPr>
          <w:p w14:paraId="513FCA3C" w14:textId="77777777" w:rsidR="00F64A66" w:rsidRPr="00F64A66" w:rsidRDefault="00F64A66" w:rsidP="00483F7F">
            <w:pPr>
              <w:ind w:left="0"/>
              <w:rPr>
                <w:lang w:val="pt-BR"/>
              </w:rPr>
            </w:pPr>
            <w:r w:rsidRPr="00F64A66">
              <w:rPr>
                <w:snapToGrid/>
                <w:color w:val="000000"/>
                <w:sz w:val="22"/>
                <w:szCs w:val="22"/>
                <w:lang w:val="pt-BR" w:eastAsia="pt-BR"/>
              </w:rPr>
              <w:t>LINHA</w:t>
            </w:r>
          </w:p>
        </w:tc>
      </w:tr>
      <w:tr w:rsidR="00F64A66" w:rsidRPr="00F64A66" w14:paraId="49D7C67E" w14:textId="77777777" w:rsidTr="00483F7F">
        <w:tc>
          <w:tcPr>
            <w:tcW w:w="4250" w:type="dxa"/>
          </w:tcPr>
          <w:p w14:paraId="4CE7A957" w14:textId="77777777" w:rsidR="00F64A66" w:rsidRPr="00F64A66" w:rsidRDefault="00F64A66" w:rsidP="00483F7F">
            <w:pPr>
              <w:ind w:left="0"/>
              <w:rPr>
                <w:lang w:val="pt-BR"/>
              </w:rPr>
            </w:pPr>
            <w:r w:rsidRPr="00F64A66">
              <w:rPr>
                <w:lang w:val="pt-BR"/>
              </w:rPr>
              <w:t>Motivo da Rejeição</w:t>
            </w:r>
          </w:p>
        </w:tc>
        <w:tc>
          <w:tcPr>
            <w:tcW w:w="4313" w:type="dxa"/>
          </w:tcPr>
          <w:p w14:paraId="6E583AE1" w14:textId="77777777" w:rsidR="00F64A66" w:rsidRPr="00F64A66" w:rsidRDefault="00F64A66" w:rsidP="00483F7F">
            <w:pPr>
              <w:ind w:left="0"/>
              <w:rPr>
                <w:lang w:val="pt-BR"/>
              </w:rPr>
            </w:pPr>
            <w:r w:rsidRPr="00F64A66">
              <w:rPr>
                <w:snapToGrid/>
                <w:color w:val="000000"/>
                <w:sz w:val="22"/>
                <w:szCs w:val="22"/>
                <w:lang w:val="pt-BR" w:eastAsia="pt-BR"/>
              </w:rPr>
              <w:t>ID_CODIGO_REJEICAO</w:t>
            </w:r>
          </w:p>
        </w:tc>
      </w:tr>
    </w:tbl>
    <w:p w14:paraId="75E6BA3E" w14:textId="77777777" w:rsidR="00F64A66" w:rsidRPr="00F64A66" w:rsidRDefault="00F64A66" w:rsidP="00F64A66">
      <w:pPr>
        <w:rPr>
          <w:lang w:val="pt-BR"/>
        </w:rPr>
      </w:pPr>
    </w:p>
    <w:p w14:paraId="2F83E0FF" w14:textId="77777777" w:rsidR="00F64A66" w:rsidRPr="00F64A66" w:rsidRDefault="00F64A66" w:rsidP="00F64A66">
      <w:pPr>
        <w:rPr>
          <w:b/>
          <w:lang w:val="pt-BR"/>
        </w:rPr>
      </w:pPr>
      <w:r w:rsidRPr="00F64A66">
        <w:rPr>
          <w:b/>
          <w:lang w:val="pt-BR"/>
        </w:rPr>
        <w:t xml:space="preserve">TABELA – </w:t>
      </w:r>
      <w:proofErr w:type="gramStart"/>
      <w:r w:rsidRPr="00F64A66">
        <w:rPr>
          <w:b/>
          <w:lang w:val="pt-BR"/>
        </w:rPr>
        <w:t>TA</w:t>
      </w:r>
      <w:proofErr w:type="gramEnd"/>
      <w:r w:rsidRPr="00F64A66">
        <w:rPr>
          <w:b/>
          <w:lang w:val="pt-BR"/>
        </w:rPr>
        <w:t>_LOTES_PAGOS</w:t>
      </w:r>
    </w:p>
    <w:tbl>
      <w:tblPr>
        <w:tblStyle w:val="Tabelacomgrade"/>
        <w:tblW w:w="8340" w:type="dxa"/>
        <w:tblInd w:w="680" w:type="dxa"/>
        <w:tblLayout w:type="fixed"/>
        <w:tblLook w:val="0000" w:firstRow="0" w:lastRow="0" w:firstColumn="0" w:lastColumn="0" w:noHBand="0" w:noVBand="0"/>
      </w:tblPr>
      <w:tblGrid>
        <w:gridCol w:w="4105"/>
        <w:gridCol w:w="4235"/>
      </w:tblGrid>
      <w:tr w:rsidR="00F64A66" w:rsidRPr="00F64A66" w14:paraId="297DB6F1" w14:textId="77777777" w:rsidTr="00F64A66">
        <w:tc>
          <w:tcPr>
            <w:tcW w:w="4105" w:type="dxa"/>
          </w:tcPr>
          <w:p w14:paraId="715B75DE" w14:textId="77777777" w:rsidR="00F64A66" w:rsidRPr="00F64A66" w:rsidRDefault="00F64A66" w:rsidP="001B36E5">
            <w:pPr>
              <w:spacing w:before="0" w:after="0"/>
              <w:ind w:left="0" w:firstLine="0"/>
              <w:jc w:val="center"/>
              <w:rPr>
                <w:lang w:val="pt-BR"/>
              </w:rPr>
            </w:pPr>
            <w:r w:rsidRPr="00F64A66">
              <w:rPr>
                <w:lang w:val="pt-BR"/>
              </w:rPr>
              <w:t>Campo da Tabela</w:t>
            </w:r>
          </w:p>
        </w:tc>
        <w:tc>
          <w:tcPr>
            <w:tcW w:w="4235" w:type="dxa"/>
          </w:tcPr>
          <w:p w14:paraId="5CC5C0AE" w14:textId="1D4AE33E" w:rsidR="00F64A66" w:rsidRPr="00F64A66" w:rsidRDefault="00F64A66" w:rsidP="001B36E5">
            <w:pPr>
              <w:spacing w:before="0" w:after="0"/>
              <w:ind w:left="0" w:firstLine="0"/>
              <w:jc w:val="center"/>
              <w:rPr>
                <w:lang w:val="pt-BR"/>
              </w:rPr>
            </w:pPr>
            <w:r w:rsidRPr="00F64A66">
              <w:rPr>
                <w:lang w:val="pt-BR"/>
              </w:rPr>
              <w:t>Campo do Processamento</w:t>
            </w:r>
          </w:p>
        </w:tc>
      </w:tr>
      <w:tr w:rsidR="00F64A66" w:rsidRPr="00F64A66" w14:paraId="45E41F9F" w14:textId="77777777" w:rsidTr="00F64A66">
        <w:tc>
          <w:tcPr>
            <w:tcW w:w="4105" w:type="dxa"/>
          </w:tcPr>
          <w:p w14:paraId="56E00C53" w14:textId="77777777" w:rsidR="00F64A66" w:rsidRPr="00F64A66" w:rsidRDefault="00F64A66" w:rsidP="001B36E5">
            <w:pPr>
              <w:pStyle w:val="TableContent"/>
              <w:spacing w:before="0" w:after="0"/>
              <w:ind w:left="0" w:right="0" w:firstLine="0"/>
              <w:rPr>
                <w:lang w:val="pt-BR"/>
              </w:rPr>
            </w:pPr>
            <w:r w:rsidRPr="00F64A66">
              <w:rPr>
                <w:lang w:val="pt-BR"/>
              </w:rPr>
              <w:t>ID_BDAR</w:t>
            </w:r>
          </w:p>
        </w:tc>
        <w:tc>
          <w:tcPr>
            <w:tcW w:w="4235" w:type="dxa"/>
          </w:tcPr>
          <w:p w14:paraId="6C459EA5" w14:textId="77777777" w:rsidR="00F64A66" w:rsidRPr="00F64A66" w:rsidRDefault="00F64A66" w:rsidP="001B36E5">
            <w:pPr>
              <w:pStyle w:val="TableContent"/>
              <w:spacing w:before="0" w:after="0"/>
              <w:ind w:left="0" w:right="0" w:firstLine="0"/>
              <w:rPr>
                <w:lang w:val="pt-BR"/>
              </w:rPr>
            </w:pPr>
            <w:r w:rsidRPr="00F64A66">
              <w:rPr>
                <w:lang w:val="pt-BR"/>
              </w:rPr>
              <w:t>Código Sequencial do BDAR</w:t>
            </w:r>
          </w:p>
        </w:tc>
      </w:tr>
      <w:tr w:rsidR="00F64A66" w:rsidRPr="00F64A66" w14:paraId="102792E8" w14:textId="77777777" w:rsidTr="00F64A66">
        <w:tc>
          <w:tcPr>
            <w:tcW w:w="4105" w:type="dxa"/>
          </w:tcPr>
          <w:p w14:paraId="5B9DDE04" w14:textId="77777777" w:rsidR="00F64A66" w:rsidRPr="00F64A66" w:rsidRDefault="00F64A66" w:rsidP="001B36E5">
            <w:pPr>
              <w:pStyle w:val="TableContent"/>
              <w:spacing w:before="0" w:after="0"/>
              <w:ind w:left="0" w:right="0" w:firstLine="0"/>
              <w:rPr>
                <w:lang w:val="pt-BR"/>
              </w:rPr>
            </w:pPr>
            <w:r w:rsidRPr="00F64A66">
              <w:rPr>
                <w:lang w:val="pt-BR"/>
              </w:rPr>
              <w:t>ID_TPAR</w:t>
            </w:r>
          </w:p>
        </w:tc>
        <w:tc>
          <w:tcPr>
            <w:tcW w:w="4235" w:type="dxa"/>
          </w:tcPr>
          <w:p w14:paraId="525B35B0" w14:textId="77777777" w:rsidR="00F64A66" w:rsidRPr="00F64A66" w:rsidRDefault="00F64A66" w:rsidP="001B36E5">
            <w:pPr>
              <w:pStyle w:val="TableContent"/>
              <w:spacing w:before="0" w:after="0"/>
              <w:ind w:left="0" w:right="0" w:firstLine="0"/>
              <w:rPr>
                <w:lang w:val="pt-BR"/>
              </w:rPr>
            </w:pPr>
            <w:r w:rsidRPr="00F64A66">
              <w:rPr>
                <w:lang w:val="pt-BR"/>
              </w:rPr>
              <w:t>Código Sequencial do TPAR</w:t>
            </w:r>
          </w:p>
        </w:tc>
      </w:tr>
    </w:tbl>
    <w:p w14:paraId="593B8C52" w14:textId="77777777" w:rsidR="00F64A66" w:rsidRPr="00F64A66" w:rsidRDefault="00F64A66" w:rsidP="00F64A66">
      <w:pPr>
        <w:rPr>
          <w:lang w:val="pt-BR"/>
        </w:rPr>
      </w:pPr>
    </w:p>
    <w:p w14:paraId="5C830EE9" w14:textId="77777777" w:rsidR="00F64A66" w:rsidRPr="00F64A66" w:rsidRDefault="00F64A66" w:rsidP="00F64A66">
      <w:pPr>
        <w:rPr>
          <w:b/>
          <w:lang w:val="pt-BR"/>
        </w:rPr>
      </w:pPr>
      <w:r w:rsidRPr="00F64A66">
        <w:rPr>
          <w:b/>
          <w:lang w:val="pt-BR"/>
        </w:rPr>
        <w:t xml:space="preserve">TABELA – </w:t>
      </w:r>
      <w:proofErr w:type="gramStart"/>
      <w:r w:rsidRPr="00F64A66">
        <w:rPr>
          <w:b/>
          <w:lang w:val="pt-BR"/>
        </w:rPr>
        <w:t>TA</w:t>
      </w:r>
      <w:proofErr w:type="gramEnd"/>
      <w:r w:rsidRPr="00F64A66">
        <w:rPr>
          <w:b/>
          <w:lang w:val="pt-BR"/>
        </w:rPr>
        <w:t>_LOTES_PAGOS_ARREC</w:t>
      </w:r>
    </w:p>
    <w:tbl>
      <w:tblPr>
        <w:tblStyle w:val="Tabelacomgrade"/>
        <w:tblW w:w="8340" w:type="dxa"/>
        <w:tblInd w:w="680" w:type="dxa"/>
        <w:tblLayout w:type="fixed"/>
        <w:tblLook w:val="0000" w:firstRow="0" w:lastRow="0" w:firstColumn="0" w:lastColumn="0" w:noHBand="0" w:noVBand="0"/>
      </w:tblPr>
      <w:tblGrid>
        <w:gridCol w:w="4105"/>
        <w:gridCol w:w="4235"/>
      </w:tblGrid>
      <w:tr w:rsidR="001B36E5" w:rsidRPr="00F64A66" w14:paraId="5AF4EB1C" w14:textId="77777777" w:rsidTr="00F64A66">
        <w:tc>
          <w:tcPr>
            <w:tcW w:w="4105" w:type="dxa"/>
          </w:tcPr>
          <w:p w14:paraId="2ADFFAC7" w14:textId="3382AA5F" w:rsidR="001B36E5" w:rsidRPr="00F64A66" w:rsidRDefault="001B36E5" w:rsidP="001B36E5">
            <w:pPr>
              <w:spacing w:before="0" w:after="0"/>
              <w:ind w:left="0" w:firstLine="0"/>
              <w:jc w:val="center"/>
              <w:rPr>
                <w:lang w:val="pt-BR"/>
              </w:rPr>
            </w:pPr>
            <w:r w:rsidRPr="00F64A66">
              <w:rPr>
                <w:lang w:val="pt-BR"/>
              </w:rPr>
              <w:t>Campo da Tabela</w:t>
            </w:r>
          </w:p>
        </w:tc>
        <w:tc>
          <w:tcPr>
            <w:tcW w:w="4235" w:type="dxa"/>
          </w:tcPr>
          <w:p w14:paraId="6DA480FA" w14:textId="34667360" w:rsidR="001B36E5" w:rsidRPr="00F64A66" w:rsidRDefault="001B36E5" w:rsidP="001B36E5">
            <w:pPr>
              <w:spacing w:before="0" w:after="0"/>
              <w:ind w:left="0" w:firstLine="0"/>
              <w:jc w:val="center"/>
              <w:rPr>
                <w:lang w:val="pt-BR"/>
              </w:rPr>
            </w:pPr>
            <w:r w:rsidRPr="00F64A66">
              <w:rPr>
                <w:lang w:val="pt-BR"/>
              </w:rPr>
              <w:t>Campo do Processamento</w:t>
            </w:r>
          </w:p>
        </w:tc>
      </w:tr>
      <w:tr w:rsidR="00F64A66" w:rsidRPr="00F64A66" w14:paraId="537EEE7A" w14:textId="77777777" w:rsidTr="00F64A66">
        <w:tc>
          <w:tcPr>
            <w:tcW w:w="4105" w:type="dxa"/>
          </w:tcPr>
          <w:p w14:paraId="00EC676B" w14:textId="77777777" w:rsidR="00F64A66" w:rsidRPr="00F64A66" w:rsidRDefault="00F64A66" w:rsidP="001B36E5">
            <w:pPr>
              <w:pStyle w:val="TableContent"/>
              <w:spacing w:before="0" w:after="0"/>
              <w:ind w:left="0" w:right="0" w:firstLine="0"/>
              <w:rPr>
                <w:lang w:val="pt-BR"/>
              </w:rPr>
            </w:pPr>
            <w:r w:rsidRPr="00F64A66">
              <w:rPr>
                <w:lang w:val="pt-BR"/>
              </w:rPr>
              <w:t>ID_BDAR_TPAR</w:t>
            </w:r>
          </w:p>
        </w:tc>
        <w:tc>
          <w:tcPr>
            <w:tcW w:w="4235" w:type="dxa"/>
          </w:tcPr>
          <w:p w14:paraId="084829F9" w14:textId="77777777" w:rsidR="00F64A66" w:rsidRPr="00F64A66" w:rsidRDefault="00F64A66" w:rsidP="001B36E5">
            <w:pPr>
              <w:pStyle w:val="TableContent"/>
              <w:spacing w:before="0" w:after="0"/>
              <w:ind w:left="0" w:right="0" w:firstLine="0"/>
              <w:rPr>
                <w:lang w:val="pt-BR"/>
              </w:rPr>
            </w:pPr>
            <w:r w:rsidRPr="00F64A66">
              <w:rPr>
                <w:rFonts w:ascii="Dialog" w:eastAsia="Dialog" w:hAnsi="Dialog" w:cs="Dialog"/>
                <w:color w:val="000000"/>
                <w:sz w:val="22"/>
                <w:lang w:val="pt-BR"/>
              </w:rPr>
              <w:t>Sequencial gerado do BDAR ou TPAR</w:t>
            </w:r>
          </w:p>
        </w:tc>
      </w:tr>
      <w:tr w:rsidR="00F64A66" w:rsidRPr="00F64A66" w14:paraId="61E5BD8D" w14:textId="77777777" w:rsidTr="00F64A66">
        <w:tc>
          <w:tcPr>
            <w:tcW w:w="4105" w:type="dxa"/>
          </w:tcPr>
          <w:p w14:paraId="478FAC6D" w14:textId="77777777" w:rsidR="00F64A66" w:rsidRPr="00F64A66" w:rsidRDefault="00F64A66" w:rsidP="001B36E5">
            <w:pPr>
              <w:pStyle w:val="TableContent"/>
              <w:spacing w:before="0" w:after="0"/>
              <w:ind w:left="0" w:right="0" w:firstLine="0"/>
              <w:rPr>
                <w:lang w:val="pt-BR"/>
              </w:rPr>
            </w:pPr>
            <w:r w:rsidRPr="00F64A66">
              <w:rPr>
                <w:lang w:val="pt-BR"/>
              </w:rPr>
              <w:t>TIPO</w:t>
            </w:r>
          </w:p>
        </w:tc>
        <w:tc>
          <w:tcPr>
            <w:tcW w:w="4235" w:type="dxa"/>
          </w:tcPr>
          <w:p w14:paraId="6DD6BB8B" w14:textId="77777777" w:rsidR="00F64A66" w:rsidRPr="00F64A66" w:rsidRDefault="00F64A66" w:rsidP="001B36E5">
            <w:pPr>
              <w:pStyle w:val="TableContent"/>
              <w:spacing w:before="0" w:after="0"/>
              <w:ind w:left="0" w:right="0" w:firstLine="0"/>
              <w:rPr>
                <w:lang w:val="pt-BR"/>
              </w:rPr>
            </w:pPr>
            <w:r w:rsidRPr="00F64A66">
              <w:rPr>
                <w:lang w:val="pt-BR"/>
              </w:rPr>
              <w:t>Origem da transação (1-bdar, 2-tpar)</w:t>
            </w:r>
          </w:p>
        </w:tc>
      </w:tr>
      <w:tr w:rsidR="00F64A66" w:rsidRPr="00F64A66" w14:paraId="50EB9F5C" w14:textId="77777777" w:rsidTr="00F64A66">
        <w:tc>
          <w:tcPr>
            <w:tcW w:w="4105" w:type="dxa"/>
          </w:tcPr>
          <w:p w14:paraId="45A5C661" w14:textId="77777777" w:rsidR="00F64A66" w:rsidRPr="00F64A66" w:rsidRDefault="00F64A66" w:rsidP="001B36E5">
            <w:pPr>
              <w:pStyle w:val="TableContent"/>
              <w:spacing w:before="0" w:after="0"/>
              <w:ind w:left="0" w:right="0" w:firstLine="0"/>
              <w:rPr>
                <w:lang w:val="pt-BR"/>
              </w:rPr>
            </w:pPr>
            <w:r w:rsidRPr="00F64A66">
              <w:rPr>
                <w:lang w:val="pt-BR"/>
              </w:rPr>
              <w:t>DATA_RECEPCAO</w:t>
            </w:r>
          </w:p>
        </w:tc>
        <w:tc>
          <w:tcPr>
            <w:tcW w:w="4235" w:type="dxa"/>
          </w:tcPr>
          <w:p w14:paraId="03B85042" w14:textId="77777777" w:rsidR="00F64A66" w:rsidRPr="00F64A66" w:rsidRDefault="00F64A66" w:rsidP="001B36E5">
            <w:pPr>
              <w:pStyle w:val="TableContent"/>
              <w:spacing w:before="0" w:after="0"/>
              <w:ind w:left="0" w:right="0" w:firstLine="0"/>
              <w:rPr>
                <w:lang w:val="pt-BR"/>
              </w:rPr>
            </w:pPr>
            <w:r w:rsidRPr="00F64A66">
              <w:rPr>
                <w:lang w:val="pt-BR"/>
              </w:rPr>
              <w:t>Data da Recepção do Pagamento</w:t>
            </w:r>
          </w:p>
        </w:tc>
      </w:tr>
      <w:tr w:rsidR="00F64A66" w:rsidRPr="00F64A66" w14:paraId="16044B0B" w14:textId="77777777" w:rsidTr="00F64A66">
        <w:tc>
          <w:tcPr>
            <w:tcW w:w="4105" w:type="dxa"/>
          </w:tcPr>
          <w:p w14:paraId="7A4D6CC7" w14:textId="77777777" w:rsidR="00F64A66" w:rsidRPr="00F64A66" w:rsidRDefault="00F64A66" w:rsidP="001B36E5">
            <w:pPr>
              <w:pStyle w:val="TableContent"/>
              <w:spacing w:before="0" w:after="0"/>
              <w:ind w:left="0" w:right="0" w:firstLine="0"/>
              <w:rPr>
                <w:lang w:val="pt-BR"/>
              </w:rPr>
            </w:pPr>
            <w:r w:rsidRPr="00F64A66">
              <w:rPr>
                <w:lang w:val="pt-BR"/>
              </w:rPr>
              <w:t>ID_CONVENIO</w:t>
            </w:r>
          </w:p>
        </w:tc>
        <w:tc>
          <w:tcPr>
            <w:tcW w:w="4235" w:type="dxa"/>
          </w:tcPr>
          <w:p w14:paraId="0752FEC4" w14:textId="77777777" w:rsidR="00F64A66" w:rsidRPr="00F64A66" w:rsidRDefault="00F64A66" w:rsidP="001B36E5">
            <w:pPr>
              <w:pStyle w:val="TableContent"/>
              <w:spacing w:before="0" w:after="0"/>
              <w:ind w:left="0" w:right="0" w:firstLine="0"/>
              <w:rPr>
                <w:lang w:val="pt-BR"/>
              </w:rPr>
            </w:pPr>
            <w:r w:rsidRPr="00F64A66">
              <w:rPr>
                <w:lang w:val="pt-BR"/>
              </w:rPr>
              <w:t>Código do Convênio Bancário</w:t>
            </w:r>
          </w:p>
        </w:tc>
      </w:tr>
      <w:tr w:rsidR="00F64A66" w:rsidRPr="00F64A66" w14:paraId="10B3E219" w14:textId="77777777" w:rsidTr="00F64A66">
        <w:tc>
          <w:tcPr>
            <w:tcW w:w="4105" w:type="dxa"/>
          </w:tcPr>
          <w:p w14:paraId="3DBFB46C" w14:textId="77777777" w:rsidR="00F64A66" w:rsidRPr="00F64A66" w:rsidRDefault="00F64A66" w:rsidP="001B36E5">
            <w:pPr>
              <w:pStyle w:val="TableContent"/>
              <w:spacing w:before="0" w:after="0"/>
              <w:ind w:left="0" w:right="0" w:firstLine="0"/>
              <w:rPr>
                <w:lang w:val="pt-BR"/>
              </w:rPr>
            </w:pPr>
            <w:r w:rsidRPr="00F64A66">
              <w:rPr>
                <w:lang w:val="pt-BR"/>
              </w:rPr>
              <w:t>ID_BANCO</w:t>
            </w:r>
          </w:p>
        </w:tc>
        <w:tc>
          <w:tcPr>
            <w:tcW w:w="4235" w:type="dxa"/>
          </w:tcPr>
          <w:p w14:paraId="7E795B63" w14:textId="77777777" w:rsidR="00F64A66" w:rsidRPr="00F64A66" w:rsidRDefault="00F64A66" w:rsidP="001B36E5">
            <w:pPr>
              <w:pStyle w:val="TableContent"/>
              <w:spacing w:before="0" w:after="0"/>
              <w:ind w:left="0" w:right="0" w:firstLine="0"/>
              <w:rPr>
                <w:lang w:val="pt-BR"/>
              </w:rPr>
            </w:pPr>
            <w:r w:rsidRPr="00F64A66">
              <w:rPr>
                <w:lang w:val="pt-BR"/>
              </w:rPr>
              <w:t>Código do Banco Arrecadador</w:t>
            </w:r>
          </w:p>
        </w:tc>
      </w:tr>
      <w:tr w:rsidR="00F64A66" w:rsidRPr="00F64A66" w14:paraId="707F48E8" w14:textId="77777777" w:rsidTr="00F64A66">
        <w:tc>
          <w:tcPr>
            <w:tcW w:w="4105" w:type="dxa"/>
          </w:tcPr>
          <w:p w14:paraId="5FF599BE" w14:textId="77777777" w:rsidR="00F64A66" w:rsidRPr="00F64A66" w:rsidRDefault="00F64A66" w:rsidP="001B36E5">
            <w:pPr>
              <w:pStyle w:val="TableContent"/>
              <w:spacing w:before="0" w:after="0"/>
              <w:ind w:left="0" w:right="0" w:firstLine="0"/>
              <w:rPr>
                <w:lang w:val="pt-BR"/>
              </w:rPr>
            </w:pPr>
            <w:r w:rsidRPr="00F64A66">
              <w:rPr>
                <w:lang w:val="pt-BR"/>
              </w:rPr>
              <w:t>ID_AGENCIA</w:t>
            </w:r>
          </w:p>
        </w:tc>
        <w:tc>
          <w:tcPr>
            <w:tcW w:w="4235" w:type="dxa"/>
          </w:tcPr>
          <w:p w14:paraId="6C1804DB" w14:textId="77777777" w:rsidR="00F64A66" w:rsidRPr="00F64A66" w:rsidRDefault="00F64A66" w:rsidP="001B36E5">
            <w:pPr>
              <w:pStyle w:val="TableContent"/>
              <w:spacing w:before="0" w:after="0"/>
              <w:ind w:left="0" w:right="0" w:firstLine="0"/>
              <w:rPr>
                <w:lang w:val="pt-BR"/>
              </w:rPr>
            </w:pPr>
            <w:r w:rsidRPr="00F64A66">
              <w:rPr>
                <w:lang w:val="pt-BR"/>
              </w:rPr>
              <w:t>Código da Agência Arrecadadora</w:t>
            </w:r>
          </w:p>
        </w:tc>
      </w:tr>
      <w:tr w:rsidR="00F64A66" w:rsidRPr="00F64A66" w14:paraId="13B162B0" w14:textId="77777777" w:rsidTr="00F64A66">
        <w:tc>
          <w:tcPr>
            <w:tcW w:w="4105" w:type="dxa"/>
          </w:tcPr>
          <w:p w14:paraId="5E1CD627" w14:textId="77777777" w:rsidR="00F64A66" w:rsidRPr="00F64A66" w:rsidRDefault="00F64A66" w:rsidP="001B36E5">
            <w:pPr>
              <w:pStyle w:val="TableContent"/>
              <w:spacing w:before="0" w:after="0"/>
              <w:ind w:left="0" w:right="0" w:firstLine="0"/>
              <w:rPr>
                <w:lang w:val="pt-BR"/>
              </w:rPr>
            </w:pPr>
            <w:r w:rsidRPr="00F64A66">
              <w:rPr>
                <w:lang w:val="pt-BR"/>
              </w:rPr>
              <w:t>DATA_PROCESSAMENTO</w:t>
            </w:r>
          </w:p>
        </w:tc>
        <w:tc>
          <w:tcPr>
            <w:tcW w:w="4235" w:type="dxa"/>
          </w:tcPr>
          <w:p w14:paraId="13508956" w14:textId="77777777" w:rsidR="00F64A66" w:rsidRPr="00F64A66" w:rsidRDefault="00F64A66" w:rsidP="001B36E5">
            <w:pPr>
              <w:pStyle w:val="TableContent"/>
              <w:spacing w:before="0" w:after="0"/>
              <w:ind w:left="0" w:right="0" w:firstLine="0"/>
              <w:rPr>
                <w:lang w:val="pt-BR"/>
              </w:rPr>
            </w:pPr>
            <w:r w:rsidRPr="00F64A66">
              <w:rPr>
                <w:lang w:val="pt-BR"/>
              </w:rPr>
              <w:t>Data em que foi realizado o processamento do arquivo</w:t>
            </w:r>
          </w:p>
        </w:tc>
      </w:tr>
      <w:tr w:rsidR="00F64A66" w:rsidRPr="00F64A66" w14:paraId="0B75753D" w14:textId="77777777" w:rsidTr="00F64A66">
        <w:tc>
          <w:tcPr>
            <w:tcW w:w="4105" w:type="dxa"/>
          </w:tcPr>
          <w:p w14:paraId="1723C77E" w14:textId="77777777" w:rsidR="00F64A66" w:rsidRPr="00F64A66" w:rsidRDefault="00F64A66" w:rsidP="001B36E5">
            <w:pPr>
              <w:pStyle w:val="TableContent"/>
              <w:spacing w:before="0" w:after="0"/>
              <w:ind w:left="0" w:right="0" w:firstLine="0"/>
              <w:rPr>
                <w:lang w:val="pt-BR"/>
              </w:rPr>
            </w:pPr>
            <w:r w:rsidRPr="00F64A66">
              <w:rPr>
                <w:lang w:val="pt-BR"/>
              </w:rPr>
              <w:t>QUANTIDADE_RECEPCIONADO</w:t>
            </w:r>
          </w:p>
        </w:tc>
        <w:tc>
          <w:tcPr>
            <w:tcW w:w="4235" w:type="dxa"/>
          </w:tcPr>
          <w:p w14:paraId="52A8E02C" w14:textId="77777777" w:rsidR="00F64A66" w:rsidRPr="00F64A66" w:rsidRDefault="00F64A66" w:rsidP="001B36E5">
            <w:pPr>
              <w:pStyle w:val="TableContent"/>
              <w:spacing w:before="0" w:after="0"/>
              <w:ind w:left="0" w:right="0" w:firstLine="0"/>
              <w:rPr>
                <w:lang w:val="pt-BR"/>
              </w:rPr>
            </w:pPr>
            <w:r w:rsidRPr="00F64A66">
              <w:rPr>
                <w:lang w:val="pt-BR"/>
              </w:rPr>
              <w:t>Quantidade Recepcionada no TPAR e ou BDAR</w:t>
            </w:r>
          </w:p>
          <w:p w14:paraId="33ACE90D" w14:textId="77777777" w:rsidR="00F64A66" w:rsidRPr="00F64A66" w:rsidRDefault="00F64A66" w:rsidP="001B36E5">
            <w:pPr>
              <w:pStyle w:val="TableContent"/>
              <w:spacing w:before="0" w:after="0"/>
              <w:ind w:left="0" w:right="0" w:firstLine="0"/>
              <w:rPr>
                <w:lang w:val="pt-BR"/>
              </w:rPr>
            </w:pPr>
            <w:r w:rsidRPr="00F64A66">
              <w:rPr>
                <w:lang w:val="pt-BR"/>
              </w:rPr>
              <w:t xml:space="preserve">(Somatório das Colunas quantidade </w:t>
            </w:r>
            <w:proofErr w:type="spellStart"/>
            <w:r w:rsidRPr="00F64A66">
              <w:rPr>
                <w:lang w:val="pt-BR"/>
              </w:rPr>
              <w:t>docs</w:t>
            </w:r>
            <w:proofErr w:type="spellEnd"/>
            <w:r w:rsidRPr="00F64A66">
              <w:rPr>
                <w:lang w:val="pt-BR"/>
              </w:rPr>
              <w:t xml:space="preserve"> + Quantidade </w:t>
            </w:r>
            <w:proofErr w:type="gramStart"/>
            <w:r w:rsidRPr="00F64A66">
              <w:rPr>
                <w:lang w:val="pt-BR"/>
              </w:rPr>
              <w:t>Erros )</w:t>
            </w:r>
            <w:proofErr w:type="gramEnd"/>
          </w:p>
        </w:tc>
      </w:tr>
      <w:tr w:rsidR="00F64A66" w:rsidRPr="00F64A66" w14:paraId="7AB02E56" w14:textId="77777777" w:rsidTr="00F64A66">
        <w:tc>
          <w:tcPr>
            <w:tcW w:w="4105" w:type="dxa"/>
          </w:tcPr>
          <w:p w14:paraId="341F4CA6" w14:textId="77777777" w:rsidR="00F64A66" w:rsidRPr="00F64A66" w:rsidRDefault="00F64A66" w:rsidP="001B36E5">
            <w:pPr>
              <w:pStyle w:val="TableContent"/>
              <w:spacing w:before="0" w:after="0"/>
              <w:ind w:left="0" w:right="0" w:firstLine="0"/>
              <w:rPr>
                <w:lang w:val="pt-BR"/>
              </w:rPr>
            </w:pPr>
            <w:r w:rsidRPr="00F64A66">
              <w:rPr>
                <w:lang w:val="pt-BR"/>
              </w:rPr>
              <w:t>VALOR_RECEPCIONADO</w:t>
            </w:r>
          </w:p>
        </w:tc>
        <w:tc>
          <w:tcPr>
            <w:tcW w:w="4235" w:type="dxa"/>
          </w:tcPr>
          <w:p w14:paraId="2FCC4B95" w14:textId="77777777" w:rsidR="00F64A66" w:rsidRPr="00F64A66" w:rsidRDefault="00F64A66" w:rsidP="001B36E5">
            <w:pPr>
              <w:pStyle w:val="TableContent"/>
              <w:spacing w:before="0" w:after="0"/>
              <w:ind w:left="0" w:right="0" w:firstLine="0"/>
              <w:rPr>
                <w:lang w:val="pt-BR"/>
              </w:rPr>
            </w:pPr>
            <w:r w:rsidRPr="00F64A66">
              <w:rPr>
                <w:lang w:val="pt-BR"/>
              </w:rPr>
              <w:t>Valor Recepcionado para o TPAR e ou BDAR</w:t>
            </w:r>
          </w:p>
          <w:p w14:paraId="4B7C4D59" w14:textId="77777777" w:rsidR="00F64A66" w:rsidRPr="00F64A66" w:rsidRDefault="00F64A66" w:rsidP="001B36E5">
            <w:pPr>
              <w:pStyle w:val="TableContent"/>
              <w:spacing w:before="0" w:after="0"/>
              <w:ind w:left="0" w:right="0" w:firstLine="0"/>
              <w:rPr>
                <w:lang w:val="pt-BR"/>
              </w:rPr>
            </w:pPr>
            <w:r w:rsidRPr="00F64A66">
              <w:rPr>
                <w:lang w:val="pt-BR"/>
              </w:rPr>
              <w:t xml:space="preserve">(Somatório das Colunas Valor Lotes + Valor </w:t>
            </w:r>
            <w:proofErr w:type="gramStart"/>
            <w:r w:rsidRPr="00F64A66">
              <w:rPr>
                <w:lang w:val="pt-BR"/>
              </w:rPr>
              <w:t>Erros )</w:t>
            </w:r>
            <w:proofErr w:type="gramEnd"/>
          </w:p>
        </w:tc>
      </w:tr>
      <w:tr w:rsidR="00F64A66" w:rsidRPr="00F64A66" w14:paraId="3EA0E752" w14:textId="77777777" w:rsidTr="00F64A66">
        <w:tc>
          <w:tcPr>
            <w:tcW w:w="4105" w:type="dxa"/>
          </w:tcPr>
          <w:p w14:paraId="53EEA5BB" w14:textId="77777777" w:rsidR="00F64A66" w:rsidRPr="00F64A66" w:rsidRDefault="00F64A66" w:rsidP="001B36E5">
            <w:pPr>
              <w:pStyle w:val="TableContent"/>
              <w:spacing w:before="0" w:after="0"/>
              <w:ind w:left="0" w:right="0" w:firstLine="0"/>
              <w:rPr>
                <w:lang w:val="pt-BR"/>
              </w:rPr>
            </w:pPr>
            <w:r w:rsidRPr="00F64A66">
              <w:rPr>
                <w:lang w:val="pt-BR"/>
              </w:rPr>
              <w:t>QUANTIDADE_DOCS</w:t>
            </w:r>
          </w:p>
        </w:tc>
        <w:tc>
          <w:tcPr>
            <w:tcW w:w="4235" w:type="dxa"/>
          </w:tcPr>
          <w:p w14:paraId="0558E6F5" w14:textId="77777777" w:rsidR="00F64A66" w:rsidRPr="00F64A66" w:rsidRDefault="00F64A66" w:rsidP="001B36E5">
            <w:pPr>
              <w:pStyle w:val="TableContent"/>
              <w:spacing w:before="0" w:after="0"/>
              <w:ind w:left="0" w:right="0" w:firstLine="0"/>
              <w:rPr>
                <w:lang w:val="pt-BR"/>
              </w:rPr>
            </w:pPr>
            <w:r w:rsidRPr="00F64A66">
              <w:rPr>
                <w:lang w:val="pt-BR"/>
              </w:rPr>
              <w:t>Quantidade de registros processados sem Erros no TPAR e ou BDAR</w:t>
            </w:r>
          </w:p>
        </w:tc>
      </w:tr>
      <w:tr w:rsidR="00F64A66" w:rsidRPr="00F64A66" w14:paraId="6F8F6F91" w14:textId="77777777" w:rsidTr="00F64A66">
        <w:tc>
          <w:tcPr>
            <w:tcW w:w="4105" w:type="dxa"/>
          </w:tcPr>
          <w:p w14:paraId="3DD715F9" w14:textId="77777777" w:rsidR="00F64A66" w:rsidRPr="00F64A66" w:rsidRDefault="00F64A66" w:rsidP="001B36E5">
            <w:pPr>
              <w:pStyle w:val="TableContent"/>
              <w:spacing w:before="0" w:after="0"/>
              <w:ind w:left="0" w:right="0" w:firstLine="0"/>
              <w:rPr>
                <w:lang w:val="pt-BR"/>
              </w:rPr>
            </w:pPr>
            <w:r w:rsidRPr="00F64A66">
              <w:rPr>
                <w:lang w:val="pt-BR"/>
              </w:rPr>
              <w:t>VALOR_LOTE</w:t>
            </w:r>
          </w:p>
        </w:tc>
        <w:tc>
          <w:tcPr>
            <w:tcW w:w="4235" w:type="dxa"/>
          </w:tcPr>
          <w:p w14:paraId="7F72BB7C" w14:textId="77777777" w:rsidR="00F64A66" w:rsidRPr="00F64A66" w:rsidRDefault="00F64A66" w:rsidP="001B36E5">
            <w:pPr>
              <w:pStyle w:val="TableContent"/>
              <w:spacing w:before="0" w:after="0"/>
              <w:ind w:left="0" w:right="0" w:firstLine="0"/>
              <w:rPr>
                <w:lang w:val="pt-BR"/>
              </w:rPr>
            </w:pPr>
            <w:r w:rsidRPr="00F64A66">
              <w:rPr>
                <w:lang w:val="pt-BR"/>
              </w:rPr>
              <w:t>Total do Valor processado sem Erros para o TPAR ou BDAR</w:t>
            </w:r>
          </w:p>
        </w:tc>
      </w:tr>
      <w:tr w:rsidR="00F64A66" w:rsidRPr="00F64A66" w14:paraId="040FA2BA" w14:textId="77777777" w:rsidTr="00F64A66">
        <w:tc>
          <w:tcPr>
            <w:tcW w:w="4105" w:type="dxa"/>
          </w:tcPr>
          <w:p w14:paraId="6CB800B0" w14:textId="77777777" w:rsidR="00F64A66" w:rsidRPr="00F64A66" w:rsidRDefault="00F64A66" w:rsidP="001B36E5">
            <w:pPr>
              <w:pStyle w:val="TableContent"/>
              <w:spacing w:before="0" w:after="0"/>
              <w:ind w:left="0" w:right="0" w:firstLine="0"/>
              <w:rPr>
                <w:lang w:val="pt-BR"/>
              </w:rPr>
            </w:pPr>
            <w:r w:rsidRPr="00F64A66">
              <w:rPr>
                <w:lang w:val="pt-BR"/>
              </w:rPr>
              <w:t>ESTADO_LOTE</w:t>
            </w:r>
          </w:p>
        </w:tc>
        <w:tc>
          <w:tcPr>
            <w:tcW w:w="4235" w:type="dxa"/>
          </w:tcPr>
          <w:p w14:paraId="69FF593F" w14:textId="77777777" w:rsidR="00F64A66" w:rsidRPr="00F64A66" w:rsidRDefault="00F64A66" w:rsidP="001B36E5">
            <w:pPr>
              <w:pStyle w:val="TableContent"/>
              <w:spacing w:before="0" w:after="0"/>
              <w:ind w:left="0" w:right="0" w:firstLine="0"/>
              <w:rPr>
                <w:lang w:val="pt-BR"/>
              </w:rPr>
            </w:pPr>
            <w:r w:rsidRPr="00F64A66">
              <w:rPr>
                <w:lang w:val="pt-BR"/>
              </w:rPr>
              <w:t>1-Aberto,</w:t>
            </w:r>
            <w:proofErr w:type="gramStart"/>
            <w:r w:rsidRPr="00F64A66">
              <w:rPr>
                <w:lang w:val="pt-BR"/>
              </w:rPr>
              <w:t>2-Fechado</w:t>
            </w:r>
            <w:proofErr w:type="gramEnd"/>
          </w:p>
        </w:tc>
      </w:tr>
      <w:tr w:rsidR="00F64A66" w:rsidRPr="00F64A66" w14:paraId="017F3259" w14:textId="77777777" w:rsidTr="00F64A66">
        <w:tc>
          <w:tcPr>
            <w:tcW w:w="4105" w:type="dxa"/>
          </w:tcPr>
          <w:p w14:paraId="66E26F11" w14:textId="77777777" w:rsidR="00F64A66" w:rsidRPr="00F64A66" w:rsidRDefault="00F64A66" w:rsidP="001B36E5">
            <w:pPr>
              <w:pStyle w:val="TableContent"/>
              <w:spacing w:before="0" w:after="0"/>
              <w:ind w:left="0" w:right="0" w:firstLine="0"/>
              <w:rPr>
                <w:lang w:val="pt-BR"/>
              </w:rPr>
            </w:pPr>
            <w:r w:rsidRPr="00F64A66">
              <w:rPr>
                <w:lang w:val="pt-BR"/>
              </w:rPr>
              <w:t>QUANTIDADE_ERROS</w:t>
            </w:r>
          </w:p>
        </w:tc>
        <w:tc>
          <w:tcPr>
            <w:tcW w:w="4235" w:type="dxa"/>
          </w:tcPr>
          <w:p w14:paraId="17CBD38B" w14:textId="77777777" w:rsidR="00F64A66" w:rsidRPr="00F64A66" w:rsidRDefault="00F64A66" w:rsidP="001B36E5">
            <w:pPr>
              <w:pStyle w:val="TableContent"/>
              <w:spacing w:before="0" w:after="0"/>
              <w:ind w:left="0" w:right="0" w:firstLine="0"/>
              <w:rPr>
                <w:lang w:val="pt-BR"/>
              </w:rPr>
            </w:pPr>
            <w:r w:rsidRPr="00F64A66">
              <w:rPr>
                <w:lang w:val="pt-BR"/>
              </w:rPr>
              <w:t>Quantidade Erros no momento do processamento do arquivo parcial ou consolidado</w:t>
            </w:r>
          </w:p>
        </w:tc>
      </w:tr>
      <w:tr w:rsidR="00F64A66" w:rsidRPr="00F64A66" w14:paraId="3200D317" w14:textId="77777777" w:rsidTr="00F64A66">
        <w:tc>
          <w:tcPr>
            <w:tcW w:w="4105" w:type="dxa"/>
          </w:tcPr>
          <w:p w14:paraId="07BB3250" w14:textId="77777777" w:rsidR="00F64A66" w:rsidRPr="00F64A66" w:rsidRDefault="00F64A66" w:rsidP="001B36E5">
            <w:pPr>
              <w:pStyle w:val="TableContent"/>
              <w:spacing w:before="0" w:after="0"/>
              <w:ind w:left="0" w:right="0" w:firstLine="0"/>
              <w:rPr>
                <w:lang w:val="pt-BR"/>
              </w:rPr>
            </w:pPr>
            <w:r w:rsidRPr="00F64A66">
              <w:rPr>
                <w:lang w:val="pt-BR"/>
              </w:rPr>
              <w:t>VALOR_ERROS</w:t>
            </w:r>
          </w:p>
        </w:tc>
        <w:tc>
          <w:tcPr>
            <w:tcW w:w="4235" w:type="dxa"/>
          </w:tcPr>
          <w:p w14:paraId="3385E076" w14:textId="77777777" w:rsidR="00F64A66" w:rsidRPr="00F64A66" w:rsidRDefault="00F64A66" w:rsidP="001B36E5">
            <w:pPr>
              <w:pStyle w:val="TableContent"/>
              <w:spacing w:before="0" w:after="0"/>
              <w:ind w:left="0" w:right="0" w:firstLine="0"/>
              <w:rPr>
                <w:lang w:val="pt-BR"/>
              </w:rPr>
            </w:pPr>
            <w:r w:rsidRPr="00F64A66">
              <w:rPr>
                <w:lang w:val="pt-BR"/>
              </w:rPr>
              <w:t>Valor Total Erros no momento do processamento do arquivo parcial ou consolidado</w:t>
            </w:r>
          </w:p>
        </w:tc>
      </w:tr>
    </w:tbl>
    <w:p w14:paraId="64AEEEBC" w14:textId="77777777" w:rsidR="00F64A66" w:rsidRPr="00F64A66" w:rsidRDefault="00F64A66" w:rsidP="00F64A66">
      <w:pPr>
        <w:rPr>
          <w:lang w:val="pt-BR"/>
        </w:rPr>
      </w:pPr>
    </w:p>
    <w:p w14:paraId="630BD491" w14:textId="55C8EF66" w:rsidR="001404DC" w:rsidRPr="00F64A66" w:rsidRDefault="001404DC" w:rsidP="00F64A66">
      <w:pPr>
        <w:jc w:val="both"/>
        <w:rPr>
          <w:lang w:val="pt-BR"/>
        </w:rPr>
      </w:pPr>
    </w:p>
    <w:sectPr w:rsidR="001404DC" w:rsidRPr="00F64A66" w:rsidSect="003F5576">
      <w:headerReference w:type="default" r:id="rId8"/>
      <w:footerReference w:type="default" r:id="rId9"/>
      <w:pgSz w:w="11907" w:h="16839" w:code="9"/>
      <w:pgMar w:top="1807" w:right="1440" w:bottom="1417" w:left="1440" w:header="720" w:footer="56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89E2B4" w14:textId="77777777" w:rsidR="00DA7A53" w:rsidRDefault="00DA7A53">
      <w:r>
        <w:separator/>
      </w:r>
    </w:p>
  </w:endnote>
  <w:endnote w:type="continuationSeparator" w:id="0">
    <w:p w14:paraId="0A1EC316" w14:textId="77777777" w:rsidR="00DA7A53" w:rsidRDefault="00DA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  <w:font w:name="Dialog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A7633F" w14:textId="262670DF" w:rsidR="0066365B" w:rsidRPr="001F108F" w:rsidRDefault="00DA7A53" w:rsidP="003F5576">
    <w:pPr>
      <w:pStyle w:val="Rodap"/>
      <w:rPr>
        <w:b/>
      </w:rPr>
    </w:pPr>
    <w:r>
      <w:rPr>
        <w:b/>
        <w:noProof/>
        <w:snapToGrid/>
        <w:lang w:val="pt-BR" w:eastAsia="pt-BR"/>
      </w:rPr>
      <w:object w:dxaOrig="1440" w:dyaOrig="1440" w14:anchorId="5D100FD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275.15pt;margin-top:-5.15pt;width:211.25pt;height:35.9pt;z-index:251661312">
          <v:imagedata r:id="rId1" o:title=""/>
        </v:shape>
        <o:OLEObject Type="Embed" ProgID="PBrush" ShapeID="_x0000_s2050" DrawAspect="Content" ObjectID="_1524057977" r:id="rId2"/>
      </w:object>
    </w:r>
    <w:r w:rsidR="0066365B">
      <w:rPr>
        <w:b/>
      </w:rPr>
      <w:t>SEFAZ</w:t>
    </w:r>
    <w:r w:rsidR="0066365B" w:rsidRPr="001F108F">
      <w:rPr>
        <w:b/>
      </w:rPr>
      <w:t>-TOCANTINS</w:t>
    </w:r>
    <w:r w:rsidR="0066365B" w:rsidRPr="001F108F">
      <w:rPr>
        <w:b/>
      </w:rPr>
      <w:tab/>
    </w:r>
    <w:r w:rsidR="0066365B" w:rsidRPr="001F108F">
      <w:rPr>
        <w:b/>
      </w:rPr>
      <w:fldChar w:fldCharType="begin"/>
    </w:r>
    <w:r w:rsidR="0066365B" w:rsidRPr="001F108F">
      <w:rPr>
        <w:b/>
      </w:rPr>
      <w:instrText>PAGE   \* MERGEFORMAT</w:instrText>
    </w:r>
    <w:r w:rsidR="0066365B" w:rsidRPr="001F108F">
      <w:rPr>
        <w:b/>
      </w:rPr>
      <w:fldChar w:fldCharType="separate"/>
    </w:r>
    <w:r w:rsidR="007254D7" w:rsidRPr="007254D7">
      <w:rPr>
        <w:b/>
        <w:noProof/>
        <w:lang w:val="pt-BR"/>
      </w:rPr>
      <w:t>9</w:t>
    </w:r>
    <w:r w:rsidR="0066365B" w:rsidRPr="001F108F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071036" w14:textId="77777777" w:rsidR="00DA7A53" w:rsidRDefault="00DA7A53">
      <w:r>
        <w:separator/>
      </w:r>
    </w:p>
  </w:footnote>
  <w:footnote w:type="continuationSeparator" w:id="0">
    <w:p w14:paraId="794FCE14" w14:textId="77777777" w:rsidR="00DA7A53" w:rsidRDefault="00DA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C2C761" w14:textId="77777777" w:rsidR="0066365B" w:rsidRPr="000A2EDD" w:rsidRDefault="0066365B" w:rsidP="003F5576">
    <w:pPr>
      <w:pStyle w:val="Cabealho"/>
      <w:ind w:left="0"/>
      <w:jc w:val="right"/>
      <w:rPr>
        <w:color w:val="4F81BD"/>
        <w:sz w:val="18"/>
        <w:szCs w:val="18"/>
      </w:rPr>
    </w:pPr>
    <w:r>
      <w:rPr>
        <w:noProof/>
        <w:lang w:val="pt-BR" w:eastAsia="pt-BR"/>
      </w:rPr>
      <w:drawing>
        <wp:anchor distT="0" distB="0" distL="114300" distR="114300" simplePos="0" relativeHeight="251660288" behindDoc="1" locked="0" layoutInCell="1" allowOverlap="1" wp14:anchorId="5AEBAADE" wp14:editId="1E06EFB3">
          <wp:simplePos x="0" y="0"/>
          <wp:positionH relativeFrom="column">
            <wp:posOffset>3742690</wp:posOffset>
          </wp:positionH>
          <wp:positionV relativeFrom="paragraph">
            <wp:posOffset>-421640</wp:posOffset>
          </wp:positionV>
          <wp:extent cx="2594754" cy="1147313"/>
          <wp:effectExtent l="0" t="0" r="0" b="0"/>
          <wp:wrapNone/>
          <wp:docPr id="3" name="Imagem 0" descr="Papel timbrado_Secretaria da Fazend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pel timbrado_Secretaria da Fazendal.png"/>
                  <pic:cNvPicPr/>
                </pic:nvPicPr>
                <pic:blipFill>
                  <a:blip r:embed="rId1"/>
                  <a:srcRect l="47898" t="906" r="7065" b="85252"/>
                  <a:stretch>
                    <a:fillRect/>
                  </a:stretch>
                </pic:blipFill>
                <pic:spPr>
                  <a:xfrm>
                    <a:off x="0" y="0"/>
                    <a:ext cx="2594754" cy="114731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A7A53">
      <w:rPr>
        <w:noProof/>
        <w:snapToGrid/>
        <w:color w:val="4F81BD"/>
        <w:sz w:val="18"/>
        <w:szCs w:val="18"/>
        <w:lang w:val="pt-BR" w:eastAsia="pt-BR"/>
      </w:rPr>
      <w:pict w14:anchorId="0B2672D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75684" o:spid="_x0000_s2049" type="#_x0000_t75" style="position:absolute;left:0;text-align:left;margin-left:-72.55pt;margin-top:-111.6pt;width:77.45pt;height:111.15pt;z-index:-251658240;mso-position-horizontal-relative:margin;mso-position-vertical-relative:margin" o:allowincell="f">
          <v:imagedata r:id="rId2" o:title="Papel timbrado_Secretaria da Fazendal" cropbottom="47063f" cropright="47346f"/>
          <w10:wrap anchorx="margin" anchory="margin"/>
        </v:shape>
      </w:pict>
    </w:r>
    <w:r w:rsidRPr="00B35DD4">
      <w:rPr>
        <w:color w:val="4F81BD"/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81B7A"/>
    <w:multiLevelType w:val="hybridMultilevel"/>
    <w:tmpl w:val="F63CFC12"/>
    <w:lvl w:ilvl="0" w:tplc="FABEDE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2CE3B0B"/>
    <w:multiLevelType w:val="multilevel"/>
    <w:tmpl w:val="9DA4303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" w15:restartNumberingAfterBreak="0">
    <w:nsid w:val="13E44699"/>
    <w:multiLevelType w:val="multilevel"/>
    <w:tmpl w:val="9894CC1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3" w15:restartNumberingAfterBreak="0">
    <w:nsid w:val="3F4F6EAA"/>
    <w:multiLevelType w:val="hybridMultilevel"/>
    <w:tmpl w:val="77BE55B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E0152CC"/>
    <w:multiLevelType w:val="hybridMultilevel"/>
    <w:tmpl w:val="69067C7C"/>
    <w:lvl w:ilvl="0" w:tplc="04160001">
      <w:start w:val="1"/>
      <w:numFmt w:val="bullet"/>
      <w:lvlText w:val=""/>
      <w:lvlJc w:val="left"/>
      <w:pPr>
        <w:ind w:left="179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1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3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5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7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9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1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3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50" w:hanging="360"/>
      </w:pPr>
      <w:rPr>
        <w:rFonts w:ascii="Wingdings" w:hAnsi="Wingdings" w:hint="default"/>
      </w:rPr>
    </w:lvl>
  </w:abstractNum>
  <w:abstractNum w:abstractNumId="5" w15:restartNumberingAfterBreak="0">
    <w:nsid w:val="58D704A7"/>
    <w:multiLevelType w:val="hybridMultilevel"/>
    <w:tmpl w:val="1BD419E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F156B4F"/>
    <w:multiLevelType w:val="multilevel"/>
    <w:tmpl w:val="823EFC6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AD52925"/>
    <w:multiLevelType w:val="multilevel"/>
    <w:tmpl w:val="0A2A4C42"/>
    <w:lvl w:ilvl="0">
      <w:start w:val="1"/>
      <w:numFmt w:val="decimal"/>
      <w:pStyle w:val="Ttulo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CDF7A6F"/>
    <w:multiLevelType w:val="multilevel"/>
    <w:tmpl w:val="68EC8A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9" w15:restartNumberingAfterBreak="0">
    <w:nsid w:val="70762035"/>
    <w:multiLevelType w:val="multilevel"/>
    <w:tmpl w:val="733682B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72DE0A1B"/>
    <w:multiLevelType w:val="hybridMultilevel"/>
    <w:tmpl w:val="9DAAE976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6B70F58"/>
    <w:multiLevelType w:val="multilevel"/>
    <w:tmpl w:val="BBCE5936"/>
    <w:styleLink w:val="Estilo1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6"/>
  </w:num>
  <w:num w:numId="2">
    <w:abstractNumId w:val="11"/>
  </w:num>
  <w:num w:numId="3">
    <w:abstractNumId w:val="7"/>
  </w:num>
  <w:num w:numId="4">
    <w:abstractNumId w:val="9"/>
  </w:num>
  <w:num w:numId="5">
    <w:abstractNumId w:val="0"/>
  </w:num>
  <w:num w:numId="6">
    <w:abstractNumId w:val="5"/>
  </w:num>
  <w:num w:numId="7">
    <w:abstractNumId w:val="4"/>
  </w:num>
  <w:num w:numId="8">
    <w:abstractNumId w:val="8"/>
  </w:num>
  <w:num w:numId="9">
    <w:abstractNumId w:val="2"/>
  </w:num>
  <w:num w:numId="10">
    <w:abstractNumId w:val="1"/>
  </w:num>
  <w:num w:numId="11">
    <w:abstractNumId w:val="3"/>
  </w:num>
  <w:num w:numId="12">
    <w:abstractNumId w:val="1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9BD"/>
    <w:rsid w:val="00013E72"/>
    <w:rsid w:val="0001622C"/>
    <w:rsid w:val="00017DDD"/>
    <w:rsid w:val="00024F5E"/>
    <w:rsid w:val="00035CB2"/>
    <w:rsid w:val="000612FC"/>
    <w:rsid w:val="00085B41"/>
    <w:rsid w:val="000941DB"/>
    <w:rsid w:val="000A79BB"/>
    <w:rsid w:val="000B61E4"/>
    <w:rsid w:val="000E2962"/>
    <w:rsid w:val="000F1994"/>
    <w:rsid w:val="000F3269"/>
    <w:rsid w:val="000F772F"/>
    <w:rsid w:val="00112A21"/>
    <w:rsid w:val="001167F1"/>
    <w:rsid w:val="00121F5C"/>
    <w:rsid w:val="001240E9"/>
    <w:rsid w:val="0013090F"/>
    <w:rsid w:val="001349CC"/>
    <w:rsid w:val="001404DC"/>
    <w:rsid w:val="00141C1A"/>
    <w:rsid w:val="0017071F"/>
    <w:rsid w:val="00176FC9"/>
    <w:rsid w:val="00191072"/>
    <w:rsid w:val="00191BB4"/>
    <w:rsid w:val="001A2C86"/>
    <w:rsid w:val="001B36E5"/>
    <w:rsid w:val="001B41AF"/>
    <w:rsid w:val="001B6DD2"/>
    <w:rsid w:val="001C6B79"/>
    <w:rsid w:val="001C6CF5"/>
    <w:rsid w:val="001D2ABA"/>
    <w:rsid w:val="001D604F"/>
    <w:rsid w:val="001D6422"/>
    <w:rsid w:val="001E083E"/>
    <w:rsid w:val="001E1C8E"/>
    <w:rsid w:val="001F108F"/>
    <w:rsid w:val="001F1695"/>
    <w:rsid w:val="001F5AAB"/>
    <w:rsid w:val="001F7FD6"/>
    <w:rsid w:val="00200708"/>
    <w:rsid w:val="00204437"/>
    <w:rsid w:val="00215CBA"/>
    <w:rsid w:val="00227A3B"/>
    <w:rsid w:val="002332F5"/>
    <w:rsid w:val="0023582A"/>
    <w:rsid w:val="00244BB3"/>
    <w:rsid w:val="00256B37"/>
    <w:rsid w:val="00262EC6"/>
    <w:rsid w:val="002645EC"/>
    <w:rsid w:val="00266579"/>
    <w:rsid w:val="002669D8"/>
    <w:rsid w:val="00267728"/>
    <w:rsid w:val="002700BE"/>
    <w:rsid w:val="002719CE"/>
    <w:rsid w:val="00277F09"/>
    <w:rsid w:val="0028503E"/>
    <w:rsid w:val="00292B57"/>
    <w:rsid w:val="002A1834"/>
    <w:rsid w:val="002A4917"/>
    <w:rsid w:val="002A5630"/>
    <w:rsid w:val="002A7066"/>
    <w:rsid w:val="002B16CD"/>
    <w:rsid w:val="002B23CC"/>
    <w:rsid w:val="002B45AA"/>
    <w:rsid w:val="002C1524"/>
    <w:rsid w:val="002D34B2"/>
    <w:rsid w:val="002D68D6"/>
    <w:rsid w:val="002D75E3"/>
    <w:rsid w:val="002E0856"/>
    <w:rsid w:val="002F16C4"/>
    <w:rsid w:val="002F186F"/>
    <w:rsid w:val="0031219B"/>
    <w:rsid w:val="00312F21"/>
    <w:rsid w:val="00356107"/>
    <w:rsid w:val="00374C56"/>
    <w:rsid w:val="00375521"/>
    <w:rsid w:val="003758A5"/>
    <w:rsid w:val="00375A5E"/>
    <w:rsid w:val="00381F54"/>
    <w:rsid w:val="00386805"/>
    <w:rsid w:val="00395879"/>
    <w:rsid w:val="003B1F4B"/>
    <w:rsid w:val="003D39FD"/>
    <w:rsid w:val="003F17F8"/>
    <w:rsid w:val="003F275D"/>
    <w:rsid w:val="003F5576"/>
    <w:rsid w:val="00402C23"/>
    <w:rsid w:val="004034D0"/>
    <w:rsid w:val="00407CB6"/>
    <w:rsid w:val="0041232C"/>
    <w:rsid w:val="00413B6F"/>
    <w:rsid w:val="004204E2"/>
    <w:rsid w:val="004240FA"/>
    <w:rsid w:val="004271F2"/>
    <w:rsid w:val="00427C0D"/>
    <w:rsid w:val="004374AF"/>
    <w:rsid w:val="00441C85"/>
    <w:rsid w:val="00445E12"/>
    <w:rsid w:val="0045775B"/>
    <w:rsid w:val="0046537A"/>
    <w:rsid w:val="00475D1E"/>
    <w:rsid w:val="004819BD"/>
    <w:rsid w:val="00483110"/>
    <w:rsid w:val="0049178B"/>
    <w:rsid w:val="00496636"/>
    <w:rsid w:val="004A26D3"/>
    <w:rsid w:val="004A38A1"/>
    <w:rsid w:val="004B0EC5"/>
    <w:rsid w:val="004B4CB2"/>
    <w:rsid w:val="004B4CDF"/>
    <w:rsid w:val="004B5262"/>
    <w:rsid w:val="004C3582"/>
    <w:rsid w:val="004D632C"/>
    <w:rsid w:val="004E1C22"/>
    <w:rsid w:val="004E1E62"/>
    <w:rsid w:val="004E5EB7"/>
    <w:rsid w:val="004F4D85"/>
    <w:rsid w:val="00517DAA"/>
    <w:rsid w:val="0052113E"/>
    <w:rsid w:val="005376A9"/>
    <w:rsid w:val="005423EC"/>
    <w:rsid w:val="00546E7E"/>
    <w:rsid w:val="0055581E"/>
    <w:rsid w:val="00560BBD"/>
    <w:rsid w:val="0056205D"/>
    <w:rsid w:val="005679A7"/>
    <w:rsid w:val="00571797"/>
    <w:rsid w:val="00571D04"/>
    <w:rsid w:val="0057275D"/>
    <w:rsid w:val="005867F6"/>
    <w:rsid w:val="00587EFF"/>
    <w:rsid w:val="00597570"/>
    <w:rsid w:val="005A1C86"/>
    <w:rsid w:val="005A5452"/>
    <w:rsid w:val="005A751D"/>
    <w:rsid w:val="005B0CD7"/>
    <w:rsid w:val="005B2554"/>
    <w:rsid w:val="005B5017"/>
    <w:rsid w:val="005D0609"/>
    <w:rsid w:val="005D6C9F"/>
    <w:rsid w:val="005E4EEE"/>
    <w:rsid w:val="005F57F3"/>
    <w:rsid w:val="005F592B"/>
    <w:rsid w:val="006027B2"/>
    <w:rsid w:val="0061281C"/>
    <w:rsid w:val="00622767"/>
    <w:rsid w:val="00622958"/>
    <w:rsid w:val="00623B30"/>
    <w:rsid w:val="0063171B"/>
    <w:rsid w:val="006516CB"/>
    <w:rsid w:val="00656C2D"/>
    <w:rsid w:val="00660F2B"/>
    <w:rsid w:val="006634AF"/>
    <w:rsid w:val="0066365B"/>
    <w:rsid w:val="00675AB9"/>
    <w:rsid w:val="00676C3A"/>
    <w:rsid w:val="00676E83"/>
    <w:rsid w:val="00683531"/>
    <w:rsid w:val="00686132"/>
    <w:rsid w:val="006A6045"/>
    <w:rsid w:val="006A7F62"/>
    <w:rsid w:val="006B1C5D"/>
    <w:rsid w:val="006C1336"/>
    <w:rsid w:val="006C63AF"/>
    <w:rsid w:val="006D27D7"/>
    <w:rsid w:val="006D347F"/>
    <w:rsid w:val="006D54DF"/>
    <w:rsid w:val="006E1426"/>
    <w:rsid w:val="006E528C"/>
    <w:rsid w:val="006E7877"/>
    <w:rsid w:val="006F0B24"/>
    <w:rsid w:val="00700CE4"/>
    <w:rsid w:val="00716154"/>
    <w:rsid w:val="00716F81"/>
    <w:rsid w:val="007254D7"/>
    <w:rsid w:val="00725CD0"/>
    <w:rsid w:val="00733580"/>
    <w:rsid w:val="00741E9E"/>
    <w:rsid w:val="00742846"/>
    <w:rsid w:val="0076168B"/>
    <w:rsid w:val="0077726F"/>
    <w:rsid w:val="00792FF3"/>
    <w:rsid w:val="007A0B73"/>
    <w:rsid w:val="007A6CC9"/>
    <w:rsid w:val="007B38BB"/>
    <w:rsid w:val="007B3F77"/>
    <w:rsid w:val="007D24FE"/>
    <w:rsid w:val="007E17B4"/>
    <w:rsid w:val="007E5B9D"/>
    <w:rsid w:val="007E615A"/>
    <w:rsid w:val="007F599F"/>
    <w:rsid w:val="00800176"/>
    <w:rsid w:val="00805F31"/>
    <w:rsid w:val="008339D3"/>
    <w:rsid w:val="00841E42"/>
    <w:rsid w:val="00845F53"/>
    <w:rsid w:val="00853F8A"/>
    <w:rsid w:val="00855B5E"/>
    <w:rsid w:val="008572F6"/>
    <w:rsid w:val="00857A9A"/>
    <w:rsid w:val="008736C0"/>
    <w:rsid w:val="008803FE"/>
    <w:rsid w:val="008831F2"/>
    <w:rsid w:val="00884BDB"/>
    <w:rsid w:val="00885A3B"/>
    <w:rsid w:val="008A76FC"/>
    <w:rsid w:val="008B3C73"/>
    <w:rsid w:val="008B75B6"/>
    <w:rsid w:val="008C0453"/>
    <w:rsid w:val="008C5D42"/>
    <w:rsid w:val="008C6EF9"/>
    <w:rsid w:val="008D0CDC"/>
    <w:rsid w:val="008D76C5"/>
    <w:rsid w:val="008E2B71"/>
    <w:rsid w:val="008E2D79"/>
    <w:rsid w:val="008F2B3C"/>
    <w:rsid w:val="00906997"/>
    <w:rsid w:val="00911258"/>
    <w:rsid w:val="0091163C"/>
    <w:rsid w:val="0092068B"/>
    <w:rsid w:val="00922E6B"/>
    <w:rsid w:val="00923E36"/>
    <w:rsid w:val="009345F9"/>
    <w:rsid w:val="00946590"/>
    <w:rsid w:val="00947A94"/>
    <w:rsid w:val="00947BCB"/>
    <w:rsid w:val="00965FF6"/>
    <w:rsid w:val="009672FC"/>
    <w:rsid w:val="00974D33"/>
    <w:rsid w:val="00982A1C"/>
    <w:rsid w:val="00987C23"/>
    <w:rsid w:val="009C5755"/>
    <w:rsid w:val="009D118F"/>
    <w:rsid w:val="009D43CD"/>
    <w:rsid w:val="009E0DCD"/>
    <w:rsid w:val="00A02EE9"/>
    <w:rsid w:val="00A10A7B"/>
    <w:rsid w:val="00A17951"/>
    <w:rsid w:val="00A17FD0"/>
    <w:rsid w:val="00A326E2"/>
    <w:rsid w:val="00A45D05"/>
    <w:rsid w:val="00A62D76"/>
    <w:rsid w:val="00AA69FA"/>
    <w:rsid w:val="00AA7190"/>
    <w:rsid w:val="00AC5230"/>
    <w:rsid w:val="00AD46A9"/>
    <w:rsid w:val="00AD7479"/>
    <w:rsid w:val="00AE01D4"/>
    <w:rsid w:val="00AE050A"/>
    <w:rsid w:val="00AF28A1"/>
    <w:rsid w:val="00AF3C08"/>
    <w:rsid w:val="00AF4B8C"/>
    <w:rsid w:val="00B111AF"/>
    <w:rsid w:val="00B1318C"/>
    <w:rsid w:val="00B2002B"/>
    <w:rsid w:val="00B21558"/>
    <w:rsid w:val="00B34CD0"/>
    <w:rsid w:val="00B36312"/>
    <w:rsid w:val="00B437D3"/>
    <w:rsid w:val="00B54EE8"/>
    <w:rsid w:val="00B63777"/>
    <w:rsid w:val="00B713A9"/>
    <w:rsid w:val="00B8331A"/>
    <w:rsid w:val="00B84850"/>
    <w:rsid w:val="00B95B2E"/>
    <w:rsid w:val="00BA1A29"/>
    <w:rsid w:val="00BB2492"/>
    <w:rsid w:val="00BB5E3C"/>
    <w:rsid w:val="00BB65D2"/>
    <w:rsid w:val="00BC28ED"/>
    <w:rsid w:val="00BD4D3C"/>
    <w:rsid w:val="00BE1A74"/>
    <w:rsid w:val="00BF1F5B"/>
    <w:rsid w:val="00BF335B"/>
    <w:rsid w:val="00BF5AE6"/>
    <w:rsid w:val="00C063DC"/>
    <w:rsid w:val="00C17C42"/>
    <w:rsid w:val="00C206FE"/>
    <w:rsid w:val="00C333D8"/>
    <w:rsid w:val="00C370CF"/>
    <w:rsid w:val="00C4141B"/>
    <w:rsid w:val="00C41C54"/>
    <w:rsid w:val="00C62C0D"/>
    <w:rsid w:val="00C66D06"/>
    <w:rsid w:val="00C80D41"/>
    <w:rsid w:val="00C852CE"/>
    <w:rsid w:val="00C91300"/>
    <w:rsid w:val="00C953F9"/>
    <w:rsid w:val="00CA0049"/>
    <w:rsid w:val="00CA725C"/>
    <w:rsid w:val="00CB0CE3"/>
    <w:rsid w:val="00CB5045"/>
    <w:rsid w:val="00CB66AC"/>
    <w:rsid w:val="00CC7FEB"/>
    <w:rsid w:val="00CD0EFA"/>
    <w:rsid w:val="00CD4D50"/>
    <w:rsid w:val="00CE69D8"/>
    <w:rsid w:val="00CF3BD1"/>
    <w:rsid w:val="00D01EE0"/>
    <w:rsid w:val="00D15755"/>
    <w:rsid w:val="00D21244"/>
    <w:rsid w:val="00D2742B"/>
    <w:rsid w:val="00D31D0F"/>
    <w:rsid w:val="00D374B8"/>
    <w:rsid w:val="00D44D3F"/>
    <w:rsid w:val="00D45BB6"/>
    <w:rsid w:val="00D47563"/>
    <w:rsid w:val="00D60288"/>
    <w:rsid w:val="00DA061B"/>
    <w:rsid w:val="00DA2F7C"/>
    <w:rsid w:val="00DA54D9"/>
    <w:rsid w:val="00DA7A53"/>
    <w:rsid w:val="00DB3FDF"/>
    <w:rsid w:val="00DB64F3"/>
    <w:rsid w:val="00DB6B55"/>
    <w:rsid w:val="00DB757C"/>
    <w:rsid w:val="00DC0F10"/>
    <w:rsid w:val="00DC7436"/>
    <w:rsid w:val="00DD7113"/>
    <w:rsid w:val="00DF0A38"/>
    <w:rsid w:val="00DF74ED"/>
    <w:rsid w:val="00E003B1"/>
    <w:rsid w:val="00E0269B"/>
    <w:rsid w:val="00E135A4"/>
    <w:rsid w:val="00E15ABA"/>
    <w:rsid w:val="00E15ADF"/>
    <w:rsid w:val="00E16351"/>
    <w:rsid w:val="00E404C0"/>
    <w:rsid w:val="00E450A0"/>
    <w:rsid w:val="00E4648C"/>
    <w:rsid w:val="00E53271"/>
    <w:rsid w:val="00E619E0"/>
    <w:rsid w:val="00E63E58"/>
    <w:rsid w:val="00E67E92"/>
    <w:rsid w:val="00E74D9F"/>
    <w:rsid w:val="00E81359"/>
    <w:rsid w:val="00E8520D"/>
    <w:rsid w:val="00E90772"/>
    <w:rsid w:val="00E91297"/>
    <w:rsid w:val="00EA4132"/>
    <w:rsid w:val="00EB43E7"/>
    <w:rsid w:val="00EB4603"/>
    <w:rsid w:val="00EB6CA8"/>
    <w:rsid w:val="00EC7AB4"/>
    <w:rsid w:val="00ED7704"/>
    <w:rsid w:val="00EE0E8D"/>
    <w:rsid w:val="00F125C7"/>
    <w:rsid w:val="00F17A77"/>
    <w:rsid w:val="00F34695"/>
    <w:rsid w:val="00F647C1"/>
    <w:rsid w:val="00F64A66"/>
    <w:rsid w:val="00F73DFB"/>
    <w:rsid w:val="00F80F4B"/>
    <w:rsid w:val="00F84C84"/>
    <w:rsid w:val="00F8614C"/>
    <w:rsid w:val="00F910E9"/>
    <w:rsid w:val="00FA1366"/>
    <w:rsid w:val="00FA1C45"/>
    <w:rsid w:val="00FA4034"/>
    <w:rsid w:val="00FA4A29"/>
    <w:rsid w:val="00FA7BA9"/>
    <w:rsid w:val="00FC4469"/>
    <w:rsid w:val="00FD0B5F"/>
    <w:rsid w:val="00FD37D2"/>
    <w:rsid w:val="00FF6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38B54A0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 w:qFormat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37D2"/>
    <w:pPr>
      <w:widowControl w:val="0"/>
      <w:autoSpaceDE w:val="0"/>
      <w:autoSpaceDN w:val="0"/>
      <w:spacing w:after="120"/>
      <w:ind w:left="680"/>
    </w:pPr>
    <w:rPr>
      <w:rFonts w:ascii="Calibri" w:hAnsi="Calibri"/>
      <w:snapToGrid w:val="0"/>
      <w:sz w:val="24"/>
      <w:lang w:val="en-US" w:eastAsia="en-US"/>
    </w:rPr>
  </w:style>
  <w:style w:type="paragraph" w:styleId="Ttulo1">
    <w:name w:val="heading 1"/>
    <w:basedOn w:val="Normal"/>
    <w:next w:val="Normal"/>
    <w:autoRedefine/>
    <w:qFormat/>
    <w:rsid w:val="00191072"/>
    <w:pPr>
      <w:keepNext/>
      <w:numPr>
        <w:numId w:val="3"/>
      </w:numPr>
      <w:spacing w:before="240"/>
      <w:outlineLvl w:val="0"/>
    </w:pPr>
    <w:rPr>
      <w:b/>
      <w:bCs/>
      <w:color w:val="17365D"/>
      <w:sz w:val="28"/>
    </w:rPr>
  </w:style>
  <w:style w:type="paragraph" w:styleId="Ttulo2">
    <w:name w:val="heading 2"/>
    <w:basedOn w:val="Ttulo1"/>
    <w:next w:val="Normal"/>
    <w:autoRedefine/>
    <w:qFormat/>
    <w:rsid w:val="00191072"/>
    <w:pPr>
      <w:numPr>
        <w:ilvl w:val="1"/>
      </w:numPr>
      <w:outlineLvl w:val="1"/>
    </w:pPr>
    <w:rPr>
      <w:color w:val="365F91"/>
      <w:sz w:val="24"/>
    </w:rPr>
  </w:style>
  <w:style w:type="paragraph" w:styleId="Ttulo3">
    <w:name w:val="heading 3"/>
    <w:basedOn w:val="Ttulo2"/>
    <w:next w:val="Normal"/>
    <w:qFormat/>
    <w:rsid w:val="001404DC"/>
    <w:pPr>
      <w:numPr>
        <w:ilvl w:val="2"/>
      </w:numPr>
      <w:outlineLvl w:val="2"/>
    </w:pPr>
    <w:rPr>
      <w:b w:val="0"/>
      <w:lang w:val="pt-BR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har"/>
    <w:uiPriority w:val="10"/>
    <w:qFormat/>
    <w:rsid w:val="00571D04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link w:val="SubttuloChar"/>
    <w:uiPriority w:val="11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uiPriority w:val="99"/>
    <w:qFormat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spacing w:before="120"/>
      <w:ind w:left="0"/>
    </w:pPr>
    <w:rPr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pPr>
      <w:spacing w:after="0"/>
      <w:ind w:left="240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pPr>
      <w:spacing w:after="0"/>
      <w:ind w:left="480"/>
    </w:pPr>
    <w:rPr>
      <w:i/>
      <w:iCs/>
      <w:sz w:val="20"/>
    </w:r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/>
      <w:jc w:val="both"/>
    </w:pPr>
  </w:style>
  <w:style w:type="paragraph" w:customStyle="1" w:styleId="Tabletext">
    <w:name w:val="Tabletext"/>
    <w:basedOn w:val="Normal"/>
    <w:pPr>
      <w:keepLines/>
    </w:pPr>
  </w:style>
  <w:style w:type="paragraph" w:styleId="Corpodetexto">
    <w:name w:val="Body Text"/>
    <w:basedOn w:val="Normal"/>
    <w:pPr>
      <w:keepLines/>
      <w:ind w:left="720"/>
    </w:pPr>
  </w:style>
  <w:style w:type="paragraph" w:customStyle="1" w:styleId="Paragraph3">
    <w:name w:val="Paragraph3"/>
    <w:basedOn w:val="Normal"/>
    <w:pPr>
      <w:spacing w:before="80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paragraph" w:customStyle="1" w:styleId="Paragraph4">
    <w:name w:val="Paragraph4"/>
    <w:basedOn w:val="Normal"/>
    <w:pPr>
      <w:spacing w:before="80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spacing w:after="0"/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pPr>
      <w:spacing w:after="0"/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pPr>
      <w:spacing w:after="0"/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pPr>
      <w:spacing w:after="0"/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pPr>
      <w:spacing w:after="0"/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pPr>
      <w:spacing w:after="0"/>
      <w:ind w:left="1920"/>
    </w:pPr>
    <w:rPr>
      <w:sz w:val="18"/>
      <w:szCs w:val="18"/>
    </w:rPr>
  </w:style>
  <w:style w:type="paragraph" w:customStyle="1" w:styleId="MainTitle">
    <w:name w:val="Main Title"/>
    <w:basedOn w:val="Normal"/>
    <w:pPr>
      <w:spacing w:before="480" w:after="60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/>
      <w:jc w:val="both"/>
    </w:pPr>
  </w:style>
  <w:style w:type="paragraph" w:customStyle="1" w:styleId="Bullet">
    <w:name w:val="Bullet"/>
    <w:basedOn w:val="Normal"/>
    <w:pPr>
      <w:widowControl/>
      <w:numPr>
        <w:numId w:val="4"/>
      </w:numPr>
      <w:tabs>
        <w:tab w:val="left" w:pos="720"/>
      </w:tabs>
      <w:spacing w:before="120"/>
      <w:ind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8D76C5"/>
    <w:pPr>
      <w:tabs>
        <w:tab w:val="left" w:pos="540"/>
        <w:tab w:val="left" w:pos="1260"/>
      </w:tabs>
      <w:ind w:left="709"/>
    </w:pPr>
    <w:rPr>
      <w:rFonts w:ascii="Arial" w:hAnsi="Arial" w:cs="Arial"/>
      <w:i/>
      <w:iCs/>
      <w:color w:val="0000FF"/>
      <w:spacing w:val="-2"/>
      <w:lang w:val="pt-BR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after="100"/>
    </w:p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customStyle="1" w:styleId="EstiloinfoblueArialEsquerda095cm">
    <w:name w:val="Estilo infoblue + Arial Esquerda:  095 cm"/>
    <w:basedOn w:val="infoblue0"/>
    <w:autoRedefine/>
    <w:rsid w:val="00496636"/>
    <w:pPr>
      <w:autoSpaceDE/>
      <w:autoSpaceDN/>
      <w:spacing w:before="0" w:after="120" w:line="240" w:lineRule="atLeast"/>
      <w:ind w:left="540"/>
      <w:jc w:val="both"/>
    </w:pPr>
    <w:rPr>
      <w:rFonts w:ascii="Arial" w:hAnsi="Arial"/>
      <w:i/>
      <w:iCs/>
      <w:snapToGrid/>
      <w:color w:val="0000FF"/>
      <w:spacing w:val="-6"/>
      <w:lang w:val="pt-BR" w:eastAsia="pt-BR"/>
    </w:rPr>
  </w:style>
  <w:style w:type="table" w:styleId="Tabelacomgrade">
    <w:name w:val="Table Grid"/>
    <w:basedOn w:val="Tabelanormal"/>
    <w:rsid w:val="009D118F"/>
    <w:pPr>
      <w:spacing w:before="60" w:after="6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7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D24FE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CabealhoChar">
    <w:name w:val="Cabeçalho Char"/>
    <w:link w:val="Cabealho"/>
    <w:uiPriority w:val="99"/>
    <w:rsid w:val="00AA69FA"/>
    <w:rPr>
      <w:snapToGrid w:val="0"/>
      <w:lang w:val="en-US" w:eastAsia="en-US"/>
    </w:rPr>
  </w:style>
  <w:style w:type="character" w:customStyle="1" w:styleId="RodapChar">
    <w:name w:val="Rodapé Char"/>
    <w:link w:val="Rodap"/>
    <w:uiPriority w:val="99"/>
    <w:rsid w:val="001F108F"/>
    <w:rPr>
      <w:snapToGrid w:val="0"/>
      <w:lang w:val="en-US" w:eastAsia="en-US"/>
    </w:rPr>
  </w:style>
  <w:style w:type="paragraph" w:customStyle="1" w:styleId="Explicao">
    <w:name w:val="Explicação"/>
    <w:basedOn w:val="InfoBlue"/>
    <w:link w:val="ExplicaoChar"/>
    <w:qFormat/>
    <w:rsid w:val="002332F5"/>
    <w:rPr>
      <w:sz w:val="20"/>
    </w:rPr>
  </w:style>
  <w:style w:type="paragraph" w:customStyle="1" w:styleId="Passos">
    <w:name w:val="Passos"/>
    <w:basedOn w:val="InfoBlue"/>
    <w:link w:val="PassosChar"/>
    <w:qFormat/>
    <w:rsid w:val="002332F5"/>
    <w:rPr>
      <w:rFonts w:ascii="Calibri" w:hAnsi="Calibri"/>
      <w:i w:val="0"/>
      <w:color w:val="auto"/>
    </w:rPr>
  </w:style>
  <w:style w:type="character" w:customStyle="1" w:styleId="InfoBlueChar">
    <w:name w:val="InfoBlue Char"/>
    <w:link w:val="InfoBlue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character" w:customStyle="1" w:styleId="ExplicaoChar">
    <w:name w:val="Explicação Char"/>
    <w:basedOn w:val="InfoBlueChar"/>
    <w:link w:val="Explicao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paragraph" w:customStyle="1" w:styleId="Subpasso">
    <w:name w:val="Subpasso"/>
    <w:basedOn w:val="InfoBlue"/>
    <w:link w:val="SubpassoChar"/>
    <w:qFormat/>
    <w:rsid w:val="002332F5"/>
    <w:pPr>
      <w:tabs>
        <w:tab w:val="clear" w:pos="1260"/>
        <w:tab w:val="left" w:pos="1134"/>
      </w:tabs>
      <w:ind w:left="993"/>
    </w:pPr>
    <w:rPr>
      <w:rFonts w:ascii="Calibri" w:hAnsi="Calibri"/>
      <w:i w:val="0"/>
      <w:color w:val="auto"/>
    </w:rPr>
  </w:style>
  <w:style w:type="character" w:customStyle="1" w:styleId="PassosChar">
    <w:name w:val="Passos Char"/>
    <w:link w:val="Passos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paragraph" w:customStyle="1" w:styleId="Normal2">
    <w:name w:val="Normal 2"/>
    <w:link w:val="Normal2Char"/>
    <w:autoRedefine/>
    <w:rsid w:val="00741E9E"/>
    <w:pPr>
      <w:spacing w:before="60" w:after="60"/>
      <w:jc w:val="both"/>
    </w:pPr>
    <w:rPr>
      <w:rFonts w:ascii="Calibri" w:hAnsi="Calibri"/>
      <w:snapToGrid w:val="0"/>
      <w:lang w:eastAsia="en-US"/>
    </w:rPr>
  </w:style>
  <w:style w:type="character" w:customStyle="1" w:styleId="SubpassoChar">
    <w:name w:val="Subpasso Char"/>
    <w:link w:val="Subpasso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character" w:styleId="nfase">
    <w:name w:val="Emphasis"/>
    <w:aliases w:val="Texto celula"/>
    <w:qFormat/>
    <w:rsid w:val="00741E9E"/>
    <w:rPr>
      <w:rFonts w:ascii="Calibri" w:hAnsi="Calibri"/>
      <w:i w:val="0"/>
      <w:iCs/>
      <w:sz w:val="20"/>
    </w:rPr>
  </w:style>
  <w:style w:type="character" w:customStyle="1" w:styleId="Normal2Char">
    <w:name w:val="Normal 2 Char"/>
    <w:link w:val="Normal2"/>
    <w:rsid w:val="00741E9E"/>
    <w:rPr>
      <w:rFonts w:ascii="Calibri" w:hAnsi="Calibri"/>
      <w:snapToGrid w:val="0"/>
      <w:lang w:eastAsia="en-US"/>
    </w:rPr>
  </w:style>
  <w:style w:type="character" w:styleId="RefernciaIntensa">
    <w:name w:val="Intense Reference"/>
    <w:uiPriority w:val="32"/>
    <w:qFormat/>
    <w:rsid w:val="00D31D0F"/>
    <w:rPr>
      <w:b/>
      <w:bCs/>
      <w:smallCaps/>
      <w:color w:val="C0504D"/>
      <w:spacing w:val="5"/>
      <w:u w:val="single"/>
    </w:rPr>
  </w:style>
  <w:style w:type="numbering" w:customStyle="1" w:styleId="Estilo1">
    <w:name w:val="Estilo1"/>
    <w:rsid w:val="00191072"/>
    <w:pPr>
      <w:numPr>
        <w:numId w:val="2"/>
      </w:numPr>
    </w:pPr>
  </w:style>
  <w:style w:type="character" w:customStyle="1" w:styleId="SubttuloChar">
    <w:name w:val="Subtítulo Char"/>
    <w:basedOn w:val="Fontepargpadro"/>
    <w:link w:val="Subttulo"/>
    <w:uiPriority w:val="11"/>
    <w:rsid w:val="00D44D3F"/>
    <w:rPr>
      <w:rFonts w:ascii="Arial" w:hAnsi="Arial"/>
      <w:i/>
      <w:iCs/>
      <w:snapToGrid w:val="0"/>
      <w:sz w:val="36"/>
      <w:szCs w:val="36"/>
      <w:lang w:val="en-AU" w:eastAsia="en-US"/>
    </w:rPr>
  </w:style>
  <w:style w:type="paragraph" w:styleId="PargrafodaLista">
    <w:name w:val="List Paragraph"/>
    <w:basedOn w:val="Normal"/>
    <w:uiPriority w:val="34"/>
    <w:qFormat/>
    <w:rsid w:val="00E67E92"/>
    <w:pPr>
      <w:ind w:left="720"/>
      <w:contextualSpacing/>
    </w:pPr>
  </w:style>
  <w:style w:type="paragraph" w:customStyle="1" w:styleId="Activity">
    <w:name w:val="Activity"/>
    <w:basedOn w:val="Corpodetexto"/>
    <w:qFormat/>
    <w:rsid w:val="000F1994"/>
    <w:pPr>
      <w:keepLines w:val="0"/>
      <w:widowControl/>
      <w:autoSpaceDE/>
      <w:autoSpaceDN/>
      <w:spacing w:before="120" w:after="60"/>
      <w:ind w:left="567"/>
    </w:pPr>
    <w:rPr>
      <w:rFonts w:asciiTheme="majorHAnsi" w:eastAsiaTheme="minorEastAsia" w:hAnsiTheme="majorHAnsi" w:cstheme="minorBidi"/>
      <w:b/>
      <w:snapToGrid/>
      <w:sz w:val="22"/>
      <w:szCs w:val="22"/>
      <w:lang w:val="pt-BR" w:eastAsia="ja-JP"/>
    </w:rPr>
  </w:style>
  <w:style w:type="character" w:customStyle="1" w:styleId="TtuloChar">
    <w:name w:val="Título Char"/>
    <w:basedOn w:val="Fontepargpadro"/>
    <w:link w:val="Ttulo"/>
    <w:uiPriority w:val="10"/>
    <w:locked/>
    <w:rsid w:val="007B3F77"/>
    <w:rPr>
      <w:rFonts w:ascii="Calibri" w:hAnsi="Calibri"/>
      <w:b/>
      <w:bCs/>
      <w:snapToGrid w:val="0"/>
      <w:sz w:val="36"/>
      <w:szCs w:val="36"/>
      <w:lang w:val="en-US" w:eastAsia="en-US"/>
    </w:rPr>
  </w:style>
  <w:style w:type="paragraph" w:customStyle="1" w:styleId="TableHeader">
    <w:name w:val="TableHeader"/>
    <w:basedOn w:val="Normal"/>
    <w:rsid w:val="007E17B4"/>
    <w:pPr>
      <w:widowControl/>
      <w:autoSpaceDE/>
      <w:autoSpaceDN/>
      <w:spacing w:before="120" w:after="80"/>
      <w:ind w:left="144" w:right="144"/>
    </w:pPr>
    <w:rPr>
      <w:rFonts w:ascii="Arial" w:hAnsi="Arial"/>
      <w:b/>
      <w:snapToGrid/>
      <w:color w:val="FFFFFF"/>
      <w:sz w:val="22"/>
      <w:szCs w:val="24"/>
      <w:lang w:val="en-GB" w:eastAsia="en-GB"/>
    </w:rPr>
  </w:style>
  <w:style w:type="paragraph" w:customStyle="1" w:styleId="TableContent">
    <w:name w:val="TableContent"/>
    <w:basedOn w:val="Normal"/>
    <w:rsid w:val="007E17B4"/>
    <w:pPr>
      <w:widowControl/>
      <w:autoSpaceDE/>
      <w:autoSpaceDN/>
      <w:spacing w:before="80" w:after="40"/>
      <w:ind w:left="144" w:right="144"/>
    </w:pPr>
    <w:rPr>
      <w:rFonts w:ascii="Arial" w:hAnsi="Arial"/>
      <w:snapToGrid/>
      <w:sz w:val="20"/>
      <w:szCs w:val="24"/>
      <w:lang w:val="en-GB" w:eastAsia="en-GB"/>
    </w:rPr>
  </w:style>
  <w:style w:type="paragraph" w:customStyle="1" w:styleId="ColorfulList-Accent11">
    <w:name w:val="Colorful List - Accent 11"/>
    <w:basedOn w:val="Normal"/>
    <w:uiPriority w:val="34"/>
    <w:qFormat/>
    <w:rsid w:val="00F64A6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64A66"/>
    <w:pPr>
      <w:widowControl/>
      <w:autoSpaceDE/>
      <w:autoSpaceDN/>
      <w:spacing w:before="100" w:beforeAutospacing="1" w:after="100" w:afterAutospacing="1"/>
      <w:ind w:left="0"/>
    </w:pPr>
    <w:rPr>
      <w:rFonts w:ascii="Times" w:hAnsi="Times"/>
      <w:snapToGrid/>
      <w:sz w:val="2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ropbox\CIAT\Pad&#227;o\FSW\Modelo%20-%20Especifica&#231;ao%20Caso%20de%20Uso%20-%202015013%20v1.1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696E8D-E7CF-49C7-8379-BB47FA829F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- Especificaçao Caso de Uso - 2015013 v1.1.dot</Template>
  <TotalTime>16</TotalTime>
  <Pages>9</Pages>
  <Words>1623</Words>
  <Characters>8765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&lt;Nome da Empresa&gt;</Company>
  <LinksUpToDate>false</LinksUpToDate>
  <CharactersWithSpaces>10368</CharactersWithSpaces>
  <SharedDoc>false</SharedDoc>
  <HLinks>
    <vt:vector size="96" baseType="variant">
      <vt:variant>
        <vt:i4>2031677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_Toc408935243</vt:lpwstr>
      </vt:variant>
      <vt:variant>
        <vt:i4>2031677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_Toc408935242</vt:lpwstr>
      </vt:variant>
      <vt:variant>
        <vt:i4>2031677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_Toc408935241</vt:lpwstr>
      </vt:variant>
      <vt:variant>
        <vt:i4>2031677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_Toc408935240</vt:lpwstr>
      </vt:variant>
      <vt:variant>
        <vt:i4>1572925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_Toc408935239</vt:lpwstr>
      </vt:variant>
      <vt:variant>
        <vt:i4>1572925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_Toc408935238</vt:lpwstr>
      </vt:variant>
      <vt:variant>
        <vt:i4>1572925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_Toc408935237</vt:lpwstr>
      </vt:variant>
      <vt:variant>
        <vt:i4>1572925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_Toc408935236</vt:lpwstr>
      </vt:variant>
      <vt:variant>
        <vt:i4>1572925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_Toc408935235</vt:lpwstr>
      </vt:variant>
      <vt:variant>
        <vt:i4>1572925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_Toc408935234</vt:lpwstr>
      </vt:variant>
      <vt:variant>
        <vt:i4>1572925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_Toc408935233</vt:lpwstr>
      </vt:variant>
      <vt:variant>
        <vt:i4>1572925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_Toc408935232</vt:lpwstr>
      </vt:variant>
      <vt:variant>
        <vt:i4>1572925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_Toc408935231</vt:lpwstr>
      </vt:variant>
      <vt:variant>
        <vt:i4>1572925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_Toc408935230</vt:lpwstr>
      </vt:variant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_Toc408935229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_Toc408935228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&lt;Nome do Projeto&gt;</dc:subject>
  <dc:creator>João Paulo Marquez</dc:creator>
  <cp:lastModifiedBy>João Paulo Marquez</cp:lastModifiedBy>
  <cp:revision>5</cp:revision>
  <cp:lastPrinted>2001-03-15T17:26:00Z</cp:lastPrinted>
  <dcterms:created xsi:type="dcterms:W3CDTF">2016-05-06T19:22:00Z</dcterms:created>
  <dcterms:modified xsi:type="dcterms:W3CDTF">2016-05-06T19:40:00Z</dcterms:modified>
</cp:coreProperties>
</file>