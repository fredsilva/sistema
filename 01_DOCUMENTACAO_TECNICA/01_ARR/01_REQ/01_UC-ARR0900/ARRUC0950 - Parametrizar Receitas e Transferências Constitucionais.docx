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5FBFC" w14:textId="77777777" w:rsidR="0033509A" w:rsidRPr="000349EC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80A919" w14:textId="77777777" w:rsidR="0033509A" w:rsidRPr="000349EC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3E3E08D" w14:textId="77777777" w:rsidR="0033509A" w:rsidRPr="000349EC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82A4B1A" w14:textId="77777777" w:rsidR="0033509A" w:rsidRPr="000349EC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19900209" w14:textId="77777777" w:rsidR="0033509A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44AAC1BA" w14:textId="77777777" w:rsidR="0033509A" w:rsidRPr="00364862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5D6C7B9" w14:textId="77777777" w:rsidR="0033509A" w:rsidRPr="000349EC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BB8E529" w14:textId="77777777" w:rsidR="0033509A" w:rsidRPr="000349EC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F3C57BE" w14:textId="77777777" w:rsidR="0033509A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8FF0BFC" w14:textId="77777777" w:rsidR="0033509A" w:rsidRPr="000349EC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B7B950A" w14:textId="77777777" w:rsidR="0033509A" w:rsidRPr="000349EC" w:rsidRDefault="0033509A" w:rsidP="0033509A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349E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4F11A04F" w14:textId="77777777" w:rsidR="0033509A" w:rsidRPr="00364862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3FE451" w14:textId="77777777" w:rsidR="0033509A" w:rsidRPr="000349EC" w:rsidRDefault="0033509A" w:rsidP="0033509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33509A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1826EDAA" w14:textId="77777777" w:rsidR="0033509A" w:rsidRPr="000349EC" w:rsidRDefault="0033509A" w:rsidP="0033509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33509A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28785E83" w14:textId="77777777" w:rsidR="0033509A" w:rsidRPr="000349EC" w:rsidRDefault="0033509A" w:rsidP="0033509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COMPONENTE</w:t>
      </w: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: </w:t>
      </w:r>
      <w:r w:rsidRPr="0033509A">
        <w:rPr>
          <w:b/>
          <w:iCs/>
          <w:snapToGrid/>
          <w:spacing w:val="15"/>
          <w:sz w:val="28"/>
          <w:szCs w:val="28"/>
          <w:lang w:val="pt-BR" w:eastAsia="ja-JP"/>
        </w:rPr>
        <w:t>Parametrização da Arrecadação</w:t>
      </w:r>
    </w:p>
    <w:p w14:paraId="2CCE9392" w14:textId="6058F3E9" w:rsidR="0033509A" w:rsidRPr="000349EC" w:rsidRDefault="0033509A" w:rsidP="0033509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Pr="0033509A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ARRUC0950 - Parametrizar Receitas e Transferências Constitucionais</w:t>
      </w:r>
    </w:p>
    <w:p w14:paraId="0C000290" w14:textId="77777777" w:rsidR="0033509A" w:rsidRPr="00364862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6EFC77" w14:textId="77777777" w:rsidR="0033509A" w:rsidRPr="00364862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D85D3C" w14:textId="77777777" w:rsidR="0033509A" w:rsidRPr="00364862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27DB850" w14:textId="77777777" w:rsidR="0033509A" w:rsidRPr="00364862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C14B618" w14:textId="77777777" w:rsidR="0033509A" w:rsidRPr="000349EC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19A992C" w14:textId="77777777" w:rsidR="0033509A" w:rsidRPr="000349EC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2F320E6" w14:textId="77777777" w:rsidR="0033509A" w:rsidRPr="000349EC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0D6815E" w14:textId="77777777" w:rsidR="0033509A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2DA62D" w14:textId="77777777" w:rsidR="0033509A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24CDA93" w14:textId="77777777" w:rsidR="0033509A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96A109E" w14:textId="77777777" w:rsidR="0033509A" w:rsidRPr="000349EC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0C67BA" w14:textId="77777777" w:rsidR="0033509A" w:rsidRPr="000349EC" w:rsidRDefault="0033509A" w:rsidP="0033509A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 w:rsidRPr="0033509A">
        <w:rPr>
          <w:snapToGrid/>
          <w:sz w:val="22"/>
          <w:szCs w:val="22"/>
          <w:lang w:val="pt-BR" w:eastAsia="ja-JP"/>
        </w:rPr>
        <w:t>01</w:t>
      </w:r>
      <w:r w:rsidRPr="000349EC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</w:t>
      </w:r>
      <w:r w:rsidRPr="0033509A">
        <w:rPr>
          <w:snapToGrid/>
          <w:sz w:val="22"/>
          <w:szCs w:val="22"/>
          <w:lang w:val="pt-BR" w:eastAsia="ja-JP"/>
        </w:rPr>
        <w:t>4</w:t>
      </w:r>
      <w:r>
        <w:rPr>
          <w:snapToGrid/>
          <w:sz w:val="22"/>
          <w:szCs w:val="22"/>
          <w:lang w:val="pt-BR" w:eastAsia="ja-JP"/>
        </w:rPr>
        <w:t>/2016</w:t>
      </w:r>
    </w:p>
    <w:p w14:paraId="47F3F461" w14:textId="77777777" w:rsidR="0033509A" w:rsidRPr="000349EC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74F314B6" w14:textId="77777777" w:rsidR="0033509A" w:rsidRPr="000349EC" w:rsidRDefault="0033509A" w:rsidP="0033509A">
      <w:pPr>
        <w:widowControl/>
        <w:autoSpaceDE/>
        <w:autoSpaceDN/>
        <w:jc w:val="both"/>
        <w:rPr>
          <w:lang w:val="pt-BR"/>
        </w:rPr>
      </w:pPr>
      <w:r w:rsidRPr="000349EC">
        <w:rPr>
          <w:snapToGrid/>
          <w:sz w:val="22"/>
          <w:szCs w:val="22"/>
          <w:lang w:val="pt-BR" w:eastAsia="ja-JP"/>
        </w:rPr>
        <w:br w:type="page"/>
      </w:r>
    </w:p>
    <w:p w14:paraId="0ADEA0A0" w14:textId="77777777" w:rsidR="0063171B" w:rsidRPr="00336C06" w:rsidRDefault="0063171B">
      <w:pPr>
        <w:pStyle w:val="Ttulo"/>
        <w:rPr>
          <w:lang w:val="pt-BR"/>
        </w:rPr>
      </w:pPr>
      <w:r w:rsidRPr="00336C06">
        <w:rPr>
          <w:lang w:val="pt-BR"/>
        </w:rPr>
        <w:lastRenderedPageBreak/>
        <w:t>Histórico d</w:t>
      </w:r>
      <w:r w:rsidR="001F108F" w:rsidRPr="00336C06">
        <w:rPr>
          <w:lang w:val="pt-BR"/>
        </w:rPr>
        <w:t>e</w:t>
      </w:r>
      <w:r w:rsidRPr="00336C06">
        <w:rPr>
          <w:lang w:val="pt-BR"/>
        </w:rPr>
        <w:t xml:space="preserve"> </w:t>
      </w:r>
      <w:r w:rsidR="0041232C" w:rsidRPr="00336C06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336C06" w14:paraId="2BD145E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4CFED" w14:textId="77777777" w:rsidR="001F108F" w:rsidRPr="00336C06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336C06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97A9C" w14:textId="77777777" w:rsidR="001F108F" w:rsidRPr="00336C06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336C06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17F67" w14:textId="77777777" w:rsidR="001F108F" w:rsidRPr="00336C06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336C06">
              <w:rPr>
                <w:b/>
                <w:lang w:val="pt-BR"/>
              </w:rPr>
              <w:t>Autor</w:t>
            </w:r>
          </w:p>
        </w:tc>
      </w:tr>
      <w:tr w:rsidR="0045775B" w:rsidRPr="00336C06" w14:paraId="4413D602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333DE" w14:textId="77777777" w:rsidR="001F108F" w:rsidRPr="00336C06" w:rsidRDefault="00A90BA7" w:rsidP="00336C06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336C06">
              <w:rPr>
                <w:color w:val="000000"/>
                <w:lang w:val="pt-BR"/>
              </w:rPr>
              <w:t>20</w:t>
            </w:r>
            <w:r w:rsidR="005867F6" w:rsidRPr="00336C06">
              <w:rPr>
                <w:color w:val="000000"/>
                <w:lang w:val="pt-BR"/>
              </w:rPr>
              <w:t>/0</w:t>
            </w:r>
            <w:r w:rsidR="00AF28A1" w:rsidRPr="00336C06">
              <w:rPr>
                <w:color w:val="000000"/>
                <w:lang w:val="pt-BR"/>
              </w:rPr>
              <w:t>8</w:t>
            </w:r>
            <w:r w:rsidR="005867F6" w:rsidRPr="00336C06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D8114" w14:textId="1EB5E10D" w:rsidR="001F108F" w:rsidRPr="00336C06" w:rsidRDefault="005867F6" w:rsidP="00336C06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336C06">
              <w:rPr>
                <w:color w:val="000000"/>
                <w:lang w:val="pt-BR"/>
              </w:rPr>
              <w:t xml:space="preserve">Documentação do processo </w:t>
            </w:r>
            <w:r w:rsidR="00AF28A1" w:rsidRPr="00336C06">
              <w:rPr>
                <w:color w:val="000000"/>
                <w:lang w:val="pt-BR"/>
              </w:rPr>
              <w:t xml:space="preserve">de </w:t>
            </w:r>
            <w:r w:rsidR="003F275D" w:rsidRPr="00336C06">
              <w:rPr>
                <w:color w:val="000000"/>
                <w:lang w:val="pt-BR"/>
              </w:rPr>
              <w:t>parametrização</w:t>
            </w:r>
            <w:r w:rsidR="00336C06" w:rsidRPr="00336C06">
              <w:rPr>
                <w:color w:val="000000"/>
                <w:lang w:val="pt-BR"/>
              </w:rPr>
              <w:t xml:space="preserve"> d</w:t>
            </w:r>
            <w:r w:rsidR="003F275D" w:rsidRPr="00336C06">
              <w:rPr>
                <w:color w:val="000000"/>
                <w:lang w:val="pt-BR"/>
              </w:rPr>
              <w:t xml:space="preserve">as </w:t>
            </w:r>
            <w:r w:rsidR="00A90BA7" w:rsidRPr="00336C06">
              <w:rPr>
                <w:color w:val="000000"/>
                <w:lang w:val="pt-BR"/>
              </w:rPr>
              <w:t>receitas e restituições constitucionais</w:t>
            </w:r>
            <w:r w:rsidRPr="00336C06">
              <w:rPr>
                <w:color w:val="000000"/>
                <w:lang w:val="pt-BR"/>
              </w:rPr>
              <w:t>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D81A8" w14:textId="77777777" w:rsidR="001F108F" w:rsidRPr="00336C06" w:rsidRDefault="001E083E" w:rsidP="00336C0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336C06">
              <w:rPr>
                <w:color w:val="000000"/>
                <w:lang w:val="pt-BR"/>
              </w:rPr>
              <w:t>Edimilson Ahid</w:t>
            </w:r>
          </w:p>
        </w:tc>
      </w:tr>
      <w:tr w:rsidR="00951608" w:rsidRPr="00336C06" w14:paraId="1FC59C7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5EB9C" w14:textId="77777777" w:rsidR="00951608" w:rsidRPr="00336C06" w:rsidRDefault="00951608" w:rsidP="00336C06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336C06">
              <w:rPr>
                <w:color w:val="000000"/>
                <w:lang w:val="pt-BR"/>
              </w:rPr>
              <w:t>20/09/2015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46D7E" w14:textId="05243910" w:rsidR="00951608" w:rsidRPr="00336C06" w:rsidRDefault="00951608" w:rsidP="00336C06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336C06">
              <w:rPr>
                <w:color w:val="000000"/>
                <w:lang w:val="pt-BR"/>
              </w:rPr>
              <w:t>Revisão da Documentação do processo de</w:t>
            </w:r>
            <w:r w:rsidR="00336C06" w:rsidRPr="00336C06">
              <w:rPr>
                <w:color w:val="000000"/>
                <w:lang w:val="pt-BR"/>
              </w:rPr>
              <w:t xml:space="preserve"> p</w:t>
            </w:r>
            <w:r w:rsidRPr="00336C06">
              <w:rPr>
                <w:color w:val="000000"/>
                <w:lang w:val="pt-BR"/>
              </w:rPr>
              <w:t>arametrização das receitas e restituições</w:t>
            </w:r>
            <w:r w:rsidR="00336C06" w:rsidRPr="00336C06">
              <w:rPr>
                <w:color w:val="000000"/>
                <w:lang w:val="pt-BR"/>
              </w:rPr>
              <w:t xml:space="preserve"> c</w:t>
            </w:r>
            <w:r w:rsidRPr="00336C06">
              <w:rPr>
                <w:color w:val="000000"/>
                <w:lang w:val="pt-BR"/>
              </w:rPr>
              <w:t>onstitucionais.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954C4" w14:textId="77777777" w:rsidR="00951608" w:rsidRPr="00336C06" w:rsidRDefault="00951608" w:rsidP="00336C0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336C06">
              <w:rPr>
                <w:color w:val="000000"/>
                <w:lang w:val="pt-BR"/>
              </w:rPr>
              <w:t>Edimilson Ahid</w:t>
            </w:r>
          </w:p>
        </w:tc>
      </w:tr>
      <w:tr w:rsidR="0033509A" w:rsidRPr="00CA725C" w14:paraId="6EF65BE1" w14:textId="77777777" w:rsidTr="0033509A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A3B6C" w14:textId="77777777" w:rsidR="0033509A" w:rsidRPr="00267728" w:rsidRDefault="0033509A" w:rsidP="00091BF5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33509A">
              <w:rPr>
                <w:color w:val="000000"/>
                <w:lang w:val="pt-BR"/>
              </w:rPr>
              <w:t>01</w:t>
            </w:r>
            <w:r>
              <w:rPr>
                <w:color w:val="000000"/>
                <w:lang w:val="pt-BR"/>
              </w:rPr>
              <w:t>/0</w:t>
            </w:r>
            <w:r w:rsidRPr="0033509A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8EA1" w14:textId="77777777" w:rsidR="0033509A" w:rsidRPr="00267728" w:rsidRDefault="0033509A" w:rsidP="00091BF5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CA725C">
              <w:rPr>
                <w:color w:val="000000"/>
                <w:lang w:val="pt-BR"/>
              </w:rPr>
              <w:t>Ajustes nos Documentos dos Casos de Usos para facilitar o entendimento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A7BA6" w14:textId="77777777" w:rsidR="0033509A" w:rsidRPr="00267728" w:rsidRDefault="0033509A" w:rsidP="00091BF5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</w:tbl>
    <w:p w14:paraId="25362B13" w14:textId="77777777" w:rsidR="00660F2B" w:rsidRPr="0033509A" w:rsidRDefault="00660F2B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1F3CC3" w14:textId="4FF17AD3" w:rsidR="00660F2B" w:rsidRDefault="00660F2B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E01CB2A" w14:textId="03CA2682" w:rsidR="0033509A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D33F01C" w14:textId="77777777" w:rsidR="0033509A" w:rsidRPr="0033509A" w:rsidRDefault="0033509A" w:rsidP="0033509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6ADBE9" w14:textId="77777777" w:rsidR="00660F2B" w:rsidRPr="00336C06" w:rsidRDefault="00660F2B" w:rsidP="00660F2B">
      <w:pPr>
        <w:pStyle w:val="Ttulo"/>
        <w:rPr>
          <w:lang w:val="pt-BR"/>
        </w:rPr>
      </w:pPr>
      <w:r w:rsidRPr="00336C06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660F2B" w:rsidRPr="00336C06" w14:paraId="449DED7F" w14:textId="77777777" w:rsidTr="00386AA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32FAC" w14:textId="77777777" w:rsidR="00660F2B" w:rsidRPr="00336C06" w:rsidRDefault="00660F2B" w:rsidP="00386AA9">
            <w:pPr>
              <w:pStyle w:val="Recuonormal"/>
              <w:jc w:val="center"/>
              <w:rPr>
                <w:b/>
                <w:lang w:val="pt-BR"/>
              </w:rPr>
            </w:pPr>
            <w:r w:rsidRPr="00336C06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88B89" w14:textId="77777777" w:rsidR="00660F2B" w:rsidRPr="00336C06" w:rsidRDefault="00660F2B" w:rsidP="00386AA9">
            <w:pPr>
              <w:pStyle w:val="Recuonormal"/>
              <w:jc w:val="center"/>
              <w:rPr>
                <w:b/>
                <w:lang w:val="pt-BR"/>
              </w:rPr>
            </w:pPr>
            <w:r w:rsidRPr="00336C06">
              <w:rPr>
                <w:b/>
                <w:lang w:val="pt-BR"/>
              </w:rPr>
              <w:t>Descrição</w:t>
            </w:r>
          </w:p>
        </w:tc>
      </w:tr>
      <w:tr w:rsidR="00660F2B" w:rsidRPr="00336C06" w14:paraId="2C966199" w14:textId="77777777" w:rsidTr="00386AA9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CFC19" w14:textId="77777777" w:rsidR="00660F2B" w:rsidRPr="00336C06" w:rsidRDefault="00660F2B" w:rsidP="00386AA9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0388D" w14:textId="77777777" w:rsidR="00660F2B" w:rsidRPr="00336C06" w:rsidRDefault="00660F2B" w:rsidP="00386AA9">
            <w:pPr>
              <w:pStyle w:val="Recuonormal"/>
              <w:rPr>
                <w:color w:val="000000"/>
                <w:lang w:val="pt-BR"/>
              </w:rPr>
            </w:pPr>
          </w:p>
        </w:tc>
      </w:tr>
    </w:tbl>
    <w:p w14:paraId="202B0579" w14:textId="77777777" w:rsidR="0063171B" w:rsidRPr="00336C06" w:rsidRDefault="0063171B">
      <w:pPr>
        <w:pStyle w:val="Ttulo"/>
        <w:rPr>
          <w:lang w:val="pt-BR"/>
        </w:rPr>
      </w:pPr>
      <w:r w:rsidRPr="00336C06">
        <w:rPr>
          <w:lang w:val="pt-BR"/>
        </w:rPr>
        <w:br w:type="page"/>
      </w:r>
      <w:r w:rsidRPr="00336C06">
        <w:rPr>
          <w:lang w:val="pt-BR"/>
        </w:rPr>
        <w:lastRenderedPageBreak/>
        <w:t>Índice</w:t>
      </w:r>
    </w:p>
    <w:bookmarkStart w:id="0" w:name="_GoBack"/>
    <w:bookmarkEnd w:id="0"/>
    <w:p w14:paraId="3188C210" w14:textId="785A6897" w:rsidR="001B3BA4" w:rsidRDefault="00EB50A7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336C06">
        <w:rPr>
          <w:lang w:val="pt-BR"/>
        </w:rPr>
        <w:fldChar w:fldCharType="begin"/>
      </w:r>
      <w:r w:rsidR="00D31D0F" w:rsidRPr="00336C06">
        <w:rPr>
          <w:lang w:val="pt-BR"/>
        </w:rPr>
        <w:instrText xml:space="preserve"> TOC \o "1-3" \h \z \u </w:instrText>
      </w:r>
      <w:r w:rsidRPr="00336C06">
        <w:rPr>
          <w:lang w:val="pt-BR"/>
        </w:rPr>
        <w:fldChar w:fldCharType="separate"/>
      </w:r>
      <w:hyperlink w:anchor="_Toc447275225" w:history="1">
        <w:r w:rsidR="001B3BA4" w:rsidRPr="00A019E3">
          <w:rPr>
            <w:rStyle w:val="Hyperlink"/>
            <w:noProof/>
            <w:lang w:val="pt-BR"/>
          </w:rPr>
          <w:t>1.</w:t>
        </w:r>
        <w:r w:rsidR="001B3BA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1B3BA4" w:rsidRPr="00A019E3">
          <w:rPr>
            <w:rStyle w:val="Hyperlink"/>
            <w:rFonts w:eastAsia="ヒラギノ角ゴ Pro W3"/>
            <w:iCs/>
            <w:noProof/>
            <w:lang w:val="pt-BR" w:eastAsia="ja-JP"/>
          </w:rPr>
          <w:t>ARRUC0950 - Parametrizar Receitas e Transferências Constitucionais</w:t>
        </w:r>
        <w:r w:rsidR="001B3BA4">
          <w:rPr>
            <w:noProof/>
            <w:webHidden/>
          </w:rPr>
          <w:tab/>
        </w:r>
        <w:r w:rsidR="001B3BA4">
          <w:rPr>
            <w:noProof/>
            <w:webHidden/>
          </w:rPr>
          <w:fldChar w:fldCharType="begin"/>
        </w:r>
        <w:r w:rsidR="001B3BA4">
          <w:rPr>
            <w:noProof/>
            <w:webHidden/>
          </w:rPr>
          <w:instrText xml:space="preserve"> PAGEREF _Toc447275225 \h </w:instrText>
        </w:r>
        <w:r w:rsidR="001B3BA4">
          <w:rPr>
            <w:noProof/>
            <w:webHidden/>
          </w:rPr>
        </w:r>
        <w:r w:rsidR="001B3BA4">
          <w:rPr>
            <w:noProof/>
            <w:webHidden/>
          </w:rPr>
          <w:fldChar w:fldCharType="separate"/>
        </w:r>
        <w:r w:rsidR="001B3BA4">
          <w:rPr>
            <w:noProof/>
            <w:webHidden/>
          </w:rPr>
          <w:t>4</w:t>
        </w:r>
        <w:r w:rsidR="001B3BA4">
          <w:rPr>
            <w:noProof/>
            <w:webHidden/>
          </w:rPr>
          <w:fldChar w:fldCharType="end"/>
        </w:r>
      </w:hyperlink>
    </w:p>
    <w:p w14:paraId="6689A139" w14:textId="48782BD7" w:rsidR="001B3BA4" w:rsidRDefault="001B3B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5226" w:history="1">
        <w:r w:rsidRPr="00A019E3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019E3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FAF780" w14:textId="4CAA539E" w:rsidR="001B3BA4" w:rsidRDefault="001B3B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5227" w:history="1">
        <w:r w:rsidRPr="00A019E3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019E3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F5C3A3" w14:textId="27923A27" w:rsidR="001B3BA4" w:rsidRDefault="001B3B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5228" w:history="1">
        <w:r w:rsidRPr="00A019E3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019E3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5F31C3" w14:textId="0709450F" w:rsidR="001B3BA4" w:rsidRDefault="001B3B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5229" w:history="1">
        <w:r w:rsidRPr="00A019E3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019E3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04CEC0" w14:textId="152B7CC1" w:rsidR="001B3BA4" w:rsidRDefault="001B3B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5230" w:history="1">
        <w:r w:rsidRPr="00A019E3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019E3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7C451C" w14:textId="706E9C5F" w:rsidR="001B3BA4" w:rsidRDefault="001B3B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5231" w:history="1">
        <w:r w:rsidRPr="00A019E3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019E3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742733" w14:textId="4D6530EA" w:rsidR="001B3BA4" w:rsidRDefault="001B3B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5232" w:history="1">
        <w:r w:rsidRPr="00A019E3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019E3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10CA09" w14:textId="77B3A078" w:rsidR="001B3BA4" w:rsidRDefault="001B3B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5233" w:history="1">
        <w:r w:rsidRPr="00A019E3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019E3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23946F" w14:textId="3BA44777" w:rsidR="001B3BA4" w:rsidRDefault="001B3B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5234" w:history="1">
        <w:r w:rsidRPr="00A019E3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019E3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024601" w14:textId="1BB3A710" w:rsidR="001B3BA4" w:rsidRDefault="001B3B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5235" w:history="1">
        <w:r w:rsidRPr="00A019E3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019E3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3169F7" w14:textId="429A38FB" w:rsidR="0063171B" w:rsidRPr="00336C06" w:rsidRDefault="00EB50A7">
      <w:pPr>
        <w:pStyle w:val="Ttulo"/>
        <w:rPr>
          <w:lang w:val="pt-BR"/>
        </w:rPr>
      </w:pPr>
      <w:r w:rsidRPr="00336C06">
        <w:rPr>
          <w:lang w:val="pt-BR"/>
        </w:rPr>
        <w:fldChar w:fldCharType="end"/>
      </w:r>
      <w:r w:rsidR="0063171B" w:rsidRPr="00336C06">
        <w:rPr>
          <w:lang w:val="pt-BR"/>
        </w:rPr>
        <w:br w:type="page"/>
      </w:r>
      <w:r w:rsidR="0024426A" w:rsidRPr="00336C06">
        <w:rPr>
          <w:lang w:val="pt-BR"/>
        </w:rPr>
        <w:lastRenderedPageBreak/>
        <w:fldChar w:fldCharType="begin"/>
      </w:r>
      <w:r w:rsidR="0024426A" w:rsidRPr="00336C06">
        <w:rPr>
          <w:lang w:val="pt-BR"/>
        </w:rPr>
        <w:instrText xml:space="preserve"> TITLE  \* MERGEFORMAT </w:instrText>
      </w:r>
      <w:r w:rsidR="0024426A" w:rsidRPr="00336C06">
        <w:rPr>
          <w:lang w:val="pt-BR"/>
        </w:rPr>
        <w:fldChar w:fldCharType="separate"/>
      </w:r>
      <w:r w:rsidR="004819BD" w:rsidRPr="00336C06">
        <w:rPr>
          <w:lang w:val="pt-BR"/>
        </w:rPr>
        <w:t>Especificação de Caso de Uso</w:t>
      </w:r>
      <w:r w:rsidR="0024426A" w:rsidRPr="00336C06">
        <w:rPr>
          <w:lang w:val="pt-BR"/>
        </w:rPr>
        <w:fldChar w:fldCharType="end"/>
      </w:r>
    </w:p>
    <w:p w14:paraId="3F963AD3" w14:textId="472EE275" w:rsidR="0063171B" w:rsidRPr="00336C06" w:rsidRDefault="00336C06" w:rsidP="00336C06">
      <w:pPr>
        <w:pStyle w:val="Ttulo1"/>
        <w:rPr>
          <w:lang w:val="pt-BR"/>
        </w:rPr>
      </w:pPr>
      <w:bookmarkStart w:id="1" w:name="_Toc447275225"/>
      <w:r w:rsidRPr="00336C06">
        <w:rPr>
          <w:rFonts w:eastAsia="ヒラギノ角ゴ Pro W3"/>
          <w:iCs/>
          <w:snapToGrid/>
          <w:szCs w:val="24"/>
          <w:lang w:val="pt-BR" w:eastAsia="ja-JP"/>
        </w:rPr>
        <w:t>ARRUC0950 - Parametrizar Receitas e Transferências Constitucionais</w:t>
      </w:r>
      <w:bookmarkEnd w:id="1"/>
    </w:p>
    <w:p w14:paraId="015B858D" w14:textId="77777777" w:rsidR="001C6CF5" w:rsidRPr="00336C06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47275226"/>
      <w:r w:rsidRPr="00336C06">
        <w:rPr>
          <w:lang w:val="pt-BR"/>
        </w:rPr>
        <w:t>Descrição</w:t>
      </w:r>
      <w:bookmarkEnd w:id="2"/>
      <w:bookmarkEnd w:id="3"/>
    </w:p>
    <w:p w14:paraId="2F1F1DFB" w14:textId="77777777" w:rsidR="001C6CF5" w:rsidRPr="00336C06" w:rsidRDefault="003F275D" w:rsidP="003F275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336C06">
        <w:rPr>
          <w:rFonts w:asciiTheme="minorHAnsi" w:hAnsiTheme="minorHAnsi"/>
          <w:i w:val="0"/>
          <w:color w:val="auto"/>
          <w:sz w:val="24"/>
          <w:szCs w:val="24"/>
        </w:rPr>
        <w:t xml:space="preserve">Caso do uso que especifica o processo </w:t>
      </w:r>
      <w:r w:rsidR="004F2058" w:rsidRPr="00336C06">
        <w:rPr>
          <w:rFonts w:asciiTheme="minorHAnsi" w:hAnsiTheme="minorHAnsi"/>
          <w:i w:val="0"/>
          <w:color w:val="auto"/>
          <w:sz w:val="24"/>
          <w:szCs w:val="24"/>
        </w:rPr>
        <w:t>de parametrização das receitas estaduais e dos repasses das transferências constitucionais para cada classificação da receita (ICMS, IPVA e ITCD). Na configuração da receita o usuário deve informar o código, descrição, classificação, tipo (Imposto, Multa, Juros, Correção Monetária e Taxa), se permite imprimir DARE, código da barra, convênio, se permite taxa, código e valor da taxa, plano de contas. Já para o repasse o us</w:t>
      </w:r>
      <w:r w:rsidR="00C15D9F" w:rsidRPr="00336C06">
        <w:rPr>
          <w:rFonts w:asciiTheme="minorHAnsi" w:hAnsiTheme="minorHAnsi"/>
          <w:i w:val="0"/>
          <w:color w:val="auto"/>
          <w:sz w:val="24"/>
          <w:szCs w:val="24"/>
        </w:rPr>
        <w:t>u</w:t>
      </w:r>
      <w:r w:rsidR="004F2058" w:rsidRPr="00336C06">
        <w:rPr>
          <w:rFonts w:asciiTheme="minorHAnsi" w:hAnsiTheme="minorHAnsi"/>
          <w:i w:val="0"/>
          <w:color w:val="auto"/>
          <w:sz w:val="24"/>
          <w:szCs w:val="24"/>
        </w:rPr>
        <w:t>ário deve informar o tipo (Estado, Município, FUNDEB Estado e FUNDEB Município), percentual, incidência (principal, multa, juros e correção), data de início e fim.</w:t>
      </w:r>
    </w:p>
    <w:p w14:paraId="1556BE2F" w14:textId="77777777" w:rsidR="001C6CF5" w:rsidRPr="00336C06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47275227"/>
      <w:r w:rsidRPr="00336C06">
        <w:rPr>
          <w:lang w:val="pt-BR"/>
        </w:rPr>
        <w:t>Atores Envolvidos</w:t>
      </w:r>
      <w:bookmarkEnd w:id="4"/>
      <w:bookmarkEnd w:id="5"/>
    </w:p>
    <w:p w14:paraId="3BCAC753" w14:textId="77777777" w:rsidR="00085B41" w:rsidRPr="00336C06" w:rsidRDefault="00085B41" w:rsidP="00E67E92">
      <w:pPr>
        <w:pStyle w:val="PargrafodaLista"/>
        <w:numPr>
          <w:ilvl w:val="0"/>
          <w:numId w:val="18"/>
        </w:numPr>
        <w:rPr>
          <w:lang w:val="pt-BR"/>
        </w:rPr>
      </w:pPr>
      <w:r w:rsidRPr="00336C06">
        <w:rPr>
          <w:lang w:val="pt-BR"/>
        </w:rPr>
        <w:t xml:space="preserve">Usuário </w:t>
      </w:r>
      <w:r w:rsidR="00AF28A1" w:rsidRPr="00336C06">
        <w:rPr>
          <w:lang w:val="pt-BR"/>
        </w:rPr>
        <w:t>Arrecadação</w:t>
      </w:r>
    </w:p>
    <w:p w14:paraId="51854689" w14:textId="091E7CAC" w:rsidR="00496636" w:rsidRPr="00336C0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47275228"/>
      <w:r w:rsidRPr="00336C06">
        <w:rPr>
          <w:lang w:val="pt-BR"/>
        </w:rPr>
        <w:t>Diagrama</w:t>
      </w:r>
      <w:bookmarkEnd w:id="6"/>
      <w:bookmarkEnd w:id="7"/>
    </w:p>
    <w:p w14:paraId="00EFD203" w14:textId="6DD7074C" w:rsidR="00204437" w:rsidRPr="00336C06" w:rsidRDefault="00887F9B" w:rsidP="00887F9B">
      <w:pPr>
        <w:rPr>
          <w:lang w:val="pt-BR"/>
        </w:rPr>
      </w:pPr>
      <w:r w:rsidRPr="00336C06">
        <w:rPr>
          <w:lang w:val="pt-BR"/>
        </w:rPr>
        <w:t xml:space="preserve">Não </w:t>
      </w:r>
      <w:r w:rsidR="000A0BD6">
        <w:rPr>
          <w:lang w:val="pt-BR"/>
        </w:rPr>
        <w:t>Aplicável</w:t>
      </w:r>
    </w:p>
    <w:p w14:paraId="5895F6DC" w14:textId="77777777"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47275229"/>
      <w:r w:rsidRPr="00336C06">
        <w:rPr>
          <w:lang w:val="pt-BR"/>
        </w:rPr>
        <w:t>Pré</w:t>
      </w:r>
      <w:r w:rsidR="00571D04" w:rsidRPr="00336C06">
        <w:rPr>
          <w:lang w:val="pt-BR"/>
        </w:rPr>
        <w:t>-</w:t>
      </w:r>
      <w:r w:rsidRPr="00336C06">
        <w:rPr>
          <w:lang w:val="pt-BR"/>
        </w:rPr>
        <w:t>condições</w:t>
      </w:r>
      <w:bookmarkEnd w:id="8"/>
      <w:bookmarkEnd w:id="9"/>
    </w:p>
    <w:p w14:paraId="421CB66A" w14:textId="1F412426" w:rsidR="000A0BD6" w:rsidRPr="000A0BD6" w:rsidRDefault="000A0BD6" w:rsidP="000A0BD6">
      <w:pPr>
        <w:rPr>
          <w:lang w:val="pt-BR"/>
        </w:rPr>
      </w:pPr>
      <w:r w:rsidRPr="00336C06">
        <w:rPr>
          <w:lang w:val="pt-BR"/>
        </w:rPr>
        <w:t xml:space="preserve">Não </w:t>
      </w:r>
      <w:r>
        <w:rPr>
          <w:lang w:val="pt-BR"/>
        </w:rPr>
        <w:t>Aplicável</w:t>
      </w:r>
    </w:p>
    <w:p w14:paraId="17F8B8FB" w14:textId="77777777" w:rsidR="002A1834" w:rsidRPr="00336C0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47275230"/>
      <w:r w:rsidRPr="00336C06">
        <w:rPr>
          <w:lang w:val="pt-BR"/>
        </w:rPr>
        <w:t xml:space="preserve">Fluxo </w:t>
      </w:r>
      <w:r w:rsidR="00F73DFB" w:rsidRPr="00336C06">
        <w:rPr>
          <w:lang w:val="pt-BR"/>
        </w:rPr>
        <w:t>Principal</w:t>
      </w:r>
      <w:bookmarkEnd w:id="10"/>
      <w:bookmarkEnd w:id="11"/>
      <w:bookmarkEnd w:id="12"/>
      <w:bookmarkEnd w:id="14"/>
    </w:p>
    <w:p w14:paraId="3BDD23B7" w14:textId="0D222D4E" w:rsidR="00B111AF" w:rsidRPr="00336C06" w:rsidRDefault="003B1F4B" w:rsidP="001F1695">
      <w:pPr>
        <w:pStyle w:val="Passos"/>
        <w:numPr>
          <w:ilvl w:val="0"/>
          <w:numId w:val="19"/>
        </w:numPr>
        <w:jc w:val="both"/>
      </w:pPr>
      <w:r w:rsidRPr="00336C06">
        <w:t xml:space="preserve">O </w:t>
      </w:r>
      <w:r w:rsidR="008803FE" w:rsidRPr="00336C06">
        <w:t xml:space="preserve">Usuário </w:t>
      </w:r>
      <w:r w:rsidR="00B111AF" w:rsidRPr="00336C06">
        <w:t xml:space="preserve">acessa </w:t>
      </w:r>
      <w:r w:rsidR="001F1695" w:rsidRPr="00336C06">
        <w:t xml:space="preserve">a aplicação de </w:t>
      </w:r>
      <w:r w:rsidR="003F275D" w:rsidRPr="00336C06">
        <w:t xml:space="preserve">parametrização das </w:t>
      </w:r>
      <w:r w:rsidR="00040C88" w:rsidRPr="00336C06">
        <w:t>receitas e transferências constitucionais</w:t>
      </w:r>
      <w:r w:rsidR="008803FE" w:rsidRPr="00336C06">
        <w:t>;</w:t>
      </w:r>
    </w:p>
    <w:p w14:paraId="2DAFF59A" w14:textId="77777777" w:rsidR="00887F9B" w:rsidRPr="00336C06" w:rsidRDefault="00887F9B" w:rsidP="00887F9B">
      <w:pPr>
        <w:pStyle w:val="Passos"/>
        <w:ind w:left="1069"/>
        <w:jc w:val="both"/>
      </w:pPr>
      <w:r w:rsidRPr="00336C06">
        <w:t>PG001</w:t>
      </w:r>
    </w:p>
    <w:p w14:paraId="526DF1C8" w14:textId="4C7D3AB2" w:rsidR="001E1C8E" w:rsidRDefault="00BF335B" w:rsidP="00BF335B">
      <w:pPr>
        <w:pStyle w:val="Passos"/>
        <w:numPr>
          <w:ilvl w:val="0"/>
          <w:numId w:val="19"/>
        </w:numPr>
        <w:jc w:val="both"/>
      </w:pPr>
      <w:r w:rsidRPr="00336C06">
        <w:t xml:space="preserve">O </w:t>
      </w:r>
      <w:r w:rsidR="001E1C8E" w:rsidRPr="00336C06">
        <w:t xml:space="preserve">Sistema </w:t>
      </w:r>
      <w:r w:rsidR="008E42DB">
        <w:t>disponibiliza</w:t>
      </w:r>
      <w:r w:rsidR="001E1C8E" w:rsidRPr="00336C06">
        <w:t xml:space="preserve"> </w:t>
      </w:r>
      <w:r w:rsidR="008E42DB">
        <w:t>os filtros de pesquisa para consulta de Receitas</w:t>
      </w:r>
      <w:r w:rsidR="001E1C8E" w:rsidRPr="00336C06">
        <w:t>;</w:t>
      </w:r>
    </w:p>
    <w:p w14:paraId="1D956B52" w14:textId="596EAE14" w:rsidR="005D6E77" w:rsidRPr="005D6E77" w:rsidRDefault="005D6E77" w:rsidP="005D6E77">
      <w:pPr>
        <w:pStyle w:val="Passos"/>
        <w:ind w:left="1069"/>
        <w:jc w:val="both"/>
        <w:rPr>
          <w:b/>
        </w:rPr>
      </w:pPr>
      <w:r w:rsidRPr="008E42DB">
        <w:rPr>
          <w:b/>
        </w:rPr>
        <w:t>A1 - Localiza</w:t>
      </w:r>
      <w:r w:rsidR="00653A97">
        <w:rPr>
          <w:b/>
        </w:rPr>
        <w:t>r</w:t>
      </w:r>
      <w:r w:rsidRPr="008E42DB">
        <w:rPr>
          <w:b/>
        </w:rPr>
        <w:t xml:space="preserve"> receitas cadastradas</w:t>
      </w:r>
    </w:p>
    <w:p w14:paraId="2FD379EA" w14:textId="4B2D34F9" w:rsidR="008E42DB" w:rsidRDefault="008E42DB" w:rsidP="00BF335B">
      <w:pPr>
        <w:pStyle w:val="Passos"/>
        <w:numPr>
          <w:ilvl w:val="0"/>
          <w:numId w:val="19"/>
        </w:numPr>
        <w:jc w:val="both"/>
      </w:pPr>
      <w:r>
        <w:t>O usuário resolve pressionar o botão Nova Receita.</w:t>
      </w:r>
    </w:p>
    <w:p w14:paraId="4C11350E" w14:textId="2071FDB8" w:rsidR="008E42DB" w:rsidRPr="00336C06" w:rsidRDefault="008E42DB" w:rsidP="00BF335B">
      <w:pPr>
        <w:pStyle w:val="Passos"/>
        <w:numPr>
          <w:ilvl w:val="0"/>
          <w:numId w:val="19"/>
        </w:numPr>
        <w:jc w:val="both"/>
      </w:pPr>
      <w:r>
        <w:t>O Sistema limpa os campos da aplicação para que o usuário possa parametrizar os dados da nova receita.</w:t>
      </w:r>
    </w:p>
    <w:p w14:paraId="1C6D68C5" w14:textId="7D657481" w:rsidR="008E42DB" w:rsidRDefault="00BF335B" w:rsidP="00173DCA">
      <w:pPr>
        <w:pStyle w:val="Passos"/>
        <w:numPr>
          <w:ilvl w:val="0"/>
          <w:numId w:val="19"/>
        </w:numPr>
        <w:jc w:val="both"/>
      </w:pPr>
      <w:r w:rsidRPr="00336C06">
        <w:t xml:space="preserve">Usuário </w:t>
      </w:r>
      <w:r w:rsidR="0033509A">
        <w:t xml:space="preserve">informa </w:t>
      </w:r>
      <w:r w:rsidR="008E42DB">
        <w:t xml:space="preserve">o </w:t>
      </w:r>
      <w:r w:rsidR="00040C88" w:rsidRPr="00336C06">
        <w:t xml:space="preserve">Código </w:t>
      </w:r>
      <w:r w:rsidR="008E42DB">
        <w:t>da Receita Nova.</w:t>
      </w:r>
    </w:p>
    <w:p w14:paraId="7934FAC9" w14:textId="0BDAB754" w:rsidR="008E42DB" w:rsidRPr="008E42DB" w:rsidRDefault="005D6E77" w:rsidP="008E42DB">
      <w:pPr>
        <w:pStyle w:val="Passos"/>
        <w:ind w:left="1069"/>
        <w:jc w:val="both"/>
        <w:rPr>
          <w:b/>
        </w:rPr>
      </w:pPr>
      <w:r>
        <w:rPr>
          <w:b/>
        </w:rPr>
        <w:t xml:space="preserve">E1 - </w:t>
      </w:r>
      <w:r w:rsidR="008E42DB" w:rsidRPr="008E42DB">
        <w:rPr>
          <w:b/>
        </w:rPr>
        <w:t>Verificar Código de Receita.</w:t>
      </w:r>
    </w:p>
    <w:p w14:paraId="5E356B8F" w14:textId="6A1F7780" w:rsidR="008E42DB" w:rsidRDefault="008E42DB" w:rsidP="00173DCA">
      <w:pPr>
        <w:pStyle w:val="Passos"/>
        <w:numPr>
          <w:ilvl w:val="0"/>
          <w:numId w:val="19"/>
        </w:numPr>
        <w:jc w:val="both"/>
      </w:pPr>
      <w:r>
        <w:t xml:space="preserve">O usuário </w:t>
      </w:r>
      <w:r w:rsidRPr="00336C06">
        <w:t xml:space="preserve">informa os </w:t>
      </w:r>
      <w:r>
        <w:t xml:space="preserve">demais campos </w:t>
      </w:r>
      <w:r w:rsidR="005D6E77">
        <w:t xml:space="preserve">disponíveis e obrigatórios </w:t>
      </w:r>
      <w:r>
        <w:t>da parametrização da Receita</w:t>
      </w:r>
      <w:r w:rsidR="005D6E77">
        <w:t>.</w:t>
      </w:r>
      <w:r w:rsidR="00173DCA" w:rsidRPr="00336C06">
        <w:t xml:space="preserve"> </w:t>
      </w:r>
    </w:p>
    <w:p w14:paraId="0766F952" w14:textId="27CD5DDA" w:rsidR="00173DCA" w:rsidRDefault="008E42DB" w:rsidP="00173DCA">
      <w:pPr>
        <w:pStyle w:val="Passos"/>
        <w:numPr>
          <w:ilvl w:val="0"/>
          <w:numId w:val="19"/>
        </w:numPr>
        <w:jc w:val="both"/>
      </w:pPr>
      <w:r>
        <w:t xml:space="preserve">O </w:t>
      </w:r>
      <w:r w:rsidR="005A36EB">
        <w:t xml:space="preserve">Usuário </w:t>
      </w:r>
      <w:r w:rsidR="005D6E77">
        <w:t>informa que a receita exige Subcódigos</w:t>
      </w:r>
      <w:r w:rsidR="00173DCA" w:rsidRPr="00336C06">
        <w:t>.</w:t>
      </w:r>
    </w:p>
    <w:p w14:paraId="7859923B" w14:textId="5577AC32" w:rsidR="008E42DB" w:rsidRPr="008E42DB" w:rsidRDefault="008E42DB" w:rsidP="008E42DB">
      <w:pPr>
        <w:pStyle w:val="Passos"/>
        <w:ind w:left="1069"/>
        <w:jc w:val="both"/>
        <w:rPr>
          <w:b/>
        </w:rPr>
      </w:pPr>
      <w:r>
        <w:rPr>
          <w:b/>
        </w:rPr>
        <w:t>A2</w:t>
      </w:r>
      <w:r w:rsidRPr="008E42DB">
        <w:rPr>
          <w:b/>
        </w:rPr>
        <w:t xml:space="preserve"> - </w:t>
      </w:r>
      <w:r w:rsidR="005D6E77">
        <w:rPr>
          <w:b/>
        </w:rPr>
        <w:t>Receita não Exige Subcódigos</w:t>
      </w:r>
    </w:p>
    <w:p w14:paraId="3CE59DED" w14:textId="0D875F14" w:rsidR="008E42DB" w:rsidRDefault="008E42DB" w:rsidP="00173DCA">
      <w:pPr>
        <w:pStyle w:val="Passos"/>
        <w:numPr>
          <w:ilvl w:val="0"/>
          <w:numId w:val="19"/>
        </w:numPr>
        <w:jc w:val="both"/>
      </w:pPr>
      <w:r>
        <w:t xml:space="preserve">O sistema habilita os campos </w:t>
      </w:r>
      <w:r w:rsidR="005A36EB">
        <w:t>e o botã</w:t>
      </w:r>
      <w:r w:rsidR="0001575C">
        <w:t>o de A</w:t>
      </w:r>
      <w:r w:rsidR="005A36EB">
        <w:t xml:space="preserve">dicionar Taxa, </w:t>
      </w:r>
      <w:r>
        <w:t xml:space="preserve">para </w:t>
      </w:r>
      <w:r w:rsidR="005A36EB">
        <w:t xml:space="preserve">que </w:t>
      </w:r>
      <w:r>
        <w:t xml:space="preserve">o Usuário </w:t>
      </w:r>
      <w:r w:rsidR="005A36EB">
        <w:t xml:space="preserve">possa </w:t>
      </w:r>
      <w:r>
        <w:t xml:space="preserve">informar os dados </w:t>
      </w:r>
      <w:r w:rsidR="005D6E77">
        <w:t xml:space="preserve">obrigatórios para inclusão </w:t>
      </w:r>
      <w:r>
        <w:t>do</w:t>
      </w:r>
      <w:r w:rsidR="005D6E77">
        <w:t xml:space="preserve"> SubCódigo.</w:t>
      </w:r>
    </w:p>
    <w:p w14:paraId="5CC70BB3" w14:textId="0869534E" w:rsidR="008E42DB" w:rsidRDefault="008E42DB" w:rsidP="00173DCA">
      <w:pPr>
        <w:pStyle w:val="Passos"/>
        <w:numPr>
          <w:ilvl w:val="0"/>
          <w:numId w:val="19"/>
        </w:numPr>
        <w:jc w:val="both"/>
      </w:pPr>
      <w:r>
        <w:lastRenderedPageBreak/>
        <w:t>O usuário Informa os dados e pressiona o botão Adicionar Taxa.</w:t>
      </w:r>
    </w:p>
    <w:p w14:paraId="1C116D0D" w14:textId="32F0052A" w:rsidR="0016669F" w:rsidRPr="0016669F" w:rsidRDefault="0016669F" w:rsidP="0016669F">
      <w:pPr>
        <w:pStyle w:val="Passos"/>
        <w:ind w:left="1069"/>
        <w:jc w:val="both"/>
        <w:rPr>
          <w:b/>
        </w:rPr>
      </w:pPr>
      <w:r w:rsidRPr="008E42DB">
        <w:rPr>
          <w:b/>
        </w:rPr>
        <w:t xml:space="preserve">E2 </w:t>
      </w:r>
      <w:r>
        <w:rPr>
          <w:b/>
        </w:rPr>
        <w:t>-</w:t>
      </w:r>
      <w:r w:rsidRPr="008E42DB">
        <w:rPr>
          <w:b/>
        </w:rPr>
        <w:t xml:space="preserve"> Validar </w:t>
      </w:r>
      <w:r w:rsidR="00AF774D">
        <w:rPr>
          <w:b/>
        </w:rPr>
        <w:t>Campos</w:t>
      </w:r>
      <w:r w:rsidRPr="008E42DB">
        <w:rPr>
          <w:b/>
        </w:rPr>
        <w:t xml:space="preserve"> </w:t>
      </w:r>
      <w:r>
        <w:rPr>
          <w:b/>
        </w:rPr>
        <w:t xml:space="preserve">Obrigatórios para o </w:t>
      </w:r>
      <w:r w:rsidRPr="008E42DB">
        <w:rPr>
          <w:b/>
        </w:rPr>
        <w:t>SubCódigo</w:t>
      </w:r>
    </w:p>
    <w:p w14:paraId="51CF59D0" w14:textId="2EEDD311" w:rsidR="008E42DB" w:rsidRDefault="008E42DB" w:rsidP="00173DCA">
      <w:pPr>
        <w:pStyle w:val="Passos"/>
        <w:numPr>
          <w:ilvl w:val="0"/>
          <w:numId w:val="19"/>
        </w:numPr>
        <w:jc w:val="both"/>
      </w:pPr>
      <w:r w:rsidRPr="00336C06">
        <w:t xml:space="preserve">O Usuário repete os passos </w:t>
      </w:r>
      <w:r>
        <w:t>8</w:t>
      </w:r>
      <w:r w:rsidRPr="00336C06">
        <w:t xml:space="preserve"> e </w:t>
      </w:r>
      <w:r>
        <w:t>9</w:t>
      </w:r>
      <w:r w:rsidRPr="00336C06">
        <w:t xml:space="preserve"> do fluxo Principal, enquanto existir taxa para adicionar</w:t>
      </w:r>
    </w:p>
    <w:p w14:paraId="741FE0D9" w14:textId="1ADDF745" w:rsidR="00790D3C" w:rsidRDefault="00D135F5" w:rsidP="00BF335B">
      <w:pPr>
        <w:pStyle w:val="Passos"/>
        <w:numPr>
          <w:ilvl w:val="0"/>
          <w:numId w:val="19"/>
        </w:numPr>
        <w:jc w:val="both"/>
      </w:pPr>
      <w:r w:rsidRPr="00336C06">
        <w:t xml:space="preserve">O Usuário </w:t>
      </w:r>
      <w:r w:rsidR="00790D3C" w:rsidRPr="00336C06">
        <w:t xml:space="preserve">informa </w:t>
      </w:r>
      <w:r w:rsidR="005D6E77">
        <w:t xml:space="preserve">os </w:t>
      </w:r>
      <w:r w:rsidR="00193D7C" w:rsidRPr="00336C06">
        <w:t xml:space="preserve">dados </w:t>
      </w:r>
      <w:r w:rsidR="005D6E77">
        <w:t>obrigatórios e disponíveis para o</w:t>
      </w:r>
      <w:r w:rsidR="00193D7C" w:rsidRPr="00336C06">
        <w:t xml:space="preserve"> Repasses das T</w:t>
      </w:r>
      <w:r w:rsidRPr="00336C06">
        <w:t>ransferências</w:t>
      </w:r>
      <w:r w:rsidR="005D6E77">
        <w:t xml:space="preserve"> da Receita</w:t>
      </w:r>
    </w:p>
    <w:p w14:paraId="251BA02E" w14:textId="59EAD539" w:rsidR="005D6E77" w:rsidRPr="005D6E77" w:rsidRDefault="00790D3C" w:rsidP="00DB0BD6">
      <w:pPr>
        <w:pStyle w:val="Passos"/>
        <w:numPr>
          <w:ilvl w:val="0"/>
          <w:numId w:val="19"/>
        </w:numPr>
        <w:jc w:val="both"/>
      </w:pPr>
      <w:r w:rsidRPr="005D6E77">
        <w:t xml:space="preserve">O Usuário Arrecadação </w:t>
      </w:r>
      <w:r w:rsidR="005D6E77" w:rsidRPr="005D6E77">
        <w:t>pressiona o Botão Adicionar Repasse</w:t>
      </w:r>
    </w:p>
    <w:p w14:paraId="55D5B411" w14:textId="77777777" w:rsidR="00AF774D" w:rsidRPr="005D6E77" w:rsidRDefault="00AF774D" w:rsidP="00AF774D">
      <w:pPr>
        <w:pStyle w:val="Passos"/>
        <w:ind w:left="1069"/>
        <w:jc w:val="both"/>
        <w:rPr>
          <w:b/>
        </w:rPr>
      </w:pPr>
      <w:r w:rsidRPr="005D6E77">
        <w:rPr>
          <w:b/>
        </w:rPr>
        <w:t>E</w:t>
      </w:r>
      <w:r>
        <w:rPr>
          <w:b/>
        </w:rPr>
        <w:t>3</w:t>
      </w:r>
      <w:r w:rsidRPr="005D6E77">
        <w:rPr>
          <w:b/>
        </w:rPr>
        <w:t xml:space="preserve"> - Validar Campos </w:t>
      </w:r>
      <w:r>
        <w:rPr>
          <w:b/>
        </w:rPr>
        <w:t>Obrigatórios para o Repasse da Receita</w:t>
      </w:r>
    </w:p>
    <w:p w14:paraId="17DB6F8E" w14:textId="5296278F" w:rsidR="00193D7C" w:rsidRPr="00336C06" w:rsidRDefault="00790D3C" w:rsidP="00193D7C">
      <w:pPr>
        <w:pStyle w:val="Passos"/>
        <w:numPr>
          <w:ilvl w:val="0"/>
          <w:numId w:val="19"/>
        </w:numPr>
        <w:jc w:val="both"/>
      </w:pPr>
      <w:r w:rsidRPr="00336C06">
        <w:t>O Usuário Arrecadação repete os pas</w:t>
      </w:r>
      <w:r w:rsidR="005D6E77">
        <w:t>sos 11 e 12</w:t>
      </w:r>
      <w:r w:rsidRPr="00336C06">
        <w:t xml:space="preserve"> do fluxo Principal, enquanto existir Repasses das Transferências para adicionar;</w:t>
      </w:r>
    </w:p>
    <w:p w14:paraId="6BD58628" w14:textId="61174F9A" w:rsidR="008E42DB" w:rsidRDefault="008E42DB" w:rsidP="00193D7C">
      <w:pPr>
        <w:pStyle w:val="Passos"/>
        <w:numPr>
          <w:ilvl w:val="0"/>
          <w:numId w:val="19"/>
        </w:numPr>
        <w:jc w:val="both"/>
      </w:pPr>
      <w:r w:rsidRPr="00336C06">
        <w:t xml:space="preserve">O </w:t>
      </w:r>
      <w:r>
        <w:t>Usuário informa todos os valores necessários para a parametrização da receita.</w:t>
      </w:r>
    </w:p>
    <w:p w14:paraId="242882E1" w14:textId="455BB4CB" w:rsidR="008E42DB" w:rsidRDefault="008E42DB" w:rsidP="00193D7C">
      <w:pPr>
        <w:pStyle w:val="Passos"/>
        <w:numPr>
          <w:ilvl w:val="0"/>
          <w:numId w:val="19"/>
        </w:numPr>
        <w:jc w:val="both"/>
      </w:pPr>
      <w:r>
        <w:t>O usuário pressiona o botão Salvar.</w:t>
      </w:r>
    </w:p>
    <w:p w14:paraId="2DEAB2D4" w14:textId="10FA29D1" w:rsidR="008E42DB" w:rsidRDefault="0033509A" w:rsidP="008E42DB">
      <w:pPr>
        <w:pStyle w:val="PargrafodaLista"/>
        <w:ind w:left="1069"/>
        <w:rPr>
          <w:b/>
          <w:lang w:val="pt-BR"/>
        </w:rPr>
      </w:pPr>
      <w:r>
        <w:rPr>
          <w:b/>
          <w:lang w:val="pt-BR"/>
        </w:rPr>
        <w:t>ARRRN09</w:t>
      </w:r>
      <w:r w:rsidR="008E42DB" w:rsidRPr="008E42DB">
        <w:rPr>
          <w:b/>
          <w:lang w:val="pt-BR"/>
        </w:rPr>
        <w:t xml:space="preserve">11 </w:t>
      </w:r>
      <w:r>
        <w:rPr>
          <w:b/>
          <w:lang w:val="pt-BR"/>
        </w:rPr>
        <w:t>-</w:t>
      </w:r>
      <w:r w:rsidR="008E42DB" w:rsidRPr="008E42DB">
        <w:rPr>
          <w:b/>
          <w:lang w:val="pt-BR"/>
        </w:rPr>
        <w:t xml:space="preserve"> Validar Campos das Receitas</w:t>
      </w:r>
    </w:p>
    <w:p w14:paraId="1FDB2F15" w14:textId="632189F6" w:rsidR="008E42DB" w:rsidRPr="000525DC" w:rsidRDefault="0033509A" w:rsidP="008E42DB">
      <w:pPr>
        <w:pStyle w:val="PargrafodaLista"/>
        <w:ind w:left="1069"/>
        <w:rPr>
          <w:b/>
          <w:lang w:val="pt-BR"/>
        </w:rPr>
      </w:pPr>
      <w:r>
        <w:rPr>
          <w:b/>
          <w:lang w:val="pt-BR"/>
        </w:rPr>
        <w:t>ARRRN09</w:t>
      </w:r>
      <w:r w:rsidR="008E42DB" w:rsidRPr="000525DC">
        <w:rPr>
          <w:b/>
          <w:lang w:val="pt-BR"/>
        </w:rPr>
        <w:t xml:space="preserve">12 </w:t>
      </w:r>
      <w:r>
        <w:rPr>
          <w:b/>
          <w:lang w:val="pt-BR"/>
        </w:rPr>
        <w:t>-</w:t>
      </w:r>
      <w:r w:rsidR="008E42DB" w:rsidRPr="000525DC">
        <w:rPr>
          <w:b/>
          <w:lang w:val="pt-BR"/>
        </w:rPr>
        <w:t xml:space="preserve"> </w:t>
      </w:r>
      <w:r w:rsidR="008E42DB">
        <w:rPr>
          <w:b/>
          <w:lang w:val="pt-BR"/>
        </w:rPr>
        <w:t>Validar Campos d</w:t>
      </w:r>
      <w:r w:rsidR="008E42DB" w:rsidRPr="000525DC">
        <w:rPr>
          <w:b/>
          <w:lang w:val="pt-BR"/>
        </w:rPr>
        <w:t>os Repasses</w:t>
      </w:r>
    </w:p>
    <w:p w14:paraId="0C9FD594" w14:textId="77777777" w:rsidR="00264C6D" w:rsidRDefault="00AF774D" w:rsidP="00264C6D">
      <w:pPr>
        <w:pStyle w:val="PargrafodaLista"/>
        <w:ind w:left="1069"/>
        <w:rPr>
          <w:b/>
          <w:lang w:val="pt-BR"/>
        </w:rPr>
      </w:pPr>
      <w:r>
        <w:rPr>
          <w:b/>
          <w:lang w:val="pt-BR"/>
        </w:rPr>
        <w:t>E4</w:t>
      </w:r>
      <w:r w:rsidR="008E42DB">
        <w:rPr>
          <w:b/>
          <w:lang w:val="pt-BR"/>
        </w:rPr>
        <w:t xml:space="preserve"> - Validar </w:t>
      </w:r>
      <w:r w:rsidR="00264C6D">
        <w:rPr>
          <w:b/>
          <w:lang w:val="pt-BR"/>
        </w:rPr>
        <w:t>Campos Obrigatórios</w:t>
      </w:r>
      <w:r w:rsidR="008E42DB">
        <w:rPr>
          <w:b/>
          <w:lang w:val="pt-BR"/>
        </w:rPr>
        <w:t xml:space="preserve"> </w:t>
      </w:r>
      <w:r w:rsidR="00264C6D">
        <w:rPr>
          <w:b/>
          <w:lang w:val="pt-BR"/>
        </w:rPr>
        <w:t>da Parametrização da Receita</w:t>
      </w:r>
    </w:p>
    <w:p w14:paraId="4A2C5761" w14:textId="77777777" w:rsidR="006825EF" w:rsidRDefault="00264C6D" w:rsidP="006825EF">
      <w:pPr>
        <w:pStyle w:val="PargrafodaLista"/>
        <w:ind w:left="1069"/>
        <w:rPr>
          <w:b/>
          <w:lang w:val="pt-BR"/>
        </w:rPr>
      </w:pPr>
      <w:r>
        <w:rPr>
          <w:b/>
          <w:lang w:val="pt-BR"/>
        </w:rPr>
        <w:t>E5</w:t>
      </w:r>
      <w:r w:rsidRPr="00264C6D">
        <w:rPr>
          <w:b/>
          <w:lang w:val="pt-BR"/>
        </w:rPr>
        <w:t xml:space="preserve"> - Validar </w:t>
      </w:r>
      <w:r w:rsidRPr="0033509A">
        <w:rPr>
          <w:b/>
          <w:lang w:val="pt-BR"/>
        </w:rPr>
        <w:t>Código da Barra</w:t>
      </w:r>
      <w:r w:rsidRPr="00264C6D">
        <w:rPr>
          <w:b/>
          <w:lang w:val="pt-BR"/>
        </w:rPr>
        <w:t xml:space="preserve"> </w:t>
      </w:r>
    </w:p>
    <w:p w14:paraId="58ECB06E" w14:textId="3752A988" w:rsidR="006825EF" w:rsidRPr="006825EF" w:rsidRDefault="006825EF" w:rsidP="006825EF">
      <w:pPr>
        <w:pStyle w:val="PargrafodaLista"/>
        <w:ind w:left="1069"/>
        <w:rPr>
          <w:b/>
          <w:lang w:val="pt-BR"/>
        </w:rPr>
      </w:pPr>
      <w:r w:rsidRPr="0033509A">
        <w:rPr>
          <w:b/>
          <w:lang w:val="pt-BR"/>
        </w:rPr>
        <w:t>E6</w:t>
      </w:r>
      <w:r w:rsidRPr="00264C6D">
        <w:rPr>
          <w:b/>
          <w:lang w:val="pt-BR"/>
        </w:rPr>
        <w:t xml:space="preserve"> - Validar </w:t>
      </w:r>
      <w:r w:rsidRPr="0033509A">
        <w:rPr>
          <w:b/>
          <w:lang w:val="pt-BR"/>
        </w:rPr>
        <w:t>Quantidade de Registros na Lista de Repasse da Receita</w:t>
      </w:r>
      <w:r>
        <w:rPr>
          <w:b/>
          <w:lang w:val="pt-BR"/>
        </w:rPr>
        <w:t>.</w:t>
      </w:r>
    </w:p>
    <w:p w14:paraId="36A9F7B8" w14:textId="05C60B2A" w:rsidR="008E42DB" w:rsidRPr="006825EF" w:rsidRDefault="006825EF" w:rsidP="006825EF">
      <w:pPr>
        <w:pStyle w:val="PargrafodaLista"/>
        <w:ind w:left="1069"/>
        <w:rPr>
          <w:b/>
          <w:lang w:val="pt-BR"/>
        </w:rPr>
      </w:pPr>
      <w:r w:rsidRPr="0033509A">
        <w:rPr>
          <w:b/>
          <w:lang w:val="pt-BR"/>
        </w:rPr>
        <w:t>E7</w:t>
      </w:r>
      <w:r w:rsidRPr="00264C6D">
        <w:rPr>
          <w:b/>
          <w:lang w:val="pt-BR"/>
        </w:rPr>
        <w:t xml:space="preserve"> - Validar </w:t>
      </w:r>
      <w:r w:rsidRPr="0033509A">
        <w:rPr>
          <w:b/>
          <w:lang w:val="pt-BR"/>
        </w:rPr>
        <w:t>Percentuais de Repasse da Receita</w:t>
      </w:r>
      <w:r>
        <w:rPr>
          <w:b/>
          <w:lang w:val="pt-BR"/>
        </w:rPr>
        <w:t>.</w:t>
      </w:r>
    </w:p>
    <w:p w14:paraId="0F84A660" w14:textId="4B45000F" w:rsidR="00D135F5" w:rsidRDefault="00D135F5" w:rsidP="00653A97">
      <w:pPr>
        <w:pStyle w:val="Passos"/>
        <w:numPr>
          <w:ilvl w:val="0"/>
          <w:numId w:val="19"/>
        </w:numPr>
        <w:jc w:val="both"/>
      </w:pPr>
      <w:r w:rsidRPr="00336C06">
        <w:t xml:space="preserve">O Sistema </w:t>
      </w:r>
      <w:r w:rsidR="00336C06">
        <w:t>SEFAZ</w:t>
      </w:r>
      <w:r w:rsidRPr="00336C06">
        <w:t xml:space="preserve"> registra os dados d</w:t>
      </w:r>
      <w:r w:rsidR="00785DAF" w:rsidRPr="00336C06">
        <w:t>a R</w:t>
      </w:r>
      <w:r w:rsidRPr="00336C06">
        <w:t xml:space="preserve">eceita, </w:t>
      </w:r>
      <w:r w:rsidR="00653A97">
        <w:t>Subcódigos e Repasses</w:t>
      </w:r>
      <w:r w:rsidR="00C70EDB" w:rsidRPr="00336C06">
        <w:t xml:space="preserve">. </w:t>
      </w:r>
    </w:p>
    <w:p w14:paraId="13C58DE0" w14:textId="21F9E283" w:rsidR="00653A97" w:rsidRDefault="00653A97" w:rsidP="00653A97">
      <w:pPr>
        <w:pStyle w:val="Passos"/>
        <w:numPr>
          <w:ilvl w:val="0"/>
          <w:numId w:val="19"/>
        </w:numPr>
        <w:jc w:val="both"/>
      </w:pPr>
      <w:r>
        <w:t xml:space="preserve">O sistema limpa os campos e exibe a mensagem: </w:t>
      </w:r>
      <w:r w:rsidR="0033509A" w:rsidRPr="001B3BA4">
        <w:rPr>
          <w:u w:val="single"/>
        </w:rPr>
        <w:t>ARRMSG09</w:t>
      </w:r>
      <w:r w:rsidRPr="001B3BA4">
        <w:rPr>
          <w:u w:val="single"/>
        </w:rPr>
        <w:t>03</w:t>
      </w:r>
      <w:r w:rsidR="001B3BA4">
        <w:t>.</w:t>
      </w:r>
    </w:p>
    <w:p w14:paraId="0900459A" w14:textId="49D678E5" w:rsidR="008E42DB" w:rsidRPr="008E42DB" w:rsidRDefault="008E42DB" w:rsidP="008E42DB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O </w:t>
      </w:r>
      <w:r w:rsidR="00653A97">
        <w:rPr>
          <w:lang w:val="pt-BR"/>
        </w:rPr>
        <w:t>sistema encerra</w:t>
      </w:r>
      <w:r>
        <w:rPr>
          <w:lang w:val="pt-BR"/>
        </w:rPr>
        <w:t xml:space="preserve"> o processo do caso de uso.</w:t>
      </w:r>
    </w:p>
    <w:p w14:paraId="1F4A2E56" w14:textId="77777777" w:rsidR="008E42DB" w:rsidRDefault="008E42DB" w:rsidP="00D135F5">
      <w:pPr>
        <w:pStyle w:val="Passos"/>
        <w:ind w:left="1069"/>
        <w:jc w:val="both"/>
      </w:pPr>
    </w:p>
    <w:p w14:paraId="774DBF21" w14:textId="77777777" w:rsidR="00483110" w:rsidRPr="00336C06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47275231"/>
      <w:r w:rsidRPr="00336C06">
        <w:rPr>
          <w:lang w:val="pt-BR"/>
        </w:rPr>
        <w:t>Fluxos Alternativos</w:t>
      </w:r>
      <w:bookmarkEnd w:id="15"/>
      <w:bookmarkEnd w:id="18"/>
    </w:p>
    <w:p w14:paraId="68E30301" w14:textId="36042E3D" w:rsidR="008E42DB" w:rsidRDefault="008E42DB" w:rsidP="008E42DB">
      <w:pPr>
        <w:pStyle w:val="Passos"/>
        <w:jc w:val="both"/>
        <w:rPr>
          <w:b/>
        </w:rPr>
      </w:pPr>
      <w:bookmarkStart w:id="19" w:name="_Toc408584587"/>
      <w:bookmarkStart w:id="20" w:name="_Toc101248486"/>
      <w:bookmarkStart w:id="21" w:name="_Toc102377891"/>
      <w:bookmarkEnd w:id="13"/>
      <w:bookmarkEnd w:id="16"/>
      <w:bookmarkEnd w:id="17"/>
      <w:r w:rsidRPr="008E42DB">
        <w:rPr>
          <w:b/>
        </w:rPr>
        <w:t>A1 - Localiza</w:t>
      </w:r>
      <w:r w:rsidR="00653A97">
        <w:rPr>
          <w:b/>
        </w:rPr>
        <w:t>r</w:t>
      </w:r>
      <w:r w:rsidRPr="008E42DB">
        <w:rPr>
          <w:b/>
        </w:rPr>
        <w:t xml:space="preserve"> receitas cadastradas</w:t>
      </w:r>
    </w:p>
    <w:p w14:paraId="26F6A0D4" w14:textId="77777777" w:rsidR="005A36EB" w:rsidRDefault="008E42DB" w:rsidP="008E42DB">
      <w:pPr>
        <w:pStyle w:val="Passos"/>
        <w:jc w:val="both"/>
      </w:pPr>
      <w:r w:rsidRPr="008E42DB">
        <w:t>A1.1</w:t>
      </w:r>
      <w:r>
        <w:t xml:space="preserve"> </w:t>
      </w:r>
      <w:r w:rsidR="005A36EB">
        <w:t xml:space="preserve">O usuário informa os filtros disponíveis para realizar a pesquisa e pressiona o </w:t>
      </w:r>
    </w:p>
    <w:p w14:paraId="2AC0DFCF" w14:textId="1F8BB175" w:rsidR="008E42DB" w:rsidRDefault="005A36EB" w:rsidP="008E42DB">
      <w:pPr>
        <w:pStyle w:val="Passos"/>
        <w:jc w:val="both"/>
      </w:pPr>
      <w:r>
        <w:t xml:space="preserve">        botão consultar.</w:t>
      </w:r>
    </w:p>
    <w:p w14:paraId="5B63D267" w14:textId="030E87F1" w:rsidR="005A36EB" w:rsidRPr="005A36EB" w:rsidRDefault="005A36EB" w:rsidP="008E42DB">
      <w:pPr>
        <w:pStyle w:val="Passos"/>
        <w:jc w:val="both"/>
        <w:rPr>
          <w:b/>
        </w:rPr>
      </w:pPr>
      <w:r w:rsidRPr="005A36EB">
        <w:rPr>
          <w:b/>
        </w:rPr>
        <w:t xml:space="preserve">        E8 – Registros não Localizados</w:t>
      </w:r>
    </w:p>
    <w:p w14:paraId="1341D176" w14:textId="77777777" w:rsidR="005A36EB" w:rsidRDefault="008E42DB" w:rsidP="005A36EB">
      <w:pPr>
        <w:pStyle w:val="Passos"/>
        <w:jc w:val="both"/>
      </w:pPr>
      <w:r>
        <w:t xml:space="preserve">A1.2 </w:t>
      </w:r>
      <w:r w:rsidR="005A36EB">
        <w:t xml:space="preserve">O sistema verifica que com os filtros informados foram encontrados registros </w:t>
      </w:r>
    </w:p>
    <w:p w14:paraId="5F81D7D4" w14:textId="2021ECAE" w:rsidR="005A36EB" w:rsidRDefault="005A36EB" w:rsidP="005A36EB">
      <w:pPr>
        <w:pStyle w:val="Passos"/>
        <w:jc w:val="both"/>
      </w:pPr>
      <w:r>
        <w:t xml:space="preserve">           para serem visualizados.</w:t>
      </w:r>
    </w:p>
    <w:p w14:paraId="61A34405" w14:textId="4F75578C" w:rsidR="00D110EE" w:rsidRPr="00D110EE" w:rsidRDefault="008E42DB" w:rsidP="00D110EE">
      <w:pPr>
        <w:pStyle w:val="Passos"/>
        <w:jc w:val="both"/>
      </w:pPr>
      <w:r>
        <w:t>A1.3 O sistema possibilita o usuário detalhar uma receita já parametrizada na lista.</w:t>
      </w:r>
    </w:p>
    <w:p w14:paraId="7A59533B" w14:textId="61A78D59" w:rsidR="00520B6C" w:rsidRDefault="00520B6C" w:rsidP="00520B6C">
      <w:pPr>
        <w:pStyle w:val="Passos"/>
        <w:jc w:val="both"/>
        <w:rPr>
          <w:b/>
        </w:rPr>
      </w:pPr>
      <w:r>
        <w:rPr>
          <w:b/>
        </w:rPr>
        <w:t xml:space="preserve">          A3</w:t>
      </w:r>
      <w:r w:rsidRPr="008E42DB">
        <w:rPr>
          <w:b/>
        </w:rPr>
        <w:t xml:space="preserve"> </w:t>
      </w:r>
      <w:r w:rsidR="00653A97">
        <w:rPr>
          <w:b/>
        </w:rPr>
        <w:t>–</w:t>
      </w:r>
      <w:r w:rsidRPr="008E42DB">
        <w:rPr>
          <w:b/>
        </w:rPr>
        <w:t xml:space="preserve"> </w:t>
      </w:r>
      <w:r w:rsidR="00653A97">
        <w:rPr>
          <w:b/>
        </w:rPr>
        <w:t>Exclusão Física</w:t>
      </w:r>
      <w:r>
        <w:rPr>
          <w:b/>
        </w:rPr>
        <w:t xml:space="preserve"> </w:t>
      </w:r>
      <w:r w:rsidR="00653A97">
        <w:rPr>
          <w:b/>
        </w:rPr>
        <w:t xml:space="preserve">da </w:t>
      </w:r>
      <w:r>
        <w:rPr>
          <w:b/>
        </w:rPr>
        <w:t>Receita Cadastrada</w:t>
      </w:r>
    </w:p>
    <w:p w14:paraId="3F2DF5B5" w14:textId="77777777" w:rsidR="008E42DB" w:rsidRDefault="008E42DB" w:rsidP="008E42DB">
      <w:pPr>
        <w:pStyle w:val="Passos"/>
        <w:jc w:val="both"/>
      </w:pPr>
      <w:r>
        <w:t>A1.4 O usuário seleciona um registro na lista.</w:t>
      </w:r>
    </w:p>
    <w:p w14:paraId="5A5D7034" w14:textId="77777777" w:rsidR="008E42DB" w:rsidRDefault="008E42DB" w:rsidP="008E42DB">
      <w:pPr>
        <w:pStyle w:val="Passos"/>
        <w:jc w:val="both"/>
      </w:pPr>
      <w:r>
        <w:t>A1.5 O sistema disponibiliza as informações nos campos disponíveis no formulário (PG001 ) para serem modificados.</w:t>
      </w:r>
    </w:p>
    <w:p w14:paraId="0B3E4187" w14:textId="7133BDE8" w:rsidR="008E42DB" w:rsidRDefault="008E42DB" w:rsidP="008E42DB">
      <w:pPr>
        <w:pStyle w:val="Passos"/>
        <w:jc w:val="both"/>
      </w:pPr>
      <w:r>
        <w:t>A1.6 O sistema preenche a lista de Subcódigos para a receita selecionada</w:t>
      </w:r>
      <w:r w:rsidR="00DB0BD6">
        <w:t>.</w:t>
      </w:r>
    </w:p>
    <w:p w14:paraId="1CF45AA6" w14:textId="1E3652D4" w:rsidR="00D110EE" w:rsidRPr="008E42DB" w:rsidRDefault="00D110EE" w:rsidP="00D110EE">
      <w:pPr>
        <w:pStyle w:val="Passos"/>
        <w:jc w:val="both"/>
        <w:rPr>
          <w:b/>
        </w:rPr>
      </w:pPr>
      <w:r>
        <w:rPr>
          <w:b/>
        </w:rPr>
        <w:lastRenderedPageBreak/>
        <w:t xml:space="preserve">         </w:t>
      </w:r>
      <w:r>
        <w:rPr>
          <w:b/>
        </w:rPr>
        <w:tab/>
      </w:r>
      <w:r w:rsidR="005A36EB">
        <w:rPr>
          <w:b/>
        </w:rPr>
        <w:t>A</w:t>
      </w:r>
      <w:r w:rsidR="00931EA3">
        <w:rPr>
          <w:b/>
        </w:rPr>
        <w:t>5</w:t>
      </w:r>
      <w:r w:rsidRPr="008E42DB">
        <w:rPr>
          <w:b/>
        </w:rPr>
        <w:t xml:space="preserve"> - </w:t>
      </w:r>
      <w:r>
        <w:rPr>
          <w:b/>
        </w:rPr>
        <w:t>Modificar SubC</w:t>
      </w:r>
      <w:r w:rsidRPr="008E42DB">
        <w:rPr>
          <w:b/>
        </w:rPr>
        <w:t>ódigo da Lista</w:t>
      </w:r>
    </w:p>
    <w:p w14:paraId="274A96D5" w14:textId="15840ABB" w:rsidR="008E42DB" w:rsidRPr="008E42DB" w:rsidRDefault="00D110EE" w:rsidP="008E42DB">
      <w:pPr>
        <w:pStyle w:val="Passos"/>
        <w:jc w:val="both"/>
        <w:rPr>
          <w:b/>
        </w:rPr>
      </w:pPr>
      <w:r>
        <w:rPr>
          <w:b/>
        </w:rPr>
        <w:tab/>
      </w:r>
      <w:r w:rsidR="00931EA3">
        <w:rPr>
          <w:b/>
        </w:rPr>
        <w:t>A6</w:t>
      </w:r>
      <w:r w:rsidR="008E42DB" w:rsidRPr="008E42DB">
        <w:rPr>
          <w:b/>
        </w:rPr>
        <w:t xml:space="preserve"> </w:t>
      </w:r>
      <w:r>
        <w:rPr>
          <w:b/>
        </w:rPr>
        <w:t>- Exclusão Física do Subcódigo</w:t>
      </w:r>
    </w:p>
    <w:p w14:paraId="28A964B8" w14:textId="77777777" w:rsidR="00D110EE" w:rsidRDefault="008E42DB" w:rsidP="008E42DB">
      <w:pPr>
        <w:pStyle w:val="Passos"/>
        <w:jc w:val="both"/>
      </w:pPr>
      <w:r>
        <w:t>A1.7 O sistema lista os repasses cadastrados para a receita selecionada</w:t>
      </w:r>
    </w:p>
    <w:p w14:paraId="0F95380D" w14:textId="5EA18C51" w:rsidR="00D110EE" w:rsidRPr="008E42DB" w:rsidRDefault="00D110EE" w:rsidP="00D110EE">
      <w:pPr>
        <w:pStyle w:val="Passos"/>
        <w:jc w:val="both"/>
        <w:rPr>
          <w:b/>
        </w:rPr>
      </w:pPr>
      <w:r>
        <w:rPr>
          <w:b/>
        </w:rPr>
        <w:t xml:space="preserve">         </w:t>
      </w:r>
      <w:r>
        <w:rPr>
          <w:b/>
        </w:rPr>
        <w:tab/>
      </w:r>
      <w:r w:rsidR="00931EA3">
        <w:rPr>
          <w:b/>
        </w:rPr>
        <w:t>A7</w:t>
      </w:r>
      <w:r w:rsidRPr="008E42DB">
        <w:rPr>
          <w:b/>
        </w:rPr>
        <w:t xml:space="preserve"> - </w:t>
      </w:r>
      <w:r>
        <w:rPr>
          <w:b/>
        </w:rPr>
        <w:t>Modificar Repasses da Receita</w:t>
      </w:r>
    </w:p>
    <w:p w14:paraId="633CF2E4" w14:textId="31F988B1" w:rsidR="008E42DB" w:rsidRPr="008E42DB" w:rsidRDefault="005A36EB" w:rsidP="008E42DB">
      <w:pPr>
        <w:pStyle w:val="Passos"/>
        <w:jc w:val="both"/>
        <w:rPr>
          <w:b/>
        </w:rPr>
      </w:pPr>
      <w:r>
        <w:t xml:space="preserve">           </w:t>
      </w:r>
      <w:r w:rsidR="00931EA3">
        <w:rPr>
          <w:b/>
        </w:rPr>
        <w:t>A8</w:t>
      </w:r>
      <w:r w:rsidR="00D110EE">
        <w:rPr>
          <w:b/>
        </w:rPr>
        <w:t xml:space="preserve"> </w:t>
      </w:r>
      <w:r w:rsidR="00DB0BD6">
        <w:rPr>
          <w:b/>
        </w:rPr>
        <w:t>-</w:t>
      </w:r>
      <w:r w:rsidR="00D110EE">
        <w:rPr>
          <w:b/>
        </w:rPr>
        <w:t xml:space="preserve"> Exclusão Lógica de</w:t>
      </w:r>
      <w:r w:rsidR="008E42DB" w:rsidRPr="008E42DB">
        <w:rPr>
          <w:b/>
        </w:rPr>
        <w:t xml:space="preserve"> </w:t>
      </w:r>
      <w:r w:rsidR="008E42DB">
        <w:rPr>
          <w:b/>
        </w:rPr>
        <w:t>R</w:t>
      </w:r>
      <w:r w:rsidR="00D110EE">
        <w:rPr>
          <w:b/>
        </w:rPr>
        <w:t>epasses</w:t>
      </w:r>
    </w:p>
    <w:p w14:paraId="026CAE1C" w14:textId="2E0F5258" w:rsidR="008E42DB" w:rsidRDefault="008E42DB" w:rsidP="008E42DB">
      <w:pPr>
        <w:pStyle w:val="Passos"/>
        <w:jc w:val="both"/>
      </w:pPr>
      <w:r>
        <w:t>A1.8 O usuário registra as modificações e inclusões que deseja fazer na receita selecionada.</w:t>
      </w:r>
    </w:p>
    <w:p w14:paraId="545F2136" w14:textId="2D9B14FC" w:rsidR="008E42DB" w:rsidRDefault="008E42DB" w:rsidP="008E42DB">
      <w:pPr>
        <w:pStyle w:val="Passos"/>
        <w:jc w:val="both"/>
      </w:pPr>
      <w:r>
        <w:t>A1.9 O sistema retorna ao passo 1</w:t>
      </w:r>
      <w:r w:rsidR="005A36EB">
        <w:t>5</w:t>
      </w:r>
      <w:r>
        <w:t xml:space="preserve"> do Fluxo principal.</w:t>
      </w:r>
    </w:p>
    <w:p w14:paraId="7EE75302" w14:textId="77777777" w:rsidR="008E42DB" w:rsidRPr="008E42DB" w:rsidRDefault="008E42DB" w:rsidP="008E42DB">
      <w:pPr>
        <w:pStyle w:val="Passos"/>
        <w:jc w:val="both"/>
      </w:pPr>
    </w:p>
    <w:p w14:paraId="103EAB8B" w14:textId="209C012E" w:rsidR="008E42DB" w:rsidRDefault="008E42DB" w:rsidP="008E42DB">
      <w:pPr>
        <w:pStyle w:val="Passos"/>
        <w:jc w:val="both"/>
        <w:rPr>
          <w:b/>
        </w:rPr>
      </w:pPr>
      <w:r>
        <w:rPr>
          <w:b/>
        </w:rPr>
        <w:t>A2</w:t>
      </w:r>
      <w:r w:rsidRPr="008E42DB">
        <w:rPr>
          <w:b/>
        </w:rPr>
        <w:t xml:space="preserve"> - </w:t>
      </w:r>
      <w:r>
        <w:rPr>
          <w:b/>
        </w:rPr>
        <w:t>Receita não Exige SubCódigos</w:t>
      </w:r>
    </w:p>
    <w:p w14:paraId="5A039C6A" w14:textId="3C18B164" w:rsidR="008E42DB" w:rsidRDefault="008E42DB" w:rsidP="008E42DB">
      <w:pPr>
        <w:pStyle w:val="Passos"/>
        <w:jc w:val="both"/>
      </w:pPr>
      <w:r w:rsidRPr="008E42DB">
        <w:t>A2.1</w:t>
      </w:r>
      <w:r>
        <w:t xml:space="preserve"> O sistema verifica que o usuário não selecionou a opção permite subcódigo.</w:t>
      </w:r>
    </w:p>
    <w:p w14:paraId="33556119" w14:textId="77777777" w:rsidR="005A36EB" w:rsidRDefault="008E42DB" w:rsidP="008E42DB">
      <w:pPr>
        <w:pStyle w:val="Passos"/>
        <w:jc w:val="both"/>
      </w:pPr>
      <w:r>
        <w:t xml:space="preserve">A2.2 O Sistema desabilita os campos </w:t>
      </w:r>
      <w:r w:rsidR="005A36EB">
        <w:t xml:space="preserve">e o </w:t>
      </w:r>
      <w:r>
        <w:t>botão adicionar</w:t>
      </w:r>
      <w:r w:rsidR="005A36EB">
        <w:t xml:space="preserve"> para que não seja informado </w:t>
      </w:r>
    </w:p>
    <w:p w14:paraId="65C7C68B" w14:textId="1A1A8B2E" w:rsidR="008E42DB" w:rsidRDefault="005A36EB" w:rsidP="008E42DB">
      <w:pPr>
        <w:pStyle w:val="Passos"/>
        <w:jc w:val="both"/>
      </w:pPr>
      <w:r>
        <w:t xml:space="preserve">         valores</w:t>
      </w:r>
      <w:r w:rsidR="008E42DB">
        <w:t>.</w:t>
      </w:r>
    </w:p>
    <w:p w14:paraId="1D5735AB" w14:textId="35B2ABD3" w:rsidR="0001575C" w:rsidRDefault="0001575C" w:rsidP="008E42DB">
      <w:pPr>
        <w:pStyle w:val="Passos"/>
        <w:jc w:val="both"/>
      </w:pPr>
      <w:r>
        <w:t>A2.3 O Sistema desabilita a Lista de Taxas</w:t>
      </w:r>
    </w:p>
    <w:p w14:paraId="342635BE" w14:textId="741D4633" w:rsidR="008E42DB" w:rsidRPr="008E42DB" w:rsidRDefault="008E42DB" w:rsidP="008E42DB">
      <w:pPr>
        <w:pStyle w:val="Passos"/>
        <w:jc w:val="both"/>
      </w:pPr>
      <w:r>
        <w:t>A2.4 O Sistema avança para o passo 11 do fluxo principal.</w:t>
      </w:r>
    </w:p>
    <w:p w14:paraId="55E02352" w14:textId="77777777" w:rsidR="0021580E" w:rsidRDefault="0021580E" w:rsidP="0021580E">
      <w:pPr>
        <w:pStyle w:val="Passos"/>
        <w:jc w:val="both"/>
        <w:rPr>
          <w:b/>
        </w:rPr>
      </w:pPr>
    </w:p>
    <w:p w14:paraId="0B45C973" w14:textId="2D9D8B12" w:rsidR="0001575C" w:rsidRDefault="0001575C" w:rsidP="0001575C">
      <w:pPr>
        <w:pStyle w:val="Passos"/>
        <w:jc w:val="both"/>
        <w:rPr>
          <w:b/>
        </w:rPr>
      </w:pPr>
      <w:r>
        <w:rPr>
          <w:b/>
        </w:rPr>
        <w:t>A3</w:t>
      </w:r>
      <w:r w:rsidRPr="008E42DB">
        <w:rPr>
          <w:b/>
        </w:rPr>
        <w:t xml:space="preserve"> </w:t>
      </w:r>
      <w:r>
        <w:rPr>
          <w:b/>
        </w:rPr>
        <w:t>–</w:t>
      </w:r>
      <w:r w:rsidRPr="008E42DB">
        <w:rPr>
          <w:b/>
        </w:rPr>
        <w:t xml:space="preserve"> </w:t>
      </w:r>
      <w:r>
        <w:rPr>
          <w:b/>
        </w:rPr>
        <w:t>Exclusão Física da Receita Cadastrada</w:t>
      </w:r>
    </w:p>
    <w:p w14:paraId="39C9568C" w14:textId="77F5407E" w:rsidR="0021580E" w:rsidRPr="008D17D0" w:rsidRDefault="00F20FD6" w:rsidP="0021580E">
      <w:pPr>
        <w:pStyle w:val="Passos"/>
        <w:jc w:val="both"/>
      </w:pPr>
      <w:r>
        <w:t>A3</w:t>
      </w:r>
      <w:r w:rsidR="0021580E">
        <w:t>.</w:t>
      </w:r>
      <w:r w:rsidR="0021580E" w:rsidRPr="008D17D0">
        <w:t xml:space="preserve">1 Após o passo </w:t>
      </w:r>
      <w:r w:rsidR="0021580E">
        <w:t>A1.3</w:t>
      </w:r>
      <w:r w:rsidR="0021580E" w:rsidRPr="008D17D0">
        <w:t xml:space="preserve"> do fluxo </w:t>
      </w:r>
      <w:r w:rsidR="0021580E">
        <w:t>Alternativo 1</w:t>
      </w:r>
      <w:r w:rsidR="0021580E" w:rsidRPr="008D17D0">
        <w:t xml:space="preserve">, o Usuário Arrecadação </w:t>
      </w:r>
      <w:r w:rsidR="0021580E">
        <w:t xml:space="preserve">pressiona a opção </w:t>
      </w:r>
      <w:r w:rsidR="0001575C">
        <w:t>E</w:t>
      </w:r>
      <w:r w:rsidR="0021580E">
        <w:t xml:space="preserve">xcluir </w:t>
      </w:r>
      <w:r w:rsidR="0001575C">
        <w:t>Receita</w:t>
      </w:r>
      <w:r w:rsidR="0021580E">
        <w:t>.</w:t>
      </w:r>
    </w:p>
    <w:p w14:paraId="7C0A0475" w14:textId="64E093AC" w:rsidR="0021580E" w:rsidRDefault="00F20FD6" w:rsidP="0021580E">
      <w:pPr>
        <w:pStyle w:val="Passos"/>
        <w:jc w:val="both"/>
      </w:pPr>
      <w:r>
        <w:t>A3</w:t>
      </w:r>
      <w:r w:rsidR="0021580E" w:rsidRPr="008D17D0">
        <w:t xml:space="preserve">.2 </w:t>
      </w:r>
      <w:r w:rsidR="0021580E">
        <w:t>O sistema verifica se pode ser excluído o registro fisicamente.</w:t>
      </w:r>
    </w:p>
    <w:p w14:paraId="275A0746" w14:textId="70235D1D" w:rsidR="0021580E" w:rsidRDefault="0021580E" w:rsidP="0021580E">
      <w:pPr>
        <w:rPr>
          <w:b/>
          <w:lang w:val="pt-BR"/>
        </w:rPr>
      </w:pPr>
      <w:r w:rsidRPr="0033509A">
        <w:rPr>
          <w:lang w:val="pt-BR"/>
        </w:rPr>
        <w:tab/>
      </w:r>
      <w:r w:rsidRPr="0033509A">
        <w:rPr>
          <w:lang w:val="pt-BR"/>
        </w:rPr>
        <w:tab/>
        <w:t xml:space="preserve">         </w:t>
      </w:r>
      <w:r w:rsidR="0033509A">
        <w:rPr>
          <w:b/>
          <w:lang w:val="pt-BR"/>
        </w:rPr>
        <w:t>ARRRN09</w:t>
      </w:r>
      <w:r w:rsidR="00134D0C">
        <w:rPr>
          <w:b/>
          <w:lang w:val="pt-BR"/>
        </w:rPr>
        <w:t>26</w:t>
      </w:r>
      <w:r w:rsidRPr="00CA0049">
        <w:rPr>
          <w:b/>
          <w:lang w:val="pt-BR"/>
        </w:rPr>
        <w:t xml:space="preserve"> </w:t>
      </w:r>
      <w:r w:rsidR="00134D0C" w:rsidRPr="0033509A">
        <w:rPr>
          <w:b/>
          <w:lang w:val="pt-BR"/>
        </w:rPr>
        <w:t>- Excluir Receita Cadastrada</w:t>
      </w:r>
    </w:p>
    <w:p w14:paraId="39B420D7" w14:textId="0FB65B0C" w:rsidR="00F20FD6" w:rsidRPr="00813DEE" w:rsidRDefault="0001575C" w:rsidP="00F20FD6">
      <w:pPr>
        <w:ind w:left="675"/>
        <w:rPr>
          <w:b/>
          <w:lang w:val="pt-BR"/>
        </w:rPr>
      </w:pPr>
      <w:r w:rsidRPr="0033509A">
        <w:rPr>
          <w:b/>
          <w:lang w:val="pt-BR"/>
        </w:rPr>
        <w:t xml:space="preserve">         A4</w:t>
      </w:r>
      <w:r w:rsidR="00D110EE" w:rsidRPr="0033509A">
        <w:rPr>
          <w:b/>
          <w:lang w:val="pt-BR"/>
        </w:rPr>
        <w:t xml:space="preserve"> </w:t>
      </w:r>
      <w:r w:rsidR="00F20FD6" w:rsidRPr="0033509A">
        <w:rPr>
          <w:b/>
          <w:lang w:val="pt-BR"/>
        </w:rPr>
        <w:t xml:space="preserve">- </w:t>
      </w:r>
      <w:r w:rsidRPr="0033509A">
        <w:rPr>
          <w:b/>
          <w:lang w:val="pt-BR"/>
        </w:rPr>
        <w:t>Exclusão</w:t>
      </w:r>
      <w:r w:rsidR="00F20FD6" w:rsidRPr="0033509A">
        <w:rPr>
          <w:b/>
          <w:lang w:val="pt-BR"/>
        </w:rPr>
        <w:t xml:space="preserve"> </w:t>
      </w:r>
      <w:r w:rsidRPr="0033509A">
        <w:rPr>
          <w:b/>
          <w:lang w:val="pt-BR"/>
        </w:rPr>
        <w:t xml:space="preserve">Lógica da </w:t>
      </w:r>
      <w:r w:rsidR="00F20FD6" w:rsidRPr="0033509A">
        <w:rPr>
          <w:b/>
          <w:lang w:val="pt-BR"/>
        </w:rPr>
        <w:t>Receita Cadastrada</w:t>
      </w:r>
    </w:p>
    <w:p w14:paraId="70BE618E" w14:textId="4F92A7FB" w:rsidR="0001575C" w:rsidRDefault="00F20FD6" w:rsidP="0001575C">
      <w:pPr>
        <w:pStyle w:val="Passos"/>
        <w:jc w:val="both"/>
      </w:pPr>
      <w:r>
        <w:t>A3</w:t>
      </w:r>
      <w:r w:rsidR="00931EA3">
        <w:t>.3</w:t>
      </w:r>
      <w:r w:rsidR="0021580E" w:rsidRPr="008D17D0">
        <w:t xml:space="preserve"> </w:t>
      </w:r>
      <w:r w:rsidR="0021580E">
        <w:t>O sistem</w:t>
      </w:r>
      <w:r w:rsidR="0001575C">
        <w:t xml:space="preserve">a exclui o registro fisicamente e exibe a mensagem: </w:t>
      </w:r>
      <w:r w:rsidR="0033509A" w:rsidRPr="001B3BA4">
        <w:rPr>
          <w:u w:val="single"/>
        </w:rPr>
        <w:t>ARRMSG09</w:t>
      </w:r>
      <w:r w:rsidR="0001575C" w:rsidRPr="001B3BA4">
        <w:rPr>
          <w:u w:val="single"/>
        </w:rPr>
        <w:t>11</w:t>
      </w:r>
      <w:r w:rsidR="0001575C">
        <w:t>.</w:t>
      </w:r>
    </w:p>
    <w:p w14:paraId="5ABD7428" w14:textId="1CD1D525" w:rsidR="0001575C" w:rsidRDefault="00931EA3" w:rsidP="0001575C">
      <w:pPr>
        <w:pStyle w:val="Passos"/>
        <w:jc w:val="both"/>
      </w:pPr>
      <w:r>
        <w:t>A3.4</w:t>
      </w:r>
      <w:r w:rsidR="0001575C">
        <w:t xml:space="preserve"> O sistema atualiza a lista de Receitas e retorna ao passo 3 do fluxo Principal.</w:t>
      </w:r>
    </w:p>
    <w:p w14:paraId="55881C1A" w14:textId="77777777" w:rsidR="0001575C" w:rsidRDefault="0001575C" w:rsidP="0001575C">
      <w:pPr>
        <w:pStyle w:val="Passos"/>
        <w:jc w:val="both"/>
      </w:pPr>
    </w:p>
    <w:p w14:paraId="62AAEB0E" w14:textId="652AC692" w:rsidR="0001575C" w:rsidRPr="00813DEE" w:rsidRDefault="0001575C" w:rsidP="0001575C">
      <w:pPr>
        <w:ind w:left="675"/>
        <w:rPr>
          <w:b/>
          <w:lang w:val="pt-BR"/>
        </w:rPr>
      </w:pPr>
      <w:r w:rsidRPr="0033509A">
        <w:rPr>
          <w:b/>
          <w:lang w:val="pt-BR"/>
        </w:rPr>
        <w:t>A4 - Exclusão Lógica da Receita Cadastrada</w:t>
      </w:r>
    </w:p>
    <w:p w14:paraId="5F0D2517" w14:textId="67B2AC4F" w:rsidR="00DB0BD6" w:rsidRDefault="00DB0BD6" w:rsidP="00DB0BD6">
      <w:pPr>
        <w:pStyle w:val="Subpasso"/>
        <w:tabs>
          <w:tab w:val="clear" w:pos="1134"/>
          <w:tab w:val="left" w:pos="993"/>
        </w:tabs>
        <w:spacing w:after="0"/>
        <w:ind w:left="1133" w:hanging="454"/>
        <w:jc w:val="both"/>
      </w:pPr>
      <w:r>
        <w:t>A4.1 O sistema verifica não pode ser realizada a exclusão física da Receita Cadastrada.</w:t>
      </w:r>
    </w:p>
    <w:p w14:paraId="1654D82C" w14:textId="7B9C4CEC" w:rsidR="00DB0BD6" w:rsidRDefault="00DB0BD6" w:rsidP="00DB0BD6">
      <w:pPr>
        <w:pStyle w:val="Subpasso"/>
        <w:tabs>
          <w:tab w:val="clear" w:pos="1134"/>
          <w:tab w:val="left" w:pos="993"/>
        </w:tabs>
        <w:spacing w:after="0"/>
        <w:ind w:left="1133" w:hanging="454"/>
        <w:jc w:val="both"/>
      </w:pPr>
      <w:r>
        <w:t xml:space="preserve">A4.2 O Sistema exibe a mensagem: </w:t>
      </w:r>
      <w:r w:rsidR="0033509A" w:rsidRPr="001B3BA4">
        <w:rPr>
          <w:u w:val="single"/>
        </w:rPr>
        <w:t>ARRMSG09</w:t>
      </w:r>
      <w:r w:rsidRPr="001B3BA4">
        <w:rPr>
          <w:u w:val="single"/>
        </w:rPr>
        <w:t>12</w:t>
      </w:r>
      <w:r w:rsidR="001B3BA4">
        <w:t>.</w:t>
      </w:r>
    </w:p>
    <w:p w14:paraId="4FF5CA47" w14:textId="36066A14" w:rsidR="00DB0BD6" w:rsidRDefault="00DB0BD6" w:rsidP="00DB0BD6">
      <w:pPr>
        <w:pStyle w:val="Subpasso"/>
        <w:tabs>
          <w:tab w:val="clear" w:pos="1134"/>
          <w:tab w:val="left" w:pos="993"/>
        </w:tabs>
        <w:spacing w:after="0"/>
        <w:ind w:left="1133" w:hanging="454"/>
        <w:jc w:val="both"/>
      </w:pPr>
      <w:r>
        <w:t>A4.3 O Sistema atualiza a lista de receitas.</w:t>
      </w:r>
    </w:p>
    <w:p w14:paraId="235DEBC6" w14:textId="460291A7" w:rsidR="00DB0BD6" w:rsidRPr="008F3A97" w:rsidRDefault="00DB0BD6" w:rsidP="00DB0BD6">
      <w:pPr>
        <w:rPr>
          <w:lang w:val="pt-BR"/>
        </w:rPr>
      </w:pPr>
      <w:r w:rsidRPr="0033509A">
        <w:rPr>
          <w:lang w:val="pt-BR"/>
        </w:rPr>
        <w:t>A4.4 O sistema retorna ao passo A1.3 do Fluxo Alternativo 1.</w:t>
      </w:r>
    </w:p>
    <w:p w14:paraId="73AA2DC6" w14:textId="77777777" w:rsidR="0001575C" w:rsidRDefault="0001575C" w:rsidP="0001575C">
      <w:pPr>
        <w:pStyle w:val="Passos"/>
        <w:jc w:val="both"/>
      </w:pPr>
    </w:p>
    <w:p w14:paraId="2F1A1241" w14:textId="3A6A9300" w:rsidR="0001575C" w:rsidRDefault="005A36EB" w:rsidP="0001575C">
      <w:pPr>
        <w:pStyle w:val="Passos"/>
        <w:jc w:val="both"/>
        <w:rPr>
          <w:b/>
        </w:rPr>
      </w:pPr>
      <w:r>
        <w:rPr>
          <w:b/>
        </w:rPr>
        <w:t>A</w:t>
      </w:r>
      <w:r w:rsidR="00931EA3">
        <w:rPr>
          <w:b/>
        </w:rPr>
        <w:t>5</w:t>
      </w:r>
      <w:r w:rsidRPr="008E42DB">
        <w:rPr>
          <w:b/>
        </w:rPr>
        <w:t xml:space="preserve">  - </w:t>
      </w:r>
      <w:r>
        <w:rPr>
          <w:b/>
        </w:rPr>
        <w:t>Modificar SubC</w:t>
      </w:r>
      <w:r w:rsidRPr="008E42DB">
        <w:rPr>
          <w:b/>
        </w:rPr>
        <w:t>ódigo da Lista</w:t>
      </w:r>
    </w:p>
    <w:p w14:paraId="21C39674" w14:textId="0CBBB264" w:rsidR="00DB0BD6" w:rsidRDefault="00931EA3" w:rsidP="00DB0BD6">
      <w:pPr>
        <w:pStyle w:val="Subpasso"/>
        <w:tabs>
          <w:tab w:val="clear" w:pos="1134"/>
          <w:tab w:val="left" w:pos="993"/>
        </w:tabs>
        <w:spacing w:after="0"/>
        <w:ind w:left="1133" w:hanging="454"/>
        <w:jc w:val="both"/>
      </w:pPr>
      <w:r>
        <w:t>A5</w:t>
      </w:r>
      <w:r w:rsidR="00DB0BD6">
        <w:t>.1 O usuário seleciona um subcódigo já cadastrado na lista</w:t>
      </w:r>
    </w:p>
    <w:p w14:paraId="676FB016" w14:textId="6E5F1821" w:rsidR="00DB0BD6" w:rsidRDefault="00931EA3" w:rsidP="00DB0BD6">
      <w:pPr>
        <w:pStyle w:val="Subpasso"/>
        <w:tabs>
          <w:tab w:val="clear" w:pos="1134"/>
          <w:tab w:val="left" w:pos="993"/>
        </w:tabs>
        <w:spacing w:after="0"/>
        <w:ind w:left="1133" w:hanging="454"/>
        <w:jc w:val="both"/>
      </w:pPr>
      <w:r>
        <w:t>A5</w:t>
      </w:r>
      <w:r w:rsidR="00DB0BD6">
        <w:t>.2 O sistema exibe os dados cadastrados nos campos para serem modificados</w:t>
      </w:r>
    </w:p>
    <w:p w14:paraId="3E06BBF6" w14:textId="5CC7CF80" w:rsidR="00DB0BD6" w:rsidRDefault="00931EA3" w:rsidP="00DB0BD6">
      <w:pPr>
        <w:pStyle w:val="Passos"/>
        <w:jc w:val="both"/>
      </w:pPr>
      <w:r>
        <w:t>A5</w:t>
      </w:r>
      <w:r w:rsidR="00DB0BD6">
        <w:t>.3 O usuário informa os dados e pressiona o botão Adicionar Taxa.</w:t>
      </w:r>
    </w:p>
    <w:p w14:paraId="0DB22393" w14:textId="2C1251B7" w:rsidR="0016669F" w:rsidRPr="008E42DB" w:rsidRDefault="0016669F" w:rsidP="0016669F">
      <w:pPr>
        <w:pStyle w:val="Passos"/>
        <w:jc w:val="both"/>
        <w:rPr>
          <w:b/>
        </w:rPr>
      </w:pPr>
      <w:r>
        <w:rPr>
          <w:b/>
        </w:rPr>
        <w:lastRenderedPageBreak/>
        <w:tab/>
      </w:r>
      <w:r w:rsidRPr="008E42DB">
        <w:rPr>
          <w:b/>
        </w:rPr>
        <w:t xml:space="preserve">E2 </w:t>
      </w:r>
      <w:r>
        <w:rPr>
          <w:b/>
        </w:rPr>
        <w:t>-</w:t>
      </w:r>
      <w:r w:rsidRPr="008E42DB">
        <w:rPr>
          <w:b/>
        </w:rPr>
        <w:t xml:space="preserve"> Validar </w:t>
      </w:r>
      <w:r w:rsidR="00AF774D">
        <w:rPr>
          <w:b/>
        </w:rPr>
        <w:t>Campos</w:t>
      </w:r>
      <w:r w:rsidRPr="008E42DB">
        <w:rPr>
          <w:b/>
        </w:rPr>
        <w:t xml:space="preserve"> </w:t>
      </w:r>
      <w:r>
        <w:rPr>
          <w:b/>
        </w:rPr>
        <w:t xml:space="preserve">Obrigatórios para o </w:t>
      </w:r>
      <w:r w:rsidRPr="008E42DB">
        <w:rPr>
          <w:b/>
        </w:rPr>
        <w:t>SubCódigo</w:t>
      </w:r>
    </w:p>
    <w:p w14:paraId="7F3F405D" w14:textId="77777777" w:rsidR="0016669F" w:rsidRDefault="00931EA3" w:rsidP="00DB0BD6">
      <w:pPr>
        <w:pStyle w:val="Passos"/>
        <w:jc w:val="both"/>
      </w:pPr>
      <w:r>
        <w:t>A5</w:t>
      </w:r>
      <w:r w:rsidR="00DB0BD6">
        <w:t xml:space="preserve">.4 </w:t>
      </w:r>
      <w:r w:rsidR="00DB0BD6" w:rsidRPr="00336C06">
        <w:t xml:space="preserve">O Usuário repete os passos </w:t>
      </w:r>
      <w:r>
        <w:t>A5</w:t>
      </w:r>
      <w:r w:rsidR="00DB0BD6">
        <w:t>.2</w:t>
      </w:r>
      <w:r w:rsidR="00DB0BD6" w:rsidRPr="00336C06">
        <w:t xml:space="preserve"> e </w:t>
      </w:r>
      <w:r>
        <w:t>A5</w:t>
      </w:r>
      <w:r w:rsidR="00DB0BD6">
        <w:t>.3</w:t>
      </w:r>
      <w:r w:rsidR="00DB0BD6" w:rsidRPr="00336C06">
        <w:t xml:space="preserve"> do fluxo </w:t>
      </w:r>
      <w:r w:rsidR="00DB0BD6">
        <w:t>Alternativo</w:t>
      </w:r>
      <w:r w:rsidR="00DB0BD6" w:rsidRPr="00336C06">
        <w:t xml:space="preserve">, enquanto existir taxa </w:t>
      </w:r>
      <w:r w:rsidR="0016669F">
        <w:t xml:space="preserve"> </w:t>
      </w:r>
    </w:p>
    <w:p w14:paraId="0AD77143" w14:textId="70BD06F9" w:rsidR="00DB0BD6" w:rsidRDefault="0016669F" w:rsidP="00DB0BD6">
      <w:pPr>
        <w:pStyle w:val="Passos"/>
        <w:jc w:val="both"/>
      </w:pPr>
      <w:r>
        <w:t xml:space="preserve">          </w:t>
      </w:r>
      <w:r w:rsidR="00DB0BD6" w:rsidRPr="00336C06">
        <w:t xml:space="preserve">para </w:t>
      </w:r>
      <w:r w:rsidR="002862D8">
        <w:t>alterar</w:t>
      </w:r>
      <w:r>
        <w:t>.</w:t>
      </w:r>
    </w:p>
    <w:p w14:paraId="55D24861" w14:textId="7A0E7F32" w:rsidR="00DB0BD6" w:rsidRPr="008F3A97" w:rsidRDefault="00931EA3" w:rsidP="00DB0BD6">
      <w:pPr>
        <w:rPr>
          <w:lang w:val="pt-BR"/>
        </w:rPr>
      </w:pPr>
      <w:r w:rsidRPr="0033509A">
        <w:rPr>
          <w:lang w:val="pt-BR"/>
        </w:rPr>
        <w:t>A5.5</w:t>
      </w:r>
      <w:r w:rsidR="00DB0BD6" w:rsidRPr="0033509A">
        <w:rPr>
          <w:lang w:val="pt-BR"/>
        </w:rPr>
        <w:t xml:space="preserve"> O sistema retorna ao passo A1.6 do Fluxo Alternativo 1.</w:t>
      </w:r>
    </w:p>
    <w:p w14:paraId="6B9A83EA" w14:textId="77777777" w:rsidR="00DB0BD6" w:rsidRDefault="00DB0BD6" w:rsidP="0001575C">
      <w:pPr>
        <w:pStyle w:val="Passos"/>
        <w:jc w:val="both"/>
      </w:pPr>
    </w:p>
    <w:p w14:paraId="4FD3A836" w14:textId="070F8A2A" w:rsidR="0001575C" w:rsidRDefault="00931EA3" w:rsidP="0001575C">
      <w:pPr>
        <w:pStyle w:val="Passos"/>
        <w:jc w:val="both"/>
        <w:rPr>
          <w:b/>
        </w:rPr>
      </w:pPr>
      <w:r>
        <w:rPr>
          <w:b/>
        </w:rPr>
        <w:t>A6</w:t>
      </w:r>
      <w:r w:rsidR="005A36EB" w:rsidRPr="008E42DB">
        <w:rPr>
          <w:b/>
        </w:rPr>
        <w:t xml:space="preserve"> </w:t>
      </w:r>
      <w:r w:rsidR="005A36EB">
        <w:rPr>
          <w:b/>
        </w:rPr>
        <w:t xml:space="preserve"> - Exclusão Física do Subcódigo</w:t>
      </w:r>
    </w:p>
    <w:p w14:paraId="3C5266B5" w14:textId="162D8CEC" w:rsidR="00931EA3" w:rsidRDefault="00931EA3" w:rsidP="00931EA3">
      <w:pPr>
        <w:rPr>
          <w:lang w:val="pt-BR"/>
        </w:rPr>
      </w:pPr>
      <w:r>
        <w:rPr>
          <w:lang w:val="pt-BR"/>
        </w:rPr>
        <w:t>A6.1 O usuário seleciona um Subcódigo na Lista para Excluir</w:t>
      </w:r>
    </w:p>
    <w:p w14:paraId="32D02D34" w14:textId="0D01AC46" w:rsidR="00931EA3" w:rsidRDefault="0033509A" w:rsidP="00931EA3">
      <w:pPr>
        <w:ind w:left="681" w:firstLine="539"/>
        <w:rPr>
          <w:b/>
          <w:lang w:val="pt-BR"/>
        </w:rPr>
      </w:pPr>
      <w:r>
        <w:rPr>
          <w:b/>
          <w:lang w:val="pt-BR"/>
        </w:rPr>
        <w:t>ARRRN09</w:t>
      </w:r>
      <w:r w:rsidR="00931EA3">
        <w:rPr>
          <w:b/>
          <w:lang w:val="pt-BR"/>
        </w:rPr>
        <w:t>28</w:t>
      </w:r>
      <w:r w:rsidR="00931EA3" w:rsidRPr="000525DC">
        <w:rPr>
          <w:b/>
          <w:lang w:val="pt-BR"/>
        </w:rPr>
        <w:t xml:space="preserve"> </w:t>
      </w:r>
      <w:r w:rsidR="00931EA3">
        <w:rPr>
          <w:b/>
          <w:lang w:val="pt-BR"/>
        </w:rPr>
        <w:t>–</w:t>
      </w:r>
      <w:r w:rsidR="00931EA3" w:rsidRPr="000525DC">
        <w:rPr>
          <w:b/>
          <w:lang w:val="pt-BR"/>
        </w:rPr>
        <w:t xml:space="preserve"> </w:t>
      </w:r>
      <w:r w:rsidR="00931EA3">
        <w:rPr>
          <w:b/>
          <w:lang w:val="pt-BR"/>
        </w:rPr>
        <w:t>Exclusão Física do SubCódigo</w:t>
      </w:r>
    </w:p>
    <w:p w14:paraId="7762F316" w14:textId="1E75BDE1" w:rsidR="00931EA3" w:rsidRPr="00B80EEF" w:rsidRDefault="00931EA3" w:rsidP="00931EA3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A9 </w:t>
      </w:r>
      <w:r w:rsidRPr="00B80EEF">
        <w:rPr>
          <w:b/>
        </w:rPr>
        <w:t>-</w:t>
      </w:r>
      <w:r>
        <w:rPr>
          <w:b/>
        </w:rPr>
        <w:t xml:space="preserve"> Exclusão Lógica do Subcódigo</w:t>
      </w:r>
    </w:p>
    <w:p w14:paraId="2A1492F9" w14:textId="20326332" w:rsidR="00931EA3" w:rsidRDefault="00931EA3" w:rsidP="00931EA3">
      <w:pPr>
        <w:rPr>
          <w:lang w:val="pt-BR"/>
        </w:rPr>
      </w:pPr>
      <w:r>
        <w:rPr>
          <w:lang w:val="pt-BR"/>
        </w:rPr>
        <w:t>A6.2 O sistema verifica que o Subcódigo pode ser excluído fisicamente da Receita.</w:t>
      </w:r>
    </w:p>
    <w:p w14:paraId="72571739" w14:textId="1AA9E6C4" w:rsidR="00931EA3" w:rsidRDefault="00931EA3" w:rsidP="00931EA3">
      <w:pPr>
        <w:rPr>
          <w:lang w:val="pt-BR"/>
        </w:rPr>
      </w:pPr>
      <w:r>
        <w:rPr>
          <w:lang w:val="pt-BR"/>
        </w:rPr>
        <w:t>A6.3 O Sistema realiza a exclusão e exibe a mensagem:</w:t>
      </w:r>
      <w:r w:rsidR="001B3BA4">
        <w:rPr>
          <w:lang w:val="pt-BR"/>
        </w:rPr>
        <w:t xml:space="preserve"> </w:t>
      </w:r>
      <w:r w:rsidR="0033509A" w:rsidRPr="001B3BA4">
        <w:rPr>
          <w:u w:val="single"/>
          <w:lang w:val="pt-BR"/>
        </w:rPr>
        <w:t>ARRMSG09</w:t>
      </w:r>
      <w:r w:rsidRPr="001B3BA4">
        <w:rPr>
          <w:u w:val="single"/>
          <w:lang w:val="pt-BR"/>
        </w:rPr>
        <w:t>11</w:t>
      </w:r>
      <w:r>
        <w:rPr>
          <w:lang w:val="pt-BR"/>
        </w:rPr>
        <w:t>.</w:t>
      </w:r>
    </w:p>
    <w:p w14:paraId="1222CB76" w14:textId="72C0BB0F" w:rsidR="00931EA3" w:rsidRDefault="00931EA3" w:rsidP="00931EA3">
      <w:pPr>
        <w:rPr>
          <w:lang w:val="pt-BR"/>
        </w:rPr>
      </w:pPr>
      <w:r>
        <w:rPr>
          <w:lang w:val="pt-BR"/>
        </w:rPr>
        <w:t>A6.4 O sistema atualiza a lista de Subcódigos de Receita.</w:t>
      </w:r>
    </w:p>
    <w:p w14:paraId="5BE43B1E" w14:textId="5748A047" w:rsidR="00931EA3" w:rsidRPr="00F12E18" w:rsidRDefault="00931EA3" w:rsidP="00931EA3">
      <w:pPr>
        <w:rPr>
          <w:lang w:val="pt-BR"/>
        </w:rPr>
      </w:pPr>
      <w:r>
        <w:rPr>
          <w:lang w:val="pt-BR"/>
        </w:rPr>
        <w:t>A6.5 O Sistema retorna para o passo A1.6 do Fluxo Alternativo 1.</w:t>
      </w:r>
    </w:p>
    <w:p w14:paraId="5EB75F7F" w14:textId="77777777" w:rsidR="00931EA3" w:rsidRDefault="00931EA3" w:rsidP="0001575C">
      <w:pPr>
        <w:pStyle w:val="Passos"/>
        <w:jc w:val="both"/>
      </w:pPr>
    </w:p>
    <w:p w14:paraId="60551F4A" w14:textId="3C65A324" w:rsidR="0001575C" w:rsidRDefault="00931EA3" w:rsidP="0001575C">
      <w:pPr>
        <w:pStyle w:val="Passos"/>
        <w:jc w:val="both"/>
        <w:rPr>
          <w:b/>
        </w:rPr>
      </w:pPr>
      <w:r>
        <w:rPr>
          <w:b/>
        </w:rPr>
        <w:t>A7</w:t>
      </w:r>
      <w:r w:rsidR="005A36EB" w:rsidRPr="008E42DB">
        <w:rPr>
          <w:b/>
        </w:rPr>
        <w:t xml:space="preserve">  - </w:t>
      </w:r>
      <w:r w:rsidR="005A36EB">
        <w:rPr>
          <w:b/>
        </w:rPr>
        <w:t>Modificar Repasses da Receita</w:t>
      </w:r>
    </w:p>
    <w:p w14:paraId="4DE3AE08" w14:textId="52A9D449" w:rsidR="002862D8" w:rsidRDefault="002862D8" w:rsidP="002862D8">
      <w:pPr>
        <w:pStyle w:val="Subpasso"/>
        <w:tabs>
          <w:tab w:val="clear" w:pos="1134"/>
          <w:tab w:val="left" w:pos="993"/>
        </w:tabs>
        <w:spacing w:after="0"/>
        <w:ind w:left="1133" w:hanging="454"/>
        <w:jc w:val="both"/>
      </w:pPr>
      <w:r>
        <w:t>A7.1 O usuário seleciona um Repasse já cadastrado na lista</w:t>
      </w:r>
    </w:p>
    <w:p w14:paraId="329834E2" w14:textId="700F2BA9" w:rsidR="002862D8" w:rsidRDefault="002862D8" w:rsidP="002862D8">
      <w:pPr>
        <w:pStyle w:val="Subpasso"/>
        <w:tabs>
          <w:tab w:val="clear" w:pos="1134"/>
          <w:tab w:val="left" w:pos="993"/>
        </w:tabs>
        <w:spacing w:after="0"/>
        <w:ind w:left="1133" w:hanging="454"/>
        <w:jc w:val="both"/>
      </w:pPr>
      <w:r>
        <w:t>A7.2 O sistema exibe os dados cadastrados nos campos para serem modificados</w:t>
      </w:r>
    </w:p>
    <w:p w14:paraId="1431A2FD" w14:textId="69074BFC" w:rsidR="002862D8" w:rsidRDefault="002862D8" w:rsidP="002862D8">
      <w:pPr>
        <w:pStyle w:val="Passos"/>
        <w:jc w:val="both"/>
      </w:pPr>
      <w:r>
        <w:t>A7.3 O usuário informa os dados e pressiona o botão Adicionar Repasse.</w:t>
      </w:r>
    </w:p>
    <w:p w14:paraId="6908E57A" w14:textId="0BA86AD5" w:rsidR="00AF774D" w:rsidRPr="005D6E77" w:rsidRDefault="00AF774D" w:rsidP="00AF774D">
      <w:pPr>
        <w:pStyle w:val="Passos"/>
        <w:jc w:val="both"/>
        <w:rPr>
          <w:b/>
        </w:rPr>
      </w:pPr>
      <w:r>
        <w:rPr>
          <w:b/>
        </w:rPr>
        <w:tab/>
      </w:r>
      <w:r w:rsidRPr="005D6E77">
        <w:rPr>
          <w:b/>
        </w:rPr>
        <w:t>E</w:t>
      </w:r>
      <w:r>
        <w:rPr>
          <w:b/>
        </w:rPr>
        <w:t>3</w:t>
      </w:r>
      <w:r w:rsidRPr="005D6E77">
        <w:rPr>
          <w:b/>
        </w:rPr>
        <w:t xml:space="preserve"> - Validar Campos </w:t>
      </w:r>
      <w:r>
        <w:rPr>
          <w:b/>
        </w:rPr>
        <w:t>Obrigatórios para o Repasse da Receita</w:t>
      </w:r>
    </w:p>
    <w:p w14:paraId="5C92CBD1" w14:textId="5368F423" w:rsidR="002862D8" w:rsidRDefault="002862D8" w:rsidP="002862D8">
      <w:pPr>
        <w:pStyle w:val="Passos"/>
        <w:jc w:val="both"/>
      </w:pPr>
      <w:r>
        <w:t xml:space="preserve">A7.4 </w:t>
      </w:r>
      <w:r w:rsidRPr="00336C06">
        <w:t xml:space="preserve">O Usuário repete os passos </w:t>
      </w:r>
      <w:r>
        <w:t>A7.2</w:t>
      </w:r>
      <w:r w:rsidRPr="00336C06">
        <w:t xml:space="preserve"> e </w:t>
      </w:r>
      <w:r>
        <w:t>A7.3</w:t>
      </w:r>
      <w:r w:rsidRPr="00336C06">
        <w:t xml:space="preserve"> do fluxo </w:t>
      </w:r>
      <w:r>
        <w:t>Alternativo</w:t>
      </w:r>
      <w:r w:rsidRPr="00336C06">
        <w:t xml:space="preserve">, enquanto existir </w:t>
      </w:r>
      <w:r>
        <w:t>repasses</w:t>
      </w:r>
      <w:r w:rsidRPr="00336C06">
        <w:t xml:space="preserve"> para </w:t>
      </w:r>
      <w:r>
        <w:t>alterar.</w:t>
      </w:r>
    </w:p>
    <w:p w14:paraId="67181A00" w14:textId="2737B518" w:rsidR="00931EA3" w:rsidRDefault="002862D8" w:rsidP="002862D8">
      <w:pPr>
        <w:pStyle w:val="Passos"/>
        <w:jc w:val="both"/>
      </w:pPr>
      <w:r>
        <w:t>A7.5 O sistema retorna ao passo A1.7 do Fluxo Alternativo 1.</w:t>
      </w:r>
    </w:p>
    <w:p w14:paraId="1041AA24" w14:textId="77777777" w:rsidR="002862D8" w:rsidRDefault="002862D8" w:rsidP="002862D8">
      <w:pPr>
        <w:pStyle w:val="Passos"/>
        <w:jc w:val="both"/>
      </w:pPr>
    </w:p>
    <w:p w14:paraId="202020F5" w14:textId="39D1F6E7" w:rsidR="005A36EB" w:rsidRDefault="00931EA3" w:rsidP="0001575C">
      <w:pPr>
        <w:pStyle w:val="Passos"/>
        <w:jc w:val="both"/>
        <w:rPr>
          <w:b/>
        </w:rPr>
      </w:pPr>
      <w:r>
        <w:rPr>
          <w:b/>
        </w:rPr>
        <w:t>A8</w:t>
      </w:r>
      <w:r w:rsidR="005A36EB">
        <w:rPr>
          <w:b/>
        </w:rPr>
        <w:t xml:space="preserve"> – Exclusão Lógica de</w:t>
      </w:r>
      <w:r w:rsidR="005A36EB" w:rsidRPr="008E42DB">
        <w:rPr>
          <w:b/>
        </w:rPr>
        <w:t xml:space="preserve"> </w:t>
      </w:r>
      <w:r w:rsidR="005A36EB">
        <w:rPr>
          <w:b/>
        </w:rPr>
        <w:t>Repasses</w:t>
      </w:r>
    </w:p>
    <w:p w14:paraId="726FA1C6" w14:textId="4E609659" w:rsidR="002862D8" w:rsidRDefault="002862D8" w:rsidP="00931EA3">
      <w:pPr>
        <w:pStyle w:val="Subpasso"/>
        <w:tabs>
          <w:tab w:val="clear" w:pos="1134"/>
          <w:tab w:val="left" w:pos="993"/>
        </w:tabs>
        <w:spacing w:after="0"/>
        <w:ind w:left="1133" w:hanging="454"/>
        <w:jc w:val="both"/>
      </w:pPr>
      <w:r>
        <w:t>A8</w:t>
      </w:r>
      <w:r w:rsidR="00931EA3">
        <w:t xml:space="preserve">.1 O </w:t>
      </w:r>
      <w:r>
        <w:t>usuário seleciona excluir logicamente o Repasse Parametrizado.</w:t>
      </w:r>
    </w:p>
    <w:p w14:paraId="4C70626D" w14:textId="1BA74499" w:rsidR="00931EA3" w:rsidRDefault="002862D8" w:rsidP="00931EA3">
      <w:pPr>
        <w:pStyle w:val="Subpasso"/>
        <w:tabs>
          <w:tab w:val="clear" w:pos="1134"/>
          <w:tab w:val="left" w:pos="993"/>
        </w:tabs>
        <w:spacing w:after="0"/>
        <w:ind w:left="1133" w:hanging="454"/>
        <w:jc w:val="both"/>
      </w:pPr>
      <w:r>
        <w:t>A8</w:t>
      </w:r>
      <w:r w:rsidR="00931EA3">
        <w:t>.2 O S</w:t>
      </w:r>
      <w:r>
        <w:t xml:space="preserve">istema exibe a mensagem: </w:t>
      </w:r>
      <w:r w:rsidR="0033509A" w:rsidRPr="001B3BA4">
        <w:rPr>
          <w:u w:val="single"/>
        </w:rPr>
        <w:t>ARRMSG09</w:t>
      </w:r>
      <w:r w:rsidRPr="001B3BA4">
        <w:rPr>
          <w:u w:val="single"/>
        </w:rPr>
        <w:t>11</w:t>
      </w:r>
      <w:r w:rsidR="001B3BA4">
        <w:t>.</w:t>
      </w:r>
    </w:p>
    <w:p w14:paraId="0E7CC89E" w14:textId="316B3A5E" w:rsidR="00931EA3" w:rsidRDefault="002862D8" w:rsidP="00931EA3">
      <w:pPr>
        <w:pStyle w:val="Subpasso"/>
        <w:tabs>
          <w:tab w:val="clear" w:pos="1134"/>
          <w:tab w:val="left" w:pos="993"/>
        </w:tabs>
        <w:spacing w:after="0"/>
        <w:ind w:left="1133" w:hanging="454"/>
        <w:jc w:val="both"/>
      </w:pPr>
      <w:r>
        <w:t>A8</w:t>
      </w:r>
      <w:r w:rsidR="00931EA3">
        <w:t xml:space="preserve">.3 O Sistema atualiza a lista de </w:t>
      </w:r>
      <w:r>
        <w:t>Repasses da Receita</w:t>
      </w:r>
      <w:r w:rsidR="00931EA3">
        <w:t>.</w:t>
      </w:r>
    </w:p>
    <w:p w14:paraId="7FC3A48F" w14:textId="28A842E3" w:rsidR="00931EA3" w:rsidRPr="0033509A" w:rsidRDefault="002862D8" w:rsidP="00931EA3">
      <w:pPr>
        <w:rPr>
          <w:lang w:val="pt-BR"/>
        </w:rPr>
      </w:pPr>
      <w:r w:rsidRPr="0033509A">
        <w:rPr>
          <w:lang w:val="pt-BR"/>
        </w:rPr>
        <w:t>A8</w:t>
      </w:r>
      <w:r w:rsidR="00931EA3" w:rsidRPr="0033509A">
        <w:rPr>
          <w:lang w:val="pt-BR"/>
        </w:rPr>
        <w:t>.4 O sistema retorna ao passo A1.</w:t>
      </w:r>
      <w:r w:rsidRPr="0033509A">
        <w:rPr>
          <w:lang w:val="pt-BR"/>
        </w:rPr>
        <w:t>7</w:t>
      </w:r>
      <w:r w:rsidR="00931EA3" w:rsidRPr="0033509A">
        <w:rPr>
          <w:lang w:val="pt-BR"/>
        </w:rPr>
        <w:t xml:space="preserve"> do Fluxo Alternativo 1.</w:t>
      </w:r>
    </w:p>
    <w:p w14:paraId="2D2E5FA5" w14:textId="77777777" w:rsidR="00931EA3" w:rsidRPr="0033509A" w:rsidRDefault="00931EA3" w:rsidP="00931EA3">
      <w:pPr>
        <w:rPr>
          <w:lang w:val="pt-BR"/>
        </w:rPr>
      </w:pPr>
    </w:p>
    <w:p w14:paraId="3C26ED1D" w14:textId="0F8CF20C" w:rsidR="00931EA3" w:rsidRPr="00931EA3" w:rsidRDefault="00931EA3" w:rsidP="00931EA3">
      <w:pPr>
        <w:rPr>
          <w:lang w:val="pt-BR"/>
        </w:rPr>
      </w:pPr>
      <w:r w:rsidRPr="0033509A">
        <w:rPr>
          <w:b/>
          <w:lang w:val="pt-BR"/>
        </w:rPr>
        <w:t>A9 - Exclusão Lógica do Subcódigo</w:t>
      </w:r>
    </w:p>
    <w:p w14:paraId="41A58D65" w14:textId="43C44943" w:rsidR="00931EA3" w:rsidRDefault="00931EA3" w:rsidP="00931EA3">
      <w:pPr>
        <w:pStyle w:val="Subpasso"/>
        <w:tabs>
          <w:tab w:val="clear" w:pos="1134"/>
          <w:tab w:val="left" w:pos="993"/>
        </w:tabs>
        <w:spacing w:after="0"/>
        <w:ind w:left="1133" w:hanging="454"/>
        <w:jc w:val="both"/>
      </w:pPr>
      <w:r>
        <w:t>A9.1 O sistema verifica não pode ser realizada a exclusão física do Subcódigo Cadastrado.</w:t>
      </w:r>
    </w:p>
    <w:p w14:paraId="072E329D" w14:textId="3ABC9034" w:rsidR="00931EA3" w:rsidRDefault="00931EA3" w:rsidP="00931EA3">
      <w:pPr>
        <w:pStyle w:val="Subpasso"/>
        <w:tabs>
          <w:tab w:val="clear" w:pos="1134"/>
          <w:tab w:val="left" w:pos="993"/>
        </w:tabs>
        <w:spacing w:after="0"/>
        <w:ind w:left="1133" w:hanging="454"/>
        <w:jc w:val="both"/>
      </w:pPr>
      <w:r>
        <w:t xml:space="preserve">A9.2 O Sistema exibe a mensagem: </w:t>
      </w:r>
      <w:r w:rsidR="0033509A" w:rsidRPr="001B3BA4">
        <w:rPr>
          <w:u w:val="single"/>
        </w:rPr>
        <w:t>ARRMSG09</w:t>
      </w:r>
      <w:r w:rsidRPr="001B3BA4">
        <w:rPr>
          <w:u w:val="single"/>
        </w:rPr>
        <w:t>12</w:t>
      </w:r>
      <w:r w:rsidR="001B3BA4">
        <w:t>.</w:t>
      </w:r>
    </w:p>
    <w:p w14:paraId="12585920" w14:textId="226A1535" w:rsidR="00931EA3" w:rsidRDefault="00931EA3" w:rsidP="00931EA3">
      <w:pPr>
        <w:pStyle w:val="Subpasso"/>
        <w:tabs>
          <w:tab w:val="clear" w:pos="1134"/>
          <w:tab w:val="left" w:pos="993"/>
        </w:tabs>
        <w:spacing w:after="0"/>
        <w:ind w:left="1133" w:hanging="454"/>
        <w:jc w:val="both"/>
      </w:pPr>
      <w:r>
        <w:t>A9.3 O Sistema atualiza a lista de Subcódigos.</w:t>
      </w:r>
    </w:p>
    <w:p w14:paraId="625FDAEB" w14:textId="20F69B10" w:rsidR="00931EA3" w:rsidRPr="0033509A" w:rsidRDefault="00931EA3" w:rsidP="00931EA3">
      <w:pPr>
        <w:rPr>
          <w:lang w:val="pt-BR"/>
        </w:rPr>
      </w:pPr>
      <w:r w:rsidRPr="0033509A">
        <w:rPr>
          <w:lang w:val="pt-BR"/>
        </w:rPr>
        <w:t>A9.4 O sistema retorna ao passo A1.6 do Fluxo Alternativo 1.</w:t>
      </w:r>
    </w:p>
    <w:p w14:paraId="688A7E71" w14:textId="77777777" w:rsidR="0021580E" w:rsidRDefault="0021580E" w:rsidP="008E42DB">
      <w:pPr>
        <w:pStyle w:val="Passos"/>
        <w:jc w:val="both"/>
        <w:rPr>
          <w:b/>
        </w:rPr>
      </w:pPr>
    </w:p>
    <w:p w14:paraId="22898D20" w14:textId="77777777" w:rsidR="00F901A0" w:rsidRPr="008E42DB" w:rsidRDefault="00F901A0" w:rsidP="008E42DB">
      <w:pPr>
        <w:pStyle w:val="Passos"/>
        <w:jc w:val="both"/>
        <w:rPr>
          <w:b/>
        </w:rPr>
      </w:pPr>
    </w:p>
    <w:p w14:paraId="0C082CB4" w14:textId="77777777" w:rsidR="001F5AAB" w:rsidRPr="00336C06" w:rsidRDefault="001F5AAB" w:rsidP="00191072">
      <w:pPr>
        <w:pStyle w:val="Ttulo2"/>
        <w:rPr>
          <w:lang w:val="pt-BR"/>
        </w:rPr>
      </w:pPr>
      <w:bookmarkStart w:id="22" w:name="_Toc447275232"/>
      <w:r w:rsidRPr="00336C06">
        <w:rPr>
          <w:lang w:val="pt-BR"/>
        </w:rPr>
        <w:t>Fluxos de Exceção</w:t>
      </w:r>
      <w:bookmarkEnd w:id="19"/>
      <w:bookmarkEnd w:id="22"/>
    </w:p>
    <w:p w14:paraId="3584651F" w14:textId="2CD65159" w:rsidR="008E42DB" w:rsidRPr="008E42DB" w:rsidRDefault="00BF13A2" w:rsidP="008E42DB">
      <w:pPr>
        <w:pStyle w:val="Passos"/>
        <w:jc w:val="both"/>
        <w:rPr>
          <w:b/>
        </w:rPr>
      </w:pPr>
      <w:r>
        <w:rPr>
          <w:b/>
        </w:rPr>
        <w:t xml:space="preserve">E1 </w:t>
      </w:r>
      <w:r w:rsidR="00F901A0">
        <w:rPr>
          <w:b/>
        </w:rPr>
        <w:t xml:space="preserve">- </w:t>
      </w:r>
      <w:r w:rsidR="008E42DB" w:rsidRPr="008E42DB">
        <w:rPr>
          <w:b/>
        </w:rPr>
        <w:t>Verificar Código de Receita.</w:t>
      </w:r>
    </w:p>
    <w:p w14:paraId="3328350C" w14:textId="2124D815" w:rsidR="008E42DB" w:rsidRDefault="0016669F" w:rsidP="0016669F">
      <w:pPr>
        <w:pStyle w:val="Subpasso"/>
        <w:ind w:left="680"/>
        <w:jc w:val="both"/>
      </w:pPr>
      <w:r>
        <w:t xml:space="preserve">E1.1 </w:t>
      </w:r>
      <w:r w:rsidR="008E42DB">
        <w:t xml:space="preserve">O </w:t>
      </w:r>
      <w:r>
        <w:t>sistema verifica</w:t>
      </w:r>
      <w:r w:rsidR="008E42DB">
        <w:t xml:space="preserve"> que o Código de receita informado já </w:t>
      </w:r>
      <w:r>
        <w:t>foi cadastrado</w:t>
      </w:r>
      <w:r w:rsidR="008E42DB">
        <w:t>.</w:t>
      </w:r>
    </w:p>
    <w:p w14:paraId="78FDC4C2" w14:textId="24B1E714" w:rsidR="008E42DB" w:rsidRPr="00336C06" w:rsidRDefault="0016669F" w:rsidP="00887F9B">
      <w:pPr>
        <w:pStyle w:val="Subpasso"/>
        <w:ind w:left="680"/>
        <w:jc w:val="both"/>
      </w:pPr>
      <w:r>
        <w:t xml:space="preserve">E1.2 </w:t>
      </w:r>
      <w:r w:rsidR="008E42DB">
        <w:t xml:space="preserve">O sistema exibe a </w:t>
      </w:r>
      <w:r>
        <w:t>mensagem:</w:t>
      </w:r>
      <w:r w:rsidR="008E42DB">
        <w:t xml:space="preserve"> </w:t>
      </w:r>
      <w:r w:rsidR="0033509A" w:rsidRPr="001B3BA4">
        <w:rPr>
          <w:u w:val="single"/>
        </w:rPr>
        <w:t>ARRMSG09</w:t>
      </w:r>
      <w:r w:rsidRPr="001B3BA4">
        <w:rPr>
          <w:u w:val="single"/>
        </w:rPr>
        <w:t>45</w:t>
      </w:r>
      <w:r w:rsidR="001B3BA4">
        <w:t>.</w:t>
      </w:r>
    </w:p>
    <w:p w14:paraId="67F07674" w14:textId="24BF18BB" w:rsidR="00887F9B" w:rsidRDefault="0016669F" w:rsidP="00887F9B">
      <w:pPr>
        <w:pStyle w:val="Subpasso"/>
        <w:ind w:left="680"/>
        <w:jc w:val="both"/>
      </w:pPr>
      <w:r>
        <w:t xml:space="preserve">E1.3 </w:t>
      </w:r>
      <w:r w:rsidR="00887F9B" w:rsidRPr="00336C06">
        <w:t xml:space="preserve">O Sistema volta ao passo </w:t>
      </w:r>
      <w:r w:rsidR="008E42DB">
        <w:t>5</w:t>
      </w:r>
      <w:r w:rsidR="00887F9B" w:rsidRPr="00336C06">
        <w:t xml:space="preserve"> do fluxo Principal.</w:t>
      </w:r>
    </w:p>
    <w:p w14:paraId="0E77486E" w14:textId="77777777" w:rsidR="008E42DB" w:rsidRDefault="008E42DB" w:rsidP="008E42DB">
      <w:pPr>
        <w:pStyle w:val="Passos"/>
        <w:jc w:val="both"/>
        <w:rPr>
          <w:b/>
        </w:rPr>
      </w:pPr>
    </w:p>
    <w:p w14:paraId="0CF6A7BF" w14:textId="3E3A98E9" w:rsidR="008E42DB" w:rsidRPr="008E42DB" w:rsidRDefault="008E42DB" w:rsidP="008E42DB">
      <w:pPr>
        <w:pStyle w:val="Passos"/>
        <w:jc w:val="both"/>
        <w:rPr>
          <w:b/>
        </w:rPr>
      </w:pPr>
      <w:r w:rsidRPr="008E42DB">
        <w:rPr>
          <w:b/>
        </w:rPr>
        <w:t xml:space="preserve">E2 </w:t>
      </w:r>
      <w:r w:rsidR="0016669F">
        <w:rPr>
          <w:b/>
        </w:rPr>
        <w:t>-</w:t>
      </w:r>
      <w:r w:rsidRPr="008E42DB">
        <w:rPr>
          <w:b/>
        </w:rPr>
        <w:t xml:space="preserve"> Validar </w:t>
      </w:r>
      <w:r w:rsidR="00AF774D">
        <w:rPr>
          <w:b/>
        </w:rPr>
        <w:t>Campos</w:t>
      </w:r>
      <w:r w:rsidRPr="008E42DB">
        <w:rPr>
          <w:b/>
        </w:rPr>
        <w:t xml:space="preserve"> </w:t>
      </w:r>
      <w:r w:rsidR="0016669F">
        <w:rPr>
          <w:b/>
        </w:rPr>
        <w:t xml:space="preserve">Obrigatórios para o </w:t>
      </w:r>
      <w:r w:rsidRPr="008E42DB">
        <w:rPr>
          <w:b/>
        </w:rPr>
        <w:t>SubCódigo</w:t>
      </w:r>
    </w:p>
    <w:p w14:paraId="1525544E" w14:textId="261F1802" w:rsidR="0016669F" w:rsidRDefault="0016669F" w:rsidP="0016669F">
      <w:pPr>
        <w:pStyle w:val="Subpasso"/>
        <w:ind w:left="680"/>
      </w:pPr>
      <w:r w:rsidRPr="00F12E18">
        <w:t>E</w:t>
      </w:r>
      <w:r>
        <w:t>2</w:t>
      </w:r>
      <w:r w:rsidRPr="00F12E18">
        <w:t xml:space="preserve">.1 </w:t>
      </w:r>
      <w:r>
        <w:t>O sistema valida as informações obrigatórias</w:t>
      </w:r>
      <w:r w:rsidR="00AF774D">
        <w:t xml:space="preserve"> do subcódigo</w:t>
      </w:r>
      <w:r>
        <w:t>.</w:t>
      </w:r>
    </w:p>
    <w:p w14:paraId="541FE38A" w14:textId="16C0A280" w:rsidR="0016669F" w:rsidRDefault="0016669F" w:rsidP="0016669F">
      <w:pPr>
        <w:pStyle w:val="Subpasso"/>
        <w:ind w:left="680"/>
      </w:pPr>
      <w:r>
        <w:t>E2.2 O sistema verifica que os campos obrigatórios não foram todos informados.</w:t>
      </w:r>
    </w:p>
    <w:p w14:paraId="66690F9B" w14:textId="14A5DD29" w:rsidR="0016669F" w:rsidRDefault="0016669F" w:rsidP="0016669F">
      <w:pPr>
        <w:pStyle w:val="Subpasso"/>
        <w:ind w:left="680"/>
      </w:pPr>
      <w:r>
        <w:t xml:space="preserve">E2.3 O sistema exibe a mensagem: </w:t>
      </w:r>
      <w:r w:rsidR="0033509A" w:rsidRPr="001B3BA4">
        <w:rPr>
          <w:u w:val="single"/>
        </w:rPr>
        <w:t>ARRMSG09</w:t>
      </w:r>
      <w:r w:rsidR="00AF774D" w:rsidRPr="001B3BA4">
        <w:rPr>
          <w:u w:val="single"/>
        </w:rPr>
        <w:t>46</w:t>
      </w:r>
      <w:r w:rsidR="001B3BA4">
        <w:t>.</w:t>
      </w:r>
    </w:p>
    <w:p w14:paraId="229789BE" w14:textId="77777777" w:rsidR="00AF774D" w:rsidRDefault="0016669F" w:rsidP="0016669F">
      <w:pPr>
        <w:pStyle w:val="Subpasso"/>
        <w:ind w:left="680"/>
        <w:jc w:val="both"/>
      </w:pPr>
      <w:r>
        <w:t>E2</w:t>
      </w:r>
      <w:r w:rsidRPr="00F12E18">
        <w:t>.</w:t>
      </w:r>
      <w:r>
        <w:t xml:space="preserve">4 O Sistema volta ao passo </w:t>
      </w:r>
      <w:r w:rsidR="00AF774D">
        <w:t>9</w:t>
      </w:r>
      <w:r w:rsidRPr="00F12E18">
        <w:t xml:space="preserve"> do fluxo Principal</w:t>
      </w:r>
      <w:r w:rsidR="00AF774D">
        <w:t xml:space="preserve"> ou ao passo A1.6 do Fluxo </w:t>
      </w:r>
    </w:p>
    <w:p w14:paraId="67888B6B" w14:textId="591526A2" w:rsidR="0016669F" w:rsidRPr="008F3A97" w:rsidRDefault="00AF774D" w:rsidP="0016669F">
      <w:pPr>
        <w:pStyle w:val="Subpasso"/>
        <w:ind w:left="680"/>
        <w:jc w:val="both"/>
      </w:pPr>
      <w:r>
        <w:t xml:space="preserve">        Alternativo 1</w:t>
      </w:r>
      <w:r w:rsidR="0016669F" w:rsidRPr="00F12E18">
        <w:t>.</w:t>
      </w:r>
    </w:p>
    <w:p w14:paraId="5E461147" w14:textId="77777777" w:rsidR="00AF774D" w:rsidRDefault="00AF774D" w:rsidP="00AF774D">
      <w:pPr>
        <w:pStyle w:val="Passos"/>
        <w:jc w:val="both"/>
        <w:rPr>
          <w:b/>
        </w:rPr>
      </w:pPr>
    </w:p>
    <w:p w14:paraId="6F2AF6AC" w14:textId="1981EB06" w:rsidR="00AF774D" w:rsidRPr="005D6E77" w:rsidRDefault="00AF774D" w:rsidP="00AF774D">
      <w:pPr>
        <w:pStyle w:val="Passos"/>
        <w:jc w:val="both"/>
        <w:rPr>
          <w:b/>
        </w:rPr>
      </w:pPr>
      <w:r w:rsidRPr="005D6E77">
        <w:rPr>
          <w:b/>
        </w:rPr>
        <w:t>E</w:t>
      </w:r>
      <w:r>
        <w:rPr>
          <w:b/>
        </w:rPr>
        <w:t>3</w:t>
      </w:r>
      <w:r w:rsidRPr="005D6E77">
        <w:rPr>
          <w:b/>
        </w:rPr>
        <w:t xml:space="preserve"> - Validar Campos </w:t>
      </w:r>
      <w:r>
        <w:rPr>
          <w:b/>
        </w:rPr>
        <w:t>Obrigatórios para o Repasse da Receita</w:t>
      </w:r>
    </w:p>
    <w:p w14:paraId="03C379B5" w14:textId="526F838E" w:rsidR="00AF774D" w:rsidRDefault="00AF774D" w:rsidP="00AF774D">
      <w:pPr>
        <w:pStyle w:val="Subpasso"/>
        <w:ind w:left="680"/>
      </w:pPr>
      <w:r w:rsidRPr="00F12E18">
        <w:t>E</w:t>
      </w:r>
      <w:r w:rsidR="00264C6D">
        <w:t>3</w:t>
      </w:r>
      <w:r w:rsidRPr="00F12E18">
        <w:t xml:space="preserve">.1 </w:t>
      </w:r>
      <w:r>
        <w:t xml:space="preserve">O sistema valida as informações obrigatórias do </w:t>
      </w:r>
      <w:r w:rsidR="00264C6D">
        <w:t>Repasse da Receita</w:t>
      </w:r>
      <w:r>
        <w:t>.</w:t>
      </w:r>
    </w:p>
    <w:p w14:paraId="7D20BE30" w14:textId="5BE2C232" w:rsidR="00AF774D" w:rsidRDefault="00264C6D" w:rsidP="00AF774D">
      <w:pPr>
        <w:pStyle w:val="Subpasso"/>
        <w:ind w:left="680"/>
      </w:pPr>
      <w:r>
        <w:t>E3</w:t>
      </w:r>
      <w:r w:rsidR="00AF774D">
        <w:t>.2 O sistema verifica que os campos obrigatórios não foram todos informados.</w:t>
      </w:r>
    </w:p>
    <w:p w14:paraId="6C2D226F" w14:textId="6E2E543C" w:rsidR="00AF774D" w:rsidRDefault="00264C6D" w:rsidP="00AF774D">
      <w:pPr>
        <w:pStyle w:val="Subpasso"/>
        <w:ind w:left="680"/>
      </w:pPr>
      <w:r>
        <w:t>E3</w:t>
      </w:r>
      <w:r w:rsidR="00AF774D">
        <w:t xml:space="preserve">.3 O sistema exibe a mensagem: </w:t>
      </w:r>
      <w:r w:rsidR="0033509A" w:rsidRPr="001B3BA4">
        <w:rPr>
          <w:u w:val="single"/>
        </w:rPr>
        <w:t>ARRMSG09</w:t>
      </w:r>
      <w:r w:rsidR="00AF774D" w:rsidRPr="001B3BA4">
        <w:rPr>
          <w:u w:val="single"/>
        </w:rPr>
        <w:t>47</w:t>
      </w:r>
      <w:r w:rsidR="001B3BA4">
        <w:t>.</w:t>
      </w:r>
    </w:p>
    <w:p w14:paraId="1A8EE4DA" w14:textId="492D3393" w:rsidR="00AF774D" w:rsidRDefault="00264C6D" w:rsidP="00AF774D">
      <w:pPr>
        <w:pStyle w:val="Subpasso"/>
        <w:ind w:left="680"/>
        <w:jc w:val="both"/>
      </w:pPr>
      <w:r>
        <w:t>E3</w:t>
      </w:r>
      <w:r w:rsidR="00AF774D" w:rsidRPr="00F12E18">
        <w:t>.</w:t>
      </w:r>
      <w:r w:rsidR="00AF774D">
        <w:t xml:space="preserve">4 O Sistema volta ao passo </w:t>
      </w:r>
      <w:r>
        <w:t>12</w:t>
      </w:r>
      <w:r w:rsidR="00AF774D" w:rsidRPr="00F12E18">
        <w:t xml:space="preserve"> do fluxo Principal</w:t>
      </w:r>
      <w:r>
        <w:t xml:space="preserve"> ou ao passo A1.7</w:t>
      </w:r>
      <w:r w:rsidR="00AF774D">
        <w:t xml:space="preserve"> do Fluxo </w:t>
      </w:r>
    </w:p>
    <w:p w14:paraId="675B535D" w14:textId="77777777" w:rsidR="00264C6D" w:rsidRDefault="00AF774D" w:rsidP="00264C6D">
      <w:pPr>
        <w:pStyle w:val="Subpasso"/>
        <w:ind w:left="680"/>
        <w:jc w:val="both"/>
      </w:pPr>
      <w:r>
        <w:t xml:space="preserve">        </w:t>
      </w:r>
      <w:r w:rsidR="00264C6D">
        <w:t>Alternativo 7</w:t>
      </w:r>
      <w:r w:rsidRPr="00F12E18">
        <w:t>.</w:t>
      </w:r>
    </w:p>
    <w:p w14:paraId="1B16CB4F" w14:textId="77777777" w:rsidR="00264C6D" w:rsidRDefault="00264C6D" w:rsidP="00264C6D">
      <w:pPr>
        <w:pStyle w:val="Subpasso"/>
        <w:ind w:left="680"/>
        <w:jc w:val="both"/>
      </w:pPr>
    </w:p>
    <w:p w14:paraId="4664C512" w14:textId="359A071B" w:rsidR="00264C6D" w:rsidRDefault="00264C6D" w:rsidP="00264C6D">
      <w:pPr>
        <w:pStyle w:val="Subpasso"/>
        <w:ind w:left="680"/>
        <w:jc w:val="both"/>
        <w:rPr>
          <w:b/>
        </w:rPr>
      </w:pPr>
      <w:r w:rsidRPr="00264C6D">
        <w:rPr>
          <w:b/>
        </w:rPr>
        <w:t xml:space="preserve">E4 - Validar Campos Obrigatórios da Parametrização da Receita </w:t>
      </w:r>
    </w:p>
    <w:p w14:paraId="743CB1B2" w14:textId="5B46E77A" w:rsidR="00264C6D" w:rsidRDefault="00264C6D" w:rsidP="00264C6D">
      <w:pPr>
        <w:pStyle w:val="Subpasso"/>
        <w:ind w:left="680"/>
      </w:pPr>
      <w:r w:rsidRPr="00F12E18">
        <w:t>E</w:t>
      </w:r>
      <w:r>
        <w:t>4</w:t>
      </w:r>
      <w:r w:rsidRPr="00F12E18">
        <w:t xml:space="preserve">.1 </w:t>
      </w:r>
      <w:r>
        <w:t>O sistema valida as informações obrigatórias da Parametrização da Receita.</w:t>
      </w:r>
    </w:p>
    <w:p w14:paraId="5779EBA1" w14:textId="70CBE795" w:rsidR="00264C6D" w:rsidRDefault="00264C6D" w:rsidP="00264C6D">
      <w:pPr>
        <w:pStyle w:val="Subpasso"/>
        <w:ind w:left="680"/>
      </w:pPr>
      <w:r>
        <w:t>E4.2 O sistema verifica que os campos obrigatórios não foram todos informados.</w:t>
      </w:r>
    </w:p>
    <w:p w14:paraId="7B5163F7" w14:textId="1E37923B" w:rsidR="00264C6D" w:rsidRDefault="00264C6D" w:rsidP="00264C6D">
      <w:pPr>
        <w:pStyle w:val="Subpasso"/>
        <w:ind w:left="680"/>
      </w:pPr>
      <w:r>
        <w:t xml:space="preserve">E4.3 O sistema exibe a mensagem: </w:t>
      </w:r>
      <w:r w:rsidR="0033509A" w:rsidRPr="001B3BA4">
        <w:rPr>
          <w:u w:val="single"/>
        </w:rPr>
        <w:t>ARRMSG09</w:t>
      </w:r>
      <w:r w:rsidRPr="001B3BA4">
        <w:rPr>
          <w:u w:val="single"/>
        </w:rPr>
        <w:t>48</w:t>
      </w:r>
      <w:r w:rsidR="001B3BA4">
        <w:t>.</w:t>
      </w:r>
    </w:p>
    <w:p w14:paraId="2C61704D" w14:textId="0ADBBA67" w:rsidR="00264C6D" w:rsidRPr="008F3A97" w:rsidRDefault="00264C6D" w:rsidP="00264C6D">
      <w:pPr>
        <w:pStyle w:val="Subpasso"/>
        <w:ind w:left="680"/>
        <w:jc w:val="both"/>
      </w:pPr>
      <w:r>
        <w:t>E4</w:t>
      </w:r>
      <w:r w:rsidRPr="00F12E18">
        <w:t>.</w:t>
      </w:r>
      <w:r>
        <w:t>4 O Sistema volta ao passo 15</w:t>
      </w:r>
      <w:r w:rsidRPr="00F12E18">
        <w:t xml:space="preserve"> do fluxo </w:t>
      </w:r>
      <w:r>
        <w:t>Principal</w:t>
      </w:r>
    </w:p>
    <w:p w14:paraId="710F54FF" w14:textId="77777777" w:rsidR="00264C6D" w:rsidRDefault="00264C6D" w:rsidP="00264C6D">
      <w:pPr>
        <w:pStyle w:val="Subpasso"/>
        <w:ind w:left="680"/>
        <w:jc w:val="both"/>
      </w:pPr>
    </w:p>
    <w:p w14:paraId="363B7316" w14:textId="35C5F0A2" w:rsidR="00264C6D" w:rsidRDefault="00264C6D" w:rsidP="00264C6D">
      <w:pPr>
        <w:pStyle w:val="Subpasso"/>
        <w:ind w:left="680"/>
        <w:jc w:val="both"/>
        <w:rPr>
          <w:b/>
        </w:rPr>
      </w:pPr>
      <w:r>
        <w:rPr>
          <w:b/>
        </w:rPr>
        <w:t>E5</w:t>
      </w:r>
      <w:r w:rsidRPr="00264C6D">
        <w:rPr>
          <w:b/>
        </w:rPr>
        <w:t xml:space="preserve"> - Validar </w:t>
      </w:r>
      <w:r>
        <w:rPr>
          <w:b/>
        </w:rPr>
        <w:t>Código da Barra</w:t>
      </w:r>
      <w:r w:rsidRPr="00264C6D">
        <w:rPr>
          <w:b/>
        </w:rPr>
        <w:t xml:space="preserve"> </w:t>
      </w:r>
    </w:p>
    <w:p w14:paraId="243F9A74" w14:textId="06959F8B" w:rsidR="00264C6D" w:rsidRDefault="006825EF" w:rsidP="00264C6D">
      <w:pPr>
        <w:pStyle w:val="Subpasso"/>
        <w:ind w:left="680"/>
        <w:jc w:val="both"/>
        <w:rPr>
          <w:b/>
        </w:rPr>
      </w:pPr>
      <w:r>
        <w:t>E5</w:t>
      </w:r>
      <w:r w:rsidR="00264C6D">
        <w:t>.1</w:t>
      </w:r>
      <w:r w:rsidR="008E42DB" w:rsidRPr="00336C06">
        <w:t xml:space="preserve"> O Sistema verifica </w:t>
      </w:r>
      <w:r>
        <w:t>que</w:t>
      </w:r>
      <w:r w:rsidR="00264C6D">
        <w:t xml:space="preserve"> o código da barra já </w:t>
      </w:r>
      <w:r>
        <w:t xml:space="preserve">foi </w:t>
      </w:r>
      <w:r w:rsidR="00264C6D">
        <w:t>informado para outra Receita</w:t>
      </w:r>
      <w:r w:rsidR="008E42DB" w:rsidRPr="00336C06">
        <w:t>;</w:t>
      </w:r>
    </w:p>
    <w:p w14:paraId="01E0A058" w14:textId="2A93359A" w:rsidR="00264C6D" w:rsidRDefault="006825EF" w:rsidP="00264C6D">
      <w:pPr>
        <w:pStyle w:val="Subpasso"/>
        <w:ind w:left="680"/>
        <w:jc w:val="both"/>
        <w:rPr>
          <w:b/>
        </w:rPr>
      </w:pPr>
      <w:r>
        <w:t>E5</w:t>
      </w:r>
      <w:r w:rsidR="008E42DB">
        <w:t>.2</w:t>
      </w:r>
      <w:r w:rsidR="00264C6D">
        <w:t xml:space="preserve"> O </w:t>
      </w:r>
      <w:r>
        <w:t>sistema exibe</w:t>
      </w:r>
      <w:r w:rsidR="00264C6D">
        <w:t xml:space="preserve"> a mensagem: </w:t>
      </w:r>
      <w:r w:rsidR="0033509A" w:rsidRPr="001B3BA4">
        <w:rPr>
          <w:u w:val="single"/>
        </w:rPr>
        <w:t>ARRMSG09</w:t>
      </w:r>
      <w:r w:rsidR="00264C6D" w:rsidRPr="001B3BA4">
        <w:rPr>
          <w:u w:val="single"/>
        </w:rPr>
        <w:t>49</w:t>
      </w:r>
      <w:r w:rsidR="001B3BA4">
        <w:t>.</w:t>
      </w:r>
    </w:p>
    <w:p w14:paraId="0EAB43C9" w14:textId="1056DD45" w:rsidR="008E42DB" w:rsidRDefault="006825EF" w:rsidP="00264C6D">
      <w:pPr>
        <w:pStyle w:val="Subpasso"/>
        <w:ind w:left="680"/>
        <w:jc w:val="both"/>
      </w:pPr>
      <w:r>
        <w:t>E5</w:t>
      </w:r>
      <w:r w:rsidR="008E42DB">
        <w:t>.3</w:t>
      </w:r>
      <w:r w:rsidR="008E42DB" w:rsidRPr="00336C06">
        <w:t xml:space="preserve"> </w:t>
      </w:r>
      <w:r>
        <w:t xml:space="preserve">O sistema retorna </w:t>
      </w:r>
      <w:r w:rsidR="00264C6D">
        <w:t>ao passo 15 do fluxo principal.</w:t>
      </w:r>
    </w:p>
    <w:p w14:paraId="2675071C" w14:textId="77777777" w:rsidR="00264C6D" w:rsidRDefault="00264C6D" w:rsidP="008E42DB">
      <w:pPr>
        <w:pStyle w:val="Subpasso"/>
        <w:ind w:left="680"/>
        <w:jc w:val="both"/>
      </w:pPr>
    </w:p>
    <w:p w14:paraId="7F5D8477" w14:textId="77777777" w:rsidR="006825EF" w:rsidRPr="006825EF" w:rsidRDefault="006825EF" w:rsidP="006825EF">
      <w:pPr>
        <w:rPr>
          <w:b/>
          <w:lang w:val="pt-BR"/>
        </w:rPr>
      </w:pPr>
      <w:r w:rsidRPr="0033509A">
        <w:rPr>
          <w:b/>
          <w:lang w:val="pt-BR"/>
        </w:rPr>
        <w:lastRenderedPageBreak/>
        <w:t>E6</w:t>
      </w:r>
      <w:r w:rsidRPr="006825EF">
        <w:rPr>
          <w:b/>
          <w:lang w:val="pt-BR"/>
        </w:rPr>
        <w:t xml:space="preserve"> - Validar </w:t>
      </w:r>
      <w:r w:rsidRPr="0033509A">
        <w:rPr>
          <w:b/>
          <w:lang w:val="pt-BR"/>
        </w:rPr>
        <w:t>Quantidade de Registros na Lista de Repasse da Receita</w:t>
      </w:r>
      <w:r w:rsidRPr="006825EF">
        <w:rPr>
          <w:b/>
          <w:lang w:val="pt-BR"/>
        </w:rPr>
        <w:t>.</w:t>
      </w:r>
    </w:p>
    <w:p w14:paraId="5E911562" w14:textId="13B2D6DF" w:rsidR="006825EF" w:rsidRDefault="006825EF" w:rsidP="006825EF">
      <w:pPr>
        <w:pStyle w:val="Subpasso"/>
        <w:ind w:left="680"/>
        <w:jc w:val="both"/>
        <w:rPr>
          <w:b/>
        </w:rPr>
      </w:pPr>
      <w:r>
        <w:t>E6.1</w:t>
      </w:r>
      <w:r w:rsidRPr="00336C06">
        <w:t xml:space="preserve"> O Sistema verifica </w:t>
      </w:r>
      <w:r>
        <w:t>que não foi informado os Repasses da Receita</w:t>
      </w:r>
      <w:r w:rsidRPr="00336C06">
        <w:t>;</w:t>
      </w:r>
    </w:p>
    <w:p w14:paraId="7EEE2EC8" w14:textId="1CEFFE1B" w:rsidR="006825EF" w:rsidRDefault="006825EF" w:rsidP="006825EF">
      <w:pPr>
        <w:pStyle w:val="Subpasso"/>
        <w:ind w:left="680"/>
        <w:jc w:val="both"/>
        <w:rPr>
          <w:b/>
        </w:rPr>
      </w:pPr>
      <w:r>
        <w:t xml:space="preserve">E6.2 O sistema exibe a mensagem: </w:t>
      </w:r>
      <w:r w:rsidR="0033509A" w:rsidRPr="001B3BA4">
        <w:rPr>
          <w:u w:val="single"/>
        </w:rPr>
        <w:t>ARRMSG09</w:t>
      </w:r>
      <w:r w:rsidRPr="001B3BA4">
        <w:rPr>
          <w:u w:val="single"/>
        </w:rPr>
        <w:t>50</w:t>
      </w:r>
      <w:r w:rsidR="001B3BA4">
        <w:t>.</w:t>
      </w:r>
    </w:p>
    <w:p w14:paraId="1285BB3A" w14:textId="3305AA8C" w:rsidR="006825EF" w:rsidRDefault="006825EF" w:rsidP="006825EF">
      <w:pPr>
        <w:pStyle w:val="Subpasso"/>
        <w:ind w:left="680"/>
        <w:jc w:val="both"/>
      </w:pPr>
      <w:r>
        <w:t>E6.3</w:t>
      </w:r>
      <w:r w:rsidRPr="00336C06">
        <w:t xml:space="preserve"> </w:t>
      </w:r>
      <w:r>
        <w:t>O sistema retorna ao passo 15 do fluxo principal.</w:t>
      </w:r>
    </w:p>
    <w:p w14:paraId="7FFF4741" w14:textId="77777777" w:rsidR="006825EF" w:rsidRDefault="006825EF" w:rsidP="006825EF">
      <w:pPr>
        <w:pStyle w:val="Subpasso"/>
        <w:ind w:left="680"/>
        <w:jc w:val="both"/>
        <w:rPr>
          <w:b/>
        </w:rPr>
      </w:pPr>
    </w:p>
    <w:p w14:paraId="557411C1" w14:textId="41DE1603" w:rsidR="006825EF" w:rsidRDefault="006825EF" w:rsidP="006825EF">
      <w:pPr>
        <w:pStyle w:val="Subpasso"/>
        <w:ind w:left="680"/>
        <w:jc w:val="both"/>
        <w:rPr>
          <w:b/>
        </w:rPr>
      </w:pPr>
      <w:r>
        <w:rPr>
          <w:b/>
        </w:rPr>
        <w:t>E7</w:t>
      </w:r>
      <w:r w:rsidRPr="00264C6D">
        <w:rPr>
          <w:b/>
        </w:rPr>
        <w:t xml:space="preserve"> - Validar </w:t>
      </w:r>
      <w:r>
        <w:rPr>
          <w:b/>
        </w:rPr>
        <w:t>Percentuais de Repasse da Receita</w:t>
      </w:r>
      <w:r w:rsidRPr="00264C6D">
        <w:rPr>
          <w:b/>
        </w:rPr>
        <w:t xml:space="preserve"> </w:t>
      </w:r>
    </w:p>
    <w:p w14:paraId="29E29BEA" w14:textId="5D25C992" w:rsidR="006825EF" w:rsidRDefault="006825EF" w:rsidP="006825EF">
      <w:pPr>
        <w:pStyle w:val="Subpasso"/>
        <w:ind w:left="680"/>
        <w:jc w:val="both"/>
      </w:pPr>
      <w:r>
        <w:t>E7.1</w:t>
      </w:r>
      <w:r w:rsidRPr="00336C06">
        <w:t xml:space="preserve"> O Sistema verifica </w:t>
      </w:r>
      <w:r>
        <w:t xml:space="preserve">que o total informado para os tipos de repasse encontram-se </w:t>
      </w:r>
    </w:p>
    <w:p w14:paraId="19EAD876" w14:textId="50C97F4F" w:rsidR="006825EF" w:rsidRDefault="006825EF" w:rsidP="006825EF">
      <w:pPr>
        <w:pStyle w:val="Subpasso"/>
        <w:ind w:left="680"/>
        <w:jc w:val="both"/>
      </w:pPr>
      <w:r>
        <w:t xml:space="preserve">         com somatório diferente de 100%.</w:t>
      </w:r>
    </w:p>
    <w:p w14:paraId="38ACA1CE" w14:textId="59F3E3FB" w:rsidR="006825EF" w:rsidRPr="006825EF" w:rsidRDefault="006825EF" w:rsidP="006825EF">
      <w:pPr>
        <w:pStyle w:val="Subpasso"/>
        <w:ind w:left="680"/>
        <w:jc w:val="both"/>
      </w:pPr>
      <w:r>
        <w:t xml:space="preserve">E7.2 O sistema exibe a mensagem: </w:t>
      </w:r>
      <w:r w:rsidR="0033509A" w:rsidRPr="001B3BA4">
        <w:rPr>
          <w:u w:val="single"/>
        </w:rPr>
        <w:t>ARRMSG09</w:t>
      </w:r>
      <w:r w:rsidRPr="001B3BA4">
        <w:rPr>
          <w:u w:val="single"/>
        </w:rPr>
        <w:t>51</w:t>
      </w:r>
      <w:r w:rsidR="001B3BA4">
        <w:t>.</w:t>
      </w:r>
    </w:p>
    <w:p w14:paraId="51C83706" w14:textId="0001FE74" w:rsidR="006825EF" w:rsidRDefault="006825EF" w:rsidP="006825EF">
      <w:pPr>
        <w:pStyle w:val="Subpasso"/>
        <w:ind w:left="680"/>
        <w:jc w:val="both"/>
      </w:pPr>
      <w:r>
        <w:t>E7.3</w:t>
      </w:r>
      <w:r w:rsidRPr="00336C06">
        <w:t xml:space="preserve"> </w:t>
      </w:r>
      <w:r>
        <w:t>O sistema retorna ao passo 15 do fluxo principal.</w:t>
      </w:r>
    </w:p>
    <w:p w14:paraId="5C8F36BD" w14:textId="77777777" w:rsidR="0021580E" w:rsidRDefault="0021580E" w:rsidP="0021580E">
      <w:pPr>
        <w:pStyle w:val="Subpasso"/>
        <w:ind w:left="0"/>
      </w:pPr>
    </w:p>
    <w:p w14:paraId="1974F3D4" w14:textId="77777777" w:rsidR="00982A1C" w:rsidRPr="00336C06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47275233"/>
      <w:r w:rsidRPr="00336C06">
        <w:rPr>
          <w:lang w:val="pt-BR"/>
        </w:rPr>
        <w:t>Pós-condição</w:t>
      </w:r>
      <w:bookmarkEnd w:id="23"/>
      <w:bookmarkEnd w:id="24"/>
    </w:p>
    <w:p w14:paraId="36BACA0F" w14:textId="77777777" w:rsidR="00982A1C" w:rsidRPr="00336C06" w:rsidRDefault="002602C9" w:rsidP="00974D33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336C06">
        <w:rPr>
          <w:rFonts w:asciiTheme="minorHAnsi" w:hAnsiTheme="minorHAnsi"/>
          <w:i w:val="0"/>
          <w:color w:val="auto"/>
          <w:sz w:val="24"/>
          <w:szCs w:val="24"/>
        </w:rPr>
        <w:t>Receita e repasses registrados e disponíveis</w:t>
      </w:r>
      <w:r w:rsidR="00277F09" w:rsidRPr="00336C06">
        <w:rPr>
          <w:rFonts w:asciiTheme="minorHAnsi" w:hAnsiTheme="minorHAnsi"/>
          <w:i w:val="0"/>
          <w:color w:val="auto"/>
          <w:sz w:val="24"/>
          <w:szCs w:val="24"/>
        </w:rPr>
        <w:t xml:space="preserve"> para seleção no Sistema de Arrecadação</w:t>
      </w:r>
      <w:r w:rsidR="00B111AF" w:rsidRPr="00336C06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3F9F3F63" w14:textId="77777777" w:rsidR="00496636" w:rsidRPr="00336C0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47275234"/>
      <w:bookmarkEnd w:id="20"/>
      <w:bookmarkEnd w:id="21"/>
      <w:r w:rsidRPr="00336C06">
        <w:rPr>
          <w:lang w:val="pt-BR"/>
        </w:rPr>
        <w:t>Requisitos Especiais</w:t>
      </w:r>
      <w:bookmarkEnd w:id="25"/>
      <w:bookmarkEnd w:id="26"/>
      <w:bookmarkEnd w:id="27"/>
      <w:bookmarkEnd w:id="28"/>
    </w:p>
    <w:p w14:paraId="5B4F95A6" w14:textId="77777777" w:rsidR="00546E7E" w:rsidRPr="00336C06" w:rsidRDefault="00B95B2E" w:rsidP="00974D33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336C06">
        <w:rPr>
          <w:rFonts w:asciiTheme="minorHAnsi" w:hAnsiTheme="minorHAnsi"/>
          <w:i w:val="0"/>
          <w:color w:val="auto"/>
          <w:sz w:val="24"/>
          <w:szCs w:val="24"/>
        </w:rPr>
        <w:t>Não aplicável.</w:t>
      </w:r>
    </w:p>
    <w:p w14:paraId="32D69E76" w14:textId="6CB4A214" w:rsidR="004B0EC5" w:rsidRPr="00336C06" w:rsidRDefault="009C50F4" w:rsidP="0055581E">
      <w:pPr>
        <w:pStyle w:val="Ttulo2"/>
        <w:rPr>
          <w:lang w:val="pt-BR"/>
        </w:rPr>
      </w:pPr>
      <w:r>
        <w:rPr>
          <w:lang w:val="pt-BR"/>
        </w:rPr>
        <w:br w:type="column"/>
      </w:r>
      <w:bookmarkStart w:id="29" w:name="_Toc447275235"/>
      <w:r w:rsidR="001B6DD2" w:rsidRPr="00336C06">
        <w:rPr>
          <w:lang w:val="pt-BR"/>
        </w:rPr>
        <w:lastRenderedPageBreak/>
        <w:t xml:space="preserve">Layout </w:t>
      </w:r>
      <w:r w:rsidR="00F17A77" w:rsidRPr="00336C06">
        <w:rPr>
          <w:lang w:val="pt-BR"/>
        </w:rPr>
        <w:t xml:space="preserve">das </w:t>
      </w:r>
      <w:r w:rsidR="001B6DD2" w:rsidRPr="00336C06">
        <w:rPr>
          <w:lang w:val="pt-BR"/>
        </w:rPr>
        <w:t>Páginas de Entrada ou Saída</w:t>
      </w:r>
      <w:bookmarkEnd w:id="29"/>
    </w:p>
    <w:p w14:paraId="130E905D" w14:textId="0FFED2BE" w:rsidR="001B3BA4" w:rsidRPr="00267728" w:rsidRDefault="001B3BA4" w:rsidP="001B3BA4">
      <w:r>
        <w:t>ARRUC09</w:t>
      </w:r>
      <w:r>
        <w:t>5</w:t>
      </w:r>
      <w:r>
        <w:t>0PG0</w:t>
      </w:r>
      <w:r w:rsidRPr="00267728">
        <w:t xml:space="preserve">1 </w:t>
      </w:r>
      <w:r>
        <w:t>-</w:t>
      </w:r>
      <w:r w:rsidRPr="00267728">
        <w:t xml:space="preserve"> </w:t>
      </w:r>
      <w:r>
        <w:t>Receitas</w:t>
      </w:r>
    </w:p>
    <w:p w14:paraId="3CFC02E6" w14:textId="7D36F6F3" w:rsidR="00887F9B" w:rsidRPr="00336C06" w:rsidRDefault="00BF13A2" w:rsidP="00951608">
      <w:pPr>
        <w:pStyle w:val="Passos"/>
        <w:jc w:val="center"/>
      </w:pPr>
      <w:r>
        <w:rPr>
          <w:noProof/>
          <w:lang w:eastAsia="pt-BR"/>
        </w:rPr>
        <w:drawing>
          <wp:inline distT="0" distB="0" distL="0" distR="0" wp14:anchorId="5C8EBFD1" wp14:editId="65AEC7E1">
            <wp:extent cx="5689600" cy="4432300"/>
            <wp:effectExtent l="0" t="0" r="0" b="12700"/>
            <wp:docPr id="5" name="Imagem 5" descr="../../../Parametrização-Receitas-Rep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Parametrização-Receitas-Repas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143D" w14:textId="5D09235A" w:rsidR="00887F9B" w:rsidRPr="00336C06" w:rsidRDefault="00887F9B" w:rsidP="00887F9B">
      <w:pPr>
        <w:pStyle w:val="Passos"/>
        <w:jc w:val="center"/>
      </w:pPr>
      <w:r w:rsidRPr="00336C06">
        <w:t>Figura 02 – Tela de Parametrização das Receitas e Transferências Constitucionais</w:t>
      </w:r>
    </w:p>
    <w:p w14:paraId="6FFD241A" w14:textId="77777777" w:rsidR="00951608" w:rsidRPr="00336C06" w:rsidRDefault="00951608" w:rsidP="00951608">
      <w:pPr>
        <w:pStyle w:val="Passos"/>
        <w:jc w:val="both"/>
        <w:rPr>
          <w:rFonts w:cs="Times New Roman"/>
          <w:iCs w:val="0"/>
          <w:spacing w:val="0"/>
        </w:rPr>
      </w:pPr>
    </w:p>
    <w:p w14:paraId="5D5EDF45" w14:textId="77777777" w:rsidR="00951608" w:rsidRPr="00336C06" w:rsidRDefault="00951608" w:rsidP="00951608">
      <w:pPr>
        <w:pStyle w:val="Passos"/>
        <w:ind w:left="0"/>
        <w:jc w:val="both"/>
      </w:pPr>
      <w:r w:rsidRPr="00336C06">
        <w:t xml:space="preserve">  TABELA </w:t>
      </w:r>
      <w:r w:rsidR="00386AA9" w:rsidRPr="00336C06">
        <w:t>–</w:t>
      </w:r>
      <w:r w:rsidRPr="00336C06">
        <w:t xml:space="preserve"> </w:t>
      </w:r>
      <w:r w:rsidR="00386AA9" w:rsidRPr="00336C06">
        <w:t>TA_</w:t>
      </w:r>
      <w:r w:rsidRPr="00336C06">
        <w:t xml:space="preserve">RECEITAS </w:t>
      </w: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5"/>
        <w:gridCol w:w="3969"/>
      </w:tblGrid>
      <w:tr w:rsidR="00951608" w:rsidRPr="00336C06" w14:paraId="4D3BEE5C" w14:textId="77777777" w:rsidTr="001B3BA4">
        <w:trPr>
          <w:trHeight w:val="300"/>
        </w:trPr>
        <w:tc>
          <w:tcPr>
            <w:tcW w:w="4535" w:type="dxa"/>
            <w:shd w:val="clear" w:color="auto" w:fill="auto"/>
            <w:noWrap/>
            <w:hideMark/>
          </w:tcPr>
          <w:p w14:paraId="1BA85494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336C06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Aplicação</w:t>
            </w:r>
          </w:p>
        </w:tc>
        <w:tc>
          <w:tcPr>
            <w:tcW w:w="3969" w:type="dxa"/>
          </w:tcPr>
          <w:p w14:paraId="23C16492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336C06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Tabela</w:t>
            </w:r>
          </w:p>
        </w:tc>
      </w:tr>
      <w:tr w:rsidR="00951608" w:rsidRPr="00336C06" w14:paraId="7C0C55FE" w14:textId="77777777" w:rsidTr="001B3BA4">
        <w:trPr>
          <w:trHeight w:val="300"/>
        </w:trPr>
        <w:tc>
          <w:tcPr>
            <w:tcW w:w="4535" w:type="dxa"/>
            <w:shd w:val="clear" w:color="auto" w:fill="auto"/>
            <w:hideMark/>
          </w:tcPr>
          <w:p w14:paraId="0F34178A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Número do Código da Receita</w:t>
            </w:r>
          </w:p>
        </w:tc>
        <w:tc>
          <w:tcPr>
            <w:tcW w:w="3969" w:type="dxa"/>
          </w:tcPr>
          <w:p w14:paraId="5C77D3FC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386AA9"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RECEITA</w:t>
            </w:r>
          </w:p>
        </w:tc>
      </w:tr>
      <w:tr w:rsidR="00951608" w:rsidRPr="00336C06" w14:paraId="6081690E" w14:textId="77777777" w:rsidTr="001B3BA4">
        <w:trPr>
          <w:trHeight w:val="300"/>
        </w:trPr>
        <w:tc>
          <w:tcPr>
            <w:tcW w:w="4535" w:type="dxa"/>
            <w:shd w:val="clear" w:color="auto" w:fill="auto"/>
            <w:hideMark/>
          </w:tcPr>
          <w:p w14:paraId="004BDD40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número resumido do Código de Receita para uso na Barra do DARE.</w:t>
            </w:r>
          </w:p>
        </w:tc>
        <w:tc>
          <w:tcPr>
            <w:tcW w:w="3969" w:type="dxa"/>
          </w:tcPr>
          <w:p w14:paraId="797389FB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CODIGO_BARRA_DARE</w:t>
            </w:r>
          </w:p>
        </w:tc>
      </w:tr>
      <w:tr w:rsidR="00951608" w:rsidRPr="00336C06" w14:paraId="6381CC96" w14:textId="77777777" w:rsidTr="001B3BA4">
        <w:trPr>
          <w:trHeight w:val="300"/>
        </w:trPr>
        <w:tc>
          <w:tcPr>
            <w:tcW w:w="4535" w:type="dxa"/>
            <w:shd w:val="clear" w:color="auto" w:fill="auto"/>
            <w:hideMark/>
          </w:tcPr>
          <w:p w14:paraId="5FA82483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do Plano de Contas</w:t>
            </w:r>
          </w:p>
        </w:tc>
        <w:tc>
          <w:tcPr>
            <w:tcW w:w="3969" w:type="dxa"/>
          </w:tcPr>
          <w:p w14:paraId="508D9B0B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386AA9"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PLANO</w:t>
            </w:r>
            <w:r w:rsidR="00386AA9"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CONTAS</w:t>
            </w:r>
          </w:p>
        </w:tc>
      </w:tr>
      <w:tr w:rsidR="00951608" w:rsidRPr="00336C06" w14:paraId="50BE0FB2" w14:textId="77777777" w:rsidTr="001B3BA4">
        <w:trPr>
          <w:trHeight w:val="300"/>
        </w:trPr>
        <w:tc>
          <w:tcPr>
            <w:tcW w:w="4535" w:type="dxa"/>
            <w:shd w:val="clear" w:color="auto" w:fill="auto"/>
            <w:hideMark/>
          </w:tcPr>
          <w:p w14:paraId="05927D4C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Descrição da Receita</w:t>
            </w:r>
          </w:p>
        </w:tc>
        <w:tc>
          <w:tcPr>
            <w:tcW w:w="3969" w:type="dxa"/>
          </w:tcPr>
          <w:p w14:paraId="5FDD882D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DESCRICAO_RECEITA</w:t>
            </w:r>
          </w:p>
        </w:tc>
      </w:tr>
      <w:tr w:rsidR="00951608" w:rsidRPr="00336C06" w14:paraId="6C4D9682" w14:textId="77777777" w:rsidTr="001B3BA4">
        <w:trPr>
          <w:trHeight w:val="300"/>
        </w:trPr>
        <w:tc>
          <w:tcPr>
            <w:tcW w:w="4535" w:type="dxa"/>
            <w:shd w:val="clear" w:color="auto" w:fill="auto"/>
            <w:hideMark/>
          </w:tcPr>
          <w:p w14:paraId="266D0857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Tipo da Receita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1-Imposto,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2- Multa,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3-Juros,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4-Correção Monetária,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5-Outras Receitas</w:t>
            </w:r>
          </w:p>
        </w:tc>
        <w:tc>
          <w:tcPr>
            <w:tcW w:w="3969" w:type="dxa"/>
          </w:tcPr>
          <w:p w14:paraId="3FE5C1EE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TIPO_RECEITA</w:t>
            </w:r>
          </w:p>
        </w:tc>
      </w:tr>
      <w:tr w:rsidR="00951608" w:rsidRPr="00336C06" w14:paraId="4D452CB9" w14:textId="77777777" w:rsidTr="001B3BA4">
        <w:trPr>
          <w:trHeight w:val="300"/>
        </w:trPr>
        <w:tc>
          <w:tcPr>
            <w:tcW w:w="4535" w:type="dxa"/>
            <w:shd w:val="clear" w:color="auto" w:fill="auto"/>
            <w:hideMark/>
          </w:tcPr>
          <w:p w14:paraId="7793EB44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Classificação das Receitas: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1- ICMS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2- IPVA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>3 - ITCD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4 - OUTRAS RECEITAS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5 - DEDUÇÕES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6 - ICMS DIVIDA ATIVA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7 - IPVA DIVIDA ATIVA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8 - ITCD DIVIDA ATIVA</w:t>
            </w:r>
          </w:p>
        </w:tc>
        <w:tc>
          <w:tcPr>
            <w:tcW w:w="3969" w:type="dxa"/>
          </w:tcPr>
          <w:p w14:paraId="00B57B3B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>CLASSIFICACAO_RECEITA</w:t>
            </w:r>
          </w:p>
        </w:tc>
      </w:tr>
      <w:tr w:rsidR="00951608" w:rsidRPr="00336C06" w14:paraId="52110DD4" w14:textId="77777777" w:rsidTr="001B3BA4">
        <w:trPr>
          <w:trHeight w:val="300"/>
        </w:trPr>
        <w:tc>
          <w:tcPr>
            <w:tcW w:w="4535" w:type="dxa"/>
            <w:shd w:val="clear" w:color="auto" w:fill="auto"/>
            <w:hideMark/>
          </w:tcPr>
          <w:p w14:paraId="71D18814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>Se a Receita pode ser impressa pela consulta pública e ou é Receita para impressão em DARES.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1 - SIM , 2 - NÃO</w:t>
            </w:r>
          </w:p>
        </w:tc>
        <w:tc>
          <w:tcPr>
            <w:tcW w:w="3969" w:type="dxa"/>
          </w:tcPr>
          <w:p w14:paraId="0E5E4887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IMPRIME_DARE</w:t>
            </w:r>
          </w:p>
        </w:tc>
      </w:tr>
      <w:tr w:rsidR="00951608" w:rsidRPr="00336C06" w14:paraId="17253CC1" w14:textId="77777777" w:rsidTr="001B3BA4">
        <w:trPr>
          <w:trHeight w:val="300"/>
        </w:trPr>
        <w:tc>
          <w:tcPr>
            <w:tcW w:w="4535" w:type="dxa"/>
            <w:shd w:val="clear" w:color="auto" w:fill="auto"/>
            <w:hideMark/>
          </w:tcPr>
          <w:p w14:paraId="734C4CFD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Situação da Receita :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1-ATIVA, 2- CANCELADA</w:t>
            </w:r>
          </w:p>
        </w:tc>
        <w:tc>
          <w:tcPr>
            <w:tcW w:w="3969" w:type="dxa"/>
          </w:tcPr>
          <w:p w14:paraId="513270FB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</w:t>
            </w:r>
          </w:p>
        </w:tc>
      </w:tr>
      <w:tr w:rsidR="00951608" w:rsidRPr="00336C06" w14:paraId="7EC88984" w14:textId="77777777" w:rsidTr="001B3BA4">
        <w:trPr>
          <w:trHeight w:val="300"/>
        </w:trPr>
        <w:tc>
          <w:tcPr>
            <w:tcW w:w="4535" w:type="dxa"/>
            <w:shd w:val="clear" w:color="auto" w:fill="auto"/>
            <w:hideMark/>
          </w:tcPr>
          <w:p w14:paraId="0A987D5A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Lógico cadastrado na tabela de Receitas para efeito de repartição dos valores quando informado valores de multas utilizando o código Principal. Ex: Quando o valor pago for do ICMS contendo Valor Principal + Valor da Multa, o valor acrescentado para a Multa será colocado neste código lógico.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Este procedimento é utilizado no Fechamento da Arrecadação.</w:t>
            </w:r>
          </w:p>
        </w:tc>
        <w:tc>
          <w:tcPr>
            <w:tcW w:w="3969" w:type="dxa"/>
          </w:tcPr>
          <w:p w14:paraId="170D92E1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386AA9"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RECEITA_MULTA</w:t>
            </w:r>
          </w:p>
        </w:tc>
      </w:tr>
      <w:tr w:rsidR="00951608" w:rsidRPr="00336C06" w14:paraId="19CB4493" w14:textId="77777777" w:rsidTr="001B3BA4">
        <w:trPr>
          <w:trHeight w:val="300"/>
        </w:trPr>
        <w:tc>
          <w:tcPr>
            <w:tcW w:w="4535" w:type="dxa"/>
            <w:shd w:val="clear" w:color="auto" w:fill="auto"/>
            <w:hideMark/>
          </w:tcPr>
          <w:p w14:paraId="6E508D9A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 xml:space="preserve">Código Lógico cadastrado na tabela de Receitas para efeito de repartição dos valores quando informado valores de </w:t>
            </w:r>
            <w:r w:rsidR="00386AA9"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Juros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 xml:space="preserve"> utilizando o código Principal. Ex: Quando o valor pago for do ICMS contendo Valor Principal + Valor da Juros o valor acrescentado para o Juros será o colocado neste código lógico.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Este procedimento é utilizado no Fechamento da Arrecadação.</w:t>
            </w:r>
          </w:p>
        </w:tc>
        <w:tc>
          <w:tcPr>
            <w:tcW w:w="3969" w:type="dxa"/>
          </w:tcPr>
          <w:p w14:paraId="23554881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386AA9"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RECEITA_JUROS</w:t>
            </w:r>
          </w:p>
        </w:tc>
      </w:tr>
      <w:tr w:rsidR="00386AA9" w:rsidRPr="00336C06" w14:paraId="7B1ABC0B" w14:textId="77777777" w:rsidTr="001B3BA4">
        <w:trPr>
          <w:trHeight w:val="300"/>
        </w:trPr>
        <w:tc>
          <w:tcPr>
            <w:tcW w:w="4535" w:type="dxa"/>
            <w:shd w:val="clear" w:color="auto" w:fill="auto"/>
          </w:tcPr>
          <w:p w14:paraId="2612685C" w14:textId="77777777" w:rsidR="00386AA9" w:rsidRPr="00336C06" w:rsidRDefault="00386AA9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Lógico cadastrado na tabela de Receitas para efeito de repartição dos valores quando informado valores de Correcao utilizando o código Principal. Ex: Quando o valor pago for do ICMS contendo Valor Principal + Valor da Correção Monetária, o valor acrescentado para a Correção será colocado neste código lógico.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Este procedimento é utilizado no Fechamento da Arrecadação.</w:t>
            </w:r>
          </w:p>
        </w:tc>
        <w:tc>
          <w:tcPr>
            <w:tcW w:w="3969" w:type="dxa"/>
          </w:tcPr>
          <w:p w14:paraId="2B3A6AAA" w14:textId="77777777" w:rsidR="00386AA9" w:rsidRPr="00336C06" w:rsidRDefault="00386AA9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ID_RECEITA_CORRECAO_MONETARIA</w:t>
            </w:r>
          </w:p>
        </w:tc>
      </w:tr>
      <w:tr w:rsidR="00951608" w:rsidRPr="00336C06" w14:paraId="0909FA52" w14:textId="77777777" w:rsidTr="001B3BA4">
        <w:trPr>
          <w:trHeight w:val="300"/>
        </w:trPr>
        <w:tc>
          <w:tcPr>
            <w:tcW w:w="4535" w:type="dxa"/>
            <w:shd w:val="clear" w:color="auto" w:fill="auto"/>
            <w:hideMark/>
          </w:tcPr>
          <w:p w14:paraId="4BACEC5B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 xml:space="preserve">Código Lógico cadastrado na tabela de Receitas para efeito de repartição dos valores quando informado valores de </w:t>
            </w:r>
            <w:r w:rsidR="00386AA9"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Taxas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 xml:space="preserve"> utilizando o código Principal. Ex: Quando o valor pago for do ICMS contendo Valor Principal + Valor da </w:t>
            </w:r>
            <w:r w:rsidR="00386AA9"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Taxa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 xml:space="preserve"> Monetária, o valor acrescentado para a Correção será colocado neste código lógico.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Este procedimento é utilizado no Fechamento da Arrecadação.</w:t>
            </w:r>
          </w:p>
        </w:tc>
        <w:tc>
          <w:tcPr>
            <w:tcW w:w="3969" w:type="dxa"/>
          </w:tcPr>
          <w:p w14:paraId="43F42A5D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386AA9"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RECEITA_</w:t>
            </w:r>
            <w:r w:rsidR="00386AA9"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TAXAS</w:t>
            </w:r>
          </w:p>
        </w:tc>
      </w:tr>
      <w:tr w:rsidR="00951608" w:rsidRPr="00336C06" w14:paraId="777816E2" w14:textId="77777777" w:rsidTr="001B3BA4">
        <w:trPr>
          <w:trHeight w:val="300"/>
        </w:trPr>
        <w:tc>
          <w:tcPr>
            <w:tcW w:w="4535" w:type="dxa"/>
            <w:shd w:val="clear" w:color="auto" w:fill="auto"/>
            <w:hideMark/>
          </w:tcPr>
          <w:p w14:paraId="5ED4C8AB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t>Permite Pagamento do Imposto vínculos com Taxas de Prestação de Serviços.</w:t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</w: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>1 - SIM, 2- NÃO</w:t>
            </w:r>
          </w:p>
        </w:tc>
        <w:tc>
          <w:tcPr>
            <w:tcW w:w="3969" w:type="dxa"/>
          </w:tcPr>
          <w:p w14:paraId="242340C2" w14:textId="77777777" w:rsidR="00951608" w:rsidRPr="00336C06" w:rsidRDefault="00951608" w:rsidP="0033509A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36C06">
              <w:rPr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>PERMITE_TAXAS</w:t>
            </w:r>
          </w:p>
        </w:tc>
      </w:tr>
    </w:tbl>
    <w:p w14:paraId="60172585" w14:textId="3040C0A1" w:rsidR="001B3BA4" w:rsidRDefault="001B3BA4" w:rsidP="00951608">
      <w:pPr>
        <w:pStyle w:val="Passos"/>
        <w:ind w:left="0"/>
        <w:jc w:val="both"/>
      </w:pPr>
    </w:p>
    <w:p w14:paraId="3F2AA426" w14:textId="77777777" w:rsidR="001B3BA4" w:rsidRDefault="001B3BA4">
      <w:pPr>
        <w:widowControl/>
        <w:autoSpaceDE/>
        <w:autoSpaceDN/>
        <w:spacing w:after="0"/>
        <w:ind w:left="0"/>
        <w:rPr>
          <w:rFonts w:cs="Arial"/>
          <w:iCs/>
          <w:spacing w:val="-2"/>
          <w:lang w:val="pt-BR"/>
        </w:rPr>
      </w:pPr>
      <w:r>
        <w:br w:type="page"/>
      </w:r>
    </w:p>
    <w:p w14:paraId="73075999" w14:textId="12F6926E" w:rsidR="00951608" w:rsidRPr="00336C06" w:rsidRDefault="00386AA9" w:rsidP="00951608">
      <w:pPr>
        <w:ind w:left="0"/>
        <w:rPr>
          <w:lang w:val="pt-BR"/>
        </w:rPr>
      </w:pPr>
      <w:r w:rsidRPr="00336C06">
        <w:rPr>
          <w:lang w:val="pt-BR"/>
        </w:rPr>
        <w:lastRenderedPageBreak/>
        <w:t>TABELA – TA_RECEITA_REPASSE</w:t>
      </w:r>
    </w:p>
    <w:tbl>
      <w:tblPr>
        <w:tblW w:w="85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  <w:gridCol w:w="3402"/>
      </w:tblGrid>
      <w:tr w:rsidR="0033509A" w:rsidRPr="00336C06" w14:paraId="4A072120" w14:textId="01671C28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A41002" w14:textId="77777777" w:rsidR="0033509A" w:rsidRPr="00336C06" w:rsidRDefault="0033509A" w:rsidP="0033509A">
            <w:pPr>
              <w:pStyle w:val="TableHeader"/>
              <w:spacing w:before="0" w:after="0"/>
              <w:ind w:left="0" w:right="0"/>
              <w:rPr>
                <w:b w:val="0"/>
                <w:color w:val="auto"/>
                <w:lang w:val="pt-BR"/>
              </w:rPr>
            </w:pPr>
            <w:r w:rsidRPr="00336C06">
              <w:rPr>
                <w:b w:val="0"/>
                <w:color w:val="auto"/>
                <w:lang w:val="pt-BR"/>
              </w:rPr>
              <w:t>Campo Aplicação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FD949" w14:textId="3A1A4A8F" w:rsidR="0033509A" w:rsidRPr="00336C06" w:rsidRDefault="0033509A" w:rsidP="0033509A">
            <w:pPr>
              <w:pStyle w:val="TableHeader"/>
              <w:spacing w:before="0" w:after="0"/>
              <w:ind w:left="0" w:right="0"/>
              <w:rPr>
                <w:b w:val="0"/>
                <w:color w:val="auto"/>
                <w:lang w:val="pt-BR"/>
              </w:rPr>
            </w:pPr>
            <w:r w:rsidRPr="00336C06">
              <w:rPr>
                <w:b w:val="0"/>
                <w:color w:val="auto"/>
                <w:lang w:val="pt-BR"/>
              </w:rPr>
              <w:t>Campo Tabela</w:t>
            </w:r>
          </w:p>
        </w:tc>
      </w:tr>
      <w:tr w:rsidR="0033509A" w:rsidRPr="0033509A" w14:paraId="7E0CB17E" w14:textId="542FAC8C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2037E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Número do Código da Receita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B52F2" w14:textId="1DAB16D5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ID_RECEITA</w:t>
            </w:r>
          </w:p>
        </w:tc>
      </w:tr>
      <w:tr w:rsidR="0033509A" w:rsidRPr="0033509A" w14:paraId="129C870C" w14:textId="1BA9F0D2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FF79" w14:textId="4F9619C3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1 - Repasse UF, 2 - Repasse Fundeb UF, 3 - Repasse Município, 4 - Repasse Fundeb Município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87923" w14:textId="4797BCC6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TIPO_REPASSE</w:t>
            </w:r>
          </w:p>
        </w:tc>
      </w:tr>
      <w:tr w:rsidR="0033509A" w:rsidRPr="0033509A" w14:paraId="6BF0654E" w14:textId="4B9C0D2E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CB7B4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Data de Inicio de Repasse do Tipo de Receita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272E8" w14:textId="2331D824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DATA_INICIO</w:t>
            </w:r>
          </w:p>
        </w:tc>
      </w:tr>
      <w:tr w:rsidR="0033509A" w:rsidRPr="0033509A" w14:paraId="53B7A2F7" w14:textId="24EEF5EA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2CE78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Data de Final de Repasse do Tipo de Receita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CDE5B" w14:textId="4A3D993F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DATA_FINAL</w:t>
            </w:r>
          </w:p>
        </w:tc>
      </w:tr>
      <w:tr w:rsidR="0033509A" w:rsidRPr="00336C06" w14:paraId="710728B1" w14:textId="4BCB4CC8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09892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 xml:space="preserve">Percentual da Receita a ser Repassada. </w:t>
            </w:r>
          </w:p>
          <w:p w14:paraId="21B9D403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Ex: .75 ( 75%)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D7B15" w14:textId="382CDA42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PERCENTUAL_REPASSE</w:t>
            </w:r>
          </w:p>
        </w:tc>
      </w:tr>
      <w:tr w:rsidR="0033509A" w:rsidRPr="00336C06" w14:paraId="447FC7BE" w14:textId="2477BA15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0AE88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 xml:space="preserve">Informa se o Valor Principal do Imposto participa do Repasse da Receita Informada </w:t>
            </w:r>
          </w:p>
          <w:p w14:paraId="33A4633C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0 - NAO, 1- SIM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A8F39" w14:textId="2BBDDDAF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REPARTE_PRINCIPAL</w:t>
            </w:r>
          </w:p>
        </w:tc>
      </w:tr>
      <w:tr w:rsidR="0033509A" w:rsidRPr="00336C06" w14:paraId="04E510B3" w14:textId="1BC53E26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13EA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 xml:space="preserve">Informa se o Valor Multa do Imposto participa do Repasse da Receita Informada </w:t>
            </w:r>
          </w:p>
          <w:p w14:paraId="4B07CA34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0 - NAO, 1- SIM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DF35F" w14:textId="2DEE55E5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REPARTE_MULTA</w:t>
            </w:r>
          </w:p>
        </w:tc>
      </w:tr>
      <w:tr w:rsidR="0033509A" w:rsidRPr="00336C06" w14:paraId="7373EE70" w14:textId="5B9E6CDC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8E828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 xml:space="preserve">Informa se o Valor Juros do Imposto participa do Repasse da Receita Informada </w:t>
            </w:r>
          </w:p>
          <w:p w14:paraId="62AF2038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0 - NAO, 1- SIM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31CBF" w14:textId="2B620B6F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REPARTE_JUROS</w:t>
            </w:r>
          </w:p>
        </w:tc>
      </w:tr>
      <w:tr w:rsidR="0033509A" w:rsidRPr="00336C06" w14:paraId="524E9508" w14:textId="4332A9A6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77520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 xml:space="preserve">Informa se o Valor Correção Monetária do Imposto participa do Repasse da Receita Informada </w:t>
            </w:r>
          </w:p>
          <w:p w14:paraId="3D752664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0 - NAO, 1- SIM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30C1E" w14:textId="6B5D619C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REPARTE_CORRECAO</w:t>
            </w:r>
          </w:p>
        </w:tc>
      </w:tr>
      <w:tr w:rsidR="0033509A" w:rsidRPr="00336C06" w14:paraId="1B31BF7C" w14:textId="4F1480F6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CA3B8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Informa se os Valores das Taxas são repartidos. 0-NÃO, 1- SIM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441B2" w14:textId="7876980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rFonts w:ascii="Dialog" w:eastAsia="Dialog" w:hAnsi="Dialog" w:cs="Dialog"/>
                <w:color w:val="000000"/>
                <w:sz w:val="22"/>
                <w:lang w:val="pt-BR"/>
              </w:rPr>
            </w:pPr>
            <w:r w:rsidRPr="00336C06">
              <w:rPr>
                <w:lang w:val="pt-BR"/>
              </w:rPr>
              <w:t>REPARTE_TAXA</w:t>
            </w:r>
          </w:p>
        </w:tc>
      </w:tr>
      <w:tr w:rsidR="0033509A" w:rsidRPr="0033509A" w14:paraId="0ADB613F" w14:textId="18792BD3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2B9B7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Usuário que Realizou a Inclusão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2EF2D" w14:textId="78B33635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USUARIO_INCLUSAO</w:t>
            </w:r>
          </w:p>
        </w:tc>
      </w:tr>
      <w:tr w:rsidR="0033509A" w:rsidRPr="0033509A" w14:paraId="05A7ADA5" w14:textId="4EEE9406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F84F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Data que Realizou a Inclusão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17BA1" w14:textId="0E337E3A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DATA_INCLUSAO</w:t>
            </w:r>
          </w:p>
        </w:tc>
      </w:tr>
      <w:tr w:rsidR="0033509A" w:rsidRPr="0033509A" w14:paraId="28D97D81" w14:textId="00E093FA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6647A" w14:textId="2B19BF04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Usuário que Realizou a Última Alteração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9920C" w14:textId="687E2AFE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USUARIO_ALTERACAO</w:t>
            </w:r>
          </w:p>
        </w:tc>
      </w:tr>
      <w:tr w:rsidR="0033509A" w:rsidRPr="00336C06" w14:paraId="19BE4646" w14:textId="1884A0FE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A215A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Data da Última Atualização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0EBEB" w14:textId="4B444DC1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DATA_ALTERACAO</w:t>
            </w:r>
          </w:p>
        </w:tc>
      </w:tr>
    </w:tbl>
    <w:p w14:paraId="339AB755" w14:textId="77777777" w:rsidR="00386AA9" w:rsidRPr="00336C06" w:rsidRDefault="00386AA9" w:rsidP="00951608">
      <w:pPr>
        <w:ind w:left="0"/>
        <w:rPr>
          <w:lang w:val="pt-BR"/>
        </w:rPr>
      </w:pPr>
    </w:p>
    <w:p w14:paraId="517811CB" w14:textId="77777777" w:rsidR="00951608" w:rsidRPr="00336C06" w:rsidRDefault="00386AA9" w:rsidP="00386AA9">
      <w:pPr>
        <w:ind w:left="0"/>
        <w:rPr>
          <w:lang w:val="pt-BR"/>
        </w:rPr>
      </w:pPr>
      <w:r w:rsidRPr="00336C06">
        <w:rPr>
          <w:lang w:val="pt-BR"/>
        </w:rPr>
        <w:t>TABELA – TA_RECEITAS_TAXAS</w:t>
      </w:r>
    </w:p>
    <w:tbl>
      <w:tblPr>
        <w:tblW w:w="850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  <w:gridCol w:w="3402"/>
      </w:tblGrid>
      <w:tr w:rsidR="0033509A" w:rsidRPr="00336C06" w14:paraId="7951A465" w14:textId="1055EE54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BDB83C" w14:textId="77777777" w:rsidR="0033509A" w:rsidRPr="00336C06" w:rsidRDefault="0033509A" w:rsidP="0033509A">
            <w:pPr>
              <w:pStyle w:val="TableHeader"/>
              <w:spacing w:before="0" w:after="0"/>
              <w:ind w:left="0" w:right="0"/>
              <w:rPr>
                <w:b w:val="0"/>
                <w:color w:val="auto"/>
                <w:lang w:val="pt-BR"/>
              </w:rPr>
            </w:pPr>
            <w:r w:rsidRPr="00336C06">
              <w:rPr>
                <w:b w:val="0"/>
                <w:color w:val="auto"/>
                <w:lang w:val="pt-BR"/>
              </w:rPr>
              <w:t>Campo Aplicação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4D6C5" w14:textId="3BEC269C" w:rsidR="0033509A" w:rsidRPr="00336C06" w:rsidRDefault="0033509A" w:rsidP="0033509A">
            <w:pPr>
              <w:pStyle w:val="TableHeader"/>
              <w:spacing w:before="0" w:after="0"/>
              <w:ind w:left="0" w:right="0"/>
              <w:rPr>
                <w:b w:val="0"/>
                <w:color w:val="auto"/>
                <w:lang w:val="pt-BR"/>
              </w:rPr>
            </w:pPr>
            <w:r w:rsidRPr="00336C06">
              <w:rPr>
                <w:b w:val="0"/>
                <w:color w:val="auto"/>
                <w:lang w:val="pt-BR"/>
              </w:rPr>
              <w:t xml:space="preserve">Campo Tabela </w:t>
            </w:r>
          </w:p>
        </w:tc>
      </w:tr>
      <w:tr w:rsidR="0033509A" w:rsidRPr="00336C06" w14:paraId="7E9F035E" w14:textId="0DD01DA2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DBF42" w14:textId="45BA4A46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SubCódigo ou Alínea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D9012" w14:textId="6D92055D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ID_SUBCODIGO</w:t>
            </w:r>
          </w:p>
        </w:tc>
      </w:tr>
      <w:tr w:rsidR="0033509A" w:rsidRPr="0033509A" w14:paraId="6C7A804A" w14:textId="175CA934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625F3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Número do Código da Receita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3FF3D" w14:textId="15E4A0B2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ID_RECEITA</w:t>
            </w:r>
          </w:p>
        </w:tc>
      </w:tr>
      <w:tr w:rsidR="0033509A" w:rsidRPr="0033509A" w14:paraId="7015CE88" w14:textId="57F3AEB6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C6184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Descrição da Taxa ou SubCódigo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25702" w14:textId="7EF59351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DESCRICAO</w:t>
            </w:r>
          </w:p>
        </w:tc>
      </w:tr>
      <w:tr w:rsidR="0033509A" w:rsidRPr="00336C06" w14:paraId="764D116F" w14:textId="3550A7DE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19710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Unidade de Medida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4B5B4" w14:textId="2E2195A5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UNIDADE</w:t>
            </w:r>
          </w:p>
        </w:tc>
      </w:tr>
      <w:tr w:rsidR="0033509A" w:rsidRPr="00336C06" w14:paraId="187E8FCC" w14:textId="50FBB439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FE485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Valor Unitário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DD608" w14:textId="5976A14C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VALOR_UNITARIO</w:t>
            </w:r>
          </w:p>
        </w:tc>
      </w:tr>
      <w:tr w:rsidR="0033509A" w:rsidRPr="00336C06" w14:paraId="2F6DD6ED" w14:textId="5648DD40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C7052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Valor Máximo a Cobrar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CD31D" w14:textId="3716CFF4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VALOR_LIMITE</w:t>
            </w:r>
          </w:p>
        </w:tc>
      </w:tr>
      <w:tr w:rsidR="0033509A" w:rsidRPr="00336C06" w14:paraId="1B78EEAB" w14:textId="381BEAD5" w:rsidTr="0033509A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6C67A" w14:textId="77777777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Valor Acréscimos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CCB6B" w14:textId="01349A56" w:rsidR="0033509A" w:rsidRPr="00336C06" w:rsidRDefault="0033509A" w:rsidP="0033509A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336C06">
              <w:rPr>
                <w:lang w:val="pt-BR"/>
              </w:rPr>
              <w:t>VALOR_ACRESCIMO</w:t>
            </w:r>
          </w:p>
        </w:tc>
      </w:tr>
    </w:tbl>
    <w:p w14:paraId="0968E061" w14:textId="77777777" w:rsidR="00386AA9" w:rsidRPr="00336C06" w:rsidRDefault="00386AA9" w:rsidP="00386AA9">
      <w:pPr>
        <w:ind w:left="0"/>
        <w:rPr>
          <w:lang w:val="pt-BR"/>
        </w:rPr>
      </w:pPr>
    </w:p>
    <w:sectPr w:rsidR="00386AA9" w:rsidRPr="00336C06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15614" w14:textId="77777777" w:rsidR="00BB7D41" w:rsidRDefault="00BB7D41">
      <w:r>
        <w:separator/>
      </w:r>
    </w:p>
  </w:endnote>
  <w:endnote w:type="continuationSeparator" w:id="0">
    <w:p w14:paraId="6E21219B" w14:textId="77777777" w:rsidR="00BB7D41" w:rsidRDefault="00BB7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ialog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5618B" w14:textId="2B0C84AD" w:rsidR="00DB0BD6" w:rsidRPr="001F108F" w:rsidRDefault="00BB7D41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4469DB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017107" r:id="rId2"/>
      </w:object>
    </w:r>
    <w:r w:rsidR="00DB0BD6">
      <w:rPr>
        <w:b/>
      </w:rPr>
      <w:t>SEFAZ</w:t>
    </w:r>
    <w:r w:rsidR="00DB0BD6" w:rsidRPr="001F108F">
      <w:rPr>
        <w:b/>
      </w:rPr>
      <w:t>-TOCANTINS</w:t>
    </w:r>
    <w:r w:rsidR="00DB0BD6" w:rsidRPr="001F108F">
      <w:rPr>
        <w:b/>
      </w:rPr>
      <w:tab/>
    </w:r>
    <w:r w:rsidR="00DB0BD6" w:rsidRPr="001F108F">
      <w:rPr>
        <w:b/>
      </w:rPr>
      <w:fldChar w:fldCharType="begin"/>
    </w:r>
    <w:r w:rsidR="00DB0BD6" w:rsidRPr="001F108F">
      <w:rPr>
        <w:b/>
      </w:rPr>
      <w:instrText>PAGE   \* MERGEFORMAT</w:instrText>
    </w:r>
    <w:r w:rsidR="00DB0BD6" w:rsidRPr="001F108F">
      <w:rPr>
        <w:b/>
      </w:rPr>
      <w:fldChar w:fldCharType="separate"/>
    </w:r>
    <w:r w:rsidR="001B3BA4" w:rsidRPr="001B3BA4">
      <w:rPr>
        <w:b/>
        <w:noProof/>
        <w:lang w:val="pt-BR"/>
      </w:rPr>
      <w:t>3</w:t>
    </w:r>
    <w:r w:rsidR="00DB0BD6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0A4DA" w14:textId="77777777" w:rsidR="00BB7D41" w:rsidRDefault="00BB7D41">
      <w:r>
        <w:separator/>
      </w:r>
    </w:p>
  </w:footnote>
  <w:footnote w:type="continuationSeparator" w:id="0">
    <w:p w14:paraId="32ABF74C" w14:textId="77777777" w:rsidR="00BB7D41" w:rsidRDefault="00BB7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B51E9" w14:textId="77777777" w:rsidR="00DB0BD6" w:rsidRPr="000A2EDD" w:rsidRDefault="00DB0BD6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56AF7D2" wp14:editId="43B1E4AB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7D41">
      <w:rPr>
        <w:noProof/>
        <w:snapToGrid/>
        <w:color w:val="4F81BD"/>
        <w:sz w:val="18"/>
        <w:szCs w:val="18"/>
        <w:lang w:val="pt-BR" w:eastAsia="pt-BR"/>
      </w:rPr>
      <w:pict w14:anchorId="1A9E42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20322B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9" w15:restartNumberingAfterBreak="0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2"/>
  </w:num>
  <w:num w:numId="5">
    <w:abstractNumId w:val="3"/>
  </w:num>
  <w:num w:numId="6">
    <w:abstractNumId w:val="11"/>
  </w:num>
  <w:num w:numId="7">
    <w:abstractNumId w:val="13"/>
  </w:num>
  <w:num w:numId="8">
    <w:abstractNumId w:val="17"/>
  </w:num>
  <w:num w:numId="9">
    <w:abstractNumId w:val="15"/>
  </w:num>
  <w:num w:numId="10">
    <w:abstractNumId w:val="14"/>
  </w:num>
  <w:num w:numId="11">
    <w:abstractNumId w:val="4"/>
  </w:num>
  <w:num w:numId="12">
    <w:abstractNumId w:val="15"/>
  </w:num>
  <w:num w:numId="13">
    <w:abstractNumId w:val="15"/>
  </w:num>
  <w:num w:numId="14">
    <w:abstractNumId w:val="16"/>
  </w:num>
  <w:num w:numId="15">
    <w:abstractNumId w:val="15"/>
  </w:num>
  <w:num w:numId="16">
    <w:abstractNumId w:val="15"/>
  </w:num>
  <w:num w:numId="17">
    <w:abstractNumId w:val="1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5"/>
  </w:num>
  <w:num w:numId="23">
    <w:abstractNumId w:val="9"/>
  </w:num>
  <w:num w:numId="24">
    <w:abstractNumId w:val="18"/>
  </w:num>
  <w:num w:numId="25">
    <w:abstractNumId w:val="1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575C"/>
    <w:rsid w:val="00017DDD"/>
    <w:rsid w:val="000238D8"/>
    <w:rsid w:val="00024F5E"/>
    <w:rsid w:val="00035CB2"/>
    <w:rsid w:val="00040C88"/>
    <w:rsid w:val="000612FC"/>
    <w:rsid w:val="00085B41"/>
    <w:rsid w:val="000941DB"/>
    <w:rsid w:val="000A0BD6"/>
    <w:rsid w:val="000A79BB"/>
    <w:rsid w:val="000B61E4"/>
    <w:rsid w:val="000E083B"/>
    <w:rsid w:val="000E2962"/>
    <w:rsid w:val="000F1994"/>
    <w:rsid w:val="000F3269"/>
    <w:rsid w:val="000F772F"/>
    <w:rsid w:val="00112A21"/>
    <w:rsid w:val="001167F1"/>
    <w:rsid w:val="001240E9"/>
    <w:rsid w:val="0013090F"/>
    <w:rsid w:val="001349CC"/>
    <w:rsid w:val="00134D0C"/>
    <w:rsid w:val="00141C1A"/>
    <w:rsid w:val="0016669F"/>
    <w:rsid w:val="00173DCA"/>
    <w:rsid w:val="00191072"/>
    <w:rsid w:val="00193D7C"/>
    <w:rsid w:val="001A2C86"/>
    <w:rsid w:val="001B3BA4"/>
    <w:rsid w:val="001B6DD2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80E"/>
    <w:rsid w:val="00215CBA"/>
    <w:rsid w:val="002332F5"/>
    <w:rsid w:val="0023582A"/>
    <w:rsid w:val="0024426A"/>
    <w:rsid w:val="00244BB3"/>
    <w:rsid w:val="00256B37"/>
    <w:rsid w:val="002602C9"/>
    <w:rsid w:val="002645EC"/>
    <w:rsid w:val="00264C6D"/>
    <w:rsid w:val="002669D8"/>
    <w:rsid w:val="002700BE"/>
    <w:rsid w:val="002719CE"/>
    <w:rsid w:val="00277F09"/>
    <w:rsid w:val="0028503E"/>
    <w:rsid w:val="002862D8"/>
    <w:rsid w:val="00292B57"/>
    <w:rsid w:val="002A1834"/>
    <w:rsid w:val="002A4917"/>
    <w:rsid w:val="002A5630"/>
    <w:rsid w:val="002B16CD"/>
    <w:rsid w:val="002B23CC"/>
    <w:rsid w:val="002B45AA"/>
    <w:rsid w:val="002C1524"/>
    <w:rsid w:val="002D68D6"/>
    <w:rsid w:val="0031219B"/>
    <w:rsid w:val="00312F21"/>
    <w:rsid w:val="0033509A"/>
    <w:rsid w:val="00336C06"/>
    <w:rsid w:val="00356107"/>
    <w:rsid w:val="00374C56"/>
    <w:rsid w:val="00375521"/>
    <w:rsid w:val="003758A5"/>
    <w:rsid w:val="00375A5E"/>
    <w:rsid w:val="00383CD9"/>
    <w:rsid w:val="00386805"/>
    <w:rsid w:val="00386AA9"/>
    <w:rsid w:val="00395879"/>
    <w:rsid w:val="00396C96"/>
    <w:rsid w:val="003B1F4B"/>
    <w:rsid w:val="003D39FD"/>
    <w:rsid w:val="003F275D"/>
    <w:rsid w:val="003F5576"/>
    <w:rsid w:val="004034D0"/>
    <w:rsid w:val="00407CB6"/>
    <w:rsid w:val="00411F72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775B"/>
    <w:rsid w:val="00463ED7"/>
    <w:rsid w:val="0046537A"/>
    <w:rsid w:val="00475D1E"/>
    <w:rsid w:val="004819BD"/>
    <w:rsid w:val="00483110"/>
    <w:rsid w:val="0049178B"/>
    <w:rsid w:val="00496636"/>
    <w:rsid w:val="004A38A1"/>
    <w:rsid w:val="004B0EC5"/>
    <w:rsid w:val="004B4CB2"/>
    <w:rsid w:val="004B4CDF"/>
    <w:rsid w:val="004C3582"/>
    <w:rsid w:val="004D632C"/>
    <w:rsid w:val="004E1C22"/>
    <w:rsid w:val="004E1E62"/>
    <w:rsid w:val="004E5EB7"/>
    <w:rsid w:val="004F2058"/>
    <w:rsid w:val="00517DAA"/>
    <w:rsid w:val="00520B6C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97570"/>
    <w:rsid w:val="005A1C86"/>
    <w:rsid w:val="005A36EB"/>
    <w:rsid w:val="005A5452"/>
    <w:rsid w:val="005A751D"/>
    <w:rsid w:val="005B0CD7"/>
    <w:rsid w:val="005B2554"/>
    <w:rsid w:val="005B5017"/>
    <w:rsid w:val="005D0609"/>
    <w:rsid w:val="005D6C9F"/>
    <w:rsid w:val="005D6E77"/>
    <w:rsid w:val="005E4EEE"/>
    <w:rsid w:val="005F57F3"/>
    <w:rsid w:val="005F592B"/>
    <w:rsid w:val="006027B2"/>
    <w:rsid w:val="0061281C"/>
    <w:rsid w:val="00622958"/>
    <w:rsid w:val="00623B30"/>
    <w:rsid w:val="0063171B"/>
    <w:rsid w:val="006516CB"/>
    <w:rsid w:val="00653A97"/>
    <w:rsid w:val="00656C2D"/>
    <w:rsid w:val="00660F2B"/>
    <w:rsid w:val="006634AF"/>
    <w:rsid w:val="00675AB9"/>
    <w:rsid w:val="00676C3A"/>
    <w:rsid w:val="00681FB5"/>
    <w:rsid w:val="006825EF"/>
    <w:rsid w:val="00683531"/>
    <w:rsid w:val="006841F1"/>
    <w:rsid w:val="00686132"/>
    <w:rsid w:val="006A166A"/>
    <w:rsid w:val="006A6045"/>
    <w:rsid w:val="006B1C5D"/>
    <w:rsid w:val="006C1336"/>
    <w:rsid w:val="006C524C"/>
    <w:rsid w:val="006C63AF"/>
    <w:rsid w:val="006D27D7"/>
    <w:rsid w:val="006D54DF"/>
    <w:rsid w:val="006E1426"/>
    <w:rsid w:val="006E528C"/>
    <w:rsid w:val="006E7877"/>
    <w:rsid w:val="006F00CA"/>
    <w:rsid w:val="006F0B24"/>
    <w:rsid w:val="006F7B59"/>
    <w:rsid w:val="00700CE4"/>
    <w:rsid w:val="00716154"/>
    <w:rsid w:val="00716F81"/>
    <w:rsid w:val="00725CD0"/>
    <w:rsid w:val="00733580"/>
    <w:rsid w:val="00741E9E"/>
    <w:rsid w:val="00742846"/>
    <w:rsid w:val="0077726F"/>
    <w:rsid w:val="00785DAF"/>
    <w:rsid w:val="00790D3C"/>
    <w:rsid w:val="00792FF3"/>
    <w:rsid w:val="007A0B73"/>
    <w:rsid w:val="007A26C8"/>
    <w:rsid w:val="007A6CC9"/>
    <w:rsid w:val="007B104E"/>
    <w:rsid w:val="007D24FE"/>
    <w:rsid w:val="007E5B9D"/>
    <w:rsid w:val="007E615A"/>
    <w:rsid w:val="00800176"/>
    <w:rsid w:val="00802BA6"/>
    <w:rsid w:val="00805F31"/>
    <w:rsid w:val="008339D3"/>
    <w:rsid w:val="00841E42"/>
    <w:rsid w:val="00855B5E"/>
    <w:rsid w:val="008572F6"/>
    <w:rsid w:val="00857A9A"/>
    <w:rsid w:val="008803FE"/>
    <w:rsid w:val="008831F2"/>
    <w:rsid w:val="00884BDB"/>
    <w:rsid w:val="00885A3B"/>
    <w:rsid w:val="00887F9B"/>
    <w:rsid w:val="008B75B6"/>
    <w:rsid w:val="008C0453"/>
    <w:rsid w:val="008C5D42"/>
    <w:rsid w:val="008C6EF9"/>
    <w:rsid w:val="008D0CDC"/>
    <w:rsid w:val="008D76C5"/>
    <w:rsid w:val="008E2B71"/>
    <w:rsid w:val="008E2D79"/>
    <w:rsid w:val="008E42DB"/>
    <w:rsid w:val="008F2B3C"/>
    <w:rsid w:val="00906997"/>
    <w:rsid w:val="00911258"/>
    <w:rsid w:val="0091163C"/>
    <w:rsid w:val="00922E6B"/>
    <w:rsid w:val="00923E36"/>
    <w:rsid w:val="00931EA3"/>
    <w:rsid w:val="009345F9"/>
    <w:rsid w:val="00946590"/>
    <w:rsid w:val="00947BCB"/>
    <w:rsid w:val="00951608"/>
    <w:rsid w:val="00965FF6"/>
    <w:rsid w:val="009672FC"/>
    <w:rsid w:val="00974D33"/>
    <w:rsid w:val="00982A1C"/>
    <w:rsid w:val="009A337C"/>
    <w:rsid w:val="009C50F4"/>
    <w:rsid w:val="009D118F"/>
    <w:rsid w:val="009D43CD"/>
    <w:rsid w:val="009E0DCD"/>
    <w:rsid w:val="00A10A7B"/>
    <w:rsid w:val="00A17951"/>
    <w:rsid w:val="00A17FD0"/>
    <w:rsid w:val="00A301A0"/>
    <w:rsid w:val="00A326E2"/>
    <w:rsid w:val="00A90BA7"/>
    <w:rsid w:val="00AA69FA"/>
    <w:rsid w:val="00AA7190"/>
    <w:rsid w:val="00AD46A9"/>
    <w:rsid w:val="00AD7479"/>
    <w:rsid w:val="00AE050A"/>
    <w:rsid w:val="00AF28A1"/>
    <w:rsid w:val="00AF3C08"/>
    <w:rsid w:val="00AF4B8C"/>
    <w:rsid w:val="00AF774D"/>
    <w:rsid w:val="00B1090E"/>
    <w:rsid w:val="00B111AF"/>
    <w:rsid w:val="00B1318C"/>
    <w:rsid w:val="00B2002B"/>
    <w:rsid w:val="00B21558"/>
    <w:rsid w:val="00B36312"/>
    <w:rsid w:val="00B713A9"/>
    <w:rsid w:val="00B8331A"/>
    <w:rsid w:val="00B84850"/>
    <w:rsid w:val="00B95B2E"/>
    <w:rsid w:val="00BB2492"/>
    <w:rsid w:val="00BB3A46"/>
    <w:rsid w:val="00BB5E3C"/>
    <w:rsid w:val="00BB7D41"/>
    <w:rsid w:val="00BC28ED"/>
    <w:rsid w:val="00BC7735"/>
    <w:rsid w:val="00BD4D3C"/>
    <w:rsid w:val="00BE1A74"/>
    <w:rsid w:val="00BF13A2"/>
    <w:rsid w:val="00BF1F5B"/>
    <w:rsid w:val="00BF335B"/>
    <w:rsid w:val="00BF5AE6"/>
    <w:rsid w:val="00C063DC"/>
    <w:rsid w:val="00C13500"/>
    <w:rsid w:val="00C1527D"/>
    <w:rsid w:val="00C15D9F"/>
    <w:rsid w:val="00C17C42"/>
    <w:rsid w:val="00C206FE"/>
    <w:rsid w:val="00C333D8"/>
    <w:rsid w:val="00C4141B"/>
    <w:rsid w:val="00C41C54"/>
    <w:rsid w:val="00C62C0D"/>
    <w:rsid w:val="00C70EDB"/>
    <w:rsid w:val="00C80D41"/>
    <w:rsid w:val="00C86683"/>
    <w:rsid w:val="00C91300"/>
    <w:rsid w:val="00C953F9"/>
    <w:rsid w:val="00CB0CE3"/>
    <w:rsid w:val="00CB5045"/>
    <w:rsid w:val="00CB66AC"/>
    <w:rsid w:val="00CB709A"/>
    <w:rsid w:val="00CC3786"/>
    <w:rsid w:val="00CD0EFA"/>
    <w:rsid w:val="00CD4D50"/>
    <w:rsid w:val="00CF3BD1"/>
    <w:rsid w:val="00D01EE0"/>
    <w:rsid w:val="00D110EE"/>
    <w:rsid w:val="00D135F5"/>
    <w:rsid w:val="00D15755"/>
    <w:rsid w:val="00D21244"/>
    <w:rsid w:val="00D31D0F"/>
    <w:rsid w:val="00D374B8"/>
    <w:rsid w:val="00D44D3F"/>
    <w:rsid w:val="00D45BB6"/>
    <w:rsid w:val="00D47563"/>
    <w:rsid w:val="00D60288"/>
    <w:rsid w:val="00D706E2"/>
    <w:rsid w:val="00D74EC4"/>
    <w:rsid w:val="00D77272"/>
    <w:rsid w:val="00DA061B"/>
    <w:rsid w:val="00DA2F7C"/>
    <w:rsid w:val="00DA54D9"/>
    <w:rsid w:val="00DB0BD6"/>
    <w:rsid w:val="00DB3FDF"/>
    <w:rsid w:val="00DB64F3"/>
    <w:rsid w:val="00DB6B55"/>
    <w:rsid w:val="00DB757C"/>
    <w:rsid w:val="00DC0F10"/>
    <w:rsid w:val="00DF0A38"/>
    <w:rsid w:val="00E003B1"/>
    <w:rsid w:val="00E0269B"/>
    <w:rsid w:val="00E135A4"/>
    <w:rsid w:val="00E15ABA"/>
    <w:rsid w:val="00E15ADF"/>
    <w:rsid w:val="00E16351"/>
    <w:rsid w:val="00E20A9C"/>
    <w:rsid w:val="00E404C0"/>
    <w:rsid w:val="00E4648C"/>
    <w:rsid w:val="00E46A4A"/>
    <w:rsid w:val="00E53271"/>
    <w:rsid w:val="00E63E58"/>
    <w:rsid w:val="00E67E92"/>
    <w:rsid w:val="00E74D9F"/>
    <w:rsid w:val="00EA4132"/>
    <w:rsid w:val="00EB43E7"/>
    <w:rsid w:val="00EB4603"/>
    <w:rsid w:val="00EB50A7"/>
    <w:rsid w:val="00EB6CA8"/>
    <w:rsid w:val="00EC7AB4"/>
    <w:rsid w:val="00ED7704"/>
    <w:rsid w:val="00EE6D39"/>
    <w:rsid w:val="00EF4C16"/>
    <w:rsid w:val="00F125C7"/>
    <w:rsid w:val="00F17A77"/>
    <w:rsid w:val="00F20FD6"/>
    <w:rsid w:val="00F34695"/>
    <w:rsid w:val="00F47AE0"/>
    <w:rsid w:val="00F647C1"/>
    <w:rsid w:val="00F713C0"/>
    <w:rsid w:val="00F73DFB"/>
    <w:rsid w:val="00F80F4B"/>
    <w:rsid w:val="00F84C84"/>
    <w:rsid w:val="00F8614C"/>
    <w:rsid w:val="00F901A0"/>
    <w:rsid w:val="00F910E9"/>
    <w:rsid w:val="00FA1366"/>
    <w:rsid w:val="00FA4034"/>
    <w:rsid w:val="00FA4A29"/>
    <w:rsid w:val="00FC4469"/>
    <w:rsid w:val="00FD0B5F"/>
    <w:rsid w:val="00FD37D2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E07AD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paragraph" w:customStyle="1" w:styleId="TableHeader">
    <w:name w:val="TableHeader"/>
    <w:basedOn w:val="Normal"/>
    <w:rsid w:val="00386AA9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386AA9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D3879-9D67-4038-922D-4573E3088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12</TotalTime>
  <Pages>13</Pages>
  <Words>2301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14700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</cp:revision>
  <cp:lastPrinted>2001-03-15T17:26:00Z</cp:lastPrinted>
  <dcterms:created xsi:type="dcterms:W3CDTF">2016-04-01T14:42:00Z</dcterms:created>
  <dcterms:modified xsi:type="dcterms:W3CDTF">2016-04-01T14:58:00Z</dcterms:modified>
</cp:coreProperties>
</file>