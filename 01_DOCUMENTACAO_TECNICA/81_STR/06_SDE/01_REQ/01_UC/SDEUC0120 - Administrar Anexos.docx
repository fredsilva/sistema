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E8748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8748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8748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8748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E87487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E87487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E87487">
        <w:rPr>
          <w:snapToGrid/>
          <w:color w:val="1F497D"/>
          <w:sz w:val="28"/>
          <w:szCs w:val="28"/>
          <w:lang w:val="pt-BR" w:eastAsia="ja-JP"/>
        </w:rPr>
        <w:t>Centro Interamericano de Administrações</w:t>
      </w:r>
      <w:r w:rsidR="00E87487" w:rsidRPr="00E87487">
        <w:rPr>
          <w:snapToGrid/>
          <w:color w:val="1F497D"/>
          <w:sz w:val="28"/>
          <w:szCs w:val="28"/>
          <w:lang w:val="pt-BR" w:eastAsia="ja-JP"/>
        </w:rPr>
        <w:t xml:space="preserve"> </w:t>
      </w:r>
      <w:r w:rsidRPr="00E87487">
        <w:rPr>
          <w:snapToGrid/>
          <w:color w:val="1F497D"/>
          <w:sz w:val="28"/>
          <w:szCs w:val="28"/>
          <w:lang w:val="pt-BR" w:eastAsia="ja-JP"/>
        </w:rPr>
        <w:t>Tributárias</w:t>
      </w:r>
      <w:r w:rsidRPr="00E87487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E8748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8748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8748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87487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E8748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E87487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E87487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E8748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B261A" w:rsidRPr="00E87487">
        <w:rPr>
          <w:b/>
          <w:iCs/>
          <w:snapToGrid/>
          <w:spacing w:val="15"/>
          <w:sz w:val="28"/>
          <w:szCs w:val="28"/>
          <w:lang w:val="pt-BR" w:eastAsia="ja-JP"/>
        </w:rPr>
        <w:t>Servi</w:t>
      </w:r>
      <w:r w:rsidR="00E87487" w:rsidRPr="00E87487">
        <w:rPr>
          <w:b/>
          <w:iCs/>
          <w:snapToGrid/>
          <w:spacing w:val="15"/>
          <w:sz w:val="28"/>
          <w:szCs w:val="28"/>
          <w:lang w:val="pt-BR" w:eastAsia="ja-JP"/>
        </w:rPr>
        <w:t>ço</w:t>
      </w:r>
      <w:r w:rsidR="00BC4A96" w:rsidRPr="00E87487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de Documentos </w:t>
      </w:r>
    </w:p>
    <w:p w:rsidR="00017DDD" w:rsidRPr="00E87487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E8748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C4A96" w:rsidRPr="00E87487">
        <w:rPr>
          <w:b/>
          <w:iCs/>
          <w:snapToGrid/>
          <w:spacing w:val="15"/>
          <w:sz w:val="28"/>
          <w:szCs w:val="28"/>
          <w:lang w:val="pt-BR" w:eastAsia="ja-JP"/>
        </w:rPr>
        <w:t>SDE</w:t>
      </w:r>
    </w:p>
    <w:p w:rsidR="00A12F96" w:rsidRPr="00E87487" w:rsidRDefault="00A12F96" w:rsidP="00A12F96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E8748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EB261A" w:rsidRPr="00E87487">
        <w:rPr>
          <w:b/>
          <w:iCs/>
          <w:spacing w:val="15"/>
          <w:sz w:val="28"/>
          <w:szCs w:val="28"/>
          <w:lang w:val="pt-BR" w:eastAsia="ja-JP"/>
        </w:rPr>
        <w:t>Servi</w:t>
      </w:r>
      <w:r w:rsidR="00E87487" w:rsidRPr="00E87487">
        <w:rPr>
          <w:b/>
          <w:iCs/>
          <w:spacing w:val="15"/>
          <w:sz w:val="28"/>
          <w:szCs w:val="28"/>
          <w:lang w:val="pt-BR" w:eastAsia="ja-JP"/>
        </w:rPr>
        <w:t>ço</w:t>
      </w:r>
      <w:r w:rsidR="00573A61">
        <w:rPr>
          <w:b/>
          <w:iCs/>
          <w:spacing w:val="15"/>
          <w:sz w:val="28"/>
          <w:szCs w:val="28"/>
          <w:lang w:val="pt-BR" w:eastAsia="ja-JP"/>
        </w:rPr>
        <w:t xml:space="preserve"> </w:t>
      </w:r>
      <w:r w:rsidR="00BC4A96" w:rsidRPr="00E87487">
        <w:rPr>
          <w:b/>
          <w:iCs/>
          <w:spacing w:val="15"/>
          <w:sz w:val="28"/>
          <w:szCs w:val="28"/>
          <w:lang w:val="pt-BR" w:eastAsia="ja-JP"/>
        </w:rPr>
        <w:t xml:space="preserve">de Documentos </w:t>
      </w:r>
      <w:bookmarkStart w:id="0" w:name="_GoBack"/>
      <w:bookmarkEnd w:id="0"/>
    </w:p>
    <w:p w:rsidR="001F108F" w:rsidRPr="00E87487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color w:val="FF0000"/>
          <w:szCs w:val="24"/>
          <w:lang w:val="pt-BR" w:eastAsia="ja-JP"/>
        </w:rPr>
      </w:pPr>
      <w:r w:rsidRPr="00E8748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E8748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E87487" w:rsidRPr="00E8748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B5913" w:rsidRPr="00E87487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573A61">
        <w:rPr>
          <w:rFonts w:eastAsia="ヒラギノ角ゴ Pro W3"/>
          <w:b/>
          <w:bCs/>
          <w:iCs/>
          <w:snapToGrid/>
          <w:szCs w:val="24"/>
          <w:lang w:val="pt-BR" w:eastAsia="ja-JP"/>
        </w:rPr>
        <w:t>DE</w:t>
      </w:r>
      <w:r w:rsidR="008B5913" w:rsidRPr="00E87487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E94D4F" w:rsidRPr="00E87487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034BD7" w:rsidRPr="00E87487">
        <w:rPr>
          <w:rFonts w:eastAsia="ヒラギノ角ゴ Pro W3"/>
          <w:b/>
          <w:bCs/>
          <w:iCs/>
          <w:snapToGrid/>
          <w:szCs w:val="24"/>
          <w:lang w:val="pt-BR" w:eastAsia="ja-JP"/>
        </w:rPr>
        <w:t>1</w:t>
      </w:r>
      <w:r w:rsidR="000B43CF" w:rsidRPr="00E87487">
        <w:rPr>
          <w:rFonts w:eastAsia="ヒラギノ角ゴ Pro W3"/>
          <w:b/>
          <w:bCs/>
          <w:iCs/>
          <w:snapToGrid/>
          <w:szCs w:val="24"/>
          <w:lang w:val="pt-BR" w:eastAsia="ja-JP"/>
        </w:rPr>
        <w:t>2</w:t>
      </w:r>
      <w:r w:rsidR="00537714" w:rsidRPr="00E87487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573A61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 </w:t>
      </w:r>
      <w:r w:rsidR="00034BD7" w:rsidRPr="00E87487">
        <w:rPr>
          <w:rFonts w:eastAsia="ヒラギノ角ゴ Pro W3"/>
          <w:b/>
          <w:bCs/>
          <w:iCs/>
          <w:snapToGrid/>
          <w:szCs w:val="24"/>
          <w:lang w:val="pt-BR" w:eastAsia="ja-JP"/>
        </w:rPr>
        <w:t>Administrar Anexos</w:t>
      </w:r>
    </w:p>
    <w:p w:rsidR="00017DDD" w:rsidRPr="00E87487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E87487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E87487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E87487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E8748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E87487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8748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8748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8748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8748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8748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87487" w:rsidRDefault="00E87487" w:rsidP="00A12F96">
      <w:pPr>
        <w:widowControl/>
        <w:autoSpaceDE/>
        <w:autoSpaceDN/>
        <w:spacing w:before="240" w:after="240"/>
        <w:ind w:left="720"/>
        <w:jc w:val="center"/>
        <w:rPr>
          <w:b/>
          <w:snapToGrid/>
          <w:color w:val="1F4E79" w:themeColor="accent1" w:themeShade="80"/>
          <w:szCs w:val="24"/>
          <w:lang w:val="pt-BR" w:eastAsia="ja-JP"/>
        </w:rPr>
      </w:pPr>
      <w:r w:rsidRPr="00E87487">
        <w:rPr>
          <w:b/>
          <w:snapToGrid/>
          <w:color w:val="1F4E79" w:themeColor="accent1" w:themeShade="80"/>
          <w:szCs w:val="24"/>
          <w:lang w:val="pt-BR" w:eastAsia="ja-JP"/>
        </w:rPr>
        <w:t>Setembro/2016</w:t>
      </w:r>
    </w:p>
    <w:p w:rsidR="001F108F" w:rsidRPr="00E87487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E87487" w:rsidRDefault="001F108F" w:rsidP="00F414DF">
      <w:pPr>
        <w:widowControl/>
        <w:autoSpaceDE/>
        <w:autoSpaceDN/>
        <w:jc w:val="both"/>
        <w:rPr>
          <w:lang w:val="pt-BR"/>
        </w:rPr>
      </w:pPr>
      <w:r w:rsidRPr="00E87487">
        <w:rPr>
          <w:snapToGrid/>
          <w:sz w:val="22"/>
          <w:szCs w:val="22"/>
          <w:lang w:val="pt-BR" w:eastAsia="ja-JP"/>
        </w:rPr>
        <w:br w:type="page"/>
      </w:r>
    </w:p>
    <w:p w:rsidR="0063171B" w:rsidRPr="00E87487" w:rsidRDefault="0063171B" w:rsidP="00A12F96">
      <w:pPr>
        <w:pStyle w:val="Ttulo"/>
        <w:rPr>
          <w:lang w:val="pt-BR"/>
        </w:rPr>
      </w:pPr>
      <w:r w:rsidRPr="00E87487">
        <w:rPr>
          <w:lang w:val="pt-BR"/>
        </w:rPr>
        <w:lastRenderedPageBreak/>
        <w:t>Histórico d</w:t>
      </w:r>
      <w:r w:rsidR="001F108F" w:rsidRPr="00E87487">
        <w:rPr>
          <w:lang w:val="pt-BR"/>
        </w:rPr>
        <w:t>e</w:t>
      </w:r>
      <w:r w:rsidR="00E87487" w:rsidRPr="00E87487">
        <w:rPr>
          <w:lang w:val="pt-BR"/>
        </w:rPr>
        <w:t xml:space="preserve"> </w:t>
      </w:r>
      <w:r w:rsidR="0041232C" w:rsidRPr="00E87487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E8748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E87487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E87487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E87487">
              <w:rPr>
                <w:b/>
                <w:lang w:val="pt-BR"/>
              </w:rPr>
              <w:t>Autor</w:t>
            </w:r>
          </w:p>
        </w:tc>
      </w:tr>
      <w:tr w:rsidR="0045775B" w:rsidRPr="00E8748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E87487" w:rsidP="00BC4A96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E87487">
              <w:rPr>
                <w:color w:val="000000"/>
                <w:lang w:val="pt-BR"/>
              </w:rPr>
              <w:t>15</w:t>
            </w:r>
            <w:r w:rsidR="00A12F96" w:rsidRPr="00E87487">
              <w:rPr>
                <w:color w:val="000000"/>
                <w:lang w:val="pt-BR"/>
              </w:rPr>
              <w:t>/</w:t>
            </w:r>
            <w:r w:rsidRPr="00E87487">
              <w:rPr>
                <w:color w:val="000000"/>
                <w:lang w:val="pt-BR"/>
              </w:rPr>
              <w:t>09</w:t>
            </w:r>
            <w:r w:rsidR="00A12F96" w:rsidRPr="00E87487">
              <w:rPr>
                <w:color w:val="000000"/>
                <w:lang w:val="pt-BR"/>
              </w:rPr>
              <w:t>/2</w:t>
            </w:r>
            <w:r w:rsidR="00BC4A96" w:rsidRPr="00E87487">
              <w:rPr>
                <w:color w:val="000000"/>
                <w:lang w:val="pt-BR"/>
              </w:rPr>
              <w:t>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A12F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E87487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BC4A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E87487">
              <w:rPr>
                <w:color w:val="000000"/>
                <w:lang w:val="pt-BR"/>
              </w:rPr>
              <w:t>S Reyes</w:t>
            </w:r>
          </w:p>
        </w:tc>
      </w:tr>
      <w:tr w:rsidR="001F108F" w:rsidRPr="00E8748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E8748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1F108F" w:rsidP="0077621D">
            <w:pPr>
              <w:pStyle w:val="Recuonormal"/>
              <w:ind w:left="34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E8748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8748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:rsidR="0063171B" w:rsidRPr="00E87487" w:rsidRDefault="0063171B" w:rsidP="00F414DF">
      <w:pPr>
        <w:jc w:val="both"/>
        <w:rPr>
          <w:lang w:val="pt-BR"/>
        </w:rPr>
      </w:pPr>
    </w:p>
    <w:p w:rsidR="00A12F96" w:rsidRPr="00E87487" w:rsidRDefault="00A12F96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E87487">
        <w:rPr>
          <w:lang w:val="pt-BR"/>
        </w:rPr>
        <w:br w:type="page"/>
      </w:r>
    </w:p>
    <w:p w:rsidR="00A12F96" w:rsidRPr="00E87487" w:rsidRDefault="00A12F96" w:rsidP="00A12F96">
      <w:pPr>
        <w:pStyle w:val="Ttulo"/>
        <w:tabs>
          <w:tab w:val="left" w:pos="3000"/>
          <w:tab w:val="center" w:pos="4592"/>
        </w:tabs>
        <w:jc w:val="left"/>
        <w:rPr>
          <w:lang w:val="pt-BR"/>
        </w:rPr>
      </w:pPr>
      <w:r w:rsidRPr="00E87487">
        <w:rPr>
          <w:lang w:val="pt-BR"/>
        </w:rPr>
        <w:lastRenderedPageBreak/>
        <w:tab/>
      </w:r>
      <w:r w:rsidRPr="00E87487">
        <w:rPr>
          <w:lang w:val="pt-BR"/>
        </w:rPr>
        <w:tab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C3B33" w:rsidRPr="00E87487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87487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E87487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87487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E87487">
              <w:rPr>
                <w:b/>
                <w:lang w:val="pt-BR"/>
              </w:rPr>
              <w:t>Descrição</w:t>
            </w:r>
          </w:p>
        </w:tc>
      </w:tr>
      <w:tr w:rsidR="00AC3B33" w:rsidRPr="00573A61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87487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E87487">
              <w:rPr>
                <w:color w:val="000000"/>
                <w:lang w:val="pt-BR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87487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E87487">
              <w:rPr>
                <w:color w:val="000000"/>
                <w:lang w:val="pt-BR"/>
              </w:rPr>
              <w:t>Serviço de acesso</w:t>
            </w:r>
            <w:r w:rsidR="00E87487" w:rsidRPr="00E87487">
              <w:rPr>
                <w:color w:val="000000"/>
                <w:lang w:val="pt-BR"/>
              </w:rPr>
              <w:t xml:space="preserve"> </w:t>
            </w:r>
            <w:r w:rsidRPr="00E87487">
              <w:rPr>
                <w:color w:val="000000"/>
                <w:lang w:val="pt-BR"/>
              </w:rPr>
              <w:t>aos dados do CPF da SRFB</w:t>
            </w:r>
          </w:p>
        </w:tc>
      </w:tr>
      <w:tr w:rsidR="00AC3B33" w:rsidRPr="00573A61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87487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E87487"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87487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E87487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AC3B33" w:rsidRPr="00573A61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87487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E87487">
              <w:rPr>
                <w:color w:val="000000"/>
                <w:lang w:val="pt-BR"/>
              </w:rPr>
              <w:t>SERPRO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87487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E87487"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AC3B33" w:rsidRPr="00573A61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87487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E87487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87487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E87487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AC3B33" w:rsidRPr="00E87487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87487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E87487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87487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E87487">
              <w:rPr>
                <w:color w:val="000000"/>
                <w:lang w:val="pt-BR"/>
              </w:rPr>
              <w:t>Web Service</w:t>
            </w:r>
          </w:p>
        </w:tc>
      </w:tr>
    </w:tbl>
    <w:p w:rsidR="0063171B" w:rsidRPr="00E87487" w:rsidRDefault="0063171B" w:rsidP="00F414DF">
      <w:pPr>
        <w:pStyle w:val="Ttulo"/>
        <w:jc w:val="both"/>
        <w:rPr>
          <w:lang w:val="pt-BR"/>
        </w:rPr>
      </w:pPr>
      <w:r w:rsidRPr="00E87487">
        <w:rPr>
          <w:lang w:val="pt-BR"/>
        </w:rPr>
        <w:br w:type="page"/>
      </w:r>
      <w:r w:rsidRPr="00E87487">
        <w:rPr>
          <w:lang w:val="pt-BR"/>
        </w:rPr>
        <w:lastRenderedPageBreak/>
        <w:t>Índice</w:t>
      </w:r>
    </w:p>
    <w:p w:rsidR="00573A61" w:rsidRDefault="00B01AA8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E87487">
        <w:rPr>
          <w:lang w:val="pt-BR"/>
        </w:rPr>
        <w:fldChar w:fldCharType="begin"/>
      </w:r>
      <w:r w:rsidR="00D31D0F" w:rsidRPr="00E87487">
        <w:rPr>
          <w:lang w:val="pt-BR"/>
        </w:rPr>
        <w:instrText xml:space="preserve"> TOC \o "1-3" \h \z \u </w:instrText>
      </w:r>
      <w:r w:rsidRPr="00E87487">
        <w:rPr>
          <w:lang w:val="pt-BR"/>
        </w:rPr>
        <w:fldChar w:fldCharType="separate"/>
      </w:r>
      <w:hyperlink w:anchor="_Toc462665994" w:history="1">
        <w:r w:rsidR="00573A61" w:rsidRPr="00484C3F">
          <w:rPr>
            <w:rStyle w:val="Hyperlink"/>
            <w:noProof/>
            <w:lang w:val="pt-BR"/>
          </w:rPr>
          <w:t>1.</w:t>
        </w:r>
        <w:r w:rsidR="00573A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573A61" w:rsidRPr="00484C3F">
          <w:rPr>
            <w:rStyle w:val="Hyperlink"/>
            <w:noProof/>
            <w:lang w:val="pt-BR"/>
          </w:rPr>
          <w:t>SDEUC0120 - Administrar Anexos</w:t>
        </w:r>
        <w:r w:rsidR="00573A61">
          <w:rPr>
            <w:noProof/>
            <w:webHidden/>
          </w:rPr>
          <w:tab/>
        </w:r>
        <w:r w:rsidR="00573A61">
          <w:rPr>
            <w:noProof/>
            <w:webHidden/>
          </w:rPr>
          <w:fldChar w:fldCharType="begin"/>
        </w:r>
        <w:r w:rsidR="00573A61">
          <w:rPr>
            <w:noProof/>
            <w:webHidden/>
          </w:rPr>
          <w:instrText xml:space="preserve"> PAGEREF _Toc462665994 \h </w:instrText>
        </w:r>
        <w:r w:rsidR="00573A61">
          <w:rPr>
            <w:noProof/>
            <w:webHidden/>
          </w:rPr>
        </w:r>
        <w:r w:rsidR="00573A61">
          <w:rPr>
            <w:noProof/>
            <w:webHidden/>
          </w:rPr>
          <w:fldChar w:fldCharType="separate"/>
        </w:r>
        <w:r w:rsidR="00573A61">
          <w:rPr>
            <w:noProof/>
            <w:webHidden/>
          </w:rPr>
          <w:t>5</w:t>
        </w:r>
        <w:r w:rsidR="00573A61">
          <w:rPr>
            <w:noProof/>
            <w:webHidden/>
          </w:rPr>
          <w:fldChar w:fldCharType="end"/>
        </w:r>
      </w:hyperlink>
    </w:p>
    <w:p w:rsidR="00573A61" w:rsidRDefault="00573A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995" w:history="1">
        <w:r w:rsidRPr="00484C3F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484C3F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3A61" w:rsidRDefault="00573A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996" w:history="1">
        <w:r w:rsidRPr="00484C3F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484C3F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3A61" w:rsidRDefault="00573A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997" w:history="1">
        <w:r w:rsidRPr="00484C3F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484C3F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3A61" w:rsidRDefault="00573A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998" w:history="1">
        <w:r w:rsidRPr="00484C3F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484C3F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3A61" w:rsidRDefault="00573A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999" w:history="1">
        <w:r w:rsidRPr="00484C3F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484C3F">
          <w:rPr>
            <w:rStyle w:val="Hyperlink"/>
            <w:noProof/>
            <w:lang w:val="pt-BR"/>
          </w:rPr>
          <w:t>FluxoPrincipal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3A61" w:rsidRDefault="00573A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00" w:history="1">
        <w:r w:rsidRPr="00484C3F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484C3F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3A61" w:rsidRDefault="00573A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01" w:history="1">
        <w:r w:rsidRPr="00484C3F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484C3F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3A61" w:rsidRDefault="00573A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02" w:history="1">
        <w:r w:rsidRPr="00484C3F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484C3F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3A61" w:rsidRDefault="00573A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03" w:history="1">
        <w:r w:rsidRPr="00484C3F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484C3F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3A61" w:rsidRDefault="00573A6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04" w:history="1">
        <w:r w:rsidRPr="00484C3F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484C3F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71B" w:rsidRPr="00E87487" w:rsidRDefault="00B01AA8" w:rsidP="00F414DF">
      <w:pPr>
        <w:pStyle w:val="Ttulo"/>
        <w:jc w:val="both"/>
        <w:rPr>
          <w:lang w:val="pt-BR"/>
        </w:rPr>
      </w:pPr>
      <w:r w:rsidRPr="00E87487">
        <w:rPr>
          <w:lang w:val="pt-BR"/>
        </w:rPr>
        <w:fldChar w:fldCharType="end"/>
      </w:r>
      <w:r w:rsidR="0063171B" w:rsidRPr="00E87487">
        <w:rPr>
          <w:lang w:val="pt-BR"/>
        </w:rPr>
        <w:br w:type="page"/>
      </w:r>
      <w:r w:rsidRPr="00E87487">
        <w:rPr>
          <w:lang w:val="pt-BR"/>
        </w:rPr>
        <w:lastRenderedPageBreak/>
        <w:fldChar w:fldCharType="begin"/>
      </w:r>
      <w:r w:rsidR="00787109" w:rsidRPr="00E87487">
        <w:rPr>
          <w:lang w:val="pt-BR"/>
        </w:rPr>
        <w:instrText xml:space="preserve"> TITLE  \* MERGEFORMAT </w:instrText>
      </w:r>
      <w:r w:rsidRPr="00E87487">
        <w:rPr>
          <w:lang w:val="pt-BR"/>
        </w:rPr>
        <w:fldChar w:fldCharType="separate"/>
      </w:r>
      <w:r w:rsidR="002D580C" w:rsidRPr="00E87487">
        <w:rPr>
          <w:lang w:val="pt-BR"/>
        </w:rPr>
        <w:t>Especificação de Caso de Uso</w:t>
      </w:r>
      <w:r w:rsidRPr="00E87487">
        <w:rPr>
          <w:lang w:val="pt-BR"/>
        </w:rPr>
        <w:fldChar w:fldCharType="end"/>
      </w:r>
    </w:p>
    <w:p w:rsidR="0063171B" w:rsidRPr="00E87487" w:rsidRDefault="005003C3" w:rsidP="005003C3">
      <w:pPr>
        <w:pStyle w:val="Ttulo1"/>
        <w:rPr>
          <w:lang w:val="pt-BR"/>
        </w:rPr>
      </w:pPr>
      <w:r w:rsidRPr="00E87487">
        <w:rPr>
          <w:lang w:val="pt-BR"/>
        </w:rPr>
        <w:tab/>
      </w:r>
      <w:bookmarkStart w:id="1" w:name="_Toc462665994"/>
      <w:r w:rsidR="00DB723B" w:rsidRPr="00E87487">
        <w:rPr>
          <w:lang w:val="pt-BR"/>
        </w:rPr>
        <w:t>S</w:t>
      </w:r>
      <w:r w:rsidR="00573A61">
        <w:rPr>
          <w:lang w:val="pt-BR"/>
        </w:rPr>
        <w:t>DE</w:t>
      </w:r>
      <w:r w:rsidR="00DB723B" w:rsidRPr="00E87487">
        <w:rPr>
          <w:lang w:val="pt-BR"/>
        </w:rPr>
        <w:t>UC</w:t>
      </w:r>
      <w:r w:rsidR="00B3143B" w:rsidRPr="00E87487">
        <w:rPr>
          <w:lang w:val="pt-BR"/>
        </w:rPr>
        <w:t>0</w:t>
      </w:r>
      <w:r w:rsidR="00537714" w:rsidRPr="00E87487">
        <w:rPr>
          <w:lang w:val="pt-BR"/>
        </w:rPr>
        <w:t>1</w:t>
      </w:r>
      <w:r w:rsidR="000B43CF" w:rsidRPr="00E87487">
        <w:rPr>
          <w:lang w:val="pt-BR"/>
        </w:rPr>
        <w:t>2</w:t>
      </w:r>
      <w:r w:rsidR="00537714" w:rsidRPr="00E87487">
        <w:rPr>
          <w:lang w:val="pt-BR"/>
        </w:rPr>
        <w:t>0</w:t>
      </w:r>
      <w:r w:rsidR="00573A61">
        <w:rPr>
          <w:lang w:val="pt-BR"/>
        </w:rPr>
        <w:t xml:space="preserve"> - </w:t>
      </w:r>
      <w:r w:rsidR="00034BD7" w:rsidRPr="00E87487">
        <w:rPr>
          <w:lang w:val="pt-BR"/>
        </w:rPr>
        <w:t>Administrar Anexos</w:t>
      </w:r>
      <w:bookmarkEnd w:id="1"/>
    </w:p>
    <w:p w:rsidR="001C6CF5" w:rsidRPr="00E87487" w:rsidRDefault="001C6CF5" w:rsidP="00F414DF">
      <w:pPr>
        <w:pStyle w:val="Ttulo2"/>
        <w:jc w:val="both"/>
        <w:rPr>
          <w:lang w:val="pt-BR"/>
        </w:rPr>
      </w:pPr>
      <w:bookmarkStart w:id="2" w:name="_Toc408584579"/>
      <w:bookmarkStart w:id="3" w:name="_Toc462665995"/>
      <w:r w:rsidRPr="00E87487">
        <w:rPr>
          <w:lang w:val="pt-BR"/>
        </w:rPr>
        <w:t>Descrição</w:t>
      </w:r>
      <w:bookmarkEnd w:id="2"/>
      <w:bookmarkEnd w:id="3"/>
    </w:p>
    <w:p w:rsidR="00B3143B" w:rsidRPr="00E87487" w:rsidRDefault="00034BD7" w:rsidP="00AD7EA8">
      <w:pPr>
        <w:jc w:val="both"/>
        <w:rPr>
          <w:lang w:val="pt-BR" w:eastAsia="es-PA"/>
        </w:rPr>
      </w:pPr>
      <w:r w:rsidRPr="00E87487">
        <w:rPr>
          <w:lang w:val="pt-BR"/>
        </w:rPr>
        <w:t xml:space="preserve">Permite </w:t>
      </w:r>
      <w:r w:rsidR="00E87487" w:rsidRPr="00E87487">
        <w:rPr>
          <w:lang w:val="pt-BR"/>
        </w:rPr>
        <w:t>adicionar</w:t>
      </w:r>
      <w:r w:rsidRPr="00E87487">
        <w:rPr>
          <w:lang w:val="pt-BR"/>
        </w:rPr>
        <w:t xml:space="preserve"> o</w:t>
      </w:r>
      <w:r w:rsidR="00E87487" w:rsidRPr="00E87487">
        <w:rPr>
          <w:lang w:val="pt-BR"/>
        </w:rPr>
        <w:t>u</w:t>
      </w:r>
      <w:r w:rsidRPr="00E87487">
        <w:rPr>
          <w:lang w:val="pt-BR"/>
        </w:rPr>
        <w:t xml:space="preserve"> eliminar anexos de ar</w:t>
      </w:r>
      <w:r w:rsidR="00E87487" w:rsidRPr="00E87487">
        <w:rPr>
          <w:lang w:val="pt-BR"/>
        </w:rPr>
        <w:t>quivos</w:t>
      </w:r>
      <w:r w:rsidRPr="00E87487">
        <w:rPr>
          <w:lang w:val="pt-BR"/>
        </w:rPr>
        <w:t xml:space="preserve"> de tipos permitidos como imagens o</w:t>
      </w:r>
      <w:r w:rsidR="00E87487" w:rsidRPr="00E87487">
        <w:rPr>
          <w:lang w:val="pt-BR"/>
        </w:rPr>
        <w:t>u</w:t>
      </w:r>
      <w:r w:rsidRPr="00E87487">
        <w:rPr>
          <w:lang w:val="pt-BR"/>
        </w:rPr>
        <w:t xml:space="preserve"> documentos de </w:t>
      </w:r>
      <w:r w:rsidR="00E87487" w:rsidRPr="00E87487">
        <w:rPr>
          <w:lang w:val="pt-BR"/>
        </w:rPr>
        <w:t>automação de escritório</w:t>
      </w:r>
      <w:r w:rsidR="003564FC" w:rsidRPr="00E87487">
        <w:rPr>
          <w:lang w:val="pt-BR"/>
        </w:rPr>
        <w:t>.</w:t>
      </w:r>
    </w:p>
    <w:p w:rsidR="001C6CF5" w:rsidRPr="00E87487" w:rsidRDefault="001C6CF5" w:rsidP="00F414DF">
      <w:pPr>
        <w:pStyle w:val="Ttulo2"/>
        <w:jc w:val="both"/>
        <w:rPr>
          <w:lang w:val="pt-BR"/>
        </w:rPr>
      </w:pPr>
      <w:bookmarkStart w:id="4" w:name="_Toc408584580"/>
      <w:bookmarkStart w:id="5" w:name="_Toc462665996"/>
      <w:r w:rsidRPr="00E87487">
        <w:rPr>
          <w:lang w:val="pt-BR"/>
        </w:rPr>
        <w:t>Atores Envolvidos</w:t>
      </w:r>
      <w:bookmarkEnd w:id="4"/>
      <w:bookmarkEnd w:id="5"/>
    </w:p>
    <w:p w:rsidR="00E67E92" w:rsidRPr="00E87487" w:rsidRDefault="00E87487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E87487">
        <w:rPr>
          <w:lang w:val="pt-BR"/>
        </w:rPr>
        <w:t>Usuário</w:t>
      </w:r>
      <w:r w:rsidR="00034BD7" w:rsidRPr="00E87487">
        <w:rPr>
          <w:lang w:val="pt-BR"/>
        </w:rPr>
        <w:t xml:space="preserve"> documentos</w:t>
      </w:r>
    </w:p>
    <w:p w:rsidR="00496636" w:rsidRPr="00E87487" w:rsidRDefault="00496636" w:rsidP="00F414DF">
      <w:pPr>
        <w:pStyle w:val="Ttulo2"/>
        <w:jc w:val="both"/>
        <w:rPr>
          <w:lang w:val="pt-BR"/>
        </w:rPr>
      </w:pPr>
      <w:bookmarkStart w:id="6" w:name="_Toc408584581"/>
      <w:bookmarkStart w:id="7" w:name="_Toc462665997"/>
      <w:r w:rsidRPr="00E87487">
        <w:rPr>
          <w:lang w:val="pt-BR"/>
        </w:rPr>
        <w:t>Diagrama</w:t>
      </w:r>
      <w:bookmarkEnd w:id="6"/>
      <w:bookmarkEnd w:id="7"/>
    </w:p>
    <w:p w:rsidR="00571D04" w:rsidRPr="00E87487" w:rsidRDefault="00EA1A35" w:rsidP="00F414DF">
      <w:pPr>
        <w:jc w:val="both"/>
        <w:rPr>
          <w:lang w:val="pt-BR"/>
        </w:rPr>
      </w:pPr>
      <w:r w:rsidRPr="00E87487">
        <w:rPr>
          <w:lang w:val="pt-BR" w:eastAsia="es-PA"/>
        </w:rPr>
        <w:t xml:space="preserve">Ver documento </w:t>
      </w:r>
      <w:r w:rsidR="00E87487" w:rsidRPr="00E87487">
        <w:rPr>
          <w:lang w:val="pt-BR" w:eastAsia="es-PA"/>
        </w:rPr>
        <w:t>especificações</w:t>
      </w:r>
      <w:r w:rsidRPr="00E87487">
        <w:rPr>
          <w:lang w:val="pt-BR" w:eastAsia="es-PA"/>
        </w:rPr>
        <w:t xml:space="preserve"> ge</w:t>
      </w:r>
      <w:r w:rsidR="00E87487">
        <w:rPr>
          <w:lang w:val="pt-BR" w:eastAsia="es-PA"/>
        </w:rPr>
        <w:t>rais</w:t>
      </w:r>
    </w:p>
    <w:p w:rsidR="00496636" w:rsidRPr="00E87487" w:rsidRDefault="00496636" w:rsidP="00F414DF">
      <w:pPr>
        <w:pStyle w:val="Ttulo2"/>
        <w:jc w:val="both"/>
        <w:rPr>
          <w:lang w:val="pt-BR"/>
        </w:rPr>
      </w:pPr>
      <w:bookmarkStart w:id="8" w:name="_Toc408584582"/>
      <w:bookmarkStart w:id="9" w:name="_Toc462665998"/>
      <w:r w:rsidRPr="00E87487">
        <w:rPr>
          <w:lang w:val="pt-BR"/>
        </w:rPr>
        <w:t>Pré</w:t>
      </w:r>
      <w:r w:rsidR="00571D04" w:rsidRPr="00E87487">
        <w:rPr>
          <w:lang w:val="pt-BR"/>
        </w:rPr>
        <w:t>-</w:t>
      </w:r>
      <w:r w:rsidRPr="00E87487">
        <w:rPr>
          <w:lang w:val="pt-BR"/>
        </w:rPr>
        <w:t>condições</w:t>
      </w:r>
      <w:bookmarkEnd w:id="8"/>
      <w:bookmarkEnd w:id="9"/>
    </w:p>
    <w:p w:rsidR="00003B9A" w:rsidRPr="00E87487" w:rsidRDefault="00E87487" w:rsidP="005F2E6D">
      <w:pPr>
        <w:jc w:val="both"/>
        <w:rPr>
          <w:lang w:val="pt-BR"/>
        </w:rPr>
      </w:pPr>
      <w:r w:rsidRPr="00E87487">
        <w:rPr>
          <w:lang w:val="pt-BR"/>
        </w:rPr>
        <w:t>O a</w:t>
      </w:r>
      <w:r w:rsidR="000B43CF" w:rsidRPr="00E87487">
        <w:rPr>
          <w:lang w:val="pt-BR"/>
        </w:rPr>
        <w:t>tor de</w:t>
      </w:r>
      <w:r w:rsidRPr="00E87487">
        <w:rPr>
          <w:lang w:val="pt-BR"/>
        </w:rPr>
        <w:t>v</w:t>
      </w:r>
      <w:r w:rsidR="000B43CF" w:rsidRPr="00E87487">
        <w:rPr>
          <w:lang w:val="pt-BR"/>
        </w:rPr>
        <w:t>e validar</w:t>
      </w:r>
      <w:r w:rsidRPr="00E87487">
        <w:rPr>
          <w:lang w:val="pt-BR"/>
        </w:rPr>
        <w:t>-</w:t>
      </w:r>
      <w:r w:rsidR="000B43CF" w:rsidRPr="00E87487">
        <w:rPr>
          <w:lang w:val="pt-BR"/>
        </w:rPr>
        <w:t xml:space="preserve">se </w:t>
      </w:r>
      <w:r w:rsidRPr="00E87487">
        <w:rPr>
          <w:lang w:val="pt-BR"/>
        </w:rPr>
        <w:t>e</w:t>
      </w:r>
      <w:r w:rsidR="000B43CF" w:rsidRPr="00E87487">
        <w:rPr>
          <w:lang w:val="pt-BR"/>
        </w:rPr>
        <w:t xml:space="preserve"> contar co</w:t>
      </w:r>
      <w:r w:rsidRPr="00E87487">
        <w:rPr>
          <w:lang w:val="pt-BR"/>
        </w:rPr>
        <w:t>m</w:t>
      </w:r>
      <w:r w:rsidR="000B43CF" w:rsidRPr="00E87487">
        <w:rPr>
          <w:lang w:val="pt-BR"/>
        </w:rPr>
        <w:t xml:space="preserve"> </w:t>
      </w:r>
      <w:r w:rsidRPr="00E87487">
        <w:rPr>
          <w:lang w:val="pt-BR"/>
        </w:rPr>
        <w:t>as permiss</w:t>
      </w:r>
      <w:r>
        <w:rPr>
          <w:lang w:val="pt-BR"/>
        </w:rPr>
        <w:t>ões</w:t>
      </w:r>
      <w:r w:rsidR="000B43CF" w:rsidRPr="00E87487">
        <w:rPr>
          <w:lang w:val="pt-BR"/>
        </w:rPr>
        <w:t xml:space="preserve"> ade</w:t>
      </w:r>
      <w:r>
        <w:rPr>
          <w:lang w:val="pt-BR"/>
        </w:rPr>
        <w:t>quadas para ex</w:t>
      </w:r>
      <w:r w:rsidR="000B43CF" w:rsidRPr="00E87487">
        <w:rPr>
          <w:lang w:val="pt-BR"/>
        </w:rPr>
        <w:t>ecutar este caso de uso.</w:t>
      </w:r>
    </w:p>
    <w:p w:rsidR="000B43CF" w:rsidRPr="00E87487" w:rsidRDefault="000B43CF" w:rsidP="005F2E6D">
      <w:pPr>
        <w:jc w:val="both"/>
        <w:rPr>
          <w:lang w:val="pt-BR"/>
        </w:rPr>
      </w:pPr>
      <w:r w:rsidRPr="00E87487">
        <w:rPr>
          <w:lang w:val="pt-BR"/>
        </w:rPr>
        <w:t>De</w:t>
      </w:r>
      <w:r w:rsidR="00E87487">
        <w:rPr>
          <w:lang w:val="pt-BR"/>
        </w:rPr>
        <w:t>v</w:t>
      </w:r>
      <w:r w:rsidRPr="00E87487">
        <w:rPr>
          <w:lang w:val="pt-BR"/>
        </w:rPr>
        <w:t>e existir u</w:t>
      </w:r>
      <w:r w:rsidR="00E87487">
        <w:rPr>
          <w:lang w:val="pt-BR"/>
        </w:rPr>
        <w:t>m</w:t>
      </w:r>
      <w:r w:rsidRPr="00E87487">
        <w:rPr>
          <w:lang w:val="pt-BR"/>
        </w:rPr>
        <w:t xml:space="preserve"> documento </w:t>
      </w:r>
      <w:r w:rsidR="00E87487">
        <w:rPr>
          <w:lang w:val="pt-BR"/>
        </w:rPr>
        <w:t>ao</w:t>
      </w:r>
      <w:r w:rsidRPr="00E87487">
        <w:rPr>
          <w:lang w:val="pt-BR"/>
        </w:rPr>
        <w:t xml:space="preserve"> qu</w:t>
      </w:r>
      <w:r w:rsidR="00E87487">
        <w:rPr>
          <w:lang w:val="pt-BR"/>
        </w:rPr>
        <w:t>al</w:t>
      </w:r>
      <w:r w:rsidRPr="00E87487">
        <w:rPr>
          <w:lang w:val="pt-BR"/>
        </w:rPr>
        <w:t xml:space="preserve"> se va</w:t>
      </w:r>
      <w:r w:rsidR="00E87487">
        <w:rPr>
          <w:lang w:val="pt-BR"/>
        </w:rPr>
        <w:t>i</w:t>
      </w:r>
      <w:r w:rsidRPr="00E87487">
        <w:rPr>
          <w:lang w:val="pt-BR"/>
        </w:rPr>
        <w:t xml:space="preserve"> realizar as anex</w:t>
      </w:r>
      <w:r w:rsidR="00E87487">
        <w:rPr>
          <w:lang w:val="pt-BR"/>
        </w:rPr>
        <w:t>ações</w:t>
      </w:r>
      <w:r w:rsidRPr="00E87487">
        <w:rPr>
          <w:lang w:val="pt-BR"/>
        </w:rPr>
        <w:t>.</w:t>
      </w:r>
    </w:p>
    <w:p w:rsidR="000B2325" w:rsidRPr="00E87487" w:rsidRDefault="00E87487" w:rsidP="005F2E6D">
      <w:pPr>
        <w:jc w:val="both"/>
        <w:rPr>
          <w:lang w:val="pt-BR"/>
        </w:rPr>
      </w:pPr>
      <w:r>
        <w:rPr>
          <w:lang w:val="pt-BR"/>
        </w:rPr>
        <w:t>O</w:t>
      </w:r>
      <w:r w:rsidR="000B2325" w:rsidRPr="00E87487">
        <w:rPr>
          <w:lang w:val="pt-BR"/>
        </w:rPr>
        <w:t xml:space="preserve"> ator e</w:t>
      </w:r>
      <w:r>
        <w:rPr>
          <w:lang w:val="pt-BR"/>
        </w:rPr>
        <w:t>x</w:t>
      </w:r>
      <w:r w:rsidR="000B2325" w:rsidRPr="00E87487">
        <w:rPr>
          <w:lang w:val="pt-BR"/>
        </w:rPr>
        <w:t>ecut</w:t>
      </w:r>
      <w:r>
        <w:rPr>
          <w:lang w:val="pt-BR"/>
        </w:rPr>
        <w:t>o</w:t>
      </w:r>
      <w:r w:rsidR="000B2325" w:rsidRPr="00E87487">
        <w:rPr>
          <w:lang w:val="pt-BR"/>
        </w:rPr>
        <w:t xml:space="preserve"> </w:t>
      </w:r>
      <w:r>
        <w:rPr>
          <w:lang w:val="pt-BR"/>
        </w:rPr>
        <w:t>o</w:t>
      </w:r>
      <w:r w:rsidR="000B2325" w:rsidRPr="00E87487">
        <w:rPr>
          <w:lang w:val="pt-BR"/>
        </w:rPr>
        <w:t xml:space="preserve"> caso de uso S</w:t>
      </w:r>
      <w:r w:rsidR="00573A61">
        <w:rPr>
          <w:lang w:val="pt-BR"/>
        </w:rPr>
        <w:t>DE</w:t>
      </w:r>
      <w:r w:rsidR="000B2325" w:rsidRPr="00E87487">
        <w:rPr>
          <w:lang w:val="pt-BR"/>
        </w:rPr>
        <w:t>UC0060 ver ge</w:t>
      </w:r>
      <w:r>
        <w:rPr>
          <w:lang w:val="pt-BR"/>
        </w:rPr>
        <w:t>rais</w:t>
      </w:r>
      <w:r w:rsidR="000B2325" w:rsidRPr="00E87487">
        <w:rPr>
          <w:lang w:val="pt-BR"/>
        </w:rPr>
        <w:t xml:space="preserve"> documento.</w:t>
      </w:r>
    </w:p>
    <w:p w:rsidR="002A1834" w:rsidRPr="00E87487" w:rsidRDefault="002A1834" w:rsidP="00F414DF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62665999"/>
      <w:r w:rsidRPr="00E87487">
        <w:rPr>
          <w:lang w:val="pt-BR"/>
        </w:rPr>
        <w:t>Fluxo</w:t>
      </w:r>
      <w:r w:rsidR="00F73DFB" w:rsidRPr="00E87487">
        <w:rPr>
          <w:lang w:val="pt-BR"/>
        </w:rPr>
        <w:t>Principal</w:t>
      </w:r>
      <w:bookmarkEnd w:id="10"/>
      <w:bookmarkEnd w:id="11"/>
      <w:bookmarkEnd w:id="12"/>
      <w:bookmarkEnd w:id="14"/>
    </w:p>
    <w:p w:rsidR="00CC680E" w:rsidRPr="00E87487" w:rsidRDefault="00E87487" w:rsidP="0040728E">
      <w:pPr>
        <w:pStyle w:val="Passos"/>
        <w:numPr>
          <w:ilvl w:val="0"/>
          <w:numId w:val="19"/>
        </w:numPr>
        <w:jc w:val="both"/>
      </w:pPr>
      <w:r w:rsidRPr="00E87487">
        <w:t>O</w:t>
      </w:r>
      <w:r w:rsidR="00B15176" w:rsidRPr="00E87487">
        <w:t xml:space="preserve"> </w:t>
      </w:r>
      <w:r w:rsidRPr="00E87487">
        <w:t>ator</w:t>
      </w:r>
      <w:r w:rsidR="00B15176" w:rsidRPr="00E87487">
        <w:t xml:space="preserve"> </w:t>
      </w:r>
      <w:r w:rsidR="000B43CF" w:rsidRPr="00E87487">
        <w:t>selecciona “Administrar Anexos” de</w:t>
      </w:r>
      <w:r w:rsidR="000B2325" w:rsidRPr="00E87487">
        <w:t xml:space="preserve">sde a </w:t>
      </w:r>
      <w:r w:rsidRPr="00E87487">
        <w:t>tela</w:t>
      </w:r>
      <w:r w:rsidR="000B2325" w:rsidRPr="00E87487">
        <w:t xml:space="preserve"> S</w:t>
      </w:r>
      <w:r w:rsidR="00573A61">
        <w:t>DE</w:t>
      </w:r>
      <w:r w:rsidR="000B2325" w:rsidRPr="00E87487">
        <w:t>UC0060.001 Ver Ge</w:t>
      </w:r>
      <w:r w:rsidRPr="00E87487">
        <w:t>rais</w:t>
      </w:r>
      <w:r w:rsidR="000B2325" w:rsidRPr="00E87487">
        <w:t xml:space="preserve"> Documento.</w:t>
      </w:r>
    </w:p>
    <w:p w:rsidR="00BC4D84" w:rsidRPr="00E87487" w:rsidRDefault="00E87487" w:rsidP="0040728E">
      <w:pPr>
        <w:pStyle w:val="Passos"/>
        <w:numPr>
          <w:ilvl w:val="0"/>
          <w:numId w:val="19"/>
        </w:numPr>
        <w:jc w:val="both"/>
        <w:rPr>
          <w:lang w:val="es-CU"/>
        </w:rPr>
      </w:pPr>
      <w:r w:rsidRPr="00E87487">
        <w:rPr>
          <w:lang w:val="es-CU"/>
        </w:rPr>
        <w:t>O</w:t>
      </w:r>
      <w:r w:rsidR="00BC4D84" w:rsidRPr="00E87487">
        <w:rPr>
          <w:lang w:val="es-CU"/>
        </w:rPr>
        <w:t xml:space="preserve"> sistema </w:t>
      </w:r>
      <w:r>
        <w:rPr>
          <w:lang w:val="es-CU"/>
        </w:rPr>
        <w:t>a</w:t>
      </w:r>
      <w:r w:rsidR="000B43CF" w:rsidRPr="00E87487">
        <w:rPr>
          <w:lang w:val="es-CU"/>
        </w:rPr>
        <w:t xml:space="preserve">presenta a </w:t>
      </w:r>
      <w:r>
        <w:rPr>
          <w:lang w:val="es-CU"/>
        </w:rPr>
        <w:t>tela</w:t>
      </w:r>
      <w:r w:rsidR="000B43CF" w:rsidRPr="00E87487">
        <w:rPr>
          <w:lang w:val="es-CU"/>
        </w:rPr>
        <w:t xml:space="preserve"> S</w:t>
      </w:r>
      <w:r w:rsidR="00573A61">
        <w:rPr>
          <w:lang w:val="es-CU"/>
        </w:rPr>
        <w:t>DE</w:t>
      </w:r>
      <w:r w:rsidR="000B43CF" w:rsidRPr="00E87487">
        <w:rPr>
          <w:lang w:val="es-CU"/>
        </w:rPr>
        <w:t>UD0120</w:t>
      </w:r>
      <w:r w:rsidR="000B2325" w:rsidRPr="00E87487">
        <w:rPr>
          <w:lang w:val="es-CU"/>
        </w:rPr>
        <w:t>.001</w:t>
      </w:r>
      <w:r w:rsidR="00DB3DD6" w:rsidRPr="00E87487">
        <w:rPr>
          <w:lang w:val="es-CU"/>
        </w:rPr>
        <w:t>.</w:t>
      </w:r>
    </w:p>
    <w:p w:rsidR="00DB3DD6" w:rsidRPr="00E87487" w:rsidRDefault="00E87487" w:rsidP="0040728E">
      <w:pPr>
        <w:pStyle w:val="Passos"/>
        <w:numPr>
          <w:ilvl w:val="0"/>
          <w:numId w:val="19"/>
        </w:numPr>
        <w:jc w:val="both"/>
      </w:pPr>
      <w:r w:rsidRPr="00E87487">
        <w:t>O</w:t>
      </w:r>
      <w:r w:rsidR="00CE688C" w:rsidRPr="00E87487">
        <w:t xml:space="preserve"> </w:t>
      </w:r>
      <w:r w:rsidRPr="00E87487">
        <w:t>ator completa o</w:t>
      </w:r>
      <w:r w:rsidR="00CE688C" w:rsidRPr="00E87487">
        <w:t xml:space="preserve"> nome descritivo d</w:t>
      </w:r>
      <w:r w:rsidRPr="00E87487">
        <w:t>o</w:t>
      </w:r>
      <w:r w:rsidR="00CE688C" w:rsidRPr="00E87487">
        <w:t xml:space="preserve"> anexo, seleciona </w:t>
      </w:r>
      <w:r w:rsidRPr="00E87487">
        <w:t>o</w:t>
      </w:r>
      <w:r w:rsidR="00CE688C" w:rsidRPr="00E87487">
        <w:t xml:space="preserve"> </w:t>
      </w:r>
      <w:r>
        <w:t>arquivo a anexar e</w:t>
      </w:r>
      <w:r w:rsidR="00CE688C" w:rsidRPr="00E87487">
        <w:t xml:space="preserve"> pre</w:t>
      </w:r>
      <w:r>
        <w:t>s</w:t>
      </w:r>
      <w:r w:rsidR="00CE688C" w:rsidRPr="00E87487">
        <w:t>siona “Anexar”</w:t>
      </w:r>
      <w:r w:rsidR="00302308" w:rsidRPr="00E87487">
        <w:t>, FA1: Ver Anexo, FA2: Eliminar Anexo</w:t>
      </w:r>
    </w:p>
    <w:p w:rsidR="00CE688C" w:rsidRPr="00E87487" w:rsidRDefault="00E87487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CE688C" w:rsidRPr="00E87487">
        <w:t xml:space="preserve"> sistema s</w:t>
      </w:r>
      <w:r>
        <w:t>o</w:t>
      </w:r>
      <w:r w:rsidR="00CE688C" w:rsidRPr="00E87487">
        <w:t xml:space="preserve">be </w:t>
      </w:r>
      <w:r>
        <w:t>o</w:t>
      </w:r>
      <w:r w:rsidR="00CE688C" w:rsidRPr="00E87487">
        <w:t xml:space="preserve"> </w:t>
      </w:r>
      <w:r>
        <w:t>arquivo</w:t>
      </w:r>
      <w:r w:rsidR="00CE688C" w:rsidRPr="00E87487">
        <w:t xml:space="preserve"> selecionado, valida s</w:t>
      </w:r>
      <w:r>
        <w:t>e</w:t>
      </w:r>
      <w:r w:rsidR="00CE688C" w:rsidRPr="00E87487">
        <w:t xml:space="preserve"> </w:t>
      </w:r>
      <w:r>
        <w:t>é</w:t>
      </w:r>
      <w:r w:rsidR="00CE688C" w:rsidRPr="00E87487">
        <w:t xml:space="preserve"> d</w:t>
      </w:r>
      <w:r>
        <w:t>o</w:t>
      </w:r>
      <w:r w:rsidR="00CE688C" w:rsidRPr="00E87487">
        <w:t xml:space="preserve"> tipo de documentos ace</w:t>
      </w:r>
      <w:r>
        <w:t>itos e</w:t>
      </w:r>
      <w:r w:rsidR="00EF7BDE" w:rsidRPr="00E87487">
        <w:t xml:space="preserve"> aplica as reg</w:t>
      </w:r>
      <w:r>
        <w:t>r</w:t>
      </w:r>
      <w:r w:rsidR="00EF7BDE" w:rsidRPr="00E87487">
        <w:t>as definidas e</w:t>
      </w:r>
      <w:r>
        <w:t>m</w:t>
      </w:r>
      <w:r w:rsidR="00EF7BDE" w:rsidRPr="00E87487">
        <w:t xml:space="preserve"> “S</w:t>
      </w:r>
      <w:r w:rsidR="00573A61">
        <w:t>DE</w:t>
      </w:r>
      <w:r w:rsidR="00EF7BDE" w:rsidRPr="00E87487">
        <w:t>.RN0010.90 Administrar Anexos”</w:t>
      </w:r>
      <w:r w:rsidR="00302308" w:rsidRPr="00E87487">
        <w:t>.  U</w:t>
      </w:r>
      <w:r>
        <w:t>m</w:t>
      </w:r>
      <w:r w:rsidR="00302308" w:rsidRPr="00E87487">
        <w:t xml:space="preserve">a vez anexado, </w:t>
      </w:r>
      <w:r>
        <w:t>designada a data e o</w:t>
      </w:r>
      <w:r w:rsidR="00302308" w:rsidRPr="00E87487">
        <w:t xml:space="preserve"> ident</w:t>
      </w:r>
      <w:r>
        <w:t xml:space="preserve">ificador de anexo, se refresca </w:t>
      </w:r>
      <w:r w:rsidR="00302308" w:rsidRPr="00E87487">
        <w:t>a tab</w:t>
      </w:r>
      <w:r>
        <w:t>e</w:t>
      </w:r>
      <w:r w:rsidR="00302308" w:rsidRPr="00E87487">
        <w:t xml:space="preserve">la de anexos da </w:t>
      </w:r>
      <w:r>
        <w:t>tela</w:t>
      </w:r>
      <w:r w:rsidR="00302308" w:rsidRPr="00E87487">
        <w:t xml:space="preserve"> S</w:t>
      </w:r>
      <w:r w:rsidR="00573A61">
        <w:t>DE</w:t>
      </w:r>
      <w:r w:rsidR="00302308" w:rsidRPr="00E87487">
        <w:t>UD0120.001.</w:t>
      </w:r>
      <w:r w:rsidR="00D71995" w:rsidRPr="00E87487">
        <w:t xml:space="preserve">  E1: Erro anexar documento.</w:t>
      </w:r>
    </w:p>
    <w:p w:rsidR="00302308" w:rsidRPr="00E87487" w:rsidRDefault="00302308" w:rsidP="0040728E">
      <w:pPr>
        <w:pStyle w:val="Passos"/>
        <w:numPr>
          <w:ilvl w:val="0"/>
          <w:numId w:val="19"/>
        </w:numPr>
        <w:jc w:val="both"/>
      </w:pPr>
      <w:r w:rsidRPr="00E87487">
        <w:t xml:space="preserve">Termina </w:t>
      </w:r>
      <w:r w:rsidR="00E87487">
        <w:t>o</w:t>
      </w:r>
      <w:r w:rsidRPr="00E87487">
        <w:t xml:space="preserve"> caso de uso.</w:t>
      </w:r>
    </w:p>
    <w:p w:rsidR="00567C48" w:rsidRPr="00E87487" w:rsidRDefault="00567C48" w:rsidP="00567C48">
      <w:pPr>
        <w:pStyle w:val="Ttulo2"/>
        <w:jc w:val="both"/>
        <w:rPr>
          <w:lang w:val="pt-BR"/>
        </w:rPr>
      </w:pPr>
      <w:bookmarkStart w:id="15" w:name="_Toc462666000"/>
      <w:r w:rsidRPr="00E87487">
        <w:rPr>
          <w:lang w:val="pt-BR"/>
        </w:rPr>
        <w:t>Fluxos Alternativos</w:t>
      </w:r>
      <w:bookmarkEnd w:id="15"/>
    </w:p>
    <w:p w:rsidR="005B1ABF" w:rsidRPr="00E87487" w:rsidRDefault="00D71995" w:rsidP="005F2E6D">
      <w:pPr>
        <w:pStyle w:val="Passos"/>
        <w:jc w:val="both"/>
        <w:rPr>
          <w:b/>
        </w:rPr>
      </w:pPr>
      <w:r w:rsidRPr="00E87487">
        <w:rPr>
          <w:b/>
        </w:rPr>
        <w:t>FA1: Ver Anexo</w:t>
      </w:r>
    </w:p>
    <w:p w:rsidR="00D71995" w:rsidRPr="00E87487" w:rsidRDefault="00D71995" w:rsidP="005F2E6D">
      <w:pPr>
        <w:pStyle w:val="Passos"/>
        <w:jc w:val="both"/>
      </w:pPr>
    </w:p>
    <w:p w:rsidR="00D71995" w:rsidRPr="00E87487" w:rsidRDefault="00E87487" w:rsidP="00D71995">
      <w:pPr>
        <w:pStyle w:val="Passos"/>
        <w:numPr>
          <w:ilvl w:val="0"/>
          <w:numId w:val="44"/>
        </w:numPr>
        <w:jc w:val="both"/>
      </w:pPr>
      <w:r w:rsidRPr="00E87487">
        <w:t>O</w:t>
      </w:r>
      <w:r w:rsidR="00D71995" w:rsidRPr="00E87487">
        <w:t xml:space="preserve"> sistema </w:t>
      </w:r>
      <w:r w:rsidR="009E6008" w:rsidRPr="00E87487">
        <w:t>descar</w:t>
      </w:r>
      <w:r w:rsidRPr="00E87487">
        <w:t>re</w:t>
      </w:r>
      <w:r w:rsidR="009E6008" w:rsidRPr="00E87487">
        <w:t xml:space="preserve">ga </w:t>
      </w:r>
      <w:r w:rsidRPr="00E87487">
        <w:t>o</w:t>
      </w:r>
      <w:r w:rsidR="009E6008" w:rsidRPr="00E87487">
        <w:t xml:space="preserve"> documento anexo </w:t>
      </w:r>
      <w:r w:rsidRPr="00E87487">
        <w:t>no</w:t>
      </w:r>
      <w:r w:rsidR="009E6008" w:rsidRPr="00E87487">
        <w:t xml:space="preserve"> computador d</w:t>
      </w:r>
      <w:r w:rsidRPr="00E87487">
        <w:t>o</w:t>
      </w:r>
      <w:r w:rsidR="009E6008" w:rsidRPr="00E87487">
        <w:t xml:space="preserve"> </w:t>
      </w:r>
      <w:r w:rsidRPr="00E87487">
        <w:t>ator</w:t>
      </w:r>
      <w:r w:rsidR="009E6008" w:rsidRPr="00E87487">
        <w:t xml:space="preserve"> para ser aberto co</w:t>
      </w:r>
      <w:r w:rsidRPr="00E87487">
        <w:t>m</w:t>
      </w:r>
      <w:r w:rsidR="009E6008" w:rsidRPr="00E87487">
        <w:t xml:space="preserve"> a aplica</w:t>
      </w:r>
      <w:r w:rsidRPr="00E87487">
        <w:t>ç</w:t>
      </w:r>
      <w:r>
        <w:t>ão correspond</w:t>
      </w:r>
      <w:r w:rsidR="009E6008" w:rsidRPr="00E87487">
        <w:t>ente.</w:t>
      </w:r>
    </w:p>
    <w:p w:rsidR="009E6008" w:rsidRPr="00E87487" w:rsidRDefault="009E6008" w:rsidP="00D71995">
      <w:pPr>
        <w:pStyle w:val="Passos"/>
        <w:numPr>
          <w:ilvl w:val="0"/>
          <w:numId w:val="44"/>
        </w:numPr>
        <w:jc w:val="both"/>
      </w:pPr>
      <w:r w:rsidRPr="00E87487">
        <w:t>Fi</w:t>
      </w:r>
      <w:r w:rsidR="00E87487">
        <w:t>m</w:t>
      </w:r>
      <w:r w:rsidRPr="00E87487">
        <w:t xml:space="preserve"> d</w:t>
      </w:r>
      <w:r w:rsidR="00E87487">
        <w:t>o</w:t>
      </w:r>
      <w:r w:rsidRPr="00E87487">
        <w:t xml:space="preserve"> caso de uso</w:t>
      </w:r>
    </w:p>
    <w:p w:rsidR="00D71995" w:rsidRPr="00E87487" w:rsidRDefault="00D71995" w:rsidP="00D71995">
      <w:pPr>
        <w:pStyle w:val="Passos"/>
        <w:ind w:left="0"/>
        <w:jc w:val="both"/>
      </w:pPr>
    </w:p>
    <w:p w:rsidR="00D71995" w:rsidRPr="00E87487" w:rsidRDefault="00D71995" w:rsidP="005F2E6D">
      <w:pPr>
        <w:pStyle w:val="Passos"/>
        <w:jc w:val="both"/>
        <w:rPr>
          <w:b/>
        </w:rPr>
      </w:pPr>
      <w:r w:rsidRPr="00E87487">
        <w:rPr>
          <w:b/>
        </w:rPr>
        <w:t>FA2: Eliminar Anexo</w:t>
      </w:r>
    </w:p>
    <w:p w:rsidR="00784A84" w:rsidRPr="00E87487" w:rsidRDefault="00784A84" w:rsidP="005F2E6D">
      <w:pPr>
        <w:pStyle w:val="Passos"/>
        <w:jc w:val="both"/>
        <w:rPr>
          <w:b/>
        </w:rPr>
      </w:pPr>
    </w:p>
    <w:p w:rsidR="009E6008" w:rsidRPr="00E87487" w:rsidRDefault="00E87487" w:rsidP="009E6008">
      <w:pPr>
        <w:pStyle w:val="Passos"/>
        <w:numPr>
          <w:ilvl w:val="0"/>
          <w:numId w:val="45"/>
        </w:numPr>
        <w:jc w:val="both"/>
      </w:pPr>
      <w:r>
        <w:t>O</w:t>
      </w:r>
      <w:r w:rsidR="009E6008" w:rsidRPr="00E87487">
        <w:t xml:space="preserve"> sistema </w:t>
      </w:r>
      <w:r>
        <w:t>a</w:t>
      </w:r>
      <w:r w:rsidR="009E6008" w:rsidRPr="00E87487">
        <w:t>presenta u</w:t>
      </w:r>
      <w:r>
        <w:t>ma</w:t>
      </w:r>
      <w:r w:rsidR="009E6008" w:rsidRPr="00E87487">
        <w:t xml:space="preserve"> me</w:t>
      </w:r>
      <w:r>
        <w:t>nsagem</w:t>
      </w:r>
      <w:r w:rsidR="009E6008" w:rsidRPr="00E87487">
        <w:t xml:space="preserve"> de alerta indicando “</w:t>
      </w:r>
      <w:r w:rsidR="00EE25B9">
        <w:t>Tem certeza</w:t>
      </w:r>
      <w:r w:rsidR="009E6008" w:rsidRPr="00E87487">
        <w:t xml:space="preserve"> que dese</w:t>
      </w:r>
      <w:r w:rsidR="00EE25B9">
        <w:t>j</w:t>
      </w:r>
      <w:r w:rsidR="009E6008" w:rsidRPr="00E87487">
        <w:t xml:space="preserve">a eliminar </w:t>
      </w:r>
      <w:r w:rsidR="00EE25B9">
        <w:t>o</w:t>
      </w:r>
      <w:r w:rsidR="009E6008" w:rsidRPr="00E87487">
        <w:t xml:space="preserve"> anexo?</w:t>
      </w:r>
      <w:r w:rsidR="00EE25B9">
        <w:t xml:space="preserve"> </w:t>
      </w:r>
      <w:r w:rsidR="009E6008" w:rsidRPr="00E87487">
        <w:t>”</w:t>
      </w:r>
    </w:p>
    <w:p w:rsidR="009E6008" w:rsidRPr="00EE25B9" w:rsidRDefault="00E87487" w:rsidP="009E6008">
      <w:pPr>
        <w:pStyle w:val="Passos"/>
        <w:numPr>
          <w:ilvl w:val="0"/>
          <w:numId w:val="45"/>
        </w:numPr>
        <w:jc w:val="both"/>
      </w:pPr>
      <w:r w:rsidRPr="00EE25B9">
        <w:t>O</w:t>
      </w:r>
      <w:r w:rsidR="009E6008" w:rsidRPr="00EE25B9">
        <w:t xml:space="preserve"> </w:t>
      </w:r>
      <w:r w:rsidRPr="00EE25B9">
        <w:t>ator</w:t>
      </w:r>
      <w:r w:rsidR="009E6008" w:rsidRPr="00EE25B9">
        <w:t xml:space="preserve"> seleciona que “Si</w:t>
      </w:r>
      <w:r w:rsidR="00EE25B9" w:rsidRPr="00EE25B9">
        <w:t>m</w:t>
      </w:r>
      <w:r w:rsidR="009E6008" w:rsidRPr="00EE25B9">
        <w:t>”  FA3: Cancelar eliminar</w:t>
      </w:r>
    </w:p>
    <w:p w:rsidR="009E6008" w:rsidRPr="00EE25B9" w:rsidRDefault="00E87487" w:rsidP="009E6008">
      <w:pPr>
        <w:pStyle w:val="Passos"/>
        <w:numPr>
          <w:ilvl w:val="0"/>
          <w:numId w:val="45"/>
        </w:numPr>
        <w:jc w:val="both"/>
      </w:pPr>
      <w:r w:rsidRPr="00EE25B9">
        <w:t>O</w:t>
      </w:r>
      <w:r w:rsidR="009E6008" w:rsidRPr="00EE25B9">
        <w:t xml:space="preserve"> sistema elimina </w:t>
      </w:r>
      <w:r w:rsidR="00EE25B9" w:rsidRPr="00EE25B9">
        <w:t>o</w:t>
      </w:r>
      <w:r w:rsidR="009E6008" w:rsidRPr="00EE25B9">
        <w:t xml:space="preserve"> anexo da base de da</w:t>
      </w:r>
      <w:r w:rsidR="00EE25B9" w:rsidRPr="00EE25B9">
        <w:t>dos</w:t>
      </w:r>
      <w:r w:rsidR="00EE25B9">
        <w:t>,</w:t>
      </w:r>
      <w:r w:rsidR="009E6008" w:rsidRPr="00EE25B9">
        <w:t xml:space="preserve"> r</w:t>
      </w:r>
      <w:r w:rsidR="00EE25B9" w:rsidRPr="00EE25B9">
        <w:t xml:space="preserve">enumera </w:t>
      </w:r>
      <w:r w:rsidR="00EE25B9">
        <w:t>os mesmos e</w:t>
      </w:r>
      <w:r w:rsidR="009E6008" w:rsidRPr="00EE25B9">
        <w:t xml:space="preserve"> se a</w:t>
      </w:r>
      <w:r w:rsidR="00EE25B9">
        <w:t xml:space="preserve">tualiza </w:t>
      </w:r>
      <w:r w:rsidR="009E6008" w:rsidRPr="00EE25B9">
        <w:t>a tab</w:t>
      </w:r>
      <w:r w:rsidR="00EE25B9">
        <w:t>e</w:t>
      </w:r>
      <w:r w:rsidR="009E6008" w:rsidRPr="00EE25B9">
        <w:t xml:space="preserve">la da </w:t>
      </w:r>
      <w:r w:rsidR="00EE25B9">
        <w:t>tela</w:t>
      </w:r>
      <w:r w:rsidR="009E6008" w:rsidRPr="00EE25B9">
        <w:t xml:space="preserve"> S</w:t>
      </w:r>
      <w:r w:rsidR="00573A61">
        <w:t>DE</w:t>
      </w:r>
      <w:r w:rsidR="009E6008" w:rsidRPr="00EE25B9">
        <w:t>UC0120.001.</w:t>
      </w:r>
    </w:p>
    <w:p w:rsidR="009E6008" w:rsidRPr="00E87487" w:rsidRDefault="009E6008" w:rsidP="009E6008">
      <w:pPr>
        <w:pStyle w:val="Passos"/>
        <w:numPr>
          <w:ilvl w:val="0"/>
          <w:numId w:val="45"/>
        </w:numPr>
        <w:jc w:val="both"/>
      </w:pPr>
      <w:r w:rsidRPr="00E87487">
        <w:t>Fi</w:t>
      </w:r>
      <w:r w:rsidR="00EE25B9">
        <w:t>m do</w:t>
      </w:r>
      <w:r w:rsidRPr="00E87487">
        <w:t xml:space="preserve"> caso de uso</w:t>
      </w:r>
    </w:p>
    <w:p w:rsidR="00D71995" w:rsidRPr="00E87487" w:rsidRDefault="00D71995" w:rsidP="009E6008">
      <w:pPr>
        <w:pStyle w:val="Passos"/>
        <w:jc w:val="both"/>
      </w:pPr>
    </w:p>
    <w:p w:rsidR="009E6008" w:rsidRPr="00E87487" w:rsidRDefault="009E6008" w:rsidP="009E6008">
      <w:pPr>
        <w:pStyle w:val="Passos"/>
        <w:jc w:val="both"/>
        <w:rPr>
          <w:b/>
        </w:rPr>
      </w:pPr>
      <w:r w:rsidRPr="00E87487">
        <w:rPr>
          <w:b/>
        </w:rPr>
        <w:t>FA3: Cancelar Eliminar</w:t>
      </w:r>
    </w:p>
    <w:p w:rsidR="00784A84" w:rsidRPr="00E87487" w:rsidRDefault="00E87487" w:rsidP="009E6008">
      <w:pPr>
        <w:pStyle w:val="Passos"/>
        <w:numPr>
          <w:ilvl w:val="0"/>
          <w:numId w:val="46"/>
        </w:numPr>
        <w:jc w:val="both"/>
      </w:pPr>
      <w:r>
        <w:t>O</w:t>
      </w:r>
      <w:r w:rsidR="009E6008" w:rsidRPr="00E87487">
        <w:t xml:space="preserve"> </w:t>
      </w:r>
      <w:r w:rsidR="00356634" w:rsidRPr="00E87487">
        <w:t>caso de uso continua.</w:t>
      </w:r>
    </w:p>
    <w:p w:rsidR="00356634" w:rsidRPr="00E87487" w:rsidRDefault="00356634" w:rsidP="00356634">
      <w:pPr>
        <w:pStyle w:val="Passos"/>
        <w:jc w:val="both"/>
      </w:pPr>
    </w:p>
    <w:p w:rsidR="0017669E" w:rsidRPr="00E87487" w:rsidRDefault="0017669E" w:rsidP="0017669E">
      <w:pPr>
        <w:pStyle w:val="Ttulo2"/>
        <w:jc w:val="both"/>
        <w:rPr>
          <w:lang w:val="pt-BR"/>
        </w:rPr>
      </w:pPr>
      <w:bookmarkStart w:id="16" w:name="_Toc462666001"/>
      <w:r w:rsidRPr="00E87487">
        <w:rPr>
          <w:lang w:val="pt-BR"/>
        </w:rPr>
        <w:t>Fluxos de Exceção</w:t>
      </w:r>
      <w:bookmarkEnd w:id="16"/>
    </w:p>
    <w:p w:rsidR="0017669E" w:rsidRPr="00E87487" w:rsidRDefault="0017669E" w:rsidP="0017669E">
      <w:pPr>
        <w:pStyle w:val="Passos"/>
        <w:jc w:val="both"/>
        <w:rPr>
          <w:b/>
        </w:rPr>
      </w:pPr>
      <w:r w:rsidRPr="00E87487">
        <w:rPr>
          <w:b/>
        </w:rPr>
        <w:t>E1. “</w:t>
      </w:r>
      <w:r w:rsidR="00BC4D84" w:rsidRPr="00E87487">
        <w:rPr>
          <w:b/>
        </w:rPr>
        <w:t xml:space="preserve">Erro </w:t>
      </w:r>
      <w:r w:rsidR="00D71995" w:rsidRPr="00E87487">
        <w:rPr>
          <w:b/>
        </w:rPr>
        <w:t>anexar documento</w:t>
      </w:r>
      <w:r w:rsidR="00B15176" w:rsidRPr="00E87487">
        <w:rPr>
          <w:b/>
        </w:rPr>
        <w:t>.</w:t>
      </w:r>
      <w:r w:rsidRPr="00E87487">
        <w:rPr>
          <w:b/>
        </w:rPr>
        <w:t>”:</w:t>
      </w:r>
    </w:p>
    <w:p w:rsidR="00584EFE" w:rsidRPr="00EE25B9" w:rsidRDefault="00584EFE" w:rsidP="00784A84">
      <w:pPr>
        <w:rPr>
          <w:lang w:val="pt-BR"/>
        </w:rPr>
      </w:pPr>
      <w:r w:rsidRPr="00EE25B9">
        <w:rPr>
          <w:lang w:val="pt-BR"/>
        </w:rPr>
        <w:t xml:space="preserve"> </w:t>
      </w:r>
      <w:r w:rsidR="00E87487" w:rsidRPr="00EE25B9">
        <w:rPr>
          <w:lang w:val="pt-BR"/>
        </w:rPr>
        <w:t>O</w:t>
      </w:r>
      <w:r w:rsidRPr="00EE25B9">
        <w:rPr>
          <w:lang w:val="pt-BR"/>
        </w:rPr>
        <w:t xml:space="preserve"> sistema </w:t>
      </w:r>
      <w:r w:rsidR="00EE25B9" w:rsidRPr="00EE25B9">
        <w:rPr>
          <w:lang w:val="pt-BR"/>
        </w:rPr>
        <w:t>mostra</w:t>
      </w:r>
      <w:r w:rsidR="00D71995" w:rsidRPr="00EE25B9">
        <w:rPr>
          <w:lang w:val="pt-BR"/>
        </w:rPr>
        <w:t xml:space="preserve"> u</w:t>
      </w:r>
      <w:r w:rsidR="00EE25B9" w:rsidRPr="00EE25B9">
        <w:rPr>
          <w:lang w:val="pt-BR"/>
        </w:rPr>
        <w:t>ma</w:t>
      </w:r>
      <w:r w:rsidR="00D71995" w:rsidRPr="00EE25B9">
        <w:rPr>
          <w:lang w:val="pt-BR"/>
        </w:rPr>
        <w:t xml:space="preserve"> mensa</w:t>
      </w:r>
      <w:r w:rsidR="00EE25B9" w:rsidRPr="00EE25B9">
        <w:rPr>
          <w:lang w:val="pt-BR"/>
        </w:rPr>
        <w:t>gem</w:t>
      </w:r>
      <w:r w:rsidR="00D71995" w:rsidRPr="00EE25B9">
        <w:rPr>
          <w:lang w:val="pt-BR"/>
        </w:rPr>
        <w:t xml:space="preserve"> que indica que </w:t>
      </w:r>
      <w:r w:rsidR="00EE25B9">
        <w:rPr>
          <w:lang w:val="pt-BR"/>
        </w:rPr>
        <w:t xml:space="preserve">ocorreu </w:t>
      </w:r>
      <w:r w:rsidR="00BC4D84" w:rsidRPr="00EE25B9">
        <w:rPr>
          <w:lang w:val="pt-BR"/>
        </w:rPr>
        <w:t>u</w:t>
      </w:r>
      <w:r w:rsidR="00EE25B9" w:rsidRPr="00EE25B9">
        <w:rPr>
          <w:lang w:val="pt-BR"/>
        </w:rPr>
        <w:t>m</w:t>
      </w:r>
      <w:r w:rsidR="00BC4D84" w:rsidRPr="00EE25B9">
        <w:rPr>
          <w:lang w:val="pt-BR"/>
        </w:rPr>
        <w:t xml:space="preserve"> erro </w:t>
      </w:r>
      <w:r w:rsidR="00D71995" w:rsidRPr="00EE25B9">
        <w:rPr>
          <w:lang w:val="pt-BR"/>
        </w:rPr>
        <w:t>a</w:t>
      </w:r>
      <w:r w:rsidR="00EE25B9">
        <w:rPr>
          <w:lang w:val="pt-BR"/>
        </w:rPr>
        <w:t>o</w:t>
      </w:r>
      <w:r w:rsidR="00D71995" w:rsidRPr="00EE25B9">
        <w:rPr>
          <w:lang w:val="pt-BR"/>
        </w:rPr>
        <w:t xml:space="preserve"> subir </w:t>
      </w:r>
      <w:r w:rsidR="00EE25B9">
        <w:rPr>
          <w:lang w:val="pt-BR"/>
        </w:rPr>
        <w:t>o</w:t>
      </w:r>
      <w:r w:rsidR="00D71995" w:rsidRPr="00EE25B9">
        <w:rPr>
          <w:lang w:val="pt-BR"/>
        </w:rPr>
        <w:t xml:space="preserve"> documento</w:t>
      </w:r>
      <w:r w:rsidR="00523B8E" w:rsidRPr="00EE25B9">
        <w:rPr>
          <w:lang w:val="pt-BR"/>
        </w:rPr>
        <w:t>.</w:t>
      </w:r>
    </w:p>
    <w:p w:rsidR="008518B2" w:rsidRPr="00EE25B9" w:rsidRDefault="008518B2" w:rsidP="00BC4D84">
      <w:pPr>
        <w:ind w:left="0"/>
        <w:rPr>
          <w:lang w:val="pt-BR"/>
        </w:rPr>
      </w:pPr>
    </w:p>
    <w:p w:rsidR="00155C63" w:rsidRPr="00EE25B9" w:rsidRDefault="00155C63" w:rsidP="005F2E6D">
      <w:pPr>
        <w:pStyle w:val="Passos"/>
        <w:ind w:left="0"/>
        <w:jc w:val="both"/>
      </w:pPr>
      <w:bookmarkStart w:id="17" w:name="_Toc408584583"/>
      <w:bookmarkStart w:id="18" w:name="_Toc101248486"/>
      <w:bookmarkStart w:id="19" w:name="_Toc102377891"/>
      <w:bookmarkEnd w:id="13"/>
    </w:p>
    <w:p w:rsidR="00982A1C" w:rsidRPr="00E87487" w:rsidRDefault="00982A1C" w:rsidP="00F414DF">
      <w:pPr>
        <w:pStyle w:val="Ttulo2"/>
        <w:jc w:val="both"/>
        <w:rPr>
          <w:lang w:val="pt-BR"/>
        </w:rPr>
      </w:pPr>
      <w:bookmarkStart w:id="20" w:name="_Toc462666002"/>
      <w:r w:rsidRPr="00E87487">
        <w:rPr>
          <w:lang w:val="pt-BR"/>
        </w:rPr>
        <w:t>Pós-condição</w:t>
      </w:r>
      <w:bookmarkEnd w:id="17"/>
      <w:bookmarkEnd w:id="20"/>
    </w:p>
    <w:p w:rsidR="005F2E6D" w:rsidRPr="00EE25B9" w:rsidRDefault="00E87487" w:rsidP="005F2E6D">
      <w:pPr>
        <w:rPr>
          <w:lang w:val="pt-BR"/>
        </w:rPr>
      </w:pPr>
      <w:r w:rsidRPr="00EE25B9">
        <w:rPr>
          <w:lang w:val="pt-BR"/>
        </w:rPr>
        <w:t>O</w:t>
      </w:r>
      <w:r w:rsidR="00BC4D84" w:rsidRPr="00EE25B9">
        <w:rPr>
          <w:lang w:val="pt-BR"/>
        </w:rPr>
        <w:t xml:space="preserve"> </w:t>
      </w:r>
      <w:r w:rsidR="00D71995" w:rsidRPr="00EE25B9">
        <w:rPr>
          <w:lang w:val="pt-BR"/>
        </w:rPr>
        <w:t xml:space="preserve">anexo </w:t>
      </w:r>
      <w:r w:rsidR="00EE25B9" w:rsidRPr="00EE25B9">
        <w:rPr>
          <w:lang w:val="pt-BR"/>
        </w:rPr>
        <w:t>ficou</w:t>
      </w:r>
      <w:r w:rsidR="00D71995" w:rsidRPr="00EE25B9">
        <w:rPr>
          <w:lang w:val="pt-BR"/>
        </w:rPr>
        <w:t xml:space="preserve"> a</w:t>
      </w:r>
      <w:r w:rsidR="00EE25B9" w:rsidRPr="00EE25B9">
        <w:rPr>
          <w:lang w:val="pt-BR"/>
        </w:rPr>
        <w:t>r</w:t>
      </w:r>
      <w:r w:rsidR="00D71995" w:rsidRPr="00EE25B9">
        <w:rPr>
          <w:lang w:val="pt-BR"/>
        </w:rPr>
        <w:t>ma</w:t>
      </w:r>
      <w:r w:rsidR="00EE25B9" w:rsidRPr="00EE25B9">
        <w:rPr>
          <w:lang w:val="pt-BR"/>
        </w:rPr>
        <w:t>z</w:t>
      </w:r>
      <w:r w:rsidR="00D71995" w:rsidRPr="00EE25B9">
        <w:rPr>
          <w:lang w:val="pt-BR"/>
        </w:rPr>
        <w:t xml:space="preserve">enado </w:t>
      </w:r>
      <w:r w:rsidR="00EE25B9" w:rsidRPr="00EE25B9">
        <w:rPr>
          <w:lang w:val="pt-BR"/>
        </w:rPr>
        <w:t>e</w:t>
      </w:r>
      <w:r w:rsidR="00D71995" w:rsidRPr="00EE25B9">
        <w:rPr>
          <w:lang w:val="pt-BR"/>
        </w:rPr>
        <w:t xml:space="preserve"> referenciado ade</w:t>
      </w:r>
      <w:r w:rsidR="00EE25B9" w:rsidRPr="00EE25B9">
        <w:rPr>
          <w:lang w:val="pt-BR"/>
        </w:rPr>
        <w:t>q</w:t>
      </w:r>
      <w:r w:rsidR="00D71995" w:rsidRPr="00EE25B9">
        <w:rPr>
          <w:lang w:val="pt-BR"/>
        </w:rPr>
        <w:t>uadamente a</w:t>
      </w:r>
      <w:r w:rsidR="00EE25B9" w:rsidRPr="00EE25B9">
        <w:rPr>
          <w:lang w:val="pt-BR"/>
        </w:rPr>
        <w:t>o</w:t>
      </w:r>
      <w:r w:rsidR="00D71995" w:rsidRPr="00EE25B9">
        <w:rPr>
          <w:lang w:val="pt-BR"/>
        </w:rPr>
        <w:t xml:space="preserve"> documento.</w:t>
      </w:r>
    </w:p>
    <w:p w:rsidR="00496636" w:rsidRPr="00E87487" w:rsidRDefault="00496636" w:rsidP="00F414DF">
      <w:pPr>
        <w:pStyle w:val="Ttulo2"/>
        <w:jc w:val="both"/>
        <w:rPr>
          <w:lang w:val="pt-BR"/>
        </w:rPr>
      </w:pPr>
      <w:bookmarkStart w:id="21" w:name="_Toc101248490"/>
      <w:bookmarkStart w:id="22" w:name="_Toc102377895"/>
      <w:bookmarkStart w:id="23" w:name="_Toc408584588"/>
      <w:bookmarkStart w:id="24" w:name="_Toc462666003"/>
      <w:bookmarkEnd w:id="18"/>
      <w:bookmarkEnd w:id="19"/>
      <w:r w:rsidRPr="00E87487">
        <w:rPr>
          <w:lang w:val="pt-BR"/>
        </w:rPr>
        <w:t>Requisitos Especiais</w:t>
      </w:r>
      <w:bookmarkEnd w:id="21"/>
      <w:bookmarkEnd w:id="22"/>
      <w:bookmarkEnd w:id="23"/>
      <w:bookmarkEnd w:id="24"/>
    </w:p>
    <w:p w:rsidR="00720FBC" w:rsidRPr="00E87487" w:rsidRDefault="004721DC" w:rsidP="00B15176">
      <w:pPr>
        <w:jc w:val="both"/>
        <w:rPr>
          <w:lang w:val="pt-BR"/>
        </w:rPr>
      </w:pPr>
      <w:r w:rsidRPr="00E87487">
        <w:rPr>
          <w:lang w:val="pt-BR"/>
        </w:rPr>
        <w:t>N/A</w:t>
      </w:r>
    </w:p>
    <w:p w:rsidR="00720FBC" w:rsidRPr="00E87487" w:rsidRDefault="00720FBC" w:rsidP="00F414DF">
      <w:pPr>
        <w:jc w:val="both"/>
        <w:rPr>
          <w:lang w:val="pt-BR"/>
        </w:rPr>
        <w:sectPr w:rsidR="00720FBC" w:rsidRPr="00E87487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BC4D84" w:rsidRPr="00E87487" w:rsidRDefault="00331DD8" w:rsidP="00BC4D84">
      <w:pPr>
        <w:pStyle w:val="Ttulo2"/>
        <w:jc w:val="both"/>
        <w:rPr>
          <w:lang w:val="pt-BR"/>
        </w:rPr>
      </w:pPr>
      <w:bookmarkStart w:id="25" w:name="_Toc461896088"/>
      <w:bookmarkStart w:id="26" w:name="_Toc462666004"/>
      <w:r w:rsidRPr="00E87487">
        <w:rPr>
          <w:lang w:val="pt-BR"/>
        </w:rPr>
        <w:lastRenderedPageBreak/>
        <w:t>Layout das Páginas de Entrada ou Saída</w:t>
      </w:r>
      <w:bookmarkEnd w:id="25"/>
      <w:bookmarkEnd w:id="26"/>
    </w:p>
    <w:bookmarkStart w:id="27" w:name="_MON_1535974801"/>
    <w:bookmarkEnd w:id="27"/>
    <w:p w:rsidR="00BC4D84" w:rsidRPr="00E87487" w:rsidRDefault="00EE25B9" w:rsidP="00BC4D84">
      <w:pPr>
        <w:rPr>
          <w:lang w:val="pt-BR"/>
        </w:rPr>
      </w:pPr>
      <w:r w:rsidRPr="00E87487">
        <w:rPr>
          <w:lang w:val="pt-BR"/>
        </w:rPr>
        <w:object w:dxaOrig="8575" w:dyaOrig="4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9pt;height:241.5pt" o:ole="">
            <v:imagedata r:id="rId10" o:title=""/>
          </v:shape>
          <o:OLEObject Type="Embed" ProgID="Excel.Sheet.12" ShapeID="_x0000_i1026" DrawAspect="Content" ObjectID="_1536407834" r:id="rId11"/>
        </w:object>
      </w:r>
    </w:p>
    <w:p w:rsidR="00F34695" w:rsidRPr="00E87487" w:rsidRDefault="00F34695" w:rsidP="00720FBC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151"/>
      </w:tblGrid>
      <w:tr w:rsidR="000D3076" w:rsidRPr="00E87487" w:rsidTr="0059726B">
        <w:trPr>
          <w:trHeight w:val="179"/>
        </w:trPr>
        <w:tc>
          <w:tcPr>
            <w:tcW w:w="2312" w:type="dxa"/>
          </w:tcPr>
          <w:p w:rsidR="000D3076" w:rsidRPr="00E87487" w:rsidRDefault="000D3076" w:rsidP="0059726B">
            <w:pPr>
              <w:ind w:left="0"/>
              <w:jc w:val="left"/>
              <w:rPr>
                <w:b/>
                <w:sz w:val="16"/>
                <w:szCs w:val="16"/>
                <w:lang w:val="pt-BR"/>
              </w:rPr>
            </w:pPr>
            <w:r w:rsidRPr="00E87487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691" w:type="dxa"/>
          </w:tcPr>
          <w:p w:rsidR="000D3076" w:rsidRPr="00E87487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E87487">
              <w:rPr>
                <w:b/>
                <w:sz w:val="16"/>
                <w:szCs w:val="16"/>
                <w:lang w:val="pt-BR"/>
              </w:rPr>
              <w:t>EntidadeDetalhe da Informação / Domínio</w:t>
            </w:r>
          </w:p>
        </w:tc>
        <w:tc>
          <w:tcPr>
            <w:tcW w:w="1005" w:type="dxa"/>
          </w:tcPr>
          <w:p w:rsidR="000D3076" w:rsidRPr="00E87487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E87487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51" w:type="dxa"/>
          </w:tcPr>
          <w:p w:rsidR="000D3076" w:rsidRPr="00E87487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E87487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D3076" w:rsidRPr="00E87487" w:rsidTr="0059726B">
        <w:trPr>
          <w:trHeight w:val="213"/>
        </w:trPr>
        <w:tc>
          <w:tcPr>
            <w:tcW w:w="2312" w:type="dxa"/>
          </w:tcPr>
          <w:p w:rsidR="000D3076" w:rsidRPr="00E87487" w:rsidRDefault="007D4DE3" w:rsidP="00B15176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Id Documento</w:t>
            </w:r>
          </w:p>
        </w:tc>
        <w:tc>
          <w:tcPr>
            <w:tcW w:w="3691" w:type="dxa"/>
          </w:tcPr>
          <w:p w:rsidR="000D3076" w:rsidRPr="00E87487" w:rsidRDefault="00426E49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S</w:t>
            </w:r>
            <w:r w:rsidR="00573A61">
              <w:rPr>
                <w:sz w:val="16"/>
                <w:szCs w:val="16"/>
                <w:lang w:val="pt-BR"/>
              </w:rPr>
              <w:t>DE</w:t>
            </w:r>
            <w:r w:rsidRPr="00E87487">
              <w:rPr>
                <w:sz w:val="16"/>
                <w:szCs w:val="16"/>
                <w:lang w:val="pt-BR"/>
              </w:rPr>
              <w:t>_DOCUMENTS</w:t>
            </w:r>
            <w:r w:rsidR="007D4DE3" w:rsidRPr="00E87487">
              <w:rPr>
                <w:sz w:val="16"/>
                <w:szCs w:val="16"/>
                <w:lang w:val="pt-BR"/>
              </w:rPr>
              <w:t>.ID</w:t>
            </w:r>
          </w:p>
        </w:tc>
        <w:tc>
          <w:tcPr>
            <w:tcW w:w="1005" w:type="dxa"/>
          </w:tcPr>
          <w:p w:rsidR="000D3076" w:rsidRPr="00E87487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E87487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SI</w:t>
            </w:r>
          </w:p>
        </w:tc>
      </w:tr>
      <w:tr w:rsidR="000D3076" w:rsidRPr="00E87487" w:rsidTr="0059726B">
        <w:trPr>
          <w:trHeight w:val="213"/>
        </w:trPr>
        <w:tc>
          <w:tcPr>
            <w:tcW w:w="2312" w:type="dxa"/>
          </w:tcPr>
          <w:p w:rsidR="000D3076" w:rsidRPr="00E87487" w:rsidRDefault="00B15176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Xml</w:t>
            </w:r>
          </w:p>
        </w:tc>
        <w:tc>
          <w:tcPr>
            <w:tcW w:w="3691" w:type="dxa"/>
          </w:tcPr>
          <w:p w:rsidR="000D3076" w:rsidRPr="00E87487" w:rsidRDefault="00426E49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S</w:t>
            </w:r>
            <w:r w:rsidR="00573A61">
              <w:rPr>
                <w:sz w:val="16"/>
                <w:szCs w:val="16"/>
                <w:lang w:val="pt-BR"/>
              </w:rPr>
              <w:t>DE</w:t>
            </w:r>
            <w:r w:rsidRPr="00E87487">
              <w:rPr>
                <w:sz w:val="16"/>
                <w:szCs w:val="16"/>
                <w:lang w:val="pt-BR"/>
              </w:rPr>
              <w:t>_DOCUMENTS</w:t>
            </w:r>
            <w:r w:rsidR="007D4DE3" w:rsidRPr="00E87487">
              <w:rPr>
                <w:sz w:val="16"/>
                <w:szCs w:val="16"/>
                <w:lang w:val="pt-BR"/>
              </w:rPr>
              <w:t>.XML</w:t>
            </w:r>
          </w:p>
        </w:tc>
        <w:tc>
          <w:tcPr>
            <w:tcW w:w="1005" w:type="dxa"/>
          </w:tcPr>
          <w:p w:rsidR="000D3076" w:rsidRPr="00E87487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E87487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SI</w:t>
            </w:r>
          </w:p>
        </w:tc>
      </w:tr>
      <w:tr w:rsidR="005445E7" w:rsidRPr="00E87487" w:rsidTr="00D71995">
        <w:trPr>
          <w:trHeight w:val="213"/>
        </w:trPr>
        <w:tc>
          <w:tcPr>
            <w:tcW w:w="2312" w:type="dxa"/>
          </w:tcPr>
          <w:p w:rsidR="005445E7" w:rsidRPr="00E87487" w:rsidRDefault="005445E7" w:rsidP="00D71995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Id Documento Anexo</w:t>
            </w:r>
          </w:p>
        </w:tc>
        <w:tc>
          <w:tcPr>
            <w:tcW w:w="3691" w:type="dxa"/>
          </w:tcPr>
          <w:p w:rsidR="005445E7" w:rsidRPr="00E87487" w:rsidRDefault="00426E49" w:rsidP="000165B1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S</w:t>
            </w:r>
            <w:r w:rsidR="00573A61">
              <w:rPr>
                <w:sz w:val="16"/>
                <w:szCs w:val="16"/>
                <w:lang w:val="pt-BR"/>
              </w:rPr>
              <w:t>DE</w:t>
            </w:r>
            <w:r w:rsidRPr="00E87487">
              <w:rPr>
                <w:sz w:val="16"/>
                <w:szCs w:val="16"/>
                <w:lang w:val="pt-BR"/>
              </w:rPr>
              <w:t>_DOCUMENTS_</w:t>
            </w:r>
            <w:r w:rsidR="005445E7" w:rsidRPr="00E87487">
              <w:rPr>
                <w:sz w:val="16"/>
                <w:szCs w:val="16"/>
                <w:lang w:val="pt-BR"/>
              </w:rPr>
              <w:t>A</w:t>
            </w:r>
            <w:r w:rsidR="000165B1" w:rsidRPr="00E87487">
              <w:rPr>
                <w:sz w:val="16"/>
                <w:szCs w:val="16"/>
                <w:lang w:val="pt-BR"/>
              </w:rPr>
              <w:t>TTACHMENT</w:t>
            </w:r>
            <w:r w:rsidR="005445E7" w:rsidRPr="00E87487">
              <w:rPr>
                <w:sz w:val="16"/>
                <w:szCs w:val="16"/>
                <w:lang w:val="pt-BR"/>
              </w:rPr>
              <w:t>.ID</w:t>
            </w:r>
          </w:p>
        </w:tc>
        <w:tc>
          <w:tcPr>
            <w:tcW w:w="1005" w:type="dxa"/>
          </w:tcPr>
          <w:p w:rsidR="005445E7" w:rsidRPr="00E87487" w:rsidRDefault="005445E7" w:rsidP="00D71995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5445E7" w:rsidRPr="00E87487" w:rsidRDefault="005445E7" w:rsidP="00D71995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SI</w:t>
            </w:r>
          </w:p>
        </w:tc>
      </w:tr>
      <w:tr w:rsidR="005445E7" w:rsidRPr="00E87487" w:rsidTr="00D71995">
        <w:trPr>
          <w:trHeight w:val="213"/>
        </w:trPr>
        <w:tc>
          <w:tcPr>
            <w:tcW w:w="2312" w:type="dxa"/>
          </w:tcPr>
          <w:p w:rsidR="005445E7" w:rsidRPr="00E87487" w:rsidRDefault="005445E7" w:rsidP="00D71995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Número Documento Anexo</w:t>
            </w:r>
          </w:p>
        </w:tc>
        <w:tc>
          <w:tcPr>
            <w:tcW w:w="3691" w:type="dxa"/>
          </w:tcPr>
          <w:p w:rsidR="005445E7" w:rsidRPr="00E87487" w:rsidRDefault="00426E49" w:rsidP="000165B1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S</w:t>
            </w:r>
            <w:r w:rsidR="00573A61">
              <w:rPr>
                <w:sz w:val="16"/>
                <w:szCs w:val="16"/>
                <w:lang w:val="pt-BR"/>
              </w:rPr>
              <w:t>DE</w:t>
            </w:r>
            <w:r w:rsidRPr="00E87487">
              <w:rPr>
                <w:sz w:val="16"/>
                <w:szCs w:val="16"/>
                <w:lang w:val="pt-BR"/>
              </w:rPr>
              <w:t>_DOCUMENTS_</w:t>
            </w:r>
            <w:r w:rsidR="000165B1" w:rsidRPr="00E87487">
              <w:rPr>
                <w:sz w:val="16"/>
                <w:szCs w:val="16"/>
                <w:lang w:val="pt-BR"/>
              </w:rPr>
              <w:t>ATTACHMENT</w:t>
            </w:r>
            <w:r w:rsidR="005445E7" w:rsidRPr="00E87487">
              <w:rPr>
                <w:sz w:val="16"/>
                <w:szCs w:val="16"/>
                <w:lang w:val="pt-BR"/>
              </w:rPr>
              <w:t>.NUMBER</w:t>
            </w:r>
          </w:p>
        </w:tc>
        <w:tc>
          <w:tcPr>
            <w:tcW w:w="1005" w:type="dxa"/>
          </w:tcPr>
          <w:p w:rsidR="005445E7" w:rsidRPr="00E87487" w:rsidRDefault="005445E7" w:rsidP="00D71995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5445E7" w:rsidRPr="00E87487" w:rsidRDefault="005445E7" w:rsidP="00D71995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SI</w:t>
            </w:r>
          </w:p>
        </w:tc>
      </w:tr>
      <w:tr w:rsidR="00955B91" w:rsidRPr="00E87487" w:rsidTr="0059726B">
        <w:trPr>
          <w:trHeight w:val="213"/>
        </w:trPr>
        <w:tc>
          <w:tcPr>
            <w:tcW w:w="2312" w:type="dxa"/>
          </w:tcPr>
          <w:p w:rsidR="00955B91" w:rsidRPr="00E87487" w:rsidRDefault="00EE25B9" w:rsidP="005445E7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</w:t>
            </w:r>
            <w:r w:rsidR="005445E7" w:rsidRPr="00E87487">
              <w:rPr>
                <w:sz w:val="16"/>
                <w:szCs w:val="16"/>
                <w:lang w:val="pt-BR"/>
              </w:rPr>
              <w:t xml:space="preserve"> Anexado</w:t>
            </w:r>
          </w:p>
        </w:tc>
        <w:tc>
          <w:tcPr>
            <w:tcW w:w="3691" w:type="dxa"/>
          </w:tcPr>
          <w:p w:rsidR="00955B91" w:rsidRPr="00E87487" w:rsidRDefault="00426E49" w:rsidP="005445E7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S</w:t>
            </w:r>
            <w:r w:rsidR="00573A61">
              <w:rPr>
                <w:sz w:val="16"/>
                <w:szCs w:val="16"/>
                <w:lang w:val="pt-BR"/>
              </w:rPr>
              <w:t>DE</w:t>
            </w:r>
            <w:r w:rsidRPr="00E87487">
              <w:rPr>
                <w:sz w:val="16"/>
                <w:szCs w:val="16"/>
                <w:lang w:val="pt-BR"/>
              </w:rPr>
              <w:t>_DOCUMENTS_</w:t>
            </w:r>
            <w:r w:rsidR="000165B1" w:rsidRPr="00E87487">
              <w:rPr>
                <w:sz w:val="16"/>
                <w:szCs w:val="16"/>
                <w:lang w:val="pt-BR"/>
              </w:rPr>
              <w:t>ATTACHMENT</w:t>
            </w:r>
            <w:r w:rsidR="00955B91" w:rsidRPr="00E87487">
              <w:rPr>
                <w:sz w:val="16"/>
                <w:szCs w:val="16"/>
                <w:lang w:val="pt-BR"/>
              </w:rPr>
              <w:t>.</w:t>
            </w:r>
            <w:r w:rsidR="005445E7" w:rsidRPr="00E87487">
              <w:rPr>
                <w:sz w:val="16"/>
                <w:szCs w:val="16"/>
                <w:lang w:val="pt-BR"/>
              </w:rPr>
              <w:t>DATE</w:t>
            </w:r>
          </w:p>
        </w:tc>
        <w:tc>
          <w:tcPr>
            <w:tcW w:w="1005" w:type="dxa"/>
          </w:tcPr>
          <w:p w:rsidR="00955B91" w:rsidRPr="00E87487" w:rsidRDefault="00955B91" w:rsidP="00DB3DD6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955B91" w:rsidRPr="00E87487" w:rsidRDefault="00955B91" w:rsidP="00DB3DD6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SI</w:t>
            </w:r>
          </w:p>
        </w:tc>
      </w:tr>
      <w:tr w:rsidR="005445E7" w:rsidRPr="00E87487" w:rsidTr="00D71995">
        <w:trPr>
          <w:trHeight w:val="213"/>
        </w:trPr>
        <w:tc>
          <w:tcPr>
            <w:tcW w:w="2312" w:type="dxa"/>
          </w:tcPr>
          <w:p w:rsidR="005445E7" w:rsidRPr="00E87487" w:rsidRDefault="005445E7" w:rsidP="00D71995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Nome Documento</w:t>
            </w:r>
          </w:p>
        </w:tc>
        <w:tc>
          <w:tcPr>
            <w:tcW w:w="3691" w:type="dxa"/>
          </w:tcPr>
          <w:p w:rsidR="005445E7" w:rsidRPr="00E87487" w:rsidRDefault="00426E49" w:rsidP="005445E7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S</w:t>
            </w:r>
            <w:r w:rsidR="00573A61">
              <w:rPr>
                <w:sz w:val="16"/>
                <w:szCs w:val="16"/>
                <w:lang w:val="pt-BR"/>
              </w:rPr>
              <w:t>DE</w:t>
            </w:r>
            <w:r w:rsidRPr="00E87487">
              <w:rPr>
                <w:sz w:val="16"/>
                <w:szCs w:val="16"/>
                <w:lang w:val="pt-BR"/>
              </w:rPr>
              <w:t>_DOCUMENTS_</w:t>
            </w:r>
            <w:r w:rsidR="000165B1" w:rsidRPr="00E87487">
              <w:rPr>
                <w:sz w:val="16"/>
                <w:szCs w:val="16"/>
                <w:lang w:val="pt-BR"/>
              </w:rPr>
              <w:t>ATTACHMENT</w:t>
            </w:r>
            <w:r w:rsidR="005445E7" w:rsidRPr="00E87487">
              <w:rPr>
                <w:sz w:val="16"/>
                <w:szCs w:val="16"/>
                <w:lang w:val="pt-BR"/>
              </w:rPr>
              <w:t>.NAME</w:t>
            </w:r>
          </w:p>
        </w:tc>
        <w:tc>
          <w:tcPr>
            <w:tcW w:w="1005" w:type="dxa"/>
          </w:tcPr>
          <w:p w:rsidR="005445E7" w:rsidRPr="00E87487" w:rsidRDefault="005445E7" w:rsidP="00D71995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5445E7" w:rsidRPr="00E87487" w:rsidRDefault="005445E7" w:rsidP="00D71995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SI</w:t>
            </w:r>
          </w:p>
        </w:tc>
      </w:tr>
      <w:tr w:rsidR="00955B91" w:rsidRPr="00E87487" w:rsidTr="0059726B">
        <w:trPr>
          <w:trHeight w:val="213"/>
        </w:trPr>
        <w:tc>
          <w:tcPr>
            <w:tcW w:w="2312" w:type="dxa"/>
          </w:tcPr>
          <w:p w:rsidR="00955B91" w:rsidRPr="00E87487" w:rsidRDefault="005445E7" w:rsidP="00955B91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Tipo Documento</w:t>
            </w:r>
          </w:p>
        </w:tc>
        <w:tc>
          <w:tcPr>
            <w:tcW w:w="3691" w:type="dxa"/>
          </w:tcPr>
          <w:p w:rsidR="00955B91" w:rsidRPr="00E87487" w:rsidRDefault="00426E49" w:rsidP="00E86945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S</w:t>
            </w:r>
            <w:r w:rsidR="00573A61">
              <w:rPr>
                <w:sz w:val="16"/>
                <w:szCs w:val="16"/>
                <w:lang w:val="pt-BR"/>
              </w:rPr>
              <w:t>DE</w:t>
            </w:r>
            <w:r w:rsidRPr="00E87487">
              <w:rPr>
                <w:sz w:val="16"/>
                <w:szCs w:val="16"/>
                <w:lang w:val="pt-BR"/>
              </w:rPr>
              <w:t>_DOCUMENTS_</w:t>
            </w:r>
            <w:r w:rsidR="000165B1" w:rsidRPr="00E87487">
              <w:rPr>
                <w:sz w:val="16"/>
                <w:szCs w:val="16"/>
                <w:lang w:val="pt-BR"/>
              </w:rPr>
              <w:t>ATTACHMENT</w:t>
            </w:r>
            <w:r w:rsidR="00955B91" w:rsidRPr="00E87487">
              <w:rPr>
                <w:sz w:val="16"/>
                <w:szCs w:val="16"/>
                <w:lang w:val="pt-BR"/>
              </w:rPr>
              <w:t>.</w:t>
            </w:r>
            <w:r w:rsidR="00E86945" w:rsidRPr="00E87487">
              <w:rPr>
                <w:sz w:val="16"/>
                <w:szCs w:val="16"/>
                <w:lang w:val="pt-BR"/>
              </w:rPr>
              <w:t>TYPE</w:t>
            </w:r>
          </w:p>
        </w:tc>
        <w:tc>
          <w:tcPr>
            <w:tcW w:w="1005" w:type="dxa"/>
          </w:tcPr>
          <w:p w:rsidR="00955B91" w:rsidRPr="00E87487" w:rsidRDefault="00955B91" w:rsidP="00DB3DD6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955B91" w:rsidRPr="00E87487" w:rsidRDefault="00955B91" w:rsidP="00DB3DD6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87487">
              <w:rPr>
                <w:sz w:val="16"/>
                <w:szCs w:val="16"/>
                <w:lang w:val="pt-BR"/>
              </w:rPr>
              <w:t>SI</w:t>
            </w:r>
          </w:p>
        </w:tc>
      </w:tr>
    </w:tbl>
    <w:p w:rsidR="000D3076" w:rsidRPr="00E87487" w:rsidRDefault="000D3076" w:rsidP="00720FBC">
      <w:pPr>
        <w:ind w:left="0"/>
        <w:jc w:val="both"/>
        <w:rPr>
          <w:lang w:val="pt-BR"/>
        </w:rPr>
      </w:pPr>
    </w:p>
    <w:sectPr w:rsidR="000D3076" w:rsidRPr="00E87487" w:rsidSect="00DD3E5C">
      <w:pgSz w:w="11907" w:h="16839" w:code="9"/>
      <w:pgMar w:top="1418" w:right="1440" w:bottom="1809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DD6" w:rsidRDefault="003E2DD6">
      <w:r>
        <w:separator/>
      </w:r>
    </w:p>
  </w:endnote>
  <w:endnote w:type="continuationSeparator" w:id="0">
    <w:p w:rsidR="003E2DD6" w:rsidRDefault="003E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995" w:rsidRPr="001F108F" w:rsidRDefault="003E2DD6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6407835" r:id="rId2"/>
      </w:object>
    </w:r>
    <w:r w:rsidR="00B01AA8" w:rsidRPr="001F108F">
      <w:rPr>
        <w:b/>
      </w:rPr>
      <w:fldChar w:fldCharType="begin"/>
    </w:r>
    <w:r w:rsidR="00D71995" w:rsidRPr="001F108F">
      <w:rPr>
        <w:b/>
      </w:rPr>
      <w:instrText>PAGE   \* MERGEFORMAT</w:instrText>
    </w:r>
    <w:r w:rsidR="00B01AA8" w:rsidRPr="001F108F">
      <w:rPr>
        <w:b/>
      </w:rPr>
      <w:fldChar w:fldCharType="separate"/>
    </w:r>
    <w:r w:rsidR="00573A61" w:rsidRPr="00573A61">
      <w:rPr>
        <w:b/>
        <w:noProof/>
        <w:lang w:val="pt-BR"/>
      </w:rPr>
      <w:t>1</w:t>
    </w:r>
    <w:r w:rsidR="00B01AA8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DD6" w:rsidRDefault="003E2DD6">
      <w:r>
        <w:separator/>
      </w:r>
    </w:p>
  </w:footnote>
  <w:footnote w:type="continuationSeparator" w:id="0">
    <w:p w:rsidR="003E2DD6" w:rsidRDefault="003E2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995" w:rsidRPr="000A2EDD" w:rsidRDefault="00D71995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6192" behindDoc="1" locked="0" layoutInCell="1" allowOverlap="1" wp14:anchorId="59865C17" wp14:editId="1287C409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6175" cy="885825"/>
          <wp:effectExtent l="0" t="0" r="9525" b="9525"/>
          <wp:wrapNone/>
          <wp:docPr id="1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7D785366" wp14:editId="0C2470DC">
          <wp:simplePos x="0" y="0"/>
          <wp:positionH relativeFrom="page">
            <wp:posOffset>47625</wp:posOffset>
          </wp:positionH>
          <wp:positionV relativeFrom="page">
            <wp:posOffset>19050</wp:posOffset>
          </wp:positionV>
          <wp:extent cx="1348740" cy="1132205"/>
          <wp:effectExtent l="0" t="0" r="0" b="0"/>
          <wp:wrapNone/>
          <wp:docPr id="2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E703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695428"/>
    <w:multiLevelType w:val="multilevel"/>
    <w:tmpl w:val="4F4C7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B7657B"/>
    <w:multiLevelType w:val="hybridMultilevel"/>
    <w:tmpl w:val="E13AFD1E"/>
    <w:lvl w:ilvl="0" w:tplc="180A000F">
      <w:start w:val="1"/>
      <w:numFmt w:val="decimal"/>
      <w:lvlText w:val="%1."/>
      <w:lvlJc w:val="left"/>
      <w:pPr>
        <w:ind w:left="1427" w:hanging="360"/>
      </w:pPr>
    </w:lvl>
    <w:lvl w:ilvl="1" w:tplc="180A0019" w:tentative="1">
      <w:start w:val="1"/>
      <w:numFmt w:val="lowerLetter"/>
      <w:lvlText w:val="%2."/>
      <w:lvlJc w:val="left"/>
      <w:pPr>
        <w:ind w:left="2147" w:hanging="360"/>
      </w:pPr>
    </w:lvl>
    <w:lvl w:ilvl="2" w:tplc="180A001B" w:tentative="1">
      <w:start w:val="1"/>
      <w:numFmt w:val="lowerRoman"/>
      <w:lvlText w:val="%3."/>
      <w:lvlJc w:val="right"/>
      <w:pPr>
        <w:ind w:left="2867" w:hanging="180"/>
      </w:pPr>
    </w:lvl>
    <w:lvl w:ilvl="3" w:tplc="180A000F" w:tentative="1">
      <w:start w:val="1"/>
      <w:numFmt w:val="decimal"/>
      <w:lvlText w:val="%4."/>
      <w:lvlJc w:val="left"/>
      <w:pPr>
        <w:ind w:left="3587" w:hanging="360"/>
      </w:pPr>
    </w:lvl>
    <w:lvl w:ilvl="4" w:tplc="180A0019" w:tentative="1">
      <w:start w:val="1"/>
      <w:numFmt w:val="lowerLetter"/>
      <w:lvlText w:val="%5."/>
      <w:lvlJc w:val="left"/>
      <w:pPr>
        <w:ind w:left="4307" w:hanging="360"/>
      </w:pPr>
    </w:lvl>
    <w:lvl w:ilvl="5" w:tplc="180A001B" w:tentative="1">
      <w:start w:val="1"/>
      <w:numFmt w:val="lowerRoman"/>
      <w:lvlText w:val="%6."/>
      <w:lvlJc w:val="right"/>
      <w:pPr>
        <w:ind w:left="5027" w:hanging="180"/>
      </w:pPr>
    </w:lvl>
    <w:lvl w:ilvl="6" w:tplc="180A000F" w:tentative="1">
      <w:start w:val="1"/>
      <w:numFmt w:val="decimal"/>
      <w:lvlText w:val="%7."/>
      <w:lvlJc w:val="left"/>
      <w:pPr>
        <w:ind w:left="5747" w:hanging="360"/>
      </w:pPr>
    </w:lvl>
    <w:lvl w:ilvl="7" w:tplc="180A0019" w:tentative="1">
      <w:start w:val="1"/>
      <w:numFmt w:val="lowerLetter"/>
      <w:lvlText w:val="%8."/>
      <w:lvlJc w:val="left"/>
      <w:pPr>
        <w:ind w:left="6467" w:hanging="360"/>
      </w:pPr>
    </w:lvl>
    <w:lvl w:ilvl="8" w:tplc="1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3A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4847BD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295C787C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2ABB0764"/>
    <w:multiLevelType w:val="hybridMultilevel"/>
    <w:tmpl w:val="778482EC"/>
    <w:lvl w:ilvl="0" w:tplc="68F4BE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C7E2798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 w15:restartNumberingAfterBreak="0">
    <w:nsid w:val="30FA295B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33E3539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3D3602B9"/>
    <w:multiLevelType w:val="hybridMultilevel"/>
    <w:tmpl w:val="4BD6BA68"/>
    <w:lvl w:ilvl="0" w:tplc="180A000F">
      <w:start w:val="1"/>
      <w:numFmt w:val="decimal"/>
      <w:lvlText w:val="%1."/>
      <w:lvlJc w:val="left"/>
      <w:pPr>
        <w:ind w:left="1429" w:hanging="360"/>
      </w:pPr>
    </w:lvl>
    <w:lvl w:ilvl="1" w:tplc="180A0019" w:tentative="1">
      <w:start w:val="1"/>
      <w:numFmt w:val="lowerLetter"/>
      <w:lvlText w:val="%2."/>
      <w:lvlJc w:val="left"/>
      <w:pPr>
        <w:ind w:left="2149" w:hanging="360"/>
      </w:pPr>
    </w:lvl>
    <w:lvl w:ilvl="2" w:tplc="180A001B" w:tentative="1">
      <w:start w:val="1"/>
      <w:numFmt w:val="lowerRoman"/>
      <w:lvlText w:val="%3."/>
      <w:lvlJc w:val="right"/>
      <w:pPr>
        <w:ind w:left="2869" w:hanging="180"/>
      </w:pPr>
    </w:lvl>
    <w:lvl w:ilvl="3" w:tplc="180A000F" w:tentative="1">
      <w:start w:val="1"/>
      <w:numFmt w:val="decimal"/>
      <w:lvlText w:val="%4."/>
      <w:lvlJc w:val="left"/>
      <w:pPr>
        <w:ind w:left="3589" w:hanging="360"/>
      </w:pPr>
    </w:lvl>
    <w:lvl w:ilvl="4" w:tplc="180A0019" w:tentative="1">
      <w:start w:val="1"/>
      <w:numFmt w:val="lowerLetter"/>
      <w:lvlText w:val="%5."/>
      <w:lvlJc w:val="left"/>
      <w:pPr>
        <w:ind w:left="4309" w:hanging="360"/>
      </w:pPr>
    </w:lvl>
    <w:lvl w:ilvl="5" w:tplc="180A001B" w:tentative="1">
      <w:start w:val="1"/>
      <w:numFmt w:val="lowerRoman"/>
      <w:lvlText w:val="%6."/>
      <w:lvlJc w:val="right"/>
      <w:pPr>
        <w:ind w:left="5029" w:hanging="180"/>
      </w:pPr>
    </w:lvl>
    <w:lvl w:ilvl="6" w:tplc="180A000F" w:tentative="1">
      <w:start w:val="1"/>
      <w:numFmt w:val="decimal"/>
      <w:lvlText w:val="%7."/>
      <w:lvlJc w:val="left"/>
      <w:pPr>
        <w:ind w:left="5749" w:hanging="360"/>
      </w:pPr>
    </w:lvl>
    <w:lvl w:ilvl="7" w:tplc="180A0019" w:tentative="1">
      <w:start w:val="1"/>
      <w:numFmt w:val="lowerLetter"/>
      <w:lvlText w:val="%8."/>
      <w:lvlJc w:val="left"/>
      <w:pPr>
        <w:ind w:left="6469" w:hanging="360"/>
      </w:pPr>
    </w:lvl>
    <w:lvl w:ilvl="8" w:tplc="1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4E0815"/>
    <w:multiLevelType w:val="hybridMultilevel"/>
    <w:tmpl w:val="834C9598"/>
    <w:lvl w:ilvl="0" w:tplc="F30478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4DA2F39"/>
    <w:multiLevelType w:val="hybridMultilevel"/>
    <w:tmpl w:val="3E4C4E7A"/>
    <w:lvl w:ilvl="0" w:tplc="2222BC3E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3" w15:restartNumberingAfterBreak="0">
    <w:nsid w:val="4F2B5AEB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50B43D37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5" w15:restartNumberingAfterBreak="0">
    <w:nsid w:val="52F1366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6" w15:restartNumberingAfterBreak="0">
    <w:nsid w:val="5E3F712F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0207B3C"/>
    <w:multiLevelType w:val="hybridMultilevel"/>
    <w:tmpl w:val="1B04B86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81D69D9"/>
    <w:multiLevelType w:val="hybridMultilevel"/>
    <w:tmpl w:val="E4FAD916"/>
    <w:lvl w:ilvl="0" w:tplc="582C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3" w15:restartNumberingAfterBreak="0">
    <w:nsid w:val="6E12032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6E3F2669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5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6A61CE4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7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AA265B6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2"/>
  </w:num>
  <w:num w:numId="5">
    <w:abstractNumId w:val="6"/>
  </w:num>
  <w:num w:numId="6">
    <w:abstractNumId w:val="21"/>
  </w:num>
  <w:num w:numId="7">
    <w:abstractNumId w:val="27"/>
  </w:num>
  <w:num w:numId="8">
    <w:abstractNumId w:val="37"/>
  </w:num>
  <w:num w:numId="9">
    <w:abstractNumId w:val="31"/>
  </w:num>
  <w:num w:numId="10">
    <w:abstractNumId w:val="29"/>
  </w:num>
  <w:num w:numId="11">
    <w:abstractNumId w:val="8"/>
  </w:num>
  <w:num w:numId="12">
    <w:abstractNumId w:val="31"/>
  </w:num>
  <w:num w:numId="13">
    <w:abstractNumId w:val="31"/>
  </w:num>
  <w:num w:numId="14">
    <w:abstractNumId w:val="35"/>
  </w:num>
  <w:num w:numId="15">
    <w:abstractNumId w:val="31"/>
  </w:num>
  <w:num w:numId="16">
    <w:abstractNumId w:val="31"/>
  </w:num>
  <w:num w:numId="17">
    <w:abstractNumId w:val="31"/>
  </w:num>
  <w:num w:numId="18">
    <w:abstractNumId w:val="16"/>
  </w:num>
  <w:num w:numId="19">
    <w:abstractNumId w:val="32"/>
  </w:num>
  <w:num w:numId="20">
    <w:abstractNumId w:val="19"/>
  </w:num>
  <w:num w:numId="21">
    <w:abstractNumId w:val="9"/>
  </w:num>
  <w:num w:numId="22">
    <w:abstractNumId w:val="20"/>
  </w:num>
  <w:num w:numId="23">
    <w:abstractNumId w:val="11"/>
  </w:num>
  <w:num w:numId="24">
    <w:abstractNumId w:val="33"/>
  </w:num>
  <w:num w:numId="25">
    <w:abstractNumId w:val="38"/>
  </w:num>
  <w:num w:numId="26">
    <w:abstractNumId w:val="10"/>
  </w:num>
  <w:num w:numId="27">
    <w:abstractNumId w:val="24"/>
  </w:num>
  <w:num w:numId="28">
    <w:abstractNumId w:val="5"/>
  </w:num>
  <w:num w:numId="29">
    <w:abstractNumId w:val="1"/>
  </w:num>
  <w:num w:numId="30">
    <w:abstractNumId w:val="4"/>
  </w:num>
  <w:num w:numId="31">
    <w:abstractNumId w:val="3"/>
  </w:num>
  <w:num w:numId="32">
    <w:abstractNumId w:val="12"/>
  </w:num>
  <w:num w:numId="33">
    <w:abstractNumId w:val="30"/>
  </w:num>
  <w:num w:numId="34">
    <w:abstractNumId w:val="31"/>
  </w:num>
  <w:num w:numId="35">
    <w:abstractNumId w:val="18"/>
  </w:num>
  <w:num w:numId="36">
    <w:abstractNumId w:val="7"/>
  </w:num>
  <w:num w:numId="37">
    <w:abstractNumId w:val="28"/>
  </w:num>
  <w:num w:numId="38">
    <w:abstractNumId w:val="13"/>
  </w:num>
  <w:num w:numId="39">
    <w:abstractNumId w:val="26"/>
  </w:num>
  <w:num w:numId="40">
    <w:abstractNumId w:val="2"/>
  </w:num>
  <w:num w:numId="41">
    <w:abstractNumId w:val="17"/>
  </w:num>
  <w:num w:numId="42">
    <w:abstractNumId w:val="36"/>
  </w:num>
  <w:num w:numId="43">
    <w:abstractNumId w:val="23"/>
  </w:num>
  <w:num w:numId="44">
    <w:abstractNumId w:val="15"/>
  </w:num>
  <w:num w:numId="45">
    <w:abstractNumId w:val="25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9BD"/>
    <w:rsid w:val="00003B9A"/>
    <w:rsid w:val="00004EF6"/>
    <w:rsid w:val="00013E72"/>
    <w:rsid w:val="000165B1"/>
    <w:rsid w:val="00017DDD"/>
    <w:rsid w:val="00034BD7"/>
    <w:rsid w:val="00035CB2"/>
    <w:rsid w:val="00050A97"/>
    <w:rsid w:val="00056CAC"/>
    <w:rsid w:val="00057B3B"/>
    <w:rsid w:val="00063A50"/>
    <w:rsid w:val="00064926"/>
    <w:rsid w:val="00067A5E"/>
    <w:rsid w:val="000735AC"/>
    <w:rsid w:val="00077718"/>
    <w:rsid w:val="00083976"/>
    <w:rsid w:val="000941DB"/>
    <w:rsid w:val="000B2325"/>
    <w:rsid w:val="000B43CF"/>
    <w:rsid w:val="000B4E38"/>
    <w:rsid w:val="000B5254"/>
    <w:rsid w:val="000C27A8"/>
    <w:rsid w:val="000C2878"/>
    <w:rsid w:val="000C2A20"/>
    <w:rsid w:val="000C5043"/>
    <w:rsid w:val="000D2E21"/>
    <w:rsid w:val="000D3076"/>
    <w:rsid w:val="000E30B6"/>
    <w:rsid w:val="000F18CA"/>
    <w:rsid w:val="000F3269"/>
    <w:rsid w:val="000F61C4"/>
    <w:rsid w:val="0010205D"/>
    <w:rsid w:val="00102145"/>
    <w:rsid w:val="001067D9"/>
    <w:rsid w:val="00112A21"/>
    <w:rsid w:val="00113C3B"/>
    <w:rsid w:val="001167F1"/>
    <w:rsid w:val="00120F84"/>
    <w:rsid w:val="001240E9"/>
    <w:rsid w:val="0013090F"/>
    <w:rsid w:val="001337D8"/>
    <w:rsid w:val="00141C1A"/>
    <w:rsid w:val="001558CC"/>
    <w:rsid w:val="00155C63"/>
    <w:rsid w:val="001639CB"/>
    <w:rsid w:val="0017669E"/>
    <w:rsid w:val="001809A0"/>
    <w:rsid w:val="001822FB"/>
    <w:rsid w:val="00182808"/>
    <w:rsid w:val="00191072"/>
    <w:rsid w:val="00193807"/>
    <w:rsid w:val="001A2C86"/>
    <w:rsid w:val="001B6DD2"/>
    <w:rsid w:val="001C5A80"/>
    <w:rsid w:val="001C6CF5"/>
    <w:rsid w:val="001D3D33"/>
    <w:rsid w:val="001D4AF8"/>
    <w:rsid w:val="001F108F"/>
    <w:rsid w:val="001F5AAB"/>
    <w:rsid w:val="001F7745"/>
    <w:rsid w:val="00206A2F"/>
    <w:rsid w:val="002123A9"/>
    <w:rsid w:val="002137A9"/>
    <w:rsid w:val="002169F0"/>
    <w:rsid w:val="0023006D"/>
    <w:rsid w:val="002332F5"/>
    <w:rsid w:val="002405AA"/>
    <w:rsid w:val="0024128F"/>
    <w:rsid w:val="00244685"/>
    <w:rsid w:val="00244BB3"/>
    <w:rsid w:val="00256B37"/>
    <w:rsid w:val="00260F31"/>
    <w:rsid w:val="002669D8"/>
    <w:rsid w:val="002700BE"/>
    <w:rsid w:val="00276AB3"/>
    <w:rsid w:val="00281DCD"/>
    <w:rsid w:val="0028503E"/>
    <w:rsid w:val="002A1834"/>
    <w:rsid w:val="002A5630"/>
    <w:rsid w:val="002A73A2"/>
    <w:rsid w:val="002B45AA"/>
    <w:rsid w:val="002D580C"/>
    <w:rsid w:val="002D68D6"/>
    <w:rsid w:val="002F57D2"/>
    <w:rsid w:val="002F7040"/>
    <w:rsid w:val="00301FA8"/>
    <w:rsid w:val="00302308"/>
    <w:rsid w:val="0030347E"/>
    <w:rsid w:val="0031219B"/>
    <w:rsid w:val="00320ED3"/>
    <w:rsid w:val="0032126B"/>
    <w:rsid w:val="00324505"/>
    <w:rsid w:val="00324AAB"/>
    <w:rsid w:val="00331DD8"/>
    <w:rsid w:val="00335165"/>
    <w:rsid w:val="0033796B"/>
    <w:rsid w:val="00343A90"/>
    <w:rsid w:val="00350B96"/>
    <w:rsid w:val="003521F3"/>
    <w:rsid w:val="00353BE4"/>
    <w:rsid w:val="00354D2D"/>
    <w:rsid w:val="00355A56"/>
    <w:rsid w:val="00356107"/>
    <w:rsid w:val="003564FC"/>
    <w:rsid w:val="00356634"/>
    <w:rsid w:val="00365015"/>
    <w:rsid w:val="00375521"/>
    <w:rsid w:val="00375A5E"/>
    <w:rsid w:val="00380E3A"/>
    <w:rsid w:val="00382992"/>
    <w:rsid w:val="00386805"/>
    <w:rsid w:val="003A290E"/>
    <w:rsid w:val="003A6725"/>
    <w:rsid w:val="003A7AC2"/>
    <w:rsid w:val="003C0182"/>
    <w:rsid w:val="003D57AF"/>
    <w:rsid w:val="003E2DD6"/>
    <w:rsid w:val="003E6E96"/>
    <w:rsid w:val="003F379A"/>
    <w:rsid w:val="003F4FFD"/>
    <w:rsid w:val="003F5576"/>
    <w:rsid w:val="0040728E"/>
    <w:rsid w:val="00407CB6"/>
    <w:rsid w:val="00411C28"/>
    <w:rsid w:val="0041225D"/>
    <w:rsid w:val="0041232C"/>
    <w:rsid w:val="00413B6F"/>
    <w:rsid w:val="004200D8"/>
    <w:rsid w:val="0042619F"/>
    <w:rsid w:val="00426E49"/>
    <w:rsid w:val="004271F2"/>
    <w:rsid w:val="00427C0D"/>
    <w:rsid w:val="00441C85"/>
    <w:rsid w:val="00444949"/>
    <w:rsid w:val="00445E12"/>
    <w:rsid w:val="0045775B"/>
    <w:rsid w:val="00463288"/>
    <w:rsid w:val="00470D6D"/>
    <w:rsid w:val="00471DC9"/>
    <w:rsid w:val="004721DC"/>
    <w:rsid w:val="004819BD"/>
    <w:rsid w:val="00483110"/>
    <w:rsid w:val="00484690"/>
    <w:rsid w:val="004856DA"/>
    <w:rsid w:val="00493D8D"/>
    <w:rsid w:val="00494F3D"/>
    <w:rsid w:val="00496636"/>
    <w:rsid w:val="004A2CA8"/>
    <w:rsid w:val="004B0EC5"/>
    <w:rsid w:val="004B48F1"/>
    <w:rsid w:val="004B4CB2"/>
    <w:rsid w:val="004B4CDF"/>
    <w:rsid w:val="004C0E85"/>
    <w:rsid w:val="004C22AB"/>
    <w:rsid w:val="004C3582"/>
    <w:rsid w:val="004D26D9"/>
    <w:rsid w:val="004D632C"/>
    <w:rsid w:val="004E01BE"/>
    <w:rsid w:val="004E30BF"/>
    <w:rsid w:val="004E4353"/>
    <w:rsid w:val="004F5977"/>
    <w:rsid w:val="005003C3"/>
    <w:rsid w:val="005014F6"/>
    <w:rsid w:val="0050414B"/>
    <w:rsid w:val="00513916"/>
    <w:rsid w:val="005155A4"/>
    <w:rsid w:val="00515E62"/>
    <w:rsid w:val="00517DAA"/>
    <w:rsid w:val="00517E24"/>
    <w:rsid w:val="0052113E"/>
    <w:rsid w:val="00523B8E"/>
    <w:rsid w:val="00526874"/>
    <w:rsid w:val="00537582"/>
    <w:rsid w:val="005376A9"/>
    <w:rsid w:val="00537714"/>
    <w:rsid w:val="005423EC"/>
    <w:rsid w:val="005441C8"/>
    <w:rsid w:val="005445E7"/>
    <w:rsid w:val="00553A9C"/>
    <w:rsid w:val="0055581E"/>
    <w:rsid w:val="00560BBD"/>
    <w:rsid w:val="00561043"/>
    <w:rsid w:val="0056205D"/>
    <w:rsid w:val="005679A7"/>
    <w:rsid w:val="00567A12"/>
    <w:rsid w:val="00567C48"/>
    <w:rsid w:val="00571D04"/>
    <w:rsid w:val="005724DB"/>
    <w:rsid w:val="0057275D"/>
    <w:rsid w:val="00573A45"/>
    <w:rsid w:val="00573A61"/>
    <w:rsid w:val="00584EFE"/>
    <w:rsid w:val="00595F2B"/>
    <w:rsid w:val="00596485"/>
    <w:rsid w:val="0059726B"/>
    <w:rsid w:val="00597570"/>
    <w:rsid w:val="005A2FA9"/>
    <w:rsid w:val="005A3120"/>
    <w:rsid w:val="005A6D5F"/>
    <w:rsid w:val="005A751D"/>
    <w:rsid w:val="005B0CD7"/>
    <w:rsid w:val="005B13B4"/>
    <w:rsid w:val="005B1ABF"/>
    <w:rsid w:val="005B2554"/>
    <w:rsid w:val="005B31F1"/>
    <w:rsid w:val="005B5017"/>
    <w:rsid w:val="005C22F9"/>
    <w:rsid w:val="005D0780"/>
    <w:rsid w:val="005D368D"/>
    <w:rsid w:val="005D5C73"/>
    <w:rsid w:val="005D6C9F"/>
    <w:rsid w:val="005D795D"/>
    <w:rsid w:val="005E0BE9"/>
    <w:rsid w:val="005E4EEE"/>
    <w:rsid w:val="005E6F06"/>
    <w:rsid w:val="005F2E6D"/>
    <w:rsid w:val="005F57F3"/>
    <w:rsid w:val="005F592B"/>
    <w:rsid w:val="005F5AA6"/>
    <w:rsid w:val="005F79BD"/>
    <w:rsid w:val="006027B2"/>
    <w:rsid w:val="006078BB"/>
    <w:rsid w:val="00610961"/>
    <w:rsid w:val="00623B30"/>
    <w:rsid w:val="00630B19"/>
    <w:rsid w:val="0063171B"/>
    <w:rsid w:val="006501F9"/>
    <w:rsid w:val="00650785"/>
    <w:rsid w:val="006516CB"/>
    <w:rsid w:val="00654A5F"/>
    <w:rsid w:val="00656C2D"/>
    <w:rsid w:val="00665BDB"/>
    <w:rsid w:val="00670DDF"/>
    <w:rsid w:val="0068064D"/>
    <w:rsid w:val="00683531"/>
    <w:rsid w:val="0069302C"/>
    <w:rsid w:val="006960C5"/>
    <w:rsid w:val="006A6045"/>
    <w:rsid w:val="006B1C5D"/>
    <w:rsid w:val="006B7C9A"/>
    <w:rsid w:val="006C1336"/>
    <w:rsid w:val="006C135F"/>
    <w:rsid w:val="006C63AF"/>
    <w:rsid w:val="006D02B0"/>
    <w:rsid w:val="006D4449"/>
    <w:rsid w:val="006E1426"/>
    <w:rsid w:val="006E528C"/>
    <w:rsid w:val="006F4135"/>
    <w:rsid w:val="00700CE4"/>
    <w:rsid w:val="00707E92"/>
    <w:rsid w:val="0071555E"/>
    <w:rsid w:val="00717FC1"/>
    <w:rsid w:val="00720FBC"/>
    <w:rsid w:val="00725CD0"/>
    <w:rsid w:val="007267AB"/>
    <w:rsid w:val="00733580"/>
    <w:rsid w:val="007353A2"/>
    <w:rsid w:val="00737039"/>
    <w:rsid w:val="00741E9E"/>
    <w:rsid w:val="00750E5D"/>
    <w:rsid w:val="00751E08"/>
    <w:rsid w:val="0075378C"/>
    <w:rsid w:val="0077621D"/>
    <w:rsid w:val="0077726F"/>
    <w:rsid w:val="00784A84"/>
    <w:rsid w:val="00787109"/>
    <w:rsid w:val="00792FF3"/>
    <w:rsid w:val="007A201E"/>
    <w:rsid w:val="007A2864"/>
    <w:rsid w:val="007A6CA8"/>
    <w:rsid w:val="007A769A"/>
    <w:rsid w:val="007B6449"/>
    <w:rsid w:val="007D24FE"/>
    <w:rsid w:val="007D4DE3"/>
    <w:rsid w:val="007E21D5"/>
    <w:rsid w:val="007E615A"/>
    <w:rsid w:val="007F184F"/>
    <w:rsid w:val="007F3ECF"/>
    <w:rsid w:val="007F6313"/>
    <w:rsid w:val="00800176"/>
    <w:rsid w:val="00811743"/>
    <w:rsid w:val="008227A7"/>
    <w:rsid w:val="008346CA"/>
    <w:rsid w:val="00845273"/>
    <w:rsid w:val="008518B2"/>
    <w:rsid w:val="00854F13"/>
    <w:rsid w:val="00857A9A"/>
    <w:rsid w:val="00860D82"/>
    <w:rsid w:val="008622C4"/>
    <w:rsid w:val="008652E9"/>
    <w:rsid w:val="00871DB4"/>
    <w:rsid w:val="00872800"/>
    <w:rsid w:val="0087774B"/>
    <w:rsid w:val="00883679"/>
    <w:rsid w:val="0088424E"/>
    <w:rsid w:val="00884BDB"/>
    <w:rsid w:val="00885A3B"/>
    <w:rsid w:val="008961F8"/>
    <w:rsid w:val="008B5913"/>
    <w:rsid w:val="008B6712"/>
    <w:rsid w:val="008C0453"/>
    <w:rsid w:val="008C5D42"/>
    <w:rsid w:val="008C7837"/>
    <w:rsid w:val="008D76C5"/>
    <w:rsid w:val="008E2B71"/>
    <w:rsid w:val="008E2D79"/>
    <w:rsid w:val="008E4713"/>
    <w:rsid w:val="008F2B3C"/>
    <w:rsid w:val="00903FFF"/>
    <w:rsid w:val="00906997"/>
    <w:rsid w:val="00911258"/>
    <w:rsid w:val="009129A9"/>
    <w:rsid w:val="00923280"/>
    <w:rsid w:val="00923E36"/>
    <w:rsid w:val="009345F9"/>
    <w:rsid w:val="0094759D"/>
    <w:rsid w:val="00947BCB"/>
    <w:rsid w:val="00951E72"/>
    <w:rsid w:val="00953BF4"/>
    <w:rsid w:val="00955B91"/>
    <w:rsid w:val="00966349"/>
    <w:rsid w:val="00967E64"/>
    <w:rsid w:val="009744D2"/>
    <w:rsid w:val="00976DE6"/>
    <w:rsid w:val="0097796E"/>
    <w:rsid w:val="00982A1C"/>
    <w:rsid w:val="00992BD2"/>
    <w:rsid w:val="00997DDD"/>
    <w:rsid w:val="009A0592"/>
    <w:rsid w:val="009A08CE"/>
    <w:rsid w:val="009A2FD7"/>
    <w:rsid w:val="009A3D99"/>
    <w:rsid w:val="009A7D00"/>
    <w:rsid w:val="009B1761"/>
    <w:rsid w:val="009B1D68"/>
    <w:rsid w:val="009D118F"/>
    <w:rsid w:val="009D2B80"/>
    <w:rsid w:val="009D3240"/>
    <w:rsid w:val="009D43CD"/>
    <w:rsid w:val="009E0DCD"/>
    <w:rsid w:val="009E3194"/>
    <w:rsid w:val="009E6008"/>
    <w:rsid w:val="009F54D7"/>
    <w:rsid w:val="00A10499"/>
    <w:rsid w:val="00A10A7B"/>
    <w:rsid w:val="00A12F96"/>
    <w:rsid w:val="00A17FD0"/>
    <w:rsid w:val="00A463DE"/>
    <w:rsid w:val="00A77916"/>
    <w:rsid w:val="00A862CF"/>
    <w:rsid w:val="00A90600"/>
    <w:rsid w:val="00AA69FA"/>
    <w:rsid w:val="00AB28E8"/>
    <w:rsid w:val="00AB5119"/>
    <w:rsid w:val="00AB61C8"/>
    <w:rsid w:val="00AC2332"/>
    <w:rsid w:val="00AC3B33"/>
    <w:rsid w:val="00AC632F"/>
    <w:rsid w:val="00AD0779"/>
    <w:rsid w:val="00AD46A9"/>
    <w:rsid w:val="00AD4736"/>
    <w:rsid w:val="00AD7479"/>
    <w:rsid w:val="00AD7EA8"/>
    <w:rsid w:val="00AE050A"/>
    <w:rsid w:val="00AE76C0"/>
    <w:rsid w:val="00AF1AB9"/>
    <w:rsid w:val="00AF2FBF"/>
    <w:rsid w:val="00AF3C08"/>
    <w:rsid w:val="00AF53E1"/>
    <w:rsid w:val="00B00CC6"/>
    <w:rsid w:val="00B00DE7"/>
    <w:rsid w:val="00B01AA8"/>
    <w:rsid w:val="00B0519F"/>
    <w:rsid w:val="00B114CF"/>
    <w:rsid w:val="00B15176"/>
    <w:rsid w:val="00B207F0"/>
    <w:rsid w:val="00B27970"/>
    <w:rsid w:val="00B3143B"/>
    <w:rsid w:val="00B36312"/>
    <w:rsid w:val="00B564F9"/>
    <w:rsid w:val="00B579C7"/>
    <w:rsid w:val="00B67A58"/>
    <w:rsid w:val="00B70825"/>
    <w:rsid w:val="00B8142C"/>
    <w:rsid w:val="00B8331A"/>
    <w:rsid w:val="00BA22FE"/>
    <w:rsid w:val="00BA2DDB"/>
    <w:rsid w:val="00BA5446"/>
    <w:rsid w:val="00BB1736"/>
    <w:rsid w:val="00BB5E3C"/>
    <w:rsid w:val="00BC4A96"/>
    <w:rsid w:val="00BC4D84"/>
    <w:rsid w:val="00BC67B7"/>
    <w:rsid w:val="00BD5F22"/>
    <w:rsid w:val="00BD62E3"/>
    <w:rsid w:val="00BD6E50"/>
    <w:rsid w:val="00BE0C71"/>
    <w:rsid w:val="00BE1A74"/>
    <w:rsid w:val="00BE289D"/>
    <w:rsid w:val="00BE32A7"/>
    <w:rsid w:val="00BE6C45"/>
    <w:rsid w:val="00BF1F5B"/>
    <w:rsid w:val="00BF5AE6"/>
    <w:rsid w:val="00C063DC"/>
    <w:rsid w:val="00C14A89"/>
    <w:rsid w:val="00C17C42"/>
    <w:rsid w:val="00C30D29"/>
    <w:rsid w:val="00C333D8"/>
    <w:rsid w:val="00C37269"/>
    <w:rsid w:val="00C4141B"/>
    <w:rsid w:val="00C423F2"/>
    <w:rsid w:val="00C44DB5"/>
    <w:rsid w:val="00C523BC"/>
    <w:rsid w:val="00C56157"/>
    <w:rsid w:val="00C561FE"/>
    <w:rsid w:val="00C60641"/>
    <w:rsid w:val="00C62699"/>
    <w:rsid w:val="00C62C0D"/>
    <w:rsid w:val="00C75323"/>
    <w:rsid w:val="00C80D41"/>
    <w:rsid w:val="00C953F9"/>
    <w:rsid w:val="00CB0CE3"/>
    <w:rsid w:val="00CB20CF"/>
    <w:rsid w:val="00CB5045"/>
    <w:rsid w:val="00CB5A40"/>
    <w:rsid w:val="00CB66AC"/>
    <w:rsid w:val="00CB751A"/>
    <w:rsid w:val="00CC05F3"/>
    <w:rsid w:val="00CC64F1"/>
    <w:rsid w:val="00CC680E"/>
    <w:rsid w:val="00CD4D50"/>
    <w:rsid w:val="00CE486D"/>
    <w:rsid w:val="00CE688C"/>
    <w:rsid w:val="00CF3BD1"/>
    <w:rsid w:val="00D01EE0"/>
    <w:rsid w:val="00D06F7E"/>
    <w:rsid w:val="00D079B3"/>
    <w:rsid w:val="00D15EEB"/>
    <w:rsid w:val="00D21244"/>
    <w:rsid w:val="00D31D0F"/>
    <w:rsid w:val="00D35200"/>
    <w:rsid w:val="00D41B3C"/>
    <w:rsid w:val="00D41C2E"/>
    <w:rsid w:val="00D44D3F"/>
    <w:rsid w:val="00D45BA2"/>
    <w:rsid w:val="00D51A91"/>
    <w:rsid w:val="00D620C3"/>
    <w:rsid w:val="00D6590A"/>
    <w:rsid w:val="00D65CA8"/>
    <w:rsid w:val="00D71995"/>
    <w:rsid w:val="00D724FB"/>
    <w:rsid w:val="00D73563"/>
    <w:rsid w:val="00D92E81"/>
    <w:rsid w:val="00D9530B"/>
    <w:rsid w:val="00D96C81"/>
    <w:rsid w:val="00D97AAA"/>
    <w:rsid w:val="00DA163F"/>
    <w:rsid w:val="00DA2F7C"/>
    <w:rsid w:val="00DA57FC"/>
    <w:rsid w:val="00DB39CA"/>
    <w:rsid w:val="00DB3DD6"/>
    <w:rsid w:val="00DB3FDF"/>
    <w:rsid w:val="00DB64F3"/>
    <w:rsid w:val="00DB723B"/>
    <w:rsid w:val="00DB757C"/>
    <w:rsid w:val="00DC0620"/>
    <w:rsid w:val="00DC0F10"/>
    <w:rsid w:val="00DC7899"/>
    <w:rsid w:val="00DD1F73"/>
    <w:rsid w:val="00DD3624"/>
    <w:rsid w:val="00DD3E5C"/>
    <w:rsid w:val="00DD469F"/>
    <w:rsid w:val="00DE13D1"/>
    <w:rsid w:val="00DE1600"/>
    <w:rsid w:val="00DE354A"/>
    <w:rsid w:val="00DE4615"/>
    <w:rsid w:val="00DE4FEF"/>
    <w:rsid w:val="00DF693A"/>
    <w:rsid w:val="00E003B1"/>
    <w:rsid w:val="00E0269B"/>
    <w:rsid w:val="00E07C50"/>
    <w:rsid w:val="00E119D8"/>
    <w:rsid w:val="00E135A4"/>
    <w:rsid w:val="00E15ABA"/>
    <w:rsid w:val="00E161D5"/>
    <w:rsid w:val="00E16351"/>
    <w:rsid w:val="00E33A65"/>
    <w:rsid w:val="00E4459D"/>
    <w:rsid w:val="00E51FDB"/>
    <w:rsid w:val="00E60071"/>
    <w:rsid w:val="00E67E92"/>
    <w:rsid w:val="00E7188C"/>
    <w:rsid w:val="00E86945"/>
    <w:rsid w:val="00E87487"/>
    <w:rsid w:val="00E878E6"/>
    <w:rsid w:val="00E91EE9"/>
    <w:rsid w:val="00E94D4F"/>
    <w:rsid w:val="00EA060D"/>
    <w:rsid w:val="00EA1A35"/>
    <w:rsid w:val="00EA4132"/>
    <w:rsid w:val="00EB261A"/>
    <w:rsid w:val="00EB2D36"/>
    <w:rsid w:val="00EB43E7"/>
    <w:rsid w:val="00EB4603"/>
    <w:rsid w:val="00EB6CA8"/>
    <w:rsid w:val="00EB7580"/>
    <w:rsid w:val="00EC76D6"/>
    <w:rsid w:val="00EC7AB4"/>
    <w:rsid w:val="00EE25B9"/>
    <w:rsid w:val="00EF7BDE"/>
    <w:rsid w:val="00F006D2"/>
    <w:rsid w:val="00F02111"/>
    <w:rsid w:val="00F10F1C"/>
    <w:rsid w:val="00F125C7"/>
    <w:rsid w:val="00F17A77"/>
    <w:rsid w:val="00F244E2"/>
    <w:rsid w:val="00F32B37"/>
    <w:rsid w:val="00F33C69"/>
    <w:rsid w:val="00F33FE4"/>
    <w:rsid w:val="00F34695"/>
    <w:rsid w:val="00F36535"/>
    <w:rsid w:val="00F414DF"/>
    <w:rsid w:val="00F463D7"/>
    <w:rsid w:val="00F7049E"/>
    <w:rsid w:val="00F73DFB"/>
    <w:rsid w:val="00F84B87"/>
    <w:rsid w:val="00F84C84"/>
    <w:rsid w:val="00F8614C"/>
    <w:rsid w:val="00FA4034"/>
    <w:rsid w:val="00FB37E6"/>
    <w:rsid w:val="00FC073E"/>
    <w:rsid w:val="00FC17FA"/>
    <w:rsid w:val="00FC4F88"/>
    <w:rsid w:val="00FD0B5F"/>
    <w:rsid w:val="00FD37D2"/>
    <w:rsid w:val="00FE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51BA8CA"/>
  <w15:docId w15:val="{17352653-00D1-4780-980B-305B2F22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5C22F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C22F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C22F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22F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22F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C22F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22F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22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5C22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C22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C22F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C22F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5C22F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5C22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5C22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22F9"/>
  </w:style>
  <w:style w:type="paragraph" w:customStyle="1" w:styleId="Bullet2">
    <w:name w:val="Bullet2"/>
    <w:basedOn w:val="Normal"/>
    <w:rsid w:val="005C22F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C22F9"/>
    <w:pPr>
      <w:spacing w:before="80"/>
      <w:jc w:val="both"/>
    </w:pPr>
  </w:style>
  <w:style w:type="paragraph" w:customStyle="1" w:styleId="Tabletext">
    <w:name w:val="Tabletext"/>
    <w:basedOn w:val="Normal"/>
    <w:rsid w:val="005C22F9"/>
    <w:pPr>
      <w:keepLines/>
    </w:pPr>
  </w:style>
  <w:style w:type="paragraph" w:styleId="Corpodetexto">
    <w:name w:val="Body Text"/>
    <w:basedOn w:val="Normal"/>
    <w:rsid w:val="005C22F9"/>
    <w:pPr>
      <w:keepLines/>
      <w:ind w:left="720"/>
    </w:pPr>
  </w:style>
  <w:style w:type="paragraph" w:customStyle="1" w:styleId="Paragraph3">
    <w:name w:val="Paragraph3"/>
    <w:basedOn w:val="Normal"/>
    <w:rsid w:val="005C22F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5C22F9"/>
    <w:pPr>
      <w:ind w:left="720" w:hanging="432"/>
    </w:pPr>
  </w:style>
  <w:style w:type="character" w:styleId="Refdenotaderodap">
    <w:name w:val="footnote reference"/>
    <w:semiHidden/>
    <w:rsid w:val="005C22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22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C22F9"/>
    <w:pPr>
      <w:shd w:val="clear" w:color="auto" w:fill="000080"/>
    </w:pPr>
  </w:style>
  <w:style w:type="paragraph" w:customStyle="1" w:styleId="Paragraph4">
    <w:name w:val="Paragraph4"/>
    <w:basedOn w:val="Normal"/>
    <w:rsid w:val="005C22F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22F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5C22F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5C22F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5C22F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5C22F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5C22F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5C22F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C22F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22F9"/>
    <w:pPr>
      <w:widowControl/>
      <w:spacing w:before="120"/>
      <w:jc w:val="both"/>
    </w:pPr>
  </w:style>
  <w:style w:type="paragraph" w:customStyle="1" w:styleId="Bullet">
    <w:name w:val="Bullet"/>
    <w:basedOn w:val="Normal"/>
    <w:rsid w:val="005C22F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5C22F9"/>
    <w:rPr>
      <w:color w:val="0000FF"/>
      <w:u w:val="single"/>
    </w:rPr>
  </w:style>
  <w:style w:type="paragraph" w:customStyle="1" w:styleId="infoblue0">
    <w:name w:val="infoblue"/>
    <w:basedOn w:val="Normal"/>
    <w:rsid w:val="005C22F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5C22F9"/>
  </w:style>
  <w:style w:type="character" w:customStyle="1" w:styleId="tw4winExternal">
    <w:name w:val="tw4winExternal"/>
    <w:rsid w:val="005C22F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5C22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22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22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22F9"/>
    <w:rPr>
      <w:color w:val="0000FF"/>
    </w:rPr>
  </w:style>
  <w:style w:type="character" w:customStyle="1" w:styleId="tw4winPopup">
    <w:name w:val="tw4winPopup"/>
    <w:rsid w:val="005C22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22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22F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12F96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CEC7F-D4BE-46AE-8E76-41086C51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59</TotalTime>
  <Pages>7</Pages>
  <Words>631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4034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21</cp:revision>
  <cp:lastPrinted>2001-03-15T17:26:00Z</cp:lastPrinted>
  <dcterms:created xsi:type="dcterms:W3CDTF">2016-09-18T02:25:00Z</dcterms:created>
  <dcterms:modified xsi:type="dcterms:W3CDTF">2016-09-26T18:11:00Z</dcterms:modified>
</cp:coreProperties>
</file>