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39625D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39625D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39625D" w:rsidRPr="0039625D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39625D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39625D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39625D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39625D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39625D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39625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39625D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39625D" w:rsidRPr="0039625D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39625D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39625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39625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39625D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39625D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39625D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39625D">
        <w:rPr>
          <w:b/>
          <w:iCs/>
          <w:spacing w:val="15"/>
          <w:sz w:val="28"/>
          <w:szCs w:val="28"/>
          <w:lang w:val="pt-BR" w:eastAsia="ja-JP"/>
        </w:rPr>
        <w:t>Servi</w:t>
      </w:r>
      <w:r w:rsidR="0039625D" w:rsidRPr="0039625D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39625D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39625D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39625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39625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39625D" w:rsidRPr="0039625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39625D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C3291D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39625D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E94D4F" w:rsidRPr="0039625D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537714" w:rsidRPr="0039625D">
        <w:rPr>
          <w:rFonts w:eastAsia="ヒラギノ角ゴ Pro W3"/>
          <w:b/>
          <w:bCs/>
          <w:iCs/>
          <w:snapToGrid/>
          <w:szCs w:val="24"/>
          <w:lang w:val="pt-BR" w:eastAsia="ja-JP"/>
        </w:rPr>
        <w:t>100</w:t>
      </w:r>
      <w:r w:rsidR="00C3291D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537714" w:rsidRPr="0039625D">
        <w:rPr>
          <w:rFonts w:eastAsia="ヒラギノ角ゴ Pro W3"/>
          <w:b/>
          <w:bCs/>
          <w:iCs/>
          <w:snapToGrid/>
          <w:szCs w:val="24"/>
          <w:lang w:val="pt-BR" w:eastAsia="ja-JP"/>
        </w:rPr>
        <w:t>Cr</w:t>
      </w:r>
      <w:r w:rsidR="0039625D" w:rsidRPr="0039625D">
        <w:rPr>
          <w:rFonts w:eastAsia="ヒラギノ角ゴ Pro W3"/>
          <w:b/>
          <w:bCs/>
          <w:iCs/>
          <w:snapToGrid/>
          <w:szCs w:val="24"/>
          <w:lang w:val="pt-BR" w:eastAsia="ja-JP"/>
        </w:rPr>
        <w:t>i</w:t>
      </w:r>
      <w:r w:rsidR="00537714" w:rsidRPr="0039625D">
        <w:rPr>
          <w:rFonts w:eastAsia="ヒラギノ角ゴ Pro W3"/>
          <w:b/>
          <w:bCs/>
          <w:iCs/>
          <w:snapToGrid/>
          <w:szCs w:val="24"/>
          <w:lang w:val="pt-BR" w:eastAsia="ja-JP"/>
        </w:rPr>
        <w:t>ar Documento de XML</w:t>
      </w:r>
    </w:p>
    <w:p w:rsidR="00017DDD" w:rsidRPr="0039625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39625D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39625D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39625D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39625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39625D" w:rsidRDefault="0039625D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39625D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39625D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39625D" w:rsidRDefault="001F108F" w:rsidP="00F414DF">
      <w:pPr>
        <w:widowControl/>
        <w:autoSpaceDE/>
        <w:autoSpaceDN/>
        <w:jc w:val="both"/>
        <w:rPr>
          <w:lang w:val="pt-BR"/>
        </w:rPr>
      </w:pPr>
      <w:r w:rsidRPr="0039625D">
        <w:rPr>
          <w:snapToGrid/>
          <w:sz w:val="22"/>
          <w:szCs w:val="22"/>
          <w:lang w:val="pt-BR" w:eastAsia="ja-JP"/>
        </w:rPr>
        <w:br w:type="page"/>
      </w:r>
    </w:p>
    <w:p w:rsidR="0063171B" w:rsidRPr="0039625D" w:rsidRDefault="0063171B" w:rsidP="00A12F96">
      <w:pPr>
        <w:pStyle w:val="Ttulo"/>
        <w:rPr>
          <w:lang w:val="pt-BR"/>
        </w:rPr>
      </w:pPr>
      <w:r w:rsidRPr="0039625D">
        <w:rPr>
          <w:lang w:val="pt-BR"/>
        </w:rPr>
        <w:lastRenderedPageBreak/>
        <w:t>Histórico d</w:t>
      </w:r>
      <w:r w:rsidR="001F108F" w:rsidRPr="0039625D">
        <w:rPr>
          <w:lang w:val="pt-BR"/>
        </w:rPr>
        <w:t>e</w:t>
      </w:r>
      <w:r w:rsidR="0039625D" w:rsidRPr="0039625D">
        <w:rPr>
          <w:lang w:val="pt-BR"/>
        </w:rPr>
        <w:t xml:space="preserve"> </w:t>
      </w:r>
      <w:r w:rsidR="0041232C" w:rsidRPr="0039625D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39625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39625D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39625D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39625D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39625D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39625D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39625D">
              <w:rPr>
                <w:b/>
                <w:lang w:val="pt-BR"/>
              </w:rPr>
              <w:t>Autor</w:t>
            </w:r>
          </w:p>
        </w:tc>
      </w:tr>
      <w:tr w:rsidR="0045775B" w:rsidRPr="0039625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39625D" w:rsidRDefault="0039625D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15</w:t>
            </w:r>
            <w:r w:rsidR="00A12F96" w:rsidRPr="0039625D">
              <w:rPr>
                <w:color w:val="000000"/>
                <w:lang w:val="pt-BR"/>
              </w:rPr>
              <w:t>/</w:t>
            </w:r>
            <w:r w:rsidRPr="0039625D">
              <w:rPr>
                <w:color w:val="000000"/>
                <w:lang w:val="pt-BR"/>
              </w:rPr>
              <w:t>09</w:t>
            </w:r>
            <w:r w:rsidR="00A12F96" w:rsidRPr="0039625D">
              <w:rPr>
                <w:color w:val="000000"/>
                <w:lang w:val="pt-BR"/>
              </w:rPr>
              <w:t>/2</w:t>
            </w:r>
            <w:r w:rsidR="00BC4A96" w:rsidRPr="0039625D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39625D" w:rsidRDefault="00A12F96" w:rsidP="003A1264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39625D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 Reyes</w:t>
            </w:r>
          </w:p>
        </w:tc>
      </w:tr>
      <w:tr w:rsidR="003A1264" w:rsidRPr="003A126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31/10/2016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spacing w:after="0"/>
              <w:ind w:left="0" w:firstLine="0"/>
              <w:jc w:val="both"/>
              <w:rPr>
                <w:lang w:val="pt-BR"/>
              </w:rPr>
            </w:pPr>
            <w:r w:rsidRPr="003A1264">
              <w:rPr>
                <w:lang w:val="pt-BR"/>
              </w:rPr>
              <w:t>Correção das referências as regras de negócio SDE.RN0010.70.10 Criar Documento de XML, SDE.RN0010.50 e SDE.RN0010.60</w:t>
            </w:r>
            <w:r>
              <w:rPr>
                <w:lang w:val="pt-BR"/>
              </w:rPr>
              <w:t xml:space="preserve"> do fluxo principal.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 Reyes</w:t>
            </w:r>
          </w:p>
        </w:tc>
      </w:tr>
      <w:tr w:rsidR="003A1264" w:rsidRPr="003A126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spacing w:after="0"/>
              <w:ind w:left="0" w:firstLine="0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3A1264" w:rsidRPr="003A126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spacing w:after="0"/>
              <w:ind w:left="0" w:firstLine="0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264" w:rsidRPr="0039625D" w:rsidRDefault="003A1264" w:rsidP="003A1264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39625D" w:rsidRDefault="0063171B" w:rsidP="00F414DF">
      <w:pPr>
        <w:jc w:val="both"/>
        <w:rPr>
          <w:lang w:val="pt-BR"/>
        </w:rPr>
      </w:pPr>
    </w:p>
    <w:p w:rsidR="00A12F96" w:rsidRPr="0039625D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39625D">
        <w:rPr>
          <w:lang w:val="pt-BR"/>
        </w:rPr>
        <w:br w:type="page"/>
      </w:r>
    </w:p>
    <w:p w:rsidR="00A12F96" w:rsidRPr="0039625D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39625D">
        <w:rPr>
          <w:lang w:val="pt-BR"/>
        </w:rPr>
        <w:lastRenderedPageBreak/>
        <w:tab/>
      </w:r>
      <w:r w:rsidRPr="0039625D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39625D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39625D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39625D">
              <w:rPr>
                <w:b/>
                <w:lang w:val="pt-BR"/>
              </w:rPr>
              <w:t>Descrição</w:t>
            </w:r>
          </w:p>
        </w:tc>
      </w:tr>
      <w:tr w:rsidR="00AC3B33" w:rsidRPr="003A1264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Serviço de acesso</w:t>
            </w:r>
            <w:r w:rsidR="0039625D" w:rsidRPr="0039625D">
              <w:rPr>
                <w:color w:val="000000"/>
                <w:lang w:val="pt-BR"/>
              </w:rPr>
              <w:t xml:space="preserve"> </w:t>
            </w:r>
            <w:r w:rsidRPr="0039625D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3A1264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3A1264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3A1264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39625D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39625D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39625D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39625D" w:rsidRDefault="0063171B" w:rsidP="00F414DF">
      <w:pPr>
        <w:pStyle w:val="Ttulo"/>
        <w:jc w:val="both"/>
        <w:rPr>
          <w:lang w:val="pt-BR"/>
        </w:rPr>
      </w:pPr>
      <w:r w:rsidRPr="0039625D">
        <w:rPr>
          <w:lang w:val="pt-BR"/>
        </w:rPr>
        <w:br w:type="page"/>
      </w:r>
      <w:r w:rsidRPr="0039625D">
        <w:rPr>
          <w:lang w:val="pt-BR"/>
        </w:rPr>
        <w:lastRenderedPageBreak/>
        <w:t>Índice</w:t>
      </w:r>
    </w:p>
    <w:p w:rsidR="00C3291D" w:rsidRDefault="0054404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39625D">
        <w:rPr>
          <w:lang w:val="pt-BR"/>
        </w:rPr>
        <w:fldChar w:fldCharType="begin"/>
      </w:r>
      <w:r w:rsidR="00D31D0F" w:rsidRPr="0039625D">
        <w:rPr>
          <w:lang w:val="pt-BR"/>
        </w:rPr>
        <w:instrText xml:space="preserve"> TOC \o "1-3" \h \z \u </w:instrText>
      </w:r>
      <w:r w:rsidRPr="0039625D">
        <w:rPr>
          <w:lang w:val="pt-BR"/>
        </w:rPr>
        <w:fldChar w:fldCharType="separate"/>
      </w:r>
      <w:hyperlink w:anchor="_Toc462665858" w:history="1">
        <w:r w:rsidR="00C3291D" w:rsidRPr="00924CFF">
          <w:rPr>
            <w:rStyle w:val="Hyperlink"/>
            <w:noProof/>
            <w:lang w:val="pt-BR"/>
          </w:rPr>
          <w:t>1.</w:t>
        </w:r>
        <w:r w:rsidR="00C329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SDEUC0100 - Criar Documento de XML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_Toc462665858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5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59" w:history="1">
        <w:r w:rsidR="00C3291D" w:rsidRPr="00924CFF">
          <w:rPr>
            <w:rStyle w:val="Hyperlink"/>
            <w:noProof/>
            <w:lang w:val="pt-BR"/>
          </w:rPr>
          <w:t>1.1.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Descrição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_Toc462665859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5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0" w:history="1">
        <w:r w:rsidR="00C3291D" w:rsidRPr="00924CFF">
          <w:rPr>
            <w:rStyle w:val="Hyperlink"/>
            <w:noProof/>
            <w:lang w:val="pt-BR"/>
          </w:rPr>
          <w:t>1.2.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Atores Envolvidos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_Toc462665860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5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1" w:history="1">
        <w:r w:rsidR="00C3291D" w:rsidRPr="00924CFF">
          <w:rPr>
            <w:rStyle w:val="Hyperlink"/>
            <w:noProof/>
            <w:lang w:val="pt-BR"/>
          </w:rPr>
          <w:t>1.3.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Diagrama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_Toc462665861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5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2" w:history="1">
        <w:r w:rsidR="00C3291D" w:rsidRPr="00924CFF">
          <w:rPr>
            <w:rStyle w:val="Hyperlink"/>
            <w:noProof/>
            <w:lang w:val="pt-BR"/>
          </w:rPr>
          <w:t>1.4.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Pré-condições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_Toc462665862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5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3" w:history="1">
        <w:r w:rsidR="00C3291D" w:rsidRPr="00924CFF">
          <w:rPr>
            <w:rStyle w:val="Hyperlink"/>
            <w:noProof/>
            <w:lang w:val="pt-BR"/>
          </w:rPr>
          <w:t>1.5.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Fluxo Principal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_Toc462665863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5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4" w:history="1">
        <w:r w:rsidR="00C3291D" w:rsidRPr="00924CFF">
          <w:rPr>
            <w:rStyle w:val="Hyperlink"/>
            <w:noProof/>
            <w:lang w:val="pt-BR"/>
          </w:rPr>
          <w:t>1.6.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Fluxos Alternativos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_Toc462665864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5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5" w:history="1">
        <w:r w:rsidR="00C3291D" w:rsidRPr="00924CFF">
          <w:rPr>
            <w:rStyle w:val="Hyperlink"/>
            <w:noProof/>
            <w:lang w:val="pt-BR"/>
          </w:rPr>
          <w:t>1.7.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Fluxos de Exceção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_Toc462665865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5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6" w:history="1">
        <w:r w:rsidR="00C3291D" w:rsidRPr="00924CFF">
          <w:rPr>
            <w:rStyle w:val="Hyperlink"/>
            <w:noProof/>
            <w:lang w:val="pt-BR"/>
          </w:rPr>
          <w:t>1.8.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Pós-condição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_Toc462665866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6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7" w:history="1">
        <w:r w:rsidR="00C3291D" w:rsidRPr="00924CFF">
          <w:rPr>
            <w:rStyle w:val="Hyperlink"/>
            <w:noProof/>
            <w:lang w:val="pt-BR"/>
          </w:rPr>
          <w:t>1.9.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Requisitos Especiais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_Toc462665867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6</w:t>
        </w:r>
        <w:r w:rsidR="00C3291D">
          <w:rPr>
            <w:noProof/>
            <w:webHidden/>
          </w:rPr>
          <w:fldChar w:fldCharType="end"/>
        </w:r>
      </w:hyperlink>
    </w:p>
    <w:p w:rsidR="00C3291D" w:rsidRDefault="000D3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5868" w:history="1">
        <w:r w:rsidR="00C3291D" w:rsidRPr="00924CFF">
          <w:rPr>
            <w:rStyle w:val="Hyperlink"/>
            <w:noProof/>
            <w:lang w:val="pt-BR"/>
          </w:rPr>
          <w:t>1.10.</w:t>
        </w:r>
        <w:r w:rsidR="00C3291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291D" w:rsidRPr="00924CFF">
          <w:rPr>
            <w:rStyle w:val="Hyperlink"/>
            <w:noProof/>
            <w:lang w:val="pt-BR"/>
          </w:rPr>
          <w:t>Descrição da Interface</w:t>
        </w:r>
        <w:r w:rsidR="00C3291D">
          <w:rPr>
            <w:noProof/>
            <w:webHidden/>
          </w:rPr>
          <w:tab/>
        </w:r>
        <w:r w:rsidR="00C3291D">
          <w:rPr>
            <w:noProof/>
            <w:webHidden/>
          </w:rPr>
          <w:fldChar w:fldCharType="begin"/>
        </w:r>
        <w:r w:rsidR="00C3291D">
          <w:rPr>
            <w:noProof/>
            <w:webHidden/>
          </w:rPr>
          <w:instrText xml:space="preserve"> PAGEREF _Toc462665868 \h </w:instrText>
        </w:r>
        <w:r w:rsidR="00C3291D">
          <w:rPr>
            <w:noProof/>
            <w:webHidden/>
          </w:rPr>
        </w:r>
        <w:r w:rsidR="00C3291D">
          <w:rPr>
            <w:noProof/>
            <w:webHidden/>
          </w:rPr>
          <w:fldChar w:fldCharType="separate"/>
        </w:r>
        <w:r w:rsidR="00C3291D">
          <w:rPr>
            <w:noProof/>
            <w:webHidden/>
          </w:rPr>
          <w:t>7</w:t>
        </w:r>
        <w:r w:rsidR="00C3291D">
          <w:rPr>
            <w:noProof/>
            <w:webHidden/>
          </w:rPr>
          <w:fldChar w:fldCharType="end"/>
        </w:r>
      </w:hyperlink>
    </w:p>
    <w:p w:rsidR="0063171B" w:rsidRPr="0039625D" w:rsidRDefault="00544041" w:rsidP="00F414DF">
      <w:pPr>
        <w:pStyle w:val="Ttulo"/>
        <w:jc w:val="both"/>
        <w:rPr>
          <w:lang w:val="pt-BR"/>
        </w:rPr>
      </w:pPr>
      <w:r w:rsidRPr="0039625D">
        <w:rPr>
          <w:lang w:val="pt-BR"/>
        </w:rPr>
        <w:fldChar w:fldCharType="end"/>
      </w:r>
      <w:r w:rsidR="0063171B" w:rsidRPr="0039625D">
        <w:rPr>
          <w:lang w:val="pt-BR"/>
        </w:rPr>
        <w:br w:type="page"/>
      </w:r>
      <w:r w:rsidRPr="0039625D">
        <w:rPr>
          <w:lang w:val="pt-BR"/>
        </w:rPr>
        <w:lastRenderedPageBreak/>
        <w:fldChar w:fldCharType="begin"/>
      </w:r>
      <w:r w:rsidR="00787109" w:rsidRPr="0039625D">
        <w:rPr>
          <w:lang w:val="pt-BR"/>
        </w:rPr>
        <w:instrText xml:space="preserve"> TITLE  \* MERGEFORMAT </w:instrText>
      </w:r>
      <w:r w:rsidRPr="0039625D">
        <w:rPr>
          <w:lang w:val="pt-BR"/>
        </w:rPr>
        <w:fldChar w:fldCharType="separate"/>
      </w:r>
      <w:r w:rsidR="002D580C" w:rsidRPr="0039625D">
        <w:rPr>
          <w:lang w:val="pt-BR"/>
        </w:rPr>
        <w:t>Especificação de Caso de Uso</w:t>
      </w:r>
      <w:r w:rsidRPr="0039625D">
        <w:rPr>
          <w:lang w:val="pt-BR"/>
        </w:rPr>
        <w:fldChar w:fldCharType="end"/>
      </w:r>
    </w:p>
    <w:p w:rsidR="0063171B" w:rsidRPr="0039625D" w:rsidRDefault="005003C3" w:rsidP="005003C3">
      <w:pPr>
        <w:pStyle w:val="Ttulo1"/>
        <w:rPr>
          <w:lang w:val="pt-BR"/>
        </w:rPr>
      </w:pPr>
      <w:r w:rsidRPr="0039625D">
        <w:rPr>
          <w:lang w:val="pt-BR"/>
        </w:rPr>
        <w:tab/>
      </w:r>
      <w:bookmarkStart w:id="1" w:name="_Toc462665858"/>
      <w:r w:rsidR="00DB723B" w:rsidRPr="0039625D">
        <w:rPr>
          <w:lang w:val="pt-BR"/>
        </w:rPr>
        <w:t>S</w:t>
      </w:r>
      <w:r w:rsidR="00C3291D">
        <w:rPr>
          <w:lang w:val="pt-BR"/>
        </w:rPr>
        <w:t>DE</w:t>
      </w:r>
      <w:r w:rsidR="00DB723B" w:rsidRPr="0039625D">
        <w:rPr>
          <w:lang w:val="pt-BR"/>
        </w:rPr>
        <w:t>UC</w:t>
      </w:r>
      <w:r w:rsidR="00B3143B" w:rsidRPr="0039625D">
        <w:rPr>
          <w:lang w:val="pt-BR"/>
        </w:rPr>
        <w:t>0</w:t>
      </w:r>
      <w:r w:rsidR="00537714" w:rsidRPr="0039625D">
        <w:rPr>
          <w:lang w:val="pt-BR"/>
        </w:rPr>
        <w:t>100</w:t>
      </w:r>
      <w:r w:rsidR="00C3291D">
        <w:rPr>
          <w:lang w:val="pt-BR"/>
        </w:rPr>
        <w:t xml:space="preserve"> - </w:t>
      </w:r>
      <w:r w:rsidR="00537714" w:rsidRPr="0039625D">
        <w:rPr>
          <w:lang w:val="pt-BR"/>
        </w:rPr>
        <w:t>Cr</w:t>
      </w:r>
      <w:r w:rsidR="0039625D">
        <w:rPr>
          <w:lang w:val="pt-BR"/>
        </w:rPr>
        <w:t>i</w:t>
      </w:r>
      <w:r w:rsidR="00537714" w:rsidRPr="0039625D">
        <w:rPr>
          <w:lang w:val="pt-BR"/>
        </w:rPr>
        <w:t>ar Documento de XML</w:t>
      </w:r>
      <w:bookmarkEnd w:id="1"/>
    </w:p>
    <w:p w:rsidR="001C6CF5" w:rsidRPr="0039625D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62665859"/>
      <w:r w:rsidRPr="0039625D">
        <w:rPr>
          <w:lang w:val="pt-BR"/>
        </w:rPr>
        <w:t>Descrição</w:t>
      </w:r>
      <w:bookmarkEnd w:id="2"/>
      <w:bookmarkEnd w:id="3"/>
    </w:p>
    <w:p w:rsidR="00B3143B" w:rsidRPr="0039625D" w:rsidRDefault="0039625D" w:rsidP="00AD7EA8">
      <w:pPr>
        <w:jc w:val="both"/>
        <w:rPr>
          <w:lang w:val="pt-BR" w:eastAsia="es-PA"/>
        </w:rPr>
      </w:pPr>
      <w:r w:rsidRPr="0039625D">
        <w:rPr>
          <w:lang w:val="pt-BR"/>
        </w:rPr>
        <w:t>Permite cri</w:t>
      </w:r>
      <w:r w:rsidR="00BC4D84" w:rsidRPr="0039625D">
        <w:rPr>
          <w:lang w:val="pt-BR"/>
        </w:rPr>
        <w:t>ar u</w:t>
      </w:r>
      <w:r w:rsidRPr="0039625D">
        <w:rPr>
          <w:lang w:val="pt-BR"/>
        </w:rPr>
        <w:t>m</w:t>
      </w:r>
      <w:r w:rsidR="00BC4D84" w:rsidRPr="0039625D">
        <w:rPr>
          <w:lang w:val="pt-BR"/>
        </w:rPr>
        <w:t xml:space="preserve"> documento bas</w:t>
      </w:r>
      <w:r w:rsidRPr="0039625D">
        <w:rPr>
          <w:lang w:val="pt-BR"/>
        </w:rPr>
        <w:t>e</w:t>
      </w:r>
      <w:r w:rsidR="00BC4D84" w:rsidRPr="0039625D">
        <w:rPr>
          <w:lang w:val="pt-BR"/>
        </w:rPr>
        <w:t>ado e</w:t>
      </w:r>
      <w:r w:rsidRPr="0039625D">
        <w:rPr>
          <w:lang w:val="pt-BR"/>
        </w:rPr>
        <w:t>m</w:t>
      </w:r>
      <w:r w:rsidR="00BC4D84" w:rsidRPr="0039625D">
        <w:rPr>
          <w:lang w:val="pt-BR"/>
        </w:rPr>
        <w:t xml:space="preserve"> u</w:t>
      </w:r>
      <w:r w:rsidRPr="0039625D">
        <w:rPr>
          <w:lang w:val="pt-BR"/>
        </w:rPr>
        <w:t>m</w:t>
      </w:r>
      <w:r w:rsidR="00BC4D84" w:rsidRPr="0039625D">
        <w:rPr>
          <w:lang w:val="pt-BR"/>
        </w:rPr>
        <w:t xml:space="preserve"> </w:t>
      </w:r>
      <w:r w:rsidR="00665D70">
        <w:rPr>
          <w:lang w:val="pt-BR"/>
        </w:rPr>
        <w:t>XML</w:t>
      </w:r>
      <w:r w:rsidR="00BC4D84" w:rsidRPr="0039625D">
        <w:rPr>
          <w:lang w:val="pt-BR"/>
        </w:rPr>
        <w:t xml:space="preserve"> de in</w:t>
      </w:r>
      <w:r w:rsidRPr="0039625D">
        <w:rPr>
          <w:lang w:val="pt-BR"/>
        </w:rPr>
        <w:t>clus</w:t>
      </w:r>
      <w:r>
        <w:rPr>
          <w:lang w:val="pt-BR"/>
        </w:rPr>
        <w:t>ão</w:t>
      </w:r>
      <w:r w:rsidR="00BC4D84" w:rsidRPr="0039625D">
        <w:rPr>
          <w:lang w:val="pt-BR"/>
        </w:rPr>
        <w:t xml:space="preserve"> co</w:t>
      </w:r>
      <w:r>
        <w:rPr>
          <w:lang w:val="pt-BR"/>
        </w:rPr>
        <w:t>m</w:t>
      </w:r>
      <w:r w:rsidR="00BC4D84" w:rsidRPr="0039625D">
        <w:rPr>
          <w:lang w:val="pt-BR"/>
        </w:rPr>
        <w:t xml:space="preserve"> a especifica</w:t>
      </w:r>
      <w:r>
        <w:rPr>
          <w:lang w:val="pt-BR"/>
        </w:rPr>
        <w:t>ção</w:t>
      </w:r>
      <w:r w:rsidR="00BC4D84" w:rsidRPr="0039625D">
        <w:rPr>
          <w:lang w:val="pt-BR"/>
        </w:rPr>
        <w:t xml:space="preserve"> d</w:t>
      </w:r>
      <w:r>
        <w:rPr>
          <w:lang w:val="pt-BR"/>
        </w:rPr>
        <w:t>os</w:t>
      </w:r>
      <w:r w:rsidR="00BC4D84" w:rsidRPr="0039625D">
        <w:rPr>
          <w:lang w:val="pt-BR"/>
        </w:rPr>
        <w:t xml:space="preserve"> da</w:t>
      </w:r>
      <w:r>
        <w:rPr>
          <w:lang w:val="pt-BR"/>
        </w:rPr>
        <w:t>d</w:t>
      </w:r>
      <w:r w:rsidR="00BC4D84" w:rsidRPr="0039625D">
        <w:rPr>
          <w:lang w:val="pt-BR"/>
        </w:rPr>
        <w:t>os que inicializar</w:t>
      </w:r>
      <w:r>
        <w:rPr>
          <w:lang w:val="pt-BR"/>
        </w:rPr>
        <w:t>ão</w:t>
      </w:r>
      <w:r w:rsidR="00BC4D84" w:rsidRPr="0039625D">
        <w:rPr>
          <w:lang w:val="pt-BR"/>
        </w:rPr>
        <w:t xml:space="preserve"> </w:t>
      </w:r>
      <w:r>
        <w:rPr>
          <w:lang w:val="pt-BR"/>
        </w:rPr>
        <w:t>o</w:t>
      </w:r>
      <w:r w:rsidR="00BC4D84" w:rsidRPr="0039625D">
        <w:rPr>
          <w:lang w:val="pt-BR"/>
        </w:rPr>
        <w:t xml:space="preserve"> documento</w:t>
      </w:r>
      <w:r w:rsidR="003564FC" w:rsidRPr="0039625D">
        <w:rPr>
          <w:lang w:val="pt-BR"/>
        </w:rPr>
        <w:t>.</w:t>
      </w:r>
    </w:p>
    <w:p w:rsidR="001C6CF5" w:rsidRPr="0039625D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62665860"/>
      <w:r w:rsidRPr="0039625D">
        <w:rPr>
          <w:lang w:val="pt-BR"/>
        </w:rPr>
        <w:t>Atores Envolvidos</w:t>
      </w:r>
      <w:bookmarkEnd w:id="4"/>
      <w:bookmarkEnd w:id="5"/>
    </w:p>
    <w:p w:rsidR="00E67E92" w:rsidRPr="0039625D" w:rsidRDefault="00BC4D84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39625D">
        <w:rPr>
          <w:lang w:val="pt-BR"/>
        </w:rPr>
        <w:t>Sistema SAT interfa</w:t>
      </w:r>
      <w:r w:rsidR="0039625D">
        <w:rPr>
          <w:lang w:val="pt-BR"/>
        </w:rPr>
        <w:t>c</w:t>
      </w:r>
      <w:r w:rsidRPr="0039625D">
        <w:rPr>
          <w:lang w:val="pt-BR"/>
        </w:rPr>
        <w:t>es</w:t>
      </w:r>
    </w:p>
    <w:p w:rsidR="00496636" w:rsidRPr="0039625D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62665861"/>
      <w:r w:rsidRPr="0039625D">
        <w:rPr>
          <w:lang w:val="pt-BR"/>
        </w:rPr>
        <w:t>Diagrama</w:t>
      </w:r>
      <w:bookmarkEnd w:id="6"/>
      <w:bookmarkEnd w:id="7"/>
    </w:p>
    <w:p w:rsidR="00571D04" w:rsidRPr="0039625D" w:rsidRDefault="00EA1A35" w:rsidP="00F414DF">
      <w:pPr>
        <w:jc w:val="both"/>
        <w:rPr>
          <w:lang w:val="pt-BR"/>
        </w:rPr>
      </w:pPr>
      <w:r w:rsidRPr="0039625D">
        <w:rPr>
          <w:lang w:val="pt-BR" w:eastAsia="es-PA"/>
        </w:rPr>
        <w:t>Ver documento especifica</w:t>
      </w:r>
      <w:r w:rsidR="0039625D">
        <w:rPr>
          <w:lang w:val="pt-BR" w:eastAsia="es-PA"/>
        </w:rPr>
        <w:t>ções</w:t>
      </w:r>
      <w:r w:rsidRPr="0039625D">
        <w:rPr>
          <w:lang w:val="pt-BR" w:eastAsia="es-PA"/>
        </w:rPr>
        <w:t xml:space="preserve"> ge</w:t>
      </w:r>
      <w:r w:rsidR="0039625D">
        <w:rPr>
          <w:lang w:val="pt-BR" w:eastAsia="es-PA"/>
        </w:rPr>
        <w:t>rais</w:t>
      </w:r>
    </w:p>
    <w:p w:rsidR="00496636" w:rsidRPr="0039625D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62665862"/>
      <w:r w:rsidRPr="0039625D">
        <w:rPr>
          <w:lang w:val="pt-BR"/>
        </w:rPr>
        <w:t>Pré</w:t>
      </w:r>
      <w:r w:rsidR="00571D04" w:rsidRPr="0039625D">
        <w:rPr>
          <w:lang w:val="pt-BR"/>
        </w:rPr>
        <w:t>-</w:t>
      </w:r>
      <w:r w:rsidRPr="0039625D">
        <w:rPr>
          <w:lang w:val="pt-BR"/>
        </w:rPr>
        <w:t>condições</w:t>
      </w:r>
      <w:bookmarkEnd w:id="8"/>
      <w:bookmarkEnd w:id="9"/>
    </w:p>
    <w:p w:rsidR="00571D04" w:rsidRPr="0039625D" w:rsidRDefault="0039625D" w:rsidP="005F2E6D">
      <w:pPr>
        <w:jc w:val="both"/>
        <w:rPr>
          <w:lang w:val="pt-BR"/>
        </w:rPr>
      </w:pPr>
      <w:r w:rsidRPr="0039625D">
        <w:rPr>
          <w:lang w:val="pt-BR"/>
        </w:rPr>
        <w:t>O</w:t>
      </w:r>
      <w:r w:rsidR="005F2E6D" w:rsidRPr="0039625D">
        <w:rPr>
          <w:lang w:val="pt-BR"/>
        </w:rPr>
        <w:t xml:space="preserve"> </w:t>
      </w:r>
      <w:r w:rsidR="00BC4D84" w:rsidRPr="0039625D">
        <w:rPr>
          <w:lang w:val="pt-BR"/>
        </w:rPr>
        <w:t>sistema SAT através das interfa</w:t>
      </w:r>
      <w:r w:rsidRPr="0039625D">
        <w:rPr>
          <w:lang w:val="pt-BR"/>
        </w:rPr>
        <w:t>c</w:t>
      </w:r>
      <w:r w:rsidR="00BC4D84" w:rsidRPr="0039625D">
        <w:rPr>
          <w:lang w:val="pt-BR"/>
        </w:rPr>
        <w:t>es valid</w:t>
      </w:r>
      <w:r w:rsidRPr="0039625D">
        <w:rPr>
          <w:lang w:val="pt-BR"/>
        </w:rPr>
        <w:t>ou</w:t>
      </w:r>
      <w:r w:rsidR="00BC4D84" w:rsidRPr="0039625D">
        <w:rPr>
          <w:lang w:val="pt-BR"/>
        </w:rPr>
        <w:t xml:space="preserve"> </w:t>
      </w:r>
      <w:r w:rsidRPr="0039625D">
        <w:rPr>
          <w:lang w:val="pt-BR"/>
        </w:rPr>
        <w:t>as</w:t>
      </w:r>
      <w:r w:rsidR="00BC4D84" w:rsidRPr="0039625D">
        <w:rPr>
          <w:lang w:val="pt-BR"/>
        </w:rPr>
        <w:t xml:space="preserve"> permis</w:t>
      </w:r>
      <w:r w:rsidRPr="0039625D">
        <w:rPr>
          <w:lang w:val="pt-BR"/>
        </w:rPr>
        <w:t>sões</w:t>
      </w:r>
      <w:r w:rsidR="00BC4D84" w:rsidRPr="0039625D">
        <w:rPr>
          <w:lang w:val="pt-BR"/>
        </w:rPr>
        <w:t xml:space="preserve"> de cr</w:t>
      </w:r>
      <w:r w:rsidRPr="0039625D">
        <w:rPr>
          <w:lang w:val="pt-BR"/>
        </w:rPr>
        <w:t>i</w:t>
      </w:r>
      <w:r w:rsidR="00BC4D84" w:rsidRPr="0039625D">
        <w:rPr>
          <w:lang w:val="pt-BR"/>
        </w:rPr>
        <w:t>a</w:t>
      </w:r>
      <w:r w:rsidRPr="0039625D">
        <w:rPr>
          <w:lang w:val="pt-BR"/>
        </w:rPr>
        <w:t>ç</w:t>
      </w:r>
      <w:r>
        <w:rPr>
          <w:lang w:val="pt-BR"/>
        </w:rPr>
        <w:t>ão</w:t>
      </w:r>
      <w:r w:rsidR="00BC4D84" w:rsidRPr="0039625D">
        <w:rPr>
          <w:lang w:val="pt-BR"/>
        </w:rPr>
        <w:t xml:space="preserve"> dos documentos </w:t>
      </w:r>
      <w:r>
        <w:rPr>
          <w:lang w:val="pt-BR"/>
        </w:rPr>
        <w:t>e</w:t>
      </w:r>
      <w:r w:rsidR="00BC4D84" w:rsidRPr="0039625D">
        <w:rPr>
          <w:lang w:val="pt-BR"/>
        </w:rPr>
        <w:t xml:space="preserve"> con</w:t>
      </w:r>
      <w:r>
        <w:rPr>
          <w:lang w:val="pt-BR"/>
        </w:rPr>
        <w:t>hece</w:t>
      </w:r>
      <w:r w:rsidR="00BC4D84" w:rsidRPr="0039625D">
        <w:rPr>
          <w:lang w:val="pt-BR"/>
        </w:rPr>
        <w:t xml:space="preserve"> </w:t>
      </w:r>
      <w:r>
        <w:rPr>
          <w:lang w:val="pt-BR"/>
        </w:rPr>
        <w:t>o</w:t>
      </w:r>
      <w:r w:rsidR="00BC4D84" w:rsidRPr="0039625D">
        <w:rPr>
          <w:lang w:val="pt-BR"/>
        </w:rPr>
        <w:t xml:space="preserve"> login (</w:t>
      </w:r>
      <w:r>
        <w:rPr>
          <w:lang w:val="pt-BR"/>
        </w:rPr>
        <w:t>e</w:t>
      </w:r>
      <w:r w:rsidR="00BC4D84" w:rsidRPr="0039625D">
        <w:rPr>
          <w:lang w:val="pt-BR"/>
        </w:rPr>
        <w:t xml:space="preserve"> </w:t>
      </w:r>
      <w:r>
        <w:rPr>
          <w:lang w:val="pt-BR"/>
        </w:rPr>
        <w:t>o</w:t>
      </w:r>
      <w:r w:rsidR="00BC4D84" w:rsidRPr="0039625D">
        <w:rPr>
          <w:lang w:val="pt-BR"/>
        </w:rPr>
        <w:t xml:space="preserve"> certificado) que se va</w:t>
      </w:r>
      <w:r>
        <w:rPr>
          <w:lang w:val="pt-BR"/>
        </w:rPr>
        <w:t>i</w:t>
      </w:r>
      <w:r w:rsidR="00BC4D84" w:rsidRPr="0039625D">
        <w:rPr>
          <w:lang w:val="pt-BR"/>
        </w:rPr>
        <w:t xml:space="preserve"> usar como autor d</w:t>
      </w:r>
      <w:r>
        <w:rPr>
          <w:lang w:val="pt-BR"/>
        </w:rPr>
        <w:t>o</w:t>
      </w:r>
      <w:r w:rsidR="00BC4D84" w:rsidRPr="0039625D">
        <w:rPr>
          <w:lang w:val="pt-BR"/>
        </w:rPr>
        <w:t xml:space="preserve"> documento. </w:t>
      </w:r>
    </w:p>
    <w:p w:rsidR="00003B9A" w:rsidRPr="0039625D" w:rsidRDefault="00003B9A" w:rsidP="005F2E6D">
      <w:pPr>
        <w:jc w:val="both"/>
        <w:rPr>
          <w:lang w:val="pt-BR"/>
        </w:rPr>
      </w:pPr>
    </w:p>
    <w:p w:rsidR="002A1834" w:rsidRPr="0039625D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62665863"/>
      <w:bookmarkStart w:id="14" w:name="_Toc436203381"/>
      <w:r w:rsidRPr="0039625D">
        <w:rPr>
          <w:lang w:val="pt-BR"/>
        </w:rPr>
        <w:t>Fluxo</w:t>
      </w:r>
      <w:r w:rsidR="0039625D">
        <w:rPr>
          <w:lang w:val="pt-BR"/>
        </w:rPr>
        <w:t xml:space="preserve"> </w:t>
      </w:r>
      <w:r w:rsidR="00F73DFB" w:rsidRPr="0039625D">
        <w:rPr>
          <w:lang w:val="pt-BR"/>
        </w:rPr>
        <w:t>Principal</w:t>
      </w:r>
      <w:bookmarkEnd w:id="10"/>
      <w:bookmarkEnd w:id="11"/>
      <w:bookmarkEnd w:id="12"/>
      <w:bookmarkEnd w:id="13"/>
    </w:p>
    <w:p w:rsidR="00CC680E" w:rsidRPr="0039625D" w:rsidRDefault="0039625D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39625D">
        <w:t xml:space="preserve"> ator </w:t>
      </w:r>
      <w:r w:rsidR="00BC4D84" w:rsidRPr="0039625D">
        <w:t>env</w:t>
      </w:r>
      <w:r>
        <w:t>i</w:t>
      </w:r>
      <w:r w:rsidR="00BC4D84" w:rsidRPr="0039625D">
        <w:t xml:space="preserve">a </w:t>
      </w:r>
      <w:r>
        <w:t>o</w:t>
      </w:r>
      <w:r w:rsidR="00BC4D84" w:rsidRPr="0039625D">
        <w:t xml:space="preserve"> documento XML de entrada.</w:t>
      </w:r>
    </w:p>
    <w:p w:rsidR="00BC4D84" w:rsidRPr="0039625D" w:rsidRDefault="0039625D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C4D84" w:rsidRPr="0039625D">
        <w:t xml:space="preserve"> sistema valida </w:t>
      </w:r>
      <w:r>
        <w:t>o</w:t>
      </w:r>
      <w:r w:rsidR="00BC4D84" w:rsidRPr="0039625D">
        <w:t xml:space="preserve"> documento XML que cump</w:t>
      </w:r>
      <w:r>
        <w:t>r</w:t>
      </w:r>
      <w:r w:rsidR="00BC4D84" w:rsidRPr="0039625D">
        <w:t>a co</w:t>
      </w:r>
      <w:r>
        <w:t>m</w:t>
      </w:r>
      <w:r w:rsidR="00BC4D84" w:rsidRPr="0039625D">
        <w:t xml:space="preserve"> </w:t>
      </w:r>
      <w:r>
        <w:t>o</w:t>
      </w:r>
      <w:r w:rsidR="00BC4D84" w:rsidRPr="0039625D">
        <w:t xml:space="preserve"> formato estab</w:t>
      </w:r>
      <w:r>
        <w:t>e</w:t>
      </w:r>
      <w:r w:rsidR="00BC4D84" w:rsidRPr="0039625D">
        <w:t>lecido e</w:t>
      </w:r>
      <w:r>
        <w:t>m</w:t>
      </w:r>
      <w:r w:rsidR="00BC4D84" w:rsidRPr="0039625D">
        <w:t xml:space="preserve"> S</w:t>
      </w:r>
      <w:r w:rsidR="00C3291D">
        <w:t>DE</w:t>
      </w:r>
      <w:r w:rsidR="00BC4D84" w:rsidRPr="0039625D">
        <w:t>.RN0010.</w:t>
      </w:r>
      <w:r w:rsidR="003D498E">
        <w:t>7</w:t>
      </w:r>
      <w:r w:rsidR="00BC4D84" w:rsidRPr="0039625D">
        <w:t>0</w:t>
      </w:r>
      <w:r w:rsidR="00DB5310">
        <w:t>.10</w:t>
      </w:r>
      <w:r w:rsidR="00BC4D84" w:rsidRPr="0039625D">
        <w:t xml:space="preserve"> Cr</w:t>
      </w:r>
      <w:r>
        <w:t>i</w:t>
      </w:r>
      <w:r w:rsidR="00BC4D84" w:rsidRPr="0039625D">
        <w:t xml:space="preserve">ar Documento de XML </w:t>
      </w:r>
      <w:r>
        <w:t>e</w:t>
      </w:r>
      <w:r w:rsidR="00BC4D84" w:rsidRPr="0039625D">
        <w:t xml:space="preserve"> e</w:t>
      </w:r>
      <w:r>
        <w:t>x</w:t>
      </w:r>
      <w:r w:rsidR="00BC4D84" w:rsidRPr="0039625D">
        <w:t>ecuta as reg</w:t>
      </w:r>
      <w:r>
        <w:t>r</w:t>
      </w:r>
      <w:r w:rsidR="00BC4D84" w:rsidRPr="0039625D">
        <w:t xml:space="preserve">as definidas </w:t>
      </w:r>
      <w:r>
        <w:t>no</w:t>
      </w:r>
      <w:r w:rsidR="00BC4D84" w:rsidRPr="0039625D">
        <w:t xml:space="preserve"> m</w:t>
      </w:r>
      <w:r>
        <w:t>e</w:t>
      </w:r>
      <w:r w:rsidR="00BC4D84" w:rsidRPr="0039625D">
        <w:t xml:space="preserve">smo </w:t>
      </w:r>
      <w:r>
        <w:t>conjunto</w:t>
      </w:r>
      <w:r w:rsidR="00BC4D84" w:rsidRPr="0039625D">
        <w:t xml:space="preserve"> de reg</w:t>
      </w:r>
      <w:r>
        <w:t>r</w:t>
      </w:r>
      <w:r w:rsidR="00BC4D84" w:rsidRPr="0039625D">
        <w:t>as S</w:t>
      </w:r>
      <w:r w:rsidR="00C3291D">
        <w:t>DE</w:t>
      </w:r>
      <w:r w:rsidR="00BC4D84" w:rsidRPr="0039625D">
        <w:t>.RN0010.</w:t>
      </w:r>
      <w:r w:rsidR="003D498E">
        <w:t>50 (Se é Rascunho)</w:t>
      </w:r>
      <w:r w:rsidR="00BC4D84" w:rsidRPr="0039625D">
        <w:t xml:space="preserve"> a S</w:t>
      </w:r>
      <w:r w:rsidR="00C3291D">
        <w:t>DE</w:t>
      </w:r>
      <w:r w:rsidR="00BC4D84" w:rsidRPr="0039625D">
        <w:t>.RN0010.</w:t>
      </w:r>
      <w:r w:rsidR="003D498E">
        <w:t>60 (Se é Enviado)</w:t>
      </w:r>
      <w:r w:rsidR="00BC4D84" w:rsidRPr="0039625D">
        <w:t xml:space="preserve">.  </w:t>
      </w:r>
      <w:r>
        <w:t>O</w:t>
      </w:r>
      <w:r w:rsidR="00BC4D84" w:rsidRPr="0039625D">
        <w:t xml:space="preserve"> sistema a</w:t>
      </w:r>
      <w:r>
        <w:t>rmaz</w:t>
      </w:r>
      <w:r w:rsidR="00BC4D84" w:rsidRPr="0039625D">
        <w:t xml:space="preserve">ena </w:t>
      </w:r>
      <w:r>
        <w:t>o</w:t>
      </w:r>
      <w:r w:rsidR="00BC4D84" w:rsidRPr="0039625D">
        <w:t xml:space="preserve"> documento s</w:t>
      </w:r>
      <w:r>
        <w:t>e</w:t>
      </w:r>
      <w:r w:rsidR="00BC4D84" w:rsidRPr="0039625D">
        <w:t>guindo as reg</w:t>
      </w:r>
      <w:r>
        <w:t>r</w:t>
      </w:r>
      <w:r w:rsidR="00BC4D84" w:rsidRPr="0039625D">
        <w:t xml:space="preserve">as de Guardar </w:t>
      </w:r>
      <w:r>
        <w:t>Rascunho</w:t>
      </w:r>
      <w:r w:rsidR="00BC4D84" w:rsidRPr="0039625D">
        <w:t xml:space="preserve"> o</w:t>
      </w:r>
      <w:r>
        <w:t>u</w:t>
      </w:r>
      <w:r w:rsidR="00BC4D84" w:rsidRPr="0039625D">
        <w:t xml:space="preserve"> Enviar Documento </w:t>
      </w:r>
      <w:r>
        <w:t>e</w:t>
      </w:r>
      <w:r w:rsidR="00BC4D84" w:rsidRPr="0039625D">
        <w:t xml:space="preserve"> retorna </w:t>
      </w:r>
      <w:r>
        <w:t>o documentId e</w:t>
      </w:r>
      <w:r w:rsidR="00BC4D84" w:rsidRPr="0039625D">
        <w:t xml:space="preserve"> </w:t>
      </w:r>
      <w:r>
        <w:t>o</w:t>
      </w:r>
      <w:r w:rsidR="00BC4D84" w:rsidRPr="0039625D">
        <w:t xml:space="preserve"> globalStatus.  E1: Erro a</w:t>
      </w:r>
      <w:r>
        <w:t>o</w:t>
      </w:r>
      <w:r w:rsidR="00BC4D84" w:rsidRPr="0039625D">
        <w:t xml:space="preserve"> cr</w:t>
      </w:r>
      <w:r>
        <w:t>i</w:t>
      </w:r>
      <w:r w:rsidR="00BC4D84" w:rsidRPr="0039625D">
        <w:t xml:space="preserve">ar </w:t>
      </w:r>
      <w:r>
        <w:t>o</w:t>
      </w:r>
      <w:r w:rsidR="00BC4D84" w:rsidRPr="0039625D">
        <w:t xml:space="preserve"> documento.</w:t>
      </w:r>
    </w:p>
    <w:p w:rsidR="00B15176" w:rsidRDefault="00B15176" w:rsidP="0040728E">
      <w:pPr>
        <w:pStyle w:val="Passos"/>
        <w:numPr>
          <w:ilvl w:val="0"/>
          <w:numId w:val="19"/>
        </w:numPr>
        <w:jc w:val="both"/>
      </w:pPr>
      <w:r w:rsidRPr="0039625D">
        <w:t xml:space="preserve">Termina </w:t>
      </w:r>
      <w:r w:rsidR="0039625D">
        <w:t>o</w:t>
      </w:r>
      <w:r w:rsidRPr="0039625D">
        <w:t xml:space="preserve"> caso de uso.</w:t>
      </w:r>
    </w:p>
    <w:p w:rsidR="0039625D" w:rsidRPr="0039625D" w:rsidRDefault="0039625D" w:rsidP="0039625D">
      <w:pPr>
        <w:pStyle w:val="Passos"/>
        <w:ind w:left="0"/>
        <w:jc w:val="both"/>
      </w:pPr>
    </w:p>
    <w:p w:rsidR="00567C48" w:rsidRPr="0039625D" w:rsidRDefault="00567C48" w:rsidP="00567C48">
      <w:pPr>
        <w:pStyle w:val="Ttulo2"/>
        <w:jc w:val="both"/>
        <w:rPr>
          <w:lang w:val="pt-BR"/>
        </w:rPr>
      </w:pPr>
      <w:bookmarkStart w:id="15" w:name="_Toc462665864"/>
      <w:r w:rsidRPr="0039625D">
        <w:rPr>
          <w:lang w:val="pt-BR"/>
        </w:rPr>
        <w:t>Fluxos Alternativos</w:t>
      </w:r>
      <w:bookmarkEnd w:id="15"/>
    </w:p>
    <w:p w:rsidR="005B1ABF" w:rsidRPr="0039625D" w:rsidRDefault="00B15176" w:rsidP="005F2E6D">
      <w:pPr>
        <w:pStyle w:val="Passos"/>
        <w:jc w:val="both"/>
        <w:rPr>
          <w:b/>
        </w:rPr>
      </w:pPr>
      <w:r w:rsidRPr="0039625D">
        <w:t>N/A</w:t>
      </w:r>
    </w:p>
    <w:p w:rsidR="00784A84" w:rsidRPr="0039625D" w:rsidRDefault="00784A84" w:rsidP="005F2E6D">
      <w:pPr>
        <w:pStyle w:val="Passos"/>
        <w:jc w:val="both"/>
        <w:rPr>
          <w:b/>
        </w:rPr>
      </w:pPr>
    </w:p>
    <w:p w:rsidR="0017669E" w:rsidRPr="0039625D" w:rsidRDefault="0017669E" w:rsidP="0017669E">
      <w:pPr>
        <w:pStyle w:val="Ttulo2"/>
        <w:jc w:val="both"/>
        <w:rPr>
          <w:lang w:val="pt-BR"/>
        </w:rPr>
      </w:pPr>
      <w:bookmarkStart w:id="16" w:name="_Toc462665865"/>
      <w:r w:rsidRPr="0039625D">
        <w:rPr>
          <w:lang w:val="pt-BR"/>
        </w:rPr>
        <w:t>Fluxos de Exceção</w:t>
      </w:r>
      <w:bookmarkEnd w:id="16"/>
    </w:p>
    <w:p w:rsidR="0017669E" w:rsidRPr="0039625D" w:rsidRDefault="0017669E" w:rsidP="0017669E">
      <w:pPr>
        <w:pStyle w:val="Passos"/>
        <w:jc w:val="both"/>
        <w:rPr>
          <w:b/>
        </w:rPr>
      </w:pPr>
      <w:r w:rsidRPr="0039625D">
        <w:rPr>
          <w:b/>
        </w:rPr>
        <w:t>E1. “</w:t>
      </w:r>
      <w:r w:rsidR="00BC4D84" w:rsidRPr="0039625D">
        <w:rPr>
          <w:b/>
        </w:rPr>
        <w:t>Erro a</w:t>
      </w:r>
      <w:r w:rsidR="0039625D">
        <w:rPr>
          <w:b/>
        </w:rPr>
        <w:t>o</w:t>
      </w:r>
      <w:r w:rsidR="00BC4D84" w:rsidRPr="0039625D">
        <w:rPr>
          <w:b/>
        </w:rPr>
        <w:t xml:space="preserve"> cr</w:t>
      </w:r>
      <w:r w:rsidR="0039625D">
        <w:rPr>
          <w:b/>
        </w:rPr>
        <w:t>i</w:t>
      </w:r>
      <w:r w:rsidR="00BC4D84" w:rsidRPr="0039625D">
        <w:rPr>
          <w:b/>
        </w:rPr>
        <w:t>ar documento</w:t>
      </w:r>
      <w:r w:rsidR="00B15176" w:rsidRPr="0039625D">
        <w:rPr>
          <w:b/>
        </w:rPr>
        <w:t>.</w:t>
      </w:r>
      <w:r w:rsidRPr="0039625D">
        <w:rPr>
          <w:b/>
        </w:rPr>
        <w:t>”:</w:t>
      </w:r>
    </w:p>
    <w:p w:rsidR="00584EFE" w:rsidRPr="0039625D" w:rsidRDefault="0039625D" w:rsidP="00784A84">
      <w:pPr>
        <w:rPr>
          <w:lang w:val="pt-BR"/>
        </w:rPr>
      </w:pPr>
      <w:r w:rsidRPr="0039625D">
        <w:rPr>
          <w:lang w:val="pt-BR"/>
        </w:rPr>
        <w:t xml:space="preserve"> O</w:t>
      </w:r>
      <w:r w:rsidR="00584EFE" w:rsidRPr="0039625D">
        <w:rPr>
          <w:lang w:val="pt-BR"/>
        </w:rPr>
        <w:t xml:space="preserve"> sistema </w:t>
      </w:r>
      <w:r w:rsidR="00BC4D84" w:rsidRPr="0039625D">
        <w:rPr>
          <w:lang w:val="pt-BR"/>
        </w:rPr>
        <w:t>retorna u</w:t>
      </w:r>
      <w:r w:rsidRPr="0039625D">
        <w:rPr>
          <w:lang w:val="pt-BR"/>
        </w:rPr>
        <w:t>m</w:t>
      </w:r>
      <w:r w:rsidR="00BC4D84" w:rsidRPr="0039625D">
        <w:rPr>
          <w:lang w:val="pt-BR"/>
        </w:rPr>
        <w:t>a exce</w:t>
      </w:r>
      <w:r w:rsidRPr="0039625D">
        <w:rPr>
          <w:lang w:val="pt-BR"/>
        </w:rPr>
        <w:t>ção</w:t>
      </w:r>
      <w:r w:rsidR="00BC4D84" w:rsidRPr="0039625D">
        <w:rPr>
          <w:lang w:val="pt-BR"/>
        </w:rPr>
        <w:t xml:space="preserve"> indicando que </w:t>
      </w:r>
      <w:r w:rsidRPr="0039625D">
        <w:rPr>
          <w:lang w:val="pt-BR"/>
        </w:rPr>
        <w:t>ocorreu</w:t>
      </w:r>
      <w:r w:rsidR="00BC4D84" w:rsidRPr="0039625D">
        <w:rPr>
          <w:lang w:val="pt-BR"/>
        </w:rPr>
        <w:t xml:space="preserve"> u</w:t>
      </w:r>
      <w:r w:rsidRPr="0039625D">
        <w:rPr>
          <w:lang w:val="pt-BR"/>
        </w:rPr>
        <w:t>m</w:t>
      </w:r>
      <w:r w:rsidR="00BC4D84" w:rsidRPr="0039625D">
        <w:rPr>
          <w:lang w:val="pt-BR"/>
        </w:rPr>
        <w:t xml:space="preserve"> erro a</w:t>
      </w:r>
      <w:r w:rsidRPr="0039625D">
        <w:rPr>
          <w:lang w:val="pt-BR"/>
        </w:rPr>
        <w:t>o</w:t>
      </w:r>
      <w:r w:rsidR="00BC4D84" w:rsidRPr="0039625D">
        <w:rPr>
          <w:lang w:val="pt-BR"/>
        </w:rPr>
        <w:t xml:space="preserve"> cr</w:t>
      </w:r>
      <w:r w:rsidRPr="0039625D">
        <w:rPr>
          <w:lang w:val="pt-BR"/>
        </w:rPr>
        <w:t>i</w:t>
      </w:r>
      <w:r w:rsidR="00BC4D84" w:rsidRPr="0039625D">
        <w:rPr>
          <w:lang w:val="pt-BR"/>
        </w:rPr>
        <w:t xml:space="preserve">ar </w:t>
      </w:r>
      <w:r w:rsidRPr="0039625D">
        <w:rPr>
          <w:lang w:val="pt-BR"/>
        </w:rPr>
        <w:t>o</w:t>
      </w:r>
      <w:r w:rsidR="00BC4D84" w:rsidRPr="0039625D">
        <w:rPr>
          <w:lang w:val="pt-BR"/>
        </w:rPr>
        <w:t xml:space="preserve"> documento </w:t>
      </w:r>
      <w:r w:rsidRPr="0039625D">
        <w:rPr>
          <w:lang w:val="pt-BR"/>
        </w:rPr>
        <w:t>e</w:t>
      </w:r>
      <w:r w:rsidR="00BC4D84" w:rsidRPr="0039625D">
        <w:rPr>
          <w:lang w:val="pt-BR"/>
        </w:rPr>
        <w:t xml:space="preserve"> a descri</w:t>
      </w:r>
      <w:r w:rsidRPr="0039625D">
        <w:rPr>
          <w:lang w:val="pt-BR"/>
        </w:rPr>
        <w:t>ç</w:t>
      </w:r>
      <w:r>
        <w:rPr>
          <w:lang w:val="pt-BR"/>
        </w:rPr>
        <w:t>ão</w:t>
      </w:r>
      <w:r w:rsidR="00BC4D84" w:rsidRPr="0039625D">
        <w:rPr>
          <w:lang w:val="pt-BR"/>
        </w:rPr>
        <w:t xml:space="preserve"> dos erro</w:t>
      </w:r>
      <w:r w:rsidR="0097786C">
        <w:rPr>
          <w:lang w:val="pt-BR"/>
        </w:rPr>
        <w:t>s</w:t>
      </w:r>
      <w:r w:rsidR="00BC4D84" w:rsidRPr="0039625D">
        <w:rPr>
          <w:lang w:val="pt-BR"/>
        </w:rPr>
        <w:t xml:space="preserve"> encontrados</w:t>
      </w:r>
      <w:r w:rsidR="00523B8E" w:rsidRPr="0039625D">
        <w:rPr>
          <w:lang w:val="pt-BR"/>
        </w:rPr>
        <w:t>.</w:t>
      </w:r>
    </w:p>
    <w:p w:rsidR="008518B2" w:rsidRPr="0039625D" w:rsidRDefault="008518B2" w:rsidP="00BC4D84">
      <w:pPr>
        <w:ind w:left="0"/>
        <w:rPr>
          <w:lang w:val="pt-BR"/>
        </w:rPr>
      </w:pPr>
    </w:p>
    <w:p w:rsidR="00155C63" w:rsidRPr="0039625D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4"/>
    </w:p>
    <w:p w:rsidR="00982A1C" w:rsidRPr="0039625D" w:rsidRDefault="00982A1C" w:rsidP="00F414DF">
      <w:pPr>
        <w:pStyle w:val="Ttulo2"/>
        <w:jc w:val="both"/>
        <w:rPr>
          <w:lang w:val="pt-BR"/>
        </w:rPr>
      </w:pPr>
      <w:bookmarkStart w:id="20" w:name="_Toc462665866"/>
      <w:r w:rsidRPr="0039625D">
        <w:rPr>
          <w:lang w:val="pt-BR"/>
        </w:rPr>
        <w:lastRenderedPageBreak/>
        <w:t>Pós-condição</w:t>
      </w:r>
      <w:bookmarkEnd w:id="17"/>
      <w:bookmarkEnd w:id="20"/>
    </w:p>
    <w:p w:rsidR="005F2E6D" w:rsidRPr="0039625D" w:rsidRDefault="0097786C" w:rsidP="005F2E6D">
      <w:pPr>
        <w:rPr>
          <w:lang w:val="pt-BR"/>
        </w:rPr>
      </w:pPr>
      <w:r>
        <w:rPr>
          <w:lang w:val="pt-BR"/>
        </w:rPr>
        <w:t>O</w:t>
      </w:r>
      <w:r w:rsidR="00BC4D84" w:rsidRPr="0039625D">
        <w:rPr>
          <w:lang w:val="pt-BR"/>
        </w:rPr>
        <w:t xml:space="preserve"> documento </w:t>
      </w:r>
      <w:r>
        <w:rPr>
          <w:lang w:val="pt-BR"/>
        </w:rPr>
        <w:t>foi ar</w:t>
      </w:r>
      <w:r w:rsidR="00BC4D84" w:rsidRPr="0039625D">
        <w:rPr>
          <w:lang w:val="pt-BR"/>
        </w:rPr>
        <w:t>ma</w:t>
      </w:r>
      <w:r>
        <w:rPr>
          <w:lang w:val="pt-BR"/>
        </w:rPr>
        <w:t>z</w:t>
      </w:r>
      <w:r w:rsidR="00BC4D84" w:rsidRPr="0039625D">
        <w:rPr>
          <w:lang w:val="pt-BR"/>
        </w:rPr>
        <w:t>en</w:t>
      </w:r>
      <w:r>
        <w:rPr>
          <w:lang w:val="pt-BR"/>
        </w:rPr>
        <w:t>ado</w:t>
      </w:r>
      <w:r w:rsidR="00BC4D84" w:rsidRPr="0039625D">
        <w:rPr>
          <w:lang w:val="pt-BR"/>
        </w:rPr>
        <w:t xml:space="preserve"> corretamente de ac</w:t>
      </w:r>
      <w:r>
        <w:rPr>
          <w:lang w:val="pt-BR"/>
        </w:rPr>
        <w:t>o</w:t>
      </w:r>
      <w:r w:rsidR="00BC4D84" w:rsidRPr="0039625D">
        <w:rPr>
          <w:lang w:val="pt-BR"/>
        </w:rPr>
        <w:t xml:space="preserve">rdo </w:t>
      </w:r>
      <w:r>
        <w:rPr>
          <w:lang w:val="pt-BR"/>
        </w:rPr>
        <w:t xml:space="preserve">com o </w:t>
      </w:r>
      <w:r w:rsidR="00BC4D84" w:rsidRPr="0039625D">
        <w:rPr>
          <w:lang w:val="pt-BR"/>
        </w:rPr>
        <w:t>status requerido</w:t>
      </w:r>
    </w:p>
    <w:p w:rsidR="00496636" w:rsidRPr="0039625D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5867"/>
      <w:bookmarkEnd w:id="18"/>
      <w:bookmarkEnd w:id="19"/>
      <w:r w:rsidRPr="0039625D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39625D" w:rsidRDefault="004721DC" w:rsidP="00B15176">
      <w:pPr>
        <w:jc w:val="both"/>
        <w:rPr>
          <w:lang w:val="pt-BR"/>
        </w:rPr>
      </w:pPr>
      <w:r w:rsidRPr="0039625D">
        <w:rPr>
          <w:lang w:val="pt-BR"/>
        </w:rPr>
        <w:t>N/A</w:t>
      </w:r>
    </w:p>
    <w:p w:rsidR="00720FBC" w:rsidRPr="0039625D" w:rsidRDefault="00720FBC" w:rsidP="00F414DF">
      <w:pPr>
        <w:jc w:val="both"/>
        <w:rPr>
          <w:lang w:val="pt-BR"/>
        </w:rPr>
        <w:sectPr w:rsidR="00720FBC" w:rsidRPr="0039625D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39625D" w:rsidRDefault="0041225D" w:rsidP="00BE6C45">
      <w:pPr>
        <w:pStyle w:val="Ttulo2"/>
        <w:jc w:val="both"/>
        <w:rPr>
          <w:lang w:val="pt-BR"/>
        </w:rPr>
      </w:pPr>
      <w:bookmarkStart w:id="25" w:name="_Toc462665868"/>
      <w:r w:rsidRPr="0039625D">
        <w:rPr>
          <w:lang w:val="pt-BR"/>
        </w:rPr>
        <w:lastRenderedPageBreak/>
        <w:t>Descrição d</w:t>
      </w:r>
      <w:r w:rsidR="00BC4D84" w:rsidRPr="0039625D">
        <w:rPr>
          <w:lang w:val="pt-BR"/>
        </w:rPr>
        <w:t>a Interfa</w:t>
      </w:r>
      <w:r w:rsidR="0097786C">
        <w:rPr>
          <w:lang w:val="pt-BR"/>
        </w:rPr>
        <w:t>c</w:t>
      </w:r>
      <w:r w:rsidR="00BC4D84" w:rsidRPr="0039625D">
        <w:rPr>
          <w:lang w:val="pt-BR"/>
        </w:rPr>
        <w:t>e</w:t>
      </w:r>
      <w:bookmarkEnd w:id="25"/>
    </w:p>
    <w:p w:rsidR="00BC4D84" w:rsidRPr="0039625D" w:rsidRDefault="00BC4D84" w:rsidP="00BC4D84">
      <w:pPr>
        <w:rPr>
          <w:lang w:val="pt-BR"/>
        </w:rPr>
      </w:pPr>
    </w:p>
    <w:p w:rsidR="00BC4D84" w:rsidRPr="0039625D" w:rsidRDefault="00BC4D84" w:rsidP="00BC4D84">
      <w:pPr>
        <w:rPr>
          <w:lang w:val="pt-BR"/>
        </w:rPr>
      </w:pPr>
      <w:r w:rsidRPr="0039625D">
        <w:rPr>
          <w:lang w:val="pt-BR"/>
        </w:rPr>
        <w:t xml:space="preserve">createDocumentFromXML (pXML xml) </w:t>
      </w:r>
      <w:r w:rsidRPr="0039625D">
        <w:rPr>
          <w:lang w:val="pt-BR"/>
        </w:rPr>
        <w:sym w:font="Wingdings" w:char="F0E0"/>
      </w:r>
      <w:r w:rsidRPr="0039625D">
        <w:rPr>
          <w:lang w:val="pt-BR"/>
        </w:rPr>
        <w:t xml:space="preserve"> (documentId, globalStatus)</w:t>
      </w:r>
    </w:p>
    <w:p w:rsidR="00F34695" w:rsidRPr="0039625D" w:rsidRDefault="00F34695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39625D" w:rsidTr="0059726B">
        <w:trPr>
          <w:trHeight w:val="179"/>
        </w:trPr>
        <w:tc>
          <w:tcPr>
            <w:tcW w:w="2312" w:type="dxa"/>
          </w:tcPr>
          <w:p w:rsidR="000D3076" w:rsidRPr="0039625D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39625D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39625D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39625D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39625D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39625D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39625D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39625D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39625D" w:rsidTr="0059726B">
        <w:trPr>
          <w:trHeight w:val="213"/>
        </w:trPr>
        <w:tc>
          <w:tcPr>
            <w:tcW w:w="2312" w:type="dxa"/>
          </w:tcPr>
          <w:p w:rsidR="000D3076" w:rsidRPr="0039625D" w:rsidRDefault="007D4DE3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Id Documento</w:t>
            </w:r>
          </w:p>
        </w:tc>
        <w:tc>
          <w:tcPr>
            <w:tcW w:w="3691" w:type="dxa"/>
          </w:tcPr>
          <w:p w:rsidR="000D3076" w:rsidRPr="0039625D" w:rsidRDefault="007D4DE3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S</w:t>
            </w:r>
            <w:r w:rsidR="00C3291D">
              <w:rPr>
                <w:sz w:val="16"/>
                <w:szCs w:val="16"/>
                <w:lang w:val="pt-BR"/>
              </w:rPr>
              <w:t>DE</w:t>
            </w:r>
            <w:r w:rsidR="00196A3A" w:rsidRPr="0039625D">
              <w:rPr>
                <w:sz w:val="16"/>
                <w:szCs w:val="16"/>
                <w:lang w:val="pt-BR"/>
              </w:rPr>
              <w:t>_</w:t>
            </w:r>
            <w:r w:rsidRPr="0039625D">
              <w:rPr>
                <w:sz w:val="16"/>
                <w:szCs w:val="16"/>
                <w:lang w:val="pt-BR"/>
              </w:rPr>
              <w:t>DOCUMENT</w:t>
            </w:r>
            <w:r w:rsidR="00196A3A" w:rsidRPr="0039625D">
              <w:rPr>
                <w:sz w:val="16"/>
                <w:szCs w:val="16"/>
                <w:lang w:val="pt-BR"/>
              </w:rPr>
              <w:t>S</w:t>
            </w:r>
            <w:r w:rsidRPr="0039625D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0D3076" w:rsidRPr="0039625D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39625D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39625D" w:rsidTr="0059726B">
        <w:trPr>
          <w:trHeight w:val="213"/>
        </w:trPr>
        <w:tc>
          <w:tcPr>
            <w:tcW w:w="2312" w:type="dxa"/>
          </w:tcPr>
          <w:p w:rsidR="000D3076" w:rsidRPr="0039625D" w:rsidRDefault="00665D70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XML</w:t>
            </w:r>
          </w:p>
        </w:tc>
        <w:tc>
          <w:tcPr>
            <w:tcW w:w="3691" w:type="dxa"/>
          </w:tcPr>
          <w:p w:rsidR="000D3076" w:rsidRPr="0039625D" w:rsidRDefault="00196A3A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S</w:t>
            </w:r>
            <w:r w:rsidR="00C3291D">
              <w:rPr>
                <w:sz w:val="16"/>
                <w:szCs w:val="16"/>
                <w:lang w:val="pt-BR"/>
              </w:rPr>
              <w:t>DE</w:t>
            </w:r>
            <w:r w:rsidRPr="0039625D">
              <w:rPr>
                <w:sz w:val="16"/>
                <w:szCs w:val="16"/>
                <w:lang w:val="pt-BR"/>
              </w:rPr>
              <w:t>_DOCUMENTS</w:t>
            </w:r>
            <w:r w:rsidR="007D4DE3" w:rsidRPr="0039625D">
              <w:rPr>
                <w:sz w:val="16"/>
                <w:szCs w:val="16"/>
                <w:lang w:val="pt-BR"/>
              </w:rPr>
              <w:t>.XML</w:t>
            </w:r>
          </w:p>
        </w:tc>
        <w:tc>
          <w:tcPr>
            <w:tcW w:w="1005" w:type="dxa"/>
          </w:tcPr>
          <w:p w:rsidR="000D3076" w:rsidRPr="0039625D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39625D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SI</w:t>
            </w:r>
          </w:p>
        </w:tc>
      </w:tr>
      <w:tr w:rsidR="00955B91" w:rsidRPr="0039625D" w:rsidTr="0059726B">
        <w:trPr>
          <w:trHeight w:val="213"/>
        </w:trPr>
        <w:tc>
          <w:tcPr>
            <w:tcW w:w="2312" w:type="dxa"/>
          </w:tcPr>
          <w:p w:rsidR="00955B91" w:rsidRPr="0039625D" w:rsidRDefault="00955B91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 xml:space="preserve">Estado </w:t>
            </w:r>
          </w:p>
        </w:tc>
        <w:tc>
          <w:tcPr>
            <w:tcW w:w="3691" w:type="dxa"/>
          </w:tcPr>
          <w:p w:rsidR="00955B91" w:rsidRPr="0039625D" w:rsidRDefault="00196A3A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S</w:t>
            </w:r>
            <w:r w:rsidR="00C3291D">
              <w:rPr>
                <w:sz w:val="16"/>
                <w:szCs w:val="16"/>
                <w:lang w:val="pt-BR"/>
              </w:rPr>
              <w:t>DE</w:t>
            </w:r>
            <w:r w:rsidRPr="0039625D">
              <w:rPr>
                <w:sz w:val="16"/>
                <w:szCs w:val="16"/>
                <w:lang w:val="pt-BR"/>
              </w:rPr>
              <w:t>_DOCUMENTS</w:t>
            </w:r>
            <w:r w:rsidR="00955B91" w:rsidRPr="0039625D">
              <w:rPr>
                <w:sz w:val="16"/>
                <w:szCs w:val="16"/>
                <w:lang w:val="pt-BR"/>
              </w:rPr>
              <w:t>.GLOBALSTATUS</w:t>
            </w:r>
          </w:p>
        </w:tc>
        <w:tc>
          <w:tcPr>
            <w:tcW w:w="1005" w:type="dxa"/>
          </w:tcPr>
          <w:p w:rsidR="00955B91" w:rsidRPr="0039625D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955B91" w:rsidRPr="0039625D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39625D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39625D" w:rsidRDefault="000D3076" w:rsidP="00720FBC">
      <w:pPr>
        <w:ind w:left="0"/>
        <w:jc w:val="both"/>
        <w:rPr>
          <w:lang w:val="pt-BR"/>
        </w:rPr>
      </w:pPr>
    </w:p>
    <w:sectPr w:rsidR="000D3076" w:rsidRPr="0039625D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69F" w:rsidRDefault="000D369F">
      <w:r>
        <w:separator/>
      </w:r>
    </w:p>
  </w:endnote>
  <w:endnote w:type="continuationSeparator" w:id="0">
    <w:p w:rsidR="000D369F" w:rsidRDefault="000D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Yu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FA9" w:rsidRPr="001F108F" w:rsidRDefault="000D369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9435902" r:id="rId2"/>
      </w:object>
    </w:r>
    <w:r w:rsidR="00544041" w:rsidRPr="001F108F">
      <w:rPr>
        <w:b/>
      </w:rPr>
      <w:fldChar w:fldCharType="begin"/>
    </w:r>
    <w:r w:rsidR="005A2FA9" w:rsidRPr="001F108F">
      <w:rPr>
        <w:b/>
      </w:rPr>
      <w:instrText>PAGE   \* MERGEFORMAT</w:instrText>
    </w:r>
    <w:r w:rsidR="00544041" w:rsidRPr="001F108F">
      <w:rPr>
        <w:b/>
      </w:rPr>
      <w:fldChar w:fldCharType="separate"/>
    </w:r>
    <w:r w:rsidR="003A1264" w:rsidRPr="003A1264">
      <w:rPr>
        <w:b/>
        <w:noProof/>
        <w:lang w:val="pt-BR"/>
      </w:rPr>
      <w:t>1</w:t>
    </w:r>
    <w:r w:rsidR="00544041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69F" w:rsidRDefault="000D369F">
      <w:r>
        <w:separator/>
      </w:r>
    </w:p>
  </w:footnote>
  <w:footnote w:type="continuationSeparator" w:id="0">
    <w:p w:rsidR="000D369F" w:rsidRDefault="000D3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FA9" w:rsidRPr="000A2EDD" w:rsidRDefault="005A2FA9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3B9A"/>
    <w:rsid w:val="00004EF6"/>
    <w:rsid w:val="00013E72"/>
    <w:rsid w:val="00017DDD"/>
    <w:rsid w:val="00035CB2"/>
    <w:rsid w:val="00050A97"/>
    <w:rsid w:val="00056CAC"/>
    <w:rsid w:val="00057B3B"/>
    <w:rsid w:val="00063A50"/>
    <w:rsid w:val="00064926"/>
    <w:rsid w:val="00067A5E"/>
    <w:rsid w:val="000735AC"/>
    <w:rsid w:val="00077718"/>
    <w:rsid w:val="00083976"/>
    <w:rsid w:val="000941DB"/>
    <w:rsid w:val="000B4E38"/>
    <w:rsid w:val="000B5254"/>
    <w:rsid w:val="000C27A8"/>
    <w:rsid w:val="000C2878"/>
    <w:rsid w:val="000C2A20"/>
    <w:rsid w:val="000C5043"/>
    <w:rsid w:val="000D2E21"/>
    <w:rsid w:val="000D3076"/>
    <w:rsid w:val="000D369F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96A3A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2F7040"/>
    <w:rsid w:val="00301FA8"/>
    <w:rsid w:val="0030347E"/>
    <w:rsid w:val="0031219B"/>
    <w:rsid w:val="00320ED3"/>
    <w:rsid w:val="0032126B"/>
    <w:rsid w:val="00324505"/>
    <w:rsid w:val="00324AAB"/>
    <w:rsid w:val="00335165"/>
    <w:rsid w:val="0033796B"/>
    <w:rsid w:val="00343A90"/>
    <w:rsid w:val="00350B96"/>
    <w:rsid w:val="003521F3"/>
    <w:rsid w:val="00353BE4"/>
    <w:rsid w:val="00355A56"/>
    <w:rsid w:val="00356107"/>
    <w:rsid w:val="003564FC"/>
    <w:rsid w:val="00365015"/>
    <w:rsid w:val="00375521"/>
    <w:rsid w:val="00375A5E"/>
    <w:rsid w:val="00380E3A"/>
    <w:rsid w:val="00386805"/>
    <w:rsid w:val="0039625D"/>
    <w:rsid w:val="003A1264"/>
    <w:rsid w:val="003A290E"/>
    <w:rsid w:val="003A6725"/>
    <w:rsid w:val="003A7AC2"/>
    <w:rsid w:val="003C0182"/>
    <w:rsid w:val="003D498E"/>
    <w:rsid w:val="003D57AF"/>
    <w:rsid w:val="003E6E96"/>
    <w:rsid w:val="003F379A"/>
    <w:rsid w:val="003F4FFD"/>
    <w:rsid w:val="003F5576"/>
    <w:rsid w:val="0040728E"/>
    <w:rsid w:val="00407CB6"/>
    <w:rsid w:val="00411C28"/>
    <w:rsid w:val="0041225D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775B"/>
    <w:rsid w:val="00463288"/>
    <w:rsid w:val="00470D6D"/>
    <w:rsid w:val="00471DC9"/>
    <w:rsid w:val="004721DC"/>
    <w:rsid w:val="004819BD"/>
    <w:rsid w:val="00483110"/>
    <w:rsid w:val="00484690"/>
    <w:rsid w:val="004856DA"/>
    <w:rsid w:val="00493D8D"/>
    <w:rsid w:val="00494F3D"/>
    <w:rsid w:val="00496636"/>
    <w:rsid w:val="004A2CA8"/>
    <w:rsid w:val="004B0EC5"/>
    <w:rsid w:val="004B48F1"/>
    <w:rsid w:val="004B4CB2"/>
    <w:rsid w:val="004B4CDF"/>
    <w:rsid w:val="004C0E85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234E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37714"/>
    <w:rsid w:val="005423EC"/>
    <w:rsid w:val="00544041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2FA9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5AA6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65D70"/>
    <w:rsid w:val="00670DDF"/>
    <w:rsid w:val="0068064D"/>
    <w:rsid w:val="00683531"/>
    <w:rsid w:val="0069302C"/>
    <w:rsid w:val="006960C5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4135"/>
    <w:rsid w:val="00700CE4"/>
    <w:rsid w:val="00707E92"/>
    <w:rsid w:val="0071555E"/>
    <w:rsid w:val="00717FC1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0683"/>
    <w:rsid w:val="00792FF3"/>
    <w:rsid w:val="007A201E"/>
    <w:rsid w:val="007A2864"/>
    <w:rsid w:val="007A6CA8"/>
    <w:rsid w:val="007A769A"/>
    <w:rsid w:val="007B6449"/>
    <w:rsid w:val="007D24FE"/>
    <w:rsid w:val="007D4DE3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18B2"/>
    <w:rsid w:val="00854F13"/>
    <w:rsid w:val="00857A9A"/>
    <w:rsid w:val="00860D82"/>
    <w:rsid w:val="008622C4"/>
    <w:rsid w:val="008652E9"/>
    <w:rsid w:val="00872800"/>
    <w:rsid w:val="008806BB"/>
    <w:rsid w:val="00883679"/>
    <w:rsid w:val="0088424E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55B91"/>
    <w:rsid w:val="00967E64"/>
    <w:rsid w:val="009744D2"/>
    <w:rsid w:val="00976DE6"/>
    <w:rsid w:val="0097786C"/>
    <w:rsid w:val="0097796E"/>
    <w:rsid w:val="00982A1C"/>
    <w:rsid w:val="00992BD2"/>
    <w:rsid w:val="00997DDD"/>
    <w:rsid w:val="009A0592"/>
    <w:rsid w:val="009A08CE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10499"/>
    <w:rsid w:val="00A10A7B"/>
    <w:rsid w:val="00A12F96"/>
    <w:rsid w:val="00A17FD0"/>
    <w:rsid w:val="00A463DE"/>
    <w:rsid w:val="00A52934"/>
    <w:rsid w:val="00A77916"/>
    <w:rsid w:val="00A862CF"/>
    <w:rsid w:val="00A90600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1736"/>
    <w:rsid w:val="00BB5E3C"/>
    <w:rsid w:val="00BC4A96"/>
    <w:rsid w:val="00BC4D84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63DC"/>
    <w:rsid w:val="00C14A89"/>
    <w:rsid w:val="00C17C42"/>
    <w:rsid w:val="00C30D29"/>
    <w:rsid w:val="00C3291D"/>
    <w:rsid w:val="00C333D8"/>
    <w:rsid w:val="00C37269"/>
    <w:rsid w:val="00C4141B"/>
    <w:rsid w:val="00C423F2"/>
    <w:rsid w:val="00C44DB5"/>
    <w:rsid w:val="00C523BC"/>
    <w:rsid w:val="00C56157"/>
    <w:rsid w:val="00C561FE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35200"/>
    <w:rsid w:val="00D41B3C"/>
    <w:rsid w:val="00D41C2E"/>
    <w:rsid w:val="00D44D3F"/>
    <w:rsid w:val="00D45BA2"/>
    <w:rsid w:val="00D51A91"/>
    <w:rsid w:val="00D620C3"/>
    <w:rsid w:val="00D6590A"/>
    <w:rsid w:val="00D65CA8"/>
    <w:rsid w:val="00D724FB"/>
    <w:rsid w:val="00D73563"/>
    <w:rsid w:val="00D92E81"/>
    <w:rsid w:val="00D9530B"/>
    <w:rsid w:val="00D96C81"/>
    <w:rsid w:val="00D97AAA"/>
    <w:rsid w:val="00DA163F"/>
    <w:rsid w:val="00DA2F7C"/>
    <w:rsid w:val="00DA57FC"/>
    <w:rsid w:val="00DB39CA"/>
    <w:rsid w:val="00DB3FDF"/>
    <w:rsid w:val="00DB5310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94D4F"/>
    <w:rsid w:val="00EA060D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37BB7"/>
    <w:rsid w:val="00F414DF"/>
    <w:rsid w:val="00F463D7"/>
    <w:rsid w:val="00F7049E"/>
    <w:rsid w:val="00F73DFB"/>
    <w:rsid w:val="00F84B87"/>
    <w:rsid w:val="00F84C84"/>
    <w:rsid w:val="00F8614C"/>
    <w:rsid w:val="00FA4034"/>
    <w:rsid w:val="00FB37E6"/>
    <w:rsid w:val="00FC073E"/>
    <w:rsid w:val="00FC17FA"/>
    <w:rsid w:val="00FC4F88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D2F48B0"/>
  <w15:docId w15:val="{7C489537-2268-4BDE-81EA-013173C5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2BF97-5333-4065-8177-82576039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28</TotalTime>
  <Pages>7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3351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15</cp:revision>
  <cp:lastPrinted>2001-03-15T17:26:00Z</cp:lastPrinted>
  <dcterms:created xsi:type="dcterms:W3CDTF">2016-09-18T02:09:00Z</dcterms:created>
  <dcterms:modified xsi:type="dcterms:W3CDTF">2016-10-31T19:19:00Z</dcterms:modified>
</cp:coreProperties>
</file>