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0DC27" w14:textId="77777777" w:rsidR="001F108F" w:rsidRPr="002E666A" w:rsidRDefault="001F108F" w:rsidP="00154D82">
      <w:pPr>
        <w:widowControl/>
        <w:autoSpaceDE/>
        <w:autoSpaceDN/>
        <w:spacing w:before="120" w:after="60"/>
        <w:ind w:left="454"/>
        <w:rPr>
          <w:snapToGrid/>
          <w:sz w:val="22"/>
          <w:szCs w:val="22"/>
          <w:lang w:eastAsia="ja-JP"/>
        </w:rPr>
      </w:pPr>
    </w:p>
    <w:p w14:paraId="576A8D72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DC140FB" w14:textId="77777777" w:rsidR="001F108F" w:rsidRPr="002E666A" w:rsidRDefault="001F108F" w:rsidP="00154D82">
      <w:pPr>
        <w:widowControl/>
        <w:autoSpaceDE/>
        <w:autoSpaceDN/>
        <w:spacing w:before="120" w:after="60"/>
        <w:ind w:left="0"/>
        <w:jc w:val="both"/>
        <w:rPr>
          <w:snapToGrid/>
          <w:sz w:val="22"/>
          <w:szCs w:val="22"/>
          <w:lang w:eastAsia="ja-JP"/>
        </w:rPr>
      </w:pPr>
    </w:p>
    <w:p w14:paraId="69E6AC9B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eastAsia="ja-JP"/>
        </w:rPr>
      </w:pPr>
      <w:r w:rsidRPr="002E666A">
        <w:rPr>
          <w:snapToGrid/>
          <w:color w:val="1F497D"/>
          <w:sz w:val="28"/>
          <w:szCs w:val="28"/>
          <w:lang w:eastAsia="ja-JP"/>
        </w:rPr>
        <w:t>Secretaria da Fazenda do Estado do Tocantins</w:t>
      </w:r>
    </w:p>
    <w:p w14:paraId="5178A4D4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eastAsia="ja-JP"/>
        </w:rPr>
      </w:pPr>
      <w:r w:rsidRPr="002E666A">
        <w:rPr>
          <w:snapToGrid/>
          <w:color w:val="1F497D"/>
          <w:sz w:val="28"/>
          <w:szCs w:val="28"/>
          <w:lang w:eastAsia="ja-JP"/>
        </w:rPr>
        <w:t>Centro Interamericano de Administrações Tributárias</w:t>
      </w:r>
      <w:r w:rsidRPr="002E666A">
        <w:rPr>
          <w:snapToGrid/>
          <w:color w:val="1F497D"/>
          <w:sz w:val="28"/>
          <w:szCs w:val="28"/>
          <w:lang w:eastAsia="ja-JP"/>
        </w:rPr>
        <w:br/>
      </w:r>
    </w:p>
    <w:p w14:paraId="1C582FC9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E2DF288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3BE344E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2E97990" w14:textId="77777777" w:rsidR="001F108F" w:rsidRPr="002E666A" w:rsidRDefault="00D277FB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eastAsia="ja-JP"/>
        </w:rPr>
      </w:pPr>
      <w:r w:rsidRPr="002E666A">
        <w:rPr>
          <w:snapToGrid/>
          <w:color w:val="17365D"/>
          <w:spacing w:val="5"/>
          <w:kern w:val="28"/>
          <w:sz w:val="52"/>
          <w:szCs w:val="52"/>
          <w:lang w:eastAsia="ja-JP"/>
        </w:rPr>
        <w:t>Documentação Técnica do Banco de Dados</w:t>
      </w:r>
    </w:p>
    <w:p w14:paraId="01E9725E" w14:textId="77777777" w:rsidR="00D277FB" w:rsidRPr="002E666A" w:rsidRDefault="00D277FB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</w:p>
    <w:p w14:paraId="73D526BC" w14:textId="2C2EA8BE" w:rsidR="001F108F" w:rsidRPr="002E666A" w:rsidRDefault="00D277FB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  <w:r w:rsidRPr="002E666A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Di</w:t>
      </w:r>
      <w:r w:rsidR="00FB4266" w:rsidRPr="002E666A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cionário de Dados do Serviços Transversais</w:t>
      </w:r>
    </w:p>
    <w:p w14:paraId="533BE90B" w14:textId="77777777" w:rsidR="00C41C54" w:rsidRPr="002E666A" w:rsidRDefault="00C41C54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eastAsia="ja-JP"/>
        </w:rPr>
      </w:pPr>
    </w:p>
    <w:p w14:paraId="3C682762" w14:textId="77777777" w:rsidR="00017DDD" w:rsidRPr="002E666A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02BBB305" w14:textId="77777777" w:rsidR="00244BB3" w:rsidRPr="002E666A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75CF872D" w14:textId="77777777" w:rsidR="00244BB3" w:rsidRPr="002E666A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3581CAAD" w14:textId="77777777" w:rsidR="00017DDD" w:rsidRPr="002E666A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4F492D08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551721C" w14:textId="77777777" w:rsidR="00017DDD" w:rsidRPr="002E666A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0936CB8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12BEB2CD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8DE21CA" w14:textId="77777777" w:rsidR="00D277FB" w:rsidRPr="002E666A" w:rsidRDefault="00D277FB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CC30884" w14:textId="77777777" w:rsidR="00D277FB" w:rsidRPr="002E666A" w:rsidRDefault="00D277FB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12A8A65" w14:textId="77777777" w:rsidR="00D277FB" w:rsidRPr="002E666A" w:rsidRDefault="00D277FB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80C0161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F9DEB62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85C0643" w14:textId="77777777" w:rsidR="001F108F" w:rsidRPr="002E666A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D691554" w14:textId="1A7F4363" w:rsidR="001F108F" w:rsidRPr="002E666A" w:rsidRDefault="007723A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eastAsia="ja-JP"/>
        </w:rPr>
      </w:pPr>
      <w:r>
        <w:rPr>
          <w:snapToGrid/>
          <w:sz w:val="22"/>
          <w:szCs w:val="22"/>
          <w:lang w:eastAsia="ja-JP"/>
        </w:rPr>
        <w:t>31</w:t>
      </w:r>
      <w:r w:rsidR="001F108F" w:rsidRPr="002E666A">
        <w:rPr>
          <w:snapToGrid/>
          <w:sz w:val="22"/>
          <w:szCs w:val="22"/>
          <w:lang w:eastAsia="ja-JP"/>
        </w:rPr>
        <w:t>/0</w:t>
      </w:r>
      <w:r w:rsidR="008B522C" w:rsidRPr="002E666A">
        <w:rPr>
          <w:snapToGrid/>
          <w:sz w:val="22"/>
          <w:szCs w:val="22"/>
          <w:lang w:eastAsia="ja-JP"/>
        </w:rPr>
        <w:t>3</w:t>
      </w:r>
      <w:r w:rsidR="001F108F" w:rsidRPr="002E666A">
        <w:rPr>
          <w:snapToGrid/>
          <w:sz w:val="22"/>
          <w:szCs w:val="22"/>
          <w:lang w:eastAsia="ja-JP"/>
        </w:rPr>
        <w:t>/201</w:t>
      </w:r>
      <w:r w:rsidR="008B522C" w:rsidRPr="002E666A">
        <w:rPr>
          <w:snapToGrid/>
          <w:sz w:val="22"/>
          <w:szCs w:val="22"/>
          <w:lang w:eastAsia="ja-JP"/>
        </w:rPr>
        <w:t>6</w:t>
      </w:r>
    </w:p>
    <w:p w14:paraId="3363FAF4" w14:textId="77777777" w:rsidR="0057275D" w:rsidRPr="002E666A" w:rsidRDefault="001F108F" w:rsidP="001F108F">
      <w:pPr>
        <w:widowControl/>
        <w:autoSpaceDE/>
        <w:autoSpaceDN/>
        <w:jc w:val="both"/>
      </w:pPr>
      <w:r w:rsidRPr="002E666A">
        <w:rPr>
          <w:snapToGrid/>
          <w:sz w:val="22"/>
          <w:szCs w:val="22"/>
          <w:lang w:eastAsia="ja-JP"/>
        </w:rPr>
        <w:br w:type="page"/>
      </w:r>
    </w:p>
    <w:p w14:paraId="1D9F2867" w14:textId="77777777" w:rsidR="00C50898" w:rsidRPr="002E666A" w:rsidRDefault="00C50898" w:rsidP="00C50898">
      <w:pPr>
        <w:pStyle w:val="EstiloGERETituloVerdana13pt"/>
      </w:pPr>
      <w:r w:rsidRPr="002E666A">
        <w:lastRenderedPageBreak/>
        <w:t>Histórico de Alterações</w:t>
      </w:r>
    </w:p>
    <w:p w14:paraId="7DDDAF03" w14:textId="77777777" w:rsidR="00C50898" w:rsidRPr="002E666A" w:rsidRDefault="00C50898" w:rsidP="00C50898">
      <w:pPr>
        <w:pStyle w:val="GERETitulo"/>
      </w:pP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C50898" w:rsidRPr="002E666A" w14:paraId="3403A5D7" w14:textId="77777777" w:rsidTr="0067371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FDC0" w14:textId="77777777" w:rsidR="00C50898" w:rsidRPr="002E666A" w:rsidRDefault="00C50898" w:rsidP="0067371F">
            <w:pPr>
              <w:pStyle w:val="Recuonormal"/>
              <w:jc w:val="center"/>
              <w:rPr>
                <w:b/>
              </w:rPr>
            </w:pPr>
            <w:r w:rsidRPr="002E666A">
              <w:rPr>
                <w:b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68BBC" w14:textId="77777777" w:rsidR="00C50898" w:rsidRPr="002E666A" w:rsidRDefault="00C50898" w:rsidP="0067371F">
            <w:pPr>
              <w:pStyle w:val="Recuonormal"/>
              <w:jc w:val="center"/>
              <w:rPr>
                <w:b/>
              </w:rPr>
            </w:pPr>
            <w:r w:rsidRPr="002E666A">
              <w:rPr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B9518" w14:textId="77777777" w:rsidR="00C50898" w:rsidRPr="002E666A" w:rsidRDefault="00C50898" w:rsidP="0067371F">
            <w:pPr>
              <w:pStyle w:val="Recuonormal"/>
              <w:jc w:val="center"/>
              <w:rPr>
                <w:b/>
              </w:rPr>
            </w:pPr>
            <w:r w:rsidRPr="002E666A">
              <w:rPr>
                <w:b/>
              </w:rPr>
              <w:t>Autor</w:t>
            </w:r>
          </w:p>
        </w:tc>
      </w:tr>
      <w:tr w:rsidR="00C50898" w:rsidRPr="002E666A" w14:paraId="40B25990" w14:textId="77777777" w:rsidTr="0067371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E0712" w14:textId="437DCBAC" w:rsidR="00C50898" w:rsidRPr="002E666A" w:rsidRDefault="00472932" w:rsidP="00D15F2A">
            <w:pPr>
              <w:pStyle w:val="Recuonormal"/>
              <w:ind w:left="0" w:firstLine="0"/>
              <w:jc w:val="center"/>
              <w:rPr>
                <w:color w:val="000000"/>
              </w:rPr>
            </w:pPr>
            <w:r w:rsidRPr="002E666A">
              <w:rPr>
                <w:color w:val="000000"/>
              </w:rPr>
              <w:t>18/03</w:t>
            </w:r>
            <w:r w:rsidR="00C50898" w:rsidRPr="002E666A">
              <w:rPr>
                <w:color w:val="000000"/>
              </w:rPr>
              <w:t>/201</w:t>
            </w:r>
            <w:r w:rsidRPr="002E666A">
              <w:rPr>
                <w:color w:val="000000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046DF" w14:textId="34387293" w:rsidR="00C50898" w:rsidRPr="002E666A" w:rsidRDefault="00C50898" w:rsidP="00037256">
            <w:pPr>
              <w:pStyle w:val="Recuonormal"/>
              <w:rPr>
                <w:color w:val="000000"/>
              </w:rPr>
            </w:pPr>
            <w:r w:rsidRPr="002E666A">
              <w:rPr>
                <w:color w:val="000000"/>
              </w:rPr>
              <w:t xml:space="preserve">Documentação </w:t>
            </w:r>
            <w:r w:rsidR="00D277FB" w:rsidRPr="002E666A">
              <w:rPr>
                <w:color w:val="000000"/>
              </w:rPr>
              <w:t>técnica do dicionário de dados</w:t>
            </w:r>
            <w:r w:rsidR="000E794D" w:rsidRPr="002E666A">
              <w:rPr>
                <w:color w:val="000000"/>
              </w:rPr>
              <w:t xml:space="preserve"> dos Serviços Transversais</w:t>
            </w:r>
            <w:r w:rsidRPr="002E666A">
              <w:rPr>
                <w:color w:val="000000"/>
              </w:rPr>
              <w:t>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B957A" w14:textId="7899A384" w:rsidR="00C50898" w:rsidRPr="002E666A" w:rsidRDefault="000E794D" w:rsidP="00037256">
            <w:pPr>
              <w:pStyle w:val="Recuonormal"/>
              <w:rPr>
                <w:color w:val="000000"/>
              </w:rPr>
            </w:pPr>
            <w:r w:rsidRPr="002E666A">
              <w:rPr>
                <w:color w:val="000000"/>
              </w:rPr>
              <w:t>Juan León</w:t>
            </w:r>
          </w:p>
        </w:tc>
      </w:tr>
      <w:tr w:rsidR="00247BB4" w:rsidRPr="002E666A" w14:paraId="1233DA34" w14:textId="77777777" w:rsidTr="0067371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20DA3" w14:textId="41A8CFDC" w:rsidR="00247BB4" w:rsidRPr="002E666A" w:rsidRDefault="00247BB4" w:rsidP="00247BB4">
            <w:pPr>
              <w:pStyle w:val="Recuonormal"/>
              <w:ind w:left="0" w:firstLine="0"/>
              <w:jc w:val="center"/>
              <w:rPr>
                <w:color w:val="000000"/>
              </w:rPr>
            </w:pPr>
            <w:r w:rsidRPr="002E666A">
              <w:rPr>
                <w:color w:val="000000"/>
              </w:rPr>
              <w:t>31/03/2016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1F38A" w14:textId="43E62DDC" w:rsidR="00247BB4" w:rsidRPr="002E666A" w:rsidRDefault="00247BB4" w:rsidP="00037256">
            <w:pPr>
              <w:pStyle w:val="Recuonormal"/>
              <w:rPr>
                <w:color w:val="000000"/>
              </w:rPr>
            </w:pPr>
            <w:r w:rsidRPr="002E666A">
              <w:rPr>
                <w:color w:val="000000"/>
              </w:rPr>
              <w:t>Adição de 8 tabelas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8E05B" w14:textId="4AC01797" w:rsidR="00247BB4" w:rsidRPr="002E666A" w:rsidRDefault="00247BB4" w:rsidP="00037256">
            <w:pPr>
              <w:pStyle w:val="Recuonormal"/>
              <w:rPr>
                <w:color w:val="000000"/>
              </w:rPr>
            </w:pPr>
            <w:r w:rsidRPr="002E666A">
              <w:rPr>
                <w:color w:val="000000"/>
              </w:rPr>
              <w:t>Juan León</w:t>
            </w:r>
          </w:p>
        </w:tc>
      </w:tr>
      <w:tr w:rsidR="00247BB4" w:rsidRPr="002E666A" w14:paraId="1427F50B" w14:textId="77777777" w:rsidTr="0067371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DE731" w14:textId="77777777" w:rsidR="00247BB4" w:rsidRPr="002E666A" w:rsidRDefault="00247BB4" w:rsidP="00247BB4">
            <w:pPr>
              <w:pStyle w:val="Recuonormal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AF54E" w14:textId="77777777" w:rsidR="00247BB4" w:rsidRPr="002E666A" w:rsidRDefault="00247BB4" w:rsidP="00037256">
            <w:pPr>
              <w:pStyle w:val="Recuonormal"/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17525" w14:textId="77777777" w:rsidR="00247BB4" w:rsidRPr="002E666A" w:rsidRDefault="00247BB4" w:rsidP="00037256">
            <w:pPr>
              <w:pStyle w:val="Recuonormal"/>
              <w:rPr>
                <w:color w:val="000000"/>
              </w:rPr>
            </w:pPr>
          </w:p>
        </w:tc>
      </w:tr>
      <w:tr w:rsidR="00247BB4" w:rsidRPr="002E666A" w14:paraId="40565B2A" w14:textId="77777777" w:rsidTr="0067371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4032B" w14:textId="77777777" w:rsidR="00247BB4" w:rsidRPr="002E666A" w:rsidRDefault="00247BB4" w:rsidP="00247BB4">
            <w:pPr>
              <w:pStyle w:val="Recuonormal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A823B" w14:textId="77777777" w:rsidR="00247BB4" w:rsidRPr="002E666A" w:rsidRDefault="00247BB4" w:rsidP="00037256">
            <w:pPr>
              <w:pStyle w:val="Recuonormal"/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2E3B4" w14:textId="77777777" w:rsidR="00247BB4" w:rsidRPr="002E666A" w:rsidRDefault="00247BB4" w:rsidP="00037256">
            <w:pPr>
              <w:pStyle w:val="Recuonormal"/>
              <w:rPr>
                <w:color w:val="000000"/>
              </w:rPr>
            </w:pPr>
          </w:p>
        </w:tc>
      </w:tr>
    </w:tbl>
    <w:p w14:paraId="2993377D" w14:textId="77777777" w:rsidR="00C50898" w:rsidRPr="002E666A" w:rsidRDefault="00C50898" w:rsidP="00C50898">
      <w:bookmarkStart w:id="0" w:name="_GoBack"/>
      <w:bookmarkEnd w:id="0"/>
    </w:p>
    <w:p w14:paraId="0FC47979" w14:textId="77777777" w:rsidR="00C50898" w:rsidRPr="002E666A" w:rsidRDefault="00C50898" w:rsidP="00C50898"/>
    <w:p w14:paraId="7F74E03C" w14:textId="77777777" w:rsidR="00C50898" w:rsidRPr="002E666A" w:rsidRDefault="00C50898" w:rsidP="00C50898">
      <w:pPr>
        <w:pStyle w:val="GERETitulo"/>
      </w:pPr>
      <w:r w:rsidRPr="002E666A">
        <w:br w:type="page"/>
      </w:r>
      <w:r w:rsidRPr="002E666A">
        <w:lastRenderedPageBreak/>
        <w:t>Conteúdo</w:t>
      </w:r>
    </w:p>
    <w:p w14:paraId="41CB505D" w14:textId="77777777" w:rsidR="00C50898" w:rsidRPr="002E666A" w:rsidRDefault="00C50898" w:rsidP="00C50898">
      <w:pPr>
        <w:pStyle w:val="GERETitulo"/>
      </w:pPr>
    </w:p>
    <w:p w14:paraId="2020C3FC" w14:textId="77777777" w:rsidR="00E5470F" w:rsidRDefault="00D465F4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 w:rsidRPr="002E666A">
        <w:fldChar w:fldCharType="begin"/>
      </w:r>
      <w:r w:rsidR="00C50898" w:rsidRPr="002E666A">
        <w:instrText xml:space="preserve"> TOC \o "1-3" \h \z \t "GERE_Requisito;3" </w:instrText>
      </w:r>
      <w:r w:rsidRPr="002E666A">
        <w:fldChar w:fldCharType="separate"/>
      </w:r>
      <w:hyperlink w:anchor="_Toc447185513" w:history="1">
        <w:r w:rsidR="00E5470F" w:rsidRPr="00AE43B7">
          <w:rPr>
            <w:rStyle w:val="Hyperlink"/>
            <w:noProof/>
          </w:rPr>
          <w:t>1.</w:t>
        </w:r>
        <w:r w:rsidR="00E547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E5470F" w:rsidRPr="00AE43B7">
          <w:rPr>
            <w:rStyle w:val="Hyperlink"/>
            <w:noProof/>
          </w:rPr>
          <w:t>Modelo Entidade Relacionamento</w:t>
        </w:r>
        <w:r w:rsidR="00E5470F">
          <w:rPr>
            <w:noProof/>
            <w:webHidden/>
          </w:rPr>
          <w:tab/>
        </w:r>
        <w:r w:rsidR="00E5470F">
          <w:rPr>
            <w:noProof/>
            <w:webHidden/>
          </w:rPr>
          <w:fldChar w:fldCharType="begin"/>
        </w:r>
        <w:r w:rsidR="00E5470F">
          <w:rPr>
            <w:noProof/>
            <w:webHidden/>
          </w:rPr>
          <w:instrText xml:space="preserve"> PAGEREF _Toc447185513 \h </w:instrText>
        </w:r>
        <w:r w:rsidR="00E5470F">
          <w:rPr>
            <w:noProof/>
            <w:webHidden/>
          </w:rPr>
        </w:r>
        <w:r w:rsidR="00E5470F">
          <w:rPr>
            <w:noProof/>
            <w:webHidden/>
          </w:rPr>
          <w:fldChar w:fldCharType="separate"/>
        </w:r>
        <w:r w:rsidR="00E5470F">
          <w:rPr>
            <w:noProof/>
            <w:webHidden/>
          </w:rPr>
          <w:t>3</w:t>
        </w:r>
        <w:r w:rsidR="00E5470F">
          <w:rPr>
            <w:noProof/>
            <w:webHidden/>
          </w:rPr>
          <w:fldChar w:fldCharType="end"/>
        </w:r>
      </w:hyperlink>
    </w:p>
    <w:p w14:paraId="240B5B49" w14:textId="77777777" w:rsidR="00E5470F" w:rsidRDefault="005A254A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447185514" w:history="1">
        <w:r w:rsidR="00E5470F" w:rsidRPr="00AE43B7">
          <w:rPr>
            <w:rStyle w:val="Hyperlink"/>
            <w:noProof/>
          </w:rPr>
          <w:t>2.</w:t>
        </w:r>
        <w:r w:rsidR="00E547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E5470F" w:rsidRPr="00AE43B7">
          <w:rPr>
            <w:rStyle w:val="Hyperlink"/>
            <w:noProof/>
          </w:rPr>
          <w:t>Dicionário de Dados</w:t>
        </w:r>
        <w:r w:rsidR="00E5470F">
          <w:rPr>
            <w:noProof/>
            <w:webHidden/>
          </w:rPr>
          <w:tab/>
        </w:r>
        <w:r w:rsidR="00E5470F">
          <w:rPr>
            <w:noProof/>
            <w:webHidden/>
          </w:rPr>
          <w:fldChar w:fldCharType="begin"/>
        </w:r>
        <w:r w:rsidR="00E5470F">
          <w:rPr>
            <w:noProof/>
            <w:webHidden/>
          </w:rPr>
          <w:instrText xml:space="preserve"> PAGEREF _Toc447185514 \h </w:instrText>
        </w:r>
        <w:r w:rsidR="00E5470F">
          <w:rPr>
            <w:noProof/>
            <w:webHidden/>
          </w:rPr>
        </w:r>
        <w:r w:rsidR="00E5470F">
          <w:rPr>
            <w:noProof/>
            <w:webHidden/>
          </w:rPr>
          <w:fldChar w:fldCharType="separate"/>
        </w:r>
        <w:r w:rsidR="00E5470F">
          <w:rPr>
            <w:noProof/>
            <w:webHidden/>
          </w:rPr>
          <w:t>3</w:t>
        </w:r>
        <w:r w:rsidR="00E5470F">
          <w:rPr>
            <w:noProof/>
            <w:webHidden/>
          </w:rPr>
          <w:fldChar w:fldCharType="end"/>
        </w:r>
      </w:hyperlink>
    </w:p>
    <w:p w14:paraId="62B9D6F6" w14:textId="77777777" w:rsidR="00E5470F" w:rsidRDefault="005A254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185515" w:history="1">
        <w:r w:rsidR="00E5470F" w:rsidRPr="00AE43B7">
          <w:rPr>
            <w:rStyle w:val="Hyperlink"/>
            <w:noProof/>
          </w:rPr>
          <w:t>2.1.</w:t>
        </w:r>
        <w:r w:rsidR="00E5470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E5470F" w:rsidRPr="00AE43B7">
          <w:rPr>
            <w:rStyle w:val="Hyperlink"/>
            <w:noProof/>
          </w:rPr>
          <w:t>Listagem de Tabelas do Modelo de Dados</w:t>
        </w:r>
        <w:r w:rsidR="00E5470F">
          <w:rPr>
            <w:noProof/>
            <w:webHidden/>
          </w:rPr>
          <w:tab/>
        </w:r>
        <w:r w:rsidR="00E5470F">
          <w:rPr>
            <w:noProof/>
            <w:webHidden/>
          </w:rPr>
          <w:fldChar w:fldCharType="begin"/>
        </w:r>
        <w:r w:rsidR="00E5470F">
          <w:rPr>
            <w:noProof/>
            <w:webHidden/>
          </w:rPr>
          <w:instrText xml:space="preserve"> PAGEREF _Toc447185515 \h </w:instrText>
        </w:r>
        <w:r w:rsidR="00E5470F">
          <w:rPr>
            <w:noProof/>
            <w:webHidden/>
          </w:rPr>
        </w:r>
        <w:r w:rsidR="00E5470F">
          <w:rPr>
            <w:noProof/>
            <w:webHidden/>
          </w:rPr>
          <w:fldChar w:fldCharType="separate"/>
        </w:r>
        <w:r w:rsidR="00E5470F">
          <w:rPr>
            <w:noProof/>
            <w:webHidden/>
          </w:rPr>
          <w:t>4</w:t>
        </w:r>
        <w:r w:rsidR="00E5470F">
          <w:rPr>
            <w:noProof/>
            <w:webHidden/>
          </w:rPr>
          <w:fldChar w:fldCharType="end"/>
        </w:r>
      </w:hyperlink>
    </w:p>
    <w:p w14:paraId="0E78743C" w14:textId="77777777" w:rsidR="00E5470F" w:rsidRDefault="005A254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47185516" w:history="1">
        <w:r w:rsidR="00E5470F" w:rsidRPr="00AE43B7">
          <w:rPr>
            <w:rStyle w:val="Hyperlink"/>
            <w:noProof/>
          </w:rPr>
          <w:t>2.2.</w:t>
        </w:r>
        <w:r w:rsidR="00E5470F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E5470F" w:rsidRPr="00AE43B7">
          <w:rPr>
            <w:rStyle w:val="Hyperlink"/>
            <w:noProof/>
          </w:rPr>
          <w:t>Detalhe de Atributos por Tabela</w:t>
        </w:r>
        <w:r w:rsidR="00E5470F">
          <w:rPr>
            <w:noProof/>
            <w:webHidden/>
          </w:rPr>
          <w:tab/>
        </w:r>
        <w:r w:rsidR="00E5470F">
          <w:rPr>
            <w:noProof/>
            <w:webHidden/>
          </w:rPr>
          <w:fldChar w:fldCharType="begin"/>
        </w:r>
        <w:r w:rsidR="00E5470F">
          <w:rPr>
            <w:noProof/>
            <w:webHidden/>
          </w:rPr>
          <w:instrText xml:space="preserve"> PAGEREF _Toc447185516 \h </w:instrText>
        </w:r>
        <w:r w:rsidR="00E5470F">
          <w:rPr>
            <w:noProof/>
            <w:webHidden/>
          </w:rPr>
        </w:r>
        <w:r w:rsidR="00E5470F">
          <w:rPr>
            <w:noProof/>
            <w:webHidden/>
          </w:rPr>
          <w:fldChar w:fldCharType="separate"/>
        </w:r>
        <w:r w:rsidR="00E5470F">
          <w:rPr>
            <w:noProof/>
            <w:webHidden/>
          </w:rPr>
          <w:t>5</w:t>
        </w:r>
        <w:r w:rsidR="00E5470F">
          <w:rPr>
            <w:noProof/>
            <w:webHidden/>
          </w:rPr>
          <w:fldChar w:fldCharType="end"/>
        </w:r>
      </w:hyperlink>
    </w:p>
    <w:p w14:paraId="53CD70B1" w14:textId="3F4C432D" w:rsidR="00B63B78" w:rsidRPr="002E666A" w:rsidRDefault="00D465F4" w:rsidP="00E764BE">
      <w:r w:rsidRPr="002E666A">
        <w:fldChar w:fldCharType="end"/>
      </w:r>
    </w:p>
    <w:p w14:paraId="10256C4D" w14:textId="1204E477" w:rsidR="00E23D00" w:rsidRPr="002E666A" w:rsidRDefault="00E23D00" w:rsidP="00E23D00">
      <w:pPr>
        <w:pStyle w:val="Ttulo1"/>
        <w:numPr>
          <w:ilvl w:val="0"/>
          <w:numId w:val="29"/>
        </w:numPr>
      </w:pPr>
      <w:bookmarkStart w:id="1" w:name="_Toc447185513"/>
      <w:r w:rsidRPr="002E666A">
        <w:t>Modelo Entidade Relacio</w:t>
      </w:r>
      <w:r w:rsidR="00D05EB3">
        <w:t>namento</w:t>
      </w:r>
      <w:bookmarkEnd w:id="1"/>
    </w:p>
    <w:p w14:paraId="5BFA27DA" w14:textId="4160FD8F" w:rsidR="00C50898" w:rsidRPr="002E666A" w:rsidRDefault="0012619E" w:rsidP="00844294">
      <w:pPr>
        <w:ind w:left="0"/>
        <w:jc w:val="both"/>
      </w:pPr>
      <w:r w:rsidRPr="002E666A">
        <w:t xml:space="preserve">No seguinte modelo físico </w:t>
      </w:r>
      <w:r w:rsidR="00844898" w:rsidRPr="002E666A">
        <w:t>do sistem</w:t>
      </w:r>
      <w:r w:rsidR="00234A2F" w:rsidRPr="002E666A">
        <w:t>a</w:t>
      </w:r>
      <w:r w:rsidR="00844898" w:rsidRPr="002E666A">
        <w:t xml:space="preserve"> </w:t>
      </w:r>
      <w:r w:rsidRPr="002E666A">
        <w:t>incluem aquelas</w:t>
      </w:r>
      <w:r w:rsidR="00844898" w:rsidRPr="002E666A">
        <w:t xml:space="preserve"> tabelas</w:t>
      </w:r>
      <w:r w:rsidRPr="002E666A">
        <w:t xml:space="preserve"> para os casos de uso (9 em total) para</w:t>
      </w:r>
      <w:r w:rsidR="00844898" w:rsidRPr="002E666A">
        <w:t xml:space="preserve"> o primer pacote.</w:t>
      </w:r>
    </w:p>
    <w:p w14:paraId="784AE5FE" w14:textId="7F9FEAC1" w:rsidR="00844294" w:rsidRPr="002E666A" w:rsidRDefault="00844294" w:rsidP="00844294">
      <w:pPr>
        <w:ind w:left="0"/>
        <w:jc w:val="both"/>
      </w:pPr>
      <w:r w:rsidRPr="002E666A">
        <w:t xml:space="preserve">Tem dois esquemas SEFAZ_SEG, correspondente ao esquema para Gestão de Segurança e SEFAZ_CAT, corresponde ás tabelas do Catalogo do Sistema. Essas tabelas do Catalogo são aquelas tabelas comuns no sistema que geralmente são de leituras e não mudam constantemente como por exemplo: países, estados, municípios tipos logradouros, etc.   </w:t>
      </w:r>
      <w:r w:rsidR="00234A2F" w:rsidRPr="002E666A">
        <w:t xml:space="preserve">Aqui no diagrama as tabelas de catálogos </w:t>
      </w:r>
      <w:r w:rsidR="00892D2B" w:rsidRPr="002E666A">
        <w:t>tê</w:t>
      </w:r>
      <w:r w:rsidR="00234A2F" w:rsidRPr="002E666A">
        <w:t xml:space="preserve">m cor </w:t>
      </w:r>
      <w:r w:rsidR="00892D2B" w:rsidRPr="002E666A">
        <w:t>cinza</w:t>
      </w:r>
      <w:r w:rsidR="00234A2F" w:rsidRPr="002E666A">
        <w:t>.</w:t>
      </w:r>
    </w:p>
    <w:p w14:paraId="548FDC9D" w14:textId="77777777" w:rsidR="00AA0B82" w:rsidRPr="002E666A" w:rsidRDefault="00AA0B82" w:rsidP="00C50898">
      <w:pPr>
        <w:ind w:firstLine="576"/>
      </w:pPr>
    </w:p>
    <w:p w14:paraId="2E0F653A" w14:textId="66271F82" w:rsidR="00AA0B82" w:rsidRPr="002E666A" w:rsidRDefault="00FA5D7C" w:rsidP="00F604D9">
      <w:pPr>
        <w:ind w:left="0"/>
      </w:pPr>
      <w:r w:rsidRPr="002E666A">
        <w:rPr>
          <w:noProof/>
          <w:snapToGrid/>
          <w:lang w:eastAsia="pt-BR"/>
        </w:rPr>
        <w:drawing>
          <wp:inline distT="0" distB="0" distL="0" distR="0" wp14:anchorId="05F09EF6" wp14:editId="575CE218">
            <wp:extent cx="5732145" cy="3467735"/>
            <wp:effectExtent l="19050" t="19050" r="20955" b="184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EntidadeRelacionamento2-Comple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6773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313CD8" w14:textId="77777777" w:rsidR="00C50898" w:rsidRPr="002E666A" w:rsidRDefault="00C50898" w:rsidP="00E23D00">
      <w:pPr>
        <w:pStyle w:val="Ttulo1"/>
      </w:pPr>
      <w:bookmarkStart w:id="2" w:name="_Toc447185514"/>
      <w:r w:rsidRPr="002E666A">
        <w:t>Dicionário de Dados</w:t>
      </w:r>
      <w:bookmarkEnd w:id="2"/>
    </w:p>
    <w:p w14:paraId="67F8158A" w14:textId="75823DA3" w:rsidR="00C50898" w:rsidRPr="002E666A" w:rsidRDefault="00C50898" w:rsidP="0019669B">
      <w:pPr>
        <w:spacing w:before="60" w:after="60"/>
        <w:ind w:left="0"/>
        <w:jc w:val="both"/>
        <w:rPr>
          <w:u w:val="single"/>
        </w:rPr>
      </w:pPr>
      <w:r w:rsidRPr="002E666A">
        <w:t xml:space="preserve">O dicionário de dados </w:t>
      </w:r>
      <w:r w:rsidR="0081516F" w:rsidRPr="002E666A">
        <w:t>inclui informação de:  nome atributo, tipo de dado, chave, obrigatório, domínio e descrição.</w:t>
      </w:r>
    </w:p>
    <w:p w14:paraId="534FEC7F" w14:textId="77777777" w:rsidR="00C50898" w:rsidRPr="002E666A" w:rsidRDefault="00C50898" w:rsidP="00133321">
      <w:pPr>
        <w:spacing w:before="60" w:after="60"/>
        <w:ind w:left="0"/>
      </w:pPr>
    </w:p>
    <w:p w14:paraId="2E3C5A2F" w14:textId="4ABD9994" w:rsidR="00C50898" w:rsidRPr="002E666A" w:rsidRDefault="000C245F" w:rsidP="00512623">
      <w:pPr>
        <w:pStyle w:val="Ttulo2"/>
      </w:pPr>
      <w:bookmarkStart w:id="3" w:name="_Toc447185515"/>
      <w:r w:rsidRPr="002E666A">
        <w:lastRenderedPageBreak/>
        <w:t xml:space="preserve">Listagem de </w:t>
      </w:r>
      <w:r w:rsidR="00C50898" w:rsidRPr="002E666A">
        <w:t xml:space="preserve">Tabelas do </w:t>
      </w:r>
      <w:r w:rsidRPr="002E666A">
        <w:t>Modelo</w:t>
      </w:r>
      <w:r w:rsidR="00C50898" w:rsidRPr="002E666A">
        <w:t xml:space="preserve"> de Dados</w:t>
      </w:r>
      <w:bookmarkEnd w:id="3"/>
    </w:p>
    <w:p w14:paraId="6F6AC8E9" w14:textId="77777777" w:rsidR="009C1870" w:rsidRPr="002E666A" w:rsidRDefault="009C1870" w:rsidP="009C1870">
      <w:pPr>
        <w:ind w:left="0"/>
      </w:pPr>
    </w:p>
    <w:tbl>
      <w:tblPr>
        <w:tblW w:w="9640" w:type="dxa"/>
        <w:tblInd w:w="-1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3544"/>
        <w:gridCol w:w="5670"/>
      </w:tblGrid>
      <w:tr w:rsidR="00512623" w:rsidRPr="002E666A" w14:paraId="584A256A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E1AD4D2" w14:textId="5F4367B3" w:rsidR="00512623" w:rsidRPr="002E666A" w:rsidRDefault="00512623" w:rsidP="00512623">
            <w:pPr>
              <w:ind w:left="0"/>
              <w:jc w:val="center"/>
              <w:rPr>
                <w:b/>
              </w:rPr>
            </w:pPr>
            <w:r w:rsidRPr="002E666A">
              <w:rPr>
                <w:b/>
              </w:rPr>
              <w:t>#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AD3523B" w14:textId="16D32ABA" w:rsidR="00512623" w:rsidRPr="002E666A" w:rsidRDefault="00512623" w:rsidP="00512623">
            <w:pPr>
              <w:ind w:left="0"/>
              <w:jc w:val="center"/>
              <w:rPr>
                <w:b/>
              </w:rPr>
            </w:pPr>
            <w:r w:rsidRPr="002E666A">
              <w:rPr>
                <w:b/>
              </w:rPr>
              <w:t>Tabela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806647E" w14:textId="56A1D099" w:rsidR="00512623" w:rsidRPr="002E666A" w:rsidRDefault="00512623" w:rsidP="00512623">
            <w:pPr>
              <w:ind w:left="0"/>
              <w:jc w:val="center"/>
              <w:rPr>
                <w:b/>
              </w:rPr>
            </w:pPr>
            <w:r w:rsidRPr="002E666A">
              <w:rPr>
                <w:b/>
              </w:rPr>
              <w:t>Descrição</w:t>
            </w:r>
          </w:p>
        </w:tc>
      </w:tr>
      <w:tr w:rsidR="00512623" w:rsidRPr="002E666A" w14:paraId="65F85CAB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071A0" w14:textId="39537ABF" w:rsidR="00512623" w:rsidRPr="002E666A" w:rsidRDefault="00C23F2C" w:rsidP="00512623">
            <w:pPr>
              <w:ind w:left="0"/>
            </w:pPr>
            <w:r w:rsidRPr="002E666A">
              <w:t>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A4613" w14:textId="12CFD278" w:rsidR="00512623" w:rsidRPr="002E666A" w:rsidRDefault="00512623" w:rsidP="00512623">
            <w:pPr>
              <w:ind w:left="0"/>
            </w:pPr>
            <w:r w:rsidRPr="002E666A">
              <w:t>TA_APLICACAO_MODULO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F1653" w14:textId="6983770F" w:rsidR="00512623" w:rsidRPr="002E666A" w:rsidRDefault="00512623" w:rsidP="00512623">
            <w:pPr>
              <w:ind w:left="0"/>
            </w:pPr>
            <w:r w:rsidRPr="002E666A">
              <w:t>Tabela para cadastrar as aplicações por módulo</w:t>
            </w:r>
          </w:p>
        </w:tc>
      </w:tr>
      <w:tr w:rsidR="00512623" w:rsidRPr="002E666A" w14:paraId="6D2BF5D3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69A85" w14:textId="5298C4C8" w:rsidR="00512623" w:rsidRPr="002E666A" w:rsidRDefault="00C23F2C" w:rsidP="00512623">
            <w:pPr>
              <w:ind w:left="0"/>
            </w:pPr>
            <w:r w:rsidRPr="002E666A">
              <w:t>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2C95E" w14:textId="49C9FA6B" w:rsidR="00512623" w:rsidRPr="002E666A" w:rsidRDefault="00512623" w:rsidP="00512623">
            <w:pPr>
              <w:ind w:left="0"/>
            </w:pPr>
            <w:r w:rsidRPr="002E666A">
              <w:t>TA_CORREIO_CONTRIBUINTE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3E819" w14:textId="60C3900B" w:rsidR="00512623" w:rsidRPr="002E666A" w:rsidRDefault="00512623" w:rsidP="00512623">
            <w:pPr>
              <w:ind w:left="0"/>
            </w:pPr>
            <w:r w:rsidRPr="002E666A">
              <w:t>Tabela para salvar os correios eletrônicos enviados para os contribuintes</w:t>
            </w:r>
          </w:p>
        </w:tc>
      </w:tr>
      <w:tr w:rsidR="00512623" w:rsidRPr="002E666A" w14:paraId="316E2D38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70536" w14:textId="49C20CDD" w:rsidR="00512623" w:rsidRPr="002E666A" w:rsidRDefault="00C23F2C" w:rsidP="00512623">
            <w:pPr>
              <w:ind w:left="0"/>
            </w:pPr>
            <w:r w:rsidRPr="002E666A">
              <w:t>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FBA96" w14:textId="6498B6E2" w:rsidR="00512623" w:rsidRPr="002E666A" w:rsidRDefault="00512623" w:rsidP="00512623">
            <w:pPr>
              <w:ind w:left="0"/>
            </w:pPr>
            <w:r w:rsidRPr="002E666A">
              <w:t>TA_ERRO_PROCESSO_AUDITORIA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01C2" w14:textId="099A0655" w:rsidR="00512623" w:rsidRPr="002E666A" w:rsidRDefault="00512623" w:rsidP="00512623">
            <w:pPr>
              <w:ind w:left="0"/>
            </w:pPr>
            <w:r w:rsidRPr="002E666A">
              <w:t>Tabela para armazenar os erros no momento de capturar uma auditoria</w:t>
            </w:r>
          </w:p>
        </w:tc>
      </w:tr>
      <w:tr w:rsidR="00512623" w:rsidRPr="002E666A" w14:paraId="2B6790A0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80533" w14:textId="34745CD1" w:rsidR="00512623" w:rsidRPr="002E666A" w:rsidRDefault="00C23F2C" w:rsidP="00512623">
            <w:pPr>
              <w:ind w:left="0"/>
            </w:pPr>
            <w:r w:rsidRPr="002E666A">
              <w:t>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C22DC" w14:textId="51ACD80A" w:rsidR="00512623" w:rsidRPr="002E666A" w:rsidRDefault="00512623" w:rsidP="00512623">
            <w:pPr>
              <w:ind w:left="0"/>
            </w:pPr>
            <w:r w:rsidRPr="002E666A">
              <w:t>TA_ESTADO_PAIS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227A3" w14:textId="34D76C1A" w:rsidR="00512623" w:rsidRPr="002E666A" w:rsidRDefault="00512623" w:rsidP="00512623">
            <w:pPr>
              <w:ind w:left="0"/>
            </w:pPr>
            <w:r w:rsidRPr="002E666A">
              <w:t xml:space="preserve">Tabela dos Estados </w:t>
            </w:r>
            <w:r w:rsidR="00C23F2C" w:rsidRPr="002E666A">
              <w:t>Geográficos</w:t>
            </w:r>
            <w:r w:rsidRPr="002E666A">
              <w:t xml:space="preserve"> do Brasil</w:t>
            </w:r>
          </w:p>
        </w:tc>
      </w:tr>
      <w:tr w:rsidR="00512623" w:rsidRPr="002E666A" w14:paraId="36AF3356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F9CE1" w14:textId="6F19924B" w:rsidR="00512623" w:rsidRPr="002E666A" w:rsidRDefault="00C23F2C" w:rsidP="00512623">
            <w:pPr>
              <w:ind w:left="0"/>
            </w:pPr>
            <w:r w:rsidRPr="002E666A">
              <w:t>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24D2B" w14:textId="6EE8CC99" w:rsidR="00512623" w:rsidRPr="002E666A" w:rsidRDefault="00512623" w:rsidP="00512623">
            <w:pPr>
              <w:ind w:left="0"/>
            </w:pPr>
            <w:r w:rsidRPr="002E666A">
              <w:t>TA_HISTORICO_LOGIN_SISTEMA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70D89" w14:textId="055ED41D" w:rsidR="00512623" w:rsidRPr="002E666A" w:rsidRDefault="00512623" w:rsidP="00512623">
            <w:pPr>
              <w:ind w:left="0"/>
            </w:pPr>
            <w:r w:rsidRPr="002E666A">
              <w:t xml:space="preserve">Tabela que salva os logins históricos do sistema pelos </w:t>
            </w:r>
            <w:r w:rsidR="00C23F2C" w:rsidRPr="002E666A">
              <w:t>usuários</w:t>
            </w:r>
          </w:p>
        </w:tc>
      </w:tr>
      <w:tr w:rsidR="00512623" w:rsidRPr="002E666A" w14:paraId="7B222053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F5AD8" w14:textId="430E3551" w:rsidR="00512623" w:rsidRPr="002E666A" w:rsidRDefault="00C23F2C" w:rsidP="00512623">
            <w:pPr>
              <w:ind w:left="0"/>
            </w:pPr>
            <w:r w:rsidRPr="002E666A">
              <w:t>6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D1E03" w14:textId="73FE0908" w:rsidR="00512623" w:rsidRPr="002E666A" w:rsidRDefault="00512623" w:rsidP="00512623">
            <w:pPr>
              <w:ind w:left="0"/>
            </w:pPr>
            <w:r w:rsidRPr="002E666A">
              <w:t>TA_LOG_NAVEGACAO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51136" w14:textId="1CD0FBF0" w:rsidR="00512623" w:rsidRPr="002E666A" w:rsidRDefault="00512623" w:rsidP="00512623">
            <w:pPr>
              <w:ind w:left="0"/>
            </w:pPr>
            <w:r w:rsidRPr="002E666A">
              <w:t>Tabela que cadastra a informação da navegação do usuário no sistema</w:t>
            </w:r>
          </w:p>
        </w:tc>
      </w:tr>
      <w:tr w:rsidR="00512623" w:rsidRPr="002E666A" w14:paraId="162F4E23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BB17B" w14:textId="132037D3" w:rsidR="00512623" w:rsidRPr="002E666A" w:rsidRDefault="00C23F2C" w:rsidP="00512623">
            <w:pPr>
              <w:ind w:left="0"/>
            </w:pPr>
            <w:r w:rsidRPr="002E666A">
              <w:t>7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4ABED" w14:textId="73AD770F" w:rsidR="00512623" w:rsidRPr="002E666A" w:rsidRDefault="00512623" w:rsidP="00512623">
            <w:pPr>
              <w:ind w:left="0"/>
            </w:pPr>
            <w:r w:rsidRPr="002E666A">
              <w:t>TA_LOGRADOURO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480D5" w14:textId="21554650" w:rsidR="00512623" w:rsidRPr="002E666A" w:rsidRDefault="00512623" w:rsidP="00512623">
            <w:pPr>
              <w:ind w:left="0"/>
            </w:pPr>
            <w:r w:rsidRPr="002E666A">
              <w:t>Tabela com a informação do Logradouro do Correio</w:t>
            </w:r>
          </w:p>
        </w:tc>
      </w:tr>
      <w:tr w:rsidR="00512623" w:rsidRPr="002E666A" w14:paraId="3A7684D9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97653" w14:textId="560A537F" w:rsidR="00512623" w:rsidRPr="002E666A" w:rsidRDefault="00C23F2C" w:rsidP="00512623">
            <w:pPr>
              <w:ind w:left="0"/>
            </w:pPr>
            <w:r w:rsidRPr="002E666A">
              <w:t>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D43B8" w14:textId="60BD5DBA" w:rsidR="00512623" w:rsidRPr="002E666A" w:rsidRDefault="00512623" w:rsidP="00512623">
            <w:pPr>
              <w:ind w:left="0"/>
            </w:pPr>
            <w:r w:rsidRPr="002E666A">
              <w:t>TA_MODULO_SISTEMA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B9D19" w14:textId="4E03710C" w:rsidR="00512623" w:rsidRPr="002E666A" w:rsidRDefault="00512623" w:rsidP="00512623">
            <w:pPr>
              <w:ind w:left="0"/>
            </w:pPr>
            <w:r w:rsidRPr="002E666A">
              <w:t>Tabela para cadastrar os módulos do sistema</w:t>
            </w:r>
          </w:p>
        </w:tc>
      </w:tr>
      <w:tr w:rsidR="00512623" w:rsidRPr="002E666A" w14:paraId="46820AF8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0E912" w14:textId="653211AA" w:rsidR="00512623" w:rsidRPr="002E666A" w:rsidRDefault="00C23F2C" w:rsidP="00512623">
            <w:pPr>
              <w:ind w:left="0"/>
            </w:pPr>
            <w:r w:rsidRPr="002E666A">
              <w:t>9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A2EAE" w14:textId="5BC19C55" w:rsidR="00512623" w:rsidRPr="002E666A" w:rsidRDefault="00512623" w:rsidP="00512623">
            <w:pPr>
              <w:ind w:left="0"/>
            </w:pPr>
            <w:r w:rsidRPr="002E666A">
              <w:t>TA_MUNICIPIO_ESTADO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DAC90" w14:textId="5DF39547" w:rsidR="00512623" w:rsidRPr="002E666A" w:rsidRDefault="00512623" w:rsidP="00512623">
            <w:pPr>
              <w:ind w:left="0"/>
            </w:pPr>
            <w:r w:rsidRPr="002E666A">
              <w:t xml:space="preserve">Tabela com os códigos do </w:t>
            </w:r>
            <w:r w:rsidR="00C23F2C" w:rsidRPr="002E666A">
              <w:t>Município</w:t>
            </w:r>
            <w:r w:rsidRPr="002E666A">
              <w:t xml:space="preserve"> do acordo a IBGE</w:t>
            </w:r>
          </w:p>
        </w:tc>
      </w:tr>
      <w:tr w:rsidR="00512623" w:rsidRPr="002E666A" w14:paraId="18E58B87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18B63" w14:textId="4CDCA17D" w:rsidR="00512623" w:rsidRPr="002E666A" w:rsidRDefault="00C23F2C" w:rsidP="00512623">
            <w:pPr>
              <w:ind w:left="0"/>
            </w:pPr>
            <w:r w:rsidRPr="002E666A">
              <w:t>10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80941" w14:textId="2D975B12" w:rsidR="00512623" w:rsidRPr="002E666A" w:rsidRDefault="00512623" w:rsidP="00512623">
            <w:pPr>
              <w:ind w:left="0"/>
            </w:pPr>
            <w:r w:rsidRPr="002E666A">
              <w:t>TA_OPCAO_APLICACAO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7C320" w14:textId="355E17D0" w:rsidR="00512623" w:rsidRPr="002E666A" w:rsidRDefault="00512623" w:rsidP="00512623">
            <w:pPr>
              <w:ind w:left="0"/>
            </w:pPr>
            <w:r w:rsidRPr="002E666A">
              <w:t>Tabela para cadastrar as opções por aplicativo</w:t>
            </w:r>
          </w:p>
        </w:tc>
      </w:tr>
      <w:tr w:rsidR="00512623" w:rsidRPr="002E666A" w14:paraId="5CE59AAE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955F4" w14:textId="472C267B" w:rsidR="00512623" w:rsidRPr="002E666A" w:rsidRDefault="00C23F2C" w:rsidP="00512623">
            <w:pPr>
              <w:ind w:left="0"/>
            </w:pPr>
            <w:r w:rsidRPr="002E666A">
              <w:t>11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678E9" w14:textId="228D947D" w:rsidR="00512623" w:rsidRPr="002E666A" w:rsidRDefault="00512623" w:rsidP="00512623">
            <w:pPr>
              <w:ind w:left="0"/>
            </w:pPr>
            <w:r w:rsidRPr="002E666A">
              <w:t>TA_OPERACAO_AUDITADA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94555" w14:textId="35E3A2D9" w:rsidR="00512623" w:rsidRPr="002E666A" w:rsidRDefault="00512623" w:rsidP="00512623">
            <w:pPr>
              <w:ind w:left="0"/>
            </w:pPr>
            <w:r w:rsidRPr="002E666A">
              <w:t xml:space="preserve">Tabela para armazenar toda a informação das operações de auditoria de </w:t>
            </w:r>
            <w:r w:rsidR="00C23F2C" w:rsidRPr="002E666A">
              <w:t>alterações</w:t>
            </w:r>
            <w:r w:rsidRPr="002E666A">
              <w:t xml:space="preserve"> do sistema</w:t>
            </w:r>
          </w:p>
        </w:tc>
      </w:tr>
      <w:tr w:rsidR="00512623" w:rsidRPr="002E666A" w14:paraId="307ABEFD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22F94" w14:textId="03CD1002" w:rsidR="00512623" w:rsidRPr="002E666A" w:rsidRDefault="00C23F2C" w:rsidP="00512623">
            <w:pPr>
              <w:ind w:left="0"/>
            </w:pPr>
            <w:r w:rsidRPr="002E666A">
              <w:t>12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E604" w14:textId="44A897AE" w:rsidR="00512623" w:rsidRPr="002E666A" w:rsidRDefault="00512623" w:rsidP="00512623">
            <w:pPr>
              <w:ind w:left="0"/>
            </w:pPr>
            <w:r w:rsidRPr="002E666A">
              <w:t>TA_PAPEL_OPCAO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41B5F" w14:textId="72E9F027" w:rsidR="00512623" w:rsidRPr="002E666A" w:rsidRDefault="00512623" w:rsidP="00512623">
            <w:pPr>
              <w:ind w:left="0"/>
            </w:pPr>
            <w:r w:rsidRPr="002E666A">
              <w:t xml:space="preserve">Tabela para associar o papel com as opções </w:t>
            </w:r>
            <w:r w:rsidR="00C23F2C" w:rsidRPr="002E666A">
              <w:t>disponíveis</w:t>
            </w:r>
          </w:p>
        </w:tc>
      </w:tr>
      <w:tr w:rsidR="00512623" w:rsidRPr="002E666A" w14:paraId="744F9E9D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505BD" w14:textId="6CEBCF9A" w:rsidR="00512623" w:rsidRPr="002E666A" w:rsidRDefault="00C23F2C" w:rsidP="00512623">
            <w:pPr>
              <w:ind w:left="0"/>
            </w:pPr>
            <w:r w:rsidRPr="002E666A">
              <w:t>13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DC194" w14:textId="6487B145" w:rsidR="00512623" w:rsidRPr="002E666A" w:rsidRDefault="00512623" w:rsidP="00512623">
            <w:pPr>
              <w:ind w:left="0"/>
            </w:pPr>
            <w:r w:rsidRPr="002E666A">
              <w:t>TA_PAPEL_SISTEMA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84A84" w14:textId="4CA2122F" w:rsidR="00512623" w:rsidRPr="002E666A" w:rsidRDefault="00512623" w:rsidP="00512623">
            <w:pPr>
              <w:ind w:left="0"/>
            </w:pPr>
            <w:r w:rsidRPr="002E666A">
              <w:t>Tabela para cadastrar os papeis do sistema</w:t>
            </w:r>
          </w:p>
        </w:tc>
      </w:tr>
      <w:tr w:rsidR="00512623" w:rsidRPr="002E666A" w14:paraId="6A03D8EA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D0C8A" w14:textId="2D882D99" w:rsidR="00512623" w:rsidRPr="002E666A" w:rsidRDefault="00C23F2C" w:rsidP="00512623">
            <w:pPr>
              <w:ind w:left="0"/>
            </w:pPr>
            <w:r w:rsidRPr="002E666A">
              <w:t>14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4E632" w14:textId="76458838" w:rsidR="00512623" w:rsidRPr="002E666A" w:rsidRDefault="00512623" w:rsidP="00512623">
            <w:pPr>
              <w:ind w:left="0"/>
            </w:pPr>
            <w:r w:rsidRPr="002E666A">
              <w:t>TA_PERFIL_PAPEL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FDB10" w14:textId="08F58AE4" w:rsidR="00512623" w:rsidRPr="002E666A" w:rsidRDefault="00512623" w:rsidP="00512623">
            <w:pPr>
              <w:ind w:left="0"/>
            </w:pPr>
            <w:r w:rsidRPr="002E666A">
              <w:t>Tabela com as associações dos perfis e papeis do sistema. Um perfil pode ter muitos papeis</w:t>
            </w:r>
          </w:p>
        </w:tc>
      </w:tr>
      <w:tr w:rsidR="00512623" w:rsidRPr="002E666A" w14:paraId="4D2EA8A4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F2601" w14:textId="5C4A1ABA" w:rsidR="00512623" w:rsidRPr="002E666A" w:rsidRDefault="00C23F2C" w:rsidP="00512623">
            <w:pPr>
              <w:ind w:left="0"/>
            </w:pPr>
            <w:r w:rsidRPr="002E666A">
              <w:t>15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57CA0" w14:textId="3F247FBF" w:rsidR="00512623" w:rsidRPr="002E666A" w:rsidRDefault="00512623" w:rsidP="00512623">
            <w:pPr>
              <w:ind w:left="0"/>
            </w:pPr>
            <w:r w:rsidRPr="002E666A">
              <w:t>TA_PERFIL_SISTEMA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AC404" w14:textId="3CD576C7" w:rsidR="00512623" w:rsidRPr="002E666A" w:rsidRDefault="00512623" w:rsidP="00512623">
            <w:pPr>
              <w:ind w:left="0"/>
            </w:pPr>
            <w:r w:rsidRPr="002E666A">
              <w:t xml:space="preserve">Tabela com todos os </w:t>
            </w:r>
            <w:r w:rsidR="00C23F2C" w:rsidRPr="002E666A">
              <w:t>perfis</w:t>
            </w:r>
            <w:r w:rsidRPr="002E666A">
              <w:t xml:space="preserve"> cadastrados no sistema</w:t>
            </w:r>
          </w:p>
        </w:tc>
      </w:tr>
      <w:tr w:rsidR="00193E67" w:rsidRPr="002E666A" w14:paraId="2309F30E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93133" w14:textId="670FAB74" w:rsidR="00193E67" w:rsidRPr="002E666A" w:rsidRDefault="003A7935" w:rsidP="00512623">
            <w:pPr>
              <w:ind w:left="0"/>
            </w:pPr>
            <w:r w:rsidRPr="002E666A">
              <w:t>16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178D9" w14:textId="02459CC2" w:rsidR="00193E67" w:rsidRPr="002E666A" w:rsidRDefault="00193E67" w:rsidP="00193E67">
            <w:pPr>
              <w:ind w:left="0"/>
            </w:pPr>
            <w:r w:rsidRPr="002E666A">
              <w:t>TA_POSTO_TRABALHO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5F879" w14:textId="5812CBE1" w:rsidR="00193E67" w:rsidRPr="002E666A" w:rsidRDefault="00193E67" w:rsidP="00193E67">
            <w:pPr>
              <w:tabs>
                <w:tab w:val="left" w:pos="720"/>
              </w:tabs>
              <w:ind w:left="0"/>
            </w:pPr>
            <w:r w:rsidRPr="002E666A">
              <w:t>Tabela dos postos de trabalho da SEFAZ-TO</w:t>
            </w:r>
          </w:p>
        </w:tc>
      </w:tr>
      <w:tr w:rsidR="0002034A" w:rsidRPr="002E666A" w14:paraId="590F9A3A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8BAA6" w14:textId="5F317368" w:rsidR="0002034A" w:rsidRPr="002E666A" w:rsidRDefault="003A7935" w:rsidP="00193E67">
            <w:pPr>
              <w:ind w:left="0"/>
            </w:pPr>
            <w:r w:rsidRPr="002E666A">
              <w:t>17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D4313" w14:textId="3C6C0641" w:rsidR="0002034A" w:rsidRPr="002E666A" w:rsidRDefault="0002034A" w:rsidP="0002034A">
            <w:pPr>
              <w:tabs>
                <w:tab w:val="left" w:pos="420"/>
              </w:tabs>
              <w:ind w:left="0"/>
            </w:pPr>
            <w:r w:rsidRPr="002E666A">
              <w:t>TA_PROCURACAO_OPCAO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328C2" w14:textId="209DBDDF" w:rsidR="0002034A" w:rsidRPr="002E666A" w:rsidRDefault="0002034A" w:rsidP="00193E67">
            <w:pPr>
              <w:tabs>
                <w:tab w:val="left" w:pos="720"/>
              </w:tabs>
              <w:ind w:left="0"/>
            </w:pPr>
            <w:r w:rsidRPr="002E666A">
              <w:t>Tabela com a procuração das opções do sistema, nesta tabela não existe alteração só pode criar o excluir registros</w:t>
            </w:r>
          </w:p>
        </w:tc>
      </w:tr>
      <w:tr w:rsidR="00193E67" w:rsidRPr="002E666A" w14:paraId="2715E67D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40F34" w14:textId="072536B3" w:rsidR="00193E67" w:rsidRPr="002E666A" w:rsidRDefault="003A7935" w:rsidP="00193E67">
            <w:pPr>
              <w:ind w:left="0"/>
            </w:pPr>
            <w:r w:rsidRPr="002E666A">
              <w:t>18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80560" w14:textId="0F7856D0" w:rsidR="00193E67" w:rsidRPr="002E666A" w:rsidRDefault="00193E67" w:rsidP="00193E67">
            <w:pPr>
              <w:ind w:left="0"/>
            </w:pPr>
            <w:r w:rsidRPr="002E666A">
              <w:t>TA_PROCURACAO_USUARIO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2F24A" w14:textId="16A7134D" w:rsidR="00193E67" w:rsidRPr="002E666A" w:rsidRDefault="00193E67" w:rsidP="00193E67">
            <w:pPr>
              <w:tabs>
                <w:tab w:val="left" w:pos="720"/>
              </w:tabs>
              <w:ind w:left="0"/>
            </w:pPr>
            <w:r w:rsidRPr="002E666A">
              <w:t>Tabela com os usuários procurados</w:t>
            </w:r>
          </w:p>
        </w:tc>
      </w:tr>
      <w:tr w:rsidR="0002034A" w:rsidRPr="002E666A" w14:paraId="79AEDDEE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4E3D3" w14:textId="39B0234E" w:rsidR="0002034A" w:rsidRPr="002E666A" w:rsidRDefault="003A7935" w:rsidP="00193E67">
            <w:pPr>
              <w:ind w:left="0"/>
            </w:pPr>
            <w:r w:rsidRPr="002E666A">
              <w:t>19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4F9AF" w14:textId="33BDCAC7" w:rsidR="0002034A" w:rsidRPr="002E666A" w:rsidRDefault="0002034A" w:rsidP="00193E67">
            <w:pPr>
              <w:ind w:left="0"/>
            </w:pPr>
            <w:r w:rsidRPr="002E666A">
              <w:t>TA_SMS_CONTRIBUINTE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B74DC" w14:textId="35E71060" w:rsidR="0002034A" w:rsidRPr="002E666A" w:rsidRDefault="0002034A" w:rsidP="00193E67">
            <w:pPr>
              <w:ind w:left="0"/>
            </w:pPr>
            <w:r w:rsidRPr="002E666A">
              <w:t>Tabela com os registros das mensagens SMS enviadas para os usuários do sistema</w:t>
            </w:r>
          </w:p>
        </w:tc>
      </w:tr>
      <w:tr w:rsidR="00193E67" w:rsidRPr="002E666A" w14:paraId="0C90A374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5461A" w14:textId="35473C9B" w:rsidR="00193E67" w:rsidRPr="002E666A" w:rsidRDefault="003A7935" w:rsidP="00193E67">
            <w:pPr>
              <w:ind w:left="0"/>
            </w:pPr>
            <w:r w:rsidRPr="002E666A">
              <w:t>20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F4BDC" w14:textId="3246E9F8" w:rsidR="00193E67" w:rsidRPr="002E666A" w:rsidRDefault="00193E67" w:rsidP="00193E67">
            <w:pPr>
              <w:ind w:left="0"/>
            </w:pPr>
            <w:r w:rsidRPr="002E666A">
              <w:t>TA_SOLICITACAO_USUARIO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DE681" w14:textId="7647553D" w:rsidR="00193E67" w:rsidRPr="002E666A" w:rsidRDefault="00193E67" w:rsidP="00193E67">
            <w:pPr>
              <w:ind w:left="0"/>
            </w:pPr>
            <w:r w:rsidRPr="002E666A">
              <w:t>Tabela com as solicitações impressas de autorização de senhas para o sistema</w:t>
            </w:r>
          </w:p>
        </w:tc>
      </w:tr>
      <w:tr w:rsidR="00193E67" w:rsidRPr="002E666A" w14:paraId="6CF7BBB6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48140" w14:textId="16648D1D" w:rsidR="00193E67" w:rsidRPr="002E666A" w:rsidRDefault="003A7935" w:rsidP="00193E67">
            <w:pPr>
              <w:ind w:left="0"/>
            </w:pPr>
            <w:r w:rsidRPr="002E666A">
              <w:t>21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87798" w14:textId="49E05B89" w:rsidR="00193E67" w:rsidRPr="002E666A" w:rsidRDefault="00193E67" w:rsidP="00193E67">
            <w:pPr>
              <w:ind w:left="0"/>
            </w:pPr>
            <w:r w:rsidRPr="002E666A">
              <w:t>TA_TIPO_USUARIO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0B7CA" w14:textId="7017E703" w:rsidR="00193E67" w:rsidRPr="002E666A" w:rsidRDefault="00193E67" w:rsidP="00193E67">
            <w:pPr>
              <w:ind w:left="0"/>
            </w:pPr>
            <w:r w:rsidRPr="002E666A">
              <w:t>Tabela com Tipo de usuário do sistema</w:t>
            </w:r>
          </w:p>
        </w:tc>
      </w:tr>
      <w:tr w:rsidR="0002034A" w:rsidRPr="002E666A" w14:paraId="7EE3643E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9D827" w14:textId="2A864DEE" w:rsidR="0002034A" w:rsidRPr="002E666A" w:rsidRDefault="003A7935" w:rsidP="00193E67">
            <w:pPr>
              <w:ind w:left="0"/>
            </w:pPr>
            <w:r w:rsidRPr="002E666A">
              <w:lastRenderedPageBreak/>
              <w:t>22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61853" w14:textId="05B07DFB" w:rsidR="0002034A" w:rsidRPr="002E666A" w:rsidRDefault="0002034A" w:rsidP="00193E67">
            <w:pPr>
              <w:ind w:left="0"/>
            </w:pPr>
            <w:r w:rsidRPr="002E666A">
              <w:t>TA_UNIDADE_ORGANIZACIONAL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FFEEC" w14:textId="60F190D7" w:rsidR="0002034A" w:rsidRPr="002E666A" w:rsidRDefault="0002034A" w:rsidP="00193E67">
            <w:pPr>
              <w:ind w:left="0"/>
            </w:pPr>
            <w:r w:rsidRPr="002E666A">
              <w:t>Tabela com as unidades organizacionais da SEFAZ-TO</w:t>
            </w:r>
          </w:p>
        </w:tc>
      </w:tr>
      <w:tr w:rsidR="00193E67" w:rsidRPr="002E666A" w14:paraId="72BDB14B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8E1B6" w14:textId="3DE1B30B" w:rsidR="00193E67" w:rsidRPr="002E666A" w:rsidRDefault="003A7935" w:rsidP="00193E67">
            <w:pPr>
              <w:ind w:left="0"/>
            </w:pPr>
            <w:r w:rsidRPr="002E666A">
              <w:t>23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93491" w14:textId="52C77BAC" w:rsidR="00193E67" w:rsidRPr="002E666A" w:rsidRDefault="00193E67" w:rsidP="00193E67">
            <w:pPr>
              <w:ind w:left="0"/>
            </w:pPr>
            <w:r w:rsidRPr="002E666A">
              <w:t>TA_USUARIO_PERFIL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29DD4" w14:textId="643A7AC5" w:rsidR="00193E67" w:rsidRPr="002E666A" w:rsidRDefault="00193E67" w:rsidP="00193E67">
            <w:pPr>
              <w:ind w:left="0"/>
            </w:pPr>
            <w:r w:rsidRPr="002E666A">
              <w:t>Tabela com a informação dos perfis do usuário</w:t>
            </w:r>
          </w:p>
        </w:tc>
      </w:tr>
      <w:tr w:rsidR="00193E67" w:rsidRPr="002E666A" w14:paraId="684171CE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FB465" w14:textId="169E7F1F" w:rsidR="00193E67" w:rsidRPr="002E666A" w:rsidRDefault="003A7935" w:rsidP="00193E67">
            <w:pPr>
              <w:ind w:left="0"/>
            </w:pPr>
            <w:r w:rsidRPr="002E666A">
              <w:t>24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83CCA" w14:textId="57413F38" w:rsidR="00193E67" w:rsidRPr="002E666A" w:rsidRDefault="00193E67" w:rsidP="00193E67">
            <w:pPr>
              <w:ind w:left="0"/>
            </w:pPr>
            <w:r w:rsidRPr="002E666A">
              <w:t>TA_USUARIO_POSTO_TRABALHO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0F0C3" w14:textId="137F7EE9" w:rsidR="00193E67" w:rsidRPr="002E666A" w:rsidRDefault="00193E67" w:rsidP="00193E67">
            <w:pPr>
              <w:ind w:left="0"/>
            </w:pPr>
            <w:r w:rsidRPr="002E666A">
              <w:t>Tabela com os usuários por posto de trabalho</w:t>
            </w:r>
          </w:p>
        </w:tc>
      </w:tr>
      <w:tr w:rsidR="00362E02" w:rsidRPr="002E666A" w14:paraId="301B5E44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50FFA" w14:textId="597F7EBC" w:rsidR="00362E02" w:rsidRPr="002E666A" w:rsidRDefault="003A7935" w:rsidP="00193E67">
            <w:pPr>
              <w:ind w:left="0"/>
            </w:pPr>
            <w:r w:rsidRPr="002E666A">
              <w:t>25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2B86C" w14:textId="1B16BFC4" w:rsidR="00362E02" w:rsidRPr="002E666A" w:rsidRDefault="00362E02" w:rsidP="00193E67">
            <w:pPr>
              <w:ind w:left="0"/>
            </w:pPr>
            <w:r w:rsidRPr="002E666A">
              <w:t>TA_USUARIO_PRINCIPAL_EMPRESA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9E677" w14:textId="0FE88A55" w:rsidR="00362E02" w:rsidRPr="002E666A" w:rsidRDefault="003A7935" w:rsidP="00193E67">
            <w:pPr>
              <w:ind w:left="0"/>
            </w:pPr>
            <w:r w:rsidRPr="002E666A">
              <w:t>Tabela que tem os usuários principais dá uma empresa</w:t>
            </w:r>
          </w:p>
        </w:tc>
      </w:tr>
      <w:tr w:rsidR="00193E67" w:rsidRPr="002E666A" w14:paraId="6A5E5E43" w14:textId="77777777" w:rsidTr="00F24CFA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FBC7F" w14:textId="0B09D668" w:rsidR="00193E67" w:rsidRPr="002E666A" w:rsidRDefault="003A7935" w:rsidP="00193E67">
            <w:pPr>
              <w:ind w:left="0"/>
            </w:pPr>
            <w:r w:rsidRPr="002E666A">
              <w:t>26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77E02" w14:textId="24EC8DC5" w:rsidR="00193E67" w:rsidRPr="002E666A" w:rsidRDefault="00193E67" w:rsidP="00193E67">
            <w:pPr>
              <w:ind w:left="0"/>
            </w:pPr>
            <w:r w:rsidRPr="002E666A">
              <w:t xml:space="preserve"> TA_USUARIO_SISTEMA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A04FE" w14:textId="220772A5" w:rsidR="00193E67" w:rsidRPr="002E666A" w:rsidRDefault="00193E67" w:rsidP="00193E67">
            <w:pPr>
              <w:ind w:left="0"/>
            </w:pPr>
            <w:r w:rsidRPr="002E666A">
              <w:t>Tabela com a Informação do usuário do sistema</w:t>
            </w:r>
          </w:p>
        </w:tc>
      </w:tr>
    </w:tbl>
    <w:p w14:paraId="25182C4C" w14:textId="137305C3" w:rsidR="0089787A" w:rsidRPr="002E666A" w:rsidRDefault="0089787A" w:rsidP="002B40A2">
      <w:pPr>
        <w:ind w:left="0"/>
      </w:pPr>
    </w:p>
    <w:p w14:paraId="09C413EF" w14:textId="6E290732" w:rsidR="000C245F" w:rsidRPr="002E666A" w:rsidRDefault="000C245F" w:rsidP="00AF1CDA">
      <w:pPr>
        <w:pStyle w:val="Ttulo2"/>
      </w:pPr>
      <w:bookmarkStart w:id="4" w:name="_Toc447185516"/>
      <w:r w:rsidRPr="002E666A">
        <w:t>Detalhe de Atributos por Tabela</w:t>
      </w:r>
      <w:bookmarkEnd w:id="4"/>
    </w:p>
    <w:p w14:paraId="2BB726D5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5" w:name="QeqPUcqGAqBwAQlg"/>
      <w:bookmarkStart w:id="6" w:name="jdJXUcqGAqBwAQgX"/>
      <w:r w:rsidRPr="002E666A">
        <w:rPr>
          <w:rFonts w:asciiTheme="minorHAnsi" w:hAnsiTheme="minorHAnsi"/>
          <w:b/>
          <w:sz w:val="40"/>
          <w:szCs w:val="40"/>
        </w:rPr>
        <w:t>TA_APLICACAO_MODULO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73235B0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C5990D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315A12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FD43F5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C8ED535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E9632B0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5BE17BF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74A1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IDENTIFICACAO_APLICACAO_MODULO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269F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8DEA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1D0E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7346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do aplicativo por módulo</w:t>
            </w:r>
          </w:p>
        </w:tc>
      </w:tr>
      <w:tr w:rsidR="00380284" w:rsidRPr="002E666A" w14:paraId="7E7D767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E00A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IIDENTIFICACAO_MODULO_SISTEMA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B266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C6E3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FK (</w:t>
            </w:r>
            <w:hyperlink w:anchor="sjJXUcqGAqBwAQif" w:history="1">
              <w:r w:rsidRPr="002E666A">
                <w:rPr>
                  <w:rFonts w:asciiTheme="minorHAnsi" w:hAnsiTheme="minorHAnsi"/>
                  <w:lang w:val="pt-BR"/>
                </w:rPr>
                <w:t>TA_MODULO_SISTEMA.IDENTIFICACAO_MODULO_SISTEMA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D346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0605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módulo por sistema</w:t>
            </w:r>
          </w:p>
        </w:tc>
      </w:tr>
      <w:tr w:rsidR="00380284" w:rsidRPr="002E666A" w14:paraId="6651A69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5E92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DESCRICAO_APLICACAO_MODULO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D584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F711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2FB3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B4D5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aplicação por módulo</w:t>
            </w:r>
          </w:p>
        </w:tc>
      </w:tr>
    </w:tbl>
    <w:p w14:paraId="6571C9D9" w14:textId="77777777" w:rsidR="00380284" w:rsidRPr="002E666A" w:rsidRDefault="00380284" w:rsidP="00A73C4C">
      <w:pPr>
        <w:ind w:left="0"/>
        <w:rPr>
          <w:rFonts w:asciiTheme="minorHAnsi" w:hAnsiTheme="minorHAnsi"/>
          <w:b/>
          <w:sz w:val="40"/>
          <w:szCs w:val="40"/>
        </w:rPr>
      </w:pPr>
    </w:p>
    <w:p w14:paraId="59596A7D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7" w:name="exN3UcqGAqBwAQkc"/>
      <w:bookmarkStart w:id="8" w:name="_9JXUcqGAqBwAQg8"/>
      <w:r w:rsidRPr="002E666A">
        <w:rPr>
          <w:rFonts w:asciiTheme="minorHAnsi" w:hAnsiTheme="minorHAnsi"/>
          <w:b/>
          <w:sz w:val="40"/>
          <w:szCs w:val="40"/>
        </w:rPr>
        <w:t>TA_CORREIO_CONTRIBUINTE</w:t>
      </w:r>
      <w:bookmarkEnd w:id="7"/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1F45D21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6572363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7F56EF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DAF106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01570B3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19153B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6E0CE51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9E68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IDENTIFICACAO_CORREIO_ENVIADO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D433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7CEE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A13F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BE71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Identificador sequencial do cadastro de correio nesta tabela</w:t>
            </w:r>
          </w:p>
        </w:tc>
      </w:tr>
      <w:tr w:rsidR="00380284" w:rsidRPr="002E666A" w14:paraId="4CA761DC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CD89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CPF_DESTINATARIO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D751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2C12A" w14:textId="77777777" w:rsidR="00380284" w:rsidRPr="00037256" w:rsidRDefault="00380284" w:rsidP="004D11D5">
            <w:pPr>
              <w:pStyle w:val="TableContent"/>
              <w:rPr>
                <w:rFonts w:asciiTheme="minorHAnsi" w:hAnsiTheme="minorHAnsi"/>
                <w:lang w:val="es-419"/>
              </w:rPr>
            </w:pPr>
            <w:r w:rsidRPr="00037256">
              <w:rPr>
                <w:rFonts w:asciiTheme="minorHAnsi" w:hAnsiTheme="minorHAnsi"/>
                <w:lang w:val="es-419"/>
              </w:rPr>
              <w:t>FK (</w:t>
            </w:r>
            <w:hyperlink w:anchor="8DJXUcqGAqBwAQhU" w:history="1">
              <w:r w:rsidRPr="00037256">
                <w:rPr>
                  <w:rFonts w:asciiTheme="minorHAnsi" w:hAnsiTheme="minorHAnsi"/>
                  <w:lang w:val="es-419"/>
                </w:rPr>
                <w:t>TA_USUARIO_SISTEMA.CPF_USUARIO</w:t>
              </w:r>
            </w:hyperlink>
            <w:r w:rsidRPr="00037256">
              <w:rPr>
                <w:rFonts w:asciiTheme="minorHAnsi" w:hAnsiTheme="minorHAnsi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923B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D5F2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CPF do destinatário do correio</w:t>
            </w:r>
          </w:p>
        </w:tc>
      </w:tr>
      <w:tr w:rsidR="00380284" w:rsidRPr="002E666A" w14:paraId="1AF0A22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20BD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CORREIO_ELETRONICO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D058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AF9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8A58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2018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E-mail do destinatário</w:t>
            </w:r>
          </w:p>
        </w:tc>
      </w:tr>
      <w:tr w:rsidR="00380284" w:rsidRPr="002E666A" w14:paraId="480E5E1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AA35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DATA_ENVIO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9184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4FCD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47B8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4B9F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Data - hora do correio </w:t>
            </w: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lastRenderedPageBreak/>
              <w:t>enviado</w:t>
            </w:r>
          </w:p>
        </w:tc>
      </w:tr>
      <w:tr w:rsidR="00380284" w:rsidRPr="002E666A" w14:paraId="4CC4CA4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B946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ASSUNTO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938A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EC3C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92E6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5734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Assunto do correio</w:t>
            </w:r>
          </w:p>
        </w:tc>
      </w:tr>
      <w:tr w:rsidR="00380284" w:rsidRPr="002E666A" w14:paraId="1B866F9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1E5C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CONTEUDO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9F70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clob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60C8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A5F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4B81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Conteúdo do correio (txt, html)</w:t>
            </w:r>
          </w:p>
        </w:tc>
      </w:tr>
      <w:tr w:rsidR="00380284" w:rsidRPr="002E666A" w14:paraId="1E0F3CE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4DB8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ANEXO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605A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clob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2F7E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D7A3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752C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Arquivos que foram como anexo no correio, estão no formato de compressão</w:t>
            </w:r>
          </w:p>
        </w:tc>
      </w:tr>
      <w:tr w:rsidR="00380284" w:rsidRPr="002E666A" w14:paraId="510DBB8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FAAD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9631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BBF5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8B08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99DF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que executou a inserção do registro</w:t>
            </w:r>
          </w:p>
        </w:tc>
      </w:tr>
      <w:tr w:rsidR="00380284" w:rsidRPr="002E666A" w14:paraId="0AD853D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14AF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4F24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EF81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F641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F9DE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Inserção do registro</w:t>
            </w:r>
          </w:p>
        </w:tc>
      </w:tr>
      <w:tr w:rsidR="00380284" w:rsidRPr="002E666A" w14:paraId="1AF4AEC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56B8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AB64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0211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1E13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9086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alteração do registro</w:t>
            </w:r>
          </w:p>
        </w:tc>
      </w:tr>
      <w:tr w:rsidR="00380284" w:rsidRPr="002E666A" w14:paraId="35C0BA6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14A0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1CA8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4858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33AA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DCB6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de alteração do registro</w:t>
            </w:r>
          </w:p>
        </w:tc>
      </w:tr>
      <w:tr w:rsidR="00380284" w:rsidRPr="002E666A" w14:paraId="09BB001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C040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2FE4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723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4824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6662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Registro Excluído. Sim ou Não</w:t>
            </w:r>
          </w:p>
        </w:tc>
      </w:tr>
      <w:tr w:rsidR="00380284" w:rsidRPr="002E666A" w14:paraId="16AF3F3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FB5F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5B53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657B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126E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D868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Exclusão</w:t>
            </w:r>
          </w:p>
        </w:tc>
      </w:tr>
      <w:tr w:rsidR="00380284" w:rsidRPr="002E666A" w14:paraId="68EB767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7F35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62A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62E2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6A8C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59CC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exclusão registro</w:t>
            </w:r>
          </w:p>
        </w:tc>
      </w:tr>
    </w:tbl>
    <w:p w14:paraId="2C2BE78E" w14:textId="77777777" w:rsidR="00380284" w:rsidRPr="002E666A" w:rsidRDefault="00380284" w:rsidP="00A171D0">
      <w:pPr>
        <w:ind w:left="0"/>
        <w:rPr>
          <w:rFonts w:asciiTheme="minorHAnsi" w:hAnsiTheme="minorHAnsi"/>
          <w:b/>
          <w:sz w:val="40"/>
          <w:szCs w:val="40"/>
        </w:rPr>
      </w:pPr>
    </w:p>
    <w:p w14:paraId="75CBE187" w14:textId="6A786453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r w:rsidRPr="002E666A">
        <w:rPr>
          <w:rFonts w:asciiTheme="minorHAnsi" w:hAnsiTheme="minorHAnsi"/>
          <w:b/>
          <w:sz w:val="40"/>
          <w:szCs w:val="40"/>
        </w:rPr>
        <w:t>TA_ERRO_PROCESSO_AUDITORIA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535E9CB6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997FD0B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6D3525B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40B5236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15DC3B3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5297AF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2DBF021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EC34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IDENTIFICACAO_ERRO_LOG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5D6A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9961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F079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3A1B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Identificador sequencial de log</w:t>
            </w:r>
          </w:p>
        </w:tc>
      </w:tr>
      <w:tr w:rsidR="00380284" w:rsidRPr="002E666A" w14:paraId="51CDECE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F9FF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NOME_PROGRAMA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9AE3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E214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F160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BF83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Nome do programa que </w:t>
            </w: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lastRenderedPageBreak/>
              <w:t>lança erro</w:t>
            </w:r>
          </w:p>
        </w:tc>
      </w:tr>
      <w:tr w:rsidR="00380284" w:rsidRPr="002E666A" w14:paraId="088809D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6707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CODIGO_ERRO_SQL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4C26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275A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792A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10EF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de erro SQLCODE</w:t>
            </w:r>
          </w:p>
        </w:tc>
      </w:tr>
      <w:tr w:rsidR="00380284" w:rsidRPr="002E666A" w14:paraId="1333C94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DB34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ERRO_MENSAGEM_SQL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46E0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varchar2(64)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19A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BC38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A2A4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Mensagem de erro SQLERRM</w:t>
            </w:r>
          </w:p>
        </w:tc>
      </w:tr>
      <w:tr w:rsidR="00380284" w:rsidRPr="002E666A" w14:paraId="3C536336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D24B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ERRO_MENSAGEM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7949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6F1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0CAB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D019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Mensagem de erro</w:t>
            </w:r>
          </w:p>
        </w:tc>
      </w:tr>
      <w:tr w:rsidR="00380284" w:rsidRPr="002E666A" w14:paraId="7F92583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1E88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DATA_ERRO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2820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3DBA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D7E1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B009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e hora do erro</w:t>
            </w:r>
          </w:p>
        </w:tc>
      </w:tr>
    </w:tbl>
    <w:p w14:paraId="2C4F8BE7" w14:textId="77777777" w:rsidR="00380284" w:rsidRPr="002E666A" w:rsidRDefault="00380284" w:rsidP="00380284">
      <w:pPr>
        <w:rPr>
          <w:rFonts w:asciiTheme="minorHAnsi" w:hAnsiTheme="minorHAnsi"/>
        </w:rPr>
      </w:pPr>
    </w:p>
    <w:p w14:paraId="02B6E6E0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9" w:name="BBdPUcqGAqBwAQnY"/>
      <w:bookmarkStart w:id="10" w:name="fDJXUcqGAqBwAQh9"/>
      <w:r w:rsidRPr="002E666A">
        <w:rPr>
          <w:rFonts w:asciiTheme="minorHAnsi" w:hAnsiTheme="minorHAnsi"/>
          <w:b/>
          <w:sz w:val="40"/>
          <w:szCs w:val="40"/>
        </w:rPr>
        <w:t>TA_ESTADO_PAIS</w:t>
      </w:r>
      <w:bookmarkEnd w:id="9"/>
      <w:bookmarkEnd w:id="1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6A4DCEB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DC3DD91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E17D461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33B496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47BEF26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19272E1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62DFA84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F5BE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CODIGO_ESTADO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59F0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2E8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499E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1AEE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do Estado Geográfico</w:t>
            </w:r>
          </w:p>
        </w:tc>
      </w:tr>
      <w:tr w:rsidR="00380284" w:rsidRPr="002E666A" w14:paraId="55B7D4E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7E69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DESCRICAO_ESTADO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6022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E519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CCE2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D356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do Estado Geográfico</w:t>
            </w:r>
          </w:p>
        </w:tc>
      </w:tr>
      <w:tr w:rsidR="00380284" w:rsidRPr="002E666A" w14:paraId="7BFA924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FFCF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REGIAO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7343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A0DB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C53F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DC63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Região do Estado Geográfico</w:t>
            </w:r>
          </w:p>
        </w:tc>
      </w:tr>
    </w:tbl>
    <w:p w14:paraId="62D6B9D3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</w:p>
    <w:p w14:paraId="62A3B4C2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r w:rsidRPr="002E666A">
        <w:rPr>
          <w:rFonts w:asciiTheme="minorHAnsi" w:hAnsiTheme="minorHAnsi"/>
          <w:b/>
          <w:sz w:val="40"/>
          <w:szCs w:val="40"/>
        </w:rPr>
        <w:t>TA_HISTORICO_LOGIN_SISTEMA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7818288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D5A5FE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F1DEA3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9AE72BB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4743F5C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AAF7494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05724B6C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7D04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IDENTIFICACAO_LOGIN_SISTEMA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E432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2352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F310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7C08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sequencial do login do sistema</w:t>
            </w:r>
          </w:p>
        </w:tc>
      </w:tr>
      <w:tr w:rsidR="00380284" w:rsidRPr="002E666A" w14:paraId="7C8DE6A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4272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CPF_USUARIO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FEB5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494CA" w14:textId="77777777" w:rsidR="00380284" w:rsidRPr="00037256" w:rsidRDefault="00380284" w:rsidP="004D11D5">
            <w:pPr>
              <w:pStyle w:val="TableContent"/>
              <w:rPr>
                <w:rFonts w:asciiTheme="minorHAnsi" w:hAnsiTheme="minorHAnsi"/>
                <w:lang w:val="es-419"/>
              </w:rPr>
            </w:pPr>
            <w:r w:rsidRPr="00037256">
              <w:rPr>
                <w:rFonts w:asciiTheme="minorHAnsi" w:hAnsiTheme="minorHAnsi"/>
                <w:lang w:val="es-419"/>
              </w:rPr>
              <w:t>FK (</w:t>
            </w:r>
            <w:hyperlink w:anchor="8DJXUcqGAqBwAQhU" w:history="1">
              <w:r w:rsidRPr="00037256">
                <w:rPr>
                  <w:rFonts w:asciiTheme="minorHAnsi" w:hAnsiTheme="minorHAnsi"/>
                  <w:lang w:val="es-419"/>
                </w:rPr>
                <w:t>TA_USUARIO_SISTEMA.CPF_USUARIO</w:t>
              </w:r>
            </w:hyperlink>
            <w:r w:rsidRPr="00037256">
              <w:rPr>
                <w:rFonts w:asciiTheme="minorHAnsi" w:hAnsiTheme="minorHAnsi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CF2F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1783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CPF do usuário</w:t>
            </w:r>
          </w:p>
        </w:tc>
      </w:tr>
      <w:tr w:rsidR="00380284" w:rsidRPr="002E666A" w14:paraId="6646AF4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6FE5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DATA_HORA_LOGIN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94AA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258F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BC33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CD36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Data/hora acesso</w:t>
            </w:r>
          </w:p>
        </w:tc>
      </w:tr>
    </w:tbl>
    <w:p w14:paraId="40BFB5C6" w14:textId="77777777" w:rsidR="00380284" w:rsidRPr="002E666A" w:rsidRDefault="00380284" w:rsidP="00380284">
      <w:pPr>
        <w:pStyle w:val="Ttulo3"/>
        <w:numPr>
          <w:ilvl w:val="0"/>
          <w:numId w:val="0"/>
        </w:numPr>
        <w:ind w:left="720" w:hanging="720"/>
        <w:rPr>
          <w:rFonts w:asciiTheme="minorHAnsi" w:hAnsiTheme="minorHAnsi"/>
          <w:b/>
          <w:bCs/>
          <w:sz w:val="20"/>
          <w:szCs w:val="24"/>
        </w:rPr>
      </w:pPr>
    </w:p>
    <w:p w14:paraId="15AD4B7E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11" w:name="8NWPUcqGAqBwAQl6"/>
      <w:bookmarkStart w:id="12" w:name="8DJXUcqGAqBwAQhN"/>
      <w:r w:rsidRPr="002E666A">
        <w:rPr>
          <w:rFonts w:asciiTheme="minorHAnsi" w:hAnsiTheme="minorHAnsi"/>
          <w:b/>
          <w:sz w:val="40"/>
          <w:szCs w:val="40"/>
        </w:rPr>
        <w:t>TA_LOG_NAVEGACAO</w:t>
      </w:r>
      <w:bookmarkEnd w:id="11"/>
      <w:bookmarkEnd w:id="1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1DB3623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435DD1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16F9DA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200423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EF958C6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ECF9C7E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2942AB7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BCD0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IDENTIFICACAO_NAVEGACAO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5080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15B1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F7E4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D5C1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da navegação, é um número sequencial para salvar a informação na tabela</w:t>
            </w:r>
          </w:p>
        </w:tc>
      </w:tr>
      <w:tr w:rsidR="00380284" w:rsidRPr="002E666A" w14:paraId="3A7E5B1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87DD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CPF_USUARIO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FC4B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AA22F" w14:textId="77777777" w:rsidR="00380284" w:rsidRPr="00037256" w:rsidRDefault="00380284" w:rsidP="004D11D5">
            <w:pPr>
              <w:pStyle w:val="TableContent"/>
              <w:rPr>
                <w:rFonts w:asciiTheme="minorHAnsi" w:hAnsiTheme="minorHAnsi"/>
                <w:lang w:val="es-419"/>
              </w:rPr>
            </w:pPr>
            <w:r w:rsidRPr="00037256">
              <w:rPr>
                <w:rFonts w:asciiTheme="minorHAnsi" w:hAnsiTheme="minorHAnsi"/>
                <w:lang w:val="es-419"/>
              </w:rPr>
              <w:t>FK (</w:t>
            </w:r>
            <w:hyperlink w:anchor="8DJXUcqGAqBwAQhU" w:history="1">
              <w:r w:rsidRPr="00037256">
                <w:rPr>
                  <w:rFonts w:asciiTheme="minorHAnsi" w:hAnsiTheme="minorHAnsi"/>
                  <w:lang w:val="es-419"/>
                </w:rPr>
                <w:t>TA_USUARIO_SISTEMA.CPF_USUARIO</w:t>
              </w:r>
            </w:hyperlink>
            <w:r w:rsidRPr="00037256">
              <w:rPr>
                <w:rFonts w:asciiTheme="minorHAnsi" w:hAnsiTheme="minorHAnsi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CA8A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F2F1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CPF do usuário que fez a navegação</w:t>
            </w:r>
          </w:p>
        </w:tc>
      </w:tr>
      <w:tr w:rsidR="00380284" w:rsidRPr="002E666A" w14:paraId="6B07ABB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8B9F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DATA_OPERACAO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2752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4EC6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EDF3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66E7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de Navegação</w:t>
            </w:r>
          </w:p>
        </w:tc>
      </w:tr>
      <w:tr w:rsidR="00380284" w:rsidRPr="002E666A" w14:paraId="3FA373B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3239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TIPO_OPERACAO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9DE0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7A1E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A582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4D67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Tipo Operação pode ser (N) de Navegação e (T) de Tentativa Negada</w:t>
            </w:r>
          </w:p>
        </w:tc>
      </w:tr>
      <w:tr w:rsidR="00380284" w:rsidRPr="002E666A" w14:paraId="73649D3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ACB9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DETALHE_NAVEGACAO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1E5E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clob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CCA3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6AC3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AC7EC" w14:textId="255B8401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Arquivo em formato JSON com o detalhe da informação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 navegação</w:t>
            </w:r>
          </w:p>
        </w:tc>
      </w:tr>
    </w:tbl>
    <w:p w14:paraId="48C0BA50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</w:p>
    <w:p w14:paraId="24B8727F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r w:rsidRPr="002E666A">
        <w:rPr>
          <w:rFonts w:asciiTheme="minorHAnsi" w:hAnsiTheme="minorHAnsi"/>
          <w:b/>
          <w:sz w:val="40"/>
          <w:szCs w:val="40"/>
        </w:rPr>
        <w:t>TA_LOGRADOURO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35740A9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30D270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A9F6740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048DA1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5E29385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0422AE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09D4260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6879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CODIGO_LOGRADOURO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C6BB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char(3)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C5C3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A679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431B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Logradouro</w:t>
            </w:r>
          </w:p>
        </w:tc>
      </w:tr>
      <w:tr w:rsidR="00380284" w:rsidRPr="002E666A" w14:paraId="051931D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4A22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DESCRICAO_LOGRADOURO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AAE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5FEE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064E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B668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do Logradouro</w:t>
            </w:r>
          </w:p>
        </w:tc>
      </w:tr>
    </w:tbl>
    <w:p w14:paraId="329AEFE9" w14:textId="77777777" w:rsidR="00380284" w:rsidRPr="002E666A" w:rsidRDefault="00380284" w:rsidP="006459CD">
      <w:pPr>
        <w:pStyle w:val="Ttulo3"/>
        <w:numPr>
          <w:ilvl w:val="0"/>
          <w:numId w:val="0"/>
        </w:numPr>
        <w:rPr>
          <w:rFonts w:asciiTheme="minorHAnsi" w:hAnsiTheme="minorHAnsi"/>
          <w:b/>
          <w:bCs/>
          <w:sz w:val="20"/>
          <w:szCs w:val="24"/>
        </w:rPr>
      </w:pPr>
      <w:bookmarkStart w:id="13" w:name="oGV3UcqGAqBwAQkL"/>
      <w:bookmarkStart w:id="14" w:name="ujJXUcqGAqBwAQil"/>
    </w:p>
    <w:p w14:paraId="7CF28473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15" w:name="2_wvUcqGAqBwAQo4"/>
      <w:bookmarkStart w:id="16" w:name="sjJXUcqGAqBwAQif"/>
      <w:bookmarkEnd w:id="13"/>
      <w:bookmarkEnd w:id="14"/>
      <w:r w:rsidRPr="002E666A">
        <w:rPr>
          <w:rFonts w:asciiTheme="minorHAnsi" w:hAnsiTheme="minorHAnsi"/>
          <w:b/>
          <w:sz w:val="40"/>
          <w:szCs w:val="40"/>
        </w:rPr>
        <w:t>TA_MODULO_SISTEMA</w:t>
      </w:r>
      <w:bookmarkEnd w:id="15"/>
      <w:bookmarkEnd w:id="1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62BA3C66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ED02290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1CAF90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2BF7D9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7420F13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C494A75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2F38784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C035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IDENTIFICACAO_MODULO_SISTEMA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9558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41BD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C559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BE62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do modulo do sistema</w:t>
            </w:r>
          </w:p>
        </w:tc>
      </w:tr>
      <w:tr w:rsidR="00380284" w:rsidRPr="002E666A" w14:paraId="5F5FAC87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9F72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ABREVIACAO_MODULO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C87F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char(3)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7CF0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F809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4EA5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Abreviação do modulo do sistema</w:t>
            </w:r>
          </w:p>
        </w:tc>
      </w:tr>
      <w:tr w:rsidR="00380284" w:rsidRPr="002E666A" w14:paraId="1BB50B2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AA07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DESCRICAO_MODULO_SISTEMA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AE4E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varchar2(60)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B31B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F89E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B55B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do módulo do sistema</w:t>
            </w:r>
          </w:p>
        </w:tc>
      </w:tr>
      <w:tr w:rsidR="00380284" w:rsidRPr="002E666A" w14:paraId="05BC7ED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A9D2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USUARIO_INCLUSAO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CD3C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4C8D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8BFD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43A4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</w:tr>
      <w:tr w:rsidR="00380284" w:rsidRPr="002E666A" w14:paraId="74F28C77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B287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DATA_INCLUSAO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D458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26C5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34D4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95AF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inclusão do modulo do sistema</w:t>
            </w:r>
          </w:p>
        </w:tc>
      </w:tr>
    </w:tbl>
    <w:p w14:paraId="1803A4EC" w14:textId="77777777" w:rsidR="00380284" w:rsidRPr="002E666A" w:rsidRDefault="00380284" w:rsidP="0037273C">
      <w:pPr>
        <w:ind w:left="0"/>
        <w:rPr>
          <w:rFonts w:asciiTheme="minorHAnsi" w:hAnsiTheme="minorHAnsi"/>
          <w:b/>
          <w:sz w:val="40"/>
          <w:szCs w:val="40"/>
        </w:rPr>
      </w:pPr>
    </w:p>
    <w:p w14:paraId="5EDAB698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r w:rsidRPr="002E666A">
        <w:rPr>
          <w:rFonts w:asciiTheme="minorHAnsi" w:hAnsiTheme="minorHAnsi"/>
          <w:b/>
          <w:sz w:val="40"/>
          <w:szCs w:val="40"/>
        </w:rPr>
        <w:t>TA_MUNICIPIO_ESTADO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7D452E5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79BBC4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C9318E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22F54B3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CD11764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C7B324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52A29CC7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01AF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CODIGO_MUNICIPIO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87C7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varchar2(7)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C5E5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BF96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C07C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de Município</w:t>
            </w:r>
          </w:p>
        </w:tc>
      </w:tr>
      <w:tr w:rsidR="00380284" w:rsidRPr="002E666A" w14:paraId="2C41AC4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56F6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CODIGO_ESTADO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0D9C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varchar2(7)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07D9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DF35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C944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de Estado</w:t>
            </w:r>
          </w:p>
        </w:tc>
      </w:tr>
      <w:tr w:rsidR="00380284" w:rsidRPr="002E666A" w14:paraId="5D082CD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A1D7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DESCRICAO_MUNICIPIO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A497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1E44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0380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297D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do Município</w:t>
            </w:r>
          </w:p>
        </w:tc>
      </w:tr>
      <w:tr w:rsidR="00380284" w:rsidRPr="002E666A" w14:paraId="3FFC0FA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DC34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CODIGO_UF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9159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F294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FBC0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CF83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UF do Estado</w:t>
            </w:r>
          </w:p>
        </w:tc>
      </w:tr>
    </w:tbl>
    <w:p w14:paraId="7B9EAA2A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</w:p>
    <w:p w14:paraId="10F3085E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17" w:name="BPEvUcqGAqBwAQpH"/>
      <w:bookmarkStart w:id="18" w:name="ujJXUcqGAqBwAQiq"/>
      <w:r w:rsidRPr="002E666A">
        <w:rPr>
          <w:rFonts w:asciiTheme="minorHAnsi" w:hAnsiTheme="minorHAnsi"/>
          <w:b/>
          <w:sz w:val="40"/>
          <w:szCs w:val="40"/>
        </w:rPr>
        <w:t>TA_OPCAO_APLICACAO</w:t>
      </w:r>
      <w:bookmarkEnd w:id="17"/>
      <w:bookmarkEnd w:id="1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6BB0713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694C26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3F2FBD4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BB3CB0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B7FE124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3ED24F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1194B12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5636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IDENTIFICACAO_OPCAO_APLICACAO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3B82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C26C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96BA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2BB3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aplicativo por opção</w:t>
            </w:r>
          </w:p>
        </w:tc>
      </w:tr>
      <w:tr w:rsidR="00380284" w:rsidRPr="002E666A" w14:paraId="40A5CC1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DEBC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IDENTIFICACAO_APLICACAO_MODULO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B28B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655F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FK (</w:t>
            </w:r>
            <w:hyperlink w:anchor="ujJXUcqGAqBwAQil" w:history="1">
              <w:r w:rsidRPr="002E666A">
                <w:rPr>
                  <w:rFonts w:asciiTheme="minorHAnsi" w:hAnsiTheme="minorHAnsi"/>
                  <w:lang w:val="pt-BR"/>
                </w:rPr>
                <w:t>TA_APLICACA</w:t>
              </w:r>
              <w:r w:rsidRPr="002E666A">
                <w:rPr>
                  <w:rFonts w:asciiTheme="minorHAnsi" w:hAnsiTheme="minorHAnsi"/>
                  <w:lang w:val="pt-BR"/>
                </w:rPr>
                <w:lastRenderedPageBreak/>
                <w:t>O_MODULO.IDENTIFICACAO_APLICACAO_MODULO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BC77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FA33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do aplicativo</w:t>
            </w:r>
          </w:p>
        </w:tc>
      </w:tr>
      <w:tr w:rsidR="00380284" w:rsidRPr="002E666A" w14:paraId="76A35D0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3C7B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CASO_USO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212F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DA8B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EC71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920F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Caso de uso da opção para associar a ajuda</w:t>
            </w:r>
          </w:p>
        </w:tc>
      </w:tr>
      <w:tr w:rsidR="00380284" w:rsidRPr="002E666A" w14:paraId="1394884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3DA0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DESCRIPCAO_OPCAO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1647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varchar2(60)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7FC2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2271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3321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da opção (funcionalidade) do sistema</w:t>
            </w:r>
          </w:p>
        </w:tc>
      </w:tr>
      <w:tr w:rsidR="00380284" w:rsidRPr="002E666A" w14:paraId="471308B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DA87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OPCAO_URL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3F94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EE6C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8D6F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B4D5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Url da página jsp da opção</w:t>
            </w:r>
          </w:p>
        </w:tc>
      </w:tr>
      <w:tr w:rsidR="00380284" w:rsidRPr="002E666A" w14:paraId="73E8CAA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2A6A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AJUDA_OPCAO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041C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clob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7C1A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D58D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638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Ajuda da opção associada no caso de uso, o formato é HTML</w:t>
            </w:r>
          </w:p>
        </w:tc>
      </w:tr>
    </w:tbl>
    <w:p w14:paraId="44B3BD64" w14:textId="77777777" w:rsidR="00380284" w:rsidRPr="002E666A" w:rsidRDefault="00380284" w:rsidP="0037273C">
      <w:pPr>
        <w:ind w:left="0"/>
        <w:rPr>
          <w:rFonts w:asciiTheme="minorHAnsi" w:hAnsiTheme="minorHAnsi"/>
        </w:rPr>
      </w:pPr>
    </w:p>
    <w:p w14:paraId="3AC4FB81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19" w:name="5k9PUcqGAqBwAQnj"/>
      <w:bookmarkStart w:id="20" w:name="fDJXUcqGAqBwAQiB"/>
      <w:r w:rsidRPr="002E666A">
        <w:rPr>
          <w:rFonts w:asciiTheme="minorHAnsi" w:hAnsiTheme="minorHAnsi"/>
          <w:b/>
          <w:sz w:val="40"/>
          <w:szCs w:val="40"/>
        </w:rPr>
        <w:t>TA_OPERACAO_AUDITADA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1E47199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1F14E91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15FEE31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841754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23D672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8AB4A1D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1EDE906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EAF7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IDENTIFICACAO_AUDITORIA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F609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98FA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974E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69D5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Sequência para identificação do registro de auditoria</w:t>
            </w:r>
          </w:p>
        </w:tc>
      </w:tr>
      <w:tr w:rsidR="00380284" w:rsidRPr="002E666A" w14:paraId="17650D36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7C1E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NOME_TABELA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66AA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630D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C1CA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3A17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Nome de tabela que foi alterada</w:t>
            </w:r>
          </w:p>
        </w:tc>
      </w:tr>
      <w:tr w:rsidR="00380284" w:rsidRPr="002E666A" w14:paraId="0623B69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87F5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NOME_COMPUTADOR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9D69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AB7A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4AB3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8626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Nome do computador onde foi feita a operação</w:t>
            </w:r>
          </w:p>
        </w:tc>
      </w:tr>
      <w:tr w:rsidR="00380284" w:rsidRPr="002E666A" w14:paraId="0AF47DA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0F9B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USUARIO_SISTEMA_OPERACIONAL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92ED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7830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AFDA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20CD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Login do usuário do sistema operativo responsável pela alteração</w:t>
            </w:r>
          </w:p>
        </w:tc>
      </w:tr>
      <w:tr w:rsidR="00380284" w:rsidRPr="002E666A" w14:paraId="519114F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499A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USUARIO_BANCO_DADOS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7616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1708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7EF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220C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Login do </w:t>
            </w: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lastRenderedPageBreak/>
              <w:t>usuário do banco de dados responsável pela alteração</w:t>
            </w:r>
          </w:p>
        </w:tc>
      </w:tr>
      <w:tr w:rsidR="00380284" w:rsidRPr="002E666A" w14:paraId="07ABB5A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D2B6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APLICACAO_USADA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7F88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6E7A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2C95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3D5B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Programa usado para fazer a alteração</w:t>
            </w:r>
          </w:p>
        </w:tc>
      </w:tr>
      <w:tr w:rsidR="00380284" w:rsidRPr="002E666A" w14:paraId="057E2C8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4F3D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ENDERECO_IP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BDBC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AEBC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441F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40A5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Endereço ip o computador usado</w:t>
            </w:r>
          </w:p>
        </w:tc>
      </w:tr>
      <w:tr w:rsidR="00380284" w:rsidRPr="002E666A" w14:paraId="047D88D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F57B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DATA_OPERACAO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3E59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A8B0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32FA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708E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e hora da alteração do registro</w:t>
            </w:r>
          </w:p>
        </w:tc>
      </w:tr>
      <w:tr w:rsidR="00380284" w:rsidRPr="002E666A" w14:paraId="127A99D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6A05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COLUNAS_ALTERADAS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2822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clob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7C36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FE07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423B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Os valores que foram alterados</w:t>
            </w:r>
          </w:p>
        </w:tc>
      </w:tr>
    </w:tbl>
    <w:p w14:paraId="046BB049" w14:textId="77777777" w:rsidR="00380284" w:rsidRPr="002E666A" w:rsidRDefault="00380284" w:rsidP="0037273C">
      <w:pPr>
        <w:ind w:left="0"/>
        <w:rPr>
          <w:rFonts w:asciiTheme="minorHAnsi" w:hAnsiTheme="minorHAnsi"/>
        </w:rPr>
      </w:pPr>
    </w:p>
    <w:p w14:paraId="3D789AD2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21" w:name="1XUvUcqGAqBwAQpS"/>
      <w:bookmarkStart w:id="22" w:name="tjJXUcqGAqBwAQi7"/>
      <w:bookmarkEnd w:id="19"/>
      <w:bookmarkEnd w:id="20"/>
      <w:r w:rsidRPr="002E666A">
        <w:rPr>
          <w:rFonts w:asciiTheme="minorHAnsi" w:hAnsiTheme="minorHAnsi"/>
          <w:b/>
          <w:sz w:val="40"/>
          <w:szCs w:val="40"/>
        </w:rPr>
        <w:t>TA_PAPEL_OPCAO</w:t>
      </w:r>
      <w:bookmarkEnd w:id="21"/>
      <w:bookmarkEnd w:id="2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70C2E42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6D832D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F22758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803DB0B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6F6F96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BCADE6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5F1AEDC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81BC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IDENTIFICACAO_OPCAO_APLICACAO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EEA0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4D9B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PK/FK (</w:t>
            </w:r>
            <w:hyperlink w:anchor="ujJXUcqGAqBwAQiq" w:history="1">
              <w:r w:rsidRPr="002E666A">
                <w:rPr>
                  <w:rFonts w:asciiTheme="minorHAnsi" w:hAnsiTheme="minorHAnsi"/>
                  <w:lang w:val="pt-BR"/>
                </w:rPr>
                <w:t>TA_OPCAO_APLICACAO.IDENTIFICACAO_OPCAO_APLICACAO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0629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449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da opção por aplicativo</w:t>
            </w:r>
          </w:p>
        </w:tc>
      </w:tr>
      <w:tr w:rsidR="00380284" w:rsidRPr="002E666A" w14:paraId="2D5B6F5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0906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IDENTIFICACAO_PAPEL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FD61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43B8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PK/FK (</w:t>
            </w:r>
            <w:hyperlink w:anchor="ujJXUcqGAqBwAQiy" w:history="1">
              <w:r w:rsidRPr="002E666A">
                <w:rPr>
                  <w:rFonts w:asciiTheme="minorHAnsi" w:hAnsiTheme="minorHAnsi"/>
                  <w:lang w:val="pt-BR"/>
                </w:rPr>
                <w:t>TA_PAPEL_SISTEMA.IDENTIFICACAO_PAPEL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D168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5A9A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do Papel associado à opção</w:t>
            </w:r>
          </w:p>
        </w:tc>
      </w:tr>
    </w:tbl>
    <w:p w14:paraId="44600D12" w14:textId="77777777" w:rsidR="00380284" w:rsidRPr="002E666A" w:rsidRDefault="00380284" w:rsidP="006459CD">
      <w:pPr>
        <w:ind w:left="0"/>
        <w:rPr>
          <w:rFonts w:asciiTheme="minorHAnsi" w:hAnsiTheme="minorHAnsi"/>
        </w:rPr>
      </w:pPr>
    </w:p>
    <w:p w14:paraId="0C4717FF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23" w:name="HIsvUcqGAqBwAQpd"/>
      <w:bookmarkStart w:id="24" w:name="ujJXUcqGAqBwAQiy"/>
      <w:bookmarkEnd w:id="5"/>
      <w:bookmarkEnd w:id="6"/>
      <w:r w:rsidRPr="002E666A">
        <w:rPr>
          <w:rFonts w:asciiTheme="minorHAnsi" w:hAnsiTheme="minorHAnsi"/>
          <w:b/>
          <w:sz w:val="40"/>
          <w:szCs w:val="40"/>
        </w:rPr>
        <w:t>TA_PAPEL_SISTEMA</w:t>
      </w:r>
      <w:bookmarkEnd w:id="23"/>
      <w:bookmarkEnd w:id="2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4FD6D38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E705633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6A79DB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75A88B6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73BAB65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72B3680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1F68BA2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7B7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IDENTIFICACAO_PAPEL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58DF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5317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8C86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BF2A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do papel do sistema</w:t>
            </w:r>
          </w:p>
        </w:tc>
      </w:tr>
      <w:tr w:rsidR="00380284" w:rsidRPr="002E666A" w14:paraId="5259138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B0B1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NOME_PAPEL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571C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AEC3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586D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21C0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Nome do papel do sistema</w:t>
            </w:r>
          </w:p>
        </w:tc>
      </w:tr>
      <w:tr w:rsidR="00380284" w:rsidRPr="002E666A" w14:paraId="63CBA68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FE31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DESCRICAO_PAPEL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88FA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CA5E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588C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C14E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do papel</w:t>
            </w:r>
          </w:p>
        </w:tc>
      </w:tr>
    </w:tbl>
    <w:p w14:paraId="16BF9DF9" w14:textId="77777777" w:rsidR="00380284" w:rsidRPr="002E666A" w:rsidRDefault="00380284" w:rsidP="0037273C">
      <w:pPr>
        <w:ind w:left="0"/>
        <w:rPr>
          <w:rFonts w:asciiTheme="minorHAnsi" w:hAnsiTheme="minorHAnsi"/>
        </w:rPr>
      </w:pPr>
    </w:p>
    <w:p w14:paraId="61AA01A8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25" w:name="kLcvUcqGAqBwAQpo"/>
      <w:bookmarkStart w:id="26" w:name="tjJXUcqGAqBwAQi2"/>
      <w:r w:rsidRPr="002E666A">
        <w:rPr>
          <w:rFonts w:asciiTheme="minorHAnsi" w:hAnsiTheme="minorHAnsi"/>
          <w:b/>
          <w:sz w:val="40"/>
          <w:szCs w:val="40"/>
        </w:rPr>
        <w:t>TA_PERFIL_PAPEL</w:t>
      </w:r>
      <w:bookmarkEnd w:id="25"/>
      <w:bookmarkEnd w:id="2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35629FD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20E6525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D4B117D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3EAA21C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B59BA6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C50DE0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7C7F85F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BBBA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IDENTIFICACAO_PERFIL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AAB6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DFE3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PK/FK (</w:t>
            </w:r>
            <w:hyperlink w:anchor="sjJXUcqGAqBwAQiU" w:history="1">
              <w:r w:rsidRPr="002E666A">
                <w:rPr>
                  <w:rFonts w:asciiTheme="minorHAnsi" w:hAnsiTheme="minorHAnsi"/>
                  <w:lang w:val="pt-BR"/>
                </w:rPr>
                <w:t>TA_PERFIL_SISTEMA.IDENTIFICACAO_PERFIL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F14A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7D76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Identificação do perfil</w:t>
            </w:r>
          </w:p>
        </w:tc>
      </w:tr>
      <w:tr w:rsidR="00380284" w:rsidRPr="002E666A" w14:paraId="2D8452A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38F8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IDENTIFICACAO_PAPEL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6017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205E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PK/FK (</w:t>
            </w:r>
            <w:hyperlink w:anchor="ujJXUcqGAqBwAQiy" w:history="1">
              <w:r w:rsidRPr="002E666A">
                <w:rPr>
                  <w:rFonts w:asciiTheme="minorHAnsi" w:hAnsiTheme="minorHAnsi"/>
                  <w:lang w:val="pt-BR"/>
                </w:rPr>
                <w:t>TA_PAPEL_SISTEMA.IDENTIFICACAO_PAPEL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904B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7019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Identificação do papel</w:t>
            </w:r>
          </w:p>
        </w:tc>
      </w:tr>
    </w:tbl>
    <w:p w14:paraId="48627F05" w14:textId="77777777" w:rsidR="00380284" w:rsidRPr="002E666A" w:rsidRDefault="00380284" w:rsidP="0037273C">
      <w:pPr>
        <w:ind w:left="0"/>
        <w:rPr>
          <w:rFonts w:asciiTheme="minorHAnsi" w:hAnsiTheme="minorHAnsi"/>
        </w:rPr>
      </w:pPr>
    </w:p>
    <w:p w14:paraId="05AFB3D1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27" w:name="1NPPUcqGAqBwAQoN"/>
      <w:bookmarkStart w:id="28" w:name="sjJXUcqGAqBwAQiU"/>
      <w:r w:rsidRPr="002E666A">
        <w:rPr>
          <w:rFonts w:asciiTheme="minorHAnsi" w:hAnsiTheme="minorHAnsi"/>
          <w:b/>
          <w:sz w:val="40"/>
          <w:szCs w:val="40"/>
        </w:rPr>
        <w:t>TA_PERFIL_SISTEMA</w:t>
      </w:r>
      <w:bookmarkEnd w:id="27"/>
      <w:bookmarkEnd w:id="2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2AFC626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09219F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FFAE5AF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74A32F5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491A651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2A62594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5D0191A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8CA4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IDENTIFICACAO_PERFIL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43DE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8F29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01D0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6143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do Perfil do Sistema</w:t>
            </w:r>
          </w:p>
        </w:tc>
      </w:tr>
      <w:tr w:rsidR="00380284" w:rsidRPr="002E666A" w14:paraId="0F117F0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DF5E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NOME_PERFIL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EB1C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D3A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4F99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80CD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Nome do Perfil do Sistema</w:t>
            </w:r>
          </w:p>
        </w:tc>
      </w:tr>
      <w:tr w:rsidR="00380284" w:rsidRPr="002E666A" w14:paraId="64C9C43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3111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DESCRICAO_PERFIL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3D8F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6DF8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B3F6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C183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do Perfil do Sistema</w:t>
            </w:r>
          </w:p>
        </w:tc>
      </w:tr>
      <w:tr w:rsidR="00380284" w:rsidRPr="002E666A" w14:paraId="46EC9BD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8F10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2A5B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BCB4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210F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10FE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inserção do registro</w:t>
            </w:r>
          </w:p>
        </w:tc>
      </w:tr>
      <w:tr w:rsidR="00380284" w:rsidRPr="002E666A" w14:paraId="6EEE422C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2548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284D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EB08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6FA0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2568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inserção do registro</w:t>
            </w:r>
          </w:p>
        </w:tc>
      </w:tr>
      <w:tr w:rsidR="00380284" w:rsidRPr="002E666A" w14:paraId="1B68353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D769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C3CC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46CA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9B5D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0B04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que fez a alteração do registro</w:t>
            </w:r>
          </w:p>
        </w:tc>
      </w:tr>
      <w:tr w:rsidR="00380284" w:rsidRPr="002E666A" w14:paraId="3F1CD86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F590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627C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18BE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22CF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3AAD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alteração do registro</w:t>
            </w:r>
          </w:p>
        </w:tc>
      </w:tr>
      <w:tr w:rsidR="00380284" w:rsidRPr="002E666A" w14:paraId="078F945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70EB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D0CE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5B6A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C838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F871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Registro excluído do </w:t>
            </w: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lastRenderedPageBreak/>
              <w:t>sistema. Sim ou Não</w:t>
            </w:r>
          </w:p>
        </w:tc>
      </w:tr>
      <w:tr w:rsidR="00380284" w:rsidRPr="002E666A" w14:paraId="5EA979F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BA76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1D84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429E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7C57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FB54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exclusão do registro</w:t>
            </w:r>
          </w:p>
        </w:tc>
      </w:tr>
      <w:tr w:rsidR="00380284" w:rsidRPr="002E666A" w14:paraId="4ED0403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8122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D48D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F744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CDFD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36A4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exclusão do registro</w:t>
            </w:r>
          </w:p>
        </w:tc>
      </w:tr>
    </w:tbl>
    <w:p w14:paraId="77B13FC1" w14:textId="77777777" w:rsidR="000F44B4" w:rsidRPr="002E666A" w:rsidRDefault="000F44B4" w:rsidP="00A54389">
      <w:pPr>
        <w:ind w:left="0"/>
        <w:rPr>
          <w:rFonts w:asciiTheme="minorHAnsi" w:hAnsiTheme="minorHAnsi"/>
        </w:rPr>
      </w:pPr>
    </w:p>
    <w:p w14:paraId="30B889E6" w14:textId="77777777" w:rsidR="000F44B4" w:rsidRPr="002E666A" w:rsidRDefault="000F44B4" w:rsidP="000F44B4">
      <w:pPr>
        <w:ind w:left="0"/>
        <w:rPr>
          <w:rFonts w:asciiTheme="minorHAnsi" w:hAnsiTheme="minorHAnsi"/>
          <w:b/>
          <w:sz w:val="40"/>
          <w:szCs w:val="40"/>
        </w:rPr>
      </w:pPr>
      <w:bookmarkStart w:id="29" w:name="_DRLM8qGAqBwAQYK"/>
      <w:bookmarkStart w:id="30" w:name="ZFa7E8qGAqBwAQ19"/>
      <w:r w:rsidRPr="002E666A">
        <w:rPr>
          <w:rFonts w:asciiTheme="minorHAnsi" w:hAnsiTheme="minorHAnsi"/>
          <w:b/>
          <w:sz w:val="40"/>
          <w:szCs w:val="40"/>
        </w:rPr>
        <w:t>TA_POSTO_TRABALHO</w:t>
      </w:r>
      <w:bookmarkEnd w:id="29"/>
      <w:bookmarkEnd w:id="3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0F44B4" w:rsidRPr="002E666A" w14:paraId="7E2351EE" w14:textId="77777777" w:rsidTr="0037273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28EF86C" w14:textId="64BB0CD0" w:rsidR="000F44B4" w:rsidRPr="002E666A" w:rsidRDefault="0037273C" w:rsidP="0037273C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1DD2618" w14:textId="2DC1E96A" w:rsidR="000F44B4" w:rsidRPr="002E666A" w:rsidRDefault="0037273C" w:rsidP="0037273C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C0B3EEA" w14:textId="4B3EFF94" w:rsidR="000F44B4" w:rsidRPr="002E666A" w:rsidRDefault="0037273C" w:rsidP="0037273C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6794278" w14:textId="77777777" w:rsidR="000F44B4" w:rsidRPr="002E666A" w:rsidRDefault="000F44B4" w:rsidP="0037273C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4F7B68F" w14:textId="248536F4" w:rsidR="000F44B4" w:rsidRPr="002E666A" w:rsidRDefault="0037273C" w:rsidP="0037273C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0F44B4" w:rsidRPr="002E666A" w14:paraId="38140790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B0A5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IDENTIFICACAO_POSTO_TRABALHO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7FD8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5E2A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627B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E970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</w:tr>
      <w:tr w:rsidR="000F44B4" w:rsidRPr="002E666A" w14:paraId="3D2A5BF7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2DF0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NOME_POSTO_TRABALHO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1EBF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69BB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11A78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136A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Nome do Posto de Trabalho</w:t>
            </w:r>
          </w:p>
        </w:tc>
      </w:tr>
      <w:tr w:rsidR="000F44B4" w:rsidRPr="002E666A" w14:paraId="58EEFBCF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6EE8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IDENTIFICACAO_UNID_ORGANIZAC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92B5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0D6A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FK (</w:t>
            </w:r>
            <w:hyperlink w:anchor="_E4TE8qGAqBwAQtF" w:history="1">
              <w:r w:rsidRPr="002E666A">
                <w:rPr>
                  <w:rFonts w:asciiTheme="minorHAnsi" w:hAnsiTheme="minorHAnsi"/>
                  <w:szCs w:val="20"/>
                  <w:lang w:val="pt-BR"/>
                </w:rPr>
                <w:t>TA_UNIDADE_ORGANIZACIONAL.IDENTIFICACAO_UNID_ORGANIZAC</w:t>
              </w:r>
            </w:hyperlink>
            <w:r w:rsidRPr="002E666A">
              <w:rPr>
                <w:rFonts w:asciiTheme="minorHAnsi" w:hAnsiTheme="minorHAnsi"/>
                <w:szCs w:val="20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80FB8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00F7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Identificação da Unidade Organizacional</w:t>
            </w:r>
          </w:p>
        </w:tc>
      </w:tr>
      <w:tr w:rsidR="000F44B4" w:rsidRPr="002E666A" w14:paraId="0BAD1CBB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F266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09D4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E633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023B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635DD" w14:textId="5FE767E0" w:rsidR="000F44B4" w:rsidRPr="002E666A" w:rsidRDefault="000967CB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</w:t>
            </w:r>
            <w:r w:rsidR="000F44B4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Inserção do 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Registro</w:t>
            </w:r>
          </w:p>
        </w:tc>
      </w:tr>
      <w:tr w:rsidR="000F44B4" w:rsidRPr="002E666A" w14:paraId="040F21D6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3E35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4427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59C6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CF8F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84A17" w14:textId="6057568F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Data - hora inserção do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registro</w:t>
            </w:r>
          </w:p>
        </w:tc>
      </w:tr>
      <w:tr w:rsidR="000F44B4" w:rsidRPr="002E666A" w14:paraId="6A7151A4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1BB2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67C2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6812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453A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951BB" w14:textId="2957656B" w:rsidR="000F44B4" w:rsidRPr="002E666A" w:rsidRDefault="000967CB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alteração</w:t>
            </w:r>
            <w:r w:rsidR="000F44B4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do sistema</w:t>
            </w:r>
          </w:p>
        </w:tc>
      </w:tr>
      <w:tr w:rsidR="000F44B4" w:rsidRPr="002E666A" w14:paraId="0A6731A0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5F13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2E53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0C8A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E555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C6D3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alteração</w:t>
            </w:r>
          </w:p>
        </w:tc>
      </w:tr>
      <w:tr w:rsidR="000F44B4" w:rsidRPr="002E666A" w14:paraId="5DC1BC14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77BC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5358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4200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DF3D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D255" w14:textId="108D4AE4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Indicador se o registro está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excluído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logicamente (S) Sim ou (N) Não</w:t>
            </w:r>
          </w:p>
        </w:tc>
      </w:tr>
      <w:tr w:rsidR="000F44B4" w:rsidRPr="002E666A" w14:paraId="1F4C6EB0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923C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D90C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92C0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B697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A521A" w14:textId="78337902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Usuário exclusão do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registro</w:t>
            </w:r>
          </w:p>
        </w:tc>
      </w:tr>
      <w:tr w:rsidR="000F44B4" w:rsidRPr="002E666A" w14:paraId="3AFE499E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F151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9650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4BA0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21A4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7E1C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exclusão</w:t>
            </w:r>
          </w:p>
        </w:tc>
      </w:tr>
    </w:tbl>
    <w:p w14:paraId="485B0BA3" w14:textId="77777777" w:rsidR="000F44B4" w:rsidRPr="002E666A" w:rsidRDefault="000F44B4" w:rsidP="0037273C">
      <w:pPr>
        <w:ind w:left="0"/>
      </w:pPr>
    </w:p>
    <w:p w14:paraId="46A1ADC7" w14:textId="5D1B2A5B" w:rsidR="000F44B4" w:rsidRPr="002E666A" w:rsidRDefault="000F44B4" w:rsidP="000F44B4">
      <w:pPr>
        <w:ind w:left="0"/>
        <w:rPr>
          <w:rFonts w:asciiTheme="minorHAnsi" w:hAnsiTheme="minorHAnsi"/>
          <w:b/>
          <w:sz w:val="40"/>
          <w:szCs w:val="40"/>
        </w:rPr>
      </w:pPr>
      <w:bookmarkStart w:id="31" w:name="8VFLM8qGAqBwAQYx"/>
      <w:bookmarkStart w:id="32" w:name="_iDIk8qGAqBwARAs"/>
      <w:r w:rsidRPr="002E666A">
        <w:rPr>
          <w:rFonts w:asciiTheme="minorHAnsi" w:hAnsiTheme="minorHAnsi"/>
          <w:b/>
          <w:sz w:val="40"/>
          <w:szCs w:val="40"/>
        </w:rPr>
        <w:lastRenderedPageBreak/>
        <w:t>TA_PROCURACAO_OPCAO</w:t>
      </w:r>
      <w:bookmarkEnd w:id="31"/>
      <w:bookmarkEnd w:id="3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0F44B4" w:rsidRPr="002E666A" w14:paraId="3764A6F8" w14:textId="77777777" w:rsidTr="0037273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39498C3" w14:textId="28D7EF55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6B55924" w14:textId="25B76501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6298DEC" w14:textId="04C2C9E7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3367A63" w14:textId="77777777" w:rsidR="000F44B4" w:rsidRPr="002E666A" w:rsidRDefault="000F44B4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C021822" w14:textId="1E10ED37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0F44B4" w:rsidRPr="002E666A" w14:paraId="29E83064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6510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IDENTIFICACAO_PROCURADO_OPCAO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F910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C5DD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CAD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A436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Identificação das opções procuradas para os usuários</w:t>
            </w:r>
          </w:p>
        </w:tc>
      </w:tr>
      <w:tr w:rsidR="000F44B4" w:rsidRPr="002E666A" w14:paraId="5005A816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536B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IDENTIFICACAO_PROCUR_USUARIO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18BE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22E28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FK (</w:t>
            </w:r>
            <w:hyperlink w:anchor="XH6ok8qGAqBwARA7" w:history="1">
              <w:r w:rsidRPr="002E666A">
                <w:rPr>
                  <w:rFonts w:asciiTheme="minorHAnsi" w:hAnsiTheme="minorHAnsi"/>
                  <w:szCs w:val="20"/>
                  <w:lang w:val="pt-BR"/>
                </w:rPr>
                <w:t>TA_PROCURACAO_USUARIO.IDENTIFICACAO_PROCUR_USUARIO</w:t>
              </w:r>
            </w:hyperlink>
            <w:r w:rsidRPr="002E666A">
              <w:rPr>
                <w:rFonts w:asciiTheme="minorHAnsi" w:hAnsiTheme="minorHAnsi"/>
                <w:szCs w:val="20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1A8A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096C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Identificação usuário procurado</w:t>
            </w:r>
          </w:p>
        </w:tc>
      </w:tr>
      <w:tr w:rsidR="000F44B4" w:rsidRPr="002E666A" w14:paraId="5D7B8935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E32A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IDENTIFICACAO_OPCAO_APLICACAO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90DC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2431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FK (</w:t>
            </w:r>
            <w:hyperlink w:anchor="F.5Z3sqGAqBwAQj3" w:history="1">
              <w:r w:rsidRPr="002E666A">
                <w:rPr>
                  <w:rFonts w:asciiTheme="minorHAnsi" w:hAnsiTheme="minorHAnsi"/>
                  <w:szCs w:val="20"/>
                  <w:lang w:val="pt-BR"/>
                </w:rPr>
                <w:t>TA_OPCAO_APLICACAO.IDENTIFICACAO_OPCAO_APLICACAO</w:t>
              </w:r>
            </w:hyperlink>
            <w:r w:rsidRPr="002E666A">
              <w:rPr>
                <w:rFonts w:asciiTheme="minorHAnsi" w:hAnsiTheme="minorHAnsi"/>
                <w:szCs w:val="20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595B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E4435" w14:textId="0FAD3D8E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Identificação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 opção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do sistema</w:t>
            </w:r>
          </w:p>
        </w:tc>
      </w:tr>
      <w:tr w:rsidR="000F44B4" w:rsidRPr="002E666A" w14:paraId="338F4671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9BE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9E5F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7C27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B4C1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38698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que fez a inserção do registro</w:t>
            </w:r>
          </w:p>
        </w:tc>
      </w:tr>
      <w:tr w:rsidR="000F44B4" w:rsidRPr="002E666A" w14:paraId="61869EF2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E32F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7213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2779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2238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91BA6" w14:textId="391EF25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Data - hora inserção do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registro</w:t>
            </w:r>
          </w:p>
        </w:tc>
      </w:tr>
      <w:tr w:rsidR="000F44B4" w:rsidRPr="002E666A" w14:paraId="2633E9CF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C9C7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BEA1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0FC5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CF94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42608" w14:textId="0958D52B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Indicador do Registro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Excluído</w:t>
            </w:r>
          </w:p>
        </w:tc>
      </w:tr>
      <w:tr w:rsidR="000F44B4" w:rsidRPr="002E666A" w14:paraId="052473F3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D691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473D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DB21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5D6C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E440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que fez a exclusão</w:t>
            </w:r>
          </w:p>
        </w:tc>
      </w:tr>
      <w:tr w:rsidR="000F44B4" w:rsidRPr="002E666A" w14:paraId="5748A96A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0E11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7B82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F60C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0216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F7E2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exclusão registro</w:t>
            </w:r>
          </w:p>
        </w:tc>
      </w:tr>
    </w:tbl>
    <w:p w14:paraId="64095507" w14:textId="77777777" w:rsidR="000F44B4" w:rsidRPr="002E666A" w:rsidRDefault="000F44B4" w:rsidP="00A54389">
      <w:pPr>
        <w:ind w:left="0"/>
        <w:rPr>
          <w:rFonts w:asciiTheme="minorHAnsi" w:hAnsiTheme="minorHAnsi"/>
        </w:rPr>
      </w:pPr>
    </w:p>
    <w:p w14:paraId="7CEBA6B4" w14:textId="77777777" w:rsidR="00896090" w:rsidRPr="002E666A" w:rsidRDefault="00896090" w:rsidP="00896090">
      <w:pPr>
        <w:ind w:left="0"/>
        <w:rPr>
          <w:rFonts w:asciiTheme="minorHAnsi" w:hAnsiTheme="minorHAnsi"/>
          <w:b/>
          <w:sz w:val="40"/>
          <w:szCs w:val="40"/>
        </w:rPr>
      </w:pPr>
      <w:bookmarkStart w:id="33" w:name=".fZLM8qGAqBwAQYg"/>
      <w:bookmarkStart w:id="34" w:name="XH6ok8qGAqBwARA7"/>
      <w:r w:rsidRPr="002E666A">
        <w:rPr>
          <w:rFonts w:asciiTheme="minorHAnsi" w:hAnsiTheme="minorHAnsi"/>
          <w:b/>
          <w:sz w:val="40"/>
          <w:szCs w:val="40"/>
        </w:rPr>
        <w:t>TA_PROCURACAO_USUARIO</w:t>
      </w:r>
      <w:bookmarkEnd w:id="33"/>
      <w:bookmarkEnd w:id="3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896090" w:rsidRPr="002E666A" w14:paraId="53ABF9B9" w14:textId="77777777" w:rsidTr="0037273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D2D26D4" w14:textId="0A2EF221" w:rsidR="00896090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8377672" w14:textId="3A4BC158" w:rsidR="00896090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2C7CEAD" w14:textId="03C11134" w:rsidR="00896090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650A5D4" w14:textId="77777777" w:rsidR="00896090" w:rsidRPr="002E666A" w:rsidRDefault="00896090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EF68DD4" w14:textId="7E3B3436" w:rsidR="00896090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896090" w:rsidRPr="002E666A" w14:paraId="2713FF3F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803DB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IDENTIFICACAO_PROCUR_USUARIO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88D45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0906C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1388E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377B4" w14:textId="22631DA6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Identificação do procurado por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</w:t>
            </w:r>
          </w:p>
        </w:tc>
      </w:tr>
      <w:tr w:rsidR="00896090" w:rsidRPr="002E666A" w14:paraId="08C93D1F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3D8F8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CPF_ORIGEM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78E10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1F233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56811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63056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CPF Contribuinte Origem</w:t>
            </w:r>
          </w:p>
        </w:tc>
      </w:tr>
      <w:tr w:rsidR="00896090" w:rsidRPr="002E666A" w14:paraId="63E7F448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A74A0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CNPJ_ORIGEM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8F7F6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D9068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998F4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DCB2B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CNPJ da 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lastRenderedPageBreak/>
              <w:t>Empresa Origem</w:t>
            </w:r>
          </w:p>
        </w:tc>
      </w:tr>
      <w:tr w:rsidR="00896090" w:rsidRPr="002E666A" w14:paraId="1D4BC034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348D2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lastRenderedPageBreak/>
              <w:t>CPF_PROCURADO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D71E3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6E3E2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14DCF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2EFF1" w14:textId="5DAC95FF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CPF do usuário procurado para atuar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em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nome de um contribuinte</w:t>
            </w:r>
          </w:p>
        </w:tc>
      </w:tr>
      <w:tr w:rsidR="00896090" w:rsidRPr="002E666A" w14:paraId="12E54736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94196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60843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7B40D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33C06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2A233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inserção do registro</w:t>
            </w:r>
          </w:p>
        </w:tc>
      </w:tr>
      <w:tr w:rsidR="00896090" w:rsidRPr="002E666A" w14:paraId="3283A463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99D71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99BB8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7A701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EA970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72E99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inserção do registro</w:t>
            </w:r>
          </w:p>
        </w:tc>
      </w:tr>
      <w:tr w:rsidR="00896090" w:rsidRPr="002E666A" w14:paraId="7AD33B6B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626BA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8B9B0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86231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BAFB1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FF47D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alteração do registro</w:t>
            </w:r>
          </w:p>
        </w:tc>
      </w:tr>
      <w:tr w:rsidR="00896090" w:rsidRPr="002E666A" w14:paraId="7F323B57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B7A2D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ABF08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F4F9A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D9B8A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4D9BF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alteração do registro</w:t>
            </w:r>
          </w:p>
        </w:tc>
      </w:tr>
      <w:tr w:rsidR="00896090" w:rsidRPr="002E666A" w14:paraId="384253BA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B7955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A8E1E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ADF61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854D8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BBCAF" w14:textId="33515E33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Identificador do registro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excluído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(S) Sim ou (N) Não</w:t>
            </w:r>
          </w:p>
        </w:tc>
      </w:tr>
      <w:tr w:rsidR="00896090" w:rsidRPr="002E666A" w14:paraId="21416181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2CB5A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03229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10909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49CAC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B5CBB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que fez a exclusão</w:t>
            </w:r>
          </w:p>
        </w:tc>
      </w:tr>
      <w:tr w:rsidR="00896090" w:rsidRPr="002E666A" w14:paraId="68B3AF19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65718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82DA0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B4144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3CE80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60DFE" w14:textId="77777777" w:rsidR="00896090" w:rsidRPr="002E666A" w:rsidRDefault="00896090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exclusão do registro</w:t>
            </w:r>
          </w:p>
        </w:tc>
      </w:tr>
    </w:tbl>
    <w:p w14:paraId="59EECD71" w14:textId="77777777" w:rsidR="00896090" w:rsidRPr="002E666A" w:rsidRDefault="00896090" w:rsidP="00A54389">
      <w:pPr>
        <w:ind w:left="0"/>
        <w:rPr>
          <w:rFonts w:asciiTheme="minorHAnsi" w:hAnsiTheme="minorHAnsi"/>
        </w:rPr>
      </w:pPr>
    </w:p>
    <w:p w14:paraId="5E5C2EDD" w14:textId="3B837124" w:rsidR="000F44B4" w:rsidRPr="002E666A" w:rsidRDefault="000F44B4" w:rsidP="000F44B4">
      <w:pPr>
        <w:ind w:left="0"/>
        <w:rPr>
          <w:rFonts w:asciiTheme="minorHAnsi" w:hAnsiTheme="minorHAnsi"/>
          <w:b/>
          <w:sz w:val="40"/>
          <w:szCs w:val="40"/>
        </w:rPr>
      </w:pPr>
      <w:bookmarkStart w:id="35" w:name="w.2LM8qGAqBwAQXZ"/>
      <w:bookmarkStart w:id="36" w:name="N5PNE8qGAqBwAQok"/>
      <w:r w:rsidRPr="002E666A">
        <w:rPr>
          <w:rFonts w:asciiTheme="minorHAnsi" w:hAnsiTheme="minorHAnsi"/>
          <w:b/>
          <w:sz w:val="40"/>
          <w:szCs w:val="40"/>
        </w:rPr>
        <w:t>TA_SMS_CONTRIBUINTE</w:t>
      </w:r>
      <w:bookmarkEnd w:id="35"/>
      <w:bookmarkEnd w:id="3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0F44B4" w:rsidRPr="002E666A" w14:paraId="1602B406" w14:textId="77777777" w:rsidTr="0037273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17EB505" w14:textId="42EDAC86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4F34766" w14:textId="7F766CD4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406F1F1" w14:textId="2783A566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97C74E1" w14:textId="77777777" w:rsidR="000F44B4" w:rsidRPr="002E666A" w:rsidRDefault="000F44B4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69CBCC6" w14:textId="2FF1A6B1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0F44B4" w:rsidRPr="002E666A" w14:paraId="53EE8551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1179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IDENTIFICACAO_SMS_ENVIADO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27AF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3DBF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9E18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E4EB7" w14:textId="3BBC20AA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Identificação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sequencial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para as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mensagens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SMS</w:t>
            </w:r>
          </w:p>
        </w:tc>
      </w:tr>
      <w:tr w:rsidR="000F44B4" w:rsidRPr="002E666A" w14:paraId="19EFC61C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D4F2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CPF_DESTINATARIO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2D6D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82AF5" w14:textId="77777777" w:rsidR="000F44B4" w:rsidRPr="00037256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es-419"/>
              </w:rPr>
            </w:pPr>
            <w:r w:rsidRPr="00037256">
              <w:rPr>
                <w:rFonts w:asciiTheme="minorHAnsi" w:hAnsiTheme="minorHAnsi"/>
                <w:szCs w:val="20"/>
                <w:lang w:val="es-419"/>
              </w:rPr>
              <w:t>FK (</w:t>
            </w:r>
            <w:hyperlink w:anchor="ie.NXsqGAqBwAQWM" w:history="1">
              <w:r w:rsidRPr="00037256">
                <w:rPr>
                  <w:rFonts w:asciiTheme="minorHAnsi" w:hAnsiTheme="minorHAnsi"/>
                  <w:szCs w:val="20"/>
                  <w:lang w:val="es-419"/>
                </w:rPr>
                <w:t>TA_USUARIO_SISTEMA.CPF_USUARIO</w:t>
              </w:r>
            </w:hyperlink>
            <w:r w:rsidRPr="00037256">
              <w:rPr>
                <w:rFonts w:asciiTheme="minorHAnsi" w:hAnsiTheme="minorHAnsi"/>
                <w:szCs w:val="20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4B0D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074DC" w14:textId="50E83B13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CPF do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destinatário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do SMS</w:t>
            </w:r>
          </w:p>
        </w:tc>
      </w:tr>
      <w:tr w:rsidR="000F44B4" w:rsidRPr="002E666A" w14:paraId="76B2160D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FDDC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NUMERO_TELEFONE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B678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F1F7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6593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9760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Número de Telefone onde foi enviado o SMS</w:t>
            </w:r>
          </w:p>
        </w:tc>
      </w:tr>
      <w:tr w:rsidR="000F44B4" w:rsidRPr="002E666A" w14:paraId="6002FE2C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4E84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DATA_ENVIO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0F4A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61E8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E10E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B9BC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Data - hora de 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lastRenderedPageBreak/>
              <w:t>envio do SMS</w:t>
            </w:r>
          </w:p>
        </w:tc>
      </w:tr>
      <w:tr w:rsidR="000F44B4" w:rsidRPr="002E666A" w14:paraId="748B7252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DCDB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lastRenderedPageBreak/>
              <w:t>ASSUNTO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9458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E70C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8E5B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2A25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Assunto da mensagem SMS</w:t>
            </w:r>
          </w:p>
        </w:tc>
      </w:tr>
      <w:tr w:rsidR="000F44B4" w:rsidRPr="002E666A" w14:paraId="29321D3D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D97E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CONTEUDO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8F97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6484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0B38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3F7B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Conteúdo da mensagem SMS</w:t>
            </w:r>
          </w:p>
        </w:tc>
      </w:tr>
      <w:tr w:rsidR="000F44B4" w:rsidRPr="002E666A" w14:paraId="662EEF98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8822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5051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0A8F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F986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74F0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inserção do registro</w:t>
            </w:r>
          </w:p>
        </w:tc>
      </w:tr>
      <w:tr w:rsidR="000F44B4" w:rsidRPr="002E666A" w14:paraId="01E2989A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A7B5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A089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7DF0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49BB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6727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inserção</w:t>
            </w:r>
          </w:p>
        </w:tc>
      </w:tr>
      <w:tr w:rsidR="000F44B4" w:rsidRPr="002E666A" w14:paraId="1C6319E7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4FD1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E87E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1190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B5AC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711C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alteração do registro</w:t>
            </w:r>
          </w:p>
        </w:tc>
      </w:tr>
      <w:tr w:rsidR="000F44B4" w:rsidRPr="002E666A" w14:paraId="167831CD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5756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4E88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83D5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4CC2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7CBF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alteração do registro</w:t>
            </w:r>
          </w:p>
        </w:tc>
      </w:tr>
      <w:tr w:rsidR="000F44B4" w:rsidRPr="002E666A" w14:paraId="7EF5DC36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B372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F970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2BD4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4AB7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3613B" w14:textId="44CF14F1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Indicador para registro </w:t>
            </w:r>
            <w:r w:rsidR="000967CB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excluído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(S) Sim ou (N) Não</w:t>
            </w:r>
          </w:p>
        </w:tc>
      </w:tr>
      <w:tr w:rsidR="000F44B4" w:rsidRPr="002E666A" w14:paraId="1DE61F3B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E044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6A04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EF1F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5A9C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0479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que fez a exclusão do registro</w:t>
            </w:r>
          </w:p>
        </w:tc>
      </w:tr>
      <w:tr w:rsidR="000F44B4" w:rsidRPr="002E666A" w14:paraId="10F5979D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8CB9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7195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36B3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492D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3147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exclusão</w:t>
            </w:r>
          </w:p>
        </w:tc>
      </w:tr>
    </w:tbl>
    <w:p w14:paraId="38C62F37" w14:textId="77777777" w:rsidR="000F44B4" w:rsidRPr="002E666A" w:rsidRDefault="000F44B4" w:rsidP="000F44B4"/>
    <w:p w14:paraId="498802F1" w14:textId="28BC15D9" w:rsidR="00A54389" w:rsidRPr="002E666A" w:rsidRDefault="00A54389" w:rsidP="00A54389">
      <w:pPr>
        <w:ind w:left="0"/>
      </w:pPr>
      <w:bookmarkStart w:id="37" w:name="6ReLM8qGAqBwAQXn"/>
      <w:bookmarkStart w:id="38" w:name="P4Q3E8qGAqBwAQ6E"/>
      <w:r w:rsidRPr="002E666A">
        <w:rPr>
          <w:rFonts w:asciiTheme="minorHAnsi" w:hAnsiTheme="minorHAnsi"/>
          <w:b/>
          <w:sz w:val="40"/>
          <w:szCs w:val="40"/>
        </w:rPr>
        <w:t>TA_SOLICITACAO_USUARIO</w:t>
      </w:r>
      <w:bookmarkEnd w:id="37"/>
      <w:bookmarkEnd w:id="3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A54389" w:rsidRPr="002E666A" w14:paraId="2ADCD7FF" w14:textId="77777777" w:rsidTr="0037273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01E5B49E" w14:textId="34A3E3BA" w:rsidR="00A54389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44EB570" w14:textId="3658E6FD" w:rsidR="00A54389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A9371B1" w14:textId="728476AA" w:rsidR="00A54389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57D6246" w14:textId="77777777" w:rsidR="00A54389" w:rsidRPr="002E666A" w:rsidRDefault="00A54389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6300280" w14:textId="34CA2532" w:rsidR="00A54389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A54389" w:rsidRPr="002E666A" w14:paraId="7D813FC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70FE6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IDENTIFICACAO_SOLICITACAO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9E896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C8A0D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8DA1C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41F4A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Identificação da solicitação de senhas</w:t>
            </w:r>
          </w:p>
        </w:tc>
      </w:tr>
      <w:tr w:rsidR="00A54389" w:rsidRPr="002E666A" w14:paraId="2142158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8DD0E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CPF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5699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816BB" w14:textId="77777777" w:rsidR="00A54389" w:rsidRPr="00037256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es-419"/>
              </w:rPr>
            </w:pPr>
            <w:r w:rsidRPr="00037256">
              <w:rPr>
                <w:rFonts w:asciiTheme="minorHAnsi" w:hAnsiTheme="minorHAnsi"/>
                <w:szCs w:val="20"/>
                <w:lang w:val="es-419"/>
              </w:rPr>
              <w:t>FK (</w:t>
            </w:r>
            <w:hyperlink w:anchor="ie.NXsqGAqBwAQWM" w:history="1">
              <w:r w:rsidRPr="00037256">
                <w:rPr>
                  <w:rFonts w:asciiTheme="minorHAnsi" w:hAnsiTheme="minorHAnsi"/>
                  <w:szCs w:val="20"/>
                  <w:lang w:val="es-419"/>
                </w:rPr>
                <w:t>TA_USUARIO_SISTEMA.CPF_USUARIO</w:t>
              </w:r>
            </w:hyperlink>
            <w:r w:rsidRPr="00037256">
              <w:rPr>
                <w:rFonts w:asciiTheme="minorHAnsi" w:hAnsiTheme="minorHAnsi"/>
                <w:szCs w:val="20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CD408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F176B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CPF da solicitação</w:t>
            </w:r>
          </w:p>
        </w:tc>
      </w:tr>
      <w:tr w:rsidR="00A54389" w:rsidRPr="002E666A" w14:paraId="24D6EC6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1861B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CNPJ_NEGOCIO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2A961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8B38C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CDC60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F1289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CNPJ da empresa associado a CPF</w:t>
            </w:r>
          </w:p>
        </w:tc>
      </w:tr>
      <w:tr w:rsidR="00A54389" w:rsidRPr="002E666A" w14:paraId="67E8485D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92FEB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INSCRICAO_ESTADUAL_NEGOCIO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04329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D27E1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FAE1E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78FE7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Inscrição Estadual da empresa 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lastRenderedPageBreak/>
              <w:t>associada ao CPF</w:t>
            </w:r>
          </w:p>
        </w:tc>
      </w:tr>
      <w:tr w:rsidR="00A54389" w:rsidRPr="002E666A" w14:paraId="08D88E6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D0182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lastRenderedPageBreak/>
              <w:t>SITUACAO_SOLICITACAO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FBD61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11452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55EB5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F4C8D" w14:textId="41A5CEB3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Situação da </w:t>
            </w:r>
            <w:r w:rsidR="005F7283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Solicitação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de autorização de senhas (P) Pendente, (C) Criado</w:t>
            </w:r>
          </w:p>
        </w:tc>
      </w:tr>
      <w:tr w:rsidR="00A54389" w:rsidRPr="002E666A" w14:paraId="7CEC0717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AA17C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1FD1F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85777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05BD3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FA78F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inserção do registro</w:t>
            </w:r>
          </w:p>
        </w:tc>
      </w:tr>
      <w:tr w:rsidR="00A54389" w:rsidRPr="002E666A" w14:paraId="6E0578C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8FE29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B27A9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D6427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7D30F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8A457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inserção do registro</w:t>
            </w:r>
          </w:p>
        </w:tc>
      </w:tr>
      <w:tr w:rsidR="00A54389" w:rsidRPr="002E666A" w14:paraId="6917D52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7DFC2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FF16A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D447A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8D568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FF5DB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alteração do registro</w:t>
            </w:r>
          </w:p>
        </w:tc>
      </w:tr>
      <w:tr w:rsidR="00A54389" w:rsidRPr="002E666A" w14:paraId="58B2552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95073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01B5A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621CA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B10E8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47BE7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alteração do registro</w:t>
            </w:r>
          </w:p>
        </w:tc>
      </w:tr>
      <w:tr w:rsidR="00A54389" w:rsidRPr="002E666A" w14:paraId="7B79969C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9023F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7FF41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84EAF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F62E5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1C46F" w14:textId="046C98EB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Identificador do registro </w:t>
            </w:r>
            <w:r w:rsidR="005F7283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excluído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(S) Sim ou (N) Não</w:t>
            </w:r>
          </w:p>
        </w:tc>
      </w:tr>
      <w:tr w:rsidR="00A54389" w:rsidRPr="002E666A" w14:paraId="585DA55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3D909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9D335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88727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5A722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96D2A" w14:textId="232EEEA4" w:rsidR="00A54389" w:rsidRPr="002E666A" w:rsidRDefault="005F7283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</w:t>
            </w:r>
            <w:r w:rsidR="00A54389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que fez a exclusão</w:t>
            </w:r>
          </w:p>
        </w:tc>
      </w:tr>
      <w:tr w:rsidR="00A54389" w:rsidRPr="002E666A" w14:paraId="7DAC35B6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E016F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9C396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1172C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2F058" w14:textId="77777777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B0F06" w14:textId="57CC7298" w:rsidR="00A54389" w:rsidRPr="002E666A" w:rsidRDefault="00A54389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Data - hora exclusão do </w:t>
            </w:r>
            <w:r w:rsidR="005F7283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registro</w:t>
            </w:r>
          </w:p>
        </w:tc>
      </w:tr>
    </w:tbl>
    <w:p w14:paraId="529593D5" w14:textId="77777777" w:rsidR="00A54389" w:rsidRPr="002E666A" w:rsidRDefault="00A54389" w:rsidP="0037273C">
      <w:pPr>
        <w:ind w:left="0"/>
      </w:pPr>
    </w:p>
    <w:p w14:paraId="07DA53B3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39" w:name="FcXPUcqGAqBwAQoA"/>
      <w:bookmarkStart w:id="40" w:name="dDJXUcqGAqBwAQh3"/>
      <w:r w:rsidRPr="002E666A">
        <w:rPr>
          <w:rFonts w:asciiTheme="minorHAnsi" w:hAnsiTheme="minorHAnsi"/>
          <w:b/>
          <w:sz w:val="40"/>
          <w:szCs w:val="40"/>
        </w:rPr>
        <w:t>TA_TIPO_USUARIO</w:t>
      </w:r>
      <w:bookmarkEnd w:id="39"/>
      <w:bookmarkEnd w:id="4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26B7941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DC9B42C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E11D40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CFFD46E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D85492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D54BBDB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40AF3F8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9979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CODIGO_TIPO_USUARIO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9562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A9EA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49AD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5433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do tipo de usuário</w:t>
            </w:r>
          </w:p>
        </w:tc>
      </w:tr>
      <w:tr w:rsidR="00380284" w:rsidRPr="002E666A" w14:paraId="0A16E96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44B7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DESCRICAO_TIPO_USUARIO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0345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540E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7C07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ED03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Descrição do tipo de usuário</w:t>
            </w:r>
          </w:p>
        </w:tc>
      </w:tr>
    </w:tbl>
    <w:p w14:paraId="3C985176" w14:textId="77777777" w:rsidR="000F44B4" w:rsidRPr="002E666A" w:rsidRDefault="000F44B4" w:rsidP="000F44B4">
      <w:pPr>
        <w:ind w:left="0"/>
        <w:rPr>
          <w:rFonts w:asciiTheme="minorHAnsi" w:hAnsiTheme="minorHAnsi"/>
        </w:rPr>
      </w:pPr>
    </w:p>
    <w:p w14:paraId="539F0CA4" w14:textId="725324AB" w:rsidR="000F44B4" w:rsidRPr="002E666A" w:rsidRDefault="000F44B4" w:rsidP="000F44B4">
      <w:pPr>
        <w:ind w:left="0"/>
        <w:rPr>
          <w:rFonts w:asciiTheme="minorHAnsi" w:hAnsiTheme="minorHAnsi"/>
          <w:b/>
          <w:sz w:val="40"/>
          <w:szCs w:val="40"/>
        </w:rPr>
      </w:pPr>
      <w:bookmarkStart w:id="41" w:name="b2JLM8qGAqBwAQYV"/>
      <w:bookmarkStart w:id="42" w:name="_E4TE8qGAqBwAQtF"/>
      <w:r w:rsidRPr="002E666A">
        <w:rPr>
          <w:rFonts w:asciiTheme="minorHAnsi" w:hAnsiTheme="minorHAnsi"/>
          <w:b/>
          <w:sz w:val="40"/>
          <w:szCs w:val="40"/>
        </w:rPr>
        <w:t>TA_UNIDADE_ORGANIZACIONAL</w:t>
      </w:r>
      <w:bookmarkEnd w:id="41"/>
      <w:bookmarkEnd w:id="4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0F44B4" w:rsidRPr="002E666A" w14:paraId="747134CB" w14:textId="77777777" w:rsidTr="0037273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7B4DB41" w14:textId="33C787A5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104C00C4" w14:textId="6D27046B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EC622DD" w14:textId="6B158E89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23452F3" w14:textId="77777777" w:rsidR="000F44B4" w:rsidRPr="002E666A" w:rsidRDefault="000F44B4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C5F05E0" w14:textId="3D758BFB" w:rsidR="000F44B4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0F44B4" w:rsidRPr="002E666A" w14:paraId="15FC38B3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3487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lastRenderedPageBreak/>
              <w:t>IDENTIFICACAO_UNID_ORGANIZAC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F7BF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33C7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3B8F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886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Identificação da Unidade Organizacional</w:t>
            </w:r>
          </w:p>
        </w:tc>
      </w:tr>
      <w:tr w:rsidR="000F44B4" w:rsidRPr="002E666A" w14:paraId="3B643F2C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7F2B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NOME_UNID_ORGANIZAC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7E99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A2BA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8F2D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A02A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Nome da Unidade Organizacional</w:t>
            </w:r>
          </w:p>
        </w:tc>
      </w:tr>
      <w:tr w:rsidR="000F44B4" w:rsidRPr="002E666A" w14:paraId="6E312C8C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83C8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UNID_ORGANIZAC_PAI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79E3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DE8F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F3A1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4C048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Unidade Organizacional Pai</w:t>
            </w:r>
          </w:p>
        </w:tc>
      </w:tr>
      <w:tr w:rsidR="000F44B4" w:rsidRPr="002E666A" w14:paraId="6C33F7B3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DF0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TELEFONE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6531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DE9C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E440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44DA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Telefone da Unidade Organizacional</w:t>
            </w:r>
          </w:p>
        </w:tc>
      </w:tr>
      <w:tr w:rsidR="000F44B4" w:rsidRPr="002E666A" w14:paraId="2BCB9527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28DE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ENDERECO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BBFB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6008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E43F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2DC5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Endereço da Unidade Organizacional</w:t>
            </w:r>
          </w:p>
        </w:tc>
      </w:tr>
      <w:tr w:rsidR="000F44B4" w:rsidRPr="002E666A" w14:paraId="64D7351E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5BEC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CHEFE_GERAL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4A85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varchar2(60)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A04F8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D53E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83BB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Nome do Chefe da Unidade Organizacional</w:t>
            </w:r>
          </w:p>
        </w:tc>
      </w:tr>
      <w:tr w:rsidR="000F44B4" w:rsidRPr="002E666A" w14:paraId="3420150E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D99B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FB95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5CB4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3E44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9DD0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Inserção do Registro</w:t>
            </w:r>
          </w:p>
        </w:tc>
      </w:tr>
      <w:tr w:rsidR="000F44B4" w:rsidRPr="002E666A" w14:paraId="560E02D2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47B9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586CC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13C7D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A755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4034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Inserção do Registro</w:t>
            </w:r>
          </w:p>
        </w:tc>
      </w:tr>
      <w:tr w:rsidR="000F44B4" w:rsidRPr="002E666A" w14:paraId="571D2C70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F184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2CAB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7721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0012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9A64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que fez alguma alteração no registro</w:t>
            </w:r>
          </w:p>
        </w:tc>
      </w:tr>
      <w:tr w:rsidR="000F44B4" w:rsidRPr="002E666A" w14:paraId="22FA52A0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EB070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373C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E8BB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3ACB3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51D1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alteração</w:t>
            </w:r>
          </w:p>
        </w:tc>
      </w:tr>
      <w:tr w:rsidR="000F44B4" w:rsidRPr="002E666A" w14:paraId="07684CF9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09857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1481A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7E915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5AA1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AF791" w14:textId="2EB5AEB3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Identificador do registro </w:t>
            </w:r>
            <w:r w:rsidR="005F7283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excluído</w:t>
            </w:r>
          </w:p>
        </w:tc>
      </w:tr>
      <w:tr w:rsidR="000F44B4" w:rsidRPr="002E666A" w14:paraId="28FD5AAB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D910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15F3B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F4249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EBB1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B5F21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que fez a exclusão</w:t>
            </w:r>
          </w:p>
        </w:tc>
      </w:tr>
      <w:tr w:rsidR="000F44B4" w:rsidRPr="002E666A" w14:paraId="57917339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1842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B500E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AE5C6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DE214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6EA8F" w14:textId="77777777" w:rsidR="000F44B4" w:rsidRPr="002E666A" w:rsidRDefault="000F44B4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exclusão</w:t>
            </w:r>
          </w:p>
        </w:tc>
      </w:tr>
    </w:tbl>
    <w:p w14:paraId="01FE348B" w14:textId="77777777" w:rsidR="000F44B4" w:rsidRPr="002E666A" w:rsidRDefault="000F44B4" w:rsidP="0037273C">
      <w:pPr>
        <w:ind w:left="0"/>
      </w:pPr>
    </w:p>
    <w:p w14:paraId="3558EF04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43" w:name="jD5PUcqGAqBwAQmx"/>
      <w:bookmarkStart w:id="44" w:name="fDJXUcqGAqBwAQiG"/>
      <w:r w:rsidRPr="002E666A">
        <w:rPr>
          <w:rFonts w:asciiTheme="minorHAnsi" w:hAnsiTheme="minorHAnsi"/>
          <w:b/>
          <w:sz w:val="40"/>
          <w:szCs w:val="40"/>
        </w:rPr>
        <w:t>TA_USUARIO_PERFIL</w:t>
      </w:r>
      <w:bookmarkEnd w:id="43"/>
      <w:bookmarkEnd w:id="4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406BAE6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FD6398E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86AD2E7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529CB5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6F6AF098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49CDA32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46C4606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F1B4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IDENTIFICACAO_USUARIO_PERFIL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58B6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1620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B8E0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54FD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sequencial do usuário perfil</w:t>
            </w:r>
          </w:p>
        </w:tc>
      </w:tr>
      <w:tr w:rsidR="00380284" w:rsidRPr="002E666A" w14:paraId="5E224C0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2B72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CPF_USUARIO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8CB1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3806D" w14:textId="77777777" w:rsidR="00380284" w:rsidRPr="00037256" w:rsidRDefault="00380284" w:rsidP="004D11D5">
            <w:pPr>
              <w:pStyle w:val="TableContent"/>
              <w:rPr>
                <w:rFonts w:asciiTheme="minorHAnsi" w:hAnsiTheme="minorHAnsi"/>
                <w:lang w:val="es-419"/>
              </w:rPr>
            </w:pPr>
            <w:r w:rsidRPr="00037256">
              <w:rPr>
                <w:rFonts w:asciiTheme="minorHAnsi" w:hAnsiTheme="minorHAnsi"/>
                <w:lang w:val="es-419"/>
              </w:rPr>
              <w:t>FK (</w:t>
            </w:r>
            <w:hyperlink w:anchor="8DJXUcqGAqBwAQhU" w:history="1">
              <w:r w:rsidRPr="00037256">
                <w:rPr>
                  <w:rFonts w:asciiTheme="minorHAnsi" w:hAnsiTheme="minorHAnsi"/>
                  <w:lang w:val="es-419"/>
                </w:rPr>
                <w:t>TA_USUARIO_SISTEMA.CPF_USUARIO</w:t>
              </w:r>
            </w:hyperlink>
            <w:r w:rsidRPr="00037256">
              <w:rPr>
                <w:rFonts w:asciiTheme="minorHAnsi" w:hAnsiTheme="minorHAnsi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2BE5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D33A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CPF do usuário</w:t>
            </w:r>
          </w:p>
        </w:tc>
      </w:tr>
      <w:tr w:rsidR="00380284" w:rsidRPr="002E666A" w14:paraId="02EA77E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C982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IDENTIFICACAO_PERFIL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57BD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D9E8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FK (</w:t>
            </w:r>
            <w:hyperlink w:anchor="sjJXUcqGAqBwAQiU" w:history="1">
              <w:r w:rsidRPr="002E666A">
                <w:rPr>
                  <w:rFonts w:asciiTheme="minorHAnsi" w:hAnsiTheme="minorHAnsi"/>
                  <w:lang w:val="pt-BR"/>
                </w:rPr>
                <w:t>TA_PERFIL_SISTEMA.IDENTIFICACAO_PERFIL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6B72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DD39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Identificação do Perfil do Usuário</w:t>
            </w:r>
          </w:p>
        </w:tc>
      </w:tr>
      <w:tr w:rsidR="00380284" w:rsidRPr="002E666A" w14:paraId="243395B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6E07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SITUACAO_PERFIL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DFF4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6899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8BD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0E2A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Situação do perfil. Ativo e Inativo</w:t>
            </w:r>
          </w:p>
        </w:tc>
      </w:tr>
      <w:tr w:rsidR="00380284" w:rsidRPr="002E666A" w14:paraId="05F48F3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3ECD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1E00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B4F6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2998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8D23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que fez a inserção do registro</w:t>
            </w:r>
          </w:p>
        </w:tc>
      </w:tr>
      <w:tr w:rsidR="00380284" w:rsidRPr="002E666A" w14:paraId="4D84439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6528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7AA1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58AB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7CEE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9126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inserção do registro</w:t>
            </w:r>
          </w:p>
        </w:tc>
      </w:tr>
      <w:tr w:rsidR="00380284" w:rsidRPr="002E666A" w14:paraId="6523714C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13AC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92FC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B8BD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06BB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0C5D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alteração do registro</w:t>
            </w:r>
          </w:p>
        </w:tc>
      </w:tr>
      <w:tr w:rsidR="00380284" w:rsidRPr="002E666A" w14:paraId="221E6EF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E4B6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04DC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48B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79AA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40B3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alteração do registro</w:t>
            </w:r>
          </w:p>
        </w:tc>
      </w:tr>
      <w:tr w:rsidR="00380284" w:rsidRPr="002E666A" w14:paraId="4955CBC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469B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8D68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B616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443C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9B65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Registro excluído do sistema</w:t>
            </w:r>
          </w:p>
        </w:tc>
      </w:tr>
      <w:tr w:rsidR="00380284" w:rsidRPr="002E666A" w14:paraId="20ADBD9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666E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6AA2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B365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1B2E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A14D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exclusão do registro</w:t>
            </w:r>
          </w:p>
        </w:tc>
      </w:tr>
      <w:tr w:rsidR="00380284" w:rsidRPr="002E666A" w14:paraId="119E12D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01D8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8C62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70D1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E821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1E94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exclusão do registro</w:t>
            </w:r>
          </w:p>
        </w:tc>
      </w:tr>
    </w:tbl>
    <w:p w14:paraId="7846A796" w14:textId="77777777" w:rsidR="00380284" w:rsidRPr="002E666A" w:rsidRDefault="00380284" w:rsidP="004D11D5">
      <w:pPr>
        <w:ind w:left="0"/>
        <w:rPr>
          <w:rFonts w:asciiTheme="minorHAnsi" w:hAnsiTheme="minorHAnsi"/>
        </w:rPr>
      </w:pPr>
    </w:p>
    <w:p w14:paraId="0842FB46" w14:textId="77777777" w:rsidR="004D11D5" w:rsidRPr="002E666A" w:rsidRDefault="004D11D5" w:rsidP="00F235E8">
      <w:pPr>
        <w:ind w:left="0"/>
        <w:rPr>
          <w:rFonts w:asciiTheme="minorHAnsi" w:hAnsiTheme="minorHAnsi"/>
          <w:b/>
          <w:sz w:val="40"/>
          <w:szCs w:val="40"/>
        </w:rPr>
      </w:pPr>
      <w:bookmarkStart w:id="45" w:name=".bBLM8qGAqBwAQX5"/>
      <w:bookmarkStart w:id="46" w:name="zZvSk8qGAqBwARRl"/>
      <w:r w:rsidRPr="002E666A">
        <w:rPr>
          <w:rFonts w:asciiTheme="minorHAnsi" w:hAnsiTheme="minorHAnsi"/>
          <w:b/>
          <w:sz w:val="40"/>
          <w:szCs w:val="40"/>
        </w:rPr>
        <w:t>TA_USUARIO_POSTO_TRABALHO</w:t>
      </w:r>
      <w:bookmarkEnd w:id="45"/>
      <w:bookmarkEnd w:id="4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4D11D5" w:rsidRPr="002E666A" w14:paraId="4A423F14" w14:textId="77777777" w:rsidTr="00280C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CEC2ECD" w14:textId="3BD7663E" w:rsidR="004D11D5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BCC43AA" w14:textId="4176D46D" w:rsidR="004D11D5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64CBEC0" w14:textId="5E695F95" w:rsidR="004D11D5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93EBE76" w14:textId="77777777" w:rsidR="004D11D5" w:rsidRPr="002E666A" w:rsidRDefault="004D11D5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71DB8AA" w14:textId="37DC3704" w:rsidR="004D11D5" w:rsidRPr="002E666A" w:rsidRDefault="0037273C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4D11D5" w:rsidRPr="002E666A" w14:paraId="0D63D17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ABCB4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IDENTIFICACAO_POSTO_TRABALHO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62873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A7C32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FK (</w:t>
            </w:r>
            <w:hyperlink w:anchor="ZFa7E8qGAqBwAQ19" w:history="1">
              <w:r w:rsidRPr="002E666A">
                <w:rPr>
                  <w:rFonts w:asciiTheme="minorHAnsi" w:hAnsiTheme="minorHAnsi"/>
                  <w:szCs w:val="20"/>
                  <w:lang w:val="pt-BR"/>
                </w:rPr>
                <w:t>TA_POSTO_TRABALHO.IDENTIFICACAO_POSTO_TRABALHO</w:t>
              </w:r>
            </w:hyperlink>
            <w:r w:rsidRPr="002E666A">
              <w:rPr>
                <w:rFonts w:asciiTheme="minorHAnsi" w:hAnsiTheme="minorHAnsi"/>
                <w:szCs w:val="20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B81C0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D8428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Identificação do Posto do Trabalho</w:t>
            </w:r>
          </w:p>
        </w:tc>
      </w:tr>
      <w:tr w:rsidR="004D11D5" w:rsidRPr="002E666A" w14:paraId="237D3807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7A164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CPF_USUARIO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74708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CBF3E" w14:textId="77777777" w:rsidR="004D11D5" w:rsidRPr="00037256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es-419"/>
              </w:rPr>
            </w:pPr>
            <w:r w:rsidRPr="00037256">
              <w:rPr>
                <w:rFonts w:asciiTheme="minorHAnsi" w:hAnsiTheme="minorHAnsi"/>
                <w:szCs w:val="20"/>
                <w:lang w:val="es-419"/>
              </w:rPr>
              <w:t>FK (</w:t>
            </w:r>
            <w:hyperlink w:anchor="ie.NXsqGAqBwAQWM" w:history="1">
              <w:r w:rsidRPr="00037256">
                <w:rPr>
                  <w:rFonts w:asciiTheme="minorHAnsi" w:hAnsiTheme="minorHAnsi"/>
                  <w:szCs w:val="20"/>
                  <w:lang w:val="es-419"/>
                </w:rPr>
                <w:t>TA_USUARIO_SISTEMA.CPF_</w:t>
              </w:r>
              <w:r w:rsidRPr="00037256">
                <w:rPr>
                  <w:rFonts w:asciiTheme="minorHAnsi" w:hAnsiTheme="minorHAnsi"/>
                  <w:szCs w:val="20"/>
                  <w:lang w:val="es-419"/>
                </w:rPr>
                <w:lastRenderedPageBreak/>
                <w:t>USUARIO</w:t>
              </w:r>
            </w:hyperlink>
            <w:r w:rsidRPr="00037256">
              <w:rPr>
                <w:rFonts w:asciiTheme="minorHAnsi" w:hAnsiTheme="minorHAnsi"/>
                <w:szCs w:val="20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1965A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lastRenderedPageBreak/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1B297" w14:textId="77777777" w:rsidR="004D11D5" w:rsidRPr="002E666A" w:rsidRDefault="004D11D5" w:rsidP="004D11D5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Usuário do sistema (Funcionário 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lastRenderedPageBreak/>
              <w:t>SEFAZ)</w:t>
            </w:r>
          </w:p>
        </w:tc>
      </w:tr>
    </w:tbl>
    <w:p w14:paraId="0DEDD923" w14:textId="77777777" w:rsidR="00F563CA" w:rsidRPr="002E666A" w:rsidRDefault="00F563CA" w:rsidP="00F563CA">
      <w:pPr>
        <w:ind w:left="0"/>
      </w:pPr>
    </w:p>
    <w:p w14:paraId="462D7346" w14:textId="0F9A0B1C" w:rsidR="00F563CA" w:rsidRPr="002E666A" w:rsidRDefault="00F563CA" w:rsidP="00F563CA">
      <w:pPr>
        <w:ind w:left="0"/>
        <w:rPr>
          <w:rFonts w:asciiTheme="minorHAnsi" w:hAnsiTheme="minorHAnsi"/>
          <w:b/>
          <w:sz w:val="40"/>
          <w:szCs w:val="40"/>
        </w:rPr>
      </w:pPr>
      <w:bookmarkStart w:id="47" w:name="9U1LM8qGAqBwAQY8"/>
      <w:bookmarkStart w:id="48" w:name="iZA8k8qGAqBwARLl"/>
      <w:r w:rsidRPr="002E666A">
        <w:rPr>
          <w:rFonts w:asciiTheme="minorHAnsi" w:hAnsiTheme="minorHAnsi"/>
          <w:b/>
          <w:sz w:val="40"/>
          <w:szCs w:val="40"/>
        </w:rPr>
        <w:t>TA_USUARIO_PRINCIPAL_EMPRESA</w:t>
      </w:r>
      <w:bookmarkEnd w:id="47"/>
      <w:bookmarkEnd w:id="4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F563CA" w:rsidRPr="002E666A" w14:paraId="5D8FD800" w14:textId="77777777" w:rsidTr="0037273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8AC27C9" w14:textId="55AC0552" w:rsidR="00F563CA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F7F1E50" w14:textId="15710DA6" w:rsidR="00F563CA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ABACA2A" w14:textId="7DC4FD68" w:rsidR="00F563CA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AEA84B3" w14:textId="77777777" w:rsidR="00F563CA" w:rsidRPr="002E666A" w:rsidRDefault="00F563CA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1F19FE4" w14:textId="674CE7E4" w:rsidR="00F563CA" w:rsidRPr="002E666A" w:rsidRDefault="0037273C" w:rsidP="00A353E3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F563CA" w:rsidRPr="002E666A" w14:paraId="39015C86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E60AC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IDENTIFICACAO_USUARIO_PRINCIP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F9D2C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number(10)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D7008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FD4F2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93349" w14:textId="7B1E9D1F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Identificação do </w:t>
            </w:r>
            <w:r w:rsidR="005F7283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principal para uma empresa</w:t>
            </w:r>
          </w:p>
        </w:tc>
      </w:tr>
      <w:tr w:rsidR="00F563CA" w:rsidRPr="002E666A" w14:paraId="06EE913F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754D4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CNPJ_EMPRESA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DFBD1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2609C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118CB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0C83C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CNPJ empresa</w:t>
            </w:r>
          </w:p>
        </w:tc>
      </w:tr>
      <w:tr w:rsidR="00F563CA" w:rsidRPr="002E666A" w14:paraId="3ED3BD5A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6E380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CPF_USUARIO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24F28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3B16F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ACB8F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01DCC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CPF usuário principal</w:t>
            </w:r>
          </w:p>
        </w:tc>
      </w:tr>
      <w:tr w:rsidR="00F563CA" w:rsidRPr="002E666A" w14:paraId="2DA5715F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3FFE8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D5BCC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765E4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CD24A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C4165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inserção do registro</w:t>
            </w:r>
          </w:p>
        </w:tc>
      </w:tr>
      <w:tr w:rsidR="00F563CA" w:rsidRPr="002E666A" w14:paraId="1DF333BD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B0D66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DCB43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B8E93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970F2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EE210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inserção</w:t>
            </w:r>
          </w:p>
        </w:tc>
      </w:tr>
      <w:tr w:rsidR="00F563CA" w:rsidRPr="002E666A" w14:paraId="322DAB66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4AEC8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1EF52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6ED43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90054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E59F4" w14:textId="74CD1602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Indicador do registro </w:t>
            </w:r>
            <w:r w:rsidR="005F7283"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excluído</w:t>
            </w: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 xml:space="preserve"> (S) Sim ou (N) Não</w:t>
            </w:r>
          </w:p>
        </w:tc>
      </w:tr>
      <w:tr w:rsidR="00F563CA" w:rsidRPr="002E666A" w14:paraId="630C81DC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54604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BD8C0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71AAA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6A83A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082F2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Usuário exclusão</w:t>
            </w:r>
          </w:p>
        </w:tc>
      </w:tr>
      <w:tr w:rsidR="00F563CA" w:rsidRPr="002E666A" w14:paraId="3E93439F" w14:textId="77777777" w:rsidTr="00A353E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ED02D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546D6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B3636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BB7D7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hAnsiTheme="minorHAnsi"/>
                <w:szCs w:val="20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8A79F" w14:textId="77777777" w:rsidR="00F563CA" w:rsidRPr="002E666A" w:rsidRDefault="00F563CA" w:rsidP="00A353E3">
            <w:pPr>
              <w:pStyle w:val="TableContent"/>
              <w:rPr>
                <w:rFonts w:asciiTheme="minorHAnsi" w:hAnsiTheme="minorHAnsi"/>
                <w:szCs w:val="20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Cs w:val="20"/>
                <w:lang w:val="pt-BR"/>
              </w:rPr>
              <w:t>Data - hora exclusão</w:t>
            </w:r>
          </w:p>
        </w:tc>
      </w:tr>
    </w:tbl>
    <w:p w14:paraId="329601D4" w14:textId="77777777" w:rsidR="00F563CA" w:rsidRPr="002E666A" w:rsidRDefault="00F563CA" w:rsidP="00280C48">
      <w:pPr>
        <w:ind w:left="0"/>
      </w:pPr>
    </w:p>
    <w:p w14:paraId="6AA9297A" w14:textId="77777777" w:rsidR="00380284" w:rsidRPr="002E666A" w:rsidRDefault="00380284" w:rsidP="00380284">
      <w:pPr>
        <w:ind w:left="0"/>
        <w:rPr>
          <w:rFonts w:asciiTheme="minorHAnsi" w:hAnsiTheme="minorHAnsi"/>
          <w:b/>
          <w:sz w:val="40"/>
          <w:szCs w:val="40"/>
        </w:rPr>
      </w:pPr>
      <w:bookmarkStart w:id="49" w:name="uVxPUcqGAqBwAQmd"/>
      <w:bookmarkStart w:id="50" w:name="8DJXUcqGAqBwAQhU"/>
      <w:r w:rsidRPr="002E666A">
        <w:rPr>
          <w:rFonts w:asciiTheme="minorHAnsi" w:hAnsiTheme="minorHAnsi"/>
          <w:b/>
          <w:sz w:val="40"/>
          <w:szCs w:val="40"/>
        </w:rPr>
        <w:t>TA_USUARIO_SISTEMA</w:t>
      </w:r>
      <w:bookmarkEnd w:id="49"/>
      <w:bookmarkEnd w:id="5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1579"/>
        <w:gridCol w:w="1579"/>
        <w:gridCol w:w="1579"/>
      </w:tblGrid>
      <w:tr w:rsidR="00380284" w:rsidRPr="002E666A" w14:paraId="3C343DF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6A92B5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Nome Atributo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2F0E31A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Tipo Dado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7E453A54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Chaves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0DB9935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Nullable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43916749" w14:textId="77777777" w:rsidR="00380284" w:rsidRPr="002E666A" w:rsidRDefault="00380284" w:rsidP="004D11D5">
            <w:pPr>
              <w:pStyle w:val="TableHeader"/>
              <w:rPr>
                <w:rFonts w:asciiTheme="minorHAnsi" w:hAnsiTheme="minorHAnsi"/>
                <w:color w:val="auto"/>
                <w:lang w:val="pt-BR"/>
              </w:rPr>
            </w:pPr>
            <w:r w:rsidRPr="002E666A">
              <w:rPr>
                <w:rFonts w:asciiTheme="minorHAnsi" w:hAnsiTheme="minorHAnsi"/>
                <w:color w:val="auto"/>
                <w:lang w:val="pt-BR"/>
              </w:rPr>
              <w:t>Descrição</w:t>
            </w:r>
          </w:p>
        </w:tc>
      </w:tr>
      <w:tr w:rsidR="00380284" w:rsidRPr="002E666A" w14:paraId="4B654FF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A6D3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CPF_USUARIO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CEF8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E2DB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PK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CA23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8F96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CPF de usuário do sistema</w:t>
            </w:r>
          </w:p>
        </w:tc>
      </w:tr>
      <w:tr w:rsidR="00380284" w:rsidRPr="002E666A" w14:paraId="627A72D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AA01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NOME_COMPLETO_USUARIO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D2E0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BDD4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47D5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9C51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Nome completo do usuário do sistema</w:t>
            </w:r>
          </w:p>
        </w:tc>
      </w:tr>
      <w:tr w:rsidR="00380284" w:rsidRPr="002E666A" w14:paraId="248026F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5B05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CEP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B304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varchar2(8)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80DD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39E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2980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CEP do endereço do usuário</w:t>
            </w:r>
          </w:p>
        </w:tc>
      </w:tr>
      <w:tr w:rsidR="00380284" w:rsidRPr="002E666A" w14:paraId="0C1FF0E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33EC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CODIGO_LOGRADOURO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C0D7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char(3)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E734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FK (</w:t>
            </w:r>
            <w:hyperlink w:anchor="dDJXUcqGAqBwAQh6" w:history="1">
              <w:r w:rsidRPr="002E666A">
                <w:rPr>
                  <w:rFonts w:asciiTheme="minorHAnsi" w:hAnsiTheme="minorHAnsi"/>
                  <w:lang w:val="pt-BR"/>
                </w:rPr>
                <w:t>TA_LOGRADOURO.CODIGO_LOGRADOURO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8BF1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872F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Código Logradouro do endereço </w:t>
            </w: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lastRenderedPageBreak/>
              <w:t>do usuário</w:t>
            </w:r>
          </w:p>
        </w:tc>
      </w:tr>
      <w:tr w:rsidR="00380284" w:rsidRPr="002E666A" w14:paraId="5F14E27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9D96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ENDERECO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7596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DBBB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6C8D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317C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Endereço do usuário</w:t>
            </w:r>
          </w:p>
        </w:tc>
      </w:tr>
      <w:tr w:rsidR="00380284" w:rsidRPr="002E666A" w14:paraId="5A4AE47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01AA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NUMERO_ENDERECO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AB64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number(8)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FC48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3E0E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8315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Número de endereço do usuário</w:t>
            </w:r>
          </w:p>
        </w:tc>
      </w:tr>
      <w:tr w:rsidR="00380284" w:rsidRPr="002E666A" w14:paraId="61D59E5A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BE36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APARTAMENTO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0B4E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number(8)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8AF6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DBFB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072E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Apartamento do usuário se tiver</w:t>
            </w:r>
          </w:p>
        </w:tc>
      </w:tr>
      <w:tr w:rsidR="00380284" w:rsidRPr="002E666A" w14:paraId="35D9F8F6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8BBA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COMPLEMENTO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326F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BC2C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B2FD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7411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Complemento do endereço</w:t>
            </w:r>
          </w:p>
        </w:tc>
      </w:tr>
      <w:tr w:rsidR="00380284" w:rsidRPr="002E666A" w14:paraId="7972DE57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0BFC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BAIRRO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9D09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3290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925D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E7DF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Bairro do endereço</w:t>
            </w:r>
          </w:p>
        </w:tc>
      </w:tr>
      <w:tr w:rsidR="00380284" w:rsidRPr="002E666A" w14:paraId="74264D0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8B49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CODIGO_ESTADO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561A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0C24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FK (</w:t>
            </w:r>
            <w:hyperlink w:anchor="fDJXUcqGAqBwAQh9" w:history="1">
              <w:r w:rsidRPr="002E666A">
                <w:rPr>
                  <w:rFonts w:asciiTheme="minorHAnsi" w:hAnsiTheme="minorHAnsi"/>
                  <w:lang w:val="pt-BR"/>
                </w:rPr>
                <w:t>TA_ESTADO_PAIS.CODIGO_ESTADO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9D98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478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do Estado Geográfico do Brasil</w:t>
            </w:r>
          </w:p>
        </w:tc>
      </w:tr>
      <w:tr w:rsidR="00380284" w:rsidRPr="002E666A" w14:paraId="3B9F558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5B04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CODIGO_MUNICIPIO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775C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varchar2(7)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DDD6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FK (</w:t>
            </w:r>
            <w:hyperlink w:anchor="fDJXUcqGAqBwAQiB" w:history="1">
              <w:r w:rsidRPr="002E666A">
                <w:rPr>
                  <w:rFonts w:asciiTheme="minorHAnsi" w:hAnsiTheme="minorHAnsi"/>
                  <w:lang w:val="pt-BR"/>
                </w:rPr>
                <w:t>TA_MUNICIPIO_ESTADO.CODIGO_MUNICIPIO</w:t>
              </w:r>
            </w:hyperlink>
            <w:r w:rsidRPr="002E666A">
              <w:rPr>
                <w:rFonts w:asciiTheme="minorHAnsi" w:hAnsiTheme="minorHAnsi"/>
                <w:lang w:val="pt-BR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3CCA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DFAE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Código IBGE do Município</w:t>
            </w:r>
          </w:p>
        </w:tc>
      </w:tr>
      <w:tr w:rsidR="00380284" w:rsidRPr="002E666A" w14:paraId="4FD2B47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0B4D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TELEFONE_RESIDENCIAL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6A10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varchar2(20)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C6C3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0A90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0BDEB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Telefone Residencial do usuário</w:t>
            </w:r>
          </w:p>
        </w:tc>
      </w:tr>
      <w:tr w:rsidR="00380284" w:rsidRPr="002E666A" w14:paraId="6F834BA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1253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OUTRO_ENDERECO_CONTATO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EC5B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2EF0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9476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3E13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Outro Endereço para contato com o usuário</w:t>
            </w:r>
          </w:p>
        </w:tc>
      </w:tr>
      <w:tr w:rsidR="00380284" w:rsidRPr="002E666A" w14:paraId="4AEDED50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91AC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CORREIO_ELETRONICO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4520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BB04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7916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1F9E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Correio eletrônico do usuário</w:t>
            </w:r>
          </w:p>
        </w:tc>
      </w:tr>
      <w:tr w:rsidR="00380284" w:rsidRPr="002E666A" w14:paraId="4BA7D83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5E55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TELEFONE_CELULAR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BF4D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C21A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4368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C7C4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Telefone celular para contato com usuário</w:t>
            </w:r>
          </w:p>
        </w:tc>
      </w:tr>
      <w:tr w:rsidR="00380284" w:rsidRPr="002E666A" w14:paraId="6EB07579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E0FC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CODIGO_TIPO_USUARIO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FB9F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number(2)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E9B9E" w14:textId="77777777" w:rsidR="00380284" w:rsidRPr="00037256" w:rsidRDefault="00380284" w:rsidP="004D11D5">
            <w:pPr>
              <w:pStyle w:val="TableContent"/>
              <w:rPr>
                <w:rFonts w:asciiTheme="minorHAnsi" w:hAnsiTheme="minorHAnsi"/>
                <w:lang w:val="es-419"/>
              </w:rPr>
            </w:pPr>
            <w:r w:rsidRPr="00037256">
              <w:rPr>
                <w:rFonts w:asciiTheme="minorHAnsi" w:hAnsiTheme="minorHAnsi"/>
                <w:lang w:val="es-419"/>
              </w:rPr>
              <w:t>FK (</w:t>
            </w:r>
            <w:hyperlink w:anchor="dDJXUcqGAqBwAQh3" w:history="1">
              <w:r w:rsidRPr="00037256">
                <w:rPr>
                  <w:rFonts w:asciiTheme="minorHAnsi" w:hAnsiTheme="minorHAnsi"/>
                  <w:lang w:val="es-419"/>
                </w:rPr>
                <w:t>TA_TIPO_USUARIO.CODIGO_TIPO_USUARIO</w:t>
              </w:r>
            </w:hyperlink>
            <w:r w:rsidRPr="00037256">
              <w:rPr>
                <w:rFonts w:asciiTheme="minorHAnsi" w:hAnsiTheme="minorHAnsi"/>
                <w:lang w:val="es-419"/>
              </w:rPr>
              <w:t>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4BBB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2219E" w14:textId="19AEA0DC" w:rsidR="00380284" w:rsidRPr="002E666A" w:rsidRDefault="005F7283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Código de Tipo de usuário</w:t>
            </w:r>
          </w:p>
        </w:tc>
      </w:tr>
      <w:tr w:rsidR="00380284" w:rsidRPr="002E666A" w14:paraId="444C779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7A35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CRC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0ED6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varchar2(9)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FA0B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594B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67969" w14:textId="7CED27FC" w:rsidR="00380284" w:rsidRPr="002E666A" w:rsidRDefault="00532435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 xml:space="preserve">CRC do estado do Tocantins </w:t>
            </w:r>
            <w:r>
              <w:rPr>
                <w:rFonts w:asciiTheme="minorHAnsi" w:hAnsiTheme="minorHAnsi"/>
                <w:lang w:val="pt-BR"/>
              </w:rPr>
              <w:lastRenderedPageBreak/>
              <w:t>para os Contabilistas</w:t>
            </w:r>
          </w:p>
        </w:tc>
      </w:tr>
      <w:tr w:rsidR="00380284" w:rsidRPr="002E666A" w14:paraId="0726F2E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438B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SITUACAO_USUARIO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0970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FAE0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345D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BFF8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Situação do usuário, Ativo o Inativo</w:t>
            </w:r>
          </w:p>
        </w:tc>
      </w:tr>
      <w:tr w:rsidR="00380284" w:rsidRPr="002E666A" w14:paraId="77B644B7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244D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ALTERAR_SENHA_PROXIMO_ACESSO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8D02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65F3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025F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D2BC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Campo para identificar se o usuário precisa mudar senha no próximo acesso. Sim ou Não</w:t>
            </w:r>
          </w:p>
        </w:tc>
      </w:tr>
      <w:tr w:rsidR="00380284" w:rsidRPr="002E666A" w14:paraId="60AA9E3E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71A6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DATA_ULTIMA_ALTERACAO_SENHA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C362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78A5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2AFE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20BC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da última alteração de senha no sistema</w:t>
            </w:r>
          </w:p>
        </w:tc>
      </w:tr>
      <w:tr w:rsidR="00380284" w:rsidRPr="002E666A" w14:paraId="164523D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59F45" w14:textId="3123DA98" w:rsidR="00380284" w:rsidRPr="002E666A" w:rsidRDefault="00380284" w:rsidP="0053243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JUSTIFICACAO_CRIACAO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BDF5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5406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3FFF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067A5" w14:textId="7C76E779" w:rsidR="00380284" w:rsidRPr="002E666A" w:rsidRDefault="00FE4816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Justificação da criação do usuário</w:t>
            </w:r>
          </w:p>
        </w:tc>
      </w:tr>
      <w:tr w:rsidR="00380284" w:rsidRPr="002E666A" w14:paraId="28458658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DF075" w14:textId="73973CC6" w:rsidR="00380284" w:rsidRPr="002E666A" w:rsidRDefault="00532435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ESTA_BLO</w:t>
            </w:r>
            <w:r w:rsidR="00380284" w:rsidRPr="002E666A">
              <w:rPr>
                <w:rFonts w:asciiTheme="minorHAnsi" w:hAnsiTheme="minorHAnsi"/>
                <w:lang w:val="pt-BR"/>
              </w:rPr>
              <w:t>QUEADO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EBF8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65DC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997D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3753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Está usuário bloqueado pelas 5 tentativas sem sucesso. Sim ou Não</w:t>
            </w:r>
          </w:p>
        </w:tc>
      </w:tr>
      <w:tr w:rsidR="00380284" w:rsidRPr="002E666A" w14:paraId="1DA044AB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FA80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DATA_DESBLOQUEIO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CE42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9E2C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D6C4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0531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que o usuário será desbloqueado</w:t>
            </w:r>
          </w:p>
        </w:tc>
      </w:tr>
      <w:tr w:rsidR="00380284" w:rsidRPr="002E666A" w14:paraId="7C01323F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7072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A0B0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5FDAA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1087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DE54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que fez a inserção do registro</w:t>
            </w:r>
          </w:p>
        </w:tc>
      </w:tr>
      <w:tr w:rsidR="00380284" w:rsidRPr="002E666A" w14:paraId="2C83CFF2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1A54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DATA_INSERCAO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E818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B6DE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5408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No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8E7D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de criação do usuário</w:t>
            </w:r>
          </w:p>
        </w:tc>
      </w:tr>
      <w:tr w:rsidR="00380284" w:rsidRPr="002E666A" w14:paraId="181E0ED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356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USUARIO_ALTERACAO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69CF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17752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B3D5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DD196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que fez alguma alteração no registro</w:t>
            </w:r>
          </w:p>
        </w:tc>
      </w:tr>
      <w:tr w:rsidR="00380284" w:rsidRPr="002E666A" w14:paraId="3C639171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BC2B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DATA_ALTERACAO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9CF4E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2C19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9D16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2B5C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alteração do registro</w:t>
            </w:r>
          </w:p>
        </w:tc>
      </w:tr>
      <w:tr w:rsidR="00380284" w:rsidRPr="002E666A" w14:paraId="4B4E8BB3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F7E35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REGISTRO_EXCLUIDO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98F24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char(1)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55AC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76F8F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FABCD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 xml:space="preserve">Registro excluído. Sim </w:t>
            </w: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lastRenderedPageBreak/>
              <w:t>ou Não</w:t>
            </w:r>
          </w:p>
        </w:tc>
      </w:tr>
      <w:tr w:rsidR="00380284" w:rsidRPr="002E666A" w14:paraId="7A728B84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21CA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lastRenderedPageBreak/>
              <w:t>USUARIO_EXCLUSAO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22F9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varchar2(30)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7EC60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3EDC7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5A909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Usuário que fez a exclusão do registro</w:t>
            </w:r>
          </w:p>
        </w:tc>
      </w:tr>
      <w:tr w:rsidR="00380284" w:rsidRPr="002E666A" w14:paraId="5ACA37C5" w14:textId="77777777" w:rsidTr="004D11D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F519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DATA_EXCLUSAO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92961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timestamp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531D3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53F58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hAnsiTheme="minorHAnsi"/>
                <w:lang w:val="pt-BR"/>
              </w:rP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C0F0C" w14:textId="77777777" w:rsidR="00380284" w:rsidRPr="002E666A" w:rsidRDefault="00380284" w:rsidP="004D11D5">
            <w:pPr>
              <w:pStyle w:val="TableContent"/>
              <w:rPr>
                <w:rFonts w:asciiTheme="minorHAnsi" w:hAnsiTheme="minorHAnsi"/>
                <w:lang w:val="pt-BR"/>
              </w:rPr>
            </w:pPr>
            <w:r w:rsidRPr="002E666A">
              <w:rPr>
                <w:rFonts w:asciiTheme="minorHAnsi" w:eastAsia="Dialog" w:hAnsiTheme="minorHAnsi" w:cs="Dialog"/>
                <w:color w:val="000000"/>
                <w:sz w:val="22"/>
                <w:lang w:val="pt-BR"/>
              </w:rPr>
              <w:t>Data de exclusão do registro</w:t>
            </w:r>
          </w:p>
        </w:tc>
      </w:tr>
    </w:tbl>
    <w:p w14:paraId="5F62C04E" w14:textId="77777777" w:rsidR="00380284" w:rsidRPr="002E666A" w:rsidRDefault="00380284" w:rsidP="00C0214F">
      <w:pPr>
        <w:ind w:left="0"/>
        <w:rPr>
          <w:rFonts w:asciiTheme="minorHAnsi" w:hAnsiTheme="minorHAnsi"/>
        </w:rPr>
      </w:pPr>
    </w:p>
    <w:sectPr w:rsidR="00380284" w:rsidRPr="002E666A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4383B" w14:textId="77777777" w:rsidR="005A254A" w:rsidRDefault="005A254A">
      <w:r>
        <w:separator/>
      </w:r>
    </w:p>
  </w:endnote>
  <w:endnote w:type="continuationSeparator" w:id="0">
    <w:p w14:paraId="565730E6" w14:textId="77777777" w:rsidR="005A254A" w:rsidRDefault="005A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Dialog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6FB91" w14:textId="6DF0325E" w:rsidR="004D11D5" w:rsidRPr="001F108F" w:rsidRDefault="005A254A" w:rsidP="003F5576">
    <w:pPr>
      <w:pStyle w:val="Rodap"/>
      <w:rPr>
        <w:b/>
      </w:rPr>
    </w:pPr>
    <w:r>
      <w:rPr>
        <w:b/>
        <w:noProof/>
        <w:snapToGrid/>
        <w:lang w:eastAsia="pt-BR"/>
      </w:rPr>
      <w:pict w14:anchorId="6B72DB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</w:pict>
    </w:r>
    <w:r w:rsidR="004D11D5" w:rsidRPr="001F108F">
      <w:rPr>
        <w:b/>
      </w:rPr>
      <w:t>SEFAZ-TOCANTINS</w:t>
    </w:r>
    <w:r w:rsidR="004D11D5" w:rsidRPr="001F108F">
      <w:rPr>
        <w:b/>
      </w:rPr>
      <w:tab/>
    </w:r>
    <w:r w:rsidR="004D11D5" w:rsidRPr="001F108F">
      <w:rPr>
        <w:b/>
      </w:rPr>
      <w:fldChar w:fldCharType="begin"/>
    </w:r>
    <w:r w:rsidR="004D11D5" w:rsidRPr="001F108F">
      <w:rPr>
        <w:b/>
      </w:rPr>
      <w:instrText>PAGE   \* MERGEFORMAT</w:instrText>
    </w:r>
    <w:r w:rsidR="004D11D5" w:rsidRPr="001F108F">
      <w:rPr>
        <w:b/>
      </w:rPr>
      <w:fldChar w:fldCharType="separate"/>
    </w:r>
    <w:r w:rsidR="00037256">
      <w:rPr>
        <w:b/>
        <w:noProof/>
      </w:rPr>
      <w:t>23</w:t>
    </w:r>
    <w:r w:rsidR="004D11D5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CC646" w14:textId="77777777" w:rsidR="005A254A" w:rsidRDefault="005A254A">
      <w:r>
        <w:separator/>
      </w:r>
    </w:p>
  </w:footnote>
  <w:footnote w:type="continuationSeparator" w:id="0">
    <w:p w14:paraId="492A91CB" w14:textId="77777777" w:rsidR="005A254A" w:rsidRDefault="005A2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60AAC" w14:textId="77777777" w:rsidR="004D11D5" w:rsidRPr="000A2EDD" w:rsidRDefault="004D11D5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3482007F" wp14:editId="7A59D216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254A">
      <w:rPr>
        <w:noProof/>
        <w:snapToGrid/>
        <w:color w:val="4F81BD"/>
        <w:sz w:val="18"/>
        <w:szCs w:val="18"/>
        <w:lang w:eastAsia="pt-BR"/>
      </w:rPr>
      <w:pict w14:anchorId="62DDA0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6526D3"/>
    <w:multiLevelType w:val="hybridMultilevel"/>
    <w:tmpl w:val="52FE52A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3" w15:restartNumberingAfterBreak="0">
    <w:nsid w:val="50FE5CE3"/>
    <w:multiLevelType w:val="hybridMultilevel"/>
    <w:tmpl w:val="9A1806D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397B09"/>
    <w:multiLevelType w:val="hybridMultilevel"/>
    <w:tmpl w:val="9DE865D2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5" w15:restartNumberingAfterBreak="0">
    <w:nsid w:val="5EBA55F3"/>
    <w:multiLevelType w:val="hybridMultilevel"/>
    <w:tmpl w:val="4C06D1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F2CE0"/>
    <w:multiLevelType w:val="hybridMultilevel"/>
    <w:tmpl w:val="7472BEE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AD52925"/>
    <w:multiLevelType w:val="multilevel"/>
    <w:tmpl w:val="E02E03D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2"/>
  </w:num>
  <w:num w:numId="5">
    <w:abstractNumId w:val="2"/>
  </w:num>
  <w:num w:numId="6">
    <w:abstractNumId w:val="11"/>
  </w:num>
  <w:num w:numId="7">
    <w:abstractNumId w:val="17"/>
  </w:num>
  <w:num w:numId="8">
    <w:abstractNumId w:val="21"/>
  </w:num>
  <w:num w:numId="9">
    <w:abstractNumId w:val="19"/>
  </w:num>
  <w:num w:numId="10">
    <w:abstractNumId w:val="18"/>
  </w:num>
  <w:num w:numId="11">
    <w:abstractNumId w:val="3"/>
  </w:num>
  <w:num w:numId="12">
    <w:abstractNumId w:val="19"/>
  </w:num>
  <w:num w:numId="13">
    <w:abstractNumId w:val="19"/>
  </w:num>
  <w:num w:numId="14">
    <w:abstractNumId w:val="20"/>
  </w:num>
  <w:num w:numId="15">
    <w:abstractNumId w:val="19"/>
  </w:num>
  <w:num w:numId="16">
    <w:abstractNumId w:val="19"/>
  </w:num>
  <w:num w:numId="17">
    <w:abstractNumId w:val="19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5"/>
  </w:num>
  <w:num w:numId="23">
    <w:abstractNumId w:val="9"/>
  </w:num>
  <w:num w:numId="24">
    <w:abstractNumId w:val="13"/>
  </w:num>
  <w:num w:numId="25">
    <w:abstractNumId w:val="16"/>
  </w:num>
  <w:num w:numId="26">
    <w:abstractNumId w:val="15"/>
  </w:num>
  <w:num w:numId="27">
    <w:abstractNumId w:val="4"/>
  </w:num>
  <w:num w:numId="28">
    <w:abstractNumId w:val="14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0339"/>
    <w:rsid w:val="000009A5"/>
    <w:rsid w:val="000039E9"/>
    <w:rsid w:val="00013E72"/>
    <w:rsid w:val="00017DDD"/>
    <w:rsid w:val="0002034A"/>
    <w:rsid w:val="00021EFA"/>
    <w:rsid w:val="000270BD"/>
    <w:rsid w:val="00035CB2"/>
    <w:rsid w:val="00037256"/>
    <w:rsid w:val="00066AF5"/>
    <w:rsid w:val="00085B41"/>
    <w:rsid w:val="000941DB"/>
    <w:rsid w:val="000967CB"/>
    <w:rsid w:val="000A5C03"/>
    <w:rsid w:val="000B4FB6"/>
    <w:rsid w:val="000B61E4"/>
    <w:rsid w:val="000B7FE2"/>
    <w:rsid w:val="000C245F"/>
    <w:rsid w:val="000C40D7"/>
    <w:rsid w:val="000E794D"/>
    <w:rsid w:val="000F1994"/>
    <w:rsid w:val="000F3269"/>
    <w:rsid w:val="000F44B4"/>
    <w:rsid w:val="001078DB"/>
    <w:rsid w:val="00112216"/>
    <w:rsid w:val="00112A21"/>
    <w:rsid w:val="001167F1"/>
    <w:rsid w:val="001240E9"/>
    <w:rsid w:val="0012619E"/>
    <w:rsid w:val="0013090F"/>
    <w:rsid w:val="00133321"/>
    <w:rsid w:val="00141C1A"/>
    <w:rsid w:val="00154D82"/>
    <w:rsid w:val="00180116"/>
    <w:rsid w:val="00185C19"/>
    <w:rsid w:val="00191072"/>
    <w:rsid w:val="00193E67"/>
    <w:rsid w:val="0019669B"/>
    <w:rsid w:val="001973A5"/>
    <w:rsid w:val="001A2C86"/>
    <w:rsid w:val="001B6DD2"/>
    <w:rsid w:val="001C2A1D"/>
    <w:rsid w:val="001C58E0"/>
    <w:rsid w:val="001C6CF5"/>
    <w:rsid w:val="001D2ABA"/>
    <w:rsid w:val="001D6422"/>
    <w:rsid w:val="001E083E"/>
    <w:rsid w:val="001E309A"/>
    <w:rsid w:val="001E795C"/>
    <w:rsid w:val="001F108F"/>
    <w:rsid w:val="001F5AAB"/>
    <w:rsid w:val="001F7FD6"/>
    <w:rsid w:val="00204437"/>
    <w:rsid w:val="00215CBA"/>
    <w:rsid w:val="002173A8"/>
    <w:rsid w:val="002332F5"/>
    <w:rsid w:val="00234A2F"/>
    <w:rsid w:val="0023582A"/>
    <w:rsid w:val="002359C7"/>
    <w:rsid w:val="00244BB3"/>
    <w:rsid w:val="00247BB4"/>
    <w:rsid w:val="00256B37"/>
    <w:rsid w:val="002669D8"/>
    <w:rsid w:val="002700BE"/>
    <w:rsid w:val="002719CE"/>
    <w:rsid w:val="0027449C"/>
    <w:rsid w:val="0027471C"/>
    <w:rsid w:val="00280C48"/>
    <w:rsid w:val="00281E17"/>
    <w:rsid w:val="00283D68"/>
    <w:rsid w:val="0028503E"/>
    <w:rsid w:val="002A1834"/>
    <w:rsid w:val="002A5630"/>
    <w:rsid w:val="002A6A0C"/>
    <w:rsid w:val="002A6CF5"/>
    <w:rsid w:val="002B16CD"/>
    <w:rsid w:val="002B40A2"/>
    <w:rsid w:val="002B45AA"/>
    <w:rsid w:val="002C1524"/>
    <w:rsid w:val="002C3F22"/>
    <w:rsid w:val="002D68D6"/>
    <w:rsid w:val="002E666A"/>
    <w:rsid w:val="002F22D5"/>
    <w:rsid w:val="0031219B"/>
    <w:rsid w:val="00342BF1"/>
    <w:rsid w:val="00356107"/>
    <w:rsid w:val="00362E02"/>
    <w:rsid w:val="0037273C"/>
    <w:rsid w:val="00375521"/>
    <w:rsid w:val="00375A5E"/>
    <w:rsid w:val="00380284"/>
    <w:rsid w:val="00386805"/>
    <w:rsid w:val="003920CA"/>
    <w:rsid w:val="00395879"/>
    <w:rsid w:val="003A7935"/>
    <w:rsid w:val="003B1F4B"/>
    <w:rsid w:val="003C1F3D"/>
    <w:rsid w:val="003D0870"/>
    <w:rsid w:val="003D39FD"/>
    <w:rsid w:val="003E09DD"/>
    <w:rsid w:val="003E6AF9"/>
    <w:rsid w:val="003F5576"/>
    <w:rsid w:val="004034D0"/>
    <w:rsid w:val="00407CB6"/>
    <w:rsid w:val="0041232C"/>
    <w:rsid w:val="00413B6F"/>
    <w:rsid w:val="004271F2"/>
    <w:rsid w:val="00427C0D"/>
    <w:rsid w:val="00441C85"/>
    <w:rsid w:val="00445E12"/>
    <w:rsid w:val="0045775B"/>
    <w:rsid w:val="00472932"/>
    <w:rsid w:val="00475D1E"/>
    <w:rsid w:val="00475D77"/>
    <w:rsid w:val="004819BD"/>
    <w:rsid w:val="00483110"/>
    <w:rsid w:val="00491319"/>
    <w:rsid w:val="00496636"/>
    <w:rsid w:val="004A4D19"/>
    <w:rsid w:val="004B0EC5"/>
    <w:rsid w:val="004B4CB2"/>
    <w:rsid w:val="004B4CDF"/>
    <w:rsid w:val="004B7D9C"/>
    <w:rsid w:val="004C3582"/>
    <w:rsid w:val="004D11D5"/>
    <w:rsid w:val="004D1FC3"/>
    <w:rsid w:val="004D632C"/>
    <w:rsid w:val="004E1C22"/>
    <w:rsid w:val="004E5EB7"/>
    <w:rsid w:val="004F1B67"/>
    <w:rsid w:val="004F5E2B"/>
    <w:rsid w:val="00507AEF"/>
    <w:rsid w:val="00510767"/>
    <w:rsid w:val="00510CAE"/>
    <w:rsid w:val="00512623"/>
    <w:rsid w:val="00515AB2"/>
    <w:rsid w:val="00517DAA"/>
    <w:rsid w:val="0052102A"/>
    <w:rsid w:val="0052113E"/>
    <w:rsid w:val="00532435"/>
    <w:rsid w:val="005344C4"/>
    <w:rsid w:val="005376A9"/>
    <w:rsid w:val="005423EC"/>
    <w:rsid w:val="00546E7E"/>
    <w:rsid w:val="00552C26"/>
    <w:rsid w:val="0055581E"/>
    <w:rsid w:val="00560BBD"/>
    <w:rsid w:val="0056205D"/>
    <w:rsid w:val="005679A7"/>
    <w:rsid w:val="00571797"/>
    <w:rsid w:val="00571D04"/>
    <w:rsid w:val="0057275D"/>
    <w:rsid w:val="00572ECF"/>
    <w:rsid w:val="005739C1"/>
    <w:rsid w:val="005867F6"/>
    <w:rsid w:val="00596105"/>
    <w:rsid w:val="00597570"/>
    <w:rsid w:val="005A254A"/>
    <w:rsid w:val="005A5452"/>
    <w:rsid w:val="005A751D"/>
    <w:rsid w:val="005B0CD7"/>
    <w:rsid w:val="005B1974"/>
    <w:rsid w:val="005B2554"/>
    <w:rsid w:val="005B5017"/>
    <w:rsid w:val="005C6558"/>
    <w:rsid w:val="005D17E1"/>
    <w:rsid w:val="005D6C9F"/>
    <w:rsid w:val="005D73EF"/>
    <w:rsid w:val="005E4EEE"/>
    <w:rsid w:val="005F57F3"/>
    <w:rsid w:val="005F592B"/>
    <w:rsid w:val="005F7283"/>
    <w:rsid w:val="006027B2"/>
    <w:rsid w:val="00613345"/>
    <w:rsid w:val="00623B30"/>
    <w:rsid w:val="0062600D"/>
    <w:rsid w:val="0063171B"/>
    <w:rsid w:val="006459CD"/>
    <w:rsid w:val="006516CB"/>
    <w:rsid w:val="0065379E"/>
    <w:rsid w:val="00656C2D"/>
    <w:rsid w:val="00660F2B"/>
    <w:rsid w:val="006634AF"/>
    <w:rsid w:val="0067371F"/>
    <w:rsid w:val="006737B6"/>
    <w:rsid w:val="00677569"/>
    <w:rsid w:val="00683531"/>
    <w:rsid w:val="00686132"/>
    <w:rsid w:val="00692865"/>
    <w:rsid w:val="00693EDE"/>
    <w:rsid w:val="006A450F"/>
    <w:rsid w:val="006A48AD"/>
    <w:rsid w:val="006A6045"/>
    <w:rsid w:val="006A62DD"/>
    <w:rsid w:val="006B1C5D"/>
    <w:rsid w:val="006C1336"/>
    <w:rsid w:val="006C63AF"/>
    <w:rsid w:val="006D54DF"/>
    <w:rsid w:val="006E1426"/>
    <w:rsid w:val="006E528C"/>
    <w:rsid w:val="006E7877"/>
    <w:rsid w:val="006F0B24"/>
    <w:rsid w:val="00700CE4"/>
    <w:rsid w:val="00716154"/>
    <w:rsid w:val="00725CD0"/>
    <w:rsid w:val="00733580"/>
    <w:rsid w:val="00741E9E"/>
    <w:rsid w:val="00742846"/>
    <w:rsid w:val="007723A3"/>
    <w:rsid w:val="0077726F"/>
    <w:rsid w:val="0078046B"/>
    <w:rsid w:val="00792FF3"/>
    <w:rsid w:val="007A3BC2"/>
    <w:rsid w:val="007A4567"/>
    <w:rsid w:val="007A6CC9"/>
    <w:rsid w:val="007B4F3F"/>
    <w:rsid w:val="007B5E98"/>
    <w:rsid w:val="007C223C"/>
    <w:rsid w:val="007C2A1E"/>
    <w:rsid w:val="007C6A5B"/>
    <w:rsid w:val="007D24FE"/>
    <w:rsid w:val="007E615A"/>
    <w:rsid w:val="007F52BA"/>
    <w:rsid w:val="00800176"/>
    <w:rsid w:val="00811FA8"/>
    <w:rsid w:val="0081516F"/>
    <w:rsid w:val="00820E03"/>
    <w:rsid w:val="0083240E"/>
    <w:rsid w:val="008339D3"/>
    <w:rsid w:val="00837715"/>
    <w:rsid w:val="00844294"/>
    <w:rsid w:val="00844898"/>
    <w:rsid w:val="00855B5E"/>
    <w:rsid w:val="008572F6"/>
    <w:rsid w:val="00857A9A"/>
    <w:rsid w:val="00861DEE"/>
    <w:rsid w:val="008770C4"/>
    <w:rsid w:val="00883EF3"/>
    <w:rsid w:val="00884BDB"/>
    <w:rsid w:val="00885A3B"/>
    <w:rsid w:val="00886EE3"/>
    <w:rsid w:val="00892D2B"/>
    <w:rsid w:val="00895CE0"/>
    <w:rsid w:val="00896090"/>
    <w:rsid w:val="0089787A"/>
    <w:rsid w:val="008A5FDE"/>
    <w:rsid w:val="008B522C"/>
    <w:rsid w:val="008C0453"/>
    <w:rsid w:val="008C5D42"/>
    <w:rsid w:val="008D0CDC"/>
    <w:rsid w:val="008D19E2"/>
    <w:rsid w:val="008D70BF"/>
    <w:rsid w:val="008D76C5"/>
    <w:rsid w:val="008D77E8"/>
    <w:rsid w:val="008D7B7E"/>
    <w:rsid w:val="008E01AE"/>
    <w:rsid w:val="008E200C"/>
    <w:rsid w:val="008E2B71"/>
    <w:rsid w:val="008E2D79"/>
    <w:rsid w:val="008E7B4D"/>
    <w:rsid w:val="008F2B3C"/>
    <w:rsid w:val="00906997"/>
    <w:rsid w:val="00911258"/>
    <w:rsid w:val="00921B6F"/>
    <w:rsid w:val="00922BC0"/>
    <w:rsid w:val="00922E6B"/>
    <w:rsid w:val="00923E36"/>
    <w:rsid w:val="009345F9"/>
    <w:rsid w:val="009405E2"/>
    <w:rsid w:val="00941168"/>
    <w:rsid w:val="009426A9"/>
    <w:rsid w:val="00946590"/>
    <w:rsid w:val="00947BCB"/>
    <w:rsid w:val="00960121"/>
    <w:rsid w:val="009670AE"/>
    <w:rsid w:val="00974D33"/>
    <w:rsid w:val="00982A1C"/>
    <w:rsid w:val="009872C0"/>
    <w:rsid w:val="009A7B75"/>
    <w:rsid w:val="009B139A"/>
    <w:rsid w:val="009C145E"/>
    <w:rsid w:val="009C1870"/>
    <w:rsid w:val="009D0709"/>
    <w:rsid w:val="009D118F"/>
    <w:rsid w:val="009D2DBE"/>
    <w:rsid w:val="009D43CD"/>
    <w:rsid w:val="009E0DCD"/>
    <w:rsid w:val="009E49DE"/>
    <w:rsid w:val="009F7B84"/>
    <w:rsid w:val="00A00847"/>
    <w:rsid w:val="00A01BF5"/>
    <w:rsid w:val="00A10A7B"/>
    <w:rsid w:val="00A171D0"/>
    <w:rsid w:val="00A17FD0"/>
    <w:rsid w:val="00A214BD"/>
    <w:rsid w:val="00A320B8"/>
    <w:rsid w:val="00A33547"/>
    <w:rsid w:val="00A34078"/>
    <w:rsid w:val="00A4038B"/>
    <w:rsid w:val="00A54389"/>
    <w:rsid w:val="00A575CF"/>
    <w:rsid w:val="00A65899"/>
    <w:rsid w:val="00A73175"/>
    <w:rsid w:val="00A73C4C"/>
    <w:rsid w:val="00AA0B82"/>
    <w:rsid w:val="00AA69FA"/>
    <w:rsid w:val="00AB4A9A"/>
    <w:rsid w:val="00AC1299"/>
    <w:rsid w:val="00AC18A2"/>
    <w:rsid w:val="00AD46A9"/>
    <w:rsid w:val="00AD7479"/>
    <w:rsid w:val="00AE050A"/>
    <w:rsid w:val="00AF1CDA"/>
    <w:rsid w:val="00AF3C08"/>
    <w:rsid w:val="00AF4B8C"/>
    <w:rsid w:val="00B111AF"/>
    <w:rsid w:val="00B1318C"/>
    <w:rsid w:val="00B21558"/>
    <w:rsid w:val="00B267B3"/>
    <w:rsid w:val="00B34F8D"/>
    <w:rsid w:val="00B36312"/>
    <w:rsid w:val="00B55BF2"/>
    <w:rsid w:val="00B57B44"/>
    <w:rsid w:val="00B63B78"/>
    <w:rsid w:val="00B8331A"/>
    <w:rsid w:val="00B84850"/>
    <w:rsid w:val="00B94A1D"/>
    <w:rsid w:val="00BB2492"/>
    <w:rsid w:val="00BB5E3C"/>
    <w:rsid w:val="00BC28F7"/>
    <w:rsid w:val="00BC465A"/>
    <w:rsid w:val="00BC69BE"/>
    <w:rsid w:val="00BD4D3C"/>
    <w:rsid w:val="00BE1A74"/>
    <w:rsid w:val="00BE7146"/>
    <w:rsid w:val="00BF1F5B"/>
    <w:rsid w:val="00BF5AE6"/>
    <w:rsid w:val="00C0214F"/>
    <w:rsid w:val="00C063DC"/>
    <w:rsid w:val="00C11738"/>
    <w:rsid w:val="00C15C09"/>
    <w:rsid w:val="00C17C42"/>
    <w:rsid w:val="00C206FE"/>
    <w:rsid w:val="00C2102D"/>
    <w:rsid w:val="00C23F2C"/>
    <w:rsid w:val="00C25C16"/>
    <w:rsid w:val="00C27A2C"/>
    <w:rsid w:val="00C32FEC"/>
    <w:rsid w:val="00C333D8"/>
    <w:rsid w:val="00C35989"/>
    <w:rsid w:val="00C4141B"/>
    <w:rsid w:val="00C41C54"/>
    <w:rsid w:val="00C50898"/>
    <w:rsid w:val="00C62C0D"/>
    <w:rsid w:val="00C654C4"/>
    <w:rsid w:val="00C72156"/>
    <w:rsid w:val="00C758BE"/>
    <w:rsid w:val="00C80D41"/>
    <w:rsid w:val="00C8441C"/>
    <w:rsid w:val="00C8514D"/>
    <w:rsid w:val="00C9429E"/>
    <w:rsid w:val="00C94633"/>
    <w:rsid w:val="00C953F9"/>
    <w:rsid w:val="00C97267"/>
    <w:rsid w:val="00CB0CE3"/>
    <w:rsid w:val="00CB5045"/>
    <w:rsid w:val="00CB66AC"/>
    <w:rsid w:val="00CD4D50"/>
    <w:rsid w:val="00CE5120"/>
    <w:rsid w:val="00CE5807"/>
    <w:rsid w:val="00CF3BD1"/>
    <w:rsid w:val="00D01EE0"/>
    <w:rsid w:val="00D05EB3"/>
    <w:rsid w:val="00D15755"/>
    <w:rsid w:val="00D15B3C"/>
    <w:rsid w:val="00D15F2A"/>
    <w:rsid w:val="00D21244"/>
    <w:rsid w:val="00D277FB"/>
    <w:rsid w:val="00D31D0F"/>
    <w:rsid w:val="00D41643"/>
    <w:rsid w:val="00D44D3F"/>
    <w:rsid w:val="00D465F4"/>
    <w:rsid w:val="00D47563"/>
    <w:rsid w:val="00D51E50"/>
    <w:rsid w:val="00D60288"/>
    <w:rsid w:val="00D979BE"/>
    <w:rsid w:val="00DA061B"/>
    <w:rsid w:val="00DA2F7C"/>
    <w:rsid w:val="00DA3D97"/>
    <w:rsid w:val="00DA54D9"/>
    <w:rsid w:val="00DB3FDF"/>
    <w:rsid w:val="00DB64F3"/>
    <w:rsid w:val="00DB757C"/>
    <w:rsid w:val="00DC0F10"/>
    <w:rsid w:val="00DE4C5F"/>
    <w:rsid w:val="00E003B1"/>
    <w:rsid w:val="00E0269B"/>
    <w:rsid w:val="00E135A4"/>
    <w:rsid w:val="00E15ABA"/>
    <w:rsid w:val="00E15ADF"/>
    <w:rsid w:val="00E16351"/>
    <w:rsid w:val="00E23D00"/>
    <w:rsid w:val="00E26478"/>
    <w:rsid w:val="00E32D9B"/>
    <w:rsid w:val="00E470B5"/>
    <w:rsid w:val="00E53271"/>
    <w:rsid w:val="00E5470F"/>
    <w:rsid w:val="00E63031"/>
    <w:rsid w:val="00E67E92"/>
    <w:rsid w:val="00E764BE"/>
    <w:rsid w:val="00E81A27"/>
    <w:rsid w:val="00E90614"/>
    <w:rsid w:val="00E95109"/>
    <w:rsid w:val="00EA4132"/>
    <w:rsid w:val="00EB43E7"/>
    <w:rsid w:val="00EB4603"/>
    <w:rsid w:val="00EB6CA8"/>
    <w:rsid w:val="00EC7AB4"/>
    <w:rsid w:val="00F125C7"/>
    <w:rsid w:val="00F17A77"/>
    <w:rsid w:val="00F235E8"/>
    <w:rsid w:val="00F24CFA"/>
    <w:rsid w:val="00F27EE4"/>
    <w:rsid w:val="00F319DD"/>
    <w:rsid w:val="00F34695"/>
    <w:rsid w:val="00F563CA"/>
    <w:rsid w:val="00F604D9"/>
    <w:rsid w:val="00F647C1"/>
    <w:rsid w:val="00F73DFB"/>
    <w:rsid w:val="00F80F4B"/>
    <w:rsid w:val="00F83827"/>
    <w:rsid w:val="00F84C84"/>
    <w:rsid w:val="00F8614C"/>
    <w:rsid w:val="00F910E9"/>
    <w:rsid w:val="00F963F3"/>
    <w:rsid w:val="00FA1366"/>
    <w:rsid w:val="00FA4034"/>
    <w:rsid w:val="00FA4A29"/>
    <w:rsid w:val="00FA5D7C"/>
    <w:rsid w:val="00FB1BAB"/>
    <w:rsid w:val="00FB4266"/>
    <w:rsid w:val="00FC05C7"/>
    <w:rsid w:val="00FC1C4A"/>
    <w:rsid w:val="00FC1E12"/>
    <w:rsid w:val="00FD0B5F"/>
    <w:rsid w:val="00FD37D2"/>
    <w:rsid w:val="00FE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575CF70"/>
  <w15:docId w15:val="{F24F09BC-E50D-4A94-B014-BB1A9AEB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E23D00"/>
    <w:pPr>
      <w:keepNext/>
      <w:widowControl/>
      <w:numPr>
        <w:numId w:val="9"/>
      </w:numPr>
      <w:autoSpaceDE/>
      <w:autoSpaceDN/>
      <w:spacing w:before="240" w:after="160"/>
      <w:jc w:val="both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C15C09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uiPriority w:val="3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eastAsia="ja-JP"/>
    </w:rPr>
  </w:style>
  <w:style w:type="character" w:customStyle="1" w:styleId="Ttulo1Char">
    <w:name w:val="Título 1 Char"/>
    <w:basedOn w:val="Fontepargpadro"/>
    <w:link w:val="Ttulo1"/>
    <w:rsid w:val="00E23D00"/>
    <w:rPr>
      <w:rFonts w:ascii="Calibri" w:hAnsi="Calibri"/>
      <w:b/>
      <w:bCs/>
      <w:snapToGrid w:val="0"/>
      <w:color w:val="17365D"/>
      <w:sz w:val="28"/>
      <w:lang w:eastAsia="en-US"/>
    </w:rPr>
  </w:style>
  <w:style w:type="paragraph" w:customStyle="1" w:styleId="GERERequisito">
    <w:name w:val="GERE_Requisito"/>
    <w:basedOn w:val="Normal"/>
    <w:next w:val="Normal"/>
    <w:rsid w:val="00510CAE"/>
    <w:pPr>
      <w:widowControl/>
      <w:pBdr>
        <w:top w:val="single" w:sz="4" w:space="1" w:color="auto"/>
        <w:bottom w:val="single" w:sz="4" w:space="1" w:color="auto"/>
      </w:pBdr>
      <w:autoSpaceDE/>
      <w:autoSpaceDN/>
      <w:spacing w:before="120"/>
      <w:ind w:left="0"/>
      <w:jc w:val="center"/>
    </w:pPr>
    <w:rPr>
      <w:rFonts w:ascii="Verdana" w:hAnsi="Verdana"/>
      <w:b/>
      <w:snapToGrid/>
      <w:sz w:val="20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E01AE"/>
  </w:style>
  <w:style w:type="paragraph" w:customStyle="1" w:styleId="GERETitulo">
    <w:name w:val="GERE_Titulo"/>
    <w:basedOn w:val="Normal"/>
    <w:rsid w:val="00C50898"/>
    <w:pPr>
      <w:widowControl/>
      <w:autoSpaceDE/>
      <w:autoSpaceDN/>
      <w:spacing w:after="0"/>
      <w:ind w:left="0"/>
      <w:jc w:val="center"/>
    </w:pPr>
    <w:rPr>
      <w:rFonts w:ascii="Arial" w:hAnsi="Arial" w:cs="Arial"/>
      <w:b/>
      <w:bCs/>
      <w:snapToGrid/>
      <w:sz w:val="32"/>
      <w:szCs w:val="24"/>
      <w:lang w:eastAsia="pt-BR"/>
    </w:rPr>
  </w:style>
  <w:style w:type="paragraph" w:styleId="Legenda">
    <w:name w:val="caption"/>
    <w:basedOn w:val="Normal"/>
    <w:next w:val="Normal"/>
    <w:qFormat/>
    <w:rsid w:val="00C50898"/>
    <w:pPr>
      <w:widowControl/>
      <w:autoSpaceDE/>
      <w:autoSpaceDN/>
      <w:spacing w:before="120"/>
      <w:ind w:left="0"/>
      <w:jc w:val="both"/>
    </w:pPr>
    <w:rPr>
      <w:rFonts w:ascii="Times New (W1)" w:hAnsi="Times New (W1)"/>
      <w:b/>
      <w:bCs/>
      <w:snapToGrid/>
      <w:sz w:val="20"/>
      <w:lang w:eastAsia="pt-BR"/>
    </w:rPr>
  </w:style>
  <w:style w:type="paragraph" w:customStyle="1" w:styleId="EstiloGERETituloVerdana13pt">
    <w:name w:val="Estilo GERE_Titulo + Verdana 13 pt"/>
    <w:basedOn w:val="GERETitulo"/>
    <w:rsid w:val="00C50898"/>
    <w:rPr>
      <w:rFonts w:ascii="Verdana" w:hAnsi="Verdana"/>
      <w:sz w:val="26"/>
    </w:rPr>
  </w:style>
  <w:style w:type="paragraph" w:customStyle="1" w:styleId="EstiloGERECabecalhoTabelaVerdana9pt">
    <w:name w:val="Estilo GERE_Cabecalho_Tabela + Verdana 9 pt"/>
    <w:basedOn w:val="Normal"/>
    <w:rsid w:val="00C50898"/>
    <w:pPr>
      <w:widowControl/>
      <w:autoSpaceDE/>
      <w:autoSpaceDN/>
      <w:spacing w:after="0"/>
      <w:ind w:left="0"/>
      <w:jc w:val="both"/>
    </w:pPr>
    <w:rPr>
      <w:rFonts w:ascii="Verdana" w:hAnsi="Verdana" w:cs="Arial"/>
      <w:b/>
      <w:bCs/>
      <w:snapToGrid/>
      <w:sz w:val="18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C8441C"/>
    <w:pPr>
      <w:widowControl/>
      <w:autoSpaceDE/>
      <w:autoSpaceDN/>
      <w:spacing w:before="100" w:beforeAutospacing="1" w:after="100" w:afterAutospacing="1"/>
      <w:ind w:left="0"/>
    </w:pPr>
    <w:rPr>
      <w:rFonts w:ascii="Times" w:hAnsi="Times"/>
      <w:snapToGrid/>
      <w:sz w:val="20"/>
    </w:rPr>
  </w:style>
  <w:style w:type="paragraph" w:customStyle="1" w:styleId="TableHeader">
    <w:name w:val="TableHeader"/>
    <w:basedOn w:val="Normal"/>
    <w:rsid w:val="00E32D9B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E32D9B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  <w:style w:type="paragraph" w:customStyle="1" w:styleId="DocumentTitle">
    <w:name w:val="Document Title"/>
    <w:basedOn w:val="Normal"/>
    <w:rsid w:val="00380284"/>
    <w:pPr>
      <w:widowControl/>
      <w:autoSpaceDE/>
      <w:autoSpaceDN/>
      <w:spacing w:after="0"/>
      <w:ind w:left="0"/>
      <w:jc w:val="center"/>
    </w:pPr>
    <w:rPr>
      <w:rFonts w:ascii="Arial" w:hAnsi="Arial"/>
      <w:b/>
      <w:snapToGrid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380284"/>
    <w:pPr>
      <w:widowControl/>
      <w:autoSpaceDE/>
      <w:autoSpaceDN/>
      <w:spacing w:after="0"/>
      <w:ind w:left="0"/>
      <w:jc w:val="center"/>
    </w:pPr>
    <w:rPr>
      <w:rFonts w:ascii="Arial" w:hAnsi="Arial"/>
      <w:b/>
      <w:snapToGrid/>
      <w:sz w:val="28"/>
      <w:lang w:val="en-GB" w:eastAsia="en-GB"/>
    </w:rPr>
  </w:style>
  <w:style w:type="paragraph" w:customStyle="1" w:styleId="Diagram">
    <w:name w:val="Diagram"/>
    <w:basedOn w:val="Normal"/>
    <w:rsid w:val="00380284"/>
    <w:pPr>
      <w:widowControl/>
      <w:autoSpaceDE/>
      <w:autoSpaceDN/>
      <w:spacing w:after="0"/>
      <w:ind w:left="0"/>
    </w:pPr>
    <w:rPr>
      <w:rFonts w:ascii="Arial" w:hAnsi="Arial"/>
      <w:snapToGrid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380284"/>
    <w:rPr>
      <w:b/>
      <w:sz w:val="48"/>
    </w:rPr>
  </w:style>
  <w:style w:type="paragraph" w:customStyle="1" w:styleId="PageTitle">
    <w:name w:val="Page Title"/>
    <w:basedOn w:val="Normal"/>
    <w:rsid w:val="00380284"/>
    <w:pPr>
      <w:widowControl/>
      <w:autoSpaceDE/>
      <w:autoSpaceDN/>
      <w:spacing w:before="240" w:after="0"/>
      <w:ind w:left="0"/>
      <w:jc w:val="center"/>
    </w:pPr>
    <w:rPr>
      <w:rFonts w:ascii="Arial" w:hAnsi="Arial"/>
      <w:snapToGrid/>
      <w:sz w:val="40"/>
      <w:lang w:val="en-GB" w:eastAsia="en-GB"/>
    </w:rPr>
  </w:style>
  <w:style w:type="paragraph" w:customStyle="1" w:styleId="HLine">
    <w:name w:val="H Line"/>
    <w:basedOn w:val="DocumentTitle"/>
    <w:rsid w:val="00380284"/>
    <w:pPr>
      <w:pBdr>
        <w:bottom w:val="single" w:sz="18" w:space="1" w:color="1569BC"/>
      </w:pBdr>
    </w:pPr>
    <w:rPr>
      <w:bCs/>
      <w:szCs w:val="20"/>
    </w:rPr>
  </w:style>
  <w:style w:type="paragraph" w:customStyle="1" w:styleId="DiagramType">
    <w:name w:val="DiagramType"/>
    <w:basedOn w:val="Normal"/>
    <w:rsid w:val="00380284"/>
    <w:pPr>
      <w:widowControl/>
      <w:autoSpaceDE/>
      <w:autoSpaceDN/>
      <w:spacing w:after="0"/>
      <w:ind w:left="0"/>
    </w:pPr>
    <w:rPr>
      <w:rFonts w:ascii="Arial" w:hAnsi="Arial"/>
      <w:b/>
      <w:snapToGrid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380284"/>
    <w:rPr>
      <w:sz w:val="32"/>
    </w:rPr>
  </w:style>
  <w:style w:type="character" w:customStyle="1" w:styleId="Ttulo5Char">
    <w:name w:val="Título 5 Char"/>
    <w:basedOn w:val="Fontepargpadro"/>
    <w:link w:val="Ttulo5"/>
    <w:rsid w:val="00380284"/>
    <w:rPr>
      <w:rFonts w:ascii="Calibri" w:hAnsi="Calibri"/>
      <w:snapToGrid w:val="0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rsid w:val="00380284"/>
    <w:rPr>
      <w:rFonts w:ascii="Calibri" w:hAnsi="Calibri"/>
      <w:i/>
      <w:iCs/>
      <w:snapToGrid w:val="0"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sid w:val="00380284"/>
    <w:rPr>
      <w:rFonts w:ascii="Calibri" w:hAnsi="Calibri"/>
      <w:snapToGrid w:val="0"/>
      <w:sz w:val="24"/>
      <w:lang w:eastAsia="en-US"/>
    </w:rPr>
  </w:style>
  <w:style w:type="character" w:customStyle="1" w:styleId="Ttulo8Char">
    <w:name w:val="Título 8 Char"/>
    <w:basedOn w:val="Fontepargpadro"/>
    <w:link w:val="Ttulo8"/>
    <w:rsid w:val="00380284"/>
    <w:rPr>
      <w:rFonts w:ascii="Calibri" w:hAnsi="Calibri"/>
      <w:i/>
      <w:iCs/>
      <w:snapToGrid w:val="0"/>
      <w:sz w:val="24"/>
      <w:lang w:eastAsia="en-US"/>
    </w:rPr>
  </w:style>
  <w:style w:type="character" w:customStyle="1" w:styleId="Ttulo9Char">
    <w:name w:val="Título 9 Char"/>
    <w:basedOn w:val="Fontepargpadro"/>
    <w:link w:val="Ttulo9"/>
    <w:rsid w:val="00380284"/>
    <w:rPr>
      <w:rFonts w:ascii="Calibri" w:hAnsi="Calibri"/>
      <w:b/>
      <w:bCs/>
      <w:i/>
      <w:iCs/>
      <w:snapToGrid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9479A-CE94-47C6-B6DF-9DB52CA9C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357</TotalTime>
  <Pages>1</Pages>
  <Words>3231</Words>
  <Characters>17451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20641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Juan León Solis</dc:creator>
  <cp:lastModifiedBy>João Paulo Marquez</cp:lastModifiedBy>
  <cp:revision>153</cp:revision>
  <cp:lastPrinted>2001-03-15T17:26:00Z</cp:lastPrinted>
  <dcterms:created xsi:type="dcterms:W3CDTF">2015-08-30T02:29:00Z</dcterms:created>
  <dcterms:modified xsi:type="dcterms:W3CDTF">2016-04-12T19:03:00Z</dcterms:modified>
</cp:coreProperties>
</file>