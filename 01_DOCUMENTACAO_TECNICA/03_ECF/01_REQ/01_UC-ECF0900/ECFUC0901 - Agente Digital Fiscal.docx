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D7BE9D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  <w:bookmarkStart w:id="0" w:name="_GoBack"/>
    </w:p>
    <w:p w14:paraId="0EB869A6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3B9CC43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9DE00B5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5724DB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14:paraId="74CDD579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rPr>
          <w:snapToGrid/>
          <w:color w:val="1F497D"/>
          <w:sz w:val="28"/>
          <w:szCs w:val="28"/>
          <w:lang w:val="pt-BR" w:eastAsia="ja-JP"/>
        </w:rPr>
      </w:pPr>
      <w:r w:rsidRPr="005724DB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  <w:r w:rsidRPr="005724DB">
        <w:rPr>
          <w:snapToGrid/>
          <w:color w:val="1F497D"/>
          <w:sz w:val="28"/>
          <w:szCs w:val="28"/>
          <w:lang w:val="pt-BR" w:eastAsia="ja-JP"/>
        </w:rPr>
        <w:br/>
      </w:r>
    </w:p>
    <w:p w14:paraId="17838C3A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CA75DEB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BCAD9D6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013BBF0" w14:textId="77777777" w:rsidR="001F108F" w:rsidRPr="005724DB" w:rsidRDefault="001F108F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5724DB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Especificação de Caso de Uso</w:t>
      </w:r>
    </w:p>
    <w:p w14:paraId="301DADD2" w14:textId="77777777" w:rsidR="001F108F" w:rsidRPr="005724DB" w:rsidRDefault="001F108F" w:rsidP="001F108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</w:p>
    <w:p w14:paraId="7DA21DA3" w14:textId="77777777" w:rsidR="00D44D3F" w:rsidRPr="005724DB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5724D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845273">
        <w:rPr>
          <w:b/>
          <w:iCs/>
          <w:snapToGrid/>
          <w:spacing w:val="15"/>
          <w:sz w:val="28"/>
          <w:szCs w:val="28"/>
          <w:lang w:val="pt-BR" w:eastAsia="ja-JP"/>
        </w:rPr>
        <w:t>Equipamentos ECF</w:t>
      </w:r>
    </w:p>
    <w:p w14:paraId="4F57F9F0" w14:textId="77777777" w:rsidR="00017DDD" w:rsidRDefault="00017DDD" w:rsidP="00567D97">
      <w:pPr>
        <w:widowControl/>
        <w:numPr>
          <w:ilvl w:val="1"/>
          <w:numId w:val="0"/>
        </w:numPr>
        <w:tabs>
          <w:tab w:val="center" w:pos="4740"/>
        </w:tabs>
        <w:autoSpaceDE/>
        <w:autoSpaceDN/>
        <w:spacing w:before="240" w:after="240"/>
        <w:ind w:firstLine="454"/>
        <w:rPr>
          <w:b/>
          <w:iCs/>
          <w:snapToGrid/>
          <w:spacing w:val="15"/>
          <w:sz w:val="28"/>
          <w:szCs w:val="28"/>
          <w:lang w:val="pt-BR" w:eastAsia="ja-JP"/>
        </w:rPr>
      </w:pPr>
      <w:r w:rsidRPr="005724D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845273">
        <w:rPr>
          <w:b/>
          <w:iCs/>
          <w:snapToGrid/>
          <w:spacing w:val="15"/>
          <w:sz w:val="28"/>
          <w:szCs w:val="28"/>
          <w:lang w:val="pt-BR" w:eastAsia="ja-JP"/>
        </w:rPr>
        <w:t>ECF</w:t>
      </w:r>
      <w:r w:rsidR="00567D97">
        <w:rPr>
          <w:b/>
          <w:iCs/>
          <w:snapToGrid/>
          <w:spacing w:val="15"/>
          <w:sz w:val="28"/>
          <w:szCs w:val="28"/>
          <w:lang w:val="pt-BR" w:eastAsia="ja-JP"/>
        </w:rPr>
        <w:tab/>
      </w:r>
    </w:p>
    <w:p w14:paraId="7D1C529C" w14:textId="77777777" w:rsidR="00567D97" w:rsidRPr="00567D97" w:rsidRDefault="00567D97" w:rsidP="00CE5A16">
      <w:pPr>
        <w:numPr>
          <w:ilvl w:val="1"/>
          <w:numId w:val="0"/>
        </w:numPr>
        <w:spacing w:before="240" w:after="240"/>
        <w:ind w:firstLine="454"/>
        <w:jc w:val="center"/>
        <w:rPr>
          <w:b/>
          <w:iCs/>
          <w:color w:val="4F81BD"/>
          <w:spacing w:val="15"/>
          <w:sz w:val="28"/>
          <w:szCs w:val="28"/>
          <w:lang w:val="pt-BR" w:eastAsia="ja-JP"/>
        </w:rPr>
      </w:pPr>
      <w:r w:rsidRPr="00567D97">
        <w:rPr>
          <w:b/>
          <w:iCs/>
          <w:color w:val="4F81BD"/>
          <w:spacing w:val="15"/>
          <w:sz w:val="28"/>
          <w:szCs w:val="28"/>
          <w:lang w:val="pt-BR" w:eastAsia="ja-JP"/>
        </w:rPr>
        <w:t xml:space="preserve">COMPONENTE: </w:t>
      </w:r>
      <w:r w:rsidRPr="00567D97">
        <w:rPr>
          <w:b/>
          <w:iCs/>
          <w:spacing w:val="15"/>
          <w:sz w:val="28"/>
          <w:szCs w:val="28"/>
          <w:lang w:val="pt-BR" w:eastAsia="ja-JP"/>
        </w:rPr>
        <w:t>ECFUC0900 – Processamento dos movimentos do equipamento ECF</w:t>
      </w:r>
    </w:p>
    <w:p w14:paraId="429A367D" w14:textId="77777777" w:rsidR="001F108F" w:rsidRPr="005724DB" w:rsidRDefault="001F108F" w:rsidP="00244BB3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b/>
          <w:bCs/>
          <w:iCs/>
          <w:snapToGrid/>
          <w:szCs w:val="24"/>
          <w:lang w:val="pt-BR" w:eastAsia="ja-JP"/>
        </w:rPr>
      </w:pPr>
      <w:r w:rsidRPr="005724D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CASO DE USO</w:t>
      </w:r>
      <w:r w:rsidR="00017DDD" w:rsidRPr="005724D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:</w:t>
      </w:r>
      <w:r w:rsidR="00244BB3" w:rsidRPr="005724D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 </w:t>
      </w:r>
      <w:r w:rsidR="00845273">
        <w:rPr>
          <w:rFonts w:eastAsia="ヒラギノ角ゴ Pro W3"/>
          <w:b/>
          <w:bCs/>
          <w:iCs/>
          <w:snapToGrid/>
          <w:szCs w:val="24"/>
          <w:lang w:val="pt-BR" w:eastAsia="ja-JP"/>
        </w:rPr>
        <w:t>ECFUC</w:t>
      </w:r>
      <w:r w:rsidR="00594D99">
        <w:rPr>
          <w:rFonts w:eastAsia="ヒラギノ角ゴ Pro W3"/>
          <w:b/>
          <w:bCs/>
          <w:iCs/>
          <w:snapToGrid/>
          <w:szCs w:val="24"/>
          <w:lang w:val="pt-BR" w:eastAsia="ja-JP"/>
        </w:rPr>
        <w:t>0901 – Agente Digital</w:t>
      </w:r>
      <w:r w:rsidR="00CE5A16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Fiscal</w:t>
      </w:r>
    </w:p>
    <w:p w14:paraId="31293127" w14:textId="77777777" w:rsidR="00017DDD" w:rsidRPr="005724DB" w:rsidRDefault="00017DDD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144F738C" w14:textId="77777777" w:rsidR="00244BB3" w:rsidRPr="005724DB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4710752F" w14:textId="77777777" w:rsidR="00244BB3" w:rsidRPr="005724DB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5D6C762C" w14:textId="77777777" w:rsidR="00017DDD" w:rsidRPr="005724DB" w:rsidRDefault="00017DDD" w:rsidP="001F108F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24FE579E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C7415E0" w14:textId="77777777" w:rsidR="00017DDD" w:rsidRPr="005724DB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C78052C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36B37CF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348DD57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D5FFD9E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69153EC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04D2DB9" w14:textId="2451A69E" w:rsidR="001F108F" w:rsidRPr="005724DB" w:rsidRDefault="00976D18" w:rsidP="00567D97">
      <w:pPr>
        <w:widowControl/>
        <w:autoSpaceDE/>
        <w:autoSpaceDN/>
        <w:spacing w:before="120" w:after="60"/>
        <w:ind w:left="454"/>
        <w:jc w:val="center"/>
        <w:rPr>
          <w:snapToGrid/>
          <w:sz w:val="22"/>
          <w:szCs w:val="22"/>
          <w:u w:val="single"/>
          <w:lang w:val="pt-BR" w:eastAsia="ja-JP"/>
        </w:rPr>
      </w:pPr>
      <w:r>
        <w:rPr>
          <w:lang w:val="pt-BR"/>
        </w:rPr>
        <w:t>1</w:t>
      </w:r>
      <w:r w:rsidR="006535F1">
        <w:rPr>
          <w:lang w:val="pt-BR"/>
        </w:rPr>
        <w:t>7</w:t>
      </w:r>
      <w:r w:rsidR="00BA599D">
        <w:rPr>
          <w:lang w:val="pt-BR"/>
        </w:rPr>
        <w:t>/09</w:t>
      </w:r>
      <w:r w:rsidR="00E9493A">
        <w:rPr>
          <w:lang w:val="pt-BR"/>
        </w:rPr>
        <w:t>/2016</w:t>
      </w:r>
    </w:p>
    <w:p w14:paraId="7BDFD364" w14:textId="77777777" w:rsidR="0057275D" w:rsidRPr="005724DB" w:rsidRDefault="001F108F" w:rsidP="001F108F">
      <w:pPr>
        <w:widowControl/>
        <w:autoSpaceDE/>
        <w:autoSpaceDN/>
        <w:jc w:val="both"/>
        <w:rPr>
          <w:lang w:val="pt-BR"/>
        </w:rPr>
      </w:pPr>
      <w:r w:rsidRPr="005724DB">
        <w:rPr>
          <w:snapToGrid/>
          <w:sz w:val="22"/>
          <w:szCs w:val="22"/>
          <w:lang w:val="pt-BR" w:eastAsia="ja-JP"/>
        </w:rPr>
        <w:br w:type="page"/>
      </w:r>
    </w:p>
    <w:p w14:paraId="54BDA494" w14:textId="77777777" w:rsidR="0063171B" w:rsidRPr="005724DB" w:rsidRDefault="0063171B">
      <w:pPr>
        <w:pStyle w:val="Ttulo"/>
        <w:rPr>
          <w:lang w:val="pt-BR"/>
        </w:rPr>
      </w:pPr>
      <w:r w:rsidRPr="005724DB">
        <w:rPr>
          <w:lang w:val="pt-BR"/>
        </w:rPr>
        <w:lastRenderedPageBreak/>
        <w:t>Histórico d</w:t>
      </w:r>
      <w:r w:rsidR="001F108F" w:rsidRPr="005724DB">
        <w:rPr>
          <w:lang w:val="pt-BR"/>
        </w:rPr>
        <w:t>e</w:t>
      </w:r>
      <w:r w:rsidRPr="005724DB">
        <w:rPr>
          <w:lang w:val="pt-BR"/>
        </w:rPr>
        <w:t xml:space="preserve"> </w:t>
      </w:r>
      <w:r w:rsidR="0041232C" w:rsidRPr="005724DB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5724DB" w14:paraId="710AA018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5FA859" w14:textId="77777777" w:rsidR="001F108F" w:rsidRPr="005724DB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5724DB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CA0500" w14:textId="77777777" w:rsidR="001F108F" w:rsidRPr="005724DB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5724DB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2E79FC" w14:textId="77777777" w:rsidR="001F108F" w:rsidRPr="005724DB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5724DB">
              <w:rPr>
                <w:b/>
                <w:lang w:val="pt-BR"/>
              </w:rPr>
              <w:t>Autor</w:t>
            </w:r>
          </w:p>
        </w:tc>
      </w:tr>
      <w:tr w:rsidR="0045775B" w:rsidRPr="005724DB" w14:paraId="2294A559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ACBA1F" w14:textId="77777777" w:rsidR="001F108F" w:rsidRPr="005724DB" w:rsidRDefault="00567D97" w:rsidP="0045775B">
            <w:pPr>
              <w:pStyle w:val="Recuonormal"/>
              <w:rPr>
                <w:color w:val="000000"/>
                <w:lang w:val="pt-BR"/>
              </w:rPr>
            </w:pPr>
            <w:r w:rsidRPr="00567D97">
              <w:rPr>
                <w:color w:val="000000"/>
                <w:lang w:val="pt-BR"/>
              </w:rPr>
              <w:t>19/01/2016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6D0569" w14:textId="77777777" w:rsidR="001F108F" w:rsidRPr="005724DB" w:rsidRDefault="00567D97" w:rsidP="0045775B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Especificação Inicial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75784B" w14:textId="77777777" w:rsidR="001F108F" w:rsidRPr="005724DB" w:rsidRDefault="00567D97" w:rsidP="0045775B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Chaim R.</w:t>
            </w:r>
          </w:p>
        </w:tc>
      </w:tr>
      <w:tr w:rsidR="001F108F" w:rsidRPr="00567D97" w14:paraId="4E3BBBB0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8017A" w14:textId="77777777" w:rsidR="001F108F" w:rsidRPr="005724DB" w:rsidRDefault="00567D97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05/07/2016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7D7D5C" w14:textId="77777777" w:rsidR="001F108F" w:rsidRPr="005724DB" w:rsidRDefault="00567D97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Ajustes para casos de testes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3F1CAB" w14:textId="77777777" w:rsidR="001F108F" w:rsidRPr="005724DB" w:rsidRDefault="00567D97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Chaim R.</w:t>
            </w:r>
          </w:p>
        </w:tc>
      </w:tr>
      <w:tr w:rsidR="001F108F" w:rsidRPr="00762485" w14:paraId="4AC0BF8B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9C3A88" w14:textId="1CCFE992" w:rsidR="001F108F" w:rsidRPr="005724DB" w:rsidRDefault="00762485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27/07/2016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7E6D50" w14:textId="3C30E28D" w:rsidR="001F108F" w:rsidRPr="005724DB" w:rsidRDefault="00762485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Ajustes por revisão do Wellington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348436" w14:textId="3A70197C" w:rsidR="001F108F" w:rsidRPr="005724DB" w:rsidRDefault="00762485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Chaim R.</w:t>
            </w:r>
          </w:p>
        </w:tc>
      </w:tr>
      <w:tr w:rsidR="001F108F" w:rsidRPr="00E9493A" w14:paraId="0B5805A9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810C9D" w14:textId="22BB5B73" w:rsidR="001F108F" w:rsidRPr="005724DB" w:rsidRDefault="00E9493A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22/08/2016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CDCA0F" w14:textId="309EFF16" w:rsidR="001F108F" w:rsidRPr="005724DB" w:rsidRDefault="00E9493A" w:rsidP="00E9493A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Ajustes por revisão da NT - Mantis 153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CD984A" w14:textId="38835BFA" w:rsidR="001F108F" w:rsidRPr="005724DB" w:rsidRDefault="00E9493A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Chaim R.</w:t>
            </w:r>
          </w:p>
        </w:tc>
      </w:tr>
      <w:tr w:rsidR="00BA599D" w:rsidRPr="00E9493A" w14:paraId="0E01CADA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99000A" w14:textId="3F362B9D" w:rsidR="00BA599D" w:rsidRDefault="00BA599D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14/09/2016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A32625" w14:textId="13234E5F" w:rsidR="00BA599D" w:rsidRDefault="00BA599D" w:rsidP="00E9493A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Inclusão do caso de uso ECFUC0902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FB4138" w14:textId="3BC6D7F7" w:rsidR="00BA599D" w:rsidRDefault="00BA599D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Chaim R.</w:t>
            </w:r>
          </w:p>
        </w:tc>
      </w:tr>
      <w:tr w:rsidR="00976D18" w:rsidRPr="00E9493A" w14:paraId="195B2868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61DEFD" w14:textId="10D108D1" w:rsidR="00976D18" w:rsidRDefault="00976D18" w:rsidP="006535F1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1</w:t>
            </w:r>
            <w:r w:rsidR="006535F1">
              <w:rPr>
                <w:lang w:val="pt-BR"/>
              </w:rPr>
              <w:t>7</w:t>
            </w:r>
            <w:r>
              <w:rPr>
                <w:lang w:val="pt-BR"/>
              </w:rPr>
              <w:t>/09/2016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B469E5" w14:textId="7E58C704" w:rsidR="00976D18" w:rsidRDefault="00976D18" w:rsidP="00612E22">
            <w:pPr>
              <w:pStyle w:val="Recuonormal"/>
              <w:ind w:left="34" w:hanging="34"/>
              <w:rPr>
                <w:lang w:val="pt-BR"/>
              </w:rPr>
            </w:pPr>
            <w:r>
              <w:rPr>
                <w:lang w:val="pt-BR"/>
              </w:rPr>
              <w:t>Ajustes por revisão da NT - Mantis 364</w:t>
            </w:r>
            <w:r w:rsidR="00612E22">
              <w:rPr>
                <w:lang w:val="pt-BR"/>
              </w:rPr>
              <w:t xml:space="preserve">, 209, 206, 214, 201, 208, </w:t>
            </w:r>
            <w:proofErr w:type="gramStart"/>
            <w:r w:rsidR="00612E22">
              <w:rPr>
                <w:lang w:val="pt-BR"/>
              </w:rPr>
              <w:t>204</w:t>
            </w:r>
            <w:proofErr w:type="gramEnd"/>
            <w:r w:rsidR="00612E22">
              <w:rPr>
                <w:lang w:val="pt-BR"/>
              </w:rPr>
              <w:t xml:space="preserve"> 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4F7C2A" w14:textId="1BB92061" w:rsidR="00976D18" w:rsidRDefault="00976D18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Chaim R.</w:t>
            </w:r>
          </w:p>
        </w:tc>
      </w:tr>
    </w:tbl>
    <w:p w14:paraId="4ADDCF67" w14:textId="77777777" w:rsidR="0063171B" w:rsidRPr="005724DB" w:rsidRDefault="0063171B">
      <w:pPr>
        <w:rPr>
          <w:lang w:val="pt-BR"/>
        </w:rPr>
      </w:pPr>
    </w:p>
    <w:p w14:paraId="3A6A864C" w14:textId="77777777" w:rsidR="00567D97" w:rsidRDefault="00567D97">
      <w:pPr>
        <w:pStyle w:val="Ttulo"/>
        <w:rPr>
          <w:lang w:val="pt-BR"/>
        </w:rPr>
      </w:pPr>
    </w:p>
    <w:p w14:paraId="23AEF052" w14:textId="77777777" w:rsidR="00567D97" w:rsidRPr="00567D97" w:rsidRDefault="00567D97" w:rsidP="00567D97">
      <w:pPr>
        <w:rPr>
          <w:lang w:val="pt-BR"/>
        </w:rPr>
      </w:pPr>
    </w:p>
    <w:p w14:paraId="0946440C" w14:textId="77777777" w:rsidR="00567D97" w:rsidRPr="00567D97" w:rsidRDefault="00567D97" w:rsidP="00567D97">
      <w:pPr>
        <w:rPr>
          <w:lang w:val="pt-BR"/>
        </w:rPr>
      </w:pPr>
    </w:p>
    <w:p w14:paraId="67AD340F" w14:textId="77777777" w:rsidR="00567D97" w:rsidRDefault="00567D97">
      <w:pPr>
        <w:pStyle w:val="Ttulo"/>
        <w:rPr>
          <w:lang w:val="pt-BR"/>
        </w:rPr>
      </w:pPr>
    </w:p>
    <w:p w14:paraId="7AB30A06" w14:textId="77777777" w:rsidR="00567D97" w:rsidRDefault="00567D97" w:rsidP="00567D97">
      <w:pPr>
        <w:pStyle w:val="Ttulo"/>
        <w:tabs>
          <w:tab w:val="left" w:pos="4050"/>
        </w:tabs>
        <w:jc w:val="left"/>
        <w:rPr>
          <w:lang w:val="pt-BR"/>
        </w:rPr>
      </w:pPr>
      <w:r>
        <w:rPr>
          <w:lang w:val="pt-BR"/>
        </w:rPr>
        <w:tab/>
      </w:r>
    </w:p>
    <w:p w14:paraId="41947B92" w14:textId="77777777" w:rsidR="00567D97" w:rsidRDefault="00567D97">
      <w:pPr>
        <w:widowControl/>
        <w:autoSpaceDE/>
        <w:autoSpaceDN/>
        <w:spacing w:after="0"/>
        <w:ind w:left="0"/>
        <w:rPr>
          <w:b/>
          <w:bCs/>
          <w:sz w:val="36"/>
          <w:szCs w:val="36"/>
          <w:lang w:val="pt-BR"/>
        </w:rPr>
      </w:pPr>
      <w:r>
        <w:rPr>
          <w:lang w:val="pt-BR"/>
        </w:rPr>
        <w:br w:type="page"/>
      </w:r>
    </w:p>
    <w:p w14:paraId="78555F63" w14:textId="77777777" w:rsidR="00567D97" w:rsidRPr="00D8059F" w:rsidRDefault="00567D97" w:rsidP="00567D97">
      <w:pPr>
        <w:pStyle w:val="Ttulo"/>
        <w:rPr>
          <w:lang w:val="pt-BR"/>
        </w:rPr>
      </w:pPr>
      <w:r w:rsidRPr="00D8059F">
        <w:rPr>
          <w:lang w:val="pt-BR"/>
        </w:rPr>
        <w:lastRenderedPageBreak/>
        <w:t>Lista de Siglas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513"/>
      </w:tblGrid>
      <w:tr w:rsidR="00567D97" w:rsidRPr="00D8059F" w14:paraId="6D4CF86C" w14:textId="77777777" w:rsidTr="0051068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94083" w14:textId="77777777" w:rsidR="00567D97" w:rsidRPr="00D8059F" w:rsidRDefault="00567D97" w:rsidP="00510683">
            <w:pPr>
              <w:pStyle w:val="Recuonormal"/>
              <w:spacing w:after="0"/>
              <w:ind w:left="0" w:firstLine="0"/>
              <w:jc w:val="center"/>
              <w:rPr>
                <w:b/>
                <w:lang w:val="pt-BR"/>
              </w:rPr>
            </w:pPr>
            <w:r w:rsidRPr="00D8059F">
              <w:rPr>
                <w:b/>
                <w:lang w:val="pt-BR"/>
              </w:rPr>
              <w:t>Sigla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6CE2FD" w14:textId="77777777" w:rsidR="00567D97" w:rsidRPr="00D8059F" w:rsidRDefault="00567D97" w:rsidP="00510683">
            <w:pPr>
              <w:pStyle w:val="Recuonormal"/>
              <w:spacing w:after="0"/>
              <w:ind w:left="0" w:firstLine="0"/>
              <w:jc w:val="center"/>
              <w:rPr>
                <w:b/>
                <w:lang w:val="pt-BR"/>
              </w:rPr>
            </w:pPr>
            <w:r w:rsidRPr="00D8059F">
              <w:rPr>
                <w:b/>
                <w:lang w:val="pt-BR"/>
              </w:rPr>
              <w:t>Descrição</w:t>
            </w:r>
          </w:p>
        </w:tc>
      </w:tr>
      <w:tr w:rsidR="00567D97" w:rsidRPr="00D8059F" w14:paraId="4F94624C" w14:textId="77777777" w:rsidTr="0051068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E33275" w14:textId="77777777" w:rsidR="00567D97" w:rsidRPr="00D8059F" w:rsidRDefault="00567D97" w:rsidP="00510683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1389A5" w14:textId="77777777" w:rsidR="00567D97" w:rsidRPr="00D8059F" w:rsidRDefault="00567D97" w:rsidP="00510683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</w:p>
        </w:tc>
      </w:tr>
      <w:tr w:rsidR="00CE5A16" w:rsidRPr="00D8059F" w14:paraId="55AFD50A" w14:textId="77777777" w:rsidTr="0051068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8BD20F" w14:textId="77777777" w:rsidR="00CE5A16" w:rsidRPr="00D8059F" w:rsidRDefault="00CE5A16" w:rsidP="00510683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ADF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0631C3" w14:textId="77777777" w:rsidR="00CE5A16" w:rsidRPr="00D8059F" w:rsidRDefault="00CE5A16" w:rsidP="00510683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Agente Digital Fiscal</w:t>
            </w:r>
          </w:p>
        </w:tc>
      </w:tr>
      <w:tr w:rsidR="00E75BDA" w:rsidRPr="005B2A7E" w14:paraId="19720D35" w14:textId="77777777" w:rsidTr="0051068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8CBA3F" w14:textId="77777777" w:rsidR="00E75BDA" w:rsidRPr="00D8059F" w:rsidRDefault="00E75BDA" w:rsidP="00510683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CONFAZ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D1E605" w14:textId="77777777" w:rsidR="00E75BDA" w:rsidRPr="00D8059F" w:rsidRDefault="00E75BDA" w:rsidP="00510683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Conselho Nacional de Política Fazendária</w:t>
            </w:r>
          </w:p>
        </w:tc>
      </w:tr>
      <w:tr w:rsidR="00E75BDA" w:rsidRPr="00D8059F" w14:paraId="07A0AA4F" w14:textId="77777777" w:rsidTr="0051068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71775B" w14:textId="77777777" w:rsidR="00E75BDA" w:rsidRPr="00D8059F" w:rsidRDefault="00E75BDA" w:rsidP="00510683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COTEPE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FCB460" w14:textId="77777777" w:rsidR="00E75BDA" w:rsidRPr="00D8059F" w:rsidRDefault="00E75BDA" w:rsidP="00510683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Comissão Técnica Permanente</w:t>
            </w:r>
          </w:p>
        </w:tc>
      </w:tr>
      <w:tr w:rsidR="00655A12" w:rsidRPr="00D8059F" w14:paraId="2ADC7121" w14:textId="77777777" w:rsidTr="0051068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B24D99" w14:textId="77777777" w:rsidR="00655A12" w:rsidRDefault="00655A12" w:rsidP="00510683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IE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57C991" w14:textId="77777777" w:rsidR="00655A12" w:rsidRDefault="00655A12" w:rsidP="00510683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Inscrição Estadual </w:t>
            </w:r>
          </w:p>
        </w:tc>
      </w:tr>
      <w:tr w:rsidR="00655A12" w:rsidRPr="005B2A7E" w14:paraId="4A8A7DE3" w14:textId="77777777" w:rsidTr="0051068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ECD454" w14:textId="77777777" w:rsidR="00655A12" w:rsidRDefault="00655A12" w:rsidP="00510683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Sequencial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9A9672" w14:textId="77777777" w:rsidR="00655A12" w:rsidRDefault="00655A12" w:rsidP="00510683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Número sequencial do ECF dentro do estabelecimento do contribuinte</w:t>
            </w:r>
          </w:p>
        </w:tc>
      </w:tr>
      <w:tr w:rsidR="00567D97" w:rsidRPr="00D8059F" w14:paraId="64FCB2E2" w14:textId="77777777" w:rsidTr="0051068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0C4B93" w14:textId="77777777" w:rsidR="00567D97" w:rsidRPr="00D8059F" w:rsidRDefault="00567D97" w:rsidP="00510683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ECF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BC25A2" w14:textId="77777777" w:rsidR="00567D97" w:rsidRPr="00D8059F" w:rsidRDefault="00567D97" w:rsidP="00510683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Emissor de Cupom Fiscal</w:t>
            </w:r>
          </w:p>
        </w:tc>
      </w:tr>
      <w:tr w:rsidR="00567D97" w:rsidRPr="005B2A7E" w14:paraId="136CF9AB" w14:textId="77777777" w:rsidTr="0051068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676BD5" w14:textId="77777777" w:rsidR="00567D97" w:rsidRPr="00D8059F" w:rsidRDefault="00567D97" w:rsidP="00510683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PAF</w:t>
            </w:r>
            <w:r w:rsidR="00AB7341">
              <w:rPr>
                <w:color w:val="000000"/>
                <w:lang w:val="pt-BR"/>
              </w:rPr>
              <w:t xml:space="preserve"> - ECF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A09B28" w14:textId="77777777" w:rsidR="00567D97" w:rsidRPr="00D8059F" w:rsidRDefault="00E75BDA" w:rsidP="00510683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Programa Aplicativo Fiscal</w:t>
            </w:r>
            <w:r w:rsidR="00AB7341">
              <w:rPr>
                <w:color w:val="000000"/>
                <w:lang w:val="pt-BR"/>
              </w:rPr>
              <w:t xml:space="preserve"> que controla o equipamento ECF</w:t>
            </w:r>
          </w:p>
        </w:tc>
      </w:tr>
      <w:tr w:rsidR="00567D97" w:rsidRPr="00D8059F" w14:paraId="09871CC6" w14:textId="77777777" w:rsidTr="0051068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B2C812" w14:textId="77777777" w:rsidR="00567D97" w:rsidRDefault="00567D97" w:rsidP="00510683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SAT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B24829" w14:textId="77777777" w:rsidR="00567D97" w:rsidRPr="00D8059F" w:rsidRDefault="00567D97" w:rsidP="00510683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Sistema de Administração Tributária </w:t>
            </w:r>
          </w:p>
        </w:tc>
      </w:tr>
      <w:tr w:rsidR="00567D97" w:rsidRPr="00D8059F" w14:paraId="2262324E" w14:textId="77777777" w:rsidTr="00510683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677D2C" w14:textId="77777777" w:rsidR="00567D97" w:rsidRDefault="00567D97" w:rsidP="00510683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WS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39BF06" w14:textId="77777777" w:rsidR="00567D97" w:rsidRPr="00D8059F" w:rsidRDefault="00567D97" w:rsidP="00510683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Web Service</w:t>
            </w:r>
          </w:p>
        </w:tc>
      </w:tr>
    </w:tbl>
    <w:p w14:paraId="2C30AE1B" w14:textId="77777777" w:rsidR="00567D97" w:rsidRDefault="00567D97" w:rsidP="00567D97">
      <w:pPr>
        <w:spacing w:before="120" w:after="60"/>
        <w:ind w:left="454"/>
        <w:jc w:val="both"/>
        <w:rPr>
          <w:lang w:eastAsia="ja-JP"/>
        </w:rPr>
      </w:pPr>
    </w:p>
    <w:p w14:paraId="62941E7E" w14:textId="77777777" w:rsidR="00567D97" w:rsidRDefault="00567D97" w:rsidP="00567D97">
      <w:pPr>
        <w:pStyle w:val="Ttulo"/>
        <w:tabs>
          <w:tab w:val="left" w:pos="4050"/>
        </w:tabs>
        <w:jc w:val="left"/>
        <w:rPr>
          <w:lang w:val="pt-BR"/>
        </w:rPr>
      </w:pPr>
    </w:p>
    <w:p w14:paraId="6762BC0F" w14:textId="77777777" w:rsidR="0063171B" w:rsidRPr="005724DB" w:rsidRDefault="0063171B">
      <w:pPr>
        <w:pStyle w:val="Ttulo"/>
        <w:rPr>
          <w:lang w:val="pt-BR"/>
        </w:rPr>
      </w:pPr>
      <w:r w:rsidRPr="00567D97">
        <w:rPr>
          <w:lang w:val="pt-BR"/>
        </w:rPr>
        <w:br w:type="page"/>
      </w:r>
      <w:r w:rsidRPr="005724DB">
        <w:rPr>
          <w:lang w:val="pt-BR"/>
        </w:rPr>
        <w:lastRenderedPageBreak/>
        <w:t>Índice</w:t>
      </w:r>
    </w:p>
    <w:p w14:paraId="51D5880E" w14:textId="77777777" w:rsidR="00C369B3" w:rsidRDefault="00D31D0F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 w:rsidRPr="005724DB">
        <w:rPr>
          <w:lang w:val="pt-BR"/>
        </w:rPr>
        <w:fldChar w:fldCharType="begin"/>
      </w:r>
      <w:r w:rsidRPr="005724DB">
        <w:rPr>
          <w:lang w:val="pt-BR"/>
        </w:rPr>
        <w:instrText xml:space="preserve"> TOC \o "1-3" \h \z \u </w:instrText>
      </w:r>
      <w:r w:rsidRPr="005724DB">
        <w:rPr>
          <w:lang w:val="pt-BR"/>
        </w:rPr>
        <w:fldChar w:fldCharType="separate"/>
      </w:r>
      <w:hyperlink w:anchor="_Toc455566599" w:history="1">
        <w:r w:rsidR="00C369B3" w:rsidRPr="0071588F">
          <w:rPr>
            <w:rStyle w:val="Hyperlink"/>
            <w:noProof/>
            <w:lang w:val="pt-BR"/>
          </w:rPr>
          <w:t>1.</w:t>
        </w:r>
        <w:r w:rsidR="00C369B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C369B3" w:rsidRPr="0071588F">
          <w:rPr>
            <w:rStyle w:val="Hyperlink"/>
            <w:noProof/>
            <w:lang w:val="pt-BR"/>
          </w:rPr>
          <w:t>ECFUC0901 – Agente Digital Fiscal</w:t>
        </w:r>
        <w:r w:rsidR="00C369B3">
          <w:rPr>
            <w:noProof/>
            <w:webHidden/>
          </w:rPr>
          <w:tab/>
        </w:r>
        <w:r w:rsidR="00C369B3">
          <w:rPr>
            <w:noProof/>
            <w:webHidden/>
          </w:rPr>
          <w:fldChar w:fldCharType="begin"/>
        </w:r>
        <w:r w:rsidR="00C369B3">
          <w:rPr>
            <w:noProof/>
            <w:webHidden/>
          </w:rPr>
          <w:instrText xml:space="preserve"> PAGEREF _Toc455566599 \h </w:instrText>
        </w:r>
        <w:r w:rsidR="00C369B3">
          <w:rPr>
            <w:noProof/>
            <w:webHidden/>
          </w:rPr>
        </w:r>
        <w:r w:rsidR="00C369B3">
          <w:rPr>
            <w:noProof/>
            <w:webHidden/>
          </w:rPr>
          <w:fldChar w:fldCharType="separate"/>
        </w:r>
        <w:r w:rsidR="005B2A7E">
          <w:rPr>
            <w:noProof/>
            <w:webHidden/>
          </w:rPr>
          <w:t>5</w:t>
        </w:r>
        <w:r w:rsidR="00C369B3">
          <w:rPr>
            <w:noProof/>
            <w:webHidden/>
          </w:rPr>
          <w:fldChar w:fldCharType="end"/>
        </w:r>
      </w:hyperlink>
    </w:p>
    <w:p w14:paraId="07D15D8D" w14:textId="77777777" w:rsidR="00C369B3" w:rsidRDefault="00B41724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566600" w:history="1">
        <w:r w:rsidR="00C369B3" w:rsidRPr="0071588F">
          <w:rPr>
            <w:rStyle w:val="Hyperlink"/>
            <w:noProof/>
            <w:lang w:val="pt-BR"/>
          </w:rPr>
          <w:t>1.1.</w:t>
        </w:r>
        <w:r w:rsidR="00C369B3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C369B3" w:rsidRPr="0071588F">
          <w:rPr>
            <w:rStyle w:val="Hyperlink"/>
            <w:noProof/>
            <w:lang w:val="pt-BR"/>
          </w:rPr>
          <w:t>Descrição</w:t>
        </w:r>
        <w:r w:rsidR="00C369B3">
          <w:rPr>
            <w:noProof/>
            <w:webHidden/>
          </w:rPr>
          <w:tab/>
        </w:r>
        <w:r w:rsidR="00C369B3">
          <w:rPr>
            <w:noProof/>
            <w:webHidden/>
          </w:rPr>
          <w:fldChar w:fldCharType="begin"/>
        </w:r>
        <w:r w:rsidR="00C369B3">
          <w:rPr>
            <w:noProof/>
            <w:webHidden/>
          </w:rPr>
          <w:instrText xml:space="preserve"> PAGEREF _Toc455566600 \h </w:instrText>
        </w:r>
        <w:r w:rsidR="00C369B3">
          <w:rPr>
            <w:noProof/>
            <w:webHidden/>
          </w:rPr>
        </w:r>
        <w:r w:rsidR="00C369B3">
          <w:rPr>
            <w:noProof/>
            <w:webHidden/>
          </w:rPr>
          <w:fldChar w:fldCharType="separate"/>
        </w:r>
        <w:r w:rsidR="005B2A7E">
          <w:rPr>
            <w:noProof/>
            <w:webHidden/>
          </w:rPr>
          <w:t>5</w:t>
        </w:r>
        <w:r w:rsidR="00C369B3">
          <w:rPr>
            <w:noProof/>
            <w:webHidden/>
          </w:rPr>
          <w:fldChar w:fldCharType="end"/>
        </w:r>
      </w:hyperlink>
    </w:p>
    <w:p w14:paraId="05FEA33F" w14:textId="77777777" w:rsidR="00C369B3" w:rsidRDefault="00B41724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566601" w:history="1">
        <w:r w:rsidR="00C369B3" w:rsidRPr="0071588F">
          <w:rPr>
            <w:rStyle w:val="Hyperlink"/>
            <w:noProof/>
            <w:lang w:val="pt-BR"/>
          </w:rPr>
          <w:t>1.2.</w:t>
        </w:r>
        <w:r w:rsidR="00C369B3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C369B3" w:rsidRPr="0071588F">
          <w:rPr>
            <w:rStyle w:val="Hyperlink"/>
            <w:noProof/>
            <w:lang w:val="pt-BR"/>
          </w:rPr>
          <w:t>Atores Envolvidos</w:t>
        </w:r>
        <w:r w:rsidR="00C369B3">
          <w:rPr>
            <w:noProof/>
            <w:webHidden/>
          </w:rPr>
          <w:tab/>
        </w:r>
        <w:r w:rsidR="00C369B3">
          <w:rPr>
            <w:noProof/>
            <w:webHidden/>
          </w:rPr>
          <w:fldChar w:fldCharType="begin"/>
        </w:r>
        <w:r w:rsidR="00C369B3">
          <w:rPr>
            <w:noProof/>
            <w:webHidden/>
          </w:rPr>
          <w:instrText xml:space="preserve"> PAGEREF _Toc455566601 \h </w:instrText>
        </w:r>
        <w:r w:rsidR="00C369B3">
          <w:rPr>
            <w:noProof/>
            <w:webHidden/>
          </w:rPr>
        </w:r>
        <w:r w:rsidR="00C369B3">
          <w:rPr>
            <w:noProof/>
            <w:webHidden/>
          </w:rPr>
          <w:fldChar w:fldCharType="separate"/>
        </w:r>
        <w:r w:rsidR="005B2A7E">
          <w:rPr>
            <w:noProof/>
            <w:webHidden/>
          </w:rPr>
          <w:t>5</w:t>
        </w:r>
        <w:r w:rsidR="00C369B3">
          <w:rPr>
            <w:noProof/>
            <w:webHidden/>
          </w:rPr>
          <w:fldChar w:fldCharType="end"/>
        </w:r>
      </w:hyperlink>
    </w:p>
    <w:p w14:paraId="14C96422" w14:textId="77777777" w:rsidR="00C369B3" w:rsidRDefault="00B41724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566602" w:history="1">
        <w:r w:rsidR="00C369B3" w:rsidRPr="0071588F">
          <w:rPr>
            <w:rStyle w:val="Hyperlink"/>
            <w:noProof/>
            <w:lang w:val="pt-BR"/>
          </w:rPr>
          <w:t>1.3.</w:t>
        </w:r>
        <w:r w:rsidR="00C369B3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C369B3" w:rsidRPr="0071588F">
          <w:rPr>
            <w:rStyle w:val="Hyperlink"/>
            <w:noProof/>
            <w:lang w:val="pt-BR"/>
          </w:rPr>
          <w:t>Diagrama</w:t>
        </w:r>
        <w:r w:rsidR="00C369B3">
          <w:rPr>
            <w:noProof/>
            <w:webHidden/>
          </w:rPr>
          <w:tab/>
        </w:r>
        <w:r w:rsidR="00C369B3">
          <w:rPr>
            <w:noProof/>
            <w:webHidden/>
          </w:rPr>
          <w:fldChar w:fldCharType="begin"/>
        </w:r>
        <w:r w:rsidR="00C369B3">
          <w:rPr>
            <w:noProof/>
            <w:webHidden/>
          </w:rPr>
          <w:instrText xml:space="preserve"> PAGEREF _Toc455566602 \h </w:instrText>
        </w:r>
        <w:r w:rsidR="00C369B3">
          <w:rPr>
            <w:noProof/>
            <w:webHidden/>
          </w:rPr>
        </w:r>
        <w:r w:rsidR="00C369B3">
          <w:rPr>
            <w:noProof/>
            <w:webHidden/>
          </w:rPr>
          <w:fldChar w:fldCharType="separate"/>
        </w:r>
        <w:r w:rsidR="005B2A7E">
          <w:rPr>
            <w:noProof/>
            <w:webHidden/>
          </w:rPr>
          <w:t>5</w:t>
        </w:r>
        <w:r w:rsidR="00C369B3">
          <w:rPr>
            <w:noProof/>
            <w:webHidden/>
          </w:rPr>
          <w:fldChar w:fldCharType="end"/>
        </w:r>
      </w:hyperlink>
    </w:p>
    <w:p w14:paraId="0D132154" w14:textId="77777777" w:rsidR="00C369B3" w:rsidRDefault="00B41724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566603" w:history="1">
        <w:r w:rsidR="00C369B3" w:rsidRPr="0071588F">
          <w:rPr>
            <w:rStyle w:val="Hyperlink"/>
            <w:noProof/>
            <w:lang w:val="pt-BR"/>
          </w:rPr>
          <w:t>1.4.</w:t>
        </w:r>
        <w:r w:rsidR="00C369B3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C369B3" w:rsidRPr="0071588F">
          <w:rPr>
            <w:rStyle w:val="Hyperlink"/>
            <w:noProof/>
            <w:lang w:val="pt-BR"/>
          </w:rPr>
          <w:t>Pré-condições</w:t>
        </w:r>
        <w:r w:rsidR="00C369B3">
          <w:rPr>
            <w:noProof/>
            <w:webHidden/>
          </w:rPr>
          <w:tab/>
        </w:r>
        <w:r w:rsidR="00C369B3">
          <w:rPr>
            <w:noProof/>
            <w:webHidden/>
          </w:rPr>
          <w:fldChar w:fldCharType="begin"/>
        </w:r>
        <w:r w:rsidR="00C369B3">
          <w:rPr>
            <w:noProof/>
            <w:webHidden/>
          </w:rPr>
          <w:instrText xml:space="preserve"> PAGEREF _Toc455566603 \h </w:instrText>
        </w:r>
        <w:r w:rsidR="00C369B3">
          <w:rPr>
            <w:noProof/>
            <w:webHidden/>
          </w:rPr>
        </w:r>
        <w:r w:rsidR="00C369B3">
          <w:rPr>
            <w:noProof/>
            <w:webHidden/>
          </w:rPr>
          <w:fldChar w:fldCharType="separate"/>
        </w:r>
        <w:r w:rsidR="005B2A7E">
          <w:rPr>
            <w:noProof/>
            <w:webHidden/>
          </w:rPr>
          <w:t>5</w:t>
        </w:r>
        <w:r w:rsidR="00C369B3">
          <w:rPr>
            <w:noProof/>
            <w:webHidden/>
          </w:rPr>
          <w:fldChar w:fldCharType="end"/>
        </w:r>
      </w:hyperlink>
    </w:p>
    <w:p w14:paraId="31F2571A" w14:textId="77777777" w:rsidR="00C369B3" w:rsidRDefault="00B41724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566604" w:history="1">
        <w:r w:rsidR="00C369B3" w:rsidRPr="0071588F">
          <w:rPr>
            <w:rStyle w:val="Hyperlink"/>
            <w:noProof/>
            <w:lang w:val="pt-BR"/>
          </w:rPr>
          <w:t>1.5.</w:t>
        </w:r>
        <w:r w:rsidR="00C369B3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C369B3" w:rsidRPr="0071588F">
          <w:rPr>
            <w:rStyle w:val="Hyperlink"/>
            <w:noProof/>
            <w:lang w:val="pt-BR"/>
          </w:rPr>
          <w:t>Fluxo Principal</w:t>
        </w:r>
        <w:r w:rsidR="00C369B3">
          <w:rPr>
            <w:noProof/>
            <w:webHidden/>
          </w:rPr>
          <w:tab/>
        </w:r>
        <w:r w:rsidR="00C369B3">
          <w:rPr>
            <w:noProof/>
            <w:webHidden/>
          </w:rPr>
          <w:fldChar w:fldCharType="begin"/>
        </w:r>
        <w:r w:rsidR="00C369B3">
          <w:rPr>
            <w:noProof/>
            <w:webHidden/>
          </w:rPr>
          <w:instrText xml:space="preserve"> PAGEREF _Toc455566604 \h </w:instrText>
        </w:r>
        <w:r w:rsidR="00C369B3">
          <w:rPr>
            <w:noProof/>
            <w:webHidden/>
          </w:rPr>
        </w:r>
        <w:r w:rsidR="00C369B3">
          <w:rPr>
            <w:noProof/>
            <w:webHidden/>
          </w:rPr>
          <w:fldChar w:fldCharType="separate"/>
        </w:r>
        <w:r w:rsidR="005B2A7E">
          <w:rPr>
            <w:noProof/>
            <w:webHidden/>
          </w:rPr>
          <w:t>6</w:t>
        </w:r>
        <w:r w:rsidR="00C369B3">
          <w:rPr>
            <w:noProof/>
            <w:webHidden/>
          </w:rPr>
          <w:fldChar w:fldCharType="end"/>
        </w:r>
      </w:hyperlink>
    </w:p>
    <w:p w14:paraId="39045424" w14:textId="77777777" w:rsidR="00C369B3" w:rsidRDefault="00B41724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566605" w:history="1">
        <w:r w:rsidR="00C369B3" w:rsidRPr="0071588F">
          <w:rPr>
            <w:rStyle w:val="Hyperlink"/>
            <w:noProof/>
            <w:lang w:val="pt-BR"/>
          </w:rPr>
          <w:t>1.6.</w:t>
        </w:r>
        <w:r w:rsidR="00C369B3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C369B3" w:rsidRPr="0071588F">
          <w:rPr>
            <w:rStyle w:val="Hyperlink"/>
            <w:noProof/>
            <w:lang w:val="pt-BR"/>
          </w:rPr>
          <w:t>Fluxos Alternativos</w:t>
        </w:r>
        <w:r w:rsidR="00C369B3">
          <w:rPr>
            <w:noProof/>
            <w:webHidden/>
          </w:rPr>
          <w:tab/>
        </w:r>
        <w:r w:rsidR="00C369B3">
          <w:rPr>
            <w:noProof/>
            <w:webHidden/>
          </w:rPr>
          <w:fldChar w:fldCharType="begin"/>
        </w:r>
        <w:r w:rsidR="00C369B3">
          <w:rPr>
            <w:noProof/>
            <w:webHidden/>
          </w:rPr>
          <w:instrText xml:space="preserve"> PAGEREF _Toc455566605 \h </w:instrText>
        </w:r>
        <w:r w:rsidR="00C369B3">
          <w:rPr>
            <w:noProof/>
            <w:webHidden/>
          </w:rPr>
        </w:r>
        <w:r w:rsidR="00C369B3">
          <w:rPr>
            <w:noProof/>
            <w:webHidden/>
          </w:rPr>
          <w:fldChar w:fldCharType="separate"/>
        </w:r>
        <w:r w:rsidR="005B2A7E">
          <w:rPr>
            <w:noProof/>
            <w:webHidden/>
          </w:rPr>
          <w:t>8</w:t>
        </w:r>
        <w:r w:rsidR="00C369B3">
          <w:rPr>
            <w:noProof/>
            <w:webHidden/>
          </w:rPr>
          <w:fldChar w:fldCharType="end"/>
        </w:r>
      </w:hyperlink>
    </w:p>
    <w:p w14:paraId="761CBECB" w14:textId="77777777" w:rsidR="00C369B3" w:rsidRDefault="00B41724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566606" w:history="1">
        <w:r w:rsidR="00C369B3" w:rsidRPr="0071588F">
          <w:rPr>
            <w:rStyle w:val="Hyperlink"/>
            <w:noProof/>
            <w:lang w:val="pt-BR"/>
          </w:rPr>
          <w:t>1.7.</w:t>
        </w:r>
        <w:r w:rsidR="00C369B3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C369B3" w:rsidRPr="0071588F">
          <w:rPr>
            <w:rStyle w:val="Hyperlink"/>
            <w:noProof/>
            <w:lang w:val="pt-BR"/>
          </w:rPr>
          <w:t>Fluxos de Exceção</w:t>
        </w:r>
        <w:r w:rsidR="00C369B3">
          <w:rPr>
            <w:noProof/>
            <w:webHidden/>
          </w:rPr>
          <w:tab/>
        </w:r>
        <w:r w:rsidR="00C369B3">
          <w:rPr>
            <w:noProof/>
            <w:webHidden/>
          </w:rPr>
          <w:fldChar w:fldCharType="begin"/>
        </w:r>
        <w:r w:rsidR="00C369B3">
          <w:rPr>
            <w:noProof/>
            <w:webHidden/>
          </w:rPr>
          <w:instrText xml:space="preserve"> PAGEREF _Toc455566606 \h </w:instrText>
        </w:r>
        <w:r w:rsidR="00C369B3">
          <w:rPr>
            <w:noProof/>
            <w:webHidden/>
          </w:rPr>
        </w:r>
        <w:r w:rsidR="00C369B3">
          <w:rPr>
            <w:noProof/>
            <w:webHidden/>
          </w:rPr>
          <w:fldChar w:fldCharType="separate"/>
        </w:r>
        <w:r w:rsidR="005B2A7E">
          <w:rPr>
            <w:noProof/>
            <w:webHidden/>
          </w:rPr>
          <w:t>10</w:t>
        </w:r>
        <w:r w:rsidR="00C369B3">
          <w:rPr>
            <w:noProof/>
            <w:webHidden/>
          </w:rPr>
          <w:fldChar w:fldCharType="end"/>
        </w:r>
      </w:hyperlink>
    </w:p>
    <w:p w14:paraId="47D06A28" w14:textId="77777777" w:rsidR="00C369B3" w:rsidRDefault="00B41724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566607" w:history="1">
        <w:r w:rsidR="00C369B3" w:rsidRPr="0071588F">
          <w:rPr>
            <w:rStyle w:val="Hyperlink"/>
            <w:noProof/>
            <w:lang w:val="pt-BR"/>
          </w:rPr>
          <w:t>1.8.</w:t>
        </w:r>
        <w:r w:rsidR="00C369B3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C369B3" w:rsidRPr="0071588F">
          <w:rPr>
            <w:rStyle w:val="Hyperlink"/>
            <w:noProof/>
            <w:lang w:val="pt-BR"/>
          </w:rPr>
          <w:t>Pós-condição</w:t>
        </w:r>
        <w:r w:rsidR="00C369B3">
          <w:rPr>
            <w:noProof/>
            <w:webHidden/>
          </w:rPr>
          <w:tab/>
        </w:r>
        <w:r w:rsidR="00C369B3">
          <w:rPr>
            <w:noProof/>
            <w:webHidden/>
          </w:rPr>
          <w:fldChar w:fldCharType="begin"/>
        </w:r>
        <w:r w:rsidR="00C369B3">
          <w:rPr>
            <w:noProof/>
            <w:webHidden/>
          </w:rPr>
          <w:instrText xml:space="preserve"> PAGEREF _Toc455566607 \h </w:instrText>
        </w:r>
        <w:r w:rsidR="00C369B3">
          <w:rPr>
            <w:noProof/>
            <w:webHidden/>
          </w:rPr>
        </w:r>
        <w:r w:rsidR="00C369B3">
          <w:rPr>
            <w:noProof/>
            <w:webHidden/>
          </w:rPr>
          <w:fldChar w:fldCharType="separate"/>
        </w:r>
        <w:r w:rsidR="005B2A7E">
          <w:rPr>
            <w:noProof/>
            <w:webHidden/>
          </w:rPr>
          <w:t>12</w:t>
        </w:r>
        <w:r w:rsidR="00C369B3">
          <w:rPr>
            <w:noProof/>
            <w:webHidden/>
          </w:rPr>
          <w:fldChar w:fldCharType="end"/>
        </w:r>
      </w:hyperlink>
    </w:p>
    <w:p w14:paraId="2185567A" w14:textId="77777777" w:rsidR="00C369B3" w:rsidRDefault="00B41724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566608" w:history="1">
        <w:r w:rsidR="00C369B3" w:rsidRPr="0071588F">
          <w:rPr>
            <w:rStyle w:val="Hyperlink"/>
            <w:noProof/>
            <w:lang w:val="pt-BR"/>
          </w:rPr>
          <w:t>1.9.</w:t>
        </w:r>
        <w:r w:rsidR="00C369B3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C369B3" w:rsidRPr="0071588F">
          <w:rPr>
            <w:rStyle w:val="Hyperlink"/>
            <w:noProof/>
            <w:lang w:val="pt-BR"/>
          </w:rPr>
          <w:t>Requisitos Especiais</w:t>
        </w:r>
        <w:r w:rsidR="00C369B3">
          <w:rPr>
            <w:noProof/>
            <w:webHidden/>
          </w:rPr>
          <w:tab/>
        </w:r>
        <w:r w:rsidR="00C369B3">
          <w:rPr>
            <w:noProof/>
            <w:webHidden/>
          </w:rPr>
          <w:fldChar w:fldCharType="begin"/>
        </w:r>
        <w:r w:rsidR="00C369B3">
          <w:rPr>
            <w:noProof/>
            <w:webHidden/>
          </w:rPr>
          <w:instrText xml:space="preserve"> PAGEREF _Toc455566608 \h </w:instrText>
        </w:r>
        <w:r w:rsidR="00C369B3">
          <w:rPr>
            <w:noProof/>
            <w:webHidden/>
          </w:rPr>
        </w:r>
        <w:r w:rsidR="00C369B3">
          <w:rPr>
            <w:noProof/>
            <w:webHidden/>
          </w:rPr>
          <w:fldChar w:fldCharType="separate"/>
        </w:r>
        <w:r w:rsidR="005B2A7E">
          <w:rPr>
            <w:noProof/>
            <w:webHidden/>
          </w:rPr>
          <w:t>12</w:t>
        </w:r>
        <w:r w:rsidR="00C369B3">
          <w:rPr>
            <w:noProof/>
            <w:webHidden/>
          </w:rPr>
          <w:fldChar w:fldCharType="end"/>
        </w:r>
      </w:hyperlink>
    </w:p>
    <w:p w14:paraId="135346E9" w14:textId="77777777" w:rsidR="00C369B3" w:rsidRDefault="00B41724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5566609" w:history="1">
        <w:r w:rsidR="00C369B3" w:rsidRPr="0071588F">
          <w:rPr>
            <w:rStyle w:val="Hyperlink"/>
            <w:noProof/>
            <w:lang w:val="pt-BR"/>
          </w:rPr>
          <w:t>1.10.</w:t>
        </w:r>
        <w:r w:rsidR="00C369B3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C369B3" w:rsidRPr="0071588F">
          <w:rPr>
            <w:rStyle w:val="Hyperlink"/>
            <w:noProof/>
            <w:lang w:val="pt-BR"/>
          </w:rPr>
          <w:t>Layout das Páginas de Entrada ou Saída</w:t>
        </w:r>
        <w:r w:rsidR="00C369B3">
          <w:rPr>
            <w:noProof/>
            <w:webHidden/>
          </w:rPr>
          <w:tab/>
        </w:r>
        <w:r w:rsidR="00C369B3">
          <w:rPr>
            <w:noProof/>
            <w:webHidden/>
          </w:rPr>
          <w:fldChar w:fldCharType="begin"/>
        </w:r>
        <w:r w:rsidR="00C369B3">
          <w:rPr>
            <w:noProof/>
            <w:webHidden/>
          </w:rPr>
          <w:instrText xml:space="preserve"> PAGEREF _Toc455566609 \h </w:instrText>
        </w:r>
        <w:r w:rsidR="00C369B3">
          <w:rPr>
            <w:noProof/>
            <w:webHidden/>
          </w:rPr>
        </w:r>
        <w:r w:rsidR="00C369B3">
          <w:rPr>
            <w:noProof/>
            <w:webHidden/>
          </w:rPr>
          <w:fldChar w:fldCharType="separate"/>
        </w:r>
        <w:r w:rsidR="005B2A7E">
          <w:rPr>
            <w:noProof/>
            <w:webHidden/>
          </w:rPr>
          <w:t>12</w:t>
        </w:r>
        <w:r w:rsidR="00C369B3">
          <w:rPr>
            <w:noProof/>
            <w:webHidden/>
          </w:rPr>
          <w:fldChar w:fldCharType="end"/>
        </w:r>
      </w:hyperlink>
    </w:p>
    <w:p w14:paraId="7CD42225" w14:textId="77777777" w:rsidR="0063171B" w:rsidRPr="005724DB" w:rsidRDefault="00D31D0F">
      <w:pPr>
        <w:pStyle w:val="Ttulo"/>
        <w:rPr>
          <w:lang w:val="pt-BR"/>
        </w:rPr>
      </w:pPr>
      <w:r w:rsidRPr="005724DB">
        <w:rPr>
          <w:lang w:val="pt-BR"/>
        </w:rPr>
        <w:fldChar w:fldCharType="end"/>
      </w:r>
      <w:r w:rsidR="0063171B" w:rsidRPr="005724DB">
        <w:rPr>
          <w:lang w:val="pt-BR"/>
        </w:rPr>
        <w:br w:type="page"/>
      </w:r>
      <w:r w:rsidR="0063171B" w:rsidRPr="005724DB">
        <w:rPr>
          <w:lang w:val="pt-BR"/>
        </w:rPr>
        <w:lastRenderedPageBreak/>
        <w:fldChar w:fldCharType="begin"/>
      </w:r>
      <w:r w:rsidR="0063171B" w:rsidRPr="005724DB">
        <w:rPr>
          <w:lang w:val="pt-BR"/>
        </w:rPr>
        <w:instrText xml:space="preserve"> TITLE  \* MERGEFORMAT </w:instrText>
      </w:r>
      <w:r w:rsidR="0063171B" w:rsidRPr="005724DB">
        <w:rPr>
          <w:lang w:val="pt-BR"/>
        </w:rPr>
        <w:fldChar w:fldCharType="separate"/>
      </w:r>
      <w:r w:rsidR="005B2A7E">
        <w:rPr>
          <w:lang w:val="pt-BR"/>
        </w:rPr>
        <w:t>Especificação de Caso de Uso</w:t>
      </w:r>
      <w:r w:rsidR="0063171B" w:rsidRPr="005724DB">
        <w:rPr>
          <w:lang w:val="pt-BR"/>
        </w:rPr>
        <w:fldChar w:fldCharType="end"/>
      </w:r>
    </w:p>
    <w:p w14:paraId="30439012" w14:textId="77777777" w:rsidR="0063171B" w:rsidRPr="005724DB" w:rsidRDefault="001903AD" w:rsidP="001903AD">
      <w:pPr>
        <w:pStyle w:val="Ttulo1"/>
        <w:rPr>
          <w:lang w:val="pt-BR"/>
        </w:rPr>
      </w:pPr>
      <w:bookmarkStart w:id="1" w:name="_Toc455566599"/>
      <w:r w:rsidRPr="001903AD">
        <w:rPr>
          <w:lang w:val="pt-BR"/>
        </w:rPr>
        <w:t>ECFUC0901 – Agente Digital</w:t>
      </w:r>
      <w:r w:rsidR="00CE5A16">
        <w:rPr>
          <w:lang w:val="pt-BR"/>
        </w:rPr>
        <w:t xml:space="preserve"> Fiscal</w:t>
      </w:r>
      <w:bookmarkEnd w:id="1"/>
    </w:p>
    <w:p w14:paraId="2AFACBE5" w14:textId="77777777" w:rsidR="001C6CF5" w:rsidRPr="005724DB" w:rsidRDefault="001C6CF5" w:rsidP="00191072">
      <w:pPr>
        <w:pStyle w:val="Ttulo2"/>
        <w:rPr>
          <w:lang w:val="pt-BR"/>
        </w:rPr>
      </w:pPr>
      <w:bookmarkStart w:id="2" w:name="_Toc408584579"/>
      <w:bookmarkStart w:id="3" w:name="_Toc455566600"/>
      <w:r w:rsidRPr="005724DB">
        <w:rPr>
          <w:lang w:val="pt-BR"/>
        </w:rPr>
        <w:t>Descrição</w:t>
      </w:r>
      <w:bookmarkEnd w:id="2"/>
      <w:bookmarkEnd w:id="3"/>
    </w:p>
    <w:p w14:paraId="726CE35C" w14:textId="77777777" w:rsidR="00571D04" w:rsidRDefault="001903AD" w:rsidP="007A201E">
      <w:pPr>
        <w:jc w:val="both"/>
        <w:rPr>
          <w:lang w:val="pt-BR"/>
        </w:rPr>
      </w:pPr>
      <w:r w:rsidRPr="001903AD">
        <w:rPr>
          <w:lang w:val="pt-BR"/>
        </w:rPr>
        <w:t>Este caso de uso descreve o</w:t>
      </w:r>
      <w:r>
        <w:rPr>
          <w:lang w:val="pt-BR"/>
        </w:rPr>
        <w:t xml:space="preserve"> processamento do Agente Digital que tem como objetivo principal remeter os arquivos de movimento (operações) extraído</w:t>
      </w:r>
      <w:r w:rsidR="00823DA1">
        <w:rPr>
          <w:lang w:val="pt-BR"/>
        </w:rPr>
        <w:t>s</w:t>
      </w:r>
      <w:r>
        <w:rPr>
          <w:lang w:val="pt-BR"/>
        </w:rPr>
        <w:t xml:space="preserve"> automaticamente pelo PAF quando ocorre uma redução Z, obedecendo </w:t>
      </w:r>
      <w:proofErr w:type="gramStart"/>
      <w:r>
        <w:rPr>
          <w:lang w:val="pt-BR"/>
        </w:rPr>
        <w:t>a</w:t>
      </w:r>
      <w:proofErr w:type="gramEnd"/>
      <w:r>
        <w:rPr>
          <w:lang w:val="pt-BR"/>
        </w:rPr>
        <w:t xml:space="preserve"> especificação de requisitos dos PAF </w:t>
      </w:r>
      <w:r w:rsidR="00603A84">
        <w:rPr>
          <w:lang w:val="pt-BR"/>
        </w:rPr>
        <w:t xml:space="preserve">conforme Ato COTEPE </w:t>
      </w:r>
      <w:r w:rsidR="006C5E9E">
        <w:rPr>
          <w:lang w:val="pt-BR"/>
        </w:rPr>
        <w:t xml:space="preserve">9 </w:t>
      </w:r>
      <w:r w:rsidR="00603A84">
        <w:rPr>
          <w:lang w:val="pt-BR"/>
        </w:rPr>
        <w:t xml:space="preserve">de 13 de março de 2013, </w:t>
      </w:r>
      <w:r w:rsidR="00567D97">
        <w:rPr>
          <w:lang w:val="pt-BR"/>
        </w:rPr>
        <w:t xml:space="preserve">requisito XI e </w:t>
      </w:r>
      <w:r w:rsidR="00603A84">
        <w:rPr>
          <w:lang w:val="pt-BR"/>
        </w:rPr>
        <w:t>requisito XXVI.</w:t>
      </w:r>
      <w:r w:rsidR="00823DA1">
        <w:rPr>
          <w:lang w:val="pt-BR"/>
        </w:rPr>
        <w:t xml:space="preserve"> (Neste Ato estão contidos os leiautes e demais especificações de controle e segurança).</w:t>
      </w:r>
    </w:p>
    <w:p w14:paraId="565B3216" w14:textId="221007C2" w:rsidR="00603A84" w:rsidRDefault="00603A84" w:rsidP="007A201E">
      <w:pPr>
        <w:jc w:val="both"/>
        <w:rPr>
          <w:lang w:val="pt-BR"/>
        </w:rPr>
      </w:pPr>
      <w:r>
        <w:rPr>
          <w:lang w:val="pt-BR"/>
        </w:rPr>
        <w:t>O arquivo será remetido para a SEFAZ que fará a recepção, controle e seu processamento. Ademais, outras informações de controle</w:t>
      </w:r>
      <w:r w:rsidR="00555DB3">
        <w:rPr>
          <w:lang w:val="pt-BR"/>
        </w:rPr>
        <w:t xml:space="preserve">, tais como verificar o atendimento ao Requisito XI do mesmo ato e a listagem da pasta que contem o PAF para verificar quais os módulos </w:t>
      </w:r>
      <w:r>
        <w:rPr>
          <w:lang w:val="pt-BR"/>
        </w:rPr>
        <w:t xml:space="preserve">dos </w:t>
      </w:r>
      <w:proofErr w:type="spellStart"/>
      <w:r>
        <w:rPr>
          <w:lang w:val="pt-BR"/>
        </w:rPr>
        <w:t>PAFs</w:t>
      </w:r>
      <w:proofErr w:type="spellEnd"/>
      <w:r>
        <w:rPr>
          <w:lang w:val="pt-BR"/>
        </w:rPr>
        <w:t xml:space="preserve"> instalados também </w:t>
      </w:r>
      <w:proofErr w:type="gramStart"/>
      <w:r>
        <w:rPr>
          <w:lang w:val="pt-BR"/>
        </w:rPr>
        <w:t>serão</w:t>
      </w:r>
      <w:proofErr w:type="gramEnd"/>
      <w:r>
        <w:rPr>
          <w:lang w:val="pt-BR"/>
        </w:rPr>
        <w:t xml:space="preserve"> objeto de controle e remessa do Agente Digital.</w:t>
      </w:r>
    </w:p>
    <w:p w14:paraId="039D64F7" w14:textId="77777777" w:rsidR="001C6CF5" w:rsidRPr="005724DB" w:rsidRDefault="001C6CF5" w:rsidP="007A201E">
      <w:pPr>
        <w:pStyle w:val="Ttulo2"/>
        <w:jc w:val="both"/>
        <w:rPr>
          <w:lang w:val="pt-BR"/>
        </w:rPr>
      </w:pPr>
      <w:bookmarkStart w:id="4" w:name="_Toc408584580"/>
      <w:bookmarkStart w:id="5" w:name="_Toc455566601"/>
      <w:r w:rsidRPr="005724DB">
        <w:rPr>
          <w:lang w:val="pt-BR"/>
        </w:rPr>
        <w:t>Atores Envolvidos</w:t>
      </w:r>
      <w:bookmarkEnd w:id="4"/>
      <w:bookmarkEnd w:id="5"/>
    </w:p>
    <w:p w14:paraId="48370B95" w14:textId="77777777" w:rsidR="00567D97" w:rsidRDefault="00567D97" w:rsidP="007A201E">
      <w:pPr>
        <w:pStyle w:val="PargrafodaLista"/>
        <w:numPr>
          <w:ilvl w:val="0"/>
          <w:numId w:val="18"/>
        </w:numPr>
        <w:jc w:val="both"/>
        <w:rPr>
          <w:lang w:val="pt-BR"/>
        </w:rPr>
      </w:pPr>
      <w:r>
        <w:rPr>
          <w:lang w:val="pt-BR"/>
        </w:rPr>
        <w:t>Equipamento Servidor PAF</w:t>
      </w:r>
    </w:p>
    <w:p w14:paraId="02C42148" w14:textId="77777777" w:rsidR="00E67E92" w:rsidRDefault="00603A84" w:rsidP="007A201E">
      <w:pPr>
        <w:pStyle w:val="PargrafodaLista"/>
        <w:numPr>
          <w:ilvl w:val="0"/>
          <w:numId w:val="18"/>
        </w:numPr>
        <w:jc w:val="both"/>
        <w:rPr>
          <w:lang w:val="pt-BR"/>
        </w:rPr>
      </w:pPr>
      <w:r>
        <w:rPr>
          <w:lang w:val="pt-BR"/>
        </w:rPr>
        <w:t xml:space="preserve">SAT </w:t>
      </w:r>
      <w:r w:rsidR="00160189">
        <w:rPr>
          <w:lang w:val="pt-BR"/>
        </w:rPr>
        <w:t>–</w:t>
      </w:r>
      <w:r>
        <w:rPr>
          <w:lang w:val="pt-BR"/>
        </w:rPr>
        <w:t xml:space="preserve"> WS</w:t>
      </w:r>
      <w:r w:rsidR="00160189">
        <w:rPr>
          <w:lang w:val="pt-BR"/>
        </w:rPr>
        <w:t xml:space="preserve"> – ECF</w:t>
      </w:r>
    </w:p>
    <w:p w14:paraId="092E6CA8" w14:textId="77777777" w:rsidR="00496636" w:rsidRPr="005724DB" w:rsidRDefault="00496636" w:rsidP="007A201E">
      <w:pPr>
        <w:pStyle w:val="Ttulo2"/>
        <w:jc w:val="both"/>
        <w:rPr>
          <w:lang w:val="pt-BR"/>
        </w:rPr>
      </w:pPr>
      <w:bookmarkStart w:id="6" w:name="_Toc408584581"/>
      <w:bookmarkStart w:id="7" w:name="_Toc455566602"/>
      <w:r w:rsidRPr="005724DB">
        <w:rPr>
          <w:lang w:val="pt-BR"/>
        </w:rPr>
        <w:t>Diagrama</w:t>
      </w:r>
      <w:bookmarkEnd w:id="6"/>
      <w:bookmarkEnd w:id="7"/>
    </w:p>
    <w:p w14:paraId="550B13D0" w14:textId="7249E372" w:rsidR="00571D04" w:rsidRPr="005724DB" w:rsidRDefault="00BA599D" w:rsidP="007A201E">
      <w:pPr>
        <w:jc w:val="both"/>
        <w:rPr>
          <w:lang w:val="pt-BR"/>
        </w:rPr>
      </w:pPr>
      <w:r w:rsidRPr="00BA599D">
        <w:rPr>
          <w:noProof/>
          <w:lang w:val="pt-BR" w:eastAsia="pt-BR"/>
        </w:rPr>
        <w:drawing>
          <wp:inline distT="0" distB="0" distL="0" distR="0" wp14:anchorId="17A77E4F" wp14:editId="0FA553C6">
            <wp:extent cx="5612130" cy="3213735"/>
            <wp:effectExtent l="0" t="0" r="762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407E7" w14:textId="77777777" w:rsidR="00496636" w:rsidRPr="005724DB" w:rsidRDefault="00496636" w:rsidP="007A201E">
      <w:pPr>
        <w:pStyle w:val="Ttulo2"/>
        <w:jc w:val="both"/>
        <w:rPr>
          <w:lang w:val="pt-BR"/>
        </w:rPr>
      </w:pPr>
      <w:bookmarkStart w:id="8" w:name="_Toc408584582"/>
      <w:bookmarkStart w:id="9" w:name="_Toc455566603"/>
      <w:r w:rsidRPr="005724DB">
        <w:rPr>
          <w:lang w:val="pt-BR"/>
        </w:rPr>
        <w:t>Pré</w:t>
      </w:r>
      <w:r w:rsidR="00571D04" w:rsidRPr="005724DB">
        <w:rPr>
          <w:lang w:val="pt-BR"/>
        </w:rPr>
        <w:t>-</w:t>
      </w:r>
      <w:r w:rsidRPr="005724DB">
        <w:rPr>
          <w:lang w:val="pt-BR"/>
        </w:rPr>
        <w:t>condições</w:t>
      </w:r>
      <w:bookmarkEnd w:id="8"/>
      <w:bookmarkEnd w:id="9"/>
    </w:p>
    <w:p w14:paraId="26AFEDA1" w14:textId="77777777" w:rsidR="00571D04" w:rsidRDefault="00347017" w:rsidP="007A201E">
      <w:pPr>
        <w:jc w:val="both"/>
        <w:rPr>
          <w:lang w:val="pt-BR"/>
        </w:rPr>
      </w:pPr>
      <w:r>
        <w:rPr>
          <w:lang w:val="pt-BR"/>
        </w:rPr>
        <w:t xml:space="preserve">Agente </w:t>
      </w:r>
      <w:r w:rsidR="00C369B3">
        <w:rPr>
          <w:lang w:val="pt-BR"/>
        </w:rPr>
        <w:t xml:space="preserve">Digital Fiscal </w:t>
      </w:r>
      <w:r>
        <w:rPr>
          <w:lang w:val="pt-BR"/>
        </w:rPr>
        <w:t>Instalado no equipamento do contribuinte que contem o PAF.</w:t>
      </w:r>
    </w:p>
    <w:p w14:paraId="463C029E" w14:textId="77777777" w:rsidR="002A1834" w:rsidRDefault="002A1834" w:rsidP="007A201E">
      <w:pPr>
        <w:pStyle w:val="Ttulo2"/>
        <w:jc w:val="both"/>
        <w:rPr>
          <w:lang w:val="pt-BR"/>
        </w:rPr>
      </w:pPr>
      <w:bookmarkStart w:id="10" w:name="_Toc101248482"/>
      <w:bookmarkStart w:id="11" w:name="_Toc102377887"/>
      <w:bookmarkStart w:id="12" w:name="_Toc408584585"/>
      <w:bookmarkStart w:id="13" w:name="_Toc455566604"/>
      <w:bookmarkStart w:id="14" w:name="_Toc436203381"/>
      <w:r w:rsidRPr="005724DB">
        <w:rPr>
          <w:lang w:val="pt-BR"/>
        </w:rPr>
        <w:lastRenderedPageBreak/>
        <w:t xml:space="preserve">Fluxo </w:t>
      </w:r>
      <w:r w:rsidR="00F73DFB" w:rsidRPr="005724DB">
        <w:rPr>
          <w:lang w:val="pt-BR"/>
        </w:rPr>
        <w:t>Principal</w:t>
      </w:r>
      <w:bookmarkEnd w:id="10"/>
      <w:bookmarkEnd w:id="11"/>
      <w:bookmarkEnd w:id="12"/>
      <w:bookmarkEnd w:id="13"/>
    </w:p>
    <w:p w14:paraId="073D4C08" w14:textId="77777777" w:rsidR="00655A12" w:rsidRDefault="00655A12" w:rsidP="00655A12">
      <w:pPr>
        <w:pStyle w:val="Passos"/>
        <w:numPr>
          <w:ilvl w:val="0"/>
          <w:numId w:val="19"/>
        </w:numPr>
        <w:jc w:val="both"/>
      </w:pPr>
      <w:proofErr w:type="gramStart"/>
      <w:r>
        <w:t xml:space="preserve">O ator (equipamento servidor </w:t>
      </w:r>
      <w:r w:rsidR="00902923">
        <w:t xml:space="preserve">do </w:t>
      </w:r>
      <w:r>
        <w:t>PAF</w:t>
      </w:r>
      <w:r w:rsidR="00902923">
        <w:t xml:space="preserve"> - ECF</w:t>
      </w:r>
      <w:r>
        <w:t>) ativa</w:t>
      </w:r>
      <w:proofErr w:type="gramEnd"/>
      <w:r>
        <w:t xml:space="preserve"> este caso de uso</w:t>
      </w:r>
      <w:r w:rsidR="00902923">
        <w:t>;</w:t>
      </w:r>
    </w:p>
    <w:p w14:paraId="559A8035" w14:textId="5EACCD07" w:rsidR="00902923" w:rsidRDefault="00902923" w:rsidP="00902923">
      <w:pPr>
        <w:pStyle w:val="Passos"/>
        <w:numPr>
          <w:ilvl w:val="0"/>
          <w:numId w:val="19"/>
        </w:numPr>
        <w:jc w:val="both"/>
      </w:pPr>
      <w:bookmarkStart w:id="15" w:name="_Ref457388026"/>
      <w:r>
        <w:t>O sistema lê na pasta corrente o arquivo dos parâmetros de configuração descritos em ECFUC0901PG004;</w:t>
      </w:r>
      <w:bookmarkEnd w:id="15"/>
    </w:p>
    <w:p w14:paraId="23355F07" w14:textId="21855EA3" w:rsidR="00626043" w:rsidRDefault="00626043" w:rsidP="00626043">
      <w:pPr>
        <w:pStyle w:val="Passos"/>
        <w:ind w:left="1069"/>
        <w:jc w:val="both"/>
      </w:pPr>
      <w:r>
        <w:t xml:space="preserve">E4. Erro de leitura </w:t>
      </w:r>
      <w:r w:rsidR="00057A24">
        <w:t xml:space="preserve">inicial </w:t>
      </w:r>
      <w:r>
        <w:t xml:space="preserve">dos parâmetros; </w:t>
      </w:r>
    </w:p>
    <w:p w14:paraId="518B46FD" w14:textId="77777777" w:rsidR="00902923" w:rsidRDefault="00902923" w:rsidP="00655A12">
      <w:pPr>
        <w:pStyle w:val="Passos"/>
        <w:numPr>
          <w:ilvl w:val="0"/>
          <w:numId w:val="19"/>
        </w:numPr>
        <w:jc w:val="both"/>
      </w:pPr>
      <w:r>
        <w:t>O sistema aguarda o tempo de espera inicial configurado no arquivo de parâmetros;</w:t>
      </w:r>
    </w:p>
    <w:p w14:paraId="672F41A2" w14:textId="77777777" w:rsidR="00626043" w:rsidRDefault="00626043" w:rsidP="00655A12">
      <w:pPr>
        <w:pStyle w:val="Passos"/>
        <w:numPr>
          <w:ilvl w:val="0"/>
          <w:numId w:val="19"/>
        </w:numPr>
        <w:jc w:val="both"/>
      </w:pPr>
      <w:r>
        <w:t xml:space="preserve">O sistema </w:t>
      </w:r>
      <w:r w:rsidR="00E0507F">
        <w:t xml:space="preserve">verifica que </w:t>
      </w:r>
      <w:r>
        <w:t xml:space="preserve">o CNPJ da empresa desenvolvedora do PAF-ECF </w:t>
      </w:r>
      <w:r w:rsidR="00E0507F">
        <w:t>atende à regra de negócio CCIRN0025;</w:t>
      </w:r>
    </w:p>
    <w:p w14:paraId="1AF5C902" w14:textId="77777777" w:rsidR="00E0507F" w:rsidRDefault="00E0507F" w:rsidP="00E0507F">
      <w:pPr>
        <w:pStyle w:val="Passos"/>
        <w:ind w:left="1069"/>
        <w:jc w:val="both"/>
      </w:pPr>
      <w:r>
        <w:t>E6. Identificação da empresa desenvolvedora inválida;</w:t>
      </w:r>
    </w:p>
    <w:p w14:paraId="622D0D71" w14:textId="77777777" w:rsidR="00E0507F" w:rsidRDefault="00E0507F" w:rsidP="00E0507F">
      <w:pPr>
        <w:pStyle w:val="Passos"/>
        <w:numPr>
          <w:ilvl w:val="0"/>
          <w:numId w:val="19"/>
        </w:numPr>
        <w:jc w:val="both"/>
      </w:pPr>
      <w:r>
        <w:t>O sistema verifica que o CPF do técnico instalador atende à regra de negócio CCIRN0026;</w:t>
      </w:r>
    </w:p>
    <w:p w14:paraId="75699F55" w14:textId="77777777" w:rsidR="00E0507F" w:rsidRDefault="00E0507F" w:rsidP="00E0507F">
      <w:pPr>
        <w:pStyle w:val="Passos"/>
        <w:ind w:left="1069"/>
        <w:jc w:val="both"/>
      </w:pPr>
      <w:r>
        <w:t>E7. Identificação do técnico instalador inválida;</w:t>
      </w:r>
    </w:p>
    <w:p w14:paraId="701286AC" w14:textId="77777777" w:rsidR="00E0507F" w:rsidRDefault="00E0507F" w:rsidP="00E0507F">
      <w:pPr>
        <w:pStyle w:val="Passos"/>
        <w:numPr>
          <w:ilvl w:val="0"/>
          <w:numId w:val="19"/>
        </w:numPr>
        <w:jc w:val="both"/>
      </w:pPr>
      <w:r>
        <w:t>O sistema verifica que o Número de IE do estabelecimento atende à regra de negócio CCIRN0027;</w:t>
      </w:r>
    </w:p>
    <w:p w14:paraId="11C56C00" w14:textId="77777777" w:rsidR="00E0507F" w:rsidRDefault="00E0507F" w:rsidP="00E0507F">
      <w:pPr>
        <w:pStyle w:val="Passos"/>
        <w:ind w:left="1069"/>
        <w:jc w:val="both"/>
      </w:pPr>
      <w:r>
        <w:t>E8. Identificação da Inscrição Estadual inválida;</w:t>
      </w:r>
    </w:p>
    <w:p w14:paraId="5DCCE4AF" w14:textId="705468C7" w:rsidR="00E75BDA" w:rsidRDefault="00E75BDA" w:rsidP="00655A12">
      <w:pPr>
        <w:pStyle w:val="Passos"/>
        <w:numPr>
          <w:ilvl w:val="0"/>
          <w:numId w:val="19"/>
        </w:numPr>
        <w:jc w:val="both"/>
      </w:pPr>
      <w:bookmarkStart w:id="16" w:name="_Ref459634307"/>
      <w:r w:rsidRPr="00E75BDA">
        <w:t>O sistema verifica n</w:t>
      </w:r>
      <w:r w:rsidR="00057A24">
        <w:t xml:space="preserve">a pasta Requisito XXVI lida no passo </w:t>
      </w:r>
      <w:r w:rsidR="00057A24">
        <w:fldChar w:fldCharType="begin"/>
      </w:r>
      <w:r w:rsidR="00057A24">
        <w:instrText xml:space="preserve"> REF _Ref457388026 \r \h </w:instrText>
      </w:r>
      <w:r w:rsidR="00057A24">
        <w:fldChar w:fldCharType="separate"/>
      </w:r>
      <w:proofErr w:type="gramStart"/>
      <w:r w:rsidR="005B2A7E">
        <w:t>2</w:t>
      </w:r>
      <w:proofErr w:type="gramEnd"/>
      <w:r w:rsidR="00057A24">
        <w:fldChar w:fldCharType="end"/>
      </w:r>
      <w:r w:rsidR="00057A24">
        <w:t xml:space="preserve"> </w:t>
      </w:r>
      <w:r w:rsidRPr="00E75BDA">
        <w:t xml:space="preserve">a data </w:t>
      </w:r>
      <w:r w:rsidR="00347CBE">
        <w:t xml:space="preserve">e hora (a nível de segundos) </w:t>
      </w:r>
      <w:r w:rsidRPr="00E75BDA">
        <w:t xml:space="preserve">de criação do último arquivo remetido. Caso não encontre assume o valor da data de início de remessa </w:t>
      </w:r>
      <w:r w:rsidR="00E463EC">
        <w:t>(zero hora</w:t>
      </w:r>
      <w:r w:rsidR="00555BBB">
        <w:t xml:space="preserve"> de 01 de janeiro de 2016</w:t>
      </w:r>
      <w:r w:rsidR="00E463EC">
        <w:t xml:space="preserve">) </w:t>
      </w:r>
      <w:r w:rsidRPr="00E75BDA">
        <w:t xml:space="preserve">de </w:t>
      </w:r>
      <w:r w:rsidR="00347CBE">
        <w:t>e salva esta data</w:t>
      </w:r>
      <w:r w:rsidR="00F05A10">
        <w:t xml:space="preserve"> em arquivo no formato que considerem</w:t>
      </w:r>
      <w:r w:rsidRPr="00E75BDA">
        <w:t>;</w:t>
      </w:r>
      <w:bookmarkEnd w:id="16"/>
    </w:p>
    <w:p w14:paraId="186DFF9E" w14:textId="313D642D" w:rsidR="00E75BDA" w:rsidRPr="00E75BDA" w:rsidRDefault="00E75BDA" w:rsidP="00655A12">
      <w:pPr>
        <w:pStyle w:val="Passos"/>
        <w:numPr>
          <w:ilvl w:val="0"/>
          <w:numId w:val="19"/>
        </w:numPr>
        <w:jc w:val="both"/>
      </w:pPr>
      <w:bookmarkStart w:id="17" w:name="_Ref455908517"/>
      <w:r w:rsidRPr="00E75BDA">
        <w:t xml:space="preserve">O sistema busca na pasta </w:t>
      </w:r>
      <w:r w:rsidR="00655A12">
        <w:t xml:space="preserve">Requisito XXVI </w:t>
      </w:r>
      <w:r w:rsidRPr="00E75BDA">
        <w:t xml:space="preserve">(nome parametrizado durante a instalação) a lista de arquivos com datas </w:t>
      </w:r>
      <w:r w:rsidR="00F05A10">
        <w:t xml:space="preserve">e hora </w:t>
      </w:r>
      <w:r w:rsidRPr="00E75BDA">
        <w:t xml:space="preserve">de </w:t>
      </w:r>
      <w:proofErr w:type="gramStart"/>
      <w:r w:rsidRPr="00E75BDA">
        <w:t>criação maiores</w:t>
      </w:r>
      <w:proofErr w:type="gramEnd"/>
      <w:r w:rsidRPr="00E75BDA">
        <w:t xml:space="preserve"> que a data obtida no item anterior e cuja mascara de nomes atenda ao padrão da regra de negócio </w:t>
      </w:r>
      <w:bookmarkStart w:id="18" w:name="OLE_LINK3"/>
      <w:bookmarkStart w:id="19" w:name="OLE_LINK4"/>
      <w:r w:rsidR="00655A12">
        <w:t>ECF</w:t>
      </w:r>
      <w:r w:rsidRPr="00E75BDA">
        <w:t>RN0</w:t>
      </w:r>
      <w:r w:rsidR="00655A12">
        <w:t>0</w:t>
      </w:r>
      <w:r w:rsidRPr="00E75BDA">
        <w:t xml:space="preserve">07 </w:t>
      </w:r>
      <w:bookmarkEnd w:id="18"/>
      <w:bookmarkEnd w:id="19"/>
      <w:r w:rsidRPr="00E75BDA">
        <w:t xml:space="preserve">em ordem crescente de data </w:t>
      </w:r>
      <w:r w:rsidR="00F05A10">
        <w:t xml:space="preserve">e hora </w:t>
      </w:r>
      <w:r w:rsidRPr="00E75BDA">
        <w:t>de criação;</w:t>
      </w:r>
      <w:bookmarkEnd w:id="17"/>
    </w:p>
    <w:p w14:paraId="4EF41568" w14:textId="77777777" w:rsidR="00E75BDA" w:rsidRDefault="00655A12" w:rsidP="00655A12">
      <w:pPr>
        <w:pStyle w:val="Passos"/>
        <w:numPr>
          <w:ilvl w:val="0"/>
          <w:numId w:val="19"/>
        </w:numPr>
        <w:jc w:val="both"/>
      </w:pPr>
      <w:bookmarkStart w:id="20" w:name="_Ref455498005"/>
      <w:r>
        <w:t>O sistema encontrou um ou mais arquivos;</w:t>
      </w:r>
      <w:bookmarkEnd w:id="20"/>
    </w:p>
    <w:p w14:paraId="04E61BCA" w14:textId="77777777" w:rsidR="00655A12" w:rsidRPr="00E75BDA" w:rsidRDefault="00655A12" w:rsidP="00655A12">
      <w:pPr>
        <w:pStyle w:val="PargrafodaLista"/>
        <w:ind w:left="1069"/>
        <w:rPr>
          <w:lang w:val="pt-BR"/>
        </w:rPr>
      </w:pPr>
      <w:r>
        <w:rPr>
          <w:lang w:val="pt-BR"/>
        </w:rPr>
        <w:t>A1. Não existem arquivos a serem remetidos:</w:t>
      </w:r>
    </w:p>
    <w:p w14:paraId="0AC4C22B" w14:textId="77777777" w:rsidR="00655A12" w:rsidRDefault="00655A12" w:rsidP="00C7203E">
      <w:pPr>
        <w:pStyle w:val="Passos"/>
        <w:numPr>
          <w:ilvl w:val="0"/>
          <w:numId w:val="19"/>
        </w:numPr>
        <w:jc w:val="both"/>
      </w:pPr>
      <w:r>
        <w:t>O sistema verifica que o modo de operação desta instalação é com conexão por internet (parâmetro Usa Internet);</w:t>
      </w:r>
    </w:p>
    <w:p w14:paraId="39599E6C" w14:textId="77777777" w:rsidR="00655A12" w:rsidRDefault="00655A12" w:rsidP="00655A12">
      <w:pPr>
        <w:pStyle w:val="Passos"/>
        <w:ind w:left="1069"/>
        <w:jc w:val="both"/>
      </w:pPr>
      <w:r>
        <w:t>A2. O modo de operação desta instalação é sem conexão por internet:</w:t>
      </w:r>
    </w:p>
    <w:p w14:paraId="3E1F74EB" w14:textId="77777777" w:rsidR="005D0A45" w:rsidRDefault="005D0A45" w:rsidP="00C7203E">
      <w:pPr>
        <w:pStyle w:val="Passos"/>
        <w:numPr>
          <w:ilvl w:val="0"/>
          <w:numId w:val="19"/>
        </w:numPr>
        <w:jc w:val="both"/>
      </w:pPr>
      <w:r>
        <w:t>O sistema verifica que o modo de conexão é direto;</w:t>
      </w:r>
    </w:p>
    <w:p w14:paraId="57D5337C" w14:textId="77777777" w:rsidR="005D0A45" w:rsidRDefault="005D0A45" w:rsidP="005D0A45">
      <w:pPr>
        <w:pStyle w:val="Passos"/>
        <w:ind w:left="1069"/>
        <w:jc w:val="both"/>
      </w:pPr>
      <w:r>
        <w:t xml:space="preserve">A7. O modo de conexão é com </w:t>
      </w:r>
      <w:proofErr w:type="gramStart"/>
      <w:r>
        <w:t>proxy</w:t>
      </w:r>
      <w:proofErr w:type="gramEnd"/>
      <w:r>
        <w:t>:</w:t>
      </w:r>
    </w:p>
    <w:p w14:paraId="29250D44" w14:textId="77777777" w:rsidR="00CE5A16" w:rsidRDefault="00CE5A16" w:rsidP="00C7203E">
      <w:pPr>
        <w:pStyle w:val="Passos"/>
        <w:numPr>
          <w:ilvl w:val="0"/>
          <w:numId w:val="19"/>
        </w:numPr>
        <w:jc w:val="both"/>
      </w:pPr>
      <w:bookmarkStart w:id="21" w:name="_Ref455505298"/>
      <w:r>
        <w:t xml:space="preserve">O sistema </w:t>
      </w:r>
      <w:proofErr w:type="spellStart"/>
      <w:r>
        <w:t>descriptografa</w:t>
      </w:r>
      <w:proofErr w:type="spellEnd"/>
      <w:r>
        <w:t xml:space="preserve"> a senha armazenada;</w:t>
      </w:r>
      <w:bookmarkEnd w:id="21"/>
    </w:p>
    <w:p w14:paraId="0D7AAECA" w14:textId="77777777" w:rsidR="003720D0" w:rsidRDefault="003720D0" w:rsidP="003720D0">
      <w:pPr>
        <w:pStyle w:val="Passos"/>
        <w:ind w:left="1069"/>
        <w:jc w:val="both"/>
      </w:pPr>
      <w:r>
        <w:t>A8. O sistema verificou que não existe senha criptografada (1ª execução):</w:t>
      </w:r>
    </w:p>
    <w:p w14:paraId="369040FE" w14:textId="4ED9ABB9" w:rsidR="00167CEC" w:rsidRDefault="00655A12" w:rsidP="005D301E">
      <w:pPr>
        <w:pStyle w:val="Passos"/>
        <w:numPr>
          <w:ilvl w:val="0"/>
          <w:numId w:val="19"/>
        </w:numPr>
        <w:jc w:val="both"/>
      </w:pPr>
      <w:r>
        <w:t>O sistema se autentica com o ator (WS-ECF) informando a IE, o sequencial e a senha</w:t>
      </w:r>
      <w:r w:rsidR="00AE633B">
        <w:t xml:space="preserve"> </w:t>
      </w:r>
      <w:r w:rsidR="003B7E6B">
        <w:t xml:space="preserve">conforme </w:t>
      </w:r>
      <w:r w:rsidR="00EB6313">
        <w:t>ECFUC0901PG00</w:t>
      </w:r>
      <w:r w:rsidR="004016DF">
        <w:t xml:space="preserve">5 </w:t>
      </w:r>
      <w:r w:rsidR="00AE633B">
        <w:t>e o arquivo de configuração</w:t>
      </w:r>
      <w:r w:rsidR="00422F0E">
        <w:t xml:space="preserve"> segundo ECFUC0901PG004</w:t>
      </w:r>
      <w:r w:rsidR="000459DB">
        <w:t xml:space="preserve"> e o modo “</w:t>
      </w:r>
      <w:r w:rsidR="002374CB">
        <w:t>Autenticação</w:t>
      </w:r>
      <w:r w:rsidR="000459DB">
        <w:t>”</w:t>
      </w:r>
      <w:r w:rsidR="005D301E">
        <w:t xml:space="preserve">; </w:t>
      </w:r>
    </w:p>
    <w:p w14:paraId="571A204C" w14:textId="77777777" w:rsidR="00655A12" w:rsidRDefault="00655A12" w:rsidP="00167CEC">
      <w:pPr>
        <w:pStyle w:val="Passos"/>
        <w:ind w:left="1069"/>
        <w:jc w:val="both"/>
      </w:pPr>
      <w:r>
        <w:t>E1. Erro de Acesso:</w:t>
      </w:r>
      <w:r w:rsidR="00B3766F">
        <w:t xml:space="preserve"> (Comunicação, Rede, Timeout</w:t>
      </w:r>
      <w:proofErr w:type="gramStart"/>
      <w:r w:rsidR="00B3766F">
        <w:t>)</w:t>
      </w:r>
      <w:proofErr w:type="gramEnd"/>
    </w:p>
    <w:p w14:paraId="2055DD27" w14:textId="77777777" w:rsidR="00655A12" w:rsidRDefault="00655A12" w:rsidP="00655A12">
      <w:pPr>
        <w:pStyle w:val="Passos"/>
        <w:ind w:left="1069"/>
        <w:jc w:val="both"/>
      </w:pPr>
      <w:r>
        <w:lastRenderedPageBreak/>
        <w:t>E2. Senha Inválida:</w:t>
      </w:r>
    </w:p>
    <w:p w14:paraId="1911D6F8" w14:textId="77777777" w:rsidR="00655A12" w:rsidRDefault="00655A12" w:rsidP="00655A12">
      <w:pPr>
        <w:pStyle w:val="Passos"/>
        <w:ind w:left="1069"/>
        <w:jc w:val="both"/>
      </w:pPr>
      <w:r>
        <w:t>E3. Sistema indisponível:</w:t>
      </w:r>
    </w:p>
    <w:p w14:paraId="5C70AB9A" w14:textId="4F242807" w:rsidR="005D301E" w:rsidRDefault="00655A12" w:rsidP="005D301E">
      <w:pPr>
        <w:pStyle w:val="Passos"/>
        <w:numPr>
          <w:ilvl w:val="0"/>
          <w:numId w:val="19"/>
        </w:numPr>
        <w:jc w:val="both"/>
      </w:pPr>
      <w:bookmarkStart w:id="22" w:name="_Ref455501548"/>
      <w:bookmarkStart w:id="23" w:name="_Ref455922460"/>
      <w:r>
        <w:t>O sistema recebe</w:t>
      </w:r>
      <w:r w:rsidR="00407A28">
        <w:t xml:space="preserve"> </w:t>
      </w:r>
      <w:bookmarkEnd w:id="22"/>
      <w:r w:rsidR="005D301E">
        <w:t>os parâmetros gerais e específicos de execução segundo ECFUC0901PG001, E</w:t>
      </w:r>
      <w:r w:rsidR="009D42F2">
        <w:t>CFUC0901</w:t>
      </w:r>
      <w:r w:rsidR="005D301E">
        <w:t>PG002, a lista de arquivos a liberar, o passe da sessão a usar e a condição do processamento desta requisição;</w:t>
      </w:r>
      <w:bookmarkEnd w:id="23"/>
    </w:p>
    <w:p w14:paraId="69742608" w14:textId="77777777" w:rsidR="00CE5A16" w:rsidRDefault="00CE5A16" w:rsidP="00C7203E">
      <w:pPr>
        <w:pStyle w:val="Passos"/>
        <w:numPr>
          <w:ilvl w:val="0"/>
          <w:numId w:val="19"/>
        </w:numPr>
        <w:jc w:val="both"/>
      </w:pPr>
      <w:r>
        <w:t xml:space="preserve">O sistema atualiza os parâmetros locais </w:t>
      </w:r>
      <w:r w:rsidR="00730295">
        <w:t xml:space="preserve">listados em ECFUC0901PG004 </w:t>
      </w:r>
      <w:r>
        <w:t xml:space="preserve">com os parâmetros recebidos </w:t>
      </w:r>
      <w:r w:rsidR="00DB2671">
        <w:t>e alterados</w:t>
      </w:r>
      <w:r>
        <w:t xml:space="preserve"> e </w:t>
      </w:r>
      <w:r w:rsidR="008F410C">
        <w:t xml:space="preserve">os </w:t>
      </w:r>
      <w:r>
        <w:t xml:space="preserve">substitui </w:t>
      </w:r>
      <w:r w:rsidR="008F410C">
        <w:t>pel</w:t>
      </w:r>
      <w:r>
        <w:t xml:space="preserve">os que estão </w:t>
      </w:r>
      <w:r w:rsidR="008F410C">
        <w:t>vigentes</w:t>
      </w:r>
      <w:r>
        <w:t>;</w:t>
      </w:r>
    </w:p>
    <w:p w14:paraId="27E4011C" w14:textId="2D072594" w:rsidR="00CE5A16" w:rsidRDefault="00CE5A16" w:rsidP="00C7203E">
      <w:pPr>
        <w:pStyle w:val="Passos"/>
        <w:numPr>
          <w:ilvl w:val="0"/>
          <w:numId w:val="19"/>
        </w:numPr>
        <w:jc w:val="both"/>
      </w:pPr>
      <w:r>
        <w:t>Ó sistema verifica qu</w:t>
      </w:r>
      <w:r w:rsidR="00BA0228">
        <w:t>e não houve alteração de versão comparando o número da versão recebida em ECFUC0901PG001 nos passos anteriores e o número interno da versão em execução;</w:t>
      </w:r>
    </w:p>
    <w:p w14:paraId="710B60D7" w14:textId="77777777" w:rsidR="00CE5A16" w:rsidRDefault="00CE5A16" w:rsidP="00CE5A16">
      <w:pPr>
        <w:pStyle w:val="Passos"/>
        <w:ind w:left="1069"/>
        <w:jc w:val="both"/>
      </w:pPr>
      <w:r>
        <w:t>A3. O sistema verificou que há uma nova versão disponível:</w:t>
      </w:r>
    </w:p>
    <w:p w14:paraId="5C8F17DB" w14:textId="68267869" w:rsidR="00DB2671" w:rsidRDefault="00DB2671" w:rsidP="00C7203E">
      <w:pPr>
        <w:pStyle w:val="Passos"/>
        <w:numPr>
          <w:ilvl w:val="0"/>
          <w:numId w:val="19"/>
        </w:numPr>
        <w:jc w:val="both"/>
      </w:pPr>
      <w:r>
        <w:t>O sistema verifica que não foi alterada a data início dos movimentos para remessa</w:t>
      </w:r>
      <w:r w:rsidR="00E463EC">
        <w:t xml:space="preserve"> com a data salva no passo </w:t>
      </w:r>
      <w:r w:rsidR="00E463EC">
        <w:fldChar w:fldCharType="begin"/>
      </w:r>
      <w:r w:rsidR="00E463EC">
        <w:instrText xml:space="preserve"> REF _Ref459634307 \r \h </w:instrText>
      </w:r>
      <w:r w:rsidR="00E463EC">
        <w:fldChar w:fldCharType="separate"/>
      </w:r>
      <w:proofErr w:type="gramStart"/>
      <w:r w:rsidR="005B2A7E">
        <w:t>7</w:t>
      </w:r>
      <w:proofErr w:type="gramEnd"/>
      <w:r w:rsidR="00E463EC">
        <w:fldChar w:fldCharType="end"/>
      </w:r>
      <w:r w:rsidR="00E463EC">
        <w:t xml:space="preserve"> deste fluxo</w:t>
      </w:r>
      <w:r>
        <w:t>;</w:t>
      </w:r>
    </w:p>
    <w:p w14:paraId="78932138" w14:textId="77777777" w:rsidR="00DB2671" w:rsidRDefault="00DB2671" w:rsidP="00DB2671">
      <w:pPr>
        <w:pStyle w:val="Passos"/>
        <w:ind w:left="1069"/>
        <w:jc w:val="both"/>
      </w:pPr>
      <w:r>
        <w:t>A5. O sistema verifica que foi alterada a data início dos movimentos de remessa:</w:t>
      </w:r>
    </w:p>
    <w:p w14:paraId="3F6E5A6E" w14:textId="77777777" w:rsidR="00DB2671" w:rsidRDefault="00DB2671" w:rsidP="00C7203E">
      <w:pPr>
        <w:pStyle w:val="Passos"/>
        <w:numPr>
          <w:ilvl w:val="0"/>
          <w:numId w:val="19"/>
        </w:numPr>
        <w:jc w:val="both"/>
      </w:pPr>
      <w:r>
        <w:t xml:space="preserve">O sistema registra no log do mês deste equipamento ECF </w:t>
      </w:r>
      <w:r w:rsidR="00510683">
        <w:t>a data e hora d</w:t>
      </w:r>
      <w:r>
        <w:t>o início da remessa e o número do passe a ser utilizado</w:t>
      </w:r>
      <w:r w:rsidR="00510683">
        <w:t xml:space="preserve"> e a informação “Início da remessa normal”</w:t>
      </w:r>
      <w:r w:rsidR="005D0A45">
        <w:t xml:space="preserve"> e a versão em execução</w:t>
      </w:r>
      <w:r w:rsidR="00407A28">
        <w:t xml:space="preserve"> conforme ECFUC0901PG003;</w:t>
      </w:r>
    </w:p>
    <w:p w14:paraId="078FF5D2" w14:textId="77777777" w:rsidR="002374CB" w:rsidRDefault="00DB2671" w:rsidP="00C7203E">
      <w:pPr>
        <w:pStyle w:val="Passos"/>
        <w:numPr>
          <w:ilvl w:val="0"/>
          <w:numId w:val="19"/>
        </w:numPr>
        <w:jc w:val="both"/>
      </w:pPr>
      <w:bookmarkStart w:id="24" w:name="_Ref461952785"/>
      <w:r>
        <w:t xml:space="preserve">O sistema comprime sequencialmente os arquivos encontrados no passo </w:t>
      </w:r>
      <w:r>
        <w:fldChar w:fldCharType="begin"/>
      </w:r>
      <w:r>
        <w:instrText xml:space="preserve"> REF _Ref455498005 \r \h </w:instrText>
      </w:r>
      <w:r>
        <w:fldChar w:fldCharType="separate"/>
      </w:r>
      <w:proofErr w:type="gramStart"/>
      <w:r w:rsidR="005B2A7E">
        <w:t>9</w:t>
      </w:r>
      <w:proofErr w:type="gramEnd"/>
      <w:r>
        <w:fldChar w:fldCharType="end"/>
      </w:r>
      <w:r w:rsidR="00510683">
        <w:t xml:space="preserve"> deste fluxo</w:t>
      </w:r>
      <w:r w:rsidR="007464C4">
        <w:t xml:space="preserve"> na pasta configurada de arquivos comprimidos</w:t>
      </w:r>
      <w:r w:rsidR="00510683">
        <w:t>,</w:t>
      </w:r>
      <w:r>
        <w:t xml:space="preserve"> </w:t>
      </w:r>
      <w:r w:rsidR="00510683">
        <w:t xml:space="preserve">utilizando a ECFRN0008, </w:t>
      </w:r>
      <w:r>
        <w:t xml:space="preserve">até o limite permitido por sessão e os envia na ordem </w:t>
      </w:r>
      <w:r w:rsidR="002374CB">
        <w:t>utilizando o passe recebido</w:t>
      </w:r>
      <w:r w:rsidR="001C12F5">
        <w:t>, o número de ordem, o arquivo</w:t>
      </w:r>
      <w:r w:rsidR="008F410C">
        <w:t xml:space="preserve"> e o modo de conexão “Remessa” e recebe a situação da recepção de cada arquivo</w:t>
      </w:r>
      <w:r w:rsidR="00E20F56">
        <w:t xml:space="preserve"> como Recebido</w:t>
      </w:r>
      <w:r w:rsidR="008F410C">
        <w:t>:</w:t>
      </w:r>
      <w:bookmarkEnd w:id="24"/>
    </w:p>
    <w:p w14:paraId="38D6342F" w14:textId="77777777" w:rsidR="002374CB" w:rsidRDefault="00E20F56" w:rsidP="002374CB">
      <w:pPr>
        <w:pStyle w:val="Passos"/>
        <w:ind w:left="1069"/>
        <w:jc w:val="both"/>
      </w:pPr>
      <w:r>
        <w:t>E10. Houve erro de recepção do arquivo</w:t>
      </w:r>
      <w:r w:rsidR="002374CB">
        <w:t>:</w:t>
      </w:r>
    </w:p>
    <w:p w14:paraId="0C9CC013" w14:textId="77777777" w:rsidR="00DB2671" w:rsidRDefault="002374CB" w:rsidP="00C7203E">
      <w:pPr>
        <w:pStyle w:val="Passos"/>
        <w:numPr>
          <w:ilvl w:val="0"/>
          <w:numId w:val="19"/>
        </w:numPr>
        <w:jc w:val="both"/>
      </w:pPr>
      <w:r>
        <w:t xml:space="preserve">O sistema </w:t>
      </w:r>
      <w:r w:rsidR="008F410C">
        <w:t>registra</w:t>
      </w:r>
      <w:r w:rsidR="00DB2671">
        <w:t xml:space="preserve"> no log </w:t>
      </w:r>
      <w:r w:rsidR="00510683">
        <w:t xml:space="preserve">a data e hora de envio e </w:t>
      </w:r>
      <w:r w:rsidR="00DB2671">
        <w:t>os nomes de cada um dos arquivos remetidos</w:t>
      </w:r>
      <w:r w:rsidR="00510683">
        <w:t xml:space="preserve"> e atualizando a data de criação do último arquivo remetido</w:t>
      </w:r>
      <w:r w:rsidR="00BC3F93">
        <w:t xml:space="preserve"> na ordem de processamento</w:t>
      </w:r>
      <w:r w:rsidR="00DB2671">
        <w:t>;</w:t>
      </w:r>
    </w:p>
    <w:p w14:paraId="748159F0" w14:textId="77777777" w:rsidR="00907C8E" w:rsidRDefault="00907C8E" w:rsidP="00907C8E">
      <w:pPr>
        <w:pStyle w:val="Passos"/>
        <w:numPr>
          <w:ilvl w:val="0"/>
          <w:numId w:val="19"/>
        </w:numPr>
        <w:jc w:val="both"/>
      </w:pPr>
      <w:r>
        <w:t>O sistema registra no log a data e hora e a informação “Fim da remessa normal”;</w:t>
      </w:r>
    </w:p>
    <w:p w14:paraId="21643F81" w14:textId="7CF59D4E" w:rsidR="00510683" w:rsidRDefault="00510683" w:rsidP="00C7203E">
      <w:pPr>
        <w:pStyle w:val="Passos"/>
        <w:numPr>
          <w:ilvl w:val="0"/>
          <w:numId w:val="19"/>
        </w:numPr>
        <w:jc w:val="both"/>
      </w:pPr>
      <w:r>
        <w:t xml:space="preserve">O sistema verifica </w:t>
      </w:r>
      <w:r w:rsidR="00DA7C93">
        <w:t xml:space="preserve">entre os parâmetros recebidos no passo </w:t>
      </w:r>
      <w:r w:rsidR="00DA7C93">
        <w:fldChar w:fldCharType="begin"/>
      </w:r>
      <w:r w:rsidR="00DA7C93">
        <w:instrText xml:space="preserve"> REF _Ref455922460 \r \h </w:instrText>
      </w:r>
      <w:r w:rsidR="00DA7C93">
        <w:fldChar w:fldCharType="separate"/>
      </w:r>
      <w:r w:rsidR="005B2A7E">
        <w:t>14</w:t>
      </w:r>
      <w:r w:rsidR="00DA7C93">
        <w:fldChar w:fldCharType="end"/>
      </w:r>
      <w:r w:rsidR="00DA7C93">
        <w:t xml:space="preserve"> deste fluxo </w:t>
      </w:r>
      <w:r>
        <w:t xml:space="preserve">que não </w:t>
      </w:r>
      <w:r w:rsidR="00DA7C93">
        <w:t xml:space="preserve">houve solicitação de envio de arquivos de </w:t>
      </w:r>
      <w:r>
        <w:t>períodos complementares</w:t>
      </w:r>
      <w:r w:rsidR="00DA7C93">
        <w:t xml:space="preserve"> (lista vazia)</w:t>
      </w:r>
      <w:r>
        <w:t>;</w:t>
      </w:r>
    </w:p>
    <w:p w14:paraId="1DE50052" w14:textId="77777777" w:rsidR="00510683" w:rsidRDefault="00510683" w:rsidP="00510683">
      <w:pPr>
        <w:pStyle w:val="Passos"/>
        <w:ind w:left="1069"/>
        <w:jc w:val="both"/>
      </w:pPr>
      <w:r>
        <w:t>A6. Existem períodos complementares a serem enviados;</w:t>
      </w:r>
    </w:p>
    <w:p w14:paraId="754A1610" w14:textId="77777777" w:rsidR="00510683" w:rsidRDefault="00510683" w:rsidP="00C7203E">
      <w:pPr>
        <w:pStyle w:val="Passos"/>
        <w:numPr>
          <w:ilvl w:val="0"/>
          <w:numId w:val="19"/>
        </w:numPr>
        <w:jc w:val="both"/>
      </w:pPr>
      <w:bookmarkStart w:id="25" w:name="_Ref455568709"/>
      <w:r>
        <w:t>O sistema busca na pasta Requisito XI o nome do arquivo requisito XI;</w:t>
      </w:r>
      <w:bookmarkEnd w:id="25"/>
    </w:p>
    <w:p w14:paraId="363D6092" w14:textId="77777777" w:rsidR="00510683" w:rsidRDefault="00E20F56" w:rsidP="00510683">
      <w:pPr>
        <w:pStyle w:val="Passos"/>
        <w:ind w:left="1069"/>
        <w:jc w:val="both"/>
      </w:pPr>
      <w:r>
        <w:t>E11</w:t>
      </w:r>
      <w:r w:rsidR="00510683">
        <w:t>. Arquivo Requisito XI não encontrado;</w:t>
      </w:r>
    </w:p>
    <w:p w14:paraId="6BAE8526" w14:textId="77777777" w:rsidR="00510683" w:rsidRDefault="00510683" w:rsidP="00C7203E">
      <w:pPr>
        <w:pStyle w:val="Passos"/>
        <w:numPr>
          <w:ilvl w:val="0"/>
          <w:numId w:val="19"/>
        </w:numPr>
        <w:jc w:val="both"/>
      </w:pPr>
      <w:r>
        <w:t>O sistema comprime e envia este arquivo usando o mesmo padrão da ECFRN0008 diferenciado apenas pelo número do requisito e registra esta ação no log</w:t>
      </w:r>
      <w:r w:rsidR="00E4629B">
        <w:t xml:space="preserve"> com “Arquivo Requisito XI enviado.”</w:t>
      </w:r>
      <w:r>
        <w:t>.</w:t>
      </w:r>
    </w:p>
    <w:p w14:paraId="2136E0EB" w14:textId="298748CA" w:rsidR="00510683" w:rsidRDefault="00510683" w:rsidP="00C7203E">
      <w:pPr>
        <w:pStyle w:val="Passos"/>
        <w:numPr>
          <w:ilvl w:val="0"/>
          <w:numId w:val="19"/>
        </w:numPr>
        <w:jc w:val="both"/>
      </w:pPr>
      <w:r>
        <w:t>O sistema lista o diretório da pasta onde está instalado o PAF</w:t>
      </w:r>
      <w:r w:rsidR="001D57FF">
        <w:t xml:space="preserve"> </w:t>
      </w:r>
      <w:r w:rsidR="00E4629B">
        <w:t xml:space="preserve">gerando um arquivo </w:t>
      </w:r>
      <w:r w:rsidR="001D57FF">
        <w:t xml:space="preserve">(totalizando ao final a quantidade de arquivos listados) </w:t>
      </w:r>
      <w:r w:rsidR="00B860E5">
        <w:t xml:space="preserve">com o mesmo padrão de nome de ECFRN0008, o comprime, </w:t>
      </w:r>
      <w:r w:rsidR="00E4629B">
        <w:t xml:space="preserve">e o envia </w:t>
      </w:r>
      <w:r w:rsidR="00B860E5">
        <w:t xml:space="preserve">para </w:t>
      </w:r>
      <w:r w:rsidR="00E4629B">
        <w:t>a pasta de arquivos comprimidos com mensagem no log “Diretório da pasta PAF gerado.”</w:t>
      </w:r>
      <w:r w:rsidR="0050042A">
        <w:t xml:space="preserve"> segundo </w:t>
      </w:r>
      <w:r w:rsidR="0050042A">
        <w:lastRenderedPageBreak/>
        <w:t>ECFUC0901PG006</w:t>
      </w:r>
      <w:r>
        <w:t>;</w:t>
      </w:r>
    </w:p>
    <w:p w14:paraId="515F503E" w14:textId="77777777" w:rsidR="008C2A7D" w:rsidRDefault="008C2A7D" w:rsidP="008C2A7D">
      <w:pPr>
        <w:pStyle w:val="Passos"/>
        <w:numPr>
          <w:ilvl w:val="0"/>
          <w:numId w:val="19"/>
        </w:numPr>
        <w:jc w:val="both"/>
      </w:pPr>
      <w:r>
        <w:t xml:space="preserve">O sistema registra no log e apaga os arquivos autorizados a liberar recebidos no passo </w:t>
      </w:r>
      <w:r>
        <w:fldChar w:fldCharType="begin"/>
      </w:r>
      <w:r>
        <w:instrText xml:space="preserve"> REF _Ref455501548 \r \h </w:instrText>
      </w:r>
      <w:r>
        <w:fldChar w:fldCharType="separate"/>
      </w:r>
      <w:r w:rsidR="005B2A7E">
        <w:t>14</w:t>
      </w:r>
      <w:r>
        <w:fldChar w:fldCharType="end"/>
      </w:r>
      <w:r>
        <w:t xml:space="preserve"> deste fluxo</w:t>
      </w:r>
      <w:r w:rsidR="00C369B3">
        <w:t xml:space="preserve"> na ordem de execução “Removido” nome do arquivo</w:t>
      </w:r>
      <w:r>
        <w:t>;</w:t>
      </w:r>
    </w:p>
    <w:p w14:paraId="50962F31" w14:textId="77777777" w:rsidR="00510683" w:rsidRDefault="00510683" w:rsidP="00C7203E">
      <w:pPr>
        <w:pStyle w:val="Passos"/>
        <w:numPr>
          <w:ilvl w:val="0"/>
          <w:numId w:val="19"/>
        </w:numPr>
        <w:jc w:val="both"/>
      </w:pPr>
      <w:r>
        <w:t>O sistema comprime e envia o arquivo log</w:t>
      </w:r>
      <w:r w:rsidR="00E4629B">
        <w:t xml:space="preserve"> da mesma pasta de arquivos comprimidos</w:t>
      </w:r>
      <w:r>
        <w:t>;</w:t>
      </w:r>
    </w:p>
    <w:p w14:paraId="2C9D4E62" w14:textId="77777777" w:rsidR="009522B8" w:rsidRPr="009522B8" w:rsidRDefault="009522B8" w:rsidP="009522B8">
      <w:pPr>
        <w:pStyle w:val="PargrafodaLista"/>
        <w:numPr>
          <w:ilvl w:val="0"/>
          <w:numId w:val="19"/>
        </w:numPr>
        <w:rPr>
          <w:rFonts w:cs="Arial"/>
          <w:iCs/>
          <w:spacing w:val="-2"/>
          <w:lang w:val="pt-BR"/>
        </w:rPr>
      </w:pPr>
      <w:bookmarkStart w:id="26" w:name="_Ref455923227"/>
      <w:bookmarkStart w:id="27" w:name="_Ref455566810"/>
      <w:r w:rsidRPr="009522B8">
        <w:rPr>
          <w:rFonts w:cs="Arial"/>
          <w:iCs/>
          <w:spacing w:val="-2"/>
          <w:lang w:val="pt-BR"/>
        </w:rPr>
        <w:t xml:space="preserve">O sistema se autentica com o ator (WS-ECF) informando </w:t>
      </w:r>
      <w:r>
        <w:rPr>
          <w:rFonts w:cs="Arial"/>
          <w:iCs/>
          <w:spacing w:val="-2"/>
          <w:lang w:val="pt-BR"/>
        </w:rPr>
        <w:t>o passe e o modo “Fim de sessão</w:t>
      </w:r>
      <w:r w:rsidRPr="009522B8">
        <w:rPr>
          <w:rFonts w:cs="Arial"/>
          <w:iCs/>
          <w:spacing w:val="-2"/>
          <w:lang w:val="pt-BR"/>
        </w:rPr>
        <w:t>”;</w:t>
      </w:r>
      <w:bookmarkEnd w:id="26"/>
    </w:p>
    <w:p w14:paraId="29D4C870" w14:textId="77777777" w:rsidR="003B5BE0" w:rsidRDefault="008C2A7D" w:rsidP="000B7DD3">
      <w:pPr>
        <w:pStyle w:val="Passos"/>
        <w:numPr>
          <w:ilvl w:val="0"/>
          <w:numId w:val="19"/>
        </w:numPr>
        <w:jc w:val="both"/>
      </w:pPr>
      <w:bookmarkStart w:id="28" w:name="_Ref455644927"/>
      <w:r>
        <w:t>O sis</w:t>
      </w:r>
      <w:r w:rsidR="000B7DD3">
        <w:t>tema dorme pelo Tempo entre ciclos lido;</w:t>
      </w:r>
      <w:bookmarkEnd w:id="27"/>
      <w:bookmarkEnd w:id="28"/>
    </w:p>
    <w:p w14:paraId="631A4B6D" w14:textId="77777777" w:rsidR="003F6215" w:rsidRPr="005724DB" w:rsidRDefault="003F6215" w:rsidP="000B7DD3">
      <w:pPr>
        <w:pStyle w:val="Passos"/>
        <w:numPr>
          <w:ilvl w:val="0"/>
          <w:numId w:val="19"/>
        </w:numPr>
        <w:jc w:val="both"/>
      </w:pPr>
      <w:r>
        <w:t xml:space="preserve">O sistema volta ao passo </w:t>
      </w:r>
      <w:r>
        <w:fldChar w:fldCharType="begin"/>
      </w:r>
      <w:r>
        <w:instrText xml:space="preserve"> REF _Ref455908517 \r \h </w:instrText>
      </w:r>
      <w:r>
        <w:fldChar w:fldCharType="separate"/>
      </w:r>
      <w:proofErr w:type="gramStart"/>
      <w:r w:rsidR="005B2A7E">
        <w:t>8</w:t>
      </w:r>
      <w:proofErr w:type="gramEnd"/>
      <w:r>
        <w:fldChar w:fldCharType="end"/>
      </w:r>
      <w:r>
        <w:t xml:space="preserve"> deste fluxo;</w:t>
      </w:r>
    </w:p>
    <w:p w14:paraId="02CC6D2B" w14:textId="77777777" w:rsidR="00483110" w:rsidRPr="005724DB" w:rsidRDefault="00483110" w:rsidP="007A201E">
      <w:pPr>
        <w:pStyle w:val="Ttulo2"/>
        <w:jc w:val="both"/>
        <w:rPr>
          <w:lang w:val="pt-BR"/>
        </w:rPr>
      </w:pPr>
      <w:bookmarkStart w:id="29" w:name="_Toc408584586"/>
      <w:bookmarkStart w:id="30" w:name="_Toc455566605"/>
      <w:bookmarkStart w:id="31" w:name="_Toc100995325"/>
      <w:bookmarkStart w:id="32" w:name="_Toc114038718"/>
      <w:r w:rsidRPr="005724DB">
        <w:rPr>
          <w:lang w:val="pt-BR"/>
        </w:rPr>
        <w:t>Fluxos Alternativos</w:t>
      </w:r>
      <w:bookmarkEnd w:id="29"/>
      <w:bookmarkEnd w:id="30"/>
    </w:p>
    <w:p w14:paraId="7784B28E" w14:textId="77777777" w:rsidR="00655A12" w:rsidRPr="005D0A45" w:rsidRDefault="00655A12" w:rsidP="00655A12">
      <w:pPr>
        <w:rPr>
          <w:lang w:val="pt-BR"/>
        </w:rPr>
      </w:pPr>
      <w:r w:rsidRPr="00E04D19">
        <w:rPr>
          <w:b/>
          <w:lang w:val="pt-BR"/>
        </w:rPr>
        <w:t>A1. Não existem arquivos a serem remetidos:</w:t>
      </w:r>
    </w:p>
    <w:p w14:paraId="38C2EAAC" w14:textId="77777777" w:rsidR="005D0A45" w:rsidRPr="005D0A45" w:rsidRDefault="005D0A45" w:rsidP="005D0A45">
      <w:pPr>
        <w:pStyle w:val="PargrafodaLista"/>
        <w:numPr>
          <w:ilvl w:val="0"/>
          <w:numId w:val="24"/>
        </w:numPr>
        <w:rPr>
          <w:lang w:val="pt-BR"/>
        </w:rPr>
      </w:pPr>
      <w:r>
        <w:rPr>
          <w:lang w:val="pt-BR"/>
        </w:rPr>
        <w:t xml:space="preserve">O sistema vai para o passo </w:t>
      </w:r>
      <w:r w:rsidR="00B211E2">
        <w:rPr>
          <w:lang w:val="pt-BR"/>
        </w:rPr>
        <w:fldChar w:fldCharType="begin"/>
      </w:r>
      <w:r w:rsidR="00B211E2">
        <w:rPr>
          <w:lang w:val="pt-BR"/>
        </w:rPr>
        <w:instrText xml:space="preserve"> REF _Ref455644927 \r \h </w:instrText>
      </w:r>
      <w:r w:rsidR="00B211E2">
        <w:rPr>
          <w:lang w:val="pt-BR"/>
        </w:rPr>
      </w:r>
      <w:r w:rsidR="00B211E2">
        <w:rPr>
          <w:lang w:val="pt-BR"/>
        </w:rPr>
        <w:fldChar w:fldCharType="separate"/>
      </w:r>
      <w:r w:rsidR="005B2A7E">
        <w:rPr>
          <w:lang w:val="pt-BR"/>
        </w:rPr>
        <w:t>29</w:t>
      </w:r>
      <w:r w:rsidR="00B211E2">
        <w:rPr>
          <w:lang w:val="pt-BR"/>
        </w:rPr>
        <w:fldChar w:fldCharType="end"/>
      </w:r>
      <w:r w:rsidR="00B211E2">
        <w:rPr>
          <w:lang w:val="pt-BR"/>
        </w:rPr>
        <w:t xml:space="preserve"> </w:t>
      </w:r>
      <w:r>
        <w:rPr>
          <w:lang w:val="pt-BR"/>
        </w:rPr>
        <w:t>do fluxo principal;</w:t>
      </w:r>
    </w:p>
    <w:p w14:paraId="28B1A76C" w14:textId="77777777" w:rsidR="00655A12" w:rsidRDefault="00655A12" w:rsidP="00655A12">
      <w:pPr>
        <w:pStyle w:val="Passos"/>
        <w:jc w:val="both"/>
      </w:pPr>
      <w:r w:rsidRPr="00655A12">
        <w:rPr>
          <w:b/>
        </w:rPr>
        <w:t>A2. O modo de operação desta instalação é sem conexão por internet:</w:t>
      </w:r>
    </w:p>
    <w:p w14:paraId="42709308" w14:textId="77777777" w:rsidR="002D338E" w:rsidRDefault="002D338E" w:rsidP="005D0A45">
      <w:pPr>
        <w:pStyle w:val="Passos"/>
        <w:numPr>
          <w:ilvl w:val="0"/>
          <w:numId w:val="25"/>
        </w:numPr>
        <w:jc w:val="both"/>
      </w:pPr>
      <w:r>
        <w:t>O sistema verifica que não é a primeira execução do mês;</w:t>
      </w:r>
    </w:p>
    <w:p w14:paraId="73C5679B" w14:textId="77777777" w:rsidR="002D338E" w:rsidRDefault="002D338E" w:rsidP="002D338E">
      <w:pPr>
        <w:pStyle w:val="Passos"/>
        <w:ind w:left="1069"/>
        <w:jc w:val="both"/>
      </w:pPr>
      <w:r>
        <w:t>A9. O sistema verifica que é a primeira execução do mês;</w:t>
      </w:r>
    </w:p>
    <w:p w14:paraId="77248D02" w14:textId="77777777" w:rsidR="005D0A45" w:rsidRDefault="005D0A45" w:rsidP="005D0A45">
      <w:pPr>
        <w:pStyle w:val="Passos"/>
        <w:numPr>
          <w:ilvl w:val="0"/>
          <w:numId w:val="25"/>
        </w:numPr>
        <w:jc w:val="both"/>
      </w:pPr>
      <w:bookmarkStart w:id="33" w:name="_Ref455923535"/>
      <w:r>
        <w:t>O sistema registra no log do mês deste equipamento ECF a data e hora do início da remessa a ser utilizado e a informação “Início da remessa normal”.</w:t>
      </w:r>
      <w:bookmarkEnd w:id="33"/>
      <w:r>
        <w:t xml:space="preserve"> </w:t>
      </w:r>
    </w:p>
    <w:p w14:paraId="50426E8D" w14:textId="77777777" w:rsidR="005D0A45" w:rsidRDefault="005D0A45" w:rsidP="005D0A45">
      <w:pPr>
        <w:pStyle w:val="Passos"/>
        <w:numPr>
          <w:ilvl w:val="0"/>
          <w:numId w:val="25"/>
        </w:numPr>
        <w:jc w:val="both"/>
      </w:pPr>
      <w:r>
        <w:t xml:space="preserve">O sistema comprime sequencialmente os arquivos encontrados no passo </w:t>
      </w:r>
      <w:proofErr w:type="gramStart"/>
      <w:r>
        <w:t>4</w:t>
      </w:r>
      <w:proofErr w:type="gramEnd"/>
      <w:r>
        <w:t xml:space="preserve"> deste fluxo, utilizando a ECFRN0008, até o limite permitido por sessão e os envia para a pasta dos arquivos </w:t>
      </w:r>
      <w:r w:rsidR="00E4629B">
        <w:t xml:space="preserve">comprimidos </w:t>
      </w:r>
      <w:r>
        <w:t>na ordem encontrada registrando no log a data e hora de envio e os nomes de cada um dos arquivos remetidos e atualizando a data de criação do último arquivo remetido;</w:t>
      </w:r>
    </w:p>
    <w:p w14:paraId="1F97F58F" w14:textId="77777777" w:rsidR="005D0A45" w:rsidRDefault="005D0A45" w:rsidP="005D0A45">
      <w:pPr>
        <w:pStyle w:val="Passos"/>
        <w:numPr>
          <w:ilvl w:val="0"/>
          <w:numId w:val="25"/>
        </w:numPr>
        <w:jc w:val="both"/>
      </w:pPr>
      <w:r>
        <w:t>O sistema registra no log “Fim da remessa normal”;</w:t>
      </w:r>
    </w:p>
    <w:p w14:paraId="23B43CBA" w14:textId="77777777" w:rsidR="005D0A45" w:rsidRDefault="005D0A45" w:rsidP="005D0A45">
      <w:pPr>
        <w:pStyle w:val="Passos"/>
        <w:numPr>
          <w:ilvl w:val="0"/>
          <w:numId w:val="25"/>
        </w:numPr>
        <w:jc w:val="both"/>
      </w:pPr>
      <w:r>
        <w:t>O sistema busca na pasta Requisito XI o nome do arquivo requisito XI;</w:t>
      </w:r>
    </w:p>
    <w:p w14:paraId="548A73E0" w14:textId="77777777" w:rsidR="005D0A45" w:rsidRDefault="00E20F56" w:rsidP="005D0A45">
      <w:pPr>
        <w:pStyle w:val="Passos"/>
        <w:ind w:left="1069"/>
        <w:jc w:val="both"/>
      </w:pPr>
      <w:r>
        <w:t>E11</w:t>
      </w:r>
      <w:r w:rsidR="005D0A45">
        <w:t>. Arquivo Requisito XI não encontrado;</w:t>
      </w:r>
    </w:p>
    <w:p w14:paraId="5E8C3D14" w14:textId="77777777" w:rsidR="005D0A45" w:rsidRDefault="005D0A45" w:rsidP="005D0A45">
      <w:pPr>
        <w:pStyle w:val="Passos"/>
        <w:numPr>
          <w:ilvl w:val="0"/>
          <w:numId w:val="25"/>
        </w:numPr>
        <w:jc w:val="both"/>
      </w:pPr>
      <w:r>
        <w:t xml:space="preserve">O sistema comprime e envia este arquivo usando o mesmo padrão da </w:t>
      </w:r>
      <w:bookmarkStart w:id="34" w:name="OLE_LINK5"/>
      <w:bookmarkStart w:id="35" w:name="OLE_LINK6"/>
      <w:r>
        <w:t xml:space="preserve">ECFRN0008 </w:t>
      </w:r>
      <w:bookmarkEnd w:id="34"/>
      <w:bookmarkEnd w:id="35"/>
      <w:r>
        <w:t>diferenciado apenas pelo número do requisito e registra esta ação no log</w:t>
      </w:r>
      <w:r w:rsidR="00E4629B">
        <w:t xml:space="preserve"> com “Arquivo Requisito XI enviado.”</w:t>
      </w:r>
      <w:r>
        <w:t>.</w:t>
      </w:r>
    </w:p>
    <w:p w14:paraId="451006E6" w14:textId="77777777" w:rsidR="00E4629B" w:rsidRPr="00E4629B" w:rsidRDefault="00E4629B" w:rsidP="00E4629B">
      <w:pPr>
        <w:pStyle w:val="PargrafodaLista"/>
        <w:numPr>
          <w:ilvl w:val="0"/>
          <w:numId w:val="25"/>
        </w:numPr>
        <w:jc w:val="both"/>
        <w:rPr>
          <w:rFonts w:cs="Arial"/>
          <w:iCs/>
          <w:spacing w:val="-2"/>
          <w:lang w:val="pt-BR"/>
        </w:rPr>
      </w:pPr>
      <w:r w:rsidRPr="00E4629B">
        <w:rPr>
          <w:rFonts w:cs="Arial"/>
          <w:iCs/>
          <w:spacing w:val="-2"/>
          <w:lang w:val="pt-BR"/>
        </w:rPr>
        <w:t>O sistema lista o diretório da pasta onde está instalado o PAF com o mesmo padrão da ECFRN0008 gerando um arquivo e o envia para a pasta de arquivos comprimidos com mensagem no log “Diretório da pasta PAF gerado.”;</w:t>
      </w:r>
    </w:p>
    <w:p w14:paraId="12E58F35" w14:textId="77777777" w:rsidR="005D0A45" w:rsidRDefault="00BC1704" w:rsidP="005D0A45">
      <w:pPr>
        <w:pStyle w:val="Passos"/>
        <w:numPr>
          <w:ilvl w:val="0"/>
          <w:numId w:val="25"/>
        </w:numPr>
        <w:jc w:val="both"/>
      </w:pPr>
      <w:r>
        <w:t xml:space="preserve">O sistema comprime </w:t>
      </w:r>
      <w:r w:rsidR="005D0A45">
        <w:t>o arquivo log</w:t>
      </w:r>
      <w:r>
        <w:t xml:space="preserve"> na pasta de arquivos comprimidos</w:t>
      </w:r>
      <w:r w:rsidR="005D0A45">
        <w:t>;</w:t>
      </w:r>
    </w:p>
    <w:p w14:paraId="0BB39C14" w14:textId="77777777" w:rsidR="005D0A45" w:rsidRDefault="005D0A45" w:rsidP="005D0A45">
      <w:pPr>
        <w:pStyle w:val="Passos"/>
        <w:numPr>
          <w:ilvl w:val="0"/>
          <w:numId w:val="25"/>
        </w:numPr>
        <w:jc w:val="both"/>
      </w:pPr>
      <w:r>
        <w:t xml:space="preserve">O sistema vai para o passo </w:t>
      </w:r>
      <w:r w:rsidR="00E4629B">
        <w:fldChar w:fldCharType="begin"/>
      </w:r>
      <w:r w:rsidR="00E4629B">
        <w:instrText xml:space="preserve"> REF _Ref455566810 \r \h </w:instrText>
      </w:r>
      <w:r w:rsidR="00E4629B">
        <w:fldChar w:fldCharType="separate"/>
      </w:r>
      <w:r w:rsidR="005B2A7E">
        <w:t>28</w:t>
      </w:r>
      <w:r w:rsidR="00E4629B">
        <w:fldChar w:fldCharType="end"/>
      </w:r>
      <w:r w:rsidR="00E4629B">
        <w:t xml:space="preserve"> </w:t>
      </w:r>
      <w:r>
        <w:t>do fluxo principal;</w:t>
      </w:r>
    </w:p>
    <w:p w14:paraId="04776B1C" w14:textId="77777777" w:rsidR="00CE5A16" w:rsidRDefault="00CE5A16" w:rsidP="00CE5A16">
      <w:pPr>
        <w:pStyle w:val="Passos"/>
        <w:jc w:val="both"/>
      </w:pPr>
      <w:r w:rsidRPr="00CE5A16">
        <w:rPr>
          <w:b/>
        </w:rPr>
        <w:t xml:space="preserve">A3. O sistema verificou </w:t>
      </w:r>
      <w:r>
        <w:rPr>
          <w:b/>
        </w:rPr>
        <w:t>que há</w:t>
      </w:r>
      <w:r w:rsidRPr="00CE5A16">
        <w:rPr>
          <w:b/>
        </w:rPr>
        <w:t xml:space="preserve"> uma nova versão disponível:</w:t>
      </w:r>
    </w:p>
    <w:p w14:paraId="7454BB5B" w14:textId="77777777" w:rsidR="00D73A0B" w:rsidRDefault="00D73A0B" w:rsidP="00D73A0B">
      <w:pPr>
        <w:pStyle w:val="Passos"/>
        <w:numPr>
          <w:ilvl w:val="0"/>
          <w:numId w:val="26"/>
        </w:numPr>
        <w:jc w:val="both"/>
      </w:pPr>
      <w:r>
        <w:t>O sistema se autentica com o ator (WS-ECF) informando a IE, o sequencial e a senha e o arquivo de configuração segundo ECFUC0901PG004 e o modo “Versão ADF”;</w:t>
      </w:r>
    </w:p>
    <w:p w14:paraId="71A47603" w14:textId="77777777" w:rsidR="00D73A0B" w:rsidRDefault="00D73A0B" w:rsidP="00D73A0B">
      <w:pPr>
        <w:pStyle w:val="Passos"/>
        <w:ind w:left="1069"/>
        <w:jc w:val="both"/>
      </w:pPr>
      <w:r>
        <w:lastRenderedPageBreak/>
        <w:t>E1. Erro de Acesso:</w:t>
      </w:r>
    </w:p>
    <w:p w14:paraId="4D5036EB" w14:textId="77777777" w:rsidR="00D73A0B" w:rsidRDefault="00D73A0B" w:rsidP="00D73A0B">
      <w:pPr>
        <w:pStyle w:val="Passos"/>
        <w:ind w:left="1069"/>
        <w:jc w:val="both"/>
      </w:pPr>
      <w:r>
        <w:t>E2. Senha Inválida:</w:t>
      </w:r>
    </w:p>
    <w:p w14:paraId="1957A985" w14:textId="77777777" w:rsidR="00D73A0B" w:rsidRDefault="00D73A0B" w:rsidP="00D73A0B">
      <w:pPr>
        <w:pStyle w:val="Passos"/>
        <w:ind w:left="1069"/>
        <w:jc w:val="both"/>
      </w:pPr>
      <w:r>
        <w:t>E3. Sistema indisponível:</w:t>
      </w:r>
    </w:p>
    <w:p w14:paraId="530F061E" w14:textId="5A67426D" w:rsidR="005D0A45" w:rsidRDefault="005D0A45" w:rsidP="005D0A45">
      <w:pPr>
        <w:pStyle w:val="Passos"/>
        <w:numPr>
          <w:ilvl w:val="0"/>
          <w:numId w:val="26"/>
        </w:numPr>
        <w:jc w:val="both"/>
      </w:pPr>
      <w:r>
        <w:t>O sistema baixa a nova versão</w:t>
      </w:r>
      <w:r w:rsidR="00BA599D">
        <w:t xml:space="preserve"> a partir do endereço indicado no arquivo d</w:t>
      </w:r>
      <w:r w:rsidR="00E2788B">
        <w:t>e configuração lido no pa</w:t>
      </w:r>
      <w:r w:rsidR="00BA0228">
        <w:t xml:space="preserve">sso </w:t>
      </w:r>
      <w:r w:rsidR="00BA0228">
        <w:fldChar w:fldCharType="begin"/>
      </w:r>
      <w:r w:rsidR="00BA0228">
        <w:instrText xml:space="preserve"> REF _Ref455922460 \r \h </w:instrText>
      </w:r>
      <w:r w:rsidR="00BA0228">
        <w:fldChar w:fldCharType="separate"/>
      </w:r>
      <w:r w:rsidR="005B2A7E">
        <w:t>14</w:t>
      </w:r>
      <w:r w:rsidR="00BA0228">
        <w:fldChar w:fldCharType="end"/>
      </w:r>
      <w:r w:rsidR="00BA0228">
        <w:t xml:space="preserve"> do fluxo principal</w:t>
      </w:r>
      <w:r w:rsidR="005B2A7E">
        <w:t>. Neste endereço também está disponível para ser baixado o módulo que atualiza a nova versão ECFUC0902 na mesma pasta do ADF e que será ativado a seguir;</w:t>
      </w:r>
    </w:p>
    <w:p w14:paraId="026A8C96" w14:textId="77777777" w:rsidR="005D0A45" w:rsidRDefault="005D0A45" w:rsidP="005D0A45">
      <w:pPr>
        <w:pStyle w:val="Passos"/>
        <w:numPr>
          <w:ilvl w:val="0"/>
          <w:numId w:val="26"/>
        </w:numPr>
        <w:jc w:val="both"/>
      </w:pPr>
      <w:r>
        <w:t>O sistema registra a data e hora no log com “Versão do ADF Baixada” e o nome da nova versão;</w:t>
      </w:r>
    </w:p>
    <w:p w14:paraId="72510B57" w14:textId="2BCDD7D4" w:rsidR="008177D5" w:rsidRDefault="008177D5" w:rsidP="008177D5">
      <w:pPr>
        <w:pStyle w:val="Passos"/>
        <w:numPr>
          <w:ilvl w:val="0"/>
          <w:numId w:val="26"/>
        </w:numPr>
        <w:jc w:val="both"/>
      </w:pPr>
      <w:r>
        <w:t xml:space="preserve">O sistema ativa o caso de uso ECFUC0902 - </w:t>
      </w:r>
      <w:r w:rsidRPr="008177D5">
        <w:t>Atualizar versão do Agente Digital</w:t>
      </w:r>
      <w:r w:rsidR="004D0C18">
        <w:t xml:space="preserve"> com o mesmo nome deste caso de uso em execução, a pasta onde foi baixada a versão e a Pasta Instala ADF lida no arquivo de configuração</w:t>
      </w:r>
      <w:r>
        <w:t>;</w:t>
      </w:r>
    </w:p>
    <w:p w14:paraId="4CA0083E" w14:textId="77777777" w:rsidR="005D0A45" w:rsidRPr="005D0A45" w:rsidRDefault="005D0A45" w:rsidP="005D0A45">
      <w:pPr>
        <w:pStyle w:val="Passos"/>
        <w:numPr>
          <w:ilvl w:val="0"/>
          <w:numId w:val="26"/>
        </w:numPr>
        <w:jc w:val="both"/>
      </w:pPr>
      <w:r>
        <w:t>O sistema encerra o caso de uso;</w:t>
      </w:r>
    </w:p>
    <w:p w14:paraId="326923BE" w14:textId="77777777" w:rsidR="00CE5A16" w:rsidRDefault="00490D80" w:rsidP="00CE5A16">
      <w:pPr>
        <w:pStyle w:val="Passos"/>
        <w:jc w:val="both"/>
      </w:pPr>
      <w:r w:rsidRPr="00490D80">
        <w:rPr>
          <w:b/>
        </w:rPr>
        <w:t>A4. O sistema gera nova senha</w:t>
      </w:r>
      <w:proofErr w:type="gramStart"/>
      <w:r w:rsidRPr="00490D80">
        <w:rPr>
          <w:b/>
        </w:rPr>
        <w:t>:</w:t>
      </w:r>
      <w:r w:rsidR="00CE5A16" w:rsidRPr="00CE5A16">
        <w:rPr>
          <w:b/>
        </w:rPr>
        <w:t>:</w:t>
      </w:r>
      <w:proofErr w:type="gramEnd"/>
    </w:p>
    <w:p w14:paraId="068D0C1D" w14:textId="77777777" w:rsidR="005D0A45" w:rsidRDefault="005D0A45" w:rsidP="005D0A45">
      <w:pPr>
        <w:pStyle w:val="Passos"/>
        <w:numPr>
          <w:ilvl w:val="0"/>
          <w:numId w:val="27"/>
        </w:numPr>
        <w:jc w:val="both"/>
      </w:pPr>
      <w:r>
        <w:t xml:space="preserve">O sistema gera um aleatório de </w:t>
      </w:r>
      <w:proofErr w:type="gramStart"/>
      <w:r>
        <w:t>8</w:t>
      </w:r>
      <w:proofErr w:type="gramEnd"/>
      <w:r>
        <w:t xml:space="preserve"> caracteres </w:t>
      </w:r>
      <w:r w:rsidR="009626D0">
        <w:t>numéricos</w:t>
      </w:r>
      <w:r>
        <w:t>;</w:t>
      </w:r>
    </w:p>
    <w:p w14:paraId="6C167113" w14:textId="77777777" w:rsidR="005D0A45" w:rsidRDefault="005D0A45" w:rsidP="005D0A45">
      <w:pPr>
        <w:pStyle w:val="Passos"/>
        <w:numPr>
          <w:ilvl w:val="0"/>
          <w:numId w:val="27"/>
        </w:numPr>
        <w:jc w:val="both"/>
      </w:pPr>
      <w:r>
        <w:t>O sistema criptografa a senha (algoritmo bidirecional);</w:t>
      </w:r>
    </w:p>
    <w:p w14:paraId="33FCDD1D" w14:textId="77777777" w:rsidR="005D0A45" w:rsidRDefault="005D0A45" w:rsidP="005D0A45">
      <w:pPr>
        <w:pStyle w:val="Passos"/>
        <w:numPr>
          <w:ilvl w:val="0"/>
          <w:numId w:val="27"/>
        </w:numPr>
        <w:jc w:val="both"/>
      </w:pPr>
      <w:r>
        <w:t>O sistema salva a nova senha;</w:t>
      </w:r>
    </w:p>
    <w:p w14:paraId="06BB7B14" w14:textId="77777777" w:rsidR="005D0A45" w:rsidRPr="005D0A45" w:rsidRDefault="00B211E2" w:rsidP="005D0A45">
      <w:pPr>
        <w:pStyle w:val="Passos"/>
        <w:numPr>
          <w:ilvl w:val="0"/>
          <w:numId w:val="27"/>
        </w:numPr>
        <w:jc w:val="both"/>
      </w:pPr>
      <w:r>
        <w:t xml:space="preserve">O sistema regressa ao passo </w:t>
      </w:r>
      <w:r>
        <w:fldChar w:fldCharType="begin"/>
      </w:r>
      <w:r>
        <w:instrText xml:space="preserve"> REF _Ref455505298 \r \h </w:instrText>
      </w:r>
      <w:r>
        <w:fldChar w:fldCharType="separate"/>
      </w:r>
      <w:r w:rsidR="005B2A7E">
        <w:t>12</w:t>
      </w:r>
      <w:r>
        <w:fldChar w:fldCharType="end"/>
      </w:r>
      <w:r>
        <w:t xml:space="preserve"> do fluxo principal;</w:t>
      </w:r>
    </w:p>
    <w:p w14:paraId="616D6410" w14:textId="77777777" w:rsidR="00DB2671" w:rsidRDefault="00DB2671" w:rsidP="00DB2671">
      <w:pPr>
        <w:pStyle w:val="Passos"/>
        <w:jc w:val="both"/>
      </w:pPr>
      <w:r w:rsidRPr="00DB2671">
        <w:rPr>
          <w:b/>
        </w:rPr>
        <w:t>A5. O sistema verifica que foi alterada a data início dos movimentos de remessa:</w:t>
      </w:r>
    </w:p>
    <w:p w14:paraId="3CA4A3B0" w14:textId="77777777" w:rsidR="005D0A45" w:rsidRDefault="005D0A45" w:rsidP="005D0A45">
      <w:pPr>
        <w:pStyle w:val="Passos"/>
        <w:numPr>
          <w:ilvl w:val="0"/>
          <w:numId w:val="28"/>
        </w:numPr>
        <w:jc w:val="both"/>
      </w:pPr>
      <w:r>
        <w:t>O sistema atualiza a data salva do último arquivo processado</w:t>
      </w:r>
      <w:r w:rsidR="008F410C">
        <w:t xml:space="preserve"> com a data alterada</w:t>
      </w:r>
      <w:r>
        <w:t>;</w:t>
      </w:r>
    </w:p>
    <w:p w14:paraId="26E64942" w14:textId="1622DA2B" w:rsidR="00E463EC" w:rsidRDefault="00E463EC" w:rsidP="005D0A45">
      <w:pPr>
        <w:pStyle w:val="Passos"/>
        <w:numPr>
          <w:ilvl w:val="0"/>
          <w:numId w:val="28"/>
        </w:numPr>
        <w:jc w:val="both"/>
      </w:pPr>
      <w:r>
        <w:t>O sistema salva a data de início dos movimentos da remessa com a nova data e zero hora;</w:t>
      </w:r>
    </w:p>
    <w:p w14:paraId="132863AB" w14:textId="77777777" w:rsidR="005D0A45" w:rsidRPr="005D0A45" w:rsidRDefault="005D0A45" w:rsidP="005D0A45">
      <w:pPr>
        <w:pStyle w:val="Passos"/>
        <w:numPr>
          <w:ilvl w:val="0"/>
          <w:numId w:val="28"/>
        </w:numPr>
        <w:jc w:val="both"/>
      </w:pPr>
      <w:r>
        <w:t>O sistema encerra o caso de uso;</w:t>
      </w:r>
    </w:p>
    <w:p w14:paraId="0F844A9A" w14:textId="77777777" w:rsidR="00BC1704" w:rsidRDefault="00510683" w:rsidP="00BC1704">
      <w:pPr>
        <w:pStyle w:val="Passos"/>
        <w:jc w:val="both"/>
        <w:rPr>
          <w:b/>
        </w:rPr>
      </w:pPr>
      <w:r w:rsidRPr="00510683">
        <w:rPr>
          <w:b/>
        </w:rPr>
        <w:t xml:space="preserve">A6. Existem períodos </w:t>
      </w:r>
      <w:r w:rsidR="005D0A45">
        <w:rPr>
          <w:b/>
        </w:rPr>
        <w:t>complementares a serem enviados:</w:t>
      </w:r>
    </w:p>
    <w:p w14:paraId="17DD70C8" w14:textId="7F643E46" w:rsidR="00B860E5" w:rsidRDefault="000316E7" w:rsidP="00BC1704">
      <w:pPr>
        <w:pStyle w:val="Passos"/>
        <w:jc w:val="both"/>
      </w:pPr>
      <w:r>
        <w:t xml:space="preserve">Observe que há duas listas: A lista de períodos complementares </w:t>
      </w:r>
      <w:r w:rsidR="00CB4597">
        <w:t xml:space="preserve">(PC) </w:t>
      </w:r>
      <w:r>
        <w:t xml:space="preserve">e a lista de arquivos de períodos complementares </w:t>
      </w:r>
      <w:r w:rsidR="00CB4597">
        <w:t xml:space="preserve">(APC) </w:t>
      </w:r>
      <w:r>
        <w:t xml:space="preserve">quem atendem a 1ª </w:t>
      </w:r>
      <w:r w:rsidR="00CB4597">
        <w:t>lista</w:t>
      </w:r>
      <w:r w:rsidR="000815C3">
        <w:t xml:space="preserve"> (PC)</w:t>
      </w:r>
      <w:r w:rsidR="00CB4597">
        <w:t xml:space="preserve">. Para controle existem duas listas PC: a nova recebida (que pode estar alterada ou não) e a armazenada, enquanto que a </w:t>
      </w:r>
      <w:r w:rsidR="005A0D13">
        <w:t>A</w:t>
      </w:r>
      <w:r w:rsidR="00CB4597">
        <w:t xml:space="preserve">PC sempre é única resultante do </w:t>
      </w:r>
      <w:r w:rsidR="00B860E5">
        <w:t>fluxo alternativo</w:t>
      </w:r>
      <w:proofErr w:type="gramStart"/>
      <w:r w:rsidR="00B860E5">
        <w:t xml:space="preserve"> </w:t>
      </w:r>
      <w:r w:rsidR="00CB4597">
        <w:t xml:space="preserve"> </w:t>
      </w:r>
      <w:proofErr w:type="gramEnd"/>
      <w:r w:rsidR="00CB4597">
        <w:t>A10.</w:t>
      </w:r>
      <w:r w:rsidR="00B860E5">
        <w:t xml:space="preserve"> </w:t>
      </w:r>
    </w:p>
    <w:p w14:paraId="4BC51B93" w14:textId="6590BC05" w:rsidR="000316E7" w:rsidRPr="000316E7" w:rsidRDefault="00B860E5" w:rsidP="00BC1704">
      <w:pPr>
        <w:pStyle w:val="Passos"/>
        <w:jc w:val="both"/>
      </w:pPr>
      <w:r>
        <w:t>No caso da lista vir alterada embora o processamento da lista PC anterior estiver ainda</w:t>
      </w:r>
      <w:proofErr w:type="gramStart"/>
      <w:r>
        <w:t xml:space="preserve">  </w:t>
      </w:r>
      <w:proofErr w:type="gramEnd"/>
      <w:r>
        <w:t>incompleto este processamento será iniciado novamente.</w:t>
      </w:r>
    </w:p>
    <w:p w14:paraId="77F06BD2" w14:textId="637167FD" w:rsidR="0072754E" w:rsidRDefault="0072754E" w:rsidP="00BC1704">
      <w:pPr>
        <w:pStyle w:val="Passos"/>
        <w:numPr>
          <w:ilvl w:val="0"/>
          <w:numId w:val="33"/>
        </w:numPr>
        <w:jc w:val="both"/>
      </w:pPr>
      <w:r>
        <w:t xml:space="preserve">O sistema verifica que a lista de períodos complementares </w:t>
      </w:r>
      <w:r w:rsidR="005A0D13">
        <w:t xml:space="preserve">(PC) </w:t>
      </w:r>
      <w:r>
        <w:t>é a mesma lista de períodos complementares anteriores</w:t>
      </w:r>
      <w:r w:rsidR="000316E7">
        <w:t xml:space="preserve"> (salva)</w:t>
      </w:r>
      <w:r>
        <w:t>;</w:t>
      </w:r>
    </w:p>
    <w:p w14:paraId="58297DE2" w14:textId="01F3EE96" w:rsidR="0072754E" w:rsidRDefault="0072754E" w:rsidP="0072754E">
      <w:pPr>
        <w:pStyle w:val="Passos"/>
        <w:ind w:left="1069"/>
        <w:jc w:val="both"/>
      </w:pPr>
      <w:r>
        <w:t xml:space="preserve">A10. A lista de </w:t>
      </w:r>
      <w:r w:rsidR="00CB4597">
        <w:t xml:space="preserve">períodos </w:t>
      </w:r>
      <w:r>
        <w:t>complementares é diferente (ou é a 1ª):</w:t>
      </w:r>
    </w:p>
    <w:p w14:paraId="3D065664" w14:textId="2E0FD501" w:rsidR="000316E7" w:rsidRDefault="000316E7" w:rsidP="000470AA">
      <w:pPr>
        <w:pStyle w:val="Passos"/>
        <w:numPr>
          <w:ilvl w:val="0"/>
          <w:numId w:val="33"/>
        </w:numPr>
        <w:jc w:val="both"/>
      </w:pPr>
      <w:bookmarkStart w:id="36" w:name="_Ref461908227"/>
      <w:r>
        <w:t>O sistema lê a lista de arquivos de períodos complementares existente</w:t>
      </w:r>
      <w:r w:rsidR="005A0D13">
        <w:t>s (APC)</w:t>
      </w:r>
      <w:r>
        <w:t xml:space="preserve">; </w:t>
      </w:r>
    </w:p>
    <w:p w14:paraId="761BEA5D" w14:textId="2B606706" w:rsidR="000316E7" w:rsidRDefault="000316E7" w:rsidP="000470AA">
      <w:pPr>
        <w:pStyle w:val="Passos"/>
        <w:numPr>
          <w:ilvl w:val="0"/>
          <w:numId w:val="33"/>
        </w:numPr>
        <w:jc w:val="both"/>
      </w:pPr>
      <w:r>
        <w:t xml:space="preserve">O sistema lê o índice da lista de arquivos de períodos complementares </w:t>
      </w:r>
      <w:r w:rsidR="005A0D13">
        <w:t xml:space="preserve">(APC) </w:t>
      </w:r>
      <w:r w:rsidR="00CB4597">
        <w:t>salvo</w:t>
      </w:r>
      <w:r w:rsidR="009A0502">
        <w:t xml:space="preserve"> que indica a posição na lista do último arquivo enviado</w:t>
      </w:r>
      <w:r>
        <w:t>;</w:t>
      </w:r>
      <w:bookmarkEnd w:id="36"/>
    </w:p>
    <w:p w14:paraId="2C5D1764" w14:textId="23C34BDE" w:rsidR="009A0502" w:rsidRDefault="005A0D13" w:rsidP="000470AA">
      <w:pPr>
        <w:pStyle w:val="Passos"/>
        <w:numPr>
          <w:ilvl w:val="0"/>
          <w:numId w:val="33"/>
        </w:numPr>
        <w:jc w:val="both"/>
      </w:pPr>
      <w:r>
        <w:t xml:space="preserve">O sistema verifica que ainda existem arquivos da lista APC ainda não </w:t>
      </w:r>
      <w:proofErr w:type="gramStart"/>
      <w:r>
        <w:t>enviados</w:t>
      </w:r>
      <w:proofErr w:type="gramEnd"/>
      <w:r>
        <w:t xml:space="preserve">.  </w:t>
      </w:r>
      <w:r w:rsidR="00192F22">
        <w:t xml:space="preserve">Ou </w:t>
      </w:r>
      <w:r w:rsidR="00192F22">
        <w:lastRenderedPageBreak/>
        <w:t>seja: Número de arquivos da lista APC &gt; índice lido no passo anterior.</w:t>
      </w:r>
    </w:p>
    <w:p w14:paraId="73C5C5C5" w14:textId="0A571260" w:rsidR="005A0D13" w:rsidRDefault="005A0D13" w:rsidP="009A0502">
      <w:pPr>
        <w:pStyle w:val="Passos"/>
        <w:ind w:left="1069"/>
        <w:jc w:val="both"/>
      </w:pPr>
      <w:r>
        <w:t xml:space="preserve">Caso contrário regressa ao passo </w:t>
      </w:r>
      <w:r>
        <w:fldChar w:fldCharType="begin"/>
      </w:r>
      <w:r>
        <w:instrText xml:space="preserve"> REF _Ref455568709 \r \h </w:instrText>
      </w:r>
      <w:r>
        <w:fldChar w:fldCharType="separate"/>
      </w:r>
      <w:r w:rsidR="005B2A7E">
        <w:t>23</w:t>
      </w:r>
      <w:r>
        <w:fldChar w:fldCharType="end"/>
      </w:r>
      <w:r>
        <w:t xml:space="preserve"> do fluxo principal;</w:t>
      </w:r>
    </w:p>
    <w:p w14:paraId="26253897" w14:textId="77777777" w:rsidR="00907C8E" w:rsidRDefault="00907C8E" w:rsidP="00907C8E">
      <w:pPr>
        <w:pStyle w:val="Passos"/>
        <w:numPr>
          <w:ilvl w:val="0"/>
          <w:numId w:val="33"/>
        </w:numPr>
        <w:jc w:val="both"/>
      </w:pPr>
      <w:r>
        <w:t>O sistema registra no log do mês deste equipamento ECF a data e hora do início da remessa e o número do passe a ser utilizado e a informação “Início da remessa complementar” e a versão em execução conforme ECFUC0901PG003;</w:t>
      </w:r>
    </w:p>
    <w:p w14:paraId="66FFAA57" w14:textId="6318FC2A" w:rsidR="00782DCF" w:rsidRDefault="00907C8E" w:rsidP="00907C8E">
      <w:pPr>
        <w:pStyle w:val="Passos"/>
        <w:numPr>
          <w:ilvl w:val="0"/>
          <w:numId w:val="33"/>
        </w:numPr>
        <w:jc w:val="both"/>
      </w:pPr>
      <w:r>
        <w:t>O sistema comprime sequencialmente os arquivos da lista criada no passo</w:t>
      </w:r>
      <w:r w:rsidR="00782DCF">
        <w:t xml:space="preserve"> </w:t>
      </w:r>
      <w:proofErr w:type="gramStart"/>
      <w:r w:rsidR="00782DCF">
        <w:t>2</w:t>
      </w:r>
      <w:proofErr w:type="gramEnd"/>
      <w:r>
        <w:t xml:space="preserve"> deste fluxo na pasta configurada de arquivos comprimidos, utilizando a ECFRN0008, até o limite permitido por sessão </w:t>
      </w:r>
      <w:r w:rsidR="005A0D13">
        <w:t xml:space="preserve">(ou até o esgotamento da lista) </w:t>
      </w:r>
      <w:r>
        <w:t xml:space="preserve">e os envia na ordem </w:t>
      </w:r>
      <w:r w:rsidR="00782DCF">
        <w:t>utilizando o passe recebido, o número de ordem</w:t>
      </w:r>
      <w:r w:rsidR="00C321F2">
        <w:t xml:space="preserve"> (mesmo número usado no passo </w:t>
      </w:r>
      <w:r w:rsidR="00C321F2">
        <w:fldChar w:fldCharType="begin"/>
      </w:r>
      <w:r w:rsidR="00C321F2">
        <w:instrText xml:space="preserve"> REF _Ref461952785 \r \h </w:instrText>
      </w:r>
      <w:r w:rsidR="00C321F2">
        <w:fldChar w:fldCharType="separate"/>
      </w:r>
      <w:r w:rsidR="005B2A7E">
        <w:t>19</w:t>
      </w:r>
      <w:r w:rsidR="00C321F2">
        <w:fldChar w:fldCharType="end"/>
      </w:r>
      <w:r w:rsidR="00C321F2">
        <w:t xml:space="preserve"> do fluxo principal e dando continuidade a ele)</w:t>
      </w:r>
      <w:r w:rsidR="00782DCF">
        <w:t>, o arquivo e o modo de conexão “Remessa” e recebe a situação da recepção de cada arquivo como Recebido;</w:t>
      </w:r>
    </w:p>
    <w:p w14:paraId="189C4227" w14:textId="77777777" w:rsidR="00782DCF" w:rsidRDefault="00782DCF" w:rsidP="00782DCF">
      <w:pPr>
        <w:pStyle w:val="Passos"/>
        <w:ind w:left="1069"/>
        <w:jc w:val="both"/>
      </w:pPr>
      <w:r>
        <w:t>E10. Houve erro de recepção do arquivo:</w:t>
      </w:r>
    </w:p>
    <w:p w14:paraId="5FBAFAF4" w14:textId="1276C0D8" w:rsidR="00782DCF" w:rsidRDefault="00C321F2" w:rsidP="00782DCF">
      <w:pPr>
        <w:pStyle w:val="Passos"/>
        <w:numPr>
          <w:ilvl w:val="0"/>
          <w:numId w:val="33"/>
        </w:numPr>
        <w:jc w:val="both"/>
      </w:pPr>
      <w:r>
        <w:t xml:space="preserve">O sistema atualiza índice da </w:t>
      </w:r>
      <w:r w:rsidR="00782DCF">
        <w:t>lista de arquivos de períodos complementares (APC) enviado (e recebido);</w:t>
      </w:r>
    </w:p>
    <w:p w14:paraId="3DA29EB5" w14:textId="77777777" w:rsidR="00782DCF" w:rsidRDefault="00782DCF" w:rsidP="00782DCF">
      <w:pPr>
        <w:pStyle w:val="Passos"/>
        <w:numPr>
          <w:ilvl w:val="0"/>
          <w:numId w:val="33"/>
        </w:numPr>
        <w:jc w:val="both"/>
      </w:pPr>
      <w:r>
        <w:t>O sistema registra no log a data e hora de envio e os nomes de cada um dos arquivos remetidos e atualizando a data de criação do último arquivo remetido na ordem de processamento;</w:t>
      </w:r>
    </w:p>
    <w:p w14:paraId="6E9B60A6" w14:textId="395040AE" w:rsidR="00907C8E" w:rsidRDefault="00907C8E" w:rsidP="00907C8E">
      <w:pPr>
        <w:pStyle w:val="Passos"/>
        <w:numPr>
          <w:ilvl w:val="0"/>
          <w:numId w:val="33"/>
        </w:numPr>
        <w:jc w:val="both"/>
      </w:pPr>
      <w:r>
        <w:t>O sistema registra no log “Fim da remessa de períodos complementares.”</w:t>
      </w:r>
      <w:r w:rsidR="000470AA">
        <w:t>;</w:t>
      </w:r>
    </w:p>
    <w:p w14:paraId="59D7A156" w14:textId="77777777" w:rsidR="00907C8E" w:rsidRPr="00BC1704" w:rsidRDefault="00907C8E" w:rsidP="00BC1704">
      <w:pPr>
        <w:pStyle w:val="Passos"/>
        <w:numPr>
          <w:ilvl w:val="0"/>
          <w:numId w:val="33"/>
        </w:numPr>
        <w:jc w:val="both"/>
      </w:pPr>
      <w:r>
        <w:t xml:space="preserve">O sistema regressa ao passo </w:t>
      </w:r>
      <w:r>
        <w:fldChar w:fldCharType="begin"/>
      </w:r>
      <w:r>
        <w:instrText xml:space="preserve"> REF _Ref455568709 \r \h </w:instrText>
      </w:r>
      <w:r>
        <w:fldChar w:fldCharType="separate"/>
      </w:r>
      <w:r w:rsidR="005B2A7E">
        <w:t>23</w:t>
      </w:r>
      <w:r>
        <w:fldChar w:fldCharType="end"/>
      </w:r>
      <w:r>
        <w:t xml:space="preserve"> do fluxo principal;</w:t>
      </w:r>
    </w:p>
    <w:p w14:paraId="405542C6" w14:textId="77777777" w:rsidR="005D0A45" w:rsidRDefault="005D0A45" w:rsidP="005D0A45">
      <w:pPr>
        <w:pStyle w:val="Passos"/>
        <w:jc w:val="both"/>
        <w:rPr>
          <w:b/>
        </w:rPr>
      </w:pPr>
      <w:r w:rsidRPr="005D0A45">
        <w:rPr>
          <w:b/>
        </w:rPr>
        <w:t xml:space="preserve">A7. O modo de conexão é com </w:t>
      </w:r>
      <w:proofErr w:type="gramStart"/>
      <w:r w:rsidRPr="005D0A45">
        <w:rPr>
          <w:b/>
        </w:rPr>
        <w:t>proxy</w:t>
      </w:r>
      <w:proofErr w:type="gramEnd"/>
      <w:r w:rsidRPr="005D0A45">
        <w:rPr>
          <w:b/>
        </w:rPr>
        <w:t>:</w:t>
      </w:r>
    </w:p>
    <w:p w14:paraId="21EF7A4D" w14:textId="2B30CDB1" w:rsidR="005D0A45" w:rsidRDefault="005D0A45" w:rsidP="005D0A45">
      <w:pPr>
        <w:pStyle w:val="Passos"/>
        <w:numPr>
          <w:ilvl w:val="0"/>
          <w:numId w:val="30"/>
        </w:numPr>
        <w:jc w:val="both"/>
      </w:pPr>
      <w:r w:rsidRPr="005D0A45">
        <w:t xml:space="preserve">O sistema se conecta no endereço especificado no parâmetro com o </w:t>
      </w:r>
      <w:proofErr w:type="spellStart"/>
      <w:r w:rsidRPr="005D0A45">
        <w:t>login</w:t>
      </w:r>
      <w:proofErr w:type="spellEnd"/>
      <w:r w:rsidR="00664F30">
        <w:t xml:space="preserve"> </w:t>
      </w:r>
      <w:proofErr w:type="gramStart"/>
      <w:r w:rsidR="00664F30">
        <w:t>proxy</w:t>
      </w:r>
      <w:proofErr w:type="gramEnd"/>
      <w:r w:rsidRPr="005D0A45">
        <w:t xml:space="preserve">, senha </w:t>
      </w:r>
      <w:r w:rsidR="00664F30">
        <w:t xml:space="preserve">proxy </w:t>
      </w:r>
      <w:r w:rsidRPr="005D0A45">
        <w:t>e porta;</w:t>
      </w:r>
    </w:p>
    <w:p w14:paraId="7B33A3AD" w14:textId="77777777" w:rsidR="005D0A45" w:rsidRDefault="005D0A45" w:rsidP="005D0A45">
      <w:pPr>
        <w:pStyle w:val="Passos"/>
        <w:ind w:left="1069"/>
        <w:jc w:val="both"/>
      </w:pPr>
      <w:r>
        <w:t xml:space="preserve">E5. Erro de conexão ao </w:t>
      </w:r>
      <w:proofErr w:type="gramStart"/>
      <w:r>
        <w:t>proxy</w:t>
      </w:r>
      <w:proofErr w:type="gramEnd"/>
      <w:r>
        <w:t>;</w:t>
      </w:r>
    </w:p>
    <w:p w14:paraId="071B1D89" w14:textId="77777777" w:rsidR="005D0A45" w:rsidRDefault="005D0A45" w:rsidP="005D0A45">
      <w:pPr>
        <w:pStyle w:val="Passos"/>
        <w:numPr>
          <w:ilvl w:val="0"/>
          <w:numId w:val="30"/>
        </w:numPr>
        <w:jc w:val="both"/>
      </w:pPr>
      <w:r>
        <w:t xml:space="preserve">O sistema regressa ao passo </w:t>
      </w:r>
      <w:r>
        <w:fldChar w:fldCharType="begin"/>
      </w:r>
      <w:r>
        <w:instrText xml:space="preserve"> REF _Ref455505298 \r \h </w:instrText>
      </w:r>
      <w:r>
        <w:fldChar w:fldCharType="separate"/>
      </w:r>
      <w:r w:rsidR="005B2A7E">
        <w:t>12</w:t>
      </w:r>
      <w:r>
        <w:fldChar w:fldCharType="end"/>
      </w:r>
      <w:r>
        <w:t xml:space="preserve"> do fluxo principal;</w:t>
      </w:r>
    </w:p>
    <w:p w14:paraId="3648C3A6" w14:textId="77777777" w:rsidR="003720D0" w:rsidRDefault="003720D0" w:rsidP="003720D0">
      <w:pPr>
        <w:pStyle w:val="Passos"/>
        <w:jc w:val="both"/>
        <w:rPr>
          <w:b/>
        </w:rPr>
      </w:pPr>
      <w:r w:rsidRPr="003720D0">
        <w:rPr>
          <w:b/>
        </w:rPr>
        <w:t>A8. O sistema verificou que não existe senha criptografada (1ª execução):</w:t>
      </w:r>
    </w:p>
    <w:p w14:paraId="20867798" w14:textId="77777777" w:rsidR="003720D0" w:rsidRDefault="003720D0" w:rsidP="003720D0">
      <w:pPr>
        <w:pStyle w:val="Passos"/>
        <w:ind w:left="1069"/>
        <w:jc w:val="both"/>
      </w:pPr>
      <w:r w:rsidRPr="003720D0">
        <w:t xml:space="preserve">A4. O sistema </w:t>
      </w:r>
      <w:r w:rsidR="00490D80">
        <w:t xml:space="preserve">gera </w:t>
      </w:r>
      <w:r w:rsidRPr="003720D0">
        <w:t>nova senha:</w:t>
      </w:r>
    </w:p>
    <w:p w14:paraId="61A6D636" w14:textId="77777777" w:rsidR="002D338E" w:rsidRDefault="002D338E" w:rsidP="002D338E">
      <w:pPr>
        <w:pStyle w:val="Passos"/>
        <w:jc w:val="both"/>
        <w:rPr>
          <w:b/>
        </w:rPr>
      </w:pPr>
      <w:r w:rsidRPr="002D338E">
        <w:rPr>
          <w:b/>
        </w:rPr>
        <w:t>A9. O sistema verifica que é a primeira execução do mês</w:t>
      </w:r>
      <w:r>
        <w:rPr>
          <w:b/>
        </w:rPr>
        <w:t>:</w:t>
      </w:r>
    </w:p>
    <w:p w14:paraId="5874C735" w14:textId="77777777" w:rsidR="00541CC6" w:rsidRPr="00541CC6" w:rsidRDefault="00541CC6" w:rsidP="002D338E">
      <w:pPr>
        <w:pStyle w:val="Passos"/>
        <w:jc w:val="both"/>
      </w:pPr>
      <w:r w:rsidRPr="00541CC6">
        <w:t xml:space="preserve">O sistema </w:t>
      </w:r>
      <w:r>
        <w:t>tenta uma conexão por mês para ver se este estabelecimento instalou internet e passa automaticamente ao modo de operação Usa Internet;</w:t>
      </w:r>
    </w:p>
    <w:p w14:paraId="130B242F" w14:textId="77777777" w:rsidR="009251D1" w:rsidRDefault="009251D1" w:rsidP="009251D1">
      <w:pPr>
        <w:pStyle w:val="Passos"/>
        <w:numPr>
          <w:ilvl w:val="0"/>
          <w:numId w:val="47"/>
        </w:numPr>
        <w:jc w:val="both"/>
      </w:pPr>
      <w:r>
        <w:t xml:space="preserve">O sistema gera um aleatório de </w:t>
      </w:r>
      <w:proofErr w:type="gramStart"/>
      <w:r>
        <w:t>8</w:t>
      </w:r>
      <w:proofErr w:type="gramEnd"/>
      <w:r>
        <w:t xml:space="preserve"> caracteres numéricos;</w:t>
      </w:r>
    </w:p>
    <w:p w14:paraId="2D77D014" w14:textId="77777777" w:rsidR="009251D1" w:rsidRDefault="009251D1" w:rsidP="009251D1">
      <w:pPr>
        <w:pStyle w:val="Passos"/>
        <w:numPr>
          <w:ilvl w:val="0"/>
          <w:numId w:val="47"/>
        </w:numPr>
        <w:jc w:val="both"/>
      </w:pPr>
      <w:r>
        <w:t xml:space="preserve">O sistema se autentica com o ator (WS-ECF) informando a IE, o sequencial e a senha e o arquivo de configuração segundo ECFUC0901PG004 e o modo “Autenticação”; </w:t>
      </w:r>
    </w:p>
    <w:p w14:paraId="68766129" w14:textId="77777777" w:rsidR="009251D1" w:rsidRDefault="009251D1" w:rsidP="009251D1">
      <w:pPr>
        <w:pStyle w:val="Passos"/>
        <w:ind w:left="1069"/>
        <w:jc w:val="both"/>
      </w:pPr>
      <w:r>
        <w:t>E12. Erro de Acesso: (Comunicação, Rede, Timeout)</w:t>
      </w:r>
      <w:r w:rsidR="007A4B8E">
        <w:t>:</w:t>
      </w:r>
    </w:p>
    <w:p w14:paraId="207A5031" w14:textId="77777777" w:rsidR="009251D1" w:rsidRDefault="009251D1" w:rsidP="009251D1">
      <w:pPr>
        <w:pStyle w:val="Passos"/>
        <w:numPr>
          <w:ilvl w:val="0"/>
          <w:numId w:val="47"/>
        </w:numPr>
        <w:jc w:val="both"/>
      </w:pPr>
      <w:bookmarkStart w:id="37" w:name="_Toc408584587"/>
      <w:bookmarkStart w:id="38" w:name="_Toc455566606"/>
      <w:bookmarkStart w:id="39" w:name="_Toc101248486"/>
      <w:bookmarkStart w:id="40" w:name="_Toc102377891"/>
      <w:bookmarkEnd w:id="14"/>
      <w:bookmarkEnd w:id="31"/>
      <w:bookmarkEnd w:id="32"/>
      <w:r>
        <w:t>O sistema criptografa a senha (algoritmo bidirecional);</w:t>
      </w:r>
    </w:p>
    <w:p w14:paraId="0F6329AB" w14:textId="77777777" w:rsidR="009251D1" w:rsidRDefault="009251D1" w:rsidP="009251D1">
      <w:pPr>
        <w:pStyle w:val="Passos"/>
        <w:numPr>
          <w:ilvl w:val="0"/>
          <w:numId w:val="47"/>
        </w:numPr>
        <w:jc w:val="both"/>
      </w:pPr>
      <w:r>
        <w:t>O sistema salva a nova senha;</w:t>
      </w:r>
    </w:p>
    <w:p w14:paraId="6A422BA2" w14:textId="77777777" w:rsidR="009251D1" w:rsidRDefault="009251D1" w:rsidP="009251D1">
      <w:pPr>
        <w:pStyle w:val="Passos"/>
        <w:numPr>
          <w:ilvl w:val="0"/>
          <w:numId w:val="47"/>
        </w:numPr>
        <w:jc w:val="both"/>
      </w:pPr>
      <w:r>
        <w:t xml:space="preserve">O </w:t>
      </w:r>
      <w:r w:rsidR="00B753B6">
        <w:t xml:space="preserve">sistema </w:t>
      </w:r>
      <w:r>
        <w:t xml:space="preserve">altera e atualiza </w:t>
      </w:r>
      <w:r w:rsidR="00B753B6">
        <w:t xml:space="preserve">que </w:t>
      </w:r>
      <w:r>
        <w:t xml:space="preserve">o modo de operação desta instalação é com </w:t>
      </w:r>
      <w:r>
        <w:lastRenderedPageBreak/>
        <w:t>conexão por internet (parâmetro Usa Internet);</w:t>
      </w:r>
    </w:p>
    <w:p w14:paraId="0790CDA2" w14:textId="77777777" w:rsidR="009251D1" w:rsidRDefault="009251D1" w:rsidP="009251D1">
      <w:pPr>
        <w:pStyle w:val="Passos"/>
        <w:numPr>
          <w:ilvl w:val="0"/>
          <w:numId w:val="47"/>
        </w:numPr>
        <w:jc w:val="both"/>
      </w:pPr>
      <w:r>
        <w:t xml:space="preserve">O sistema regressa ao passo </w:t>
      </w:r>
      <w:r w:rsidR="00541CC6">
        <w:fldChar w:fldCharType="begin"/>
      </w:r>
      <w:r w:rsidR="00541CC6">
        <w:instrText xml:space="preserve"> REF _Ref455923227 \r \h </w:instrText>
      </w:r>
      <w:r w:rsidR="00541CC6">
        <w:fldChar w:fldCharType="separate"/>
      </w:r>
      <w:r w:rsidR="005B2A7E">
        <w:t>28</w:t>
      </w:r>
      <w:r w:rsidR="00541CC6">
        <w:fldChar w:fldCharType="end"/>
      </w:r>
      <w:r w:rsidR="00541CC6">
        <w:t xml:space="preserve"> </w:t>
      </w:r>
      <w:r>
        <w:t>do fluxo principal;</w:t>
      </w:r>
    </w:p>
    <w:p w14:paraId="52BC4FB9" w14:textId="1CC5F4F0" w:rsidR="0072754E" w:rsidRPr="0072754E" w:rsidRDefault="0072754E" w:rsidP="0072754E">
      <w:pPr>
        <w:pStyle w:val="Passos"/>
        <w:jc w:val="both"/>
        <w:rPr>
          <w:b/>
        </w:rPr>
      </w:pPr>
      <w:r w:rsidRPr="0072754E">
        <w:rPr>
          <w:b/>
        </w:rPr>
        <w:t xml:space="preserve">A10. A lista de </w:t>
      </w:r>
      <w:r w:rsidR="00CB4597">
        <w:rPr>
          <w:b/>
        </w:rPr>
        <w:t xml:space="preserve">períodos </w:t>
      </w:r>
      <w:r w:rsidRPr="0072754E">
        <w:rPr>
          <w:b/>
        </w:rPr>
        <w:t>complementares é diferente (ou é a 1ª):</w:t>
      </w:r>
    </w:p>
    <w:p w14:paraId="7F07AA98" w14:textId="77777777" w:rsidR="0072754E" w:rsidRDefault="0072754E" w:rsidP="0072754E">
      <w:pPr>
        <w:pStyle w:val="Passos"/>
        <w:numPr>
          <w:ilvl w:val="0"/>
          <w:numId w:val="50"/>
        </w:numPr>
        <w:jc w:val="both"/>
      </w:pPr>
      <w:r>
        <w:t xml:space="preserve">O sistema cria ou atualiza a lista dos arquivos dos períodos complementares a serem enviados utilizando os filtros de cada um dos períodos para determinar os arquivos que satisfazem a condição segundo a ECFRN0007. Os períodos complementares são sempre mensais de forma que o filtro trará até 31 arquivos por período, podendo haver vários períodos. </w:t>
      </w:r>
      <w:r w:rsidRPr="00907C8E">
        <w:rPr>
          <w:i/>
        </w:rPr>
        <w:t>Observe que podem ficar arquivos pendentes de processar nos próximos ciclos</w:t>
      </w:r>
      <w:r>
        <w:t>.</w:t>
      </w:r>
    </w:p>
    <w:p w14:paraId="64287F87" w14:textId="5B3BE843" w:rsidR="0072754E" w:rsidRDefault="0072754E" w:rsidP="0072754E">
      <w:pPr>
        <w:pStyle w:val="Passos"/>
        <w:ind w:left="1069"/>
        <w:jc w:val="both"/>
      </w:pPr>
      <w:r w:rsidRPr="000470AA">
        <w:t>A</w:t>
      </w:r>
      <w:r>
        <w:t xml:space="preserve">nalogamente ao </w:t>
      </w:r>
      <w:r w:rsidRPr="000470AA">
        <w:t>controle por data de criação dos arquivos da remessa normal</w:t>
      </w:r>
      <w:r>
        <w:t>,</w:t>
      </w:r>
      <w:r w:rsidRPr="000470AA">
        <w:t xml:space="preserve"> deverá haver o </w:t>
      </w:r>
      <w:r>
        <w:t xml:space="preserve">controle do </w:t>
      </w:r>
      <w:r w:rsidRPr="000470AA">
        <w:t xml:space="preserve">último </w:t>
      </w:r>
      <w:r>
        <w:t xml:space="preserve">arquivo </w:t>
      </w:r>
      <w:r w:rsidRPr="000470AA">
        <w:t xml:space="preserve">enviado da remessa complementar só que </w:t>
      </w:r>
      <w:r>
        <w:t>neste caso o controle será o índice da lista criada</w:t>
      </w:r>
      <w:r w:rsidRPr="000470AA">
        <w:t>.</w:t>
      </w:r>
    </w:p>
    <w:p w14:paraId="5E5A72D4" w14:textId="459102CF" w:rsidR="000316E7" w:rsidRDefault="000316E7" w:rsidP="000316E7">
      <w:pPr>
        <w:pStyle w:val="Passos"/>
        <w:numPr>
          <w:ilvl w:val="0"/>
          <w:numId w:val="50"/>
        </w:numPr>
        <w:jc w:val="both"/>
      </w:pPr>
      <w:r>
        <w:t xml:space="preserve">O sistema ordena a lista </w:t>
      </w:r>
      <w:r w:rsidR="009A0502">
        <w:t>em ordem crescente de data do arquivo resultante, data esta constante no nome; (Ordena por AAAAMMDD) em ordem crescente;</w:t>
      </w:r>
    </w:p>
    <w:p w14:paraId="244A2E6E" w14:textId="51FCC70A" w:rsidR="0072754E" w:rsidRDefault="0072754E" w:rsidP="0072754E">
      <w:pPr>
        <w:pStyle w:val="Passos"/>
        <w:numPr>
          <w:ilvl w:val="0"/>
          <w:numId w:val="50"/>
        </w:numPr>
        <w:jc w:val="both"/>
      </w:pPr>
      <w:r>
        <w:t xml:space="preserve">O sistema salva o índice como o valor </w:t>
      </w:r>
      <w:r w:rsidR="00E95D03">
        <w:t>zero</w:t>
      </w:r>
      <w:r>
        <w:t>;</w:t>
      </w:r>
    </w:p>
    <w:p w14:paraId="085F104F" w14:textId="0BE3CB99" w:rsidR="0072754E" w:rsidRDefault="0072754E" w:rsidP="0072754E">
      <w:pPr>
        <w:pStyle w:val="Passos"/>
        <w:numPr>
          <w:ilvl w:val="0"/>
          <w:numId w:val="50"/>
        </w:numPr>
        <w:jc w:val="both"/>
      </w:pPr>
      <w:r>
        <w:t xml:space="preserve">O sistema regressa ao passo </w:t>
      </w:r>
      <w:r w:rsidR="000316E7">
        <w:fldChar w:fldCharType="begin"/>
      </w:r>
      <w:r w:rsidR="000316E7">
        <w:instrText xml:space="preserve"> REF _Ref461908227 \r \h </w:instrText>
      </w:r>
      <w:r w:rsidR="000316E7">
        <w:fldChar w:fldCharType="separate"/>
      </w:r>
      <w:proofErr w:type="gramStart"/>
      <w:r w:rsidR="005B2A7E">
        <w:t>2</w:t>
      </w:r>
      <w:proofErr w:type="gramEnd"/>
      <w:r w:rsidR="000316E7">
        <w:fldChar w:fldCharType="end"/>
      </w:r>
      <w:r w:rsidR="000316E7">
        <w:t xml:space="preserve"> do fluxo A6;</w:t>
      </w:r>
    </w:p>
    <w:p w14:paraId="592D62EB" w14:textId="77777777" w:rsidR="001F5AAB" w:rsidRDefault="001F5AAB" w:rsidP="007A201E">
      <w:pPr>
        <w:pStyle w:val="Ttulo2"/>
        <w:jc w:val="both"/>
        <w:rPr>
          <w:lang w:val="pt-BR"/>
        </w:rPr>
      </w:pPr>
      <w:r w:rsidRPr="005724DB">
        <w:rPr>
          <w:lang w:val="pt-BR"/>
        </w:rPr>
        <w:t>Fluxos de Exceção</w:t>
      </w:r>
      <w:bookmarkEnd w:id="37"/>
      <w:bookmarkEnd w:id="38"/>
    </w:p>
    <w:p w14:paraId="3D38AB83" w14:textId="678A17A3" w:rsidR="00C17C42" w:rsidRPr="009D42F2" w:rsidRDefault="00C07713" w:rsidP="007A201E">
      <w:pPr>
        <w:jc w:val="both"/>
        <w:rPr>
          <w:b/>
          <w:lang w:val="pt-BR"/>
        </w:rPr>
      </w:pPr>
      <w:r w:rsidRPr="00655A12">
        <w:rPr>
          <w:b/>
          <w:lang w:val="pt-BR"/>
        </w:rPr>
        <w:t xml:space="preserve">E1. Erro </w:t>
      </w:r>
      <w:r w:rsidR="00220C9F" w:rsidRPr="00655A12">
        <w:rPr>
          <w:b/>
          <w:lang w:val="pt-BR"/>
        </w:rPr>
        <w:t>de acesso</w:t>
      </w:r>
      <w:r w:rsidRPr="00655A12">
        <w:rPr>
          <w:b/>
          <w:lang w:val="pt-BR"/>
        </w:rPr>
        <w:t>;</w:t>
      </w:r>
      <w:r w:rsidR="009D42F2">
        <w:rPr>
          <w:b/>
          <w:lang w:val="pt-BR"/>
        </w:rPr>
        <w:t xml:space="preserve"> </w:t>
      </w:r>
      <w:r w:rsidR="009D42F2" w:rsidRPr="009D42F2">
        <w:rPr>
          <w:lang w:val="pt-BR"/>
        </w:rPr>
        <w:t>(Comunicação, Rede, Timeout</w:t>
      </w:r>
      <w:proofErr w:type="gramStart"/>
      <w:r w:rsidR="009D42F2" w:rsidRPr="009D42F2">
        <w:rPr>
          <w:lang w:val="pt-BR"/>
        </w:rPr>
        <w:t>)</w:t>
      </w:r>
      <w:proofErr w:type="gramEnd"/>
    </w:p>
    <w:p w14:paraId="421887C6" w14:textId="77777777" w:rsidR="00C07713" w:rsidRDefault="00C07713" w:rsidP="00C07713">
      <w:pPr>
        <w:pStyle w:val="PargrafodaLista"/>
        <w:numPr>
          <w:ilvl w:val="0"/>
          <w:numId w:val="22"/>
        </w:numPr>
        <w:jc w:val="both"/>
        <w:rPr>
          <w:rFonts w:cs="Arial"/>
          <w:iCs/>
          <w:spacing w:val="-2"/>
          <w:lang w:val="pt-BR"/>
        </w:rPr>
      </w:pPr>
      <w:r w:rsidRPr="00C07713">
        <w:rPr>
          <w:rFonts w:cs="Arial"/>
          <w:iCs/>
          <w:spacing w:val="-2"/>
          <w:lang w:val="pt-BR"/>
        </w:rPr>
        <w:t xml:space="preserve">O sistema registra no log </w:t>
      </w:r>
      <w:r w:rsidR="0004156B">
        <w:rPr>
          <w:rFonts w:cs="Arial"/>
          <w:iCs/>
          <w:spacing w:val="-2"/>
          <w:lang w:val="pt-BR"/>
        </w:rPr>
        <w:t>a mensagem ECFMSG0002;</w:t>
      </w:r>
    </w:p>
    <w:p w14:paraId="421D7FD6" w14:textId="77777777" w:rsidR="00907C8E" w:rsidRDefault="00907C8E" w:rsidP="00C07713">
      <w:pPr>
        <w:pStyle w:val="PargrafodaLista"/>
        <w:numPr>
          <w:ilvl w:val="0"/>
          <w:numId w:val="22"/>
        </w:numPr>
        <w:jc w:val="both"/>
        <w:rPr>
          <w:rFonts w:cs="Arial"/>
          <w:iCs/>
          <w:spacing w:val="-2"/>
          <w:lang w:val="pt-BR"/>
        </w:rPr>
      </w:pPr>
      <w:r>
        <w:rPr>
          <w:rFonts w:cs="Arial"/>
          <w:iCs/>
          <w:spacing w:val="-2"/>
          <w:lang w:val="pt-BR"/>
        </w:rPr>
        <w:t>O sistema encerra o caso de uso;</w:t>
      </w:r>
    </w:p>
    <w:p w14:paraId="00BE0478" w14:textId="77777777" w:rsidR="00655A12" w:rsidRDefault="00655A12" w:rsidP="00655A12">
      <w:pPr>
        <w:pStyle w:val="Passos"/>
        <w:ind w:left="680"/>
        <w:jc w:val="both"/>
        <w:rPr>
          <w:b/>
        </w:rPr>
      </w:pPr>
      <w:r w:rsidRPr="008C2A7D">
        <w:rPr>
          <w:b/>
        </w:rPr>
        <w:t>E2. Senha Inválida:</w:t>
      </w:r>
    </w:p>
    <w:p w14:paraId="14BE2D43" w14:textId="77777777" w:rsidR="00697A3D" w:rsidRDefault="00697A3D" w:rsidP="00697A3D">
      <w:pPr>
        <w:pStyle w:val="PargrafodaLista"/>
        <w:numPr>
          <w:ilvl w:val="0"/>
          <w:numId w:val="35"/>
        </w:numPr>
        <w:jc w:val="both"/>
        <w:rPr>
          <w:rFonts w:cs="Arial"/>
          <w:iCs/>
          <w:spacing w:val="-2"/>
          <w:lang w:val="pt-BR"/>
        </w:rPr>
      </w:pPr>
      <w:r>
        <w:rPr>
          <w:rFonts w:cs="Arial"/>
          <w:iCs/>
          <w:spacing w:val="-2"/>
          <w:lang w:val="pt-BR"/>
        </w:rPr>
        <w:t>O sistema verifica que entre os parâmetros recebidos não há o pedido de Nova Senha;</w:t>
      </w:r>
    </w:p>
    <w:p w14:paraId="5EDB299F" w14:textId="77777777" w:rsidR="00697A3D" w:rsidRDefault="00697A3D" w:rsidP="00697A3D">
      <w:pPr>
        <w:pStyle w:val="PargrafodaLista"/>
        <w:ind w:left="1040"/>
        <w:jc w:val="both"/>
        <w:rPr>
          <w:rFonts w:cs="Arial"/>
          <w:iCs/>
          <w:spacing w:val="-2"/>
          <w:lang w:val="pt-BR"/>
        </w:rPr>
      </w:pPr>
      <w:r>
        <w:rPr>
          <w:rFonts w:cs="Arial"/>
          <w:iCs/>
          <w:spacing w:val="-2"/>
          <w:lang w:val="pt-BR"/>
        </w:rPr>
        <w:t xml:space="preserve">A4. Gerar nova senha: </w:t>
      </w:r>
    </w:p>
    <w:p w14:paraId="18D8ACA4" w14:textId="77777777" w:rsidR="00907C8E" w:rsidRDefault="00907C8E" w:rsidP="00907C8E">
      <w:pPr>
        <w:pStyle w:val="PargrafodaLista"/>
        <w:numPr>
          <w:ilvl w:val="0"/>
          <w:numId w:val="35"/>
        </w:numPr>
        <w:jc w:val="both"/>
        <w:rPr>
          <w:rFonts w:cs="Arial"/>
          <w:iCs/>
          <w:spacing w:val="-2"/>
          <w:lang w:val="pt-BR"/>
        </w:rPr>
      </w:pPr>
      <w:r w:rsidRPr="00C07713">
        <w:rPr>
          <w:rFonts w:cs="Arial"/>
          <w:iCs/>
          <w:spacing w:val="-2"/>
          <w:lang w:val="pt-BR"/>
        </w:rPr>
        <w:t>O sistema registra no log</w:t>
      </w:r>
      <w:r w:rsidR="0004156B">
        <w:rPr>
          <w:rFonts w:cs="Arial"/>
          <w:iCs/>
          <w:spacing w:val="-2"/>
          <w:lang w:val="pt-BR"/>
        </w:rPr>
        <w:t xml:space="preserve"> ECFMSG0001</w:t>
      </w:r>
      <w:r w:rsidRPr="00C07713">
        <w:rPr>
          <w:rFonts w:cs="Arial"/>
          <w:iCs/>
          <w:spacing w:val="-2"/>
          <w:lang w:val="pt-BR"/>
        </w:rPr>
        <w:t>;</w:t>
      </w:r>
    </w:p>
    <w:p w14:paraId="4B63D2B7" w14:textId="77777777" w:rsidR="00907C8E" w:rsidRPr="00907C8E" w:rsidRDefault="00907C8E" w:rsidP="00907C8E">
      <w:pPr>
        <w:pStyle w:val="PargrafodaLista"/>
        <w:numPr>
          <w:ilvl w:val="0"/>
          <w:numId w:val="35"/>
        </w:numPr>
        <w:jc w:val="both"/>
        <w:rPr>
          <w:rFonts w:cs="Arial"/>
          <w:iCs/>
          <w:spacing w:val="-2"/>
          <w:lang w:val="pt-BR"/>
        </w:rPr>
      </w:pPr>
      <w:r w:rsidRPr="00907C8E">
        <w:rPr>
          <w:rFonts w:cs="Arial"/>
          <w:iCs/>
          <w:spacing w:val="-2"/>
          <w:lang w:val="pt-BR"/>
        </w:rPr>
        <w:t>O sistema encerra o caso de uso;</w:t>
      </w:r>
    </w:p>
    <w:p w14:paraId="4F9786BA" w14:textId="77777777" w:rsidR="00655A12" w:rsidRDefault="00655A12" w:rsidP="00655A12">
      <w:pPr>
        <w:pStyle w:val="Passos"/>
        <w:jc w:val="both"/>
        <w:rPr>
          <w:b/>
        </w:rPr>
      </w:pPr>
      <w:r w:rsidRPr="008C2A7D">
        <w:rPr>
          <w:b/>
        </w:rPr>
        <w:t>E3. Sistema indisponível:</w:t>
      </w:r>
    </w:p>
    <w:p w14:paraId="03187C05" w14:textId="77777777" w:rsidR="00907C8E" w:rsidRDefault="00907C8E" w:rsidP="00907C8E">
      <w:pPr>
        <w:pStyle w:val="PargrafodaLista"/>
        <w:numPr>
          <w:ilvl w:val="0"/>
          <w:numId w:val="36"/>
        </w:numPr>
        <w:jc w:val="both"/>
        <w:rPr>
          <w:rFonts w:cs="Arial"/>
          <w:iCs/>
          <w:spacing w:val="-2"/>
          <w:lang w:val="pt-BR"/>
        </w:rPr>
      </w:pPr>
      <w:r w:rsidRPr="00C07713">
        <w:rPr>
          <w:rFonts w:cs="Arial"/>
          <w:iCs/>
          <w:spacing w:val="-2"/>
          <w:lang w:val="pt-BR"/>
        </w:rPr>
        <w:t>O sistema registra no log</w:t>
      </w:r>
      <w:r w:rsidR="0004156B">
        <w:rPr>
          <w:rFonts w:cs="Arial"/>
          <w:iCs/>
          <w:spacing w:val="-2"/>
          <w:lang w:val="pt-BR"/>
        </w:rPr>
        <w:t xml:space="preserve"> ECFMSG0003</w:t>
      </w:r>
      <w:r w:rsidRPr="00C07713">
        <w:rPr>
          <w:rFonts w:cs="Arial"/>
          <w:iCs/>
          <w:spacing w:val="-2"/>
          <w:lang w:val="pt-BR"/>
        </w:rPr>
        <w:t>;</w:t>
      </w:r>
    </w:p>
    <w:p w14:paraId="5D5A7540" w14:textId="77777777" w:rsidR="00907C8E" w:rsidRPr="00907C8E" w:rsidRDefault="00907C8E" w:rsidP="00907C8E">
      <w:pPr>
        <w:pStyle w:val="PargrafodaLista"/>
        <w:numPr>
          <w:ilvl w:val="0"/>
          <w:numId w:val="36"/>
        </w:numPr>
        <w:jc w:val="both"/>
        <w:rPr>
          <w:rFonts w:cs="Arial"/>
          <w:iCs/>
          <w:spacing w:val="-2"/>
          <w:lang w:val="pt-BR"/>
        </w:rPr>
      </w:pPr>
      <w:r w:rsidRPr="00907C8E">
        <w:rPr>
          <w:rFonts w:cs="Arial"/>
          <w:iCs/>
          <w:spacing w:val="-2"/>
          <w:lang w:val="pt-BR"/>
        </w:rPr>
        <w:t>O sistema encerra o caso de uso;</w:t>
      </w:r>
    </w:p>
    <w:p w14:paraId="7251033F" w14:textId="77777777" w:rsidR="00220C9F" w:rsidRDefault="00E14BD3" w:rsidP="00220C9F">
      <w:pPr>
        <w:jc w:val="both"/>
        <w:rPr>
          <w:b/>
          <w:lang w:val="pt-BR"/>
        </w:rPr>
      </w:pPr>
      <w:r w:rsidRPr="008C2A7D">
        <w:rPr>
          <w:b/>
          <w:lang w:val="pt-BR"/>
        </w:rPr>
        <w:t>E</w:t>
      </w:r>
      <w:r w:rsidR="00655A12" w:rsidRPr="008C2A7D">
        <w:rPr>
          <w:b/>
          <w:lang w:val="pt-BR"/>
        </w:rPr>
        <w:t>4</w:t>
      </w:r>
      <w:r w:rsidR="00220C9F" w:rsidRPr="008C2A7D">
        <w:rPr>
          <w:b/>
          <w:lang w:val="pt-BR"/>
        </w:rPr>
        <w:t>. Erro de leitura inicial de parâmetros;</w:t>
      </w:r>
    </w:p>
    <w:p w14:paraId="28F6876B" w14:textId="77777777" w:rsidR="00907C8E" w:rsidRDefault="00220C9F" w:rsidP="00220C9F">
      <w:pPr>
        <w:pStyle w:val="PargrafodaLista"/>
        <w:numPr>
          <w:ilvl w:val="0"/>
          <w:numId w:val="23"/>
        </w:numPr>
        <w:jc w:val="both"/>
        <w:rPr>
          <w:rFonts w:cs="Arial"/>
          <w:iCs/>
          <w:spacing w:val="-2"/>
          <w:lang w:val="pt-BR"/>
        </w:rPr>
      </w:pPr>
      <w:r w:rsidRPr="00C07713">
        <w:rPr>
          <w:rFonts w:cs="Arial"/>
          <w:iCs/>
          <w:spacing w:val="-2"/>
          <w:lang w:val="pt-BR"/>
        </w:rPr>
        <w:t>O sistema registra no log</w:t>
      </w:r>
      <w:r w:rsidR="0004156B">
        <w:rPr>
          <w:rFonts w:cs="Arial"/>
          <w:iCs/>
          <w:spacing w:val="-2"/>
          <w:lang w:val="pt-BR"/>
        </w:rPr>
        <w:t xml:space="preserve"> ECFMSG0004</w:t>
      </w:r>
      <w:r w:rsidR="00907C8E">
        <w:rPr>
          <w:rFonts w:cs="Arial"/>
          <w:iCs/>
          <w:spacing w:val="-2"/>
          <w:lang w:val="pt-BR"/>
        </w:rPr>
        <w:t>;</w:t>
      </w:r>
    </w:p>
    <w:p w14:paraId="14B5CD58" w14:textId="77777777" w:rsidR="00220C9F" w:rsidRDefault="00907C8E" w:rsidP="00220C9F">
      <w:pPr>
        <w:pStyle w:val="PargrafodaLista"/>
        <w:numPr>
          <w:ilvl w:val="0"/>
          <w:numId w:val="23"/>
        </w:numPr>
        <w:jc w:val="both"/>
        <w:rPr>
          <w:rFonts w:cs="Arial"/>
          <w:iCs/>
          <w:spacing w:val="-2"/>
          <w:lang w:val="pt-BR"/>
        </w:rPr>
      </w:pPr>
      <w:r>
        <w:rPr>
          <w:rFonts w:cs="Arial"/>
          <w:iCs/>
          <w:spacing w:val="-2"/>
          <w:lang w:val="pt-BR"/>
        </w:rPr>
        <w:t>O sistema encerra o caso de uso;</w:t>
      </w:r>
    </w:p>
    <w:p w14:paraId="1D9368A9" w14:textId="77777777" w:rsidR="005D0A45" w:rsidRDefault="005D0A45" w:rsidP="005D0A45">
      <w:pPr>
        <w:pStyle w:val="Passos"/>
        <w:ind w:left="680"/>
        <w:jc w:val="both"/>
        <w:rPr>
          <w:b/>
        </w:rPr>
      </w:pPr>
      <w:r w:rsidRPr="005D0A45">
        <w:rPr>
          <w:b/>
        </w:rPr>
        <w:t xml:space="preserve">E5. Erro de conexão ao </w:t>
      </w:r>
      <w:proofErr w:type="gramStart"/>
      <w:r w:rsidRPr="005D0A45">
        <w:rPr>
          <w:b/>
        </w:rPr>
        <w:t>proxy</w:t>
      </w:r>
      <w:proofErr w:type="gramEnd"/>
      <w:r w:rsidRPr="005D0A45">
        <w:rPr>
          <w:b/>
        </w:rPr>
        <w:t>;</w:t>
      </w:r>
    </w:p>
    <w:p w14:paraId="3B22DE02" w14:textId="77777777" w:rsidR="00907C8E" w:rsidRDefault="00907C8E" w:rsidP="00907C8E">
      <w:pPr>
        <w:pStyle w:val="PargrafodaLista"/>
        <w:numPr>
          <w:ilvl w:val="0"/>
          <w:numId w:val="37"/>
        </w:numPr>
        <w:jc w:val="both"/>
        <w:rPr>
          <w:rFonts w:cs="Arial"/>
          <w:iCs/>
          <w:spacing w:val="-2"/>
          <w:lang w:val="pt-BR"/>
        </w:rPr>
      </w:pPr>
      <w:r w:rsidRPr="00C07713">
        <w:rPr>
          <w:rFonts w:cs="Arial"/>
          <w:iCs/>
          <w:spacing w:val="-2"/>
          <w:lang w:val="pt-BR"/>
        </w:rPr>
        <w:t>O sistema registra no log</w:t>
      </w:r>
      <w:r w:rsidR="0004156B">
        <w:rPr>
          <w:rFonts w:cs="Arial"/>
          <w:iCs/>
          <w:spacing w:val="-2"/>
          <w:lang w:val="pt-BR"/>
        </w:rPr>
        <w:t xml:space="preserve"> ECFMSG0005</w:t>
      </w:r>
      <w:r>
        <w:rPr>
          <w:rFonts w:cs="Arial"/>
          <w:iCs/>
          <w:spacing w:val="-2"/>
          <w:lang w:val="pt-BR"/>
        </w:rPr>
        <w:t>;</w:t>
      </w:r>
    </w:p>
    <w:p w14:paraId="43ABB88F" w14:textId="77777777" w:rsidR="00907C8E" w:rsidRDefault="00907C8E" w:rsidP="00907C8E">
      <w:pPr>
        <w:pStyle w:val="PargrafodaLista"/>
        <w:numPr>
          <w:ilvl w:val="0"/>
          <w:numId w:val="37"/>
        </w:numPr>
        <w:jc w:val="both"/>
        <w:rPr>
          <w:rFonts w:cs="Arial"/>
          <w:iCs/>
          <w:spacing w:val="-2"/>
          <w:lang w:val="pt-BR"/>
        </w:rPr>
      </w:pPr>
      <w:r>
        <w:rPr>
          <w:rFonts w:cs="Arial"/>
          <w:iCs/>
          <w:spacing w:val="-2"/>
          <w:lang w:val="pt-BR"/>
        </w:rPr>
        <w:t>O sistema encerra o caso de uso;</w:t>
      </w:r>
    </w:p>
    <w:p w14:paraId="2DD42AE1" w14:textId="77777777" w:rsidR="00E0507F" w:rsidRDefault="00E0507F" w:rsidP="00E0507F">
      <w:pPr>
        <w:pStyle w:val="Passos"/>
        <w:jc w:val="both"/>
        <w:rPr>
          <w:b/>
        </w:rPr>
      </w:pPr>
      <w:r w:rsidRPr="00E04D19">
        <w:rPr>
          <w:b/>
        </w:rPr>
        <w:t>E6. Identificação da empresa desenvolvedora inválida;</w:t>
      </w:r>
    </w:p>
    <w:p w14:paraId="3F7DC6EA" w14:textId="77777777" w:rsidR="00907C8E" w:rsidRDefault="00907C8E" w:rsidP="00907C8E">
      <w:pPr>
        <w:pStyle w:val="PargrafodaLista"/>
        <w:numPr>
          <w:ilvl w:val="0"/>
          <w:numId w:val="38"/>
        </w:numPr>
        <w:jc w:val="both"/>
        <w:rPr>
          <w:rFonts w:cs="Arial"/>
          <w:iCs/>
          <w:spacing w:val="-2"/>
          <w:lang w:val="pt-BR"/>
        </w:rPr>
      </w:pPr>
      <w:r w:rsidRPr="00C07713">
        <w:rPr>
          <w:rFonts w:cs="Arial"/>
          <w:iCs/>
          <w:spacing w:val="-2"/>
          <w:lang w:val="pt-BR"/>
        </w:rPr>
        <w:t xml:space="preserve">O sistema registra no log </w:t>
      </w:r>
      <w:r w:rsidR="0004156B">
        <w:rPr>
          <w:rFonts w:cs="Arial"/>
          <w:iCs/>
          <w:spacing w:val="-2"/>
          <w:lang w:val="pt-BR"/>
        </w:rPr>
        <w:t>ECFMSG0006</w:t>
      </w:r>
      <w:r>
        <w:rPr>
          <w:rFonts w:cs="Arial"/>
          <w:iCs/>
          <w:spacing w:val="-2"/>
          <w:lang w:val="pt-BR"/>
        </w:rPr>
        <w:t xml:space="preserve"> e o CNPJ;</w:t>
      </w:r>
    </w:p>
    <w:p w14:paraId="5744DC4B" w14:textId="77777777" w:rsidR="00907C8E" w:rsidRDefault="00907C8E" w:rsidP="00907C8E">
      <w:pPr>
        <w:pStyle w:val="PargrafodaLista"/>
        <w:numPr>
          <w:ilvl w:val="0"/>
          <w:numId w:val="38"/>
        </w:numPr>
        <w:jc w:val="both"/>
        <w:rPr>
          <w:rFonts w:cs="Arial"/>
          <w:iCs/>
          <w:spacing w:val="-2"/>
          <w:lang w:val="pt-BR"/>
        </w:rPr>
      </w:pPr>
      <w:r>
        <w:rPr>
          <w:rFonts w:cs="Arial"/>
          <w:iCs/>
          <w:spacing w:val="-2"/>
          <w:lang w:val="pt-BR"/>
        </w:rPr>
        <w:lastRenderedPageBreak/>
        <w:t>O sistema encerra o caso de uso;</w:t>
      </w:r>
    </w:p>
    <w:p w14:paraId="07C4088F" w14:textId="77777777" w:rsidR="00E0507F" w:rsidRPr="00E0507F" w:rsidRDefault="00E0507F" w:rsidP="00E0507F">
      <w:pPr>
        <w:pStyle w:val="Passos"/>
        <w:jc w:val="both"/>
        <w:rPr>
          <w:b/>
        </w:rPr>
      </w:pPr>
      <w:r w:rsidRPr="00E04D19">
        <w:rPr>
          <w:b/>
        </w:rPr>
        <w:t>E7. Identificação do técnico instalador inválida;</w:t>
      </w:r>
    </w:p>
    <w:p w14:paraId="06890B3A" w14:textId="77777777" w:rsidR="00907C8E" w:rsidRDefault="00907C8E" w:rsidP="00907C8E">
      <w:pPr>
        <w:pStyle w:val="PargrafodaLista"/>
        <w:numPr>
          <w:ilvl w:val="0"/>
          <w:numId w:val="39"/>
        </w:numPr>
        <w:jc w:val="both"/>
        <w:rPr>
          <w:rFonts w:cs="Arial"/>
          <w:iCs/>
          <w:spacing w:val="-2"/>
          <w:lang w:val="pt-BR"/>
        </w:rPr>
      </w:pPr>
      <w:r w:rsidRPr="00C07713">
        <w:rPr>
          <w:rFonts w:cs="Arial"/>
          <w:iCs/>
          <w:spacing w:val="-2"/>
          <w:lang w:val="pt-BR"/>
        </w:rPr>
        <w:t xml:space="preserve">O sistema registra no log </w:t>
      </w:r>
      <w:r w:rsidR="0004156B">
        <w:rPr>
          <w:rFonts w:cs="Arial"/>
          <w:iCs/>
          <w:spacing w:val="-2"/>
          <w:lang w:val="pt-BR"/>
        </w:rPr>
        <w:t xml:space="preserve">ECFMSG0007 </w:t>
      </w:r>
      <w:r>
        <w:rPr>
          <w:rFonts w:cs="Arial"/>
          <w:iCs/>
          <w:spacing w:val="-2"/>
          <w:lang w:val="pt-BR"/>
        </w:rPr>
        <w:t>e o CPF;</w:t>
      </w:r>
    </w:p>
    <w:p w14:paraId="5280692A" w14:textId="77777777" w:rsidR="00907C8E" w:rsidRDefault="00907C8E" w:rsidP="00907C8E">
      <w:pPr>
        <w:pStyle w:val="PargrafodaLista"/>
        <w:numPr>
          <w:ilvl w:val="0"/>
          <w:numId w:val="39"/>
        </w:numPr>
        <w:jc w:val="both"/>
        <w:rPr>
          <w:rFonts w:cs="Arial"/>
          <w:iCs/>
          <w:spacing w:val="-2"/>
          <w:lang w:val="pt-BR"/>
        </w:rPr>
      </w:pPr>
      <w:r>
        <w:rPr>
          <w:rFonts w:cs="Arial"/>
          <w:iCs/>
          <w:spacing w:val="-2"/>
          <w:lang w:val="pt-BR"/>
        </w:rPr>
        <w:t>O sistema encerra o caso de uso;</w:t>
      </w:r>
    </w:p>
    <w:p w14:paraId="234F59D5" w14:textId="77777777" w:rsidR="00E0507F" w:rsidRDefault="00E0507F" w:rsidP="00E0507F">
      <w:pPr>
        <w:pStyle w:val="Passos"/>
        <w:jc w:val="both"/>
        <w:rPr>
          <w:b/>
        </w:rPr>
      </w:pPr>
      <w:r w:rsidRPr="00E04D19">
        <w:rPr>
          <w:b/>
        </w:rPr>
        <w:t>E8. Identificação da Inscrição Estadual inválida;</w:t>
      </w:r>
    </w:p>
    <w:p w14:paraId="36361799" w14:textId="77777777" w:rsidR="00907C8E" w:rsidRDefault="00907C8E" w:rsidP="00907C8E">
      <w:pPr>
        <w:pStyle w:val="PargrafodaLista"/>
        <w:numPr>
          <w:ilvl w:val="0"/>
          <w:numId w:val="40"/>
        </w:numPr>
        <w:jc w:val="both"/>
        <w:rPr>
          <w:rFonts w:cs="Arial"/>
          <w:iCs/>
          <w:spacing w:val="-2"/>
          <w:lang w:val="pt-BR"/>
        </w:rPr>
      </w:pPr>
      <w:r w:rsidRPr="00C07713">
        <w:rPr>
          <w:rFonts w:cs="Arial"/>
          <w:iCs/>
          <w:spacing w:val="-2"/>
          <w:lang w:val="pt-BR"/>
        </w:rPr>
        <w:t xml:space="preserve">O sistema registra no log </w:t>
      </w:r>
      <w:bookmarkStart w:id="41" w:name="OLE_LINK1"/>
      <w:bookmarkStart w:id="42" w:name="OLE_LINK2"/>
      <w:r w:rsidR="0004156B">
        <w:rPr>
          <w:rFonts w:cs="Arial"/>
          <w:iCs/>
          <w:spacing w:val="-2"/>
          <w:lang w:val="pt-BR"/>
        </w:rPr>
        <w:t xml:space="preserve">ECFMSG0008 </w:t>
      </w:r>
      <w:bookmarkEnd w:id="41"/>
      <w:bookmarkEnd w:id="42"/>
      <w:r>
        <w:rPr>
          <w:rFonts w:cs="Arial"/>
          <w:iCs/>
          <w:spacing w:val="-2"/>
          <w:lang w:val="pt-BR"/>
        </w:rPr>
        <w:t>e a Inscrição Estadual;</w:t>
      </w:r>
    </w:p>
    <w:p w14:paraId="54340C8B" w14:textId="77777777" w:rsidR="00907C8E" w:rsidRDefault="00907C8E" w:rsidP="00907C8E">
      <w:pPr>
        <w:pStyle w:val="PargrafodaLista"/>
        <w:numPr>
          <w:ilvl w:val="0"/>
          <w:numId w:val="40"/>
        </w:numPr>
        <w:jc w:val="both"/>
        <w:rPr>
          <w:rFonts w:cs="Arial"/>
          <w:iCs/>
          <w:spacing w:val="-2"/>
          <w:lang w:val="pt-BR"/>
        </w:rPr>
      </w:pPr>
      <w:r>
        <w:rPr>
          <w:rFonts w:cs="Arial"/>
          <w:iCs/>
          <w:spacing w:val="-2"/>
          <w:lang w:val="pt-BR"/>
        </w:rPr>
        <w:t>O sistema encerra o caso de uso;</w:t>
      </w:r>
    </w:p>
    <w:p w14:paraId="6BD200AB" w14:textId="77777777" w:rsidR="002374CB" w:rsidRPr="002374CB" w:rsidRDefault="00E20F56" w:rsidP="002374CB">
      <w:pPr>
        <w:pStyle w:val="Passos"/>
        <w:ind w:left="680"/>
        <w:jc w:val="both"/>
        <w:rPr>
          <w:b/>
        </w:rPr>
      </w:pPr>
      <w:r w:rsidRPr="00E20F56">
        <w:rPr>
          <w:b/>
        </w:rPr>
        <w:t>E10. Houve erro de recepção do arquivo</w:t>
      </w:r>
      <w:r w:rsidR="002374CB" w:rsidRPr="002374CB">
        <w:rPr>
          <w:b/>
        </w:rPr>
        <w:t>:</w:t>
      </w:r>
    </w:p>
    <w:p w14:paraId="72708798" w14:textId="77777777" w:rsidR="00E20F56" w:rsidRDefault="002374CB" w:rsidP="00E20F56">
      <w:pPr>
        <w:pStyle w:val="PargrafodaLista"/>
        <w:numPr>
          <w:ilvl w:val="0"/>
          <w:numId w:val="44"/>
        </w:numPr>
        <w:jc w:val="both"/>
        <w:rPr>
          <w:rFonts w:cs="Arial"/>
          <w:iCs/>
          <w:spacing w:val="-2"/>
          <w:lang w:val="pt-BR"/>
        </w:rPr>
      </w:pPr>
      <w:r w:rsidRPr="00E20F56">
        <w:rPr>
          <w:rFonts w:cs="Arial"/>
          <w:iCs/>
          <w:spacing w:val="-2"/>
          <w:lang w:val="pt-BR"/>
        </w:rPr>
        <w:t xml:space="preserve">O sistema registra no log </w:t>
      </w:r>
      <w:r w:rsidR="00E20F56" w:rsidRPr="00E20F56">
        <w:rPr>
          <w:rFonts w:cs="Arial"/>
          <w:iCs/>
          <w:spacing w:val="-2"/>
          <w:lang w:val="pt-BR"/>
        </w:rPr>
        <w:t>a situação da recepção</w:t>
      </w:r>
      <w:r w:rsidR="00E20F56">
        <w:rPr>
          <w:rFonts w:cs="Arial"/>
          <w:iCs/>
          <w:spacing w:val="-2"/>
          <w:lang w:val="pt-BR"/>
        </w:rPr>
        <w:t xml:space="preserve"> do arquivo;</w:t>
      </w:r>
    </w:p>
    <w:p w14:paraId="620ECC93" w14:textId="77777777" w:rsidR="002374CB" w:rsidRDefault="002374CB" w:rsidP="00E20F56">
      <w:pPr>
        <w:pStyle w:val="PargrafodaLista"/>
        <w:numPr>
          <w:ilvl w:val="0"/>
          <w:numId w:val="44"/>
        </w:numPr>
        <w:jc w:val="both"/>
        <w:rPr>
          <w:rFonts w:cs="Arial"/>
          <w:iCs/>
          <w:spacing w:val="-2"/>
          <w:lang w:val="pt-BR"/>
        </w:rPr>
      </w:pPr>
      <w:r w:rsidRPr="00E20F56">
        <w:rPr>
          <w:rFonts w:cs="Arial"/>
          <w:iCs/>
          <w:spacing w:val="-2"/>
          <w:lang w:val="pt-BR"/>
        </w:rPr>
        <w:t>O sistema encerra o caso de uso;</w:t>
      </w:r>
    </w:p>
    <w:p w14:paraId="6CCB1511" w14:textId="4BEC9BDC" w:rsidR="00BC3F93" w:rsidRPr="002374CB" w:rsidRDefault="003A0847" w:rsidP="00BC3F93">
      <w:pPr>
        <w:pStyle w:val="Passos"/>
        <w:ind w:left="680"/>
        <w:jc w:val="both"/>
        <w:rPr>
          <w:b/>
        </w:rPr>
      </w:pPr>
      <w:r w:rsidRPr="003A0847">
        <w:rPr>
          <w:b/>
        </w:rPr>
        <w:t>E11. Arquivo Requisito XI não encontrado;</w:t>
      </w:r>
    </w:p>
    <w:p w14:paraId="45F41C12" w14:textId="77777777" w:rsidR="00BC3F93" w:rsidRDefault="00BC3F93" w:rsidP="00BC3F93">
      <w:pPr>
        <w:pStyle w:val="PargrafodaLista"/>
        <w:numPr>
          <w:ilvl w:val="0"/>
          <w:numId w:val="45"/>
        </w:numPr>
        <w:jc w:val="both"/>
        <w:rPr>
          <w:rFonts w:cs="Arial"/>
          <w:iCs/>
          <w:spacing w:val="-2"/>
          <w:lang w:val="pt-BR"/>
        </w:rPr>
      </w:pPr>
      <w:r w:rsidRPr="00E20F56">
        <w:rPr>
          <w:rFonts w:cs="Arial"/>
          <w:iCs/>
          <w:spacing w:val="-2"/>
          <w:lang w:val="pt-BR"/>
        </w:rPr>
        <w:t xml:space="preserve">O sistema registra no log </w:t>
      </w:r>
      <w:r>
        <w:rPr>
          <w:rFonts w:cs="Arial"/>
          <w:iCs/>
          <w:spacing w:val="-2"/>
          <w:lang w:val="pt-BR"/>
        </w:rPr>
        <w:t>ECFMSG0014 e o endereço buscado deste arquivo;</w:t>
      </w:r>
    </w:p>
    <w:p w14:paraId="40E5B1C9" w14:textId="77777777" w:rsidR="00BC3F93" w:rsidRDefault="00BC3F93" w:rsidP="00BC3F93">
      <w:pPr>
        <w:pStyle w:val="PargrafodaLista"/>
        <w:numPr>
          <w:ilvl w:val="0"/>
          <w:numId w:val="45"/>
        </w:numPr>
        <w:jc w:val="both"/>
        <w:rPr>
          <w:rFonts w:cs="Arial"/>
          <w:iCs/>
          <w:spacing w:val="-2"/>
          <w:lang w:val="pt-BR"/>
        </w:rPr>
      </w:pPr>
      <w:r w:rsidRPr="00E20F56">
        <w:rPr>
          <w:rFonts w:cs="Arial"/>
          <w:iCs/>
          <w:spacing w:val="-2"/>
          <w:lang w:val="pt-BR"/>
        </w:rPr>
        <w:t>O sistema encerra o caso de uso;</w:t>
      </w:r>
    </w:p>
    <w:p w14:paraId="46E23E4A" w14:textId="77777777" w:rsidR="00541CC6" w:rsidRPr="00541CC6" w:rsidRDefault="00541CC6" w:rsidP="00541CC6">
      <w:pPr>
        <w:pStyle w:val="Passos"/>
        <w:ind w:left="680"/>
        <w:jc w:val="both"/>
        <w:rPr>
          <w:b/>
        </w:rPr>
      </w:pPr>
      <w:r w:rsidRPr="00541CC6">
        <w:rPr>
          <w:b/>
        </w:rPr>
        <w:t>E12. Erro de Acesso: (Comunicação, Rede, Timeout):</w:t>
      </w:r>
    </w:p>
    <w:p w14:paraId="707C87A7" w14:textId="77777777" w:rsidR="00541CC6" w:rsidRDefault="00541CC6" w:rsidP="00541CC6">
      <w:pPr>
        <w:pStyle w:val="Passos"/>
        <w:numPr>
          <w:ilvl w:val="0"/>
          <w:numId w:val="48"/>
        </w:numPr>
        <w:jc w:val="both"/>
      </w:pPr>
      <w:r>
        <w:t xml:space="preserve">O sistema regressa ao passo </w:t>
      </w:r>
      <w:r>
        <w:fldChar w:fldCharType="begin"/>
      </w:r>
      <w:r>
        <w:instrText xml:space="preserve"> REF _Ref455923535 \r \h </w:instrText>
      </w:r>
      <w:r>
        <w:fldChar w:fldCharType="separate"/>
      </w:r>
      <w:proofErr w:type="gramStart"/>
      <w:r w:rsidR="005B2A7E">
        <w:t>2</w:t>
      </w:r>
      <w:proofErr w:type="gramEnd"/>
      <w:r>
        <w:fldChar w:fldCharType="end"/>
      </w:r>
      <w:r>
        <w:t xml:space="preserve"> do fluxo A2;</w:t>
      </w:r>
    </w:p>
    <w:p w14:paraId="746D0BA6" w14:textId="77777777" w:rsidR="00982A1C" w:rsidRPr="005724DB" w:rsidRDefault="00982A1C" w:rsidP="007A201E">
      <w:pPr>
        <w:pStyle w:val="Ttulo2"/>
        <w:jc w:val="both"/>
        <w:rPr>
          <w:lang w:val="pt-BR"/>
        </w:rPr>
      </w:pPr>
      <w:bookmarkStart w:id="43" w:name="_Toc408584583"/>
      <w:bookmarkStart w:id="44" w:name="_Toc455566607"/>
      <w:r w:rsidRPr="005724DB">
        <w:rPr>
          <w:lang w:val="pt-BR"/>
        </w:rPr>
        <w:t>Pós-condição</w:t>
      </w:r>
      <w:bookmarkEnd w:id="43"/>
      <w:bookmarkEnd w:id="44"/>
    </w:p>
    <w:p w14:paraId="1664D46C" w14:textId="77777777" w:rsidR="0056205D" w:rsidRPr="005724DB" w:rsidRDefault="008C2A7D" w:rsidP="007A201E">
      <w:pPr>
        <w:jc w:val="both"/>
        <w:rPr>
          <w:lang w:val="pt-BR"/>
        </w:rPr>
      </w:pPr>
      <w:r>
        <w:rPr>
          <w:lang w:val="pt-BR"/>
        </w:rPr>
        <w:t>N/A</w:t>
      </w:r>
    </w:p>
    <w:p w14:paraId="3535E31D" w14:textId="77777777" w:rsidR="00496636" w:rsidRDefault="00496636" w:rsidP="007A201E">
      <w:pPr>
        <w:pStyle w:val="Ttulo2"/>
        <w:jc w:val="both"/>
        <w:rPr>
          <w:lang w:val="pt-BR"/>
        </w:rPr>
      </w:pPr>
      <w:bookmarkStart w:id="45" w:name="_Toc101248490"/>
      <w:bookmarkStart w:id="46" w:name="_Toc102377895"/>
      <w:bookmarkStart w:id="47" w:name="_Toc408584588"/>
      <w:bookmarkStart w:id="48" w:name="_Toc455566608"/>
      <w:bookmarkEnd w:id="39"/>
      <w:bookmarkEnd w:id="40"/>
      <w:r w:rsidRPr="005724DB">
        <w:rPr>
          <w:lang w:val="pt-BR"/>
        </w:rPr>
        <w:t>Requisitos Especiais</w:t>
      </w:r>
      <w:bookmarkEnd w:id="45"/>
      <w:bookmarkEnd w:id="46"/>
      <w:bookmarkEnd w:id="47"/>
      <w:bookmarkEnd w:id="48"/>
    </w:p>
    <w:p w14:paraId="6316BE56" w14:textId="7A90C8B3" w:rsidR="0074734E" w:rsidRPr="0074734E" w:rsidRDefault="0074734E" w:rsidP="0074734E">
      <w:pPr>
        <w:rPr>
          <w:lang w:val="pt-BR"/>
        </w:rPr>
      </w:pPr>
      <w:r>
        <w:rPr>
          <w:lang w:val="pt-BR"/>
        </w:rPr>
        <w:t>N/A</w:t>
      </w:r>
    </w:p>
    <w:p w14:paraId="6F56ABFE" w14:textId="77777777" w:rsidR="004B0EC5" w:rsidRPr="005724DB" w:rsidRDefault="001B6DD2" w:rsidP="007A201E">
      <w:pPr>
        <w:pStyle w:val="Ttulo2"/>
        <w:jc w:val="both"/>
        <w:rPr>
          <w:lang w:val="pt-BR"/>
        </w:rPr>
      </w:pPr>
      <w:bookmarkStart w:id="49" w:name="_Toc455566609"/>
      <w:r w:rsidRPr="005724DB">
        <w:rPr>
          <w:lang w:val="pt-BR"/>
        </w:rPr>
        <w:t xml:space="preserve">Layout </w:t>
      </w:r>
      <w:r w:rsidR="00F17A77" w:rsidRPr="005724DB">
        <w:rPr>
          <w:lang w:val="pt-BR"/>
        </w:rPr>
        <w:t xml:space="preserve">das </w:t>
      </w:r>
      <w:r w:rsidRPr="005724DB">
        <w:rPr>
          <w:lang w:val="pt-BR"/>
        </w:rPr>
        <w:t>Páginas de Entrada ou Saída</w:t>
      </w:r>
      <w:bookmarkEnd w:id="49"/>
    </w:p>
    <w:p w14:paraId="6B113505" w14:textId="77777777" w:rsidR="00F34695" w:rsidRDefault="001B5F95" w:rsidP="007A201E">
      <w:pPr>
        <w:jc w:val="both"/>
        <w:rPr>
          <w:lang w:val="pt-BR"/>
        </w:rPr>
      </w:pPr>
      <w:r>
        <w:rPr>
          <w:lang w:val="pt-BR"/>
        </w:rPr>
        <w:t>ECFUC0901</w:t>
      </w:r>
      <w:r w:rsidR="001B6DD2" w:rsidRPr="005724DB">
        <w:rPr>
          <w:lang w:val="pt-BR"/>
        </w:rPr>
        <w:t>PG</w:t>
      </w:r>
      <w:r w:rsidR="00F34695" w:rsidRPr="005724DB">
        <w:rPr>
          <w:lang w:val="pt-BR"/>
        </w:rPr>
        <w:t>001:</w:t>
      </w:r>
    </w:p>
    <w:p w14:paraId="0E2BE380" w14:textId="77777777" w:rsidR="001B5F95" w:rsidRDefault="0012763F" w:rsidP="007A201E">
      <w:pPr>
        <w:jc w:val="both"/>
        <w:rPr>
          <w:lang w:val="pt-BR"/>
        </w:rPr>
      </w:pPr>
      <w:r>
        <w:rPr>
          <w:lang w:val="pt-BR"/>
        </w:rPr>
        <w:t>Dados de processamento gerais</w:t>
      </w:r>
      <w:r w:rsidR="001B5F95">
        <w:rPr>
          <w:lang w:val="pt-BR"/>
        </w:rPr>
        <w:t xml:space="preserve"> para todos os equipamentos</w:t>
      </w:r>
      <w:r>
        <w:rPr>
          <w:lang w:val="pt-BR"/>
        </w:rPr>
        <w:t>:</w:t>
      </w: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2656"/>
        <w:gridCol w:w="3450"/>
        <w:gridCol w:w="1039"/>
        <w:gridCol w:w="1418"/>
      </w:tblGrid>
      <w:tr w:rsidR="004C5284" w:rsidRPr="001B4919" w14:paraId="5C7C7103" w14:textId="77777777" w:rsidTr="004C5284">
        <w:trPr>
          <w:trHeight w:val="179"/>
        </w:trPr>
        <w:tc>
          <w:tcPr>
            <w:tcW w:w="2656" w:type="dxa"/>
          </w:tcPr>
          <w:p w14:paraId="44C36185" w14:textId="77777777" w:rsidR="004C5284" w:rsidRPr="001B4919" w:rsidRDefault="004C5284" w:rsidP="00174E62">
            <w:pPr>
              <w:ind w:left="0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Nome na Interface</w:t>
            </w:r>
          </w:p>
        </w:tc>
        <w:tc>
          <w:tcPr>
            <w:tcW w:w="3450" w:type="dxa"/>
          </w:tcPr>
          <w:p w14:paraId="1680F1C0" w14:textId="77777777" w:rsidR="004C5284" w:rsidRPr="001B4919" w:rsidRDefault="004C5284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Entidade Detalhe da Informação / Domínio</w:t>
            </w:r>
          </w:p>
        </w:tc>
        <w:tc>
          <w:tcPr>
            <w:tcW w:w="1039" w:type="dxa"/>
          </w:tcPr>
          <w:p w14:paraId="6BC722B2" w14:textId="77777777" w:rsidR="004C5284" w:rsidRPr="001B4919" w:rsidRDefault="004C5284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Editável</w:t>
            </w:r>
          </w:p>
        </w:tc>
        <w:tc>
          <w:tcPr>
            <w:tcW w:w="1418" w:type="dxa"/>
          </w:tcPr>
          <w:p w14:paraId="518AFF99" w14:textId="77777777" w:rsidR="004C5284" w:rsidRPr="001B4919" w:rsidRDefault="004C5284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Obrigatório</w:t>
            </w:r>
          </w:p>
        </w:tc>
      </w:tr>
      <w:tr w:rsidR="004C5284" w:rsidRPr="001B4919" w14:paraId="7F40CAC1" w14:textId="77777777" w:rsidTr="004C5284">
        <w:trPr>
          <w:trHeight w:val="179"/>
        </w:trPr>
        <w:tc>
          <w:tcPr>
            <w:tcW w:w="2656" w:type="dxa"/>
          </w:tcPr>
          <w:p w14:paraId="2D087787" w14:textId="77777777" w:rsidR="004C5284" w:rsidRPr="004C5284" w:rsidRDefault="004C5284" w:rsidP="004C5284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4C5284">
              <w:rPr>
                <w:b/>
                <w:sz w:val="16"/>
                <w:szCs w:val="16"/>
                <w:lang w:val="pt-BR"/>
              </w:rPr>
              <w:t xml:space="preserve">Sistema disponível recepção </w:t>
            </w:r>
          </w:p>
        </w:tc>
        <w:tc>
          <w:tcPr>
            <w:tcW w:w="3450" w:type="dxa"/>
          </w:tcPr>
          <w:p w14:paraId="38DE3E0D" w14:textId="77777777" w:rsidR="004C5284" w:rsidRPr="001B4919" w:rsidRDefault="004C5284" w:rsidP="00174E6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39" w:type="dxa"/>
          </w:tcPr>
          <w:p w14:paraId="40FF418E" w14:textId="77777777" w:rsidR="004C5284" w:rsidRPr="001B4919" w:rsidRDefault="004C5284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14:paraId="1B82AD58" w14:textId="77777777" w:rsidR="004C5284" w:rsidRPr="001B4919" w:rsidRDefault="003704F7" w:rsidP="003704F7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3704F7" w:rsidRPr="001B4919" w14:paraId="3408C7C5" w14:textId="77777777" w:rsidTr="004C5284">
        <w:trPr>
          <w:trHeight w:val="179"/>
        </w:trPr>
        <w:tc>
          <w:tcPr>
            <w:tcW w:w="2656" w:type="dxa"/>
          </w:tcPr>
          <w:p w14:paraId="73AF3A62" w14:textId="77777777" w:rsidR="003704F7" w:rsidRPr="004C5284" w:rsidRDefault="003704F7" w:rsidP="004C5284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4C5284">
              <w:rPr>
                <w:b/>
                <w:sz w:val="16"/>
                <w:szCs w:val="16"/>
                <w:lang w:val="pt-BR"/>
              </w:rPr>
              <w:t xml:space="preserve">Tempo entre ciclos </w:t>
            </w:r>
          </w:p>
        </w:tc>
        <w:tc>
          <w:tcPr>
            <w:tcW w:w="3450" w:type="dxa"/>
          </w:tcPr>
          <w:p w14:paraId="245FAD93" w14:textId="77777777" w:rsidR="003704F7" w:rsidRPr="001B4919" w:rsidRDefault="003704F7" w:rsidP="00174E6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39" w:type="dxa"/>
          </w:tcPr>
          <w:p w14:paraId="0592B081" w14:textId="77777777" w:rsidR="003704F7" w:rsidRPr="001B4919" w:rsidRDefault="003704F7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14:paraId="6789FF01" w14:textId="77777777" w:rsidR="003704F7" w:rsidRPr="001B4919" w:rsidRDefault="003704F7" w:rsidP="003704F7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3704F7" w:rsidRPr="001B4919" w14:paraId="057CC67E" w14:textId="77777777" w:rsidTr="004C5284">
        <w:trPr>
          <w:trHeight w:val="179"/>
        </w:trPr>
        <w:tc>
          <w:tcPr>
            <w:tcW w:w="2656" w:type="dxa"/>
          </w:tcPr>
          <w:p w14:paraId="4FE49473" w14:textId="77777777" w:rsidR="003704F7" w:rsidRPr="004C5284" w:rsidRDefault="003704F7" w:rsidP="004C5284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4C5284">
              <w:rPr>
                <w:b/>
                <w:sz w:val="16"/>
                <w:szCs w:val="16"/>
                <w:lang w:val="pt-BR"/>
              </w:rPr>
              <w:t>Tempos espera inicial</w:t>
            </w:r>
          </w:p>
        </w:tc>
        <w:tc>
          <w:tcPr>
            <w:tcW w:w="3450" w:type="dxa"/>
          </w:tcPr>
          <w:p w14:paraId="0F1FEF59" w14:textId="77777777" w:rsidR="003704F7" w:rsidRPr="001B4919" w:rsidRDefault="003704F7" w:rsidP="00174E6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39" w:type="dxa"/>
          </w:tcPr>
          <w:p w14:paraId="572DEE91" w14:textId="77777777" w:rsidR="003704F7" w:rsidRDefault="003704F7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14:paraId="18260439" w14:textId="77777777" w:rsidR="003704F7" w:rsidRPr="001B4919" w:rsidRDefault="003704F7" w:rsidP="003704F7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3704F7" w:rsidRPr="001B4919" w14:paraId="33DA4250" w14:textId="77777777" w:rsidTr="004C5284">
        <w:trPr>
          <w:trHeight w:val="179"/>
        </w:trPr>
        <w:tc>
          <w:tcPr>
            <w:tcW w:w="2656" w:type="dxa"/>
          </w:tcPr>
          <w:p w14:paraId="1ED783B3" w14:textId="77777777" w:rsidR="003704F7" w:rsidRPr="004C5284" w:rsidRDefault="003704F7" w:rsidP="004C5284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4C5284">
              <w:rPr>
                <w:b/>
                <w:sz w:val="16"/>
                <w:szCs w:val="16"/>
                <w:lang w:val="pt-BR"/>
              </w:rPr>
              <w:t>Número máximo de arquivos remetidos por ciclo</w:t>
            </w:r>
          </w:p>
        </w:tc>
        <w:tc>
          <w:tcPr>
            <w:tcW w:w="3450" w:type="dxa"/>
          </w:tcPr>
          <w:p w14:paraId="4CE43F25" w14:textId="77777777" w:rsidR="003704F7" w:rsidRDefault="003704F7" w:rsidP="00174E6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39" w:type="dxa"/>
          </w:tcPr>
          <w:p w14:paraId="6B575577" w14:textId="77777777" w:rsidR="003704F7" w:rsidRDefault="003704F7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14:paraId="1076AD12" w14:textId="77777777" w:rsidR="003704F7" w:rsidRPr="001B4919" w:rsidRDefault="003704F7" w:rsidP="003704F7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3704F7" w14:paraId="6EFABB97" w14:textId="77777777" w:rsidTr="004C5284">
        <w:trPr>
          <w:trHeight w:val="179"/>
        </w:trPr>
        <w:tc>
          <w:tcPr>
            <w:tcW w:w="2656" w:type="dxa"/>
          </w:tcPr>
          <w:p w14:paraId="572EC86F" w14:textId="77777777" w:rsidR="003704F7" w:rsidRPr="004C5284" w:rsidRDefault="003704F7" w:rsidP="004C5284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4C5284">
              <w:rPr>
                <w:b/>
                <w:sz w:val="16"/>
                <w:szCs w:val="16"/>
                <w:lang w:val="pt-BR"/>
              </w:rPr>
              <w:t>Número da versão atual do agente digital</w:t>
            </w:r>
          </w:p>
        </w:tc>
        <w:tc>
          <w:tcPr>
            <w:tcW w:w="3450" w:type="dxa"/>
          </w:tcPr>
          <w:p w14:paraId="38CC2E34" w14:textId="77777777" w:rsidR="003704F7" w:rsidRDefault="003704F7" w:rsidP="00174E6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39" w:type="dxa"/>
          </w:tcPr>
          <w:p w14:paraId="0C155F9A" w14:textId="77777777" w:rsidR="003704F7" w:rsidRDefault="003704F7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14:paraId="2B016133" w14:textId="77777777" w:rsidR="003704F7" w:rsidRPr="001B4919" w:rsidRDefault="003704F7" w:rsidP="003704F7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E2788B" w:rsidRPr="00E2788B" w14:paraId="7E17FC6B" w14:textId="77777777" w:rsidTr="004C5284">
        <w:trPr>
          <w:trHeight w:val="179"/>
        </w:trPr>
        <w:tc>
          <w:tcPr>
            <w:tcW w:w="2656" w:type="dxa"/>
          </w:tcPr>
          <w:p w14:paraId="0D6A5B14" w14:textId="259DD862" w:rsidR="00E2788B" w:rsidRPr="004C5284" w:rsidRDefault="00E2788B" w:rsidP="00E2788B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Local versão atual ADF</w:t>
            </w:r>
          </w:p>
        </w:tc>
        <w:tc>
          <w:tcPr>
            <w:tcW w:w="3450" w:type="dxa"/>
          </w:tcPr>
          <w:p w14:paraId="4434C4BD" w14:textId="4197C148" w:rsidR="00E2788B" w:rsidRDefault="00E2788B" w:rsidP="00E2788B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39" w:type="dxa"/>
          </w:tcPr>
          <w:p w14:paraId="376C6286" w14:textId="1E6B3850" w:rsidR="00E2788B" w:rsidRDefault="00E2788B" w:rsidP="00E2788B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14:paraId="540C7CAE" w14:textId="125C143B" w:rsidR="00E2788B" w:rsidRDefault="00E2788B" w:rsidP="00E2788B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E2788B" w14:paraId="5177976A" w14:textId="77777777" w:rsidTr="004C5284">
        <w:trPr>
          <w:trHeight w:val="179"/>
        </w:trPr>
        <w:tc>
          <w:tcPr>
            <w:tcW w:w="2656" w:type="dxa"/>
          </w:tcPr>
          <w:p w14:paraId="23FB766F" w14:textId="77777777" w:rsidR="00E2788B" w:rsidRPr="004C5284" w:rsidRDefault="00E2788B" w:rsidP="004C5284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4C5284">
              <w:rPr>
                <w:b/>
                <w:sz w:val="16"/>
                <w:szCs w:val="16"/>
                <w:lang w:val="pt-BR"/>
              </w:rPr>
              <w:t>Data de início de remessa dos movimentos</w:t>
            </w:r>
          </w:p>
        </w:tc>
        <w:tc>
          <w:tcPr>
            <w:tcW w:w="3450" w:type="dxa"/>
          </w:tcPr>
          <w:p w14:paraId="00FB4D6E" w14:textId="77777777" w:rsidR="00E2788B" w:rsidRDefault="00E2788B" w:rsidP="00174E6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39" w:type="dxa"/>
          </w:tcPr>
          <w:p w14:paraId="43D624EA" w14:textId="77777777" w:rsidR="00E2788B" w:rsidRDefault="00E2788B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14:paraId="09530871" w14:textId="77777777" w:rsidR="00E2788B" w:rsidRPr="001B4919" w:rsidRDefault="00E2788B" w:rsidP="003704F7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</w:tbl>
    <w:p w14:paraId="73F89878" w14:textId="77777777" w:rsidR="004C5284" w:rsidRDefault="004C5284" w:rsidP="007A201E">
      <w:pPr>
        <w:jc w:val="both"/>
        <w:rPr>
          <w:lang w:val="pt-BR"/>
        </w:rPr>
      </w:pPr>
    </w:p>
    <w:p w14:paraId="22FE2111" w14:textId="77777777" w:rsidR="00F34695" w:rsidRDefault="00407A28" w:rsidP="007A201E">
      <w:pPr>
        <w:jc w:val="both"/>
        <w:rPr>
          <w:lang w:val="pt-BR"/>
        </w:rPr>
      </w:pPr>
      <w:r>
        <w:rPr>
          <w:lang w:val="pt-BR"/>
        </w:rPr>
        <w:t>ECFUC0901</w:t>
      </w:r>
      <w:r w:rsidR="001B6DD2" w:rsidRPr="005724DB">
        <w:rPr>
          <w:lang w:val="pt-BR"/>
        </w:rPr>
        <w:t>PG</w:t>
      </w:r>
      <w:r w:rsidR="00F34695" w:rsidRPr="005724DB">
        <w:rPr>
          <w:lang w:val="pt-BR"/>
        </w:rPr>
        <w:t>002:</w:t>
      </w:r>
    </w:p>
    <w:p w14:paraId="0A474B31" w14:textId="77777777" w:rsidR="009C7936" w:rsidRDefault="009C7936" w:rsidP="007A201E">
      <w:pPr>
        <w:jc w:val="both"/>
        <w:rPr>
          <w:lang w:val="pt-BR"/>
        </w:rPr>
      </w:pPr>
      <w:r>
        <w:rPr>
          <w:lang w:val="pt-BR"/>
        </w:rPr>
        <w:lastRenderedPageBreak/>
        <w:t>Ver em TA_AGENTE_DIGITAL_FISCAL</w:t>
      </w:r>
    </w:p>
    <w:p w14:paraId="6C1C4B40" w14:textId="77777777" w:rsidR="0012763F" w:rsidRDefault="0012763F" w:rsidP="007A201E">
      <w:pPr>
        <w:jc w:val="both"/>
        <w:rPr>
          <w:lang w:val="pt-BR"/>
        </w:rPr>
      </w:pPr>
      <w:r>
        <w:rPr>
          <w:lang w:val="pt-BR"/>
        </w:rPr>
        <w:t>Dados de processamento do estabelecimento</w:t>
      </w: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2598"/>
        <w:gridCol w:w="3536"/>
        <w:gridCol w:w="1028"/>
        <w:gridCol w:w="1401"/>
      </w:tblGrid>
      <w:tr w:rsidR="00B5132D" w:rsidRPr="001B4919" w14:paraId="6DD8A9B9" w14:textId="77777777" w:rsidTr="00167CEC">
        <w:trPr>
          <w:trHeight w:val="179"/>
        </w:trPr>
        <w:tc>
          <w:tcPr>
            <w:tcW w:w="2598" w:type="dxa"/>
          </w:tcPr>
          <w:p w14:paraId="147FB5C9" w14:textId="77777777" w:rsidR="00B5132D" w:rsidRPr="001B4919" w:rsidRDefault="00B5132D" w:rsidP="00174E62">
            <w:pPr>
              <w:ind w:left="0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Nome na Interface</w:t>
            </w:r>
          </w:p>
        </w:tc>
        <w:tc>
          <w:tcPr>
            <w:tcW w:w="3536" w:type="dxa"/>
          </w:tcPr>
          <w:p w14:paraId="026DAA47" w14:textId="77777777" w:rsidR="00B5132D" w:rsidRPr="001B4919" w:rsidRDefault="00B5132D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Entidade Detalhe da Informação / Domínio</w:t>
            </w:r>
          </w:p>
        </w:tc>
        <w:tc>
          <w:tcPr>
            <w:tcW w:w="1028" w:type="dxa"/>
          </w:tcPr>
          <w:p w14:paraId="442A197E" w14:textId="77777777" w:rsidR="00B5132D" w:rsidRPr="001B4919" w:rsidRDefault="00B5132D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Editável</w:t>
            </w:r>
          </w:p>
        </w:tc>
        <w:tc>
          <w:tcPr>
            <w:tcW w:w="1401" w:type="dxa"/>
          </w:tcPr>
          <w:p w14:paraId="1E20DD5B" w14:textId="77777777" w:rsidR="00B5132D" w:rsidRPr="001B4919" w:rsidRDefault="00B5132D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Obrigatório</w:t>
            </w:r>
          </w:p>
        </w:tc>
      </w:tr>
      <w:tr w:rsidR="00B5132D" w:rsidRPr="001B4919" w14:paraId="591A6E84" w14:textId="77777777" w:rsidTr="00167CEC">
        <w:trPr>
          <w:trHeight w:val="179"/>
        </w:trPr>
        <w:tc>
          <w:tcPr>
            <w:tcW w:w="2598" w:type="dxa"/>
          </w:tcPr>
          <w:p w14:paraId="2BF40ADB" w14:textId="77777777" w:rsidR="00B5132D" w:rsidRPr="00B5132D" w:rsidRDefault="00B5132D" w:rsidP="00B5132D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B5132D">
              <w:rPr>
                <w:b/>
                <w:sz w:val="16"/>
                <w:szCs w:val="16"/>
                <w:lang w:val="pt-BR"/>
              </w:rPr>
              <w:t xml:space="preserve">Períodos de Envio Complementar {nulos MMAAAA, MMAAAA, </w:t>
            </w:r>
            <w:proofErr w:type="gramStart"/>
            <w:r w:rsidRPr="00B5132D">
              <w:rPr>
                <w:b/>
                <w:sz w:val="16"/>
                <w:szCs w:val="16"/>
                <w:lang w:val="pt-BR"/>
              </w:rPr>
              <w:t>MMAAAA ...</w:t>
            </w:r>
            <w:proofErr w:type="gramEnd"/>
            <w:r w:rsidRPr="00B5132D">
              <w:rPr>
                <w:b/>
                <w:sz w:val="16"/>
                <w:szCs w:val="16"/>
                <w:lang w:val="pt-BR"/>
              </w:rPr>
              <w:t xml:space="preserve">....} </w:t>
            </w:r>
          </w:p>
        </w:tc>
        <w:tc>
          <w:tcPr>
            <w:tcW w:w="3536" w:type="dxa"/>
          </w:tcPr>
          <w:p w14:paraId="4C5135B8" w14:textId="1FA05D91" w:rsidR="00B5132D" w:rsidRPr="001B4919" w:rsidRDefault="00555BBB" w:rsidP="00174E6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TA_PERIODO_COMPLEMENTAR</w:t>
            </w:r>
          </w:p>
        </w:tc>
        <w:tc>
          <w:tcPr>
            <w:tcW w:w="1028" w:type="dxa"/>
          </w:tcPr>
          <w:p w14:paraId="6286BC97" w14:textId="77777777" w:rsidR="00B5132D" w:rsidRPr="001B4919" w:rsidRDefault="00B5132D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01" w:type="dxa"/>
          </w:tcPr>
          <w:p w14:paraId="65FDEA82" w14:textId="77777777" w:rsidR="00B5132D" w:rsidRPr="001B4919" w:rsidRDefault="003704F7" w:rsidP="003704F7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B5132D" w:rsidRPr="001B4919" w14:paraId="3644D976" w14:textId="77777777" w:rsidTr="00167CEC">
        <w:trPr>
          <w:trHeight w:val="179"/>
        </w:trPr>
        <w:tc>
          <w:tcPr>
            <w:tcW w:w="2598" w:type="dxa"/>
          </w:tcPr>
          <w:p w14:paraId="660EB05E" w14:textId="77777777" w:rsidR="00B5132D" w:rsidRPr="00B5132D" w:rsidRDefault="00B5132D" w:rsidP="00B5132D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B5132D">
              <w:rPr>
                <w:b/>
                <w:sz w:val="16"/>
                <w:szCs w:val="16"/>
                <w:lang w:val="pt-BR"/>
              </w:rPr>
              <w:t>Enviar binário {sim, não</w:t>
            </w:r>
            <w:proofErr w:type="gramStart"/>
            <w:r w:rsidRPr="00B5132D">
              <w:rPr>
                <w:b/>
                <w:sz w:val="16"/>
                <w:szCs w:val="16"/>
                <w:lang w:val="pt-BR"/>
              </w:rPr>
              <w:t>}</w:t>
            </w:r>
            <w:proofErr w:type="gramEnd"/>
          </w:p>
        </w:tc>
        <w:tc>
          <w:tcPr>
            <w:tcW w:w="3536" w:type="dxa"/>
          </w:tcPr>
          <w:p w14:paraId="5C90EDFF" w14:textId="77777777" w:rsidR="00B5132D" w:rsidRPr="001B4919" w:rsidRDefault="00B5132D" w:rsidP="00174E6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28" w:type="dxa"/>
          </w:tcPr>
          <w:p w14:paraId="3F074666" w14:textId="77777777" w:rsidR="00B5132D" w:rsidRPr="001B4919" w:rsidRDefault="00B5132D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01" w:type="dxa"/>
          </w:tcPr>
          <w:p w14:paraId="15248D13" w14:textId="77777777" w:rsidR="00B5132D" w:rsidRPr="001B4919" w:rsidRDefault="003704F7" w:rsidP="00B5132D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B5132D" w:rsidRPr="001B4919" w14:paraId="2FF5F6BC" w14:textId="77777777" w:rsidTr="00167CEC">
        <w:trPr>
          <w:trHeight w:val="179"/>
        </w:trPr>
        <w:tc>
          <w:tcPr>
            <w:tcW w:w="2598" w:type="dxa"/>
          </w:tcPr>
          <w:p w14:paraId="0A574941" w14:textId="77777777" w:rsidR="00B5132D" w:rsidRPr="00B5132D" w:rsidRDefault="00B5132D" w:rsidP="00B5132D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B5132D">
              <w:rPr>
                <w:b/>
                <w:sz w:val="16"/>
                <w:szCs w:val="16"/>
                <w:lang w:val="pt-BR"/>
              </w:rPr>
              <w:t>Substituir senha {sim, não</w:t>
            </w:r>
            <w:proofErr w:type="gramStart"/>
            <w:r w:rsidRPr="00B5132D">
              <w:rPr>
                <w:b/>
                <w:sz w:val="16"/>
                <w:szCs w:val="16"/>
                <w:lang w:val="pt-BR"/>
              </w:rPr>
              <w:t>}</w:t>
            </w:r>
            <w:proofErr w:type="gramEnd"/>
          </w:p>
        </w:tc>
        <w:tc>
          <w:tcPr>
            <w:tcW w:w="3536" w:type="dxa"/>
          </w:tcPr>
          <w:p w14:paraId="51A1FDBB" w14:textId="77777777" w:rsidR="00B5132D" w:rsidRPr="001B4919" w:rsidRDefault="00B5132D" w:rsidP="00174E6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28" w:type="dxa"/>
          </w:tcPr>
          <w:p w14:paraId="4E8FD4D6" w14:textId="77777777" w:rsidR="00B5132D" w:rsidRDefault="00B5132D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01" w:type="dxa"/>
          </w:tcPr>
          <w:p w14:paraId="7EE4F0C7" w14:textId="77777777" w:rsidR="00B5132D" w:rsidRPr="001B4919" w:rsidRDefault="00B5132D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B5132D" w:rsidRPr="001B4919" w14:paraId="05CE2F02" w14:textId="77777777" w:rsidTr="00167CEC">
        <w:trPr>
          <w:trHeight w:val="179"/>
        </w:trPr>
        <w:tc>
          <w:tcPr>
            <w:tcW w:w="2598" w:type="dxa"/>
          </w:tcPr>
          <w:p w14:paraId="0A074844" w14:textId="77777777" w:rsidR="00B5132D" w:rsidRPr="00B5132D" w:rsidRDefault="00B5132D" w:rsidP="00B5132D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B5132D">
              <w:rPr>
                <w:b/>
                <w:sz w:val="16"/>
                <w:szCs w:val="16"/>
                <w:lang w:val="pt-BR"/>
              </w:rPr>
              <w:t>Passe da sessão {nulo, Passe</w:t>
            </w:r>
            <w:proofErr w:type="gramStart"/>
            <w:r w:rsidRPr="00B5132D">
              <w:rPr>
                <w:b/>
                <w:sz w:val="16"/>
                <w:szCs w:val="16"/>
                <w:lang w:val="pt-BR"/>
              </w:rPr>
              <w:t>}</w:t>
            </w:r>
            <w:proofErr w:type="gramEnd"/>
          </w:p>
        </w:tc>
        <w:tc>
          <w:tcPr>
            <w:tcW w:w="3536" w:type="dxa"/>
          </w:tcPr>
          <w:p w14:paraId="546C147F" w14:textId="77777777" w:rsidR="00B5132D" w:rsidRDefault="00B5132D" w:rsidP="00174E6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TA_PARAMETROS_AGENTE_DIGITAL_FISCAL</w:t>
            </w:r>
          </w:p>
        </w:tc>
        <w:tc>
          <w:tcPr>
            <w:tcW w:w="1028" w:type="dxa"/>
          </w:tcPr>
          <w:p w14:paraId="515B2407" w14:textId="77777777" w:rsidR="00B5132D" w:rsidRDefault="00B5132D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01" w:type="dxa"/>
          </w:tcPr>
          <w:p w14:paraId="3081FCDB" w14:textId="77777777" w:rsidR="00B5132D" w:rsidRDefault="003704F7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</w:tbl>
    <w:p w14:paraId="51EE2436" w14:textId="77777777" w:rsidR="00C728F9" w:rsidRPr="00684DD9" w:rsidRDefault="00C728F9" w:rsidP="00C728F9">
      <w:pPr>
        <w:pStyle w:val="PargrafodaLista"/>
        <w:ind w:left="1040"/>
        <w:jc w:val="both"/>
        <w:rPr>
          <w:lang w:val="pt-BR"/>
        </w:rPr>
      </w:pPr>
    </w:p>
    <w:p w14:paraId="37F00635" w14:textId="77777777" w:rsidR="00F34695" w:rsidRDefault="00407A28" w:rsidP="007A201E">
      <w:pPr>
        <w:jc w:val="both"/>
        <w:rPr>
          <w:lang w:val="pt-BR"/>
        </w:rPr>
      </w:pPr>
      <w:r>
        <w:rPr>
          <w:lang w:val="pt-BR"/>
        </w:rPr>
        <w:t>ECFUC0901</w:t>
      </w:r>
      <w:r w:rsidR="001B6DD2" w:rsidRPr="005724DB">
        <w:rPr>
          <w:lang w:val="pt-BR"/>
        </w:rPr>
        <w:t>PG</w:t>
      </w:r>
      <w:r w:rsidR="00F34695" w:rsidRPr="005724DB">
        <w:rPr>
          <w:lang w:val="pt-BR"/>
        </w:rPr>
        <w:t>003:</w:t>
      </w:r>
    </w:p>
    <w:p w14:paraId="0E2AE9E3" w14:textId="77777777" w:rsidR="00117732" w:rsidRDefault="00B528ED" w:rsidP="007A201E">
      <w:pPr>
        <w:jc w:val="both"/>
        <w:rPr>
          <w:lang w:val="pt-BR"/>
        </w:rPr>
      </w:pPr>
      <w:r>
        <w:rPr>
          <w:lang w:val="pt-BR"/>
        </w:rPr>
        <w:t>Dados LOG de execução do Agente</w:t>
      </w:r>
      <w:r w:rsidR="00C369B3">
        <w:rPr>
          <w:lang w:val="pt-BR"/>
        </w:rPr>
        <w:t xml:space="preserve"> residente na mesma pasta onde está instalado o ADF</w:t>
      </w:r>
      <w:r w:rsidR="00D51FD1">
        <w:rPr>
          <w:lang w:val="pt-BR"/>
        </w:rPr>
        <w:t xml:space="preserve">: Este LOG é um arquivo TXT por mês </w:t>
      </w:r>
      <w:r w:rsidR="00117732">
        <w:rPr>
          <w:lang w:val="pt-BR"/>
        </w:rPr>
        <w:t xml:space="preserve">com o </w:t>
      </w:r>
      <w:r w:rsidR="00117732" w:rsidRPr="00117732">
        <w:rPr>
          <w:lang w:val="pt-BR"/>
        </w:rPr>
        <w:t xml:space="preserve">nome deste log </w:t>
      </w:r>
      <w:r w:rsidR="00117732">
        <w:rPr>
          <w:lang w:val="pt-BR"/>
        </w:rPr>
        <w:t>n</w:t>
      </w:r>
      <w:r w:rsidR="00117732" w:rsidRPr="00117732">
        <w:rPr>
          <w:lang w:val="pt-BR"/>
        </w:rPr>
        <w:t xml:space="preserve">o padrão </w:t>
      </w:r>
      <w:proofErr w:type="gramStart"/>
      <w:r w:rsidR="00117732" w:rsidRPr="00117732">
        <w:rPr>
          <w:lang w:val="pt-BR"/>
        </w:rPr>
        <w:t>ADF_IIIIIIIII.</w:t>
      </w:r>
      <w:proofErr w:type="gramEnd"/>
      <w:r w:rsidR="00117732" w:rsidRPr="00117732">
        <w:rPr>
          <w:lang w:val="pt-BR"/>
        </w:rPr>
        <w:t>AAAAMM.SSSS.txt.</w:t>
      </w:r>
    </w:p>
    <w:p w14:paraId="1F5B59A5" w14:textId="77777777" w:rsidR="00B528ED" w:rsidRDefault="00B528ED" w:rsidP="00117732">
      <w:pPr>
        <w:jc w:val="both"/>
        <w:rPr>
          <w:lang w:val="pt-BR"/>
        </w:rPr>
      </w:pPr>
      <w:r>
        <w:rPr>
          <w:lang w:val="pt-BR"/>
        </w:rPr>
        <w:t>DD</w:t>
      </w:r>
      <w:r w:rsidR="00C369B3">
        <w:rPr>
          <w:lang w:val="pt-BR"/>
        </w:rPr>
        <w:t>/</w:t>
      </w:r>
      <w:r>
        <w:rPr>
          <w:lang w:val="pt-BR"/>
        </w:rPr>
        <w:t>MM</w:t>
      </w:r>
      <w:r w:rsidR="00C369B3">
        <w:rPr>
          <w:lang w:val="pt-BR"/>
        </w:rPr>
        <w:t>/</w:t>
      </w:r>
      <w:r>
        <w:rPr>
          <w:lang w:val="pt-BR"/>
        </w:rPr>
        <w:t xml:space="preserve">AAAA </w:t>
      </w:r>
      <w:proofErr w:type="gramStart"/>
      <w:r>
        <w:rPr>
          <w:lang w:val="pt-BR"/>
        </w:rPr>
        <w:t>HH</w:t>
      </w:r>
      <w:r w:rsidR="00C369B3">
        <w:rPr>
          <w:lang w:val="pt-BR"/>
        </w:rPr>
        <w:t>:</w:t>
      </w:r>
      <w:proofErr w:type="gramEnd"/>
      <w:r>
        <w:rPr>
          <w:lang w:val="pt-BR"/>
        </w:rPr>
        <w:t>MM</w:t>
      </w:r>
      <w:r w:rsidR="00C369B3">
        <w:rPr>
          <w:lang w:val="pt-BR"/>
        </w:rPr>
        <w:t>:</w:t>
      </w:r>
      <w:r>
        <w:rPr>
          <w:lang w:val="pt-BR"/>
        </w:rPr>
        <w:t xml:space="preserve">SS : Mensagem </w:t>
      </w:r>
      <w:r w:rsidR="00CA7F0E">
        <w:rPr>
          <w:lang w:val="pt-BR"/>
        </w:rPr>
        <w:t xml:space="preserve">enviada pelo caso de uso </w:t>
      </w:r>
    </w:p>
    <w:p w14:paraId="0E8AE0EB" w14:textId="77777777" w:rsidR="00422F0E" w:rsidRPr="005724DB" w:rsidRDefault="00422F0E" w:rsidP="00422F0E">
      <w:pPr>
        <w:jc w:val="both"/>
        <w:rPr>
          <w:lang w:val="pt-BR"/>
        </w:rPr>
      </w:pPr>
      <w:r>
        <w:rPr>
          <w:lang w:val="pt-BR"/>
        </w:rPr>
        <w:t xml:space="preserve">DD/MM/AAAA </w:t>
      </w:r>
      <w:proofErr w:type="gramStart"/>
      <w:r>
        <w:rPr>
          <w:lang w:val="pt-BR"/>
        </w:rPr>
        <w:t>HH:</w:t>
      </w:r>
      <w:proofErr w:type="gramEnd"/>
      <w:r>
        <w:rPr>
          <w:lang w:val="pt-BR"/>
        </w:rPr>
        <w:t xml:space="preserve">MM:SS : Mensagem enviada pelo caso de uso </w:t>
      </w:r>
    </w:p>
    <w:p w14:paraId="00E33FE9" w14:textId="77777777" w:rsidR="00422F0E" w:rsidRDefault="00422F0E" w:rsidP="00117732">
      <w:pPr>
        <w:jc w:val="both"/>
        <w:rPr>
          <w:lang w:val="pt-BR"/>
        </w:rPr>
      </w:pPr>
      <w:proofErr w:type="gramStart"/>
      <w:r>
        <w:rPr>
          <w:lang w:val="pt-BR"/>
        </w:rPr>
        <w:t>.....</w:t>
      </w:r>
      <w:proofErr w:type="gramEnd"/>
    </w:p>
    <w:p w14:paraId="29178B63" w14:textId="77777777" w:rsidR="00422F0E" w:rsidRPr="005724DB" w:rsidRDefault="00422F0E" w:rsidP="00422F0E">
      <w:pPr>
        <w:jc w:val="both"/>
        <w:rPr>
          <w:lang w:val="pt-BR"/>
        </w:rPr>
      </w:pPr>
      <w:r>
        <w:rPr>
          <w:lang w:val="pt-BR"/>
        </w:rPr>
        <w:t xml:space="preserve">DD/MM/AAAA </w:t>
      </w:r>
      <w:proofErr w:type="gramStart"/>
      <w:r>
        <w:rPr>
          <w:lang w:val="pt-BR"/>
        </w:rPr>
        <w:t>HH:</w:t>
      </w:r>
      <w:proofErr w:type="gramEnd"/>
      <w:r>
        <w:rPr>
          <w:lang w:val="pt-BR"/>
        </w:rPr>
        <w:t xml:space="preserve">MM:SS : Mensagem enviada pelo caso de uso </w:t>
      </w:r>
    </w:p>
    <w:p w14:paraId="074B2239" w14:textId="77777777" w:rsidR="00F34695" w:rsidRDefault="00F34695" w:rsidP="00F34695">
      <w:pPr>
        <w:rPr>
          <w:lang w:val="pt-BR"/>
        </w:rPr>
      </w:pPr>
    </w:p>
    <w:p w14:paraId="686C87BC" w14:textId="77777777" w:rsidR="001B5F95" w:rsidRDefault="00730295" w:rsidP="00F34695">
      <w:pPr>
        <w:rPr>
          <w:lang w:val="pt-BR"/>
        </w:rPr>
      </w:pPr>
      <w:r>
        <w:rPr>
          <w:lang w:val="pt-BR"/>
        </w:rPr>
        <w:t>ECFUC0901</w:t>
      </w:r>
      <w:r w:rsidR="001B5F95">
        <w:rPr>
          <w:lang w:val="pt-BR"/>
        </w:rPr>
        <w:t xml:space="preserve">PG004: </w:t>
      </w:r>
      <w:r w:rsidR="004C5284">
        <w:rPr>
          <w:lang w:val="pt-BR"/>
        </w:rPr>
        <w:t xml:space="preserve">TA_AGENTE_DIGITAL_FISCAL </w:t>
      </w:r>
    </w:p>
    <w:p w14:paraId="26A02123" w14:textId="4B0DF180" w:rsidR="001B5F95" w:rsidRDefault="001B5F95" w:rsidP="00F34695">
      <w:pPr>
        <w:rPr>
          <w:lang w:val="pt-BR"/>
        </w:rPr>
      </w:pPr>
      <w:r>
        <w:rPr>
          <w:lang w:val="pt-BR"/>
        </w:rPr>
        <w:t>Arquivo de configuração do Agente Digital Fiscal</w:t>
      </w: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2656"/>
        <w:gridCol w:w="3450"/>
        <w:gridCol w:w="1039"/>
        <w:gridCol w:w="1418"/>
      </w:tblGrid>
      <w:tr w:rsidR="003704F7" w:rsidRPr="001B4919" w14:paraId="1984BE9F" w14:textId="77777777" w:rsidTr="00174E62">
        <w:trPr>
          <w:trHeight w:val="179"/>
        </w:trPr>
        <w:tc>
          <w:tcPr>
            <w:tcW w:w="2656" w:type="dxa"/>
          </w:tcPr>
          <w:p w14:paraId="6823F1D0" w14:textId="77777777" w:rsidR="003704F7" w:rsidRPr="001B4919" w:rsidRDefault="003704F7" w:rsidP="00174E62">
            <w:pPr>
              <w:ind w:left="0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Nome na Interface</w:t>
            </w:r>
          </w:p>
        </w:tc>
        <w:tc>
          <w:tcPr>
            <w:tcW w:w="3450" w:type="dxa"/>
          </w:tcPr>
          <w:p w14:paraId="460097F2" w14:textId="77777777" w:rsidR="003704F7" w:rsidRPr="001B4919" w:rsidRDefault="003704F7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Entidade Detalhe da Informação / Domínio</w:t>
            </w:r>
          </w:p>
        </w:tc>
        <w:tc>
          <w:tcPr>
            <w:tcW w:w="1039" w:type="dxa"/>
          </w:tcPr>
          <w:p w14:paraId="1FD20186" w14:textId="77777777" w:rsidR="003704F7" w:rsidRPr="001B4919" w:rsidRDefault="003704F7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Editável</w:t>
            </w:r>
          </w:p>
        </w:tc>
        <w:tc>
          <w:tcPr>
            <w:tcW w:w="1418" w:type="dxa"/>
          </w:tcPr>
          <w:p w14:paraId="569126A7" w14:textId="77777777" w:rsidR="003704F7" w:rsidRPr="001B4919" w:rsidRDefault="003704F7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Obrigatório</w:t>
            </w:r>
          </w:p>
        </w:tc>
      </w:tr>
      <w:tr w:rsidR="003704F7" w:rsidRPr="003704F7" w14:paraId="59972C3D" w14:textId="77777777" w:rsidTr="00174E62">
        <w:trPr>
          <w:trHeight w:val="179"/>
        </w:trPr>
        <w:tc>
          <w:tcPr>
            <w:tcW w:w="2656" w:type="dxa"/>
          </w:tcPr>
          <w:p w14:paraId="14918719" w14:textId="77777777" w:rsidR="003704F7" w:rsidRPr="003704F7" w:rsidRDefault="003704F7" w:rsidP="003704F7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3704F7">
              <w:rPr>
                <w:b/>
                <w:sz w:val="16"/>
                <w:szCs w:val="16"/>
                <w:lang w:val="pt-BR"/>
              </w:rPr>
              <w:t>CNPJ da empresa desenvolvedora do PAF-ECF,</w:t>
            </w:r>
          </w:p>
        </w:tc>
        <w:tc>
          <w:tcPr>
            <w:tcW w:w="3450" w:type="dxa"/>
          </w:tcPr>
          <w:p w14:paraId="2DF87970" w14:textId="77777777" w:rsidR="003704F7" w:rsidRPr="001B4919" w:rsidRDefault="00174E62" w:rsidP="00174E6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  <w:t>TA_AGENTE_DIGITAL_FISCAL</w:t>
            </w:r>
          </w:p>
        </w:tc>
        <w:tc>
          <w:tcPr>
            <w:tcW w:w="1039" w:type="dxa"/>
          </w:tcPr>
          <w:p w14:paraId="30578FBC" w14:textId="77777777" w:rsidR="003704F7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</w:t>
            </w:r>
          </w:p>
        </w:tc>
        <w:tc>
          <w:tcPr>
            <w:tcW w:w="1418" w:type="dxa"/>
          </w:tcPr>
          <w:p w14:paraId="2A31F52B" w14:textId="77777777" w:rsidR="003704F7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174E62" w:rsidRPr="003704F7" w14:paraId="3D040FF1" w14:textId="77777777" w:rsidTr="00174E62">
        <w:trPr>
          <w:trHeight w:val="179"/>
        </w:trPr>
        <w:tc>
          <w:tcPr>
            <w:tcW w:w="2656" w:type="dxa"/>
          </w:tcPr>
          <w:p w14:paraId="17891427" w14:textId="77777777" w:rsidR="00174E62" w:rsidRPr="003704F7" w:rsidRDefault="00174E62" w:rsidP="003704F7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3704F7">
              <w:rPr>
                <w:b/>
                <w:sz w:val="16"/>
                <w:szCs w:val="16"/>
                <w:lang w:val="pt-BR"/>
              </w:rPr>
              <w:t>CPF do técnico instalador da empresa acima,</w:t>
            </w:r>
          </w:p>
        </w:tc>
        <w:tc>
          <w:tcPr>
            <w:tcW w:w="3450" w:type="dxa"/>
          </w:tcPr>
          <w:p w14:paraId="00D6D68B" w14:textId="77777777" w:rsidR="00174E62" w:rsidRPr="001B4919" w:rsidRDefault="00174E62" w:rsidP="00174E6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  <w:t>TA_AGENTE_DIGITAL_FISCAL</w:t>
            </w:r>
          </w:p>
        </w:tc>
        <w:tc>
          <w:tcPr>
            <w:tcW w:w="1039" w:type="dxa"/>
          </w:tcPr>
          <w:p w14:paraId="4CF132B7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</w:t>
            </w:r>
          </w:p>
        </w:tc>
        <w:tc>
          <w:tcPr>
            <w:tcW w:w="1418" w:type="dxa"/>
          </w:tcPr>
          <w:p w14:paraId="5C33745E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174E62" w:rsidRPr="003704F7" w14:paraId="66342547" w14:textId="77777777" w:rsidTr="00174E62">
        <w:trPr>
          <w:trHeight w:val="179"/>
        </w:trPr>
        <w:tc>
          <w:tcPr>
            <w:tcW w:w="2656" w:type="dxa"/>
          </w:tcPr>
          <w:p w14:paraId="5FE46990" w14:textId="77777777" w:rsidR="00174E62" w:rsidRPr="003704F7" w:rsidRDefault="00174E62" w:rsidP="003704F7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3704F7">
              <w:rPr>
                <w:b/>
                <w:sz w:val="16"/>
                <w:szCs w:val="16"/>
                <w:lang w:val="pt-BR"/>
              </w:rPr>
              <w:t xml:space="preserve">Número Inscrição Estadual Estabelecimento, </w:t>
            </w:r>
          </w:p>
        </w:tc>
        <w:tc>
          <w:tcPr>
            <w:tcW w:w="3450" w:type="dxa"/>
          </w:tcPr>
          <w:p w14:paraId="58B2B16C" w14:textId="77777777" w:rsidR="00174E62" w:rsidRPr="001B4919" w:rsidRDefault="00174E62" w:rsidP="00174E6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  <w:t>TA_AGENTE_DIGITAL_FISCAL</w:t>
            </w:r>
          </w:p>
        </w:tc>
        <w:tc>
          <w:tcPr>
            <w:tcW w:w="1039" w:type="dxa"/>
          </w:tcPr>
          <w:p w14:paraId="5A4D5C97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</w:t>
            </w:r>
          </w:p>
        </w:tc>
        <w:tc>
          <w:tcPr>
            <w:tcW w:w="1418" w:type="dxa"/>
          </w:tcPr>
          <w:p w14:paraId="64E5FD52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174E62" w:rsidRPr="003704F7" w14:paraId="1338B20F" w14:textId="77777777" w:rsidTr="00174E62">
        <w:trPr>
          <w:trHeight w:val="179"/>
        </w:trPr>
        <w:tc>
          <w:tcPr>
            <w:tcW w:w="2656" w:type="dxa"/>
          </w:tcPr>
          <w:p w14:paraId="7987039C" w14:textId="77777777" w:rsidR="00174E62" w:rsidRPr="003704F7" w:rsidRDefault="00174E62" w:rsidP="003704F7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3704F7">
              <w:rPr>
                <w:b/>
                <w:sz w:val="16"/>
                <w:szCs w:val="16"/>
                <w:lang w:val="pt-BR"/>
              </w:rPr>
              <w:t>Número sequencial do equipamento ECF no estabelecimento,</w:t>
            </w:r>
          </w:p>
        </w:tc>
        <w:tc>
          <w:tcPr>
            <w:tcW w:w="3450" w:type="dxa"/>
          </w:tcPr>
          <w:p w14:paraId="4BA26A50" w14:textId="77777777" w:rsidR="00174E62" w:rsidRPr="001B4919" w:rsidRDefault="00174E62" w:rsidP="00174E6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  <w:t>TA_AGENTE_DIGITAL_FISCAL</w:t>
            </w:r>
          </w:p>
        </w:tc>
        <w:tc>
          <w:tcPr>
            <w:tcW w:w="1039" w:type="dxa"/>
          </w:tcPr>
          <w:p w14:paraId="30D5559B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</w:t>
            </w:r>
          </w:p>
        </w:tc>
        <w:tc>
          <w:tcPr>
            <w:tcW w:w="1418" w:type="dxa"/>
          </w:tcPr>
          <w:p w14:paraId="0341ED49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174E62" w:rsidRPr="003704F7" w14:paraId="33EA0334" w14:textId="77777777" w:rsidTr="0080711A">
        <w:trPr>
          <w:trHeight w:val="619"/>
        </w:trPr>
        <w:tc>
          <w:tcPr>
            <w:tcW w:w="2656" w:type="dxa"/>
          </w:tcPr>
          <w:p w14:paraId="0113A732" w14:textId="77777777" w:rsidR="00174E62" w:rsidRPr="003704F7" w:rsidRDefault="00174E62" w:rsidP="003704F7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3704F7">
              <w:rPr>
                <w:b/>
                <w:sz w:val="16"/>
                <w:szCs w:val="16"/>
                <w:lang w:val="pt-BR"/>
              </w:rPr>
              <w:t>Quantidade de equipamentos ECF neste estabelecimento,</w:t>
            </w:r>
          </w:p>
        </w:tc>
        <w:tc>
          <w:tcPr>
            <w:tcW w:w="3450" w:type="dxa"/>
          </w:tcPr>
          <w:p w14:paraId="6A01E70D" w14:textId="77777777" w:rsidR="00174E62" w:rsidRPr="001B4919" w:rsidRDefault="00174E62" w:rsidP="00174E6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  <w:t>TA_AGENTE_DIGITAL_FISCAL</w:t>
            </w:r>
          </w:p>
        </w:tc>
        <w:tc>
          <w:tcPr>
            <w:tcW w:w="1039" w:type="dxa"/>
          </w:tcPr>
          <w:p w14:paraId="6609DF46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</w:t>
            </w:r>
          </w:p>
        </w:tc>
        <w:tc>
          <w:tcPr>
            <w:tcW w:w="1418" w:type="dxa"/>
          </w:tcPr>
          <w:p w14:paraId="23C767E8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174E62" w:rsidRPr="003704F7" w14:paraId="063C8519" w14:textId="77777777" w:rsidTr="00174E62">
        <w:trPr>
          <w:trHeight w:val="179"/>
        </w:trPr>
        <w:tc>
          <w:tcPr>
            <w:tcW w:w="2656" w:type="dxa"/>
          </w:tcPr>
          <w:p w14:paraId="3389A627" w14:textId="77777777" w:rsidR="00174E62" w:rsidRPr="003704F7" w:rsidRDefault="00174E62" w:rsidP="003704F7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3704F7">
              <w:rPr>
                <w:b/>
                <w:sz w:val="16"/>
                <w:szCs w:val="16"/>
                <w:lang w:val="pt-BR"/>
              </w:rPr>
              <w:t xml:space="preserve">Usa Internet, Endereço Proxy, </w:t>
            </w:r>
            <w:proofErr w:type="spellStart"/>
            <w:r w:rsidRPr="003704F7">
              <w:rPr>
                <w:b/>
                <w:sz w:val="16"/>
                <w:szCs w:val="16"/>
                <w:lang w:val="pt-BR"/>
              </w:rPr>
              <w:t>Login</w:t>
            </w:r>
            <w:proofErr w:type="spellEnd"/>
            <w:r w:rsidRPr="003704F7">
              <w:rPr>
                <w:b/>
                <w:sz w:val="16"/>
                <w:szCs w:val="16"/>
                <w:lang w:val="pt-BR"/>
              </w:rPr>
              <w:t xml:space="preserve"> Proxy, Senha Proxy, Porta Proxy,</w:t>
            </w:r>
          </w:p>
        </w:tc>
        <w:tc>
          <w:tcPr>
            <w:tcW w:w="3450" w:type="dxa"/>
          </w:tcPr>
          <w:p w14:paraId="42B7EBDA" w14:textId="77777777" w:rsidR="00174E62" w:rsidRPr="001B4919" w:rsidRDefault="00174E62" w:rsidP="00174E6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  <w:t>TA_AGENTE_DIGITAL_FISCAL</w:t>
            </w:r>
          </w:p>
        </w:tc>
        <w:tc>
          <w:tcPr>
            <w:tcW w:w="1039" w:type="dxa"/>
          </w:tcPr>
          <w:p w14:paraId="24DFE130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</w:t>
            </w:r>
          </w:p>
        </w:tc>
        <w:tc>
          <w:tcPr>
            <w:tcW w:w="1418" w:type="dxa"/>
          </w:tcPr>
          <w:p w14:paraId="3BCEC3DB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174E62" w:rsidRPr="003704F7" w14:paraId="48D8FE24" w14:textId="77777777" w:rsidTr="00174E62">
        <w:trPr>
          <w:trHeight w:val="179"/>
        </w:trPr>
        <w:tc>
          <w:tcPr>
            <w:tcW w:w="2656" w:type="dxa"/>
          </w:tcPr>
          <w:p w14:paraId="5ACAD012" w14:textId="77777777" w:rsidR="00174E62" w:rsidRPr="003704F7" w:rsidRDefault="00174E62" w:rsidP="003704F7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3704F7">
              <w:rPr>
                <w:b/>
                <w:sz w:val="16"/>
                <w:szCs w:val="16"/>
                <w:lang w:val="pt-BR"/>
              </w:rPr>
              <w:t xml:space="preserve">Pasta PAF ECF, </w:t>
            </w:r>
          </w:p>
        </w:tc>
        <w:tc>
          <w:tcPr>
            <w:tcW w:w="3450" w:type="dxa"/>
          </w:tcPr>
          <w:p w14:paraId="319D2106" w14:textId="77777777" w:rsidR="00174E62" w:rsidRPr="001B4919" w:rsidRDefault="00174E62" w:rsidP="00174E6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  <w:t>TA_AGENTE_DIGITAL_FISCAL</w:t>
            </w:r>
          </w:p>
        </w:tc>
        <w:tc>
          <w:tcPr>
            <w:tcW w:w="1039" w:type="dxa"/>
          </w:tcPr>
          <w:p w14:paraId="7408BEE4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</w:t>
            </w:r>
          </w:p>
        </w:tc>
        <w:tc>
          <w:tcPr>
            <w:tcW w:w="1418" w:type="dxa"/>
          </w:tcPr>
          <w:p w14:paraId="0E901742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174E62" w:rsidRPr="003704F7" w14:paraId="7D6A5FCC" w14:textId="77777777" w:rsidTr="00174E62">
        <w:trPr>
          <w:trHeight w:val="179"/>
        </w:trPr>
        <w:tc>
          <w:tcPr>
            <w:tcW w:w="2656" w:type="dxa"/>
          </w:tcPr>
          <w:p w14:paraId="479A89A3" w14:textId="77777777" w:rsidR="00174E62" w:rsidRPr="003704F7" w:rsidRDefault="00174E62" w:rsidP="003704F7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3704F7">
              <w:rPr>
                <w:b/>
                <w:sz w:val="16"/>
                <w:szCs w:val="16"/>
                <w:lang w:val="pt-BR"/>
              </w:rPr>
              <w:t>Pasta Requisito XXVI,</w:t>
            </w:r>
          </w:p>
        </w:tc>
        <w:tc>
          <w:tcPr>
            <w:tcW w:w="3450" w:type="dxa"/>
          </w:tcPr>
          <w:p w14:paraId="0E9F14E6" w14:textId="77777777" w:rsidR="00174E62" w:rsidRPr="001B4919" w:rsidRDefault="00174E62" w:rsidP="00174E6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  <w:t>TA_AGENTE_DIGITAL_FISCAL</w:t>
            </w:r>
          </w:p>
        </w:tc>
        <w:tc>
          <w:tcPr>
            <w:tcW w:w="1039" w:type="dxa"/>
          </w:tcPr>
          <w:p w14:paraId="07F17780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</w:t>
            </w:r>
          </w:p>
        </w:tc>
        <w:tc>
          <w:tcPr>
            <w:tcW w:w="1418" w:type="dxa"/>
          </w:tcPr>
          <w:p w14:paraId="558228F7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174E62" w:rsidRPr="003704F7" w14:paraId="617FCF77" w14:textId="77777777" w:rsidTr="00174E62">
        <w:trPr>
          <w:trHeight w:val="179"/>
        </w:trPr>
        <w:tc>
          <w:tcPr>
            <w:tcW w:w="2656" w:type="dxa"/>
          </w:tcPr>
          <w:p w14:paraId="74EA0DAB" w14:textId="77777777" w:rsidR="00174E62" w:rsidRPr="003704F7" w:rsidRDefault="00174E62" w:rsidP="003704F7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3704F7">
              <w:rPr>
                <w:b/>
                <w:sz w:val="16"/>
                <w:szCs w:val="16"/>
                <w:lang w:val="pt-BR"/>
              </w:rPr>
              <w:t xml:space="preserve">Pasta Requisito XI, Nome Arquivo Requisito </w:t>
            </w:r>
            <w:proofErr w:type="gramStart"/>
            <w:r w:rsidRPr="003704F7">
              <w:rPr>
                <w:b/>
                <w:sz w:val="16"/>
                <w:szCs w:val="16"/>
                <w:lang w:val="pt-BR"/>
              </w:rPr>
              <w:t>XI</w:t>
            </w:r>
            <w:proofErr w:type="gramEnd"/>
          </w:p>
        </w:tc>
        <w:tc>
          <w:tcPr>
            <w:tcW w:w="3450" w:type="dxa"/>
          </w:tcPr>
          <w:p w14:paraId="521B3D00" w14:textId="77777777" w:rsidR="00174E62" w:rsidRPr="001B4919" w:rsidRDefault="00174E62" w:rsidP="00174E6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  <w:t>TA_AGENTE_DIGITAL_FISCAL</w:t>
            </w:r>
          </w:p>
        </w:tc>
        <w:tc>
          <w:tcPr>
            <w:tcW w:w="1039" w:type="dxa"/>
          </w:tcPr>
          <w:p w14:paraId="7A0007C8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</w:t>
            </w:r>
          </w:p>
        </w:tc>
        <w:tc>
          <w:tcPr>
            <w:tcW w:w="1418" w:type="dxa"/>
          </w:tcPr>
          <w:p w14:paraId="6E377B3D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174E62" w:rsidRPr="003704F7" w14:paraId="74890244" w14:textId="77777777" w:rsidTr="00174E62">
        <w:trPr>
          <w:trHeight w:val="179"/>
        </w:trPr>
        <w:tc>
          <w:tcPr>
            <w:tcW w:w="2656" w:type="dxa"/>
          </w:tcPr>
          <w:p w14:paraId="7F46EF41" w14:textId="77777777" w:rsidR="00174E62" w:rsidRPr="003704F7" w:rsidRDefault="00174E62" w:rsidP="003704F7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3704F7">
              <w:rPr>
                <w:b/>
                <w:sz w:val="16"/>
                <w:szCs w:val="16"/>
                <w:lang w:val="pt-BR"/>
              </w:rPr>
              <w:t>Pasta Instala ADF;</w:t>
            </w:r>
          </w:p>
        </w:tc>
        <w:tc>
          <w:tcPr>
            <w:tcW w:w="3450" w:type="dxa"/>
          </w:tcPr>
          <w:p w14:paraId="5F558773" w14:textId="77777777" w:rsidR="00174E62" w:rsidRPr="001B4919" w:rsidRDefault="00174E62" w:rsidP="00174E6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  <w:t>TA_AGENTE_DIGITAL_FISCAL</w:t>
            </w:r>
          </w:p>
        </w:tc>
        <w:tc>
          <w:tcPr>
            <w:tcW w:w="1039" w:type="dxa"/>
          </w:tcPr>
          <w:p w14:paraId="6F3A23E9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</w:t>
            </w:r>
          </w:p>
        </w:tc>
        <w:tc>
          <w:tcPr>
            <w:tcW w:w="1418" w:type="dxa"/>
          </w:tcPr>
          <w:p w14:paraId="24809962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174E62" w:rsidRPr="003704F7" w14:paraId="04DC7B35" w14:textId="77777777" w:rsidTr="00174E62">
        <w:trPr>
          <w:trHeight w:val="179"/>
        </w:trPr>
        <w:tc>
          <w:tcPr>
            <w:tcW w:w="2656" w:type="dxa"/>
          </w:tcPr>
          <w:p w14:paraId="4728D759" w14:textId="77777777" w:rsidR="00174E62" w:rsidRPr="003704F7" w:rsidRDefault="00174E62" w:rsidP="003704F7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3704F7">
              <w:rPr>
                <w:b/>
                <w:sz w:val="16"/>
                <w:szCs w:val="16"/>
                <w:lang w:val="pt-BR"/>
              </w:rPr>
              <w:lastRenderedPageBreak/>
              <w:t>Pasta Arquivos Comprimidos;</w:t>
            </w:r>
          </w:p>
        </w:tc>
        <w:tc>
          <w:tcPr>
            <w:tcW w:w="3450" w:type="dxa"/>
          </w:tcPr>
          <w:p w14:paraId="04DA59DC" w14:textId="77777777" w:rsidR="00174E62" w:rsidRPr="001B4919" w:rsidRDefault="00174E62" w:rsidP="00174E6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  <w:t>TA_AGENTE_DIGITAL_FISCAL</w:t>
            </w:r>
          </w:p>
        </w:tc>
        <w:tc>
          <w:tcPr>
            <w:tcW w:w="1039" w:type="dxa"/>
          </w:tcPr>
          <w:p w14:paraId="47B60F4F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</w:t>
            </w:r>
          </w:p>
        </w:tc>
        <w:tc>
          <w:tcPr>
            <w:tcW w:w="1418" w:type="dxa"/>
          </w:tcPr>
          <w:p w14:paraId="2E7620FE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174E62" w:rsidRPr="003704F7" w14:paraId="482D1B78" w14:textId="77777777" w:rsidTr="00174E62">
        <w:trPr>
          <w:trHeight w:val="179"/>
        </w:trPr>
        <w:tc>
          <w:tcPr>
            <w:tcW w:w="2656" w:type="dxa"/>
          </w:tcPr>
          <w:p w14:paraId="196F45F2" w14:textId="77777777" w:rsidR="00174E62" w:rsidRPr="003704F7" w:rsidRDefault="00174E62" w:rsidP="003704F7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3704F7">
              <w:rPr>
                <w:b/>
                <w:sz w:val="16"/>
                <w:szCs w:val="16"/>
                <w:lang w:val="pt-BR"/>
              </w:rPr>
              <w:t>Número máximo de arquivos remetidos por sessão (10);</w:t>
            </w:r>
          </w:p>
        </w:tc>
        <w:tc>
          <w:tcPr>
            <w:tcW w:w="3450" w:type="dxa"/>
          </w:tcPr>
          <w:p w14:paraId="5CDB1666" w14:textId="77777777" w:rsidR="00174E62" w:rsidRPr="001B4919" w:rsidRDefault="00174E62" w:rsidP="00174E6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  <w:t>TA_PARAMETROSAGENTE_DIGITAL_FISCAL</w:t>
            </w:r>
          </w:p>
        </w:tc>
        <w:tc>
          <w:tcPr>
            <w:tcW w:w="1039" w:type="dxa"/>
          </w:tcPr>
          <w:p w14:paraId="5BF73DD1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</w:t>
            </w:r>
          </w:p>
        </w:tc>
        <w:tc>
          <w:tcPr>
            <w:tcW w:w="1418" w:type="dxa"/>
          </w:tcPr>
          <w:p w14:paraId="370B50F2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174E62" w:rsidRPr="003704F7" w14:paraId="757F4782" w14:textId="77777777" w:rsidTr="00174E62">
        <w:trPr>
          <w:trHeight w:val="179"/>
        </w:trPr>
        <w:tc>
          <w:tcPr>
            <w:tcW w:w="2656" w:type="dxa"/>
          </w:tcPr>
          <w:p w14:paraId="0583B658" w14:textId="77777777" w:rsidR="00174E62" w:rsidRPr="003704F7" w:rsidRDefault="00174E62" w:rsidP="003704F7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3704F7">
              <w:rPr>
                <w:b/>
                <w:sz w:val="16"/>
                <w:szCs w:val="16"/>
                <w:lang w:val="pt-BR"/>
              </w:rPr>
              <w:t xml:space="preserve">Tempo dormindo (3600 </w:t>
            </w:r>
            <w:proofErr w:type="spellStart"/>
            <w:r w:rsidRPr="003704F7">
              <w:rPr>
                <w:b/>
                <w:sz w:val="16"/>
                <w:szCs w:val="16"/>
                <w:lang w:val="pt-BR"/>
              </w:rPr>
              <w:t>segs</w:t>
            </w:r>
            <w:proofErr w:type="spellEnd"/>
            <w:r w:rsidRPr="003704F7">
              <w:rPr>
                <w:b/>
                <w:sz w:val="16"/>
                <w:szCs w:val="16"/>
                <w:lang w:val="pt-BR"/>
              </w:rPr>
              <w:t>);</w:t>
            </w:r>
          </w:p>
        </w:tc>
        <w:tc>
          <w:tcPr>
            <w:tcW w:w="3450" w:type="dxa"/>
          </w:tcPr>
          <w:p w14:paraId="28F70917" w14:textId="77777777" w:rsidR="00174E62" w:rsidRPr="001B4919" w:rsidRDefault="00174E62" w:rsidP="00174E6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  <w:t>TA_PARAMETROSAGENTE_DIGITAL_FISCAL</w:t>
            </w:r>
          </w:p>
        </w:tc>
        <w:tc>
          <w:tcPr>
            <w:tcW w:w="1039" w:type="dxa"/>
          </w:tcPr>
          <w:p w14:paraId="282476E5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</w:t>
            </w:r>
          </w:p>
        </w:tc>
        <w:tc>
          <w:tcPr>
            <w:tcW w:w="1418" w:type="dxa"/>
          </w:tcPr>
          <w:p w14:paraId="19F20A3B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174E62" w:rsidRPr="003704F7" w14:paraId="218CBCC7" w14:textId="77777777" w:rsidTr="00174E62">
        <w:trPr>
          <w:trHeight w:val="179"/>
        </w:trPr>
        <w:tc>
          <w:tcPr>
            <w:tcW w:w="2656" w:type="dxa"/>
          </w:tcPr>
          <w:p w14:paraId="2EE72A68" w14:textId="77777777" w:rsidR="00174E62" w:rsidRPr="003704F7" w:rsidRDefault="00174E62" w:rsidP="003704F7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3704F7">
              <w:rPr>
                <w:b/>
                <w:sz w:val="16"/>
                <w:szCs w:val="16"/>
                <w:lang w:val="pt-BR"/>
              </w:rPr>
              <w:t>Tempo de espera inicial após o boot</w:t>
            </w:r>
            <w:proofErr w:type="gramStart"/>
            <w:r w:rsidRPr="003704F7">
              <w:rPr>
                <w:b/>
                <w:sz w:val="16"/>
                <w:szCs w:val="16"/>
                <w:lang w:val="pt-BR"/>
              </w:rPr>
              <w:t xml:space="preserve">  </w:t>
            </w:r>
            <w:proofErr w:type="gramEnd"/>
            <w:r w:rsidRPr="003704F7">
              <w:rPr>
                <w:b/>
                <w:sz w:val="16"/>
                <w:szCs w:val="16"/>
                <w:lang w:val="pt-BR"/>
              </w:rPr>
              <w:t xml:space="preserve">(900 </w:t>
            </w:r>
            <w:proofErr w:type="spellStart"/>
            <w:r w:rsidRPr="003704F7">
              <w:rPr>
                <w:b/>
                <w:sz w:val="16"/>
                <w:szCs w:val="16"/>
                <w:lang w:val="pt-BR"/>
              </w:rPr>
              <w:t>segs</w:t>
            </w:r>
            <w:proofErr w:type="spellEnd"/>
            <w:r w:rsidRPr="003704F7">
              <w:rPr>
                <w:b/>
                <w:sz w:val="16"/>
                <w:szCs w:val="16"/>
                <w:lang w:val="pt-BR"/>
              </w:rPr>
              <w:t xml:space="preserve">); </w:t>
            </w:r>
          </w:p>
        </w:tc>
        <w:tc>
          <w:tcPr>
            <w:tcW w:w="3450" w:type="dxa"/>
          </w:tcPr>
          <w:p w14:paraId="7552AC13" w14:textId="77777777" w:rsidR="00174E62" w:rsidRPr="001B4919" w:rsidRDefault="00174E62" w:rsidP="00174E6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  <w:t>TA_PARAMETROSAGENTE_DIGITAL_FISCAL</w:t>
            </w:r>
          </w:p>
        </w:tc>
        <w:tc>
          <w:tcPr>
            <w:tcW w:w="1039" w:type="dxa"/>
          </w:tcPr>
          <w:p w14:paraId="7FA03C00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</w:t>
            </w:r>
          </w:p>
        </w:tc>
        <w:tc>
          <w:tcPr>
            <w:tcW w:w="1418" w:type="dxa"/>
          </w:tcPr>
          <w:p w14:paraId="412AC9CE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</w:tbl>
    <w:p w14:paraId="2F32E913" w14:textId="77777777" w:rsidR="003704F7" w:rsidRDefault="003704F7" w:rsidP="00F34695">
      <w:pPr>
        <w:rPr>
          <w:lang w:val="pt-BR"/>
        </w:rPr>
      </w:pPr>
    </w:p>
    <w:p w14:paraId="4F243C04" w14:textId="77777777" w:rsidR="00AE633B" w:rsidRDefault="00AE633B" w:rsidP="00AE633B">
      <w:pPr>
        <w:rPr>
          <w:lang w:val="pt-BR"/>
        </w:rPr>
      </w:pPr>
      <w:r>
        <w:rPr>
          <w:lang w:val="pt-BR"/>
        </w:rPr>
        <w:t xml:space="preserve">ECFUC0901PG005: </w:t>
      </w:r>
    </w:p>
    <w:p w14:paraId="3C1F558C" w14:textId="77777777" w:rsidR="00AE633B" w:rsidRDefault="00AE633B" w:rsidP="00AE633B">
      <w:pPr>
        <w:rPr>
          <w:lang w:val="pt-BR"/>
        </w:rPr>
      </w:pPr>
      <w:r>
        <w:rPr>
          <w:lang w:val="pt-BR"/>
        </w:rPr>
        <w:t>Parâmetros de conexão para WS – ECF</w:t>
      </w:r>
      <w:r w:rsidR="00174E62">
        <w:rPr>
          <w:lang w:val="pt-BR"/>
        </w:rPr>
        <w:t xml:space="preserve"> (XML) </w:t>
      </w: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2656"/>
        <w:gridCol w:w="3450"/>
        <w:gridCol w:w="1039"/>
        <w:gridCol w:w="1418"/>
      </w:tblGrid>
      <w:tr w:rsidR="00174E62" w:rsidRPr="001B4919" w14:paraId="076240A8" w14:textId="77777777" w:rsidTr="00174E62">
        <w:trPr>
          <w:trHeight w:val="179"/>
        </w:trPr>
        <w:tc>
          <w:tcPr>
            <w:tcW w:w="2656" w:type="dxa"/>
          </w:tcPr>
          <w:p w14:paraId="1921AB83" w14:textId="77777777" w:rsidR="00174E62" w:rsidRPr="001B4919" w:rsidRDefault="00174E62" w:rsidP="005D301E">
            <w:pPr>
              <w:ind w:left="0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 xml:space="preserve">Nome </w:t>
            </w:r>
          </w:p>
        </w:tc>
        <w:tc>
          <w:tcPr>
            <w:tcW w:w="3450" w:type="dxa"/>
          </w:tcPr>
          <w:p w14:paraId="3BBD774A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Entidade Detalhe da Informação / Domínio</w:t>
            </w:r>
          </w:p>
        </w:tc>
        <w:tc>
          <w:tcPr>
            <w:tcW w:w="1039" w:type="dxa"/>
          </w:tcPr>
          <w:p w14:paraId="6E961C49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Editável</w:t>
            </w:r>
          </w:p>
        </w:tc>
        <w:tc>
          <w:tcPr>
            <w:tcW w:w="1418" w:type="dxa"/>
          </w:tcPr>
          <w:p w14:paraId="0FC80486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Obrigatório</w:t>
            </w:r>
          </w:p>
        </w:tc>
      </w:tr>
      <w:tr w:rsidR="00174E62" w:rsidRPr="003704F7" w14:paraId="5AA2B47F" w14:textId="77777777" w:rsidTr="00174E62">
        <w:trPr>
          <w:trHeight w:val="179"/>
        </w:trPr>
        <w:tc>
          <w:tcPr>
            <w:tcW w:w="2656" w:type="dxa"/>
          </w:tcPr>
          <w:p w14:paraId="5F571471" w14:textId="77777777" w:rsidR="00174E62" w:rsidRPr="003704F7" w:rsidRDefault="00174E62" w:rsidP="00174E6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3704F7">
              <w:rPr>
                <w:b/>
                <w:sz w:val="16"/>
                <w:szCs w:val="16"/>
                <w:lang w:val="pt-BR"/>
              </w:rPr>
              <w:t xml:space="preserve">Número Inscrição Estadual Estabelecimento, </w:t>
            </w:r>
          </w:p>
        </w:tc>
        <w:tc>
          <w:tcPr>
            <w:tcW w:w="3450" w:type="dxa"/>
          </w:tcPr>
          <w:p w14:paraId="2AB821B9" w14:textId="77777777" w:rsidR="00174E62" w:rsidRPr="001B4919" w:rsidRDefault="00174E62" w:rsidP="00174E6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  <w:t>TA_AGENTE_DIGITAL_FISCAL</w:t>
            </w:r>
          </w:p>
        </w:tc>
        <w:tc>
          <w:tcPr>
            <w:tcW w:w="1039" w:type="dxa"/>
          </w:tcPr>
          <w:p w14:paraId="74F2748B" w14:textId="77777777" w:rsidR="00174E62" w:rsidRPr="001B4919" w:rsidRDefault="0017037F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14:paraId="146DFD7F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174E62" w:rsidRPr="003704F7" w14:paraId="6B370E97" w14:textId="77777777" w:rsidTr="00174E62">
        <w:trPr>
          <w:trHeight w:val="179"/>
        </w:trPr>
        <w:tc>
          <w:tcPr>
            <w:tcW w:w="2656" w:type="dxa"/>
          </w:tcPr>
          <w:p w14:paraId="2EF3514B" w14:textId="77777777" w:rsidR="00174E62" w:rsidRPr="003704F7" w:rsidRDefault="00174E62" w:rsidP="00174E6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 w:rsidRPr="003704F7">
              <w:rPr>
                <w:b/>
                <w:sz w:val="16"/>
                <w:szCs w:val="16"/>
                <w:lang w:val="pt-BR"/>
              </w:rPr>
              <w:t>Número sequencial do equipamento ECF no estabelecimento,</w:t>
            </w:r>
          </w:p>
        </w:tc>
        <w:tc>
          <w:tcPr>
            <w:tcW w:w="3450" w:type="dxa"/>
          </w:tcPr>
          <w:p w14:paraId="478265F7" w14:textId="77777777" w:rsidR="00174E62" w:rsidRPr="001B4919" w:rsidRDefault="00174E62" w:rsidP="00174E62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ab/>
              <w:t>TA_AGENTE_DIGITAL_FISCAL</w:t>
            </w:r>
          </w:p>
        </w:tc>
        <w:tc>
          <w:tcPr>
            <w:tcW w:w="1039" w:type="dxa"/>
          </w:tcPr>
          <w:p w14:paraId="708E85A6" w14:textId="77777777" w:rsidR="00174E62" w:rsidRPr="001B4919" w:rsidRDefault="0017037F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14:paraId="26AA381A" w14:textId="77777777" w:rsidR="00174E62" w:rsidRPr="001B4919" w:rsidRDefault="00174E62" w:rsidP="00174E62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  <w:tr w:rsidR="005D301E" w14:paraId="29566ED9" w14:textId="77777777" w:rsidTr="009251D1">
        <w:trPr>
          <w:trHeight w:val="179"/>
        </w:trPr>
        <w:tc>
          <w:tcPr>
            <w:tcW w:w="2656" w:type="dxa"/>
          </w:tcPr>
          <w:p w14:paraId="3A37AC32" w14:textId="77777777" w:rsidR="005D301E" w:rsidRPr="003704F7" w:rsidRDefault="005D301E" w:rsidP="009251D1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Senha</w:t>
            </w:r>
          </w:p>
        </w:tc>
        <w:tc>
          <w:tcPr>
            <w:tcW w:w="3450" w:type="dxa"/>
          </w:tcPr>
          <w:p w14:paraId="04D5BF07" w14:textId="77777777" w:rsidR="005D301E" w:rsidRDefault="005D301E" w:rsidP="009251D1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proofErr w:type="gramStart"/>
            <w:r>
              <w:rPr>
                <w:b/>
                <w:sz w:val="16"/>
                <w:szCs w:val="16"/>
                <w:lang w:val="pt-BR"/>
              </w:rPr>
              <w:t>8</w:t>
            </w:r>
            <w:proofErr w:type="gramEnd"/>
            <w:r>
              <w:rPr>
                <w:b/>
                <w:sz w:val="16"/>
                <w:szCs w:val="16"/>
                <w:lang w:val="pt-BR"/>
              </w:rPr>
              <w:t xml:space="preserve"> Dígitos Numéricos</w:t>
            </w:r>
          </w:p>
        </w:tc>
        <w:tc>
          <w:tcPr>
            <w:tcW w:w="1039" w:type="dxa"/>
          </w:tcPr>
          <w:p w14:paraId="170E2040" w14:textId="77777777" w:rsidR="005D301E" w:rsidRDefault="005D301E" w:rsidP="009251D1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14:paraId="13F7ED47" w14:textId="77777777" w:rsidR="005D301E" w:rsidRDefault="005D301E" w:rsidP="009251D1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</w:tbl>
    <w:p w14:paraId="73E73B31" w14:textId="77777777" w:rsidR="00174E62" w:rsidRDefault="00174E62" w:rsidP="00AE633B">
      <w:pPr>
        <w:rPr>
          <w:lang w:val="pt-BR"/>
        </w:rPr>
      </w:pPr>
    </w:p>
    <w:p w14:paraId="08D6C821" w14:textId="77777777" w:rsidR="005D301E" w:rsidRDefault="005D301E" w:rsidP="005D301E">
      <w:pPr>
        <w:rPr>
          <w:lang w:val="pt-BR"/>
        </w:rPr>
      </w:pPr>
      <w:r>
        <w:rPr>
          <w:lang w:val="pt-BR"/>
        </w:rPr>
        <w:t>Parâmetros de conexão para WS – ECF (XML)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- Retorno</w:t>
      </w: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2602"/>
        <w:gridCol w:w="3536"/>
        <w:gridCol w:w="1026"/>
        <w:gridCol w:w="1399"/>
      </w:tblGrid>
      <w:tr w:rsidR="005D301E" w:rsidRPr="001B4919" w14:paraId="15448745" w14:textId="77777777" w:rsidTr="009251D1">
        <w:trPr>
          <w:trHeight w:val="179"/>
        </w:trPr>
        <w:tc>
          <w:tcPr>
            <w:tcW w:w="2656" w:type="dxa"/>
          </w:tcPr>
          <w:p w14:paraId="32C8613F" w14:textId="77777777" w:rsidR="005D301E" w:rsidRPr="001B4919" w:rsidRDefault="005D301E" w:rsidP="009251D1">
            <w:pPr>
              <w:ind w:left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 xml:space="preserve">Nome </w:t>
            </w:r>
          </w:p>
        </w:tc>
        <w:tc>
          <w:tcPr>
            <w:tcW w:w="3450" w:type="dxa"/>
          </w:tcPr>
          <w:p w14:paraId="4C477DC3" w14:textId="77777777" w:rsidR="005D301E" w:rsidRPr="001B4919" w:rsidRDefault="005D301E" w:rsidP="009251D1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Entidade Detalhe da Informação / Domínio</w:t>
            </w:r>
          </w:p>
        </w:tc>
        <w:tc>
          <w:tcPr>
            <w:tcW w:w="1039" w:type="dxa"/>
          </w:tcPr>
          <w:p w14:paraId="6DB06D71" w14:textId="77777777" w:rsidR="005D301E" w:rsidRPr="001B4919" w:rsidRDefault="005D301E" w:rsidP="009251D1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Editável</w:t>
            </w:r>
          </w:p>
        </w:tc>
        <w:tc>
          <w:tcPr>
            <w:tcW w:w="1418" w:type="dxa"/>
          </w:tcPr>
          <w:p w14:paraId="24636C75" w14:textId="77777777" w:rsidR="005D301E" w:rsidRPr="001B4919" w:rsidRDefault="005D301E" w:rsidP="009251D1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1B4919">
              <w:rPr>
                <w:b/>
                <w:sz w:val="16"/>
                <w:szCs w:val="16"/>
                <w:lang w:val="pt-BR"/>
              </w:rPr>
              <w:t>Obrigatório</w:t>
            </w:r>
          </w:p>
        </w:tc>
      </w:tr>
      <w:tr w:rsidR="005D301E" w:rsidRPr="003704F7" w14:paraId="50AA7981" w14:textId="77777777" w:rsidTr="009251D1">
        <w:trPr>
          <w:trHeight w:val="179"/>
        </w:trPr>
        <w:tc>
          <w:tcPr>
            <w:tcW w:w="2656" w:type="dxa"/>
          </w:tcPr>
          <w:p w14:paraId="01060F7A" w14:textId="77777777" w:rsidR="005D301E" w:rsidRPr="003704F7" w:rsidRDefault="00185925" w:rsidP="009251D1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ECFUC0901PG001</w:t>
            </w:r>
          </w:p>
        </w:tc>
        <w:tc>
          <w:tcPr>
            <w:tcW w:w="3450" w:type="dxa"/>
          </w:tcPr>
          <w:p w14:paraId="608C71A4" w14:textId="77777777" w:rsidR="005D301E" w:rsidRPr="001B4919" w:rsidRDefault="00167CEC" w:rsidP="009251D1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Ver acima</w:t>
            </w:r>
          </w:p>
        </w:tc>
        <w:tc>
          <w:tcPr>
            <w:tcW w:w="1039" w:type="dxa"/>
          </w:tcPr>
          <w:p w14:paraId="06F094DF" w14:textId="77777777" w:rsidR="005D301E" w:rsidRPr="001B4919" w:rsidRDefault="005D301E" w:rsidP="009251D1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  <w:tc>
          <w:tcPr>
            <w:tcW w:w="1418" w:type="dxa"/>
          </w:tcPr>
          <w:p w14:paraId="568BEA5B" w14:textId="77777777" w:rsidR="005D301E" w:rsidRPr="001B4919" w:rsidRDefault="005D301E" w:rsidP="009251D1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5D301E" w:rsidRPr="003704F7" w14:paraId="09F586AD" w14:textId="77777777" w:rsidTr="009251D1">
        <w:trPr>
          <w:trHeight w:val="179"/>
        </w:trPr>
        <w:tc>
          <w:tcPr>
            <w:tcW w:w="2656" w:type="dxa"/>
          </w:tcPr>
          <w:p w14:paraId="3704188A" w14:textId="77777777" w:rsidR="005D301E" w:rsidRPr="003704F7" w:rsidRDefault="00185925" w:rsidP="009251D1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ECFUC0901PG002</w:t>
            </w:r>
          </w:p>
        </w:tc>
        <w:tc>
          <w:tcPr>
            <w:tcW w:w="3450" w:type="dxa"/>
          </w:tcPr>
          <w:p w14:paraId="332E3555" w14:textId="77777777" w:rsidR="005D301E" w:rsidRPr="001B4919" w:rsidRDefault="00167CEC" w:rsidP="009251D1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Ver acima</w:t>
            </w:r>
          </w:p>
        </w:tc>
        <w:tc>
          <w:tcPr>
            <w:tcW w:w="1039" w:type="dxa"/>
          </w:tcPr>
          <w:p w14:paraId="0EC0D77F" w14:textId="77777777" w:rsidR="005D301E" w:rsidRPr="001B4919" w:rsidRDefault="005D301E" w:rsidP="009251D1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  <w:tc>
          <w:tcPr>
            <w:tcW w:w="1418" w:type="dxa"/>
          </w:tcPr>
          <w:p w14:paraId="1717DFE8" w14:textId="77777777" w:rsidR="005D301E" w:rsidRPr="001B4919" w:rsidRDefault="005D301E" w:rsidP="009251D1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5D301E" w:rsidRPr="005B2A7E" w14:paraId="0524A0BC" w14:textId="77777777" w:rsidTr="009251D1">
        <w:trPr>
          <w:trHeight w:val="179"/>
        </w:trPr>
        <w:tc>
          <w:tcPr>
            <w:tcW w:w="2656" w:type="dxa"/>
          </w:tcPr>
          <w:p w14:paraId="2B3C4196" w14:textId="77777777" w:rsidR="005D301E" w:rsidRPr="003704F7" w:rsidRDefault="00185925" w:rsidP="00167CEC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Lista de</w:t>
            </w:r>
            <w:r w:rsidR="00167CEC">
              <w:rPr>
                <w:b/>
                <w:sz w:val="16"/>
                <w:szCs w:val="16"/>
                <w:lang w:val="pt-BR"/>
              </w:rPr>
              <w:t xml:space="preserve"> nomes de </w:t>
            </w:r>
            <w:r>
              <w:rPr>
                <w:b/>
                <w:sz w:val="16"/>
                <w:szCs w:val="16"/>
                <w:lang w:val="pt-BR"/>
              </w:rPr>
              <w:t>arquivos</w:t>
            </w:r>
          </w:p>
        </w:tc>
        <w:tc>
          <w:tcPr>
            <w:tcW w:w="3450" w:type="dxa"/>
          </w:tcPr>
          <w:p w14:paraId="41ACEDCF" w14:textId="77777777" w:rsidR="005D301E" w:rsidRDefault="00167CEC" w:rsidP="009251D1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proofErr w:type="spellStart"/>
            <w:r>
              <w:rPr>
                <w:b/>
                <w:sz w:val="16"/>
                <w:szCs w:val="16"/>
                <w:lang w:val="pt-BR"/>
              </w:rPr>
              <w:t>TA_CONTROLE_REMESSA_ADF.txt_nome_arquivo</w:t>
            </w:r>
            <w:proofErr w:type="spellEnd"/>
          </w:p>
        </w:tc>
        <w:tc>
          <w:tcPr>
            <w:tcW w:w="1039" w:type="dxa"/>
          </w:tcPr>
          <w:p w14:paraId="222C01A2" w14:textId="77777777" w:rsidR="005D301E" w:rsidRDefault="005D301E" w:rsidP="009251D1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  <w:tc>
          <w:tcPr>
            <w:tcW w:w="1418" w:type="dxa"/>
          </w:tcPr>
          <w:p w14:paraId="0D4758C1" w14:textId="77777777" w:rsidR="005D301E" w:rsidRDefault="005D301E" w:rsidP="009251D1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</w:p>
        </w:tc>
      </w:tr>
      <w:tr w:rsidR="00185925" w14:paraId="5FF2D220" w14:textId="77777777" w:rsidTr="009251D1">
        <w:trPr>
          <w:trHeight w:val="179"/>
        </w:trPr>
        <w:tc>
          <w:tcPr>
            <w:tcW w:w="2656" w:type="dxa"/>
          </w:tcPr>
          <w:p w14:paraId="6936FDBF" w14:textId="77777777" w:rsidR="00185925" w:rsidRDefault="00185925" w:rsidP="00185925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Passe da sessão</w:t>
            </w:r>
          </w:p>
        </w:tc>
        <w:tc>
          <w:tcPr>
            <w:tcW w:w="3450" w:type="dxa"/>
          </w:tcPr>
          <w:p w14:paraId="7DB18417" w14:textId="77777777" w:rsidR="00185925" w:rsidRDefault="00185925" w:rsidP="00185925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TA_SESSAO_AGENTE_DIGITAL_FISCAL</w:t>
            </w:r>
          </w:p>
        </w:tc>
        <w:tc>
          <w:tcPr>
            <w:tcW w:w="1039" w:type="dxa"/>
          </w:tcPr>
          <w:p w14:paraId="1E25624A" w14:textId="77777777" w:rsidR="00185925" w:rsidRDefault="00185925" w:rsidP="0018592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14:paraId="1B387525" w14:textId="77777777" w:rsidR="00185925" w:rsidRDefault="00185925" w:rsidP="00185925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</w:tr>
      <w:tr w:rsidR="00185925" w14:paraId="4D8B840A" w14:textId="77777777" w:rsidTr="009251D1">
        <w:trPr>
          <w:trHeight w:val="179"/>
        </w:trPr>
        <w:tc>
          <w:tcPr>
            <w:tcW w:w="2656" w:type="dxa"/>
          </w:tcPr>
          <w:p w14:paraId="0173EC9F" w14:textId="77777777" w:rsidR="00185925" w:rsidRDefault="00185925" w:rsidP="00185925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Condição do processamento</w:t>
            </w:r>
          </w:p>
        </w:tc>
        <w:tc>
          <w:tcPr>
            <w:tcW w:w="3450" w:type="dxa"/>
          </w:tcPr>
          <w:p w14:paraId="57493ED1" w14:textId="77777777" w:rsidR="00185925" w:rsidRDefault="00185925" w:rsidP="00185925">
            <w:pPr>
              <w:ind w:left="0" w:firstLine="0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TA_ERROS_REMESSA</w:t>
            </w:r>
          </w:p>
        </w:tc>
        <w:tc>
          <w:tcPr>
            <w:tcW w:w="1039" w:type="dxa"/>
          </w:tcPr>
          <w:p w14:paraId="2FFBB477" w14:textId="77777777" w:rsidR="00185925" w:rsidRDefault="00185925" w:rsidP="009251D1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NÃO</w:t>
            </w:r>
          </w:p>
        </w:tc>
        <w:tc>
          <w:tcPr>
            <w:tcW w:w="1418" w:type="dxa"/>
          </w:tcPr>
          <w:p w14:paraId="664704AE" w14:textId="77777777" w:rsidR="00185925" w:rsidRDefault="00185925" w:rsidP="009251D1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SIM</w:t>
            </w:r>
          </w:p>
        </w:tc>
      </w:tr>
    </w:tbl>
    <w:p w14:paraId="7C5564FF" w14:textId="77777777" w:rsidR="005D301E" w:rsidRDefault="005D301E" w:rsidP="00185925">
      <w:pPr>
        <w:pStyle w:val="Passos"/>
        <w:jc w:val="both"/>
      </w:pPr>
    </w:p>
    <w:p w14:paraId="18EB34F2" w14:textId="73DF7074" w:rsidR="0050042A" w:rsidRDefault="0050042A">
      <w:pPr>
        <w:widowControl/>
        <w:autoSpaceDE/>
        <w:autoSpaceDN/>
        <w:spacing w:after="0"/>
        <w:ind w:left="0"/>
        <w:rPr>
          <w:rFonts w:cs="Arial"/>
          <w:iCs/>
          <w:spacing w:val="-2"/>
          <w:lang w:val="pt-BR"/>
        </w:rPr>
      </w:pPr>
      <w:r>
        <w:br w:type="page"/>
      </w:r>
    </w:p>
    <w:p w14:paraId="6E235A7A" w14:textId="77777777" w:rsidR="0050042A" w:rsidRDefault="0050042A" w:rsidP="00185925">
      <w:pPr>
        <w:pStyle w:val="Passos"/>
        <w:jc w:val="both"/>
        <w:rPr>
          <w:b/>
        </w:rPr>
        <w:sectPr w:rsidR="0050042A" w:rsidSect="003F5576">
          <w:headerReference w:type="default" r:id="rId10"/>
          <w:footerReference w:type="default" r:id="rId11"/>
          <w:pgSz w:w="11907" w:h="16839" w:code="9"/>
          <w:pgMar w:top="1807" w:right="1440" w:bottom="1417" w:left="1440" w:header="720" w:footer="567" w:gutter="0"/>
          <w:cols w:space="720"/>
          <w:docGrid w:linePitch="272"/>
        </w:sectPr>
      </w:pPr>
    </w:p>
    <w:p w14:paraId="125AE3A3" w14:textId="5285B2A6" w:rsidR="0050042A" w:rsidRDefault="0050042A" w:rsidP="0050042A">
      <w:pPr>
        <w:pStyle w:val="Passos"/>
        <w:ind w:left="0"/>
        <w:jc w:val="both"/>
        <w:rPr>
          <w:b/>
        </w:rPr>
      </w:pPr>
      <w:r w:rsidRPr="0050042A">
        <w:rPr>
          <w:b/>
        </w:rPr>
        <w:lastRenderedPageBreak/>
        <w:t>ECFUC0901PG006</w:t>
      </w:r>
    </w:p>
    <w:p w14:paraId="5901225C" w14:textId="673493A8" w:rsidR="0050042A" w:rsidRDefault="001D57FF" w:rsidP="0050042A">
      <w:pPr>
        <w:pStyle w:val="Passos"/>
        <w:ind w:left="0"/>
        <w:jc w:val="both"/>
      </w:pPr>
      <w:r>
        <w:t>Diretório</w:t>
      </w:r>
      <w:r w:rsidR="0050042A">
        <w:t xml:space="preserve"> da pasta </w:t>
      </w:r>
      <w:proofErr w:type="gramStart"/>
      <w:r w:rsidR="0050042A">
        <w:t>PAF</w:t>
      </w:r>
      <w:r w:rsidR="00AC4028">
        <w:t xml:space="preserve"> </w:t>
      </w:r>
      <w:r w:rsidR="0050042A">
        <w:t>:</w:t>
      </w:r>
      <w:proofErr w:type="gramEnd"/>
      <w:r w:rsidR="0050042A">
        <w:t xml:space="preserve"> </w:t>
      </w:r>
      <w:r>
        <w:t>XXXXXXXXXXXXXXXXXXXXXXXXXXXXXXXXXXXXXXXXXXXXXXXXXXXXXXXXXXXXXXXXXXXX</w:t>
      </w:r>
    </w:p>
    <w:p w14:paraId="01A95C1C" w14:textId="79E93B5E" w:rsidR="0050042A" w:rsidRDefault="0050042A" w:rsidP="0050042A">
      <w:pPr>
        <w:pStyle w:val="Passos"/>
        <w:ind w:left="0"/>
        <w:jc w:val="both"/>
      </w:pPr>
      <w:r>
        <w:t>Arquivo</w:t>
      </w:r>
      <w:r>
        <w:tab/>
        <w:t xml:space="preserve">                                                       Criado em:     </w:t>
      </w:r>
      <w:r w:rsidR="00AC4028">
        <w:t xml:space="preserve">                        </w:t>
      </w:r>
      <w:r>
        <w:t xml:space="preserve">Atualizado em:  </w:t>
      </w:r>
      <w:r w:rsidR="00AC4028">
        <w:t xml:space="preserve">                       </w:t>
      </w:r>
      <w:r>
        <w:t>Tamanho</w:t>
      </w:r>
    </w:p>
    <w:p w14:paraId="7C2AA106" w14:textId="0D2C7051" w:rsidR="00AC4028" w:rsidRPr="0050042A" w:rsidRDefault="0050042A" w:rsidP="00AC4028">
      <w:pPr>
        <w:pStyle w:val="Passos"/>
        <w:ind w:left="0"/>
        <w:jc w:val="both"/>
      </w:pPr>
      <w:r>
        <w:t xml:space="preserve">XXXXXXXXXXXXXXXXXXXXXXXXXX        </w:t>
      </w:r>
      <w:r w:rsidR="00AC4028">
        <w:tab/>
        <w:t xml:space="preserve">            </w:t>
      </w:r>
      <w:r>
        <w:t xml:space="preserve">DD/MM/AAAA </w:t>
      </w:r>
      <w:proofErr w:type="gramStart"/>
      <w:r>
        <w:t>HH:</w:t>
      </w:r>
      <w:proofErr w:type="gramEnd"/>
      <w:r>
        <w:t>MM:SS</w:t>
      </w:r>
      <w:r w:rsidR="00AC4028">
        <w:t xml:space="preserve"> DD/MM/AAAA HH:MM:</w:t>
      </w:r>
      <w:r w:rsidR="001D57FF">
        <w:t>SS     ZZZ.ZZZ.ZZ9 BYTES</w:t>
      </w:r>
    </w:p>
    <w:p w14:paraId="652FC1EB" w14:textId="40276780" w:rsidR="001D57FF" w:rsidRPr="0050042A" w:rsidRDefault="001D57FF" w:rsidP="001D57FF">
      <w:pPr>
        <w:pStyle w:val="Passos"/>
        <w:ind w:left="0"/>
        <w:jc w:val="both"/>
      </w:pPr>
      <w:r>
        <w:t xml:space="preserve">XXXXXXXXXXXXXXXXXXXXXXXXXX        </w:t>
      </w:r>
      <w:r>
        <w:tab/>
        <w:t xml:space="preserve">            DD/MM/AAAA </w:t>
      </w:r>
      <w:proofErr w:type="gramStart"/>
      <w:r>
        <w:t>HH:</w:t>
      </w:r>
      <w:proofErr w:type="gramEnd"/>
      <w:r>
        <w:t>MM:SS DD/MM/AAAA HH:MM:SS     ZZZ.ZZZ.ZZ9 BYTES</w:t>
      </w:r>
    </w:p>
    <w:p w14:paraId="742F3075" w14:textId="61C625A8" w:rsidR="001D57FF" w:rsidRPr="0050042A" w:rsidRDefault="001D57FF" w:rsidP="001D57FF">
      <w:pPr>
        <w:pStyle w:val="Passos"/>
        <w:ind w:left="0"/>
        <w:jc w:val="both"/>
      </w:pPr>
      <w:r>
        <w:t xml:space="preserve">XXXXXXXXXXXXXXXXXXXXXXXXXX        </w:t>
      </w:r>
      <w:r>
        <w:tab/>
        <w:t xml:space="preserve">            DD/MM/AAAA </w:t>
      </w:r>
      <w:proofErr w:type="gramStart"/>
      <w:r>
        <w:t>HH:</w:t>
      </w:r>
      <w:proofErr w:type="gramEnd"/>
      <w:r>
        <w:t>MM:SS DD/MM/AAAA HH:MM:SS     ZZZ.ZZZ.ZZ9 BYTES</w:t>
      </w:r>
    </w:p>
    <w:p w14:paraId="5162DB69" w14:textId="153BB2C8" w:rsidR="001D57FF" w:rsidRPr="0050042A" w:rsidRDefault="001D57FF" w:rsidP="001D57FF">
      <w:pPr>
        <w:pStyle w:val="Passos"/>
        <w:ind w:left="0"/>
        <w:jc w:val="both"/>
      </w:pPr>
      <w:r>
        <w:t xml:space="preserve">XXXXXXXXXXXXXXXXXXXXXXXXXX        </w:t>
      </w:r>
      <w:r>
        <w:tab/>
        <w:t xml:space="preserve">            DD/MM/AAAA </w:t>
      </w:r>
      <w:proofErr w:type="gramStart"/>
      <w:r>
        <w:t>HH:</w:t>
      </w:r>
      <w:proofErr w:type="gramEnd"/>
      <w:r>
        <w:t>MM:SS DD/MM/AAAA HH:MM:SS     ZZZ.ZZZ.ZZ9 BYTES</w:t>
      </w:r>
    </w:p>
    <w:p w14:paraId="58881BFE" w14:textId="126CDC08" w:rsidR="001D57FF" w:rsidRPr="0050042A" w:rsidRDefault="001D57FF" w:rsidP="001D57FF">
      <w:pPr>
        <w:pStyle w:val="Passos"/>
        <w:ind w:left="0"/>
        <w:jc w:val="both"/>
      </w:pPr>
      <w:r>
        <w:t xml:space="preserve">XXXXXXXXXXXXXXXXXXXXXXXXXX        </w:t>
      </w:r>
      <w:r>
        <w:tab/>
        <w:t xml:space="preserve">            DD/MM/AAAA </w:t>
      </w:r>
      <w:proofErr w:type="gramStart"/>
      <w:r>
        <w:t>HH:</w:t>
      </w:r>
      <w:proofErr w:type="gramEnd"/>
      <w:r>
        <w:t>MM:SS DD/MM/AAAA HH:MM:SS     ZZZ.ZZZ.ZZ9 BYTES</w:t>
      </w:r>
    </w:p>
    <w:p w14:paraId="78A6B8BC" w14:textId="66D75CCE" w:rsidR="001D57FF" w:rsidRPr="0050042A" w:rsidRDefault="001D57FF" w:rsidP="001D57FF">
      <w:pPr>
        <w:pStyle w:val="Passos"/>
        <w:ind w:left="0"/>
        <w:jc w:val="both"/>
      </w:pPr>
      <w:r>
        <w:t xml:space="preserve">XXXXXXXXXXXXXXXXXXXXXXXXXX        </w:t>
      </w:r>
      <w:r>
        <w:tab/>
        <w:t xml:space="preserve">            DD/MM/AAAA </w:t>
      </w:r>
      <w:proofErr w:type="gramStart"/>
      <w:r>
        <w:t>HH:</w:t>
      </w:r>
      <w:proofErr w:type="gramEnd"/>
      <w:r>
        <w:t>MM:SS DD/MM/AAAA HH:MM:SS     ZZZ.ZZZ.ZZ9 BYTES</w:t>
      </w:r>
    </w:p>
    <w:p w14:paraId="2F09FFDB" w14:textId="48E32FBA" w:rsidR="001D57FF" w:rsidRPr="0050042A" w:rsidRDefault="001D57FF" w:rsidP="001D57FF">
      <w:pPr>
        <w:pStyle w:val="Passos"/>
        <w:ind w:left="0"/>
        <w:jc w:val="both"/>
      </w:pPr>
      <w:r>
        <w:t xml:space="preserve">XXXXXXXXXXXXXXXXXXXXXXXXXX        </w:t>
      </w:r>
      <w:r>
        <w:tab/>
        <w:t xml:space="preserve">            DD/MM/AAAA </w:t>
      </w:r>
      <w:proofErr w:type="gramStart"/>
      <w:r>
        <w:t>HH:</w:t>
      </w:r>
      <w:proofErr w:type="gramEnd"/>
      <w:r>
        <w:t>MM:SS DD/MM/AAAA HH:MM:SS     ZZZ.ZZZ.ZZ9 BYTES</w:t>
      </w:r>
    </w:p>
    <w:p w14:paraId="693EC032" w14:textId="0CB44E40" w:rsidR="0050042A" w:rsidRDefault="0050042A" w:rsidP="0050042A">
      <w:pPr>
        <w:pStyle w:val="Passos"/>
        <w:ind w:left="0"/>
        <w:jc w:val="both"/>
      </w:pPr>
    </w:p>
    <w:p w14:paraId="41ED2926" w14:textId="28E5CD0E" w:rsidR="00AC4028" w:rsidRDefault="001D57FF" w:rsidP="0050042A">
      <w:pPr>
        <w:pStyle w:val="Passos"/>
        <w:ind w:left="0"/>
        <w:jc w:val="both"/>
      </w:pPr>
      <w:r>
        <w:t>Total de arquivos na pasta PAF ECF:</w:t>
      </w:r>
      <w:proofErr w:type="gramStart"/>
      <w:r>
        <w:t xml:space="preserve">  </w:t>
      </w:r>
      <w:proofErr w:type="gramEnd"/>
      <w:r>
        <w:t>ZZZ.ZZ9;</w:t>
      </w:r>
    </w:p>
    <w:p w14:paraId="51CCC2AC" w14:textId="77777777" w:rsidR="001D57FF" w:rsidRDefault="001D57FF" w:rsidP="0050042A">
      <w:pPr>
        <w:pStyle w:val="Passos"/>
        <w:ind w:left="0"/>
        <w:jc w:val="both"/>
      </w:pPr>
    </w:p>
    <w:p w14:paraId="12F85D78" w14:textId="77777777" w:rsidR="001D57FF" w:rsidRDefault="001D57FF" w:rsidP="0050042A">
      <w:pPr>
        <w:pStyle w:val="Passos"/>
        <w:ind w:left="0"/>
        <w:jc w:val="both"/>
      </w:pPr>
    </w:p>
    <w:p w14:paraId="5D266DBA" w14:textId="77777777" w:rsidR="001D57FF" w:rsidRDefault="001D57FF" w:rsidP="0050042A">
      <w:pPr>
        <w:pStyle w:val="Passos"/>
        <w:ind w:left="0"/>
        <w:jc w:val="both"/>
      </w:pPr>
    </w:p>
    <w:p w14:paraId="264C6E0F" w14:textId="77777777" w:rsidR="001D57FF" w:rsidRDefault="001D57FF" w:rsidP="0050042A">
      <w:pPr>
        <w:pStyle w:val="Passos"/>
        <w:ind w:left="0"/>
        <w:jc w:val="both"/>
      </w:pPr>
    </w:p>
    <w:p w14:paraId="5D270818" w14:textId="77777777" w:rsidR="001D57FF" w:rsidRDefault="001D57FF" w:rsidP="0050042A">
      <w:pPr>
        <w:pStyle w:val="Passos"/>
        <w:ind w:left="0"/>
        <w:jc w:val="both"/>
      </w:pPr>
    </w:p>
    <w:p w14:paraId="37553214" w14:textId="35F6A578" w:rsidR="001D57FF" w:rsidRPr="001D57FF" w:rsidRDefault="001D57FF" w:rsidP="0050042A">
      <w:pPr>
        <w:pStyle w:val="Passos"/>
        <w:ind w:left="0"/>
        <w:jc w:val="both"/>
        <w:rPr>
          <w:i/>
        </w:rPr>
      </w:pPr>
      <w:r w:rsidRPr="001D57FF">
        <w:rPr>
          <w:i/>
        </w:rPr>
        <w:t>Definições de:</w:t>
      </w:r>
    </w:p>
    <w:p w14:paraId="42508181" w14:textId="4FB99DA0" w:rsidR="00AC4028" w:rsidRPr="001D57FF" w:rsidRDefault="001D57FF" w:rsidP="0050042A">
      <w:pPr>
        <w:pStyle w:val="Passos"/>
        <w:ind w:left="0"/>
        <w:jc w:val="both"/>
        <w:rPr>
          <w:i/>
        </w:rPr>
      </w:pPr>
      <w:r w:rsidRPr="001D57FF">
        <w:rPr>
          <w:i/>
        </w:rPr>
        <w:t>Diretório da pasta PAF</w:t>
      </w:r>
      <w:r w:rsidR="00AC4028" w:rsidRPr="001D57FF">
        <w:rPr>
          <w:i/>
        </w:rPr>
        <w:t>: ECFUC0904PG004.</w:t>
      </w:r>
      <w:r w:rsidR="00AC4028" w:rsidRPr="001D57FF">
        <w:rPr>
          <w:b/>
          <w:i/>
          <w:sz w:val="16"/>
          <w:szCs w:val="16"/>
        </w:rPr>
        <w:t xml:space="preserve"> </w:t>
      </w:r>
      <w:r w:rsidR="00AC4028" w:rsidRPr="001D57FF">
        <w:rPr>
          <w:i/>
        </w:rPr>
        <w:t>Pasta PAF ECF,</w:t>
      </w:r>
    </w:p>
    <w:p w14:paraId="35541E7C" w14:textId="1EE0ED27" w:rsidR="00AC4028" w:rsidRPr="001D57FF" w:rsidRDefault="00AC4028" w:rsidP="0050042A">
      <w:pPr>
        <w:pStyle w:val="Passos"/>
        <w:ind w:left="0"/>
        <w:jc w:val="both"/>
        <w:rPr>
          <w:i/>
        </w:rPr>
      </w:pPr>
      <w:r w:rsidRPr="001D57FF">
        <w:rPr>
          <w:i/>
        </w:rPr>
        <w:t>Arquivo:</w:t>
      </w:r>
      <w:r w:rsidR="001D57FF" w:rsidRPr="001D57FF">
        <w:rPr>
          <w:i/>
        </w:rPr>
        <w:t xml:space="preserve"> </w:t>
      </w:r>
      <w:r w:rsidRPr="001D57FF">
        <w:rPr>
          <w:i/>
        </w:rPr>
        <w:t>80 caracteres</w:t>
      </w:r>
      <w:bookmarkEnd w:id="0"/>
    </w:p>
    <w:sectPr w:rsidR="00AC4028" w:rsidRPr="001D57FF" w:rsidSect="0050042A">
      <w:pgSz w:w="16839" w:h="11907" w:orient="landscape" w:code="9"/>
      <w:pgMar w:top="1440" w:right="1418" w:bottom="1440" w:left="1809" w:header="720" w:footer="567" w:gutter="0"/>
      <w:cols w:space="720"/>
      <w:docGrid w:linePitch="272"/>
    </w:sectPr>
  </w:body>
</w:document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6B97F85" w15:done="0"/>
  <w15:commentEx w15:paraId="26D17FDA" w15:done="0"/>
  <w15:commentEx w15:paraId="7C860559" w15:done="0"/>
  <w15:commentEx w15:paraId="17C2D9BF" w15:done="0"/>
  <w15:commentEx w15:paraId="23D28707" w15:done="0"/>
  <w15:commentEx w15:paraId="220B4BC6" w15:done="0"/>
  <w15:commentEx w15:paraId="6640CCA1" w15:done="0"/>
  <w15:commentEx w15:paraId="41B591EC" w15:done="0"/>
  <w15:commentEx w15:paraId="4255715E" w15:done="0"/>
  <w15:commentEx w15:paraId="0A48C512" w15:done="0"/>
  <w15:commentEx w15:paraId="117F3179" w15:done="0"/>
  <w15:commentEx w15:paraId="7C0DA873" w15:done="0"/>
  <w15:commentEx w15:paraId="2CFBE60D" w15:done="0"/>
  <w15:commentEx w15:paraId="016603BE" w15:done="0"/>
  <w15:commentEx w15:paraId="778E47D0" w15:done="0"/>
  <w15:commentEx w15:paraId="6DB59FE5" w15:done="0"/>
  <w15:commentEx w15:paraId="3044C064" w15:done="0"/>
  <w15:commentEx w15:paraId="702BA5E2" w15:done="0"/>
  <w15:commentEx w15:paraId="6EDD34F8" w15:done="0"/>
  <w15:commentEx w15:paraId="4A1BC363" w15:done="0"/>
  <w15:commentEx w15:paraId="29B74A10" w15:done="0"/>
  <w15:commentEx w15:paraId="233DA438" w15:done="0"/>
  <w15:commentEx w15:paraId="071B5834" w15:done="0"/>
  <w15:commentEx w15:paraId="5BBDB810" w15:done="0"/>
  <w15:commentEx w15:paraId="55FA6B5E" w15:done="0"/>
  <w15:commentEx w15:paraId="1C06987F" w15:done="0"/>
  <w15:commentEx w15:paraId="44096341" w15:done="0"/>
  <w15:commentEx w15:paraId="6BB0F2CC" w15:done="0"/>
  <w15:commentEx w15:paraId="062762CB" w15:done="0"/>
  <w15:commentEx w15:paraId="07602FB1" w15:done="0"/>
  <w15:commentEx w15:paraId="4D678D4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8C70FD" w14:textId="77777777" w:rsidR="00B41724" w:rsidRDefault="00B41724">
      <w:r>
        <w:separator/>
      </w:r>
    </w:p>
  </w:endnote>
  <w:endnote w:type="continuationSeparator" w:id="0">
    <w:p w14:paraId="4B23E008" w14:textId="77777777" w:rsidR="00B41724" w:rsidRDefault="00B41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36CCCD" w14:textId="77777777" w:rsidR="0050042A" w:rsidRPr="001F108F" w:rsidRDefault="00B41724" w:rsidP="003F5576">
    <w:pPr>
      <w:pStyle w:val="Rodap"/>
      <w:rPr>
        <w:b/>
      </w:rPr>
    </w:pPr>
    <w:r>
      <w:rPr>
        <w:b/>
        <w:noProof/>
        <w:snapToGrid/>
        <w:lang w:val="pt-BR" w:eastAsia="pt-BR"/>
      </w:rPr>
      <w:pict w14:anchorId="6A428D3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15pt;margin-top:-5.15pt;width:211.25pt;height:35.9pt;z-index:251661312;mso-position-horizontal-relative:text;mso-position-vertical-relative:text">
          <v:imagedata r:id="rId1" o:title=""/>
        </v:shape>
        <o:OLEObject Type="Embed" ProgID="PBrush" ShapeID="_x0000_s2050" DrawAspect="Content" ObjectID="_1535814746" r:id="rId2"/>
      </w:pict>
    </w:r>
    <w:r w:rsidR="0050042A" w:rsidRPr="001F108F">
      <w:rPr>
        <w:b/>
      </w:rPr>
      <w:fldChar w:fldCharType="begin"/>
    </w:r>
    <w:r w:rsidR="0050042A" w:rsidRPr="001F108F">
      <w:rPr>
        <w:b/>
      </w:rPr>
      <w:instrText>PAGE   \* MERGEFORMAT</w:instrText>
    </w:r>
    <w:r w:rsidR="0050042A" w:rsidRPr="001F108F">
      <w:rPr>
        <w:b/>
      </w:rPr>
      <w:fldChar w:fldCharType="separate"/>
    </w:r>
    <w:r w:rsidR="005B2A7E" w:rsidRPr="005B2A7E">
      <w:rPr>
        <w:b/>
        <w:noProof/>
        <w:lang w:val="pt-BR"/>
      </w:rPr>
      <w:t>15</w:t>
    </w:r>
    <w:r w:rsidR="0050042A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4AB2C3" w14:textId="77777777" w:rsidR="00B41724" w:rsidRDefault="00B41724">
      <w:r>
        <w:separator/>
      </w:r>
    </w:p>
  </w:footnote>
  <w:footnote w:type="continuationSeparator" w:id="0">
    <w:p w14:paraId="4AD10FD5" w14:textId="77777777" w:rsidR="00B41724" w:rsidRDefault="00B417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F1275B" w14:textId="77777777" w:rsidR="0050042A" w:rsidRPr="000A2EDD" w:rsidRDefault="0050042A" w:rsidP="003F5576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65408" behindDoc="1" locked="0" layoutInCell="1" allowOverlap="1" wp14:anchorId="2E7A1383" wp14:editId="1C4B6474">
          <wp:simplePos x="0" y="0"/>
          <wp:positionH relativeFrom="page">
            <wp:posOffset>-19050</wp:posOffset>
          </wp:positionH>
          <wp:positionV relativeFrom="page">
            <wp:posOffset>19050</wp:posOffset>
          </wp:positionV>
          <wp:extent cx="1348740" cy="1132205"/>
          <wp:effectExtent l="0" t="0" r="381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63360" behindDoc="1" locked="0" layoutInCell="1" allowOverlap="1" wp14:anchorId="13598425" wp14:editId="6C2F3649">
          <wp:simplePos x="0" y="0"/>
          <wp:positionH relativeFrom="page">
            <wp:posOffset>142875</wp:posOffset>
          </wp:positionH>
          <wp:positionV relativeFrom="page">
            <wp:posOffset>76200</wp:posOffset>
          </wp:positionV>
          <wp:extent cx="7499987" cy="1190625"/>
          <wp:effectExtent l="0" t="0" r="5715" b="9525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19274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028D1B4C"/>
    <w:multiLevelType w:val="hybridMultilevel"/>
    <w:tmpl w:val="D0D0723A"/>
    <w:lvl w:ilvl="0" w:tplc="0416000F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">
    <w:nsid w:val="05455093"/>
    <w:multiLevelType w:val="hybridMultilevel"/>
    <w:tmpl w:val="543CFE20"/>
    <w:lvl w:ilvl="0" w:tplc="DE60B7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5EE2C14"/>
    <w:multiLevelType w:val="hybridMultilevel"/>
    <w:tmpl w:val="135607C2"/>
    <w:lvl w:ilvl="0" w:tplc="CBBEB74A">
      <w:start w:val="1"/>
      <w:numFmt w:val="decimal"/>
      <w:lvlText w:val="%1."/>
      <w:lvlJc w:val="left"/>
      <w:pPr>
        <w:ind w:left="10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4">
    <w:nsid w:val="074C2A62"/>
    <w:multiLevelType w:val="hybridMultilevel"/>
    <w:tmpl w:val="135607C2"/>
    <w:lvl w:ilvl="0" w:tplc="CBBEB74A">
      <w:start w:val="1"/>
      <w:numFmt w:val="decimal"/>
      <w:lvlText w:val="%1."/>
      <w:lvlJc w:val="left"/>
      <w:pPr>
        <w:ind w:left="10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>
    <w:nsid w:val="0E3B1DEB"/>
    <w:multiLevelType w:val="multilevel"/>
    <w:tmpl w:val="303235E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6">
    <w:nsid w:val="0FB12167"/>
    <w:multiLevelType w:val="hybridMultilevel"/>
    <w:tmpl w:val="E064FA28"/>
    <w:lvl w:ilvl="0" w:tplc="577242C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7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8">
    <w:nsid w:val="17BD6650"/>
    <w:multiLevelType w:val="hybridMultilevel"/>
    <w:tmpl w:val="1386505E"/>
    <w:lvl w:ilvl="0" w:tplc="29CE3934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9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1CFF1E8E"/>
    <w:multiLevelType w:val="hybridMultilevel"/>
    <w:tmpl w:val="135607C2"/>
    <w:lvl w:ilvl="0" w:tplc="CBBEB74A">
      <w:start w:val="1"/>
      <w:numFmt w:val="decimal"/>
      <w:lvlText w:val="%1."/>
      <w:lvlJc w:val="left"/>
      <w:pPr>
        <w:ind w:left="10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1">
    <w:nsid w:val="1D3C359D"/>
    <w:multiLevelType w:val="hybridMultilevel"/>
    <w:tmpl w:val="135607C2"/>
    <w:lvl w:ilvl="0" w:tplc="CBBEB74A">
      <w:start w:val="1"/>
      <w:numFmt w:val="decimal"/>
      <w:lvlText w:val="%1."/>
      <w:lvlJc w:val="left"/>
      <w:pPr>
        <w:ind w:left="10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2">
    <w:nsid w:val="219749BA"/>
    <w:multiLevelType w:val="hybridMultilevel"/>
    <w:tmpl w:val="543CFE20"/>
    <w:lvl w:ilvl="0" w:tplc="DE60B7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21D4793C"/>
    <w:multiLevelType w:val="hybridMultilevel"/>
    <w:tmpl w:val="4FD29D4E"/>
    <w:lvl w:ilvl="0" w:tplc="6B3A12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24AA3DDB"/>
    <w:multiLevelType w:val="hybridMultilevel"/>
    <w:tmpl w:val="135607C2"/>
    <w:lvl w:ilvl="0" w:tplc="CBBEB74A">
      <w:start w:val="1"/>
      <w:numFmt w:val="decimal"/>
      <w:lvlText w:val="%1."/>
      <w:lvlJc w:val="left"/>
      <w:pPr>
        <w:ind w:left="10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5">
    <w:nsid w:val="257076EF"/>
    <w:multiLevelType w:val="hybridMultilevel"/>
    <w:tmpl w:val="A2FC5124"/>
    <w:lvl w:ilvl="0" w:tplc="7BAE203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6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17">
    <w:nsid w:val="2E3277AB"/>
    <w:multiLevelType w:val="hybridMultilevel"/>
    <w:tmpl w:val="135607C2"/>
    <w:lvl w:ilvl="0" w:tplc="CBBEB74A">
      <w:start w:val="1"/>
      <w:numFmt w:val="decimal"/>
      <w:lvlText w:val="%1."/>
      <w:lvlJc w:val="left"/>
      <w:pPr>
        <w:ind w:left="10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8">
    <w:nsid w:val="32A061EB"/>
    <w:multiLevelType w:val="hybridMultilevel"/>
    <w:tmpl w:val="135607C2"/>
    <w:lvl w:ilvl="0" w:tplc="CBBEB74A">
      <w:start w:val="1"/>
      <w:numFmt w:val="decimal"/>
      <w:lvlText w:val="%1."/>
      <w:lvlJc w:val="left"/>
      <w:pPr>
        <w:ind w:left="10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9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0">
    <w:nsid w:val="3BCB1D7F"/>
    <w:multiLevelType w:val="hybridMultilevel"/>
    <w:tmpl w:val="47E0D976"/>
    <w:lvl w:ilvl="0" w:tplc="144880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2">
    <w:nsid w:val="49590D00"/>
    <w:multiLevelType w:val="hybridMultilevel"/>
    <w:tmpl w:val="135607C2"/>
    <w:lvl w:ilvl="0" w:tplc="CBBEB74A">
      <w:start w:val="1"/>
      <w:numFmt w:val="decimal"/>
      <w:lvlText w:val="%1."/>
      <w:lvlJc w:val="left"/>
      <w:pPr>
        <w:ind w:left="10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3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24">
    <w:nsid w:val="4FD4307D"/>
    <w:multiLevelType w:val="hybridMultilevel"/>
    <w:tmpl w:val="135607C2"/>
    <w:lvl w:ilvl="0" w:tplc="CBBEB74A">
      <w:start w:val="1"/>
      <w:numFmt w:val="decimal"/>
      <w:lvlText w:val="%1."/>
      <w:lvlJc w:val="left"/>
      <w:pPr>
        <w:ind w:left="10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5">
    <w:nsid w:val="5084275D"/>
    <w:multiLevelType w:val="hybridMultilevel"/>
    <w:tmpl w:val="A2FC5124"/>
    <w:lvl w:ilvl="0" w:tplc="7BAE203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6">
    <w:nsid w:val="59211BD8"/>
    <w:multiLevelType w:val="hybridMultilevel"/>
    <w:tmpl w:val="47E0D976"/>
    <w:lvl w:ilvl="0" w:tplc="144880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5AF06564"/>
    <w:multiLevelType w:val="hybridMultilevel"/>
    <w:tmpl w:val="F5A8DCA2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5D2510F2"/>
    <w:multiLevelType w:val="hybridMultilevel"/>
    <w:tmpl w:val="A2FC5124"/>
    <w:lvl w:ilvl="0" w:tplc="7BAE203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9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0">
    <w:nsid w:val="602F37C7"/>
    <w:multiLevelType w:val="hybridMultilevel"/>
    <w:tmpl w:val="47E0D976"/>
    <w:lvl w:ilvl="0" w:tplc="144880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606C6A70"/>
    <w:multiLevelType w:val="hybridMultilevel"/>
    <w:tmpl w:val="135607C2"/>
    <w:lvl w:ilvl="0" w:tplc="CBBEB74A">
      <w:start w:val="1"/>
      <w:numFmt w:val="decimal"/>
      <w:lvlText w:val="%1."/>
      <w:lvlJc w:val="left"/>
      <w:pPr>
        <w:ind w:left="10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2">
    <w:nsid w:val="606F459E"/>
    <w:multiLevelType w:val="hybridMultilevel"/>
    <w:tmpl w:val="135607C2"/>
    <w:lvl w:ilvl="0" w:tplc="CBBEB74A">
      <w:start w:val="1"/>
      <w:numFmt w:val="decimal"/>
      <w:lvlText w:val="%1."/>
      <w:lvlJc w:val="left"/>
      <w:pPr>
        <w:ind w:left="10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3">
    <w:nsid w:val="616474A1"/>
    <w:multiLevelType w:val="hybridMultilevel"/>
    <w:tmpl w:val="6DACCA42"/>
    <w:lvl w:ilvl="0" w:tplc="67D6EA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>
    <w:nsid w:val="63FB5AC7"/>
    <w:multiLevelType w:val="multilevel"/>
    <w:tmpl w:val="303235E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36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7">
    <w:nsid w:val="6DFF1EA5"/>
    <w:multiLevelType w:val="hybridMultilevel"/>
    <w:tmpl w:val="135607C2"/>
    <w:lvl w:ilvl="0" w:tplc="CBBEB74A">
      <w:start w:val="1"/>
      <w:numFmt w:val="decimal"/>
      <w:lvlText w:val="%1."/>
      <w:lvlJc w:val="left"/>
      <w:pPr>
        <w:ind w:left="10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8">
    <w:nsid w:val="70716D63"/>
    <w:multiLevelType w:val="hybridMultilevel"/>
    <w:tmpl w:val="4FD29D4E"/>
    <w:lvl w:ilvl="0" w:tplc="6B3A12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>
    <w:nsid w:val="73461B58"/>
    <w:multiLevelType w:val="hybridMultilevel"/>
    <w:tmpl w:val="1960D03A"/>
    <w:lvl w:ilvl="0" w:tplc="F59A9E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>
    <w:nsid w:val="76057031"/>
    <w:multiLevelType w:val="hybridMultilevel"/>
    <w:tmpl w:val="991AE7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3">
    <w:nsid w:val="7BB23BEF"/>
    <w:multiLevelType w:val="hybridMultilevel"/>
    <w:tmpl w:val="3BCEDBD4"/>
    <w:lvl w:ilvl="0" w:tplc="EFF642F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num w:numId="1">
    <w:abstractNumId w:val="0"/>
  </w:num>
  <w:num w:numId="2">
    <w:abstractNumId w:val="0"/>
  </w:num>
  <w:num w:numId="3">
    <w:abstractNumId w:val="16"/>
  </w:num>
  <w:num w:numId="4">
    <w:abstractNumId w:val="23"/>
  </w:num>
  <w:num w:numId="5">
    <w:abstractNumId w:val="7"/>
  </w:num>
  <w:num w:numId="6">
    <w:abstractNumId w:val="21"/>
  </w:num>
  <w:num w:numId="7">
    <w:abstractNumId w:val="29"/>
  </w:num>
  <w:num w:numId="8">
    <w:abstractNumId w:val="42"/>
  </w:num>
  <w:num w:numId="9">
    <w:abstractNumId w:val="36"/>
  </w:num>
  <w:num w:numId="10">
    <w:abstractNumId w:val="34"/>
  </w:num>
  <w:num w:numId="11">
    <w:abstractNumId w:val="9"/>
  </w:num>
  <w:num w:numId="12">
    <w:abstractNumId w:val="36"/>
  </w:num>
  <w:num w:numId="13">
    <w:abstractNumId w:val="36"/>
  </w:num>
  <w:num w:numId="14">
    <w:abstractNumId w:val="39"/>
  </w:num>
  <w:num w:numId="15">
    <w:abstractNumId w:val="36"/>
  </w:num>
  <w:num w:numId="16">
    <w:abstractNumId w:val="36"/>
  </w:num>
  <w:num w:numId="17">
    <w:abstractNumId w:val="36"/>
  </w:num>
  <w:num w:numId="18">
    <w:abstractNumId w:val="19"/>
  </w:num>
  <w:num w:numId="19">
    <w:abstractNumId w:val="35"/>
  </w:num>
  <w:num w:numId="20">
    <w:abstractNumId w:val="8"/>
  </w:num>
  <w:num w:numId="21">
    <w:abstractNumId w:val="28"/>
  </w:num>
  <w:num w:numId="22">
    <w:abstractNumId w:val="24"/>
  </w:num>
  <w:num w:numId="23">
    <w:abstractNumId w:val="22"/>
  </w:num>
  <w:num w:numId="24">
    <w:abstractNumId w:val="43"/>
  </w:num>
  <w:num w:numId="25">
    <w:abstractNumId w:val="33"/>
  </w:num>
  <w:num w:numId="26">
    <w:abstractNumId w:val="40"/>
  </w:num>
  <w:num w:numId="27">
    <w:abstractNumId w:val="13"/>
  </w:num>
  <w:num w:numId="28">
    <w:abstractNumId w:val="26"/>
  </w:num>
  <w:num w:numId="29">
    <w:abstractNumId w:val="27"/>
  </w:num>
  <w:num w:numId="30">
    <w:abstractNumId w:val="20"/>
  </w:num>
  <w:num w:numId="31">
    <w:abstractNumId w:val="41"/>
  </w:num>
  <w:num w:numId="32">
    <w:abstractNumId w:val="15"/>
  </w:num>
  <w:num w:numId="33">
    <w:abstractNumId w:val="12"/>
  </w:num>
  <w:num w:numId="34">
    <w:abstractNumId w:val="37"/>
  </w:num>
  <w:num w:numId="35">
    <w:abstractNumId w:val="14"/>
  </w:num>
  <w:num w:numId="36">
    <w:abstractNumId w:val="17"/>
  </w:num>
  <w:num w:numId="37">
    <w:abstractNumId w:val="18"/>
  </w:num>
  <w:num w:numId="38">
    <w:abstractNumId w:val="10"/>
  </w:num>
  <w:num w:numId="39">
    <w:abstractNumId w:val="4"/>
  </w:num>
  <w:num w:numId="40">
    <w:abstractNumId w:val="32"/>
  </w:num>
  <w:num w:numId="41">
    <w:abstractNumId w:val="25"/>
  </w:num>
  <w:num w:numId="42">
    <w:abstractNumId w:val="30"/>
  </w:num>
  <w:num w:numId="43">
    <w:abstractNumId w:val="1"/>
  </w:num>
  <w:num w:numId="44">
    <w:abstractNumId w:val="3"/>
  </w:num>
  <w:num w:numId="45">
    <w:abstractNumId w:val="31"/>
  </w:num>
  <w:num w:numId="46">
    <w:abstractNumId w:val="5"/>
  </w:num>
  <w:num w:numId="47">
    <w:abstractNumId w:val="38"/>
  </w:num>
  <w:num w:numId="48">
    <w:abstractNumId w:val="11"/>
  </w:num>
  <w:num w:numId="49">
    <w:abstractNumId w:val="6"/>
  </w:num>
  <w:num w:numId="50">
    <w:abstractNumId w:val="2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ellington P Bastos">
    <w15:presenceInfo w15:providerId="Windows Live" w15:userId="dc809021c99c51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9BD"/>
    <w:rsid w:val="0000149C"/>
    <w:rsid w:val="00002481"/>
    <w:rsid w:val="00013E72"/>
    <w:rsid w:val="00017DDD"/>
    <w:rsid w:val="000314E6"/>
    <w:rsid w:val="000316E7"/>
    <w:rsid w:val="00032B95"/>
    <w:rsid w:val="00035CB2"/>
    <w:rsid w:val="00035D0D"/>
    <w:rsid w:val="0004156B"/>
    <w:rsid w:val="000459DB"/>
    <w:rsid w:val="000470AA"/>
    <w:rsid w:val="00053600"/>
    <w:rsid w:val="00053868"/>
    <w:rsid w:val="00057A24"/>
    <w:rsid w:val="000654D1"/>
    <w:rsid w:val="000660B9"/>
    <w:rsid w:val="00067C28"/>
    <w:rsid w:val="00077AB5"/>
    <w:rsid w:val="000815C3"/>
    <w:rsid w:val="0008469C"/>
    <w:rsid w:val="00090CC6"/>
    <w:rsid w:val="000922ED"/>
    <w:rsid w:val="000941DB"/>
    <w:rsid w:val="000B7DD3"/>
    <w:rsid w:val="000C724F"/>
    <w:rsid w:val="000E6BA6"/>
    <w:rsid w:val="000F3269"/>
    <w:rsid w:val="000F4644"/>
    <w:rsid w:val="00112A21"/>
    <w:rsid w:val="001167F1"/>
    <w:rsid w:val="00117732"/>
    <w:rsid w:val="001240E9"/>
    <w:rsid w:val="0012763F"/>
    <w:rsid w:val="0013090F"/>
    <w:rsid w:val="00141C1A"/>
    <w:rsid w:val="00160189"/>
    <w:rsid w:val="001661F2"/>
    <w:rsid w:val="00167CEC"/>
    <w:rsid w:val="0017037F"/>
    <w:rsid w:val="00174E62"/>
    <w:rsid w:val="00185925"/>
    <w:rsid w:val="001903AD"/>
    <w:rsid w:val="00191072"/>
    <w:rsid w:val="00192F22"/>
    <w:rsid w:val="001A1C35"/>
    <w:rsid w:val="001A2C86"/>
    <w:rsid w:val="001B5F95"/>
    <w:rsid w:val="001B6DD2"/>
    <w:rsid w:val="001C12F5"/>
    <w:rsid w:val="001C6CF5"/>
    <w:rsid w:val="001D57FF"/>
    <w:rsid w:val="001F108F"/>
    <w:rsid w:val="001F5AAB"/>
    <w:rsid w:val="002077B9"/>
    <w:rsid w:val="00210491"/>
    <w:rsid w:val="00220C9F"/>
    <w:rsid w:val="00225220"/>
    <w:rsid w:val="002332F5"/>
    <w:rsid w:val="002374CB"/>
    <w:rsid w:val="00244BB3"/>
    <w:rsid w:val="00245277"/>
    <w:rsid w:val="00256B37"/>
    <w:rsid w:val="00263AC7"/>
    <w:rsid w:val="002669D8"/>
    <w:rsid w:val="002700BE"/>
    <w:rsid w:val="002816EB"/>
    <w:rsid w:val="0028503E"/>
    <w:rsid w:val="002951AC"/>
    <w:rsid w:val="002A1834"/>
    <w:rsid w:val="002A5630"/>
    <w:rsid w:val="002B3A64"/>
    <w:rsid w:val="002B45AA"/>
    <w:rsid w:val="002D338E"/>
    <w:rsid w:val="002D68D6"/>
    <w:rsid w:val="002F0247"/>
    <w:rsid w:val="002F4AE7"/>
    <w:rsid w:val="00302830"/>
    <w:rsid w:val="0031219B"/>
    <w:rsid w:val="00312262"/>
    <w:rsid w:val="003235F5"/>
    <w:rsid w:val="00342A96"/>
    <w:rsid w:val="00347017"/>
    <w:rsid w:val="00347CBE"/>
    <w:rsid w:val="00356107"/>
    <w:rsid w:val="003704F7"/>
    <w:rsid w:val="003720D0"/>
    <w:rsid w:val="00375521"/>
    <w:rsid w:val="00375A5E"/>
    <w:rsid w:val="00386805"/>
    <w:rsid w:val="0039106C"/>
    <w:rsid w:val="003A0847"/>
    <w:rsid w:val="003A644B"/>
    <w:rsid w:val="003B46DB"/>
    <w:rsid w:val="003B5BE0"/>
    <w:rsid w:val="003B7E6B"/>
    <w:rsid w:val="003D453A"/>
    <w:rsid w:val="003D5E46"/>
    <w:rsid w:val="003F5576"/>
    <w:rsid w:val="003F5DD3"/>
    <w:rsid w:val="003F6215"/>
    <w:rsid w:val="004016DF"/>
    <w:rsid w:val="00402403"/>
    <w:rsid w:val="00404180"/>
    <w:rsid w:val="004049DC"/>
    <w:rsid w:val="00407A28"/>
    <w:rsid w:val="00407CB6"/>
    <w:rsid w:val="0041232C"/>
    <w:rsid w:val="004124D3"/>
    <w:rsid w:val="00413B6F"/>
    <w:rsid w:val="004157E4"/>
    <w:rsid w:val="004201C6"/>
    <w:rsid w:val="00422F0E"/>
    <w:rsid w:val="0042594C"/>
    <w:rsid w:val="004271F2"/>
    <w:rsid w:val="00427C0D"/>
    <w:rsid w:val="00431DA0"/>
    <w:rsid w:val="0044079D"/>
    <w:rsid w:val="00441C85"/>
    <w:rsid w:val="00445E12"/>
    <w:rsid w:val="00445F51"/>
    <w:rsid w:val="0045775B"/>
    <w:rsid w:val="004608E2"/>
    <w:rsid w:val="0047336B"/>
    <w:rsid w:val="004819BD"/>
    <w:rsid w:val="00483110"/>
    <w:rsid w:val="00490D80"/>
    <w:rsid w:val="00496636"/>
    <w:rsid w:val="004A0769"/>
    <w:rsid w:val="004A4006"/>
    <w:rsid w:val="004B0EC5"/>
    <w:rsid w:val="004B4CB2"/>
    <w:rsid w:val="004B4CDF"/>
    <w:rsid w:val="004C027A"/>
    <w:rsid w:val="004C02A1"/>
    <w:rsid w:val="004C3582"/>
    <w:rsid w:val="004C5284"/>
    <w:rsid w:val="004C6CA4"/>
    <w:rsid w:val="004D0C18"/>
    <w:rsid w:val="004D0FB5"/>
    <w:rsid w:val="004D31DD"/>
    <w:rsid w:val="004D632C"/>
    <w:rsid w:val="004E14A1"/>
    <w:rsid w:val="0050042A"/>
    <w:rsid w:val="00501AB1"/>
    <w:rsid w:val="00510683"/>
    <w:rsid w:val="00517DAA"/>
    <w:rsid w:val="0052113E"/>
    <w:rsid w:val="00533DD3"/>
    <w:rsid w:val="005376A9"/>
    <w:rsid w:val="00537F1A"/>
    <w:rsid w:val="00541CC6"/>
    <w:rsid w:val="005423EC"/>
    <w:rsid w:val="0055581E"/>
    <w:rsid w:val="00555BBB"/>
    <w:rsid w:val="00555DB3"/>
    <w:rsid w:val="00557392"/>
    <w:rsid w:val="00560BBD"/>
    <w:rsid w:val="0056205D"/>
    <w:rsid w:val="005679A7"/>
    <w:rsid w:val="00567D97"/>
    <w:rsid w:val="00571D04"/>
    <w:rsid w:val="005724DB"/>
    <w:rsid w:val="0057275D"/>
    <w:rsid w:val="00576885"/>
    <w:rsid w:val="00576FA7"/>
    <w:rsid w:val="00594857"/>
    <w:rsid w:val="00594D99"/>
    <w:rsid w:val="00597570"/>
    <w:rsid w:val="005A0D13"/>
    <w:rsid w:val="005A751D"/>
    <w:rsid w:val="005B0CD7"/>
    <w:rsid w:val="005B2554"/>
    <w:rsid w:val="005B2A7E"/>
    <w:rsid w:val="005B5017"/>
    <w:rsid w:val="005B76CF"/>
    <w:rsid w:val="005D0A45"/>
    <w:rsid w:val="005D301E"/>
    <w:rsid w:val="005D6C9F"/>
    <w:rsid w:val="005D7AC1"/>
    <w:rsid w:val="005E2B6C"/>
    <w:rsid w:val="005E4888"/>
    <w:rsid w:val="005E4EEE"/>
    <w:rsid w:val="005F57F3"/>
    <w:rsid w:val="005F592B"/>
    <w:rsid w:val="006027B2"/>
    <w:rsid w:val="00603A84"/>
    <w:rsid w:val="00612E22"/>
    <w:rsid w:val="00614A32"/>
    <w:rsid w:val="00623B30"/>
    <w:rsid w:val="00626043"/>
    <w:rsid w:val="0063171B"/>
    <w:rsid w:val="00644491"/>
    <w:rsid w:val="00645468"/>
    <w:rsid w:val="006516CB"/>
    <w:rsid w:val="006535F1"/>
    <w:rsid w:val="00655A12"/>
    <w:rsid w:val="00656C2D"/>
    <w:rsid w:val="00663703"/>
    <w:rsid w:val="00664F30"/>
    <w:rsid w:val="00677A1B"/>
    <w:rsid w:val="00683531"/>
    <w:rsid w:val="00684DD9"/>
    <w:rsid w:val="00697A3D"/>
    <w:rsid w:val="006A6045"/>
    <w:rsid w:val="006B1C5D"/>
    <w:rsid w:val="006C0FD7"/>
    <w:rsid w:val="006C1336"/>
    <w:rsid w:val="006C5E9E"/>
    <w:rsid w:val="006C63AF"/>
    <w:rsid w:val="006D5FE8"/>
    <w:rsid w:val="006E1426"/>
    <w:rsid w:val="006E528C"/>
    <w:rsid w:val="006F7519"/>
    <w:rsid w:val="00700CE4"/>
    <w:rsid w:val="007203A1"/>
    <w:rsid w:val="007256D6"/>
    <w:rsid w:val="00725CD0"/>
    <w:rsid w:val="0072754E"/>
    <w:rsid w:val="00730295"/>
    <w:rsid w:val="00733580"/>
    <w:rsid w:val="00741E9E"/>
    <w:rsid w:val="007464C4"/>
    <w:rsid w:val="0074734E"/>
    <w:rsid w:val="007535D6"/>
    <w:rsid w:val="007615F5"/>
    <w:rsid w:val="00762485"/>
    <w:rsid w:val="00774ABA"/>
    <w:rsid w:val="0077726F"/>
    <w:rsid w:val="00782DCF"/>
    <w:rsid w:val="00792FF3"/>
    <w:rsid w:val="007A201E"/>
    <w:rsid w:val="007A29ED"/>
    <w:rsid w:val="007A4B8E"/>
    <w:rsid w:val="007D24FE"/>
    <w:rsid w:val="007E615A"/>
    <w:rsid w:val="00800176"/>
    <w:rsid w:val="00805C65"/>
    <w:rsid w:val="0080711A"/>
    <w:rsid w:val="008177D5"/>
    <w:rsid w:val="00823DA1"/>
    <w:rsid w:val="00826922"/>
    <w:rsid w:val="00826C72"/>
    <w:rsid w:val="00836C8D"/>
    <w:rsid w:val="00845273"/>
    <w:rsid w:val="0085069C"/>
    <w:rsid w:val="00851ACD"/>
    <w:rsid w:val="00857A9A"/>
    <w:rsid w:val="00884BDB"/>
    <w:rsid w:val="00885A3B"/>
    <w:rsid w:val="008A06E0"/>
    <w:rsid w:val="008C0453"/>
    <w:rsid w:val="008C2A7D"/>
    <w:rsid w:val="008C5D42"/>
    <w:rsid w:val="008D47F6"/>
    <w:rsid w:val="008D76C5"/>
    <w:rsid w:val="008E2B71"/>
    <w:rsid w:val="008E2D79"/>
    <w:rsid w:val="008E6796"/>
    <w:rsid w:val="008F25B0"/>
    <w:rsid w:val="008F2B3C"/>
    <w:rsid w:val="008F410C"/>
    <w:rsid w:val="009010EA"/>
    <w:rsid w:val="00902923"/>
    <w:rsid w:val="00906997"/>
    <w:rsid w:val="00907C8E"/>
    <w:rsid w:val="00911258"/>
    <w:rsid w:val="00922DC4"/>
    <w:rsid w:val="00922F86"/>
    <w:rsid w:val="00923E36"/>
    <w:rsid w:val="009251D1"/>
    <w:rsid w:val="009345F9"/>
    <w:rsid w:val="00947BCB"/>
    <w:rsid w:val="009522B8"/>
    <w:rsid w:val="0096127A"/>
    <w:rsid w:val="009626D0"/>
    <w:rsid w:val="00971534"/>
    <w:rsid w:val="00976D18"/>
    <w:rsid w:val="00982A1C"/>
    <w:rsid w:val="009A0502"/>
    <w:rsid w:val="009A615E"/>
    <w:rsid w:val="009C7936"/>
    <w:rsid w:val="009D118F"/>
    <w:rsid w:val="009D3240"/>
    <w:rsid w:val="009D42F2"/>
    <w:rsid w:val="009D43CD"/>
    <w:rsid w:val="009E0DCD"/>
    <w:rsid w:val="00A10A7B"/>
    <w:rsid w:val="00A17FD0"/>
    <w:rsid w:val="00A25925"/>
    <w:rsid w:val="00A36F9E"/>
    <w:rsid w:val="00A4034A"/>
    <w:rsid w:val="00A46C31"/>
    <w:rsid w:val="00A54AAE"/>
    <w:rsid w:val="00A91370"/>
    <w:rsid w:val="00AA01AF"/>
    <w:rsid w:val="00AA69FA"/>
    <w:rsid w:val="00AB7341"/>
    <w:rsid w:val="00AB7505"/>
    <w:rsid w:val="00AC4028"/>
    <w:rsid w:val="00AD46A9"/>
    <w:rsid w:val="00AD7479"/>
    <w:rsid w:val="00AE050A"/>
    <w:rsid w:val="00AE633B"/>
    <w:rsid w:val="00AE7157"/>
    <w:rsid w:val="00AF3C08"/>
    <w:rsid w:val="00B134A8"/>
    <w:rsid w:val="00B2088D"/>
    <w:rsid w:val="00B211E2"/>
    <w:rsid w:val="00B3441B"/>
    <w:rsid w:val="00B36312"/>
    <w:rsid w:val="00B3766F"/>
    <w:rsid w:val="00B41724"/>
    <w:rsid w:val="00B5132D"/>
    <w:rsid w:val="00B528ED"/>
    <w:rsid w:val="00B604B4"/>
    <w:rsid w:val="00B66CC6"/>
    <w:rsid w:val="00B753B6"/>
    <w:rsid w:val="00B8331A"/>
    <w:rsid w:val="00B85CDF"/>
    <w:rsid w:val="00B860E5"/>
    <w:rsid w:val="00BA0228"/>
    <w:rsid w:val="00BA599D"/>
    <w:rsid w:val="00BB5E3C"/>
    <w:rsid w:val="00BC1704"/>
    <w:rsid w:val="00BC3F93"/>
    <w:rsid w:val="00BC73DD"/>
    <w:rsid w:val="00BE1A74"/>
    <w:rsid w:val="00BF1F5B"/>
    <w:rsid w:val="00BF4B9D"/>
    <w:rsid w:val="00BF5AE6"/>
    <w:rsid w:val="00C063DC"/>
    <w:rsid w:val="00C07713"/>
    <w:rsid w:val="00C17C42"/>
    <w:rsid w:val="00C321F2"/>
    <w:rsid w:val="00C333D8"/>
    <w:rsid w:val="00C33FDF"/>
    <w:rsid w:val="00C369B3"/>
    <w:rsid w:val="00C40B39"/>
    <w:rsid w:val="00C4141B"/>
    <w:rsid w:val="00C475EC"/>
    <w:rsid w:val="00C50B92"/>
    <w:rsid w:val="00C62C0D"/>
    <w:rsid w:val="00C7203E"/>
    <w:rsid w:val="00C728F9"/>
    <w:rsid w:val="00C72965"/>
    <w:rsid w:val="00C80D41"/>
    <w:rsid w:val="00C846A7"/>
    <w:rsid w:val="00C953F9"/>
    <w:rsid w:val="00CA7F0E"/>
    <w:rsid w:val="00CB0CE3"/>
    <w:rsid w:val="00CB4597"/>
    <w:rsid w:val="00CB5045"/>
    <w:rsid w:val="00CB66AC"/>
    <w:rsid w:val="00CB757B"/>
    <w:rsid w:val="00CC7310"/>
    <w:rsid w:val="00CD202E"/>
    <w:rsid w:val="00CD4D50"/>
    <w:rsid w:val="00CE5A16"/>
    <w:rsid w:val="00CF3BD1"/>
    <w:rsid w:val="00D01EE0"/>
    <w:rsid w:val="00D02E66"/>
    <w:rsid w:val="00D20469"/>
    <w:rsid w:val="00D21244"/>
    <w:rsid w:val="00D31D0F"/>
    <w:rsid w:val="00D349FE"/>
    <w:rsid w:val="00D41B3C"/>
    <w:rsid w:val="00D44D3F"/>
    <w:rsid w:val="00D51FD1"/>
    <w:rsid w:val="00D53E08"/>
    <w:rsid w:val="00D73A0B"/>
    <w:rsid w:val="00D74B10"/>
    <w:rsid w:val="00D96C81"/>
    <w:rsid w:val="00DA2F7C"/>
    <w:rsid w:val="00DA57FC"/>
    <w:rsid w:val="00DA6852"/>
    <w:rsid w:val="00DA7C93"/>
    <w:rsid w:val="00DB2671"/>
    <w:rsid w:val="00DB3FDF"/>
    <w:rsid w:val="00DB64F3"/>
    <w:rsid w:val="00DB757C"/>
    <w:rsid w:val="00DC0F10"/>
    <w:rsid w:val="00DC42B7"/>
    <w:rsid w:val="00E003B1"/>
    <w:rsid w:val="00E0269B"/>
    <w:rsid w:val="00E04D19"/>
    <w:rsid w:val="00E04EBE"/>
    <w:rsid w:val="00E0507F"/>
    <w:rsid w:val="00E135A4"/>
    <w:rsid w:val="00E14BD3"/>
    <w:rsid w:val="00E15ABA"/>
    <w:rsid w:val="00E16351"/>
    <w:rsid w:val="00E20F56"/>
    <w:rsid w:val="00E2788B"/>
    <w:rsid w:val="00E4629B"/>
    <w:rsid w:val="00E463EC"/>
    <w:rsid w:val="00E46D07"/>
    <w:rsid w:val="00E46F02"/>
    <w:rsid w:val="00E61A6F"/>
    <w:rsid w:val="00E67E92"/>
    <w:rsid w:val="00E721F0"/>
    <w:rsid w:val="00E75BDA"/>
    <w:rsid w:val="00E858F2"/>
    <w:rsid w:val="00E87A85"/>
    <w:rsid w:val="00E9493A"/>
    <w:rsid w:val="00E95D03"/>
    <w:rsid w:val="00E971A2"/>
    <w:rsid w:val="00EA4132"/>
    <w:rsid w:val="00EB43E7"/>
    <w:rsid w:val="00EB4603"/>
    <w:rsid w:val="00EB6313"/>
    <w:rsid w:val="00EB6CA8"/>
    <w:rsid w:val="00EC7AB4"/>
    <w:rsid w:val="00ED0398"/>
    <w:rsid w:val="00EF521B"/>
    <w:rsid w:val="00F05A10"/>
    <w:rsid w:val="00F125C7"/>
    <w:rsid w:val="00F141E0"/>
    <w:rsid w:val="00F17A77"/>
    <w:rsid w:val="00F20982"/>
    <w:rsid w:val="00F32E12"/>
    <w:rsid w:val="00F34695"/>
    <w:rsid w:val="00F5510B"/>
    <w:rsid w:val="00F73DFB"/>
    <w:rsid w:val="00F76338"/>
    <w:rsid w:val="00F84C84"/>
    <w:rsid w:val="00F8614C"/>
    <w:rsid w:val="00F946B4"/>
    <w:rsid w:val="00FA018F"/>
    <w:rsid w:val="00FA4034"/>
    <w:rsid w:val="00FA6C0E"/>
    <w:rsid w:val="00FD0B5F"/>
    <w:rsid w:val="00FD37D2"/>
    <w:rsid w:val="00FF7B39"/>
    <w:rsid w:val="00FF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772B8F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Hyperlink" w:uiPriority="99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</w:pPr>
  </w:style>
  <w:style w:type="paragraph" w:styleId="Corpodetexto">
    <w:name w:val="Body Text"/>
    <w:basedOn w:val="Normal"/>
    <w:pPr>
      <w:keepLines/>
      <w:ind w:left="720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  <w:jc w:val="both"/>
    </w:pPr>
  </w:style>
  <w:style w:type="paragraph" w:customStyle="1" w:styleId="Bullet">
    <w:name w:val="Bullet"/>
    <w:basedOn w:val="Normal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character" w:customStyle="1" w:styleId="TtuloChar">
    <w:name w:val="Título Char"/>
    <w:basedOn w:val="Fontepargpadro"/>
    <w:link w:val="Ttulo"/>
    <w:rsid w:val="00567D97"/>
    <w:rPr>
      <w:rFonts w:ascii="Calibri" w:hAnsi="Calibri"/>
      <w:b/>
      <w:bCs/>
      <w:snapToGrid w:val="0"/>
      <w:sz w:val="36"/>
      <w:szCs w:val="36"/>
      <w:lang w:val="en-US" w:eastAsia="en-US"/>
    </w:rPr>
  </w:style>
  <w:style w:type="character" w:styleId="Refdecomentrio">
    <w:name w:val="annotation reference"/>
    <w:basedOn w:val="Fontepargpadro"/>
    <w:semiHidden/>
    <w:unhideWhenUsed/>
    <w:rsid w:val="00D53E08"/>
    <w:rPr>
      <w:sz w:val="18"/>
      <w:szCs w:val="18"/>
    </w:rPr>
  </w:style>
  <w:style w:type="paragraph" w:styleId="Textodecomentrio">
    <w:name w:val="annotation text"/>
    <w:basedOn w:val="Normal"/>
    <w:link w:val="TextodecomentrioChar"/>
    <w:unhideWhenUsed/>
    <w:rsid w:val="00D53E08"/>
    <w:rPr>
      <w:szCs w:val="24"/>
    </w:rPr>
  </w:style>
  <w:style w:type="character" w:customStyle="1" w:styleId="TextodecomentrioChar">
    <w:name w:val="Texto de comentário Char"/>
    <w:basedOn w:val="Fontepargpadro"/>
    <w:link w:val="Textodecomentrio"/>
    <w:rsid w:val="00D53E08"/>
    <w:rPr>
      <w:rFonts w:ascii="Calibri" w:hAnsi="Calibri"/>
      <w:snapToGrid w:val="0"/>
      <w:sz w:val="24"/>
      <w:szCs w:val="24"/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D53E08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D53E08"/>
    <w:rPr>
      <w:rFonts w:ascii="Calibri" w:hAnsi="Calibri"/>
      <w:b/>
      <w:bCs/>
      <w:snapToGrid w:val="0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Hyperlink" w:uiPriority="99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</w:pPr>
  </w:style>
  <w:style w:type="paragraph" w:styleId="Corpodetexto">
    <w:name w:val="Body Text"/>
    <w:basedOn w:val="Normal"/>
    <w:pPr>
      <w:keepLines/>
      <w:ind w:left="720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  <w:jc w:val="both"/>
    </w:pPr>
  </w:style>
  <w:style w:type="paragraph" w:customStyle="1" w:styleId="Bullet">
    <w:name w:val="Bullet"/>
    <w:basedOn w:val="Normal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character" w:customStyle="1" w:styleId="TtuloChar">
    <w:name w:val="Título Char"/>
    <w:basedOn w:val="Fontepargpadro"/>
    <w:link w:val="Ttulo"/>
    <w:rsid w:val="00567D97"/>
    <w:rPr>
      <w:rFonts w:ascii="Calibri" w:hAnsi="Calibri"/>
      <w:b/>
      <w:bCs/>
      <w:snapToGrid w:val="0"/>
      <w:sz w:val="36"/>
      <w:szCs w:val="36"/>
      <w:lang w:val="en-US" w:eastAsia="en-US"/>
    </w:rPr>
  </w:style>
  <w:style w:type="character" w:styleId="Refdecomentrio">
    <w:name w:val="annotation reference"/>
    <w:basedOn w:val="Fontepargpadro"/>
    <w:semiHidden/>
    <w:unhideWhenUsed/>
    <w:rsid w:val="00D53E08"/>
    <w:rPr>
      <w:sz w:val="18"/>
      <w:szCs w:val="18"/>
    </w:rPr>
  </w:style>
  <w:style w:type="paragraph" w:styleId="Textodecomentrio">
    <w:name w:val="annotation text"/>
    <w:basedOn w:val="Normal"/>
    <w:link w:val="TextodecomentrioChar"/>
    <w:unhideWhenUsed/>
    <w:rsid w:val="00D53E08"/>
    <w:rPr>
      <w:szCs w:val="24"/>
    </w:rPr>
  </w:style>
  <w:style w:type="character" w:customStyle="1" w:styleId="TextodecomentrioChar">
    <w:name w:val="Texto de comentário Char"/>
    <w:basedOn w:val="Fontepargpadro"/>
    <w:link w:val="Textodecomentrio"/>
    <w:rsid w:val="00D53E08"/>
    <w:rPr>
      <w:rFonts w:ascii="Calibri" w:hAnsi="Calibri"/>
      <w:snapToGrid w:val="0"/>
      <w:sz w:val="24"/>
      <w:szCs w:val="24"/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D53E08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D53E08"/>
    <w:rPr>
      <w:rFonts w:ascii="Calibri" w:hAnsi="Calibri"/>
      <w:b/>
      <w:bCs/>
      <w:snapToGrid w:val="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80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ropbox\CIAT\Pad&#227;o\FSW\Modelo%20-%20Especifica&#231;ao%20Caso%20de%20Uso%20-%202015013%20v1.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0CB070-D5EF-4D51-8F92-98D4C9CA8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- Especificaçao Caso de Uso - 2015013 v1.1.dot</Template>
  <TotalTime>306</TotalTime>
  <Pages>15</Pages>
  <Words>3439</Words>
  <Characters>18575</Characters>
  <Application>Microsoft Office Word</Application>
  <DocSecurity>0</DocSecurity>
  <Lines>154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21971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Chaim</cp:lastModifiedBy>
  <cp:revision>29</cp:revision>
  <cp:lastPrinted>2016-07-06T12:39:00Z</cp:lastPrinted>
  <dcterms:created xsi:type="dcterms:W3CDTF">2016-07-27T16:47:00Z</dcterms:created>
  <dcterms:modified xsi:type="dcterms:W3CDTF">2016-09-19T21:26:00Z</dcterms:modified>
</cp:coreProperties>
</file>