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:rsidR="00A677F7" w:rsidRPr="00567D97" w:rsidRDefault="00A677F7" w:rsidP="00A677F7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:rsidR="001F108F" w:rsidRPr="005724DB" w:rsidRDefault="001F108F" w:rsidP="00BD1AAD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BD1AAD" w:rsidRPr="00BD1AAD">
        <w:rPr>
          <w:rFonts w:eastAsia="ヒラギノ角ゴ Pro W3"/>
          <w:b/>
          <w:bCs/>
          <w:iCs/>
          <w:snapToGrid/>
          <w:szCs w:val="24"/>
          <w:lang w:val="pt-BR" w:eastAsia="ja-JP"/>
        </w:rPr>
        <w:tab/>
        <w:t>ECFUC0905 - Processar arquivo de movimentos recebidos dos ECF</w:t>
      </w:r>
    </w:p>
    <w:p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7F2199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07/11</w:t>
      </w:r>
      <w:bookmarkStart w:id="0" w:name="_GoBack"/>
      <w:bookmarkEnd w:id="0"/>
      <w:r w:rsidR="006A1FDE">
        <w:rPr>
          <w:snapToGrid/>
          <w:sz w:val="22"/>
          <w:szCs w:val="22"/>
          <w:lang w:val="pt-BR" w:eastAsia="ja-JP"/>
        </w:rPr>
        <w:t>/2016</w:t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 w:rsidRPr="00A677F7">
              <w:rPr>
                <w:lang w:val="pt-BR"/>
              </w:rPr>
              <w:t>21/07/2015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A677F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07/07/2016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para casos de teste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677F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A677F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776A54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28/07/2016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776A54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776A54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6A1FDE" w:rsidRPr="006A1FDE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FDE" w:rsidRDefault="006A1FD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08/08/2016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FDE" w:rsidRDefault="006A1FD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no processamento do arquivo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FDE" w:rsidRDefault="006A1FD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A749A7" w:rsidRPr="00A749A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9A7" w:rsidRDefault="00A749A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23/08/2016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9A7" w:rsidRDefault="00A749A7" w:rsidP="0073160F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-</w:t>
            </w:r>
            <w:r w:rsidR="0073160F">
              <w:rPr>
                <w:lang w:val="pt-BR"/>
              </w:rPr>
              <w:t xml:space="preserve"> </w:t>
            </w:r>
            <w:r>
              <w:rPr>
                <w:lang w:val="pt-BR"/>
              </w:rPr>
              <w:t>Mantis: 156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9A7" w:rsidRDefault="00A749A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73160F" w:rsidRPr="00A749A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60F" w:rsidRDefault="0073160F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24/10/2016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60F" w:rsidRDefault="0073160F" w:rsidP="00A749A7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- Mantis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60F" w:rsidRDefault="0073160F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BC7A6C" w:rsidRPr="00BC7A6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A6C" w:rsidRDefault="00BC7A6C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28/10/2016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A6C" w:rsidRDefault="004B4831" w:rsidP="000D0FBB">
            <w:pPr>
              <w:pStyle w:val="Recuonormal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Inclusão da regra de negócio</w:t>
            </w:r>
            <w:r w:rsidR="000D0FBB">
              <w:rPr>
                <w:lang w:val="pt-BR"/>
              </w:rPr>
              <w:t xml:space="preserve"> RN0016 e divisão por 100 para os valores em reais.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A6C" w:rsidRDefault="00BC7A6C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</w:t>
            </w:r>
            <w:r w:rsidR="004B4831">
              <w:rPr>
                <w:lang w:val="pt-BR"/>
              </w:rPr>
              <w:t>.</w:t>
            </w:r>
          </w:p>
        </w:tc>
      </w:tr>
      <w:tr w:rsidR="007F2199" w:rsidRPr="00BC7A6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199" w:rsidRDefault="007F2199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07/11/2016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199" w:rsidRDefault="007F2199" w:rsidP="000D0FBB">
            <w:pPr>
              <w:pStyle w:val="Recuonormal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Eliminação do controle chave pública EAD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199" w:rsidRDefault="007F2199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</w:tbl>
    <w:p w:rsidR="0063171B" w:rsidRPr="005724DB" w:rsidRDefault="0063171B">
      <w:pPr>
        <w:rPr>
          <w:lang w:val="pt-BR"/>
        </w:rPr>
      </w:pP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:rsidR="00BB6B7A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5859087" w:history="1">
        <w:r w:rsidR="00BB6B7A" w:rsidRPr="00AC1DB6">
          <w:rPr>
            <w:rStyle w:val="Hyperlink"/>
            <w:noProof/>
            <w:lang w:val="pt-BR"/>
          </w:rPr>
          <w:t>1.</w:t>
        </w:r>
        <w:r w:rsidR="00BB6B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ECFUC0905 - Processar arquivo de movimentos recebidos dos ECF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_Toc455859087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C16BE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88" w:history="1">
        <w:r w:rsidR="00BB6B7A" w:rsidRPr="00AC1DB6">
          <w:rPr>
            <w:rStyle w:val="Hyperlink"/>
            <w:noProof/>
            <w:lang w:val="pt-BR"/>
          </w:rPr>
          <w:t>1.1.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Descrição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_Toc455859088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C16BE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89" w:history="1">
        <w:r w:rsidR="00BB6B7A" w:rsidRPr="00AC1DB6">
          <w:rPr>
            <w:rStyle w:val="Hyperlink"/>
            <w:noProof/>
            <w:lang w:val="pt-BR"/>
          </w:rPr>
          <w:t>1.2.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Atores Envolvidos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_Toc455859089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C16BE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0" w:history="1">
        <w:r w:rsidR="00BB6B7A" w:rsidRPr="00AC1DB6">
          <w:rPr>
            <w:rStyle w:val="Hyperlink"/>
            <w:noProof/>
            <w:lang w:val="pt-BR"/>
          </w:rPr>
          <w:t>1.3.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Diagrama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_Toc455859090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C16BE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1" w:history="1">
        <w:r w:rsidR="00BB6B7A" w:rsidRPr="00AC1DB6">
          <w:rPr>
            <w:rStyle w:val="Hyperlink"/>
            <w:noProof/>
            <w:lang w:val="pt-BR"/>
          </w:rPr>
          <w:t>1.4.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Pré-condições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_Toc455859091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C16BE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2" w:history="1">
        <w:r w:rsidR="00BB6B7A" w:rsidRPr="00AC1DB6">
          <w:rPr>
            <w:rStyle w:val="Hyperlink"/>
            <w:noProof/>
            <w:lang w:val="pt-BR"/>
          </w:rPr>
          <w:t>1.5.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Fluxo Principal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_Toc455859092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5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C16BE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3" w:history="1">
        <w:r w:rsidR="00BB6B7A" w:rsidRPr="00AC1DB6">
          <w:rPr>
            <w:rStyle w:val="Hyperlink"/>
            <w:noProof/>
            <w:lang w:val="pt-BR"/>
          </w:rPr>
          <w:t>1.6.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Fluxos Alternativos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_Toc455859093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8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C16BE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5" w:history="1">
        <w:r w:rsidR="00BB6B7A" w:rsidRPr="00AC1DB6">
          <w:rPr>
            <w:rStyle w:val="Hyperlink"/>
            <w:noProof/>
            <w:lang w:val="pt-BR"/>
          </w:rPr>
          <w:t>1.7.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Fluxos de Exceção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_Toc455859095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8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C16BE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6" w:history="1">
        <w:r w:rsidR="00BB6B7A" w:rsidRPr="00AC1DB6">
          <w:rPr>
            <w:rStyle w:val="Hyperlink"/>
            <w:noProof/>
            <w:lang w:val="pt-BR"/>
          </w:rPr>
          <w:t>1.8.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Pós-condição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_Toc455859096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12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C16BE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7" w:history="1">
        <w:r w:rsidR="00BB6B7A" w:rsidRPr="00AC1DB6">
          <w:rPr>
            <w:rStyle w:val="Hyperlink"/>
            <w:noProof/>
            <w:lang w:val="pt-BR"/>
          </w:rPr>
          <w:t>1.9.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Requisitos Especiais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_Toc455859097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12</w:t>
        </w:r>
        <w:r w:rsidR="00BB6B7A">
          <w:rPr>
            <w:noProof/>
            <w:webHidden/>
          </w:rPr>
          <w:fldChar w:fldCharType="end"/>
        </w:r>
      </w:hyperlink>
    </w:p>
    <w:p w:rsidR="00BB6B7A" w:rsidRDefault="00C16BE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859098" w:history="1">
        <w:r w:rsidR="00BB6B7A" w:rsidRPr="00AC1DB6">
          <w:rPr>
            <w:rStyle w:val="Hyperlink"/>
            <w:noProof/>
            <w:lang w:val="pt-BR"/>
          </w:rPr>
          <w:t>1.10.</w:t>
        </w:r>
        <w:r w:rsidR="00BB6B7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BB6B7A" w:rsidRPr="00AC1DB6">
          <w:rPr>
            <w:rStyle w:val="Hyperlink"/>
            <w:noProof/>
            <w:lang w:val="pt-BR"/>
          </w:rPr>
          <w:t>Layout das Páginas de Entrada ou Saída</w:t>
        </w:r>
        <w:r w:rsidR="00BB6B7A">
          <w:rPr>
            <w:noProof/>
            <w:webHidden/>
          </w:rPr>
          <w:tab/>
        </w:r>
        <w:r w:rsidR="00BB6B7A">
          <w:rPr>
            <w:noProof/>
            <w:webHidden/>
          </w:rPr>
          <w:fldChar w:fldCharType="begin"/>
        </w:r>
        <w:r w:rsidR="00BB6B7A">
          <w:rPr>
            <w:noProof/>
            <w:webHidden/>
          </w:rPr>
          <w:instrText xml:space="preserve"> PAGEREF _Toc455859098 \h </w:instrText>
        </w:r>
        <w:r w:rsidR="00BB6B7A">
          <w:rPr>
            <w:noProof/>
            <w:webHidden/>
          </w:rPr>
        </w:r>
        <w:r w:rsidR="00BB6B7A">
          <w:rPr>
            <w:noProof/>
            <w:webHidden/>
          </w:rPr>
          <w:fldChar w:fldCharType="separate"/>
        </w:r>
        <w:r w:rsidR="009364F2">
          <w:rPr>
            <w:noProof/>
            <w:webHidden/>
          </w:rPr>
          <w:t>12</w:t>
        </w:r>
        <w:r w:rsidR="00BB6B7A">
          <w:rPr>
            <w:noProof/>
            <w:webHidden/>
          </w:rPr>
          <w:fldChar w:fldCharType="end"/>
        </w:r>
      </w:hyperlink>
    </w:p>
    <w:p w:rsidR="00A677F7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Pr="00A677F7" w:rsidRDefault="00A677F7" w:rsidP="00A677F7">
      <w:pPr>
        <w:rPr>
          <w:lang w:val="pt-BR"/>
        </w:rPr>
      </w:pPr>
    </w:p>
    <w:p w:rsidR="00A677F7" w:rsidRDefault="00A677F7" w:rsidP="00A677F7">
      <w:pPr>
        <w:pStyle w:val="Ttulo"/>
        <w:tabs>
          <w:tab w:val="left" w:pos="3990"/>
        </w:tabs>
        <w:jc w:val="left"/>
        <w:rPr>
          <w:lang w:val="pt-BR"/>
        </w:rPr>
      </w:pPr>
      <w:r>
        <w:rPr>
          <w:lang w:val="pt-BR"/>
        </w:rPr>
        <w:tab/>
      </w:r>
    </w:p>
    <w:p w:rsidR="00A677F7" w:rsidRDefault="00A677F7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:rsidR="00A677F7" w:rsidRPr="00D8059F" w:rsidRDefault="00A677F7" w:rsidP="00A677F7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A677F7" w:rsidRPr="0087751A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A677F7" w:rsidRPr="00D8059F" w:rsidTr="00546BB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Default="00A677F7" w:rsidP="00546BB5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7F7" w:rsidRPr="00D8059F" w:rsidRDefault="00A677F7" w:rsidP="00546BB5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:rsidR="00A677F7" w:rsidRDefault="00A677F7" w:rsidP="00A677F7">
      <w:pPr>
        <w:pStyle w:val="Ttulo"/>
        <w:tabs>
          <w:tab w:val="left" w:pos="3990"/>
        </w:tabs>
        <w:jc w:val="left"/>
        <w:rPr>
          <w:lang w:val="pt-BR"/>
        </w:rPr>
      </w:pPr>
      <w:r w:rsidRPr="005724DB">
        <w:rPr>
          <w:lang w:val="pt-BR"/>
        </w:rPr>
        <w:br w:type="page"/>
      </w: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fldChar w:fldCharType="begin"/>
      </w:r>
      <w:r w:rsidRPr="005724DB">
        <w:rPr>
          <w:lang w:val="pt-BR"/>
        </w:rPr>
        <w:instrText xml:space="preserve"> TITLE  \* MERGEFORMAT </w:instrText>
      </w:r>
      <w:r w:rsidRPr="005724DB">
        <w:rPr>
          <w:lang w:val="pt-BR"/>
        </w:rPr>
        <w:fldChar w:fldCharType="separate"/>
      </w:r>
      <w:r w:rsidR="009364F2">
        <w:rPr>
          <w:lang w:val="pt-BR"/>
        </w:rPr>
        <w:t>Especificação de Caso de Uso</w:t>
      </w:r>
      <w:r w:rsidRPr="005724DB">
        <w:rPr>
          <w:lang w:val="pt-BR"/>
        </w:rPr>
        <w:fldChar w:fldCharType="end"/>
      </w:r>
    </w:p>
    <w:p w:rsidR="0045775B" w:rsidRPr="005724DB" w:rsidRDefault="0045775B" w:rsidP="0045775B">
      <w:pPr>
        <w:rPr>
          <w:lang w:val="pt-BR"/>
        </w:rPr>
      </w:pPr>
      <w:bookmarkStart w:id="1" w:name="_Toc408584577"/>
    </w:p>
    <w:p w:rsidR="0063171B" w:rsidRPr="005724DB" w:rsidRDefault="008D024B" w:rsidP="008D024B">
      <w:pPr>
        <w:pStyle w:val="Ttulo1"/>
        <w:rPr>
          <w:lang w:val="pt-BR"/>
        </w:rPr>
      </w:pPr>
      <w:bookmarkStart w:id="2" w:name="_Toc455859087"/>
      <w:bookmarkEnd w:id="1"/>
      <w:r w:rsidRPr="008D024B">
        <w:rPr>
          <w:lang w:val="pt-BR"/>
        </w:rPr>
        <w:t>ECFUC0905 - Processar arquivo de movimentos recebidos dos ECF</w:t>
      </w:r>
      <w:bookmarkEnd w:id="2"/>
    </w:p>
    <w:p w:rsidR="001C6CF5" w:rsidRPr="005724DB" w:rsidRDefault="001C6CF5" w:rsidP="00191072">
      <w:pPr>
        <w:pStyle w:val="Ttulo2"/>
        <w:rPr>
          <w:lang w:val="pt-BR"/>
        </w:rPr>
      </w:pPr>
      <w:bookmarkStart w:id="3" w:name="_Toc408584579"/>
      <w:bookmarkStart w:id="4" w:name="_Toc455859088"/>
      <w:r w:rsidRPr="005724DB">
        <w:rPr>
          <w:lang w:val="pt-BR"/>
        </w:rPr>
        <w:t>Descrição</w:t>
      </w:r>
      <w:bookmarkEnd w:id="3"/>
      <w:bookmarkEnd w:id="4"/>
    </w:p>
    <w:p w:rsidR="00D01F29" w:rsidRDefault="008D024B" w:rsidP="008D024B">
      <w:pPr>
        <w:jc w:val="both"/>
        <w:rPr>
          <w:lang w:val="pt-BR"/>
        </w:rPr>
      </w:pPr>
      <w:r>
        <w:rPr>
          <w:lang w:val="pt-BR"/>
        </w:rPr>
        <w:t xml:space="preserve">Este caso de uso descreve o processo de </w:t>
      </w:r>
      <w:r w:rsidR="00A677F7">
        <w:rPr>
          <w:lang w:val="pt-BR"/>
        </w:rPr>
        <w:t>consumo</w:t>
      </w:r>
      <w:r>
        <w:rPr>
          <w:lang w:val="pt-BR"/>
        </w:rPr>
        <w:t>, análise, validação, aceite</w:t>
      </w:r>
      <w:r w:rsidR="00A677F7">
        <w:rPr>
          <w:lang w:val="pt-BR"/>
        </w:rPr>
        <w:t>,</w:t>
      </w:r>
      <w:r>
        <w:rPr>
          <w:lang w:val="pt-BR"/>
        </w:rPr>
        <w:t xml:space="preserve"> registro de atendimento de obrigação e incorporação dos dados receb</w:t>
      </w:r>
      <w:r w:rsidR="00A677F7">
        <w:rPr>
          <w:lang w:val="pt-BR"/>
        </w:rPr>
        <w:t xml:space="preserve">idos pelo caso de uso ECFUC0903, que é </w:t>
      </w:r>
      <w:proofErr w:type="gramStart"/>
      <w:r w:rsidR="00A677F7">
        <w:rPr>
          <w:lang w:val="pt-BR"/>
        </w:rPr>
        <w:t>o Web</w:t>
      </w:r>
      <w:proofErr w:type="gramEnd"/>
      <w:r w:rsidR="00A677F7">
        <w:rPr>
          <w:lang w:val="pt-BR"/>
        </w:rPr>
        <w:t xml:space="preserve"> Service de atendimento às requisições feitas pelos Agentes Digitais Fiscais para a remessa dos arquivos existentes nos equipamentos ECF dos contribuintes, no banco de dados da SEFAZ. </w:t>
      </w:r>
    </w:p>
    <w:p w:rsidR="008D024B" w:rsidRPr="005724DB" w:rsidRDefault="00D01F29" w:rsidP="008D024B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="005649A5">
        <w:rPr>
          <w:lang w:val="pt-BR"/>
        </w:rPr>
        <w:t xml:space="preserve">Ato </w:t>
      </w:r>
      <w:r w:rsidR="00A677F7">
        <w:rPr>
          <w:lang w:val="pt-BR"/>
        </w:rPr>
        <w:t xml:space="preserve">COTEPE </w:t>
      </w:r>
      <w:proofErr w:type="gramStart"/>
      <w:r w:rsidR="00A677F7">
        <w:rPr>
          <w:lang w:val="pt-BR"/>
        </w:rPr>
        <w:t>9</w:t>
      </w:r>
      <w:proofErr w:type="gramEnd"/>
      <w:r w:rsidR="00A677F7">
        <w:rPr>
          <w:lang w:val="pt-BR"/>
        </w:rPr>
        <w:t xml:space="preserve"> de 13 de março de 2013 que disciplina a geração destes arquivos pelos PAF-ECF nos estabelecimentos dos</w:t>
      </w:r>
      <w:r>
        <w:rPr>
          <w:lang w:val="pt-BR"/>
        </w:rPr>
        <w:t xml:space="preserve"> contribuintes, e o Anexo IV descreve o leiaute dos mesmos.</w:t>
      </w:r>
    </w:p>
    <w:p w:rsidR="001C6CF5" w:rsidRPr="005724DB" w:rsidRDefault="001C6CF5" w:rsidP="007A201E">
      <w:pPr>
        <w:pStyle w:val="Ttulo2"/>
        <w:jc w:val="both"/>
        <w:rPr>
          <w:lang w:val="pt-BR"/>
        </w:rPr>
      </w:pPr>
      <w:bookmarkStart w:id="5" w:name="_Toc408584580"/>
      <w:bookmarkStart w:id="6" w:name="_Toc455859089"/>
      <w:r w:rsidRPr="005724DB">
        <w:rPr>
          <w:lang w:val="pt-BR"/>
        </w:rPr>
        <w:t>Atores Envolvidos</w:t>
      </w:r>
      <w:bookmarkEnd w:id="5"/>
      <w:bookmarkEnd w:id="6"/>
    </w:p>
    <w:p w:rsidR="00E67E92" w:rsidRPr="005724DB" w:rsidRDefault="00A75FBD" w:rsidP="00F20690">
      <w:pPr>
        <w:pStyle w:val="PargrafodaLista"/>
        <w:numPr>
          <w:ilvl w:val="0"/>
          <w:numId w:val="5"/>
        </w:numPr>
        <w:jc w:val="both"/>
        <w:rPr>
          <w:lang w:val="pt-BR"/>
        </w:rPr>
      </w:pP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do sistema</w:t>
      </w:r>
    </w:p>
    <w:p w:rsidR="00496636" w:rsidRPr="005724DB" w:rsidRDefault="00496636" w:rsidP="007A201E">
      <w:pPr>
        <w:pStyle w:val="Ttulo2"/>
        <w:jc w:val="both"/>
        <w:rPr>
          <w:lang w:val="pt-BR"/>
        </w:rPr>
      </w:pPr>
      <w:bookmarkStart w:id="7" w:name="_Toc408584581"/>
      <w:bookmarkStart w:id="8" w:name="_Toc455859090"/>
      <w:r w:rsidRPr="005724DB">
        <w:rPr>
          <w:lang w:val="pt-BR"/>
        </w:rPr>
        <w:t>Diagrama</w:t>
      </w:r>
      <w:bookmarkEnd w:id="7"/>
      <w:bookmarkEnd w:id="8"/>
    </w:p>
    <w:p w:rsidR="00571D04" w:rsidRPr="005724DB" w:rsidRDefault="00A75FBD" w:rsidP="007A201E">
      <w:pPr>
        <w:jc w:val="both"/>
        <w:rPr>
          <w:lang w:val="pt-BR"/>
        </w:rPr>
      </w:pPr>
      <w:r w:rsidRPr="00A75FBD">
        <w:rPr>
          <w:noProof/>
          <w:lang w:val="pt-BR" w:eastAsia="pt-BR"/>
        </w:rPr>
        <w:drawing>
          <wp:inline distT="0" distB="0" distL="0" distR="0" wp14:anchorId="0B81F0F3" wp14:editId="50C93127">
            <wp:extent cx="4029075" cy="1524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36" w:rsidRPr="005724DB" w:rsidRDefault="00496636" w:rsidP="007A201E">
      <w:pPr>
        <w:pStyle w:val="Ttulo2"/>
        <w:jc w:val="both"/>
        <w:rPr>
          <w:lang w:val="pt-BR"/>
        </w:rPr>
      </w:pPr>
      <w:bookmarkStart w:id="9" w:name="_Toc408584582"/>
      <w:bookmarkStart w:id="10" w:name="_Toc455859091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9"/>
      <w:bookmarkEnd w:id="10"/>
    </w:p>
    <w:p w:rsidR="00571D04" w:rsidRPr="005724DB" w:rsidRDefault="005B782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:rsidR="002A1834" w:rsidRPr="005724DB" w:rsidRDefault="002A1834" w:rsidP="007A201E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55859092"/>
      <w:bookmarkStart w:id="15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1"/>
      <w:bookmarkEnd w:id="12"/>
      <w:bookmarkEnd w:id="13"/>
      <w:bookmarkEnd w:id="14"/>
    </w:p>
    <w:p w:rsidR="00C34D6B" w:rsidRDefault="00D01F29" w:rsidP="00AC01C7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caso de uso se inicia com o</w:t>
      </w:r>
      <w:r w:rsidR="00A8665C">
        <w:t xml:space="preserve"> ator ativa</w:t>
      </w:r>
      <w:r>
        <w:t>ndo</w:t>
      </w:r>
      <w:r w:rsidR="00A8665C">
        <w:t xml:space="preserve"> </w:t>
      </w:r>
      <w:r w:rsidR="00AC01C7">
        <w:t xml:space="preserve">este caso de uso </w:t>
      </w:r>
      <w:r w:rsidR="001B50A8">
        <w:t xml:space="preserve">diariamente </w:t>
      </w:r>
      <w:r w:rsidR="009A3927">
        <w:t xml:space="preserve">em horário parametrizado no arquivo de configuração da aplicação </w:t>
      </w:r>
      <w:r>
        <w:t xml:space="preserve">para </w:t>
      </w:r>
      <w:r w:rsidR="00A8665C">
        <w:t>processamento (consumo) dos arquivos recebidos;</w:t>
      </w:r>
    </w:p>
    <w:p w:rsidR="00D01F29" w:rsidRDefault="00D01F29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bookmarkStart w:id="16" w:name="_Ref455746608"/>
      <w:r>
        <w:t xml:space="preserve">O sistema lê </w:t>
      </w:r>
      <w:r w:rsidR="00E13B55">
        <w:t>em Controle de Remessa com indicador de processamento “Aguardando processamento”</w:t>
      </w:r>
      <w:r>
        <w:t xml:space="preserve"> por ordem de número de processamento</w:t>
      </w:r>
      <w:r w:rsidR="0027626E">
        <w:t xml:space="preserve"> os arquivos cujo nome tenha “26” em RR segundo ECFRN0008</w:t>
      </w:r>
      <w:r w:rsidR="00A8665C">
        <w:t>:</w:t>
      </w:r>
      <w:bookmarkEnd w:id="16"/>
    </w:p>
    <w:p w:rsidR="00C543B1" w:rsidRDefault="00C543B1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busca o arquivo correspondente </w:t>
      </w:r>
      <w:r w:rsidR="00210EA6">
        <w:t xml:space="preserve">na pasta parametrizada </w:t>
      </w:r>
      <w:r>
        <w:t>e o descompacta;</w:t>
      </w:r>
    </w:p>
    <w:p w:rsidR="00B05CFF" w:rsidRDefault="00B05CFF" w:rsidP="00B05CFF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E21. Erro de descompactação:</w:t>
      </w:r>
    </w:p>
    <w:p w:rsidR="007D1B22" w:rsidRDefault="00A54387" w:rsidP="007D1B22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bookmarkStart w:id="17" w:name="_Ref458410982"/>
      <w:r>
        <w:t xml:space="preserve">O sistema busca o tipo de registro EAD </w:t>
      </w:r>
      <w:r w:rsidR="00E34CF7">
        <w:t xml:space="preserve">(Último Bloco) </w:t>
      </w:r>
      <w:r w:rsidR="007D1B22">
        <w:t>percorrendo o arquivo todo</w:t>
      </w:r>
      <w:bookmarkEnd w:id="17"/>
      <w:r w:rsidR="007D1B22">
        <w:t xml:space="preserve">. </w:t>
      </w:r>
      <w:r w:rsidR="007D1B22">
        <w:lastRenderedPageBreak/>
        <w:t xml:space="preserve">Neste percurso o sistema conta as ocorrências </w:t>
      </w:r>
      <w:r w:rsidR="00524C45">
        <w:t xml:space="preserve">encontradas de cada um </w:t>
      </w:r>
      <w:r w:rsidR="007D1B22">
        <w:t>do</w:t>
      </w:r>
      <w:r w:rsidR="00BE2CC2">
        <w:t>s</w:t>
      </w:r>
      <w:r w:rsidR="007D1B22">
        <w:t xml:space="preserve"> registro</w:t>
      </w:r>
      <w:r w:rsidR="00BE2CC2">
        <w:t>s tipo</w:t>
      </w:r>
      <w:r w:rsidR="007D1B22">
        <w:t xml:space="preserve"> </w:t>
      </w:r>
      <w:r w:rsidR="00AC4CDE">
        <w:t>“</w:t>
      </w:r>
      <w:r w:rsidR="007D1B22">
        <w:t>U1</w:t>
      </w:r>
      <w:r w:rsidR="00AC4CDE">
        <w:t>”,</w:t>
      </w:r>
      <w:r w:rsidR="007D1B22">
        <w:t xml:space="preserve"> </w:t>
      </w:r>
      <w:r w:rsidR="00AC4CDE">
        <w:t>“</w:t>
      </w:r>
      <w:r w:rsidR="007D1B22">
        <w:t>A2</w:t>
      </w:r>
      <w:r w:rsidR="00AC4CDE">
        <w:t>”</w:t>
      </w:r>
      <w:r w:rsidR="007D1B22">
        <w:t>,</w:t>
      </w:r>
      <w:r w:rsidR="00AC4CDE">
        <w:t xml:space="preserve"> ”</w:t>
      </w:r>
      <w:r w:rsidR="007D1B22">
        <w:t>R01</w:t>
      </w:r>
      <w:r w:rsidR="00AC4CDE">
        <w:t>”</w:t>
      </w:r>
      <w:r w:rsidR="007D1B22">
        <w:t xml:space="preserve">, </w:t>
      </w:r>
      <w:r w:rsidR="00AC4CDE">
        <w:t>“</w:t>
      </w:r>
      <w:r w:rsidR="007D1B22">
        <w:t>R02</w:t>
      </w:r>
      <w:r w:rsidR="00AC4CDE">
        <w:t>”,</w:t>
      </w:r>
      <w:r w:rsidR="007D1B22">
        <w:t xml:space="preserve"> </w:t>
      </w:r>
      <w:r w:rsidR="00AC4CDE">
        <w:t>“</w:t>
      </w:r>
      <w:r w:rsidR="007D1B22">
        <w:t>R03</w:t>
      </w:r>
      <w:r w:rsidR="00AC4CDE">
        <w:t>”</w:t>
      </w:r>
      <w:r w:rsidR="007D1B22">
        <w:t xml:space="preserve">, </w:t>
      </w:r>
      <w:r w:rsidR="00AC4CDE">
        <w:t>“</w:t>
      </w:r>
      <w:r w:rsidR="007D1B22">
        <w:t>R04</w:t>
      </w:r>
      <w:r w:rsidR="00AC4CDE">
        <w:t>”, “EAD”</w:t>
      </w:r>
      <w:r w:rsidR="00E4416B">
        <w:t xml:space="preserve"> que são de interesse deste processamento</w:t>
      </w:r>
      <w:r w:rsidR="007D1B22">
        <w:t>;</w:t>
      </w:r>
    </w:p>
    <w:p w:rsidR="007D1B22" w:rsidRDefault="007D1B22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verifica que há apenas uma ocorrência de U1;</w:t>
      </w:r>
    </w:p>
    <w:p w:rsidR="00AC4CDE" w:rsidRDefault="00AC4CDE" w:rsidP="00AC4CDE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</w:t>
      </w:r>
      <w:r w:rsidR="00E0615F">
        <w:t>9</w:t>
      </w:r>
      <w:r>
        <w:t xml:space="preserve">. </w:t>
      </w:r>
      <w:r w:rsidR="00361A4B">
        <w:t>Tipo de Registro U1 deve ter apenas uma ocorrência:</w:t>
      </w:r>
    </w:p>
    <w:p w:rsidR="00361A4B" w:rsidRDefault="007D1B22" w:rsidP="00361A4B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há </w:t>
      </w:r>
      <w:r w:rsidR="00361A4B">
        <w:t xml:space="preserve">ao menos </w:t>
      </w:r>
      <w:r>
        <w:t xml:space="preserve">uma ocorrência de </w:t>
      </w:r>
      <w:r w:rsidR="00AC4CDE">
        <w:t>A2</w:t>
      </w:r>
      <w:r>
        <w:t>;</w:t>
      </w:r>
    </w:p>
    <w:p w:rsidR="00361A4B" w:rsidRDefault="00361A4B" w:rsidP="00361A4B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E23. Tipo de Registro A2 deve ter ao menos uma ocorrência:</w:t>
      </w:r>
    </w:p>
    <w:p w:rsidR="00361A4B" w:rsidRDefault="007D1B22" w:rsidP="00361A4B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verifica que há apenas uma ocorrência de</w:t>
      </w:r>
      <w:r w:rsidR="00AC4CDE">
        <w:t xml:space="preserve"> R0</w:t>
      </w:r>
      <w:r>
        <w:t>1;</w:t>
      </w:r>
    </w:p>
    <w:p w:rsidR="00361A4B" w:rsidRDefault="00361A4B" w:rsidP="00361A4B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E24</w:t>
      </w:r>
      <w:r w:rsidRPr="00361A4B">
        <w:t xml:space="preserve">. Tipo de Registro </w:t>
      </w:r>
      <w:r>
        <w:t>R01</w:t>
      </w:r>
      <w:r w:rsidRPr="00361A4B">
        <w:t xml:space="preserve"> deve ter apenas uma ocorrência:</w:t>
      </w:r>
    </w:p>
    <w:p w:rsidR="007D1B22" w:rsidRDefault="007D1B22" w:rsidP="007D1B22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verifica que há apenas uma ocorrência de</w:t>
      </w:r>
      <w:r w:rsidR="00AC4CDE">
        <w:t xml:space="preserve"> R02</w:t>
      </w:r>
      <w:r>
        <w:t>;</w:t>
      </w:r>
    </w:p>
    <w:p w:rsidR="00361A4B" w:rsidRDefault="00BE2CC2" w:rsidP="00361A4B">
      <w:pPr>
        <w:pStyle w:val="Passos"/>
        <w:tabs>
          <w:tab w:val="clear" w:pos="1260"/>
          <w:tab w:val="left" w:pos="1134"/>
        </w:tabs>
        <w:ind w:left="1134"/>
        <w:jc w:val="both"/>
      </w:pPr>
      <w:r>
        <w:t xml:space="preserve">E25. </w:t>
      </w:r>
      <w:r w:rsidR="00E0615F" w:rsidRPr="00361A4B">
        <w:t xml:space="preserve">Tipo de Registro </w:t>
      </w:r>
      <w:r w:rsidR="00E0615F">
        <w:t>R02</w:t>
      </w:r>
      <w:r w:rsidR="00E0615F" w:rsidRPr="00361A4B">
        <w:t xml:space="preserve"> deve ter apenas uma ocorrência:</w:t>
      </w:r>
    </w:p>
    <w:p w:rsidR="007D1B22" w:rsidRDefault="007D1B22" w:rsidP="007D1B22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há </w:t>
      </w:r>
      <w:r w:rsidR="00BE2CC2">
        <w:t xml:space="preserve">ao menos </w:t>
      </w:r>
      <w:r>
        <w:t>uma ocorrência de</w:t>
      </w:r>
      <w:r w:rsidR="00AC4CDE">
        <w:t xml:space="preserve"> R03</w:t>
      </w:r>
      <w:r>
        <w:t>;</w:t>
      </w:r>
    </w:p>
    <w:p w:rsidR="00BE2CC2" w:rsidRDefault="00BE2CC2" w:rsidP="00BE2CC2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E26. O sistema verifica que não há ocorrência de R03;</w:t>
      </w:r>
    </w:p>
    <w:p w:rsidR="00AC4CDE" w:rsidRDefault="00AC4CDE" w:rsidP="00AC4CDE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bookmarkStart w:id="18" w:name="_Ref465178366"/>
      <w:r>
        <w:t>O sistema verifica que há apenas uma ocorrência de EAD;</w:t>
      </w:r>
      <w:bookmarkEnd w:id="18"/>
    </w:p>
    <w:p w:rsidR="00BE2CC2" w:rsidRDefault="00BE2CC2" w:rsidP="00BE2CC2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E28. O sistema verifica que não há apenas uma ocorrência de EAD;</w:t>
      </w:r>
    </w:p>
    <w:p w:rsidR="00D01F29" w:rsidRDefault="00481A0A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</w:t>
      </w:r>
      <w:r w:rsidR="00D01F29">
        <w:t xml:space="preserve">sistema </w:t>
      </w:r>
      <w:r w:rsidR="00F56136">
        <w:t>reinicia</w:t>
      </w:r>
      <w:r w:rsidR="005A362A">
        <w:t xml:space="preserve"> a leitura</w:t>
      </w:r>
      <w:r w:rsidR="00F56136">
        <w:t xml:space="preserve"> </w:t>
      </w:r>
      <w:r w:rsidR="005A362A">
        <w:t>e l</w:t>
      </w:r>
      <w:r w:rsidR="00D01F29">
        <w:t xml:space="preserve">ê o </w:t>
      </w:r>
      <w:r w:rsidR="005649A5">
        <w:t>registro U1 (Anexo IV do Ato acima)</w:t>
      </w:r>
      <w:r w:rsidR="00D01F29">
        <w:t>;</w:t>
      </w:r>
    </w:p>
    <w:p w:rsidR="00C34D6B" w:rsidRDefault="00973E72" w:rsidP="00D01F29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</w:t>
      </w:r>
      <w:r w:rsidR="00D01F29">
        <w:t>. O primeiro registro não é Tipo “U1”:</w:t>
      </w:r>
    </w:p>
    <w:p w:rsidR="00A20E46" w:rsidRDefault="00A20E46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bookmarkStart w:id="19" w:name="_Ref455756314"/>
      <w:r>
        <w:t>O sistema verifica que a IE lida no passo anterior é a mesma que gerou esta remessa;</w:t>
      </w:r>
      <w:bookmarkEnd w:id="19"/>
    </w:p>
    <w:p w:rsidR="00A20E46" w:rsidRDefault="00A20E46" w:rsidP="00A20E46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E2. Inscrição Estadual incompatível com o controle de remessa:</w:t>
      </w:r>
    </w:p>
    <w:p w:rsidR="00A20E46" w:rsidRDefault="00A20E46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bookmarkStart w:id="20" w:name="_Ref455756250"/>
      <w:r>
        <w:t>O sistema verifica que o CNPJ</w:t>
      </w:r>
      <w:r w:rsidR="006C4E88">
        <w:t xml:space="preserve"> lido em “U1”</w:t>
      </w:r>
      <w:r>
        <w:t xml:space="preserve"> exista no CCI da SEFAZ.</w:t>
      </w:r>
      <w:bookmarkEnd w:id="20"/>
    </w:p>
    <w:p w:rsidR="00A20E46" w:rsidRDefault="00A20E46" w:rsidP="00A20E46">
      <w:pPr>
        <w:pStyle w:val="Passos"/>
        <w:tabs>
          <w:tab w:val="clear" w:pos="1260"/>
          <w:tab w:val="left" w:pos="1134"/>
        </w:tabs>
        <w:ind w:left="1134"/>
        <w:jc w:val="both"/>
      </w:pPr>
      <w:r>
        <w:t xml:space="preserve">E3. CNPJ inexistente no </w:t>
      </w:r>
      <w:r w:rsidR="00AB0FBE">
        <w:t>CCI:</w:t>
      </w:r>
    </w:p>
    <w:p w:rsidR="00AB0FBE" w:rsidRDefault="00AB0FBE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verifica que a IE lida pertença ao CNPJ lido;</w:t>
      </w:r>
    </w:p>
    <w:p w:rsidR="00AB0FBE" w:rsidRDefault="00AB0FBE" w:rsidP="00AB0FBE">
      <w:pPr>
        <w:pStyle w:val="Passos"/>
        <w:tabs>
          <w:tab w:val="clear" w:pos="1260"/>
          <w:tab w:val="left" w:pos="1134"/>
        </w:tabs>
        <w:ind w:left="1134"/>
        <w:jc w:val="both"/>
      </w:pPr>
      <w:r>
        <w:t>E4. CNPJ e IE incompatíveis:</w:t>
      </w:r>
    </w:p>
    <w:p w:rsidR="00C34D6B" w:rsidRDefault="00481A0A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</w:t>
      </w:r>
      <w:r w:rsidR="00FF1701">
        <w:t xml:space="preserve">busca </w:t>
      </w:r>
      <w:r w:rsidR="00AB0FBE">
        <w:t>o</w:t>
      </w:r>
      <w:r w:rsidR="00FF1701">
        <w:t>s</w:t>
      </w:r>
      <w:r w:rsidR="00AB0FBE">
        <w:t xml:space="preserve"> </w:t>
      </w:r>
      <w:r w:rsidR="00973E72">
        <w:t>registro</w:t>
      </w:r>
      <w:r w:rsidR="00FF1701">
        <w:t>s</w:t>
      </w:r>
      <w:r w:rsidR="00973E72">
        <w:t xml:space="preserve"> </w:t>
      </w:r>
      <w:r w:rsidR="00FF1701">
        <w:t xml:space="preserve">tipo </w:t>
      </w:r>
      <w:r w:rsidR="00AB0FBE">
        <w:t>“</w:t>
      </w:r>
      <w:r w:rsidR="00973E72">
        <w:t>A2</w:t>
      </w:r>
      <w:r w:rsidR="00AB0FBE">
        <w:t>”</w:t>
      </w:r>
      <w:r w:rsidR="00973E72">
        <w:t xml:space="preserve"> </w:t>
      </w:r>
      <w:r w:rsidR="00E505D3">
        <w:t>que estão agrupados em um único bloco</w:t>
      </w:r>
      <w:r w:rsidR="00973E72">
        <w:t>;</w:t>
      </w:r>
    </w:p>
    <w:p w:rsidR="00FF1701" w:rsidRDefault="00FF1701" w:rsidP="00FF1701">
      <w:pPr>
        <w:pStyle w:val="Passos"/>
        <w:tabs>
          <w:tab w:val="clear" w:pos="1260"/>
          <w:tab w:val="left" w:pos="1134"/>
        </w:tabs>
        <w:ind w:left="1134"/>
        <w:jc w:val="both"/>
      </w:pPr>
      <w:r>
        <w:t xml:space="preserve">E5. Registro tipo “A2” inexistente: </w:t>
      </w:r>
    </w:p>
    <w:p w:rsidR="00D72E2C" w:rsidRDefault="00D72E2C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os tipos de </w:t>
      </w:r>
      <w:r w:rsidR="00776A54">
        <w:t xml:space="preserve">documento de </w:t>
      </w:r>
      <w:r>
        <w:t>meio de pagamento sejam {</w:t>
      </w:r>
      <w:proofErr w:type="gramStart"/>
      <w:r>
        <w:t>1</w:t>
      </w:r>
      <w:proofErr w:type="gramEnd"/>
      <w:r>
        <w:t>,2,3};</w:t>
      </w:r>
    </w:p>
    <w:p w:rsidR="00D72E2C" w:rsidRDefault="00D72E2C" w:rsidP="00D72E2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E15. Tipos de meio de pagamento inválidos:</w:t>
      </w:r>
    </w:p>
    <w:p w:rsidR="00FF1701" w:rsidRDefault="00FF1701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salva as informações obtidas em </w:t>
      </w:r>
      <w:r w:rsidR="00E4416B">
        <w:t>TA_ECF_MEIOS_PAGAMENTO</w:t>
      </w:r>
      <w:r>
        <w:t>;</w:t>
      </w:r>
    </w:p>
    <w:p w:rsidR="00356CDF" w:rsidRDefault="006C4E88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busca o</w:t>
      </w:r>
      <w:r w:rsidR="00356CDF">
        <w:t xml:space="preserve"> registro tipo “R01”</w:t>
      </w:r>
      <w:r>
        <w:t>;</w:t>
      </w:r>
    </w:p>
    <w:p w:rsidR="00546BB5" w:rsidRDefault="00546BB5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</w:t>
      </w:r>
      <w:r w:rsidRPr="00546BB5">
        <w:t xml:space="preserve"> sistema verifica </w:t>
      </w:r>
      <w:r>
        <w:t xml:space="preserve">que o </w:t>
      </w:r>
      <w:r w:rsidR="006C4E88">
        <w:t>número de fabricação (R01</w:t>
      </w:r>
      <w:r w:rsidR="00356CDF">
        <w:t xml:space="preserve">) </w:t>
      </w:r>
      <w:r>
        <w:t xml:space="preserve">é </w:t>
      </w:r>
      <w:r w:rsidR="00356CDF">
        <w:t xml:space="preserve">o mesmo </w:t>
      </w:r>
      <w:r w:rsidR="006C4E88">
        <w:t xml:space="preserve">número </w:t>
      </w:r>
      <w:r w:rsidR="00356CDF">
        <w:t>que consta no nome do arquivo</w:t>
      </w:r>
      <w:r>
        <w:t>;</w:t>
      </w:r>
    </w:p>
    <w:p w:rsidR="00356CDF" w:rsidRDefault="00546BB5" w:rsidP="00546BB5">
      <w:pPr>
        <w:pStyle w:val="Passos"/>
        <w:tabs>
          <w:tab w:val="clear" w:pos="1260"/>
          <w:tab w:val="left" w:pos="1134"/>
        </w:tabs>
        <w:ind w:left="1134"/>
        <w:jc w:val="both"/>
      </w:pPr>
      <w:r>
        <w:t xml:space="preserve">E7. </w:t>
      </w:r>
      <w:r w:rsidR="00356CDF">
        <w:t>Número de fabricação do ECF inconsistente</w:t>
      </w:r>
      <w:r>
        <w:t>:</w:t>
      </w:r>
    </w:p>
    <w:p w:rsidR="009952FE" w:rsidRDefault="00546BB5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lastRenderedPageBreak/>
        <w:t xml:space="preserve">O sistema verifica que </w:t>
      </w:r>
      <w:r w:rsidR="00356CDF">
        <w:t xml:space="preserve">o número sequencial </w:t>
      </w:r>
      <w:r w:rsidR="00623F78">
        <w:t>(R</w:t>
      </w:r>
      <w:r w:rsidR="006C4E88">
        <w:t>01</w:t>
      </w:r>
      <w:r>
        <w:t>) é</w:t>
      </w:r>
      <w:r w:rsidR="00356CDF">
        <w:t xml:space="preserve"> o mesmo </w:t>
      </w:r>
      <w:r>
        <w:t>número sequencial que consta no nome do arquivo;</w:t>
      </w:r>
    </w:p>
    <w:p w:rsidR="00546BB5" w:rsidRDefault="00546BB5" w:rsidP="009952FE">
      <w:pPr>
        <w:pStyle w:val="Passos"/>
        <w:tabs>
          <w:tab w:val="clear" w:pos="1260"/>
          <w:tab w:val="left" w:pos="1134"/>
        </w:tabs>
        <w:ind w:left="1134"/>
        <w:jc w:val="both"/>
      </w:pPr>
      <w:r>
        <w:t>E8. Número sequencial do equipamento inconsistente;</w:t>
      </w:r>
    </w:p>
    <w:p w:rsidR="006C4E88" w:rsidRDefault="006C4E88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o CNPJ do usuário em “R01” é o mesmo CNPJ lido no passo </w:t>
      </w:r>
      <w:r>
        <w:fldChar w:fldCharType="begin"/>
      </w:r>
      <w:r>
        <w:instrText xml:space="preserve"> REF _Ref455756250 \r \h  \* MERGEFORMAT </w:instrText>
      </w:r>
      <w:r>
        <w:fldChar w:fldCharType="separate"/>
      </w:r>
      <w:r w:rsidR="009364F2">
        <w:t>15</w:t>
      </w:r>
      <w:r>
        <w:fldChar w:fldCharType="end"/>
      </w:r>
      <w:r>
        <w:t xml:space="preserve"> deste fluxo;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t>E9. CNPJ em “R01” diferente do CNPJ em “U1”;</w:t>
      </w:r>
    </w:p>
    <w:p w:rsidR="006C4E88" w:rsidRDefault="006C4E88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a IE em “R01” é a mesma IE lida no passo </w:t>
      </w:r>
      <w:r>
        <w:fldChar w:fldCharType="begin"/>
      </w:r>
      <w:r>
        <w:instrText xml:space="preserve"> REF _Ref455756314 \r \h  \* MERGEFORMAT </w:instrText>
      </w:r>
      <w:r>
        <w:fldChar w:fldCharType="separate"/>
      </w:r>
      <w:r w:rsidR="009364F2">
        <w:t>14</w:t>
      </w:r>
      <w:r>
        <w:fldChar w:fldCharType="end"/>
      </w:r>
      <w:r>
        <w:t xml:space="preserve"> deste fluxo;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E10. IE em “R01” diferente da IE em “U1”:</w:t>
      </w:r>
    </w:p>
    <w:p w:rsidR="006C4E88" w:rsidRDefault="006C4E88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valida que o CNPJ da desenvolvedora com a regra de negócio CCIRN0025 – Validação do DV;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E11. CNPJ em “R01” inválido;</w:t>
      </w:r>
    </w:p>
    <w:p w:rsidR="006C4E88" w:rsidRDefault="006C4E88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a data início </w:t>
      </w:r>
      <w:r w:rsidR="005A362A">
        <w:t>e</w:t>
      </w:r>
      <w:r>
        <w:t xml:space="preserve">m “R01” </w:t>
      </w:r>
      <w:r w:rsidR="005A362A">
        <w:t xml:space="preserve">é </w:t>
      </w:r>
      <w:r>
        <w:t>igua</w:t>
      </w:r>
      <w:r w:rsidR="005A362A">
        <w:t xml:space="preserve">l </w:t>
      </w:r>
      <w:r>
        <w:t xml:space="preserve">e a mesma data que consta </w:t>
      </w:r>
      <w:r w:rsidR="007A408A">
        <w:t xml:space="preserve">no </w:t>
      </w:r>
      <w:r>
        <w:t>nome do arquivo</w:t>
      </w:r>
      <w:r w:rsidR="005A362A">
        <w:t xml:space="preserve"> e a data final é igual à data que consta do nome do arquivo ou ao dia seguinte desta data (d+1)</w:t>
      </w:r>
      <w:r>
        <w:t>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E12. Datas do movimento em “R01” inválidas:</w:t>
      </w:r>
    </w:p>
    <w:p w:rsidR="00A542FD" w:rsidRDefault="00A542FD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</w:t>
      </w:r>
      <w:r w:rsidR="00762D3A">
        <w:t xml:space="preserve">verifica </w:t>
      </w:r>
      <w:r>
        <w:t xml:space="preserve">na tabela TA_ECF_PAF, que este número de fabricação não existe para esta IE ou que em caso de existência, algum dos atributos foi alterado </w:t>
      </w:r>
      <w:r w:rsidR="00FD6149">
        <w:t xml:space="preserve">comparando ao registro vigente (mais recente) </w:t>
      </w:r>
      <w:r>
        <w:t>e cria este registro R01 na tabela TA_ECF_PAF (nova versão)</w:t>
      </w:r>
      <w:r w:rsidR="00FD6149">
        <w:t xml:space="preserve"> desde que a data de referência do movimento seja maior que a data de referência do registro vigente</w:t>
      </w:r>
      <w:r>
        <w:t>;</w:t>
      </w:r>
    </w:p>
    <w:p w:rsidR="00D61D53" w:rsidRDefault="00D61D53" w:rsidP="00D61D53">
      <w:pPr>
        <w:pStyle w:val="Passos"/>
        <w:tabs>
          <w:tab w:val="clear" w:pos="1260"/>
          <w:tab w:val="left" w:pos="1134"/>
        </w:tabs>
        <w:ind w:left="1134"/>
        <w:jc w:val="both"/>
      </w:pPr>
      <w:r>
        <w:t>Ver regra de negócio ECFRN0016;</w:t>
      </w:r>
    </w:p>
    <w:p w:rsidR="006C4E88" w:rsidRDefault="00481A0A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busca o tipo de registro </w:t>
      </w:r>
      <w:r w:rsidR="006C4E88">
        <w:t>“</w:t>
      </w:r>
      <w:r>
        <w:t>R02</w:t>
      </w:r>
      <w:r w:rsidR="006C4E88">
        <w:t>”;</w:t>
      </w:r>
    </w:p>
    <w:p w:rsidR="006C4E88" w:rsidRDefault="006C4E88" w:rsidP="006C4E88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E13. Tipo “R02” não encontrado ou não é único:</w:t>
      </w:r>
    </w:p>
    <w:p w:rsidR="0060408C" w:rsidRDefault="0060408C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</w:t>
      </w:r>
      <w:r w:rsidRPr="00546BB5">
        <w:t xml:space="preserve"> sistema verifica </w:t>
      </w:r>
      <w:r>
        <w:t>que o número de fabricação (R02) é o mesmo número que consta no nome do arquivo;</w:t>
      </w:r>
    </w:p>
    <w:p w:rsidR="0060408C" w:rsidRDefault="0060408C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E7. Número de fabricação do ECF inconsistente:</w:t>
      </w:r>
    </w:p>
    <w:p w:rsidR="0060408C" w:rsidRDefault="0060408C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verifica que </w:t>
      </w:r>
      <w:r w:rsidR="007A408A">
        <w:t xml:space="preserve">a data </w:t>
      </w:r>
      <w:r>
        <w:t>do movimento em “R02” é a mesma que consta no nome do arquivo;</w:t>
      </w:r>
    </w:p>
    <w:p w:rsidR="0060408C" w:rsidRDefault="0097650A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</w:t>
      </w:r>
      <w:r w:rsidR="0060408C">
        <w:t>2</w:t>
      </w:r>
      <w:r>
        <w:t>0</w:t>
      </w:r>
      <w:r w:rsidR="0060408C">
        <w:t>. Data do movimento em “R02” inválida:</w:t>
      </w:r>
    </w:p>
    <w:p w:rsidR="00693B80" w:rsidRDefault="00693B80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salva os dados do registro lido em TA_ECF_REDUCAO_Z;</w:t>
      </w:r>
    </w:p>
    <w:p w:rsidR="0060408C" w:rsidRDefault="0060408C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busca o tipo de registro “R03”;</w:t>
      </w:r>
    </w:p>
    <w:p w:rsidR="0060408C" w:rsidRDefault="00D375DF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E16</w:t>
      </w:r>
      <w:r w:rsidR="0060408C">
        <w:t>. Tipo “R03” não encontrado:</w:t>
      </w:r>
    </w:p>
    <w:p w:rsidR="0060408C" w:rsidRDefault="0060408C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</w:t>
      </w:r>
      <w:r w:rsidRPr="00546BB5">
        <w:t xml:space="preserve"> sistema verifica </w:t>
      </w:r>
      <w:r>
        <w:t>que o número de fabricação (R03) é o mesmo número que consta no nome do arquivo;</w:t>
      </w:r>
    </w:p>
    <w:p w:rsidR="0060408C" w:rsidRDefault="0060408C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E7. Número de fabricação do ECF inconsistente:</w:t>
      </w:r>
    </w:p>
    <w:p w:rsidR="00CC7BD6" w:rsidRDefault="00CC7BD6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salva as informações na tabela </w:t>
      </w:r>
      <w:r w:rsidR="00E4416B">
        <w:t>TA_DETALHES_REDUÇÃO_Z</w:t>
      </w:r>
      <w:r>
        <w:t>;</w:t>
      </w:r>
    </w:p>
    <w:p w:rsidR="00E4416B" w:rsidRDefault="00693B80" w:rsidP="00E4416B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lastRenderedPageBreak/>
        <w:t>Se existem ocorrências do registro “R04” o</w:t>
      </w:r>
      <w:r w:rsidR="0060408C">
        <w:t xml:space="preserve"> sistema busca o </w:t>
      </w:r>
      <w:r w:rsidR="00F25C42">
        <w:t xml:space="preserve">bloco com o </w:t>
      </w:r>
      <w:r w:rsidR="0060408C">
        <w:t>tipo de registro “R04”;</w:t>
      </w:r>
    </w:p>
    <w:p w:rsidR="00E4416B" w:rsidRDefault="00BF4A6A" w:rsidP="00E4416B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E19</w:t>
      </w:r>
      <w:r w:rsidR="00E4416B">
        <w:t>. O sistema verifica que não há ocorrência de R04;</w:t>
      </w:r>
    </w:p>
    <w:p w:rsidR="0060408C" w:rsidRDefault="0060408C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bookmarkStart w:id="21" w:name="_Ref465177172"/>
      <w:r>
        <w:t>O</w:t>
      </w:r>
      <w:r w:rsidRPr="00546BB5">
        <w:t xml:space="preserve"> sistema verifica </w:t>
      </w:r>
      <w:r>
        <w:t>que o número de fabricação (R04) é o mesmo número que consta no nome do arquivo;</w:t>
      </w:r>
      <w:bookmarkEnd w:id="21"/>
    </w:p>
    <w:p w:rsidR="0060408C" w:rsidRDefault="0060408C" w:rsidP="0060408C">
      <w:pPr>
        <w:pStyle w:val="Passos"/>
        <w:tabs>
          <w:tab w:val="clear" w:pos="1260"/>
          <w:tab w:val="left" w:pos="1134"/>
        </w:tabs>
        <w:ind w:left="1134"/>
        <w:jc w:val="both"/>
      </w:pPr>
      <w:r>
        <w:t>E7. Número de fabricação do ECF inconsistente:</w:t>
      </w:r>
    </w:p>
    <w:p w:rsidR="00F25C42" w:rsidRDefault="00F25C42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valida os CPF </w:t>
      </w:r>
      <w:r w:rsidR="00762DA8">
        <w:t xml:space="preserve">se </w:t>
      </w:r>
      <w:r>
        <w:t>preenchidos</w:t>
      </w:r>
      <w:r w:rsidR="00C56917">
        <w:t xml:space="preserve"> com regra de negócio CCIRN0026 – Validar CPF</w:t>
      </w:r>
      <w:r>
        <w:t>;</w:t>
      </w:r>
    </w:p>
    <w:p w:rsidR="00F25C42" w:rsidRDefault="00F25C42" w:rsidP="00F25C42">
      <w:pPr>
        <w:pStyle w:val="Passos"/>
        <w:tabs>
          <w:tab w:val="clear" w:pos="1260"/>
          <w:tab w:val="left" w:pos="1134"/>
        </w:tabs>
        <w:ind w:left="1134"/>
        <w:jc w:val="both"/>
      </w:pPr>
      <w:r>
        <w:t>E18. CPF do consumidor inválido:</w:t>
      </w:r>
    </w:p>
    <w:p w:rsidR="00A54387" w:rsidRDefault="00A54387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valida os CNPJ se preenchidos com regra de negócio CCIRN0025 – Validar CNPJ;</w:t>
      </w:r>
    </w:p>
    <w:p w:rsidR="00A54387" w:rsidRDefault="00A54387" w:rsidP="00A54387">
      <w:pPr>
        <w:pStyle w:val="Passos"/>
        <w:tabs>
          <w:tab w:val="clear" w:pos="1260"/>
          <w:tab w:val="left" w:pos="1134"/>
        </w:tabs>
        <w:ind w:left="1134"/>
        <w:jc w:val="both"/>
      </w:pPr>
      <w:r>
        <w:t>E22. CNPJ do consumidor inválido:</w:t>
      </w:r>
    </w:p>
    <w:p w:rsidR="00F25C42" w:rsidRDefault="00F25C42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 xml:space="preserve">O sistema cria as informações </w:t>
      </w:r>
      <w:r w:rsidR="00693B80">
        <w:t xml:space="preserve">lidas </w:t>
      </w:r>
      <w:r>
        <w:t xml:space="preserve">do registro R04 </w:t>
      </w:r>
      <w:r w:rsidR="00CC7BD6">
        <w:t>na tabela</w:t>
      </w:r>
      <w:r w:rsidR="00693B80">
        <w:t xml:space="preserve"> TA_ECF_R04</w:t>
      </w:r>
      <w:r>
        <w:t>;</w:t>
      </w:r>
    </w:p>
    <w:p w:rsidR="006F784B" w:rsidRDefault="006F784B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bookmarkStart w:id="22" w:name="_Ref465180062"/>
      <w:r>
        <w:t>O sistema marca o indicador de processamento deste arquivo como “Processado”;</w:t>
      </w:r>
      <w:bookmarkEnd w:id="22"/>
    </w:p>
    <w:p w:rsidR="005649A5" w:rsidRPr="005724DB" w:rsidRDefault="007C15B4" w:rsidP="00F20690">
      <w:pPr>
        <w:pStyle w:val="Passos"/>
        <w:numPr>
          <w:ilvl w:val="0"/>
          <w:numId w:val="6"/>
        </w:numPr>
        <w:tabs>
          <w:tab w:val="clear" w:pos="1260"/>
          <w:tab w:val="left" w:pos="1134"/>
        </w:tabs>
        <w:ind w:left="1134" w:hanging="425"/>
        <w:jc w:val="both"/>
      </w:pPr>
      <w:r>
        <w:t>O sistema encerra o caso de uso;</w:t>
      </w:r>
      <w:r w:rsidRPr="005724DB">
        <w:t xml:space="preserve"> </w:t>
      </w:r>
    </w:p>
    <w:p w:rsidR="00483110" w:rsidRPr="005724DB" w:rsidRDefault="00483110" w:rsidP="007A201E">
      <w:pPr>
        <w:pStyle w:val="Ttulo2"/>
        <w:jc w:val="both"/>
        <w:rPr>
          <w:lang w:val="pt-BR"/>
        </w:rPr>
      </w:pPr>
      <w:bookmarkStart w:id="23" w:name="_Toc408584586"/>
      <w:bookmarkStart w:id="24" w:name="_Toc455859093"/>
      <w:bookmarkStart w:id="25" w:name="_Toc100995325"/>
      <w:bookmarkStart w:id="26" w:name="_Toc114038718"/>
      <w:r w:rsidRPr="005724DB">
        <w:rPr>
          <w:lang w:val="pt-BR"/>
        </w:rPr>
        <w:t>Fluxos Alternativos</w:t>
      </w:r>
      <w:bookmarkEnd w:id="23"/>
      <w:bookmarkEnd w:id="24"/>
    </w:p>
    <w:p w:rsidR="00D72E2C" w:rsidRDefault="00D72E2C" w:rsidP="00D72E2C">
      <w:pPr>
        <w:pStyle w:val="Ttulo2"/>
        <w:numPr>
          <w:ilvl w:val="0"/>
          <w:numId w:val="0"/>
        </w:numPr>
        <w:ind w:left="680"/>
        <w:jc w:val="both"/>
        <w:rPr>
          <w:lang w:val="pt-BR"/>
        </w:rPr>
      </w:pPr>
      <w:bookmarkStart w:id="27" w:name="_Toc455859094"/>
      <w:bookmarkStart w:id="28" w:name="_Toc408584587"/>
      <w:bookmarkStart w:id="29" w:name="_Toc101248486"/>
      <w:bookmarkStart w:id="30" w:name="_Toc102377891"/>
      <w:bookmarkEnd w:id="15"/>
      <w:bookmarkEnd w:id="25"/>
      <w:bookmarkEnd w:id="26"/>
      <w:r>
        <w:rPr>
          <w:lang w:val="pt-BR"/>
        </w:rPr>
        <w:t>N/A</w:t>
      </w:r>
      <w:bookmarkEnd w:id="27"/>
    </w:p>
    <w:p w:rsidR="001F5AAB" w:rsidRPr="005724DB" w:rsidRDefault="001F5AAB" w:rsidP="007A201E">
      <w:pPr>
        <w:pStyle w:val="Ttulo2"/>
        <w:jc w:val="both"/>
        <w:rPr>
          <w:lang w:val="pt-BR"/>
        </w:rPr>
      </w:pPr>
      <w:bookmarkStart w:id="31" w:name="_Toc455859095"/>
      <w:r w:rsidRPr="005724DB">
        <w:rPr>
          <w:lang w:val="pt-BR"/>
        </w:rPr>
        <w:t>Fluxos de Exceção</w:t>
      </w:r>
      <w:bookmarkEnd w:id="28"/>
      <w:bookmarkEnd w:id="31"/>
    </w:p>
    <w:p w:rsidR="00D01F29" w:rsidRPr="00D01F29" w:rsidRDefault="00D01F29" w:rsidP="00D01F29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01F29">
        <w:rPr>
          <w:b/>
        </w:rPr>
        <w:t>E1. O primeiro registro não é Tipo “U1”:</w:t>
      </w:r>
    </w:p>
    <w:p w:rsidR="00E505D3" w:rsidRDefault="00C543B1" w:rsidP="00F20690">
      <w:pPr>
        <w:pStyle w:val="Passos"/>
        <w:numPr>
          <w:ilvl w:val="0"/>
          <w:numId w:val="7"/>
        </w:numPr>
        <w:tabs>
          <w:tab w:val="clear" w:pos="1260"/>
          <w:tab w:val="left" w:pos="1134"/>
        </w:tabs>
        <w:jc w:val="both"/>
      </w:pPr>
      <w:r>
        <w:t>O</w:t>
      </w:r>
      <w:r w:rsidR="00E505D3">
        <w:t xml:space="preserve"> sistema gera em Erros de remessa a mensagem </w:t>
      </w:r>
      <w:r w:rsidR="009440FD">
        <w:t>ECFMSG0</w:t>
      </w:r>
      <w:r w:rsidR="0027626E">
        <w:t>021</w:t>
      </w:r>
      <w:r w:rsidR="00A20E46">
        <w:t>;</w:t>
      </w:r>
    </w:p>
    <w:p w:rsidR="00AB0FBE" w:rsidRDefault="00AB0FBE" w:rsidP="00F20690">
      <w:pPr>
        <w:pStyle w:val="Passos"/>
        <w:numPr>
          <w:ilvl w:val="0"/>
          <w:numId w:val="7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27626E" w:rsidRDefault="0027626E" w:rsidP="00F20690">
      <w:pPr>
        <w:pStyle w:val="Passos"/>
        <w:numPr>
          <w:ilvl w:val="0"/>
          <w:numId w:val="7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A20E46" w:rsidRPr="00A20E46" w:rsidRDefault="00A20E46" w:rsidP="00A20E46">
      <w:pPr>
        <w:pStyle w:val="Passos"/>
        <w:tabs>
          <w:tab w:val="clear" w:pos="1260"/>
          <w:tab w:val="left" w:pos="1134"/>
        </w:tabs>
        <w:jc w:val="both"/>
      </w:pPr>
      <w:r w:rsidRPr="00A20E46">
        <w:rPr>
          <w:b/>
        </w:rPr>
        <w:t>E2. Inscrição Estadual incompatível com o controle de remessa:</w:t>
      </w:r>
    </w:p>
    <w:p w:rsidR="00A20E46" w:rsidRDefault="00A20E46" w:rsidP="00F20690">
      <w:pPr>
        <w:pStyle w:val="Passos"/>
        <w:numPr>
          <w:ilvl w:val="0"/>
          <w:numId w:val="8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022;</w:t>
      </w:r>
    </w:p>
    <w:p w:rsidR="00AB0FBE" w:rsidRDefault="00AB0FBE" w:rsidP="00F20690">
      <w:pPr>
        <w:pStyle w:val="Passos"/>
        <w:numPr>
          <w:ilvl w:val="0"/>
          <w:numId w:val="8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A20E46" w:rsidRDefault="00A20E46" w:rsidP="00F20690">
      <w:pPr>
        <w:pStyle w:val="Passos"/>
        <w:numPr>
          <w:ilvl w:val="0"/>
          <w:numId w:val="8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A20E46" w:rsidRPr="00A20E46" w:rsidRDefault="00A20E46" w:rsidP="00A20E46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A20E46">
        <w:rPr>
          <w:b/>
        </w:rPr>
        <w:t>E3. CNPJ inexistente no CCI:</w:t>
      </w:r>
    </w:p>
    <w:p w:rsidR="00AB0FBE" w:rsidRDefault="00AB0FBE" w:rsidP="00F20690">
      <w:pPr>
        <w:pStyle w:val="Passos"/>
        <w:numPr>
          <w:ilvl w:val="0"/>
          <w:numId w:val="9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023;</w:t>
      </w:r>
    </w:p>
    <w:p w:rsidR="00AB0FBE" w:rsidRDefault="00AB0FBE" w:rsidP="00F20690">
      <w:pPr>
        <w:pStyle w:val="Passos"/>
        <w:numPr>
          <w:ilvl w:val="0"/>
          <w:numId w:val="9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AB0FBE" w:rsidRDefault="00AB0FBE" w:rsidP="00F20690">
      <w:pPr>
        <w:pStyle w:val="Passos"/>
        <w:numPr>
          <w:ilvl w:val="0"/>
          <w:numId w:val="9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AB0FBE" w:rsidRPr="00AB0FBE" w:rsidRDefault="00AB0FBE" w:rsidP="00AB0FBE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AB0FBE">
        <w:rPr>
          <w:b/>
        </w:rPr>
        <w:t>E4. CNPJ e IE incompatíveis</w:t>
      </w:r>
      <w:r>
        <w:rPr>
          <w:b/>
        </w:rPr>
        <w:t>:</w:t>
      </w:r>
    </w:p>
    <w:p w:rsidR="00AB0FBE" w:rsidRDefault="00AB0FBE" w:rsidP="00F20690">
      <w:pPr>
        <w:pStyle w:val="Passos"/>
        <w:numPr>
          <w:ilvl w:val="0"/>
          <w:numId w:val="10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024;</w:t>
      </w:r>
    </w:p>
    <w:p w:rsidR="00AB0FBE" w:rsidRDefault="00AB0FBE" w:rsidP="00F20690">
      <w:pPr>
        <w:pStyle w:val="Passos"/>
        <w:numPr>
          <w:ilvl w:val="0"/>
          <w:numId w:val="10"/>
        </w:numPr>
        <w:tabs>
          <w:tab w:val="clear" w:pos="1260"/>
          <w:tab w:val="left" w:pos="1134"/>
        </w:tabs>
        <w:jc w:val="both"/>
      </w:pPr>
      <w:r>
        <w:lastRenderedPageBreak/>
        <w:t>O sistema marca a o indicador de processamento deste arquivo como “Rejeitado”;</w:t>
      </w:r>
    </w:p>
    <w:p w:rsidR="00AB0FBE" w:rsidRDefault="00AB0FBE" w:rsidP="00F20690">
      <w:pPr>
        <w:pStyle w:val="Passos"/>
        <w:numPr>
          <w:ilvl w:val="0"/>
          <w:numId w:val="10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FF1701" w:rsidRDefault="00FF1701" w:rsidP="00FF1701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FF1701">
        <w:rPr>
          <w:b/>
        </w:rPr>
        <w:t xml:space="preserve">E5. Registro tipo “A2” inexistente: </w:t>
      </w:r>
    </w:p>
    <w:p w:rsidR="00FF1701" w:rsidRDefault="00FF1701" w:rsidP="00F20690">
      <w:pPr>
        <w:pStyle w:val="Passos"/>
        <w:numPr>
          <w:ilvl w:val="0"/>
          <w:numId w:val="11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025;</w:t>
      </w:r>
    </w:p>
    <w:p w:rsidR="00FF1701" w:rsidRDefault="00FF1701" w:rsidP="00F20690">
      <w:pPr>
        <w:pStyle w:val="Passos"/>
        <w:numPr>
          <w:ilvl w:val="0"/>
          <w:numId w:val="11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FF1701" w:rsidRDefault="00FF1701" w:rsidP="00F20690">
      <w:pPr>
        <w:pStyle w:val="Passos"/>
        <w:numPr>
          <w:ilvl w:val="0"/>
          <w:numId w:val="11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356CDF" w:rsidRPr="00747676" w:rsidRDefault="00356CDF" w:rsidP="00356CD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747676">
        <w:rPr>
          <w:b/>
        </w:rPr>
        <w:t>E6. Tipo “R01” Inexistente</w:t>
      </w:r>
      <w:r w:rsidR="006C4E88">
        <w:rPr>
          <w:b/>
        </w:rPr>
        <w:t xml:space="preserve"> ou não é único</w:t>
      </w:r>
      <w:r w:rsidRPr="00747676">
        <w:rPr>
          <w:b/>
        </w:rPr>
        <w:t>:</w:t>
      </w:r>
    </w:p>
    <w:p w:rsidR="00747676" w:rsidRDefault="00747676" w:rsidP="00F20690">
      <w:pPr>
        <w:pStyle w:val="Passos"/>
        <w:numPr>
          <w:ilvl w:val="0"/>
          <w:numId w:val="12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026;</w:t>
      </w:r>
    </w:p>
    <w:p w:rsidR="00747676" w:rsidRDefault="00747676" w:rsidP="00F20690">
      <w:pPr>
        <w:pStyle w:val="Passos"/>
        <w:numPr>
          <w:ilvl w:val="0"/>
          <w:numId w:val="12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747676" w:rsidRDefault="00747676" w:rsidP="00F20690">
      <w:pPr>
        <w:pStyle w:val="Passos"/>
        <w:numPr>
          <w:ilvl w:val="0"/>
          <w:numId w:val="12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546BB5" w:rsidRPr="00546BB5" w:rsidRDefault="00546BB5" w:rsidP="00546BB5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46BB5">
        <w:rPr>
          <w:b/>
        </w:rPr>
        <w:t>E7. Número de fabricação do ECF inconsistente:</w:t>
      </w:r>
    </w:p>
    <w:p w:rsidR="00546BB5" w:rsidRDefault="00546BB5" w:rsidP="00F20690">
      <w:pPr>
        <w:pStyle w:val="Passos"/>
        <w:numPr>
          <w:ilvl w:val="0"/>
          <w:numId w:val="13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027;</w:t>
      </w:r>
    </w:p>
    <w:p w:rsidR="00546BB5" w:rsidRDefault="00546BB5" w:rsidP="00F20690">
      <w:pPr>
        <w:pStyle w:val="Passos"/>
        <w:numPr>
          <w:ilvl w:val="0"/>
          <w:numId w:val="13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46BB5" w:rsidRDefault="00546BB5" w:rsidP="00F20690">
      <w:pPr>
        <w:pStyle w:val="Passos"/>
        <w:numPr>
          <w:ilvl w:val="0"/>
          <w:numId w:val="13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546BB5" w:rsidRPr="00546BB5" w:rsidRDefault="00546BB5" w:rsidP="00546BB5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46BB5">
        <w:rPr>
          <w:b/>
        </w:rPr>
        <w:t>E8. Número sequencial do equipamento inconsistente</w:t>
      </w:r>
      <w:r>
        <w:rPr>
          <w:b/>
        </w:rPr>
        <w:t>:</w:t>
      </w:r>
    </w:p>
    <w:p w:rsidR="00546BB5" w:rsidRDefault="00546BB5" w:rsidP="00F20690">
      <w:pPr>
        <w:pStyle w:val="Passos"/>
        <w:numPr>
          <w:ilvl w:val="0"/>
          <w:numId w:val="14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028;</w:t>
      </w:r>
    </w:p>
    <w:p w:rsidR="00546BB5" w:rsidRDefault="00546BB5" w:rsidP="00F20690">
      <w:pPr>
        <w:pStyle w:val="Passos"/>
        <w:numPr>
          <w:ilvl w:val="0"/>
          <w:numId w:val="14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46BB5" w:rsidRDefault="00546BB5" w:rsidP="00F20690">
      <w:pPr>
        <w:pStyle w:val="Passos"/>
        <w:numPr>
          <w:ilvl w:val="0"/>
          <w:numId w:val="14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E9. CNPJ em “R01” diferente do CNPJ em “U1”;</w:t>
      </w:r>
    </w:p>
    <w:p w:rsidR="00C56917" w:rsidRDefault="00C56917" w:rsidP="00F20690">
      <w:pPr>
        <w:pStyle w:val="Passos"/>
        <w:numPr>
          <w:ilvl w:val="0"/>
          <w:numId w:val="24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proofErr w:type="gramStart"/>
      <w:r w:rsidR="009440FD">
        <w:t>ECFMSG</w:t>
      </w:r>
      <w:r w:rsidR="00FA7987">
        <w:t>l</w:t>
      </w:r>
      <w:r w:rsidR="009440FD">
        <w:t>0</w:t>
      </w:r>
      <w:r>
        <w:t>033</w:t>
      </w:r>
      <w:proofErr w:type="gramEnd"/>
      <w:r>
        <w:t>;</w:t>
      </w:r>
    </w:p>
    <w:p w:rsidR="00C56917" w:rsidRDefault="00C56917" w:rsidP="00F20690">
      <w:pPr>
        <w:pStyle w:val="Passos"/>
        <w:numPr>
          <w:ilvl w:val="0"/>
          <w:numId w:val="24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24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D72E2C" w:rsidRP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E10. IE em “R01” diferente da IE em “U1”:</w:t>
      </w:r>
    </w:p>
    <w:p w:rsidR="00C56917" w:rsidRDefault="00C56917" w:rsidP="00F20690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034;</w:t>
      </w:r>
    </w:p>
    <w:p w:rsidR="00C56917" w:rsidRDefault="00C56917" w:rsidP="00F20690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D72E2C" w:rsidRP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E11. CNPJ em “R01” inválido;</w:t>
      </w:r>
    </w:p>
    <w:p w:rsidR="00C56917" w:rsidRDefault="00C56917" w:rsidP="00F20690">
      <w:pPr>
        <w:pStyle w:val="Passos"/>
        <w:numPr>
          <w:ilvl w:val="0"/>
          <w:numId w:val="22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035;</w:t>
      </w:r>
    </w:p>
    <w:p w:rsidR="00C56917" w:rsidRDefault="00C56917" w:rsidP="00F20690">
      <w:pPr>
        <w:pStyle w:val="Passos"/>
        <w:numPr>
          <w:ilvl w:val="0"/>
          <w:numId w:val="22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22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D72E2C" w:rsidRP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E12. Datas do movimento em “</w:t>
      </w:r>
      <w:r w:rsidR="00D375DF">
        <w:rPr>
          <w:b/>
        </w:rPr>
        <w:t>R01</w:t>
      </w:r>
      <w:r w:rsidRPr="00D72E2C">
        <w:rPr>
          <w:b/>
        </w:rPr>
        <w:t>” inválida:</w:t>
      </w:r>
    </w:p>
    <w:p w:rsidR="00C56917" w:rsidRDefault="00C56917" w:rsidP="00F20690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036;</w:t>
      </w:r>
    </w:p>
    <w:p w:rsidR="00C56917" w:rsidRDefault="00C56917" w:rsidP="00F20690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jc w:val="both"/>
      </w:pPr>
      <w:r>
        <w:lastRenderedPageBreak/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E13. Tipo “R02” não encontrado ou não é único:</w:t>
      </w:r>
    </w:p>
    <w:p w:rsidR="00C56917" w:rsidRDefault="00C56917" w:rsidP="00F20690">
      <w:pPr>
        <w:pStyle w:val="Passos"/>
        <w:numPr>
          <w:ilvl w:val="0"/>
          <w:numId w:val="20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037;</w:t>
      </w:r>
    </w:p>
    <w:p w:rsidR="00C56917" w:rsidRDefault="00C56917" w:rsidP="00F20690">
      <w:pPr>
        <w:pStyle w:val="Passos"/>
        <w:numPr>
          <w:ilvl w:val="0"/>
          <w:numId w:val="20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20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D375DF" w:rsidRPr="00D375DF" w:rsidRDefault="00D375DF" w:rsidP="00D375D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375DF">
        <w:rPr>
          <w:b/>
        </w:rPr>
        <w:t>E14. Registro tipo “EAD” não encontrado:</w:t>
      </w:r>
    </w:p>
    <w:p w:rsidR="00C56917" w:rsidRDefault="00C56917" w:rsidP="00F20690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038;</w:t>
      </w:r>
    </w:p>
    <w:p w:rsidR="00C56917" w:rsidRDefault="00C56917" w:rsidP="00F20690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19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D72E2C" w:rsidRDefault="00D72E2C" w:rsidP="00D72E2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72E2C">
        <w:rPr>
          <w:b/>
        </w:rPr>
        <w:t>E15. Tipos de meio de pagamento inválidos:</w:t>
      </w:r>
    </w:p>
    <w:p w:rsidR="00C56917" w:rsidRDefault="00C56917" w:rsidP="00F20690">
      <w:pPr>
        <w:pStyle w:val="Passos"/>
        <w:numPr>
          <w:ilvl w:val="0"/>
          <w:numId w:val="18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039;</w:t>
      </w:r>
    </w:p>
    <w:p w:rsidR="00C56917" w:rsidRDefault="00C56917" w:rsidP="00F20690">
      <w:pPr>
        <w:pStyle w:val="Passos"/>
        <w:numPr>
          <w:ilvl w:val="0"/>
          <w:numId w:val="18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18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D375DF" w:rsidRPr="00D375DF" w:rsidRDefault="00D375DF" w:rsidP="00D375D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D375DF">
        <w:rPr>
          <w:b/>
        </w:rPr>
        <w:t>E16. Tipo “R03” não encontrado:</w:t>
      </w:r>
    </w:p>
    <w:p w:rsidR="00C56917" w:rsidRDefault="00C56917" w:rsidP="00F20690">
      <w:pPr>
        <w:pStyle w:val="Passos"/>
        <w:numPr>
          <w:ilvl w:val="0"/>
          <w:numId w:val="17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040;</w:t>
      </w:r>
    </w:p>
    <w:p w:rsidR="00C56917" w:rsidRDefault="00C56917" w:rsidP="00F20690">
      <w:pPr>
        <w:pStyle w:val="Passos"/>
        <w:numPr>
          <w:ilvl w:val="0"/>
          <w:numId w:val="17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17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F25C42" w:rsidRPr="00F25C42" w:rsidRDefault="00F25C42" w:rsidP="00F25C42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F25C42">
        <w:rPr>
          <w:b/>
        </w:rPr>
        <w:t>E17. Arquivo com assinatura digital inv</w:t>
      </w:r>
      <w:r>
        <w:rPr>
          <w:b/>
        </w:rPr>
        <w:t>álida:</w:t>
      </w:r>
    </w:p>
    <w:p w:rsidR="00C56917" w:rsidRDefault="00C56917" w:rsidP="00F20690">
      <w:pPr>
        <w:pStyle w:val="Passos"/>
        <w:numPr>
          <w:ilvl w:val="0"/>
          <w:numId w:val="16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041;</w:t>
      </w:r>
    </w:p>
    <w:p w:rsidR="00C56917" w:rsidRDefault="00C56917" w:rsidP="00F20690">
      <w:pPr>
        <w:pStyle w:val="Passos"/>
        <w:numPr>
          <w:ilvl w:val="0"/>
          <w:numId w:val="16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Default="00C56917" w:rsidP="00F20690">
      <w:pPr>
        <w:pStyle w:val="Passos"/>
        <w:numPr>
          <w:ilvl w:val="0"/>
          <w:numId w:val="16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F25C42" w:rsidRPr="00F25C42" w:rsidRDefault="00F25C42" w:rsidP="00F25C42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F25C42">
        <w:rPr>
          <w:b/>
        </w:rPr>
        <w:t>E18. CPF do consumidor inválido:</w:t>
      </w:r>
    </w:p>
    <w:p w:rsidR="00C56917" w:rsidRDefault="00C56917" w:rsidP="00F20690">
      <w:pPr>
        <w:pStyle w:val="Passos"/>
        <w:numPr>
          <w:ilvl w:val="0"/>
          <w:numId w:val="15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042;</w:t>
      </w:r>
    </w:p>
    <w:p w:rsidR="00752A29" w:rsidRDefault="00C56917" w:rsidP="00F20690">
      <w:pPr>
        <w:pStyle w:val="Passos"/>
        <w:numPr>
          <w:ilvl w:val="0"/>
          <w:numId w:val="15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56917" w:rsidRPr="00752A29" w:rsidRDefault="00C56917" w:rsidP="00F20690">
      <w:pPr>
        <w:pStyle w:val="Passos"/>
        <w:numPr>
          <w:ilvl w:val="0"/>
          <w:numId w:val="15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752A29" w:rsidRPr="00752A29" w:rsidRDefault="00BF4A6A" w:rsidP="00752A29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BF4A6A">
        <w:rPr>
          <w:b/>
        </w:rPr>
        <w:t>E19. O sistema verifica que não há ocorrência de R04</w:t>
      </w:r>
      <w:r w:rsidR="00752A29" w:rsidRPr="00752A29">
        <w:rPr>
          <w:b/>
        </w:rPr>
        <w:t>: (situação informativa e não gera cancelamento já que pode haver dias sem vendas)</w:t>
      </w:r>
    </w:p>
    <w:p w:rsidR="00752A29" w:rsidRDefault="00752A29" w:rsidP="00F20690">
      <w:pPr>
        <w:pStyle w:val="Passos"/>
        <w:numPr>
          <w:ilvl w:val="0"/>
          <w:numId w:val="25"/>
        </w:numPr>
        <w:tabs>
          <w:tab w:val="clear" w:pos="1260"/>
          <w:tab w:val="left" w:pos="1134"/>
        </w:tabs>
        <w:jc w:val="both"/>
      </w:pPr>
      <w:r>
        <w:t xml:space="preserve">O sistema gera em Erros de remessa a mensagem </w:t>
      </w:r>
      <w:r w:rsidR="009440FD">
        <w:t>ECFMSG0</w:t>
      </w:r>
      <w:r>
        <w:t>043;</w:t>
      </w:r>
    </w:p>
    <w:p w:rsidR="00752A29" w:rsidRDefault="00752A29" w:rsidP="00F20690">
      <w:pPr>
        <w:pStyle w:val="Passos"/>
        <w:numPr>
          <w:ilvl w:val="0"/>
          <w:numId w:val="25"/>
        </w:numPr>
        <w:tabs>
          <w:tab w:val="clear" w:pos="1260"/>
          <w:tab w:val="left" w:pos="1134"/>
        </w:tabs>
        <w:jc w:val="both"/>
      </w:pPr>
      <w:r>
        <w:t xml:space="preserve">O sistema </w:t>
      </w:r>
      <w:r w:rsidR="00693B80">
        <w:t>segue n</w:t>
      </w:r>
      <w:r>
        <w:t xml:space="preserve">o </w:t>
      </w:r>
      <w:r w:rsidR="00693B80">
        <w:t xml:space="preserve">passo </w:t>
      </w:r>
      <w:r w:rsidR="00693B80">
        <w:fldChar w:fldCharType="begin"/>
      </w:r>
      <w:r w:rsidR="00693B80">
        <w:instrText xml:space="preserve"> REF _Ref465177172 \r \h </w:instrText>
      </w:r>
      <w:r w:rsidR="00693B80">
        <w:fldChar w:fldCharType="separate"/>
      </w:r>
      <w:r w:rsidR="009364F2">
        <w:t>35</w:t>
      </w:r>
      <w:r w:rsidR="00693B80">
        <w:fldChar w:fldCharType="end"/>
      </w:r>
      <w:r w:rsidR="00693B80">
        <w:t xml:space="preserve"> </w:t>
      </w:r>
      <w:r>
        <w:t>fluxo principal;</w:t>
      </w:r>
    </w:p>
    <w:p w:rsidR="0097650A" w:rsidRPr="00D72E2C" w:rsidRDefault="0097650A" w:rsidP="0097650A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>
        <w:rPr>
          <w:b/>
        </w:rPr>
        <w:t>E20</w:t>
      </w:r>
      <w:r w:rsidRPr="00D72E2C">
        <w:rPr>
          <w:b/>
        </w:rPr>
        <w:t>. Datas do movimento em “</w:t>
      </w:r>
      <w:r>
        <w:rPr>
          <w:b/>
        </w:rPr>
        <w:t>R02</w:t>
      </w:r>
      <w:r w:rsidRPr="00D72E2C">
        <w:rPr>
          <w:b/>
        </w:rPr>
        <w:t>” inválida:</w:t>
      </w:r>
    </w:p>
    <w:p w:rsidR="0097650A" w:rsidRDefault="0097650A" w:rsidP="00F20690">
      <w:pPr>
        <w:pStyle w:val="Passos"/>
        <w:numPr>
          <w:ilvl w:val="0"/>
          <w:numId w:val="26"/>
        </w:numPr>
        <w:tabs>
          <w:tab w:val="clear" w:pos="1260"/>
          <w:tab w:val="left" w:pos="1134"/>
        </w:tabs>
        <w:jc w:val="both"/>
      </w:pPr>
      <w:r>
        <w:t>O sistema gera em Erros de remessa a mensagem ECFMSG0045;</w:t>
      </w:r>
    </w:p>
    <w:p w:rsidR="0097650A" w:rsidRDefault="0097650A" w:rsidP="00F20690">
      <w:pPr>
        <w:pStyle w:val="Passos"/>
        <w:numPr>
          <w:ilvl w:val="0"/>
          <w:numId w:val="26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97650A" w:rsidRDefault="0097650A" w:rsidP="00F20690">
      <w:pPr>
        <w:pStyle w:val="Passos"/>
        <w:numPr>
          <w:ilvl w:val="0"/>
          <w:numId w:val="26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C337F9" w:rsidRPr="00C337F9" w:rsidRDefault="00C337F9" w:rsidP="00C337F9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C337F9">
        <w:rPr>
          <w:b/>
        </w:rPr>
        <w:lastRenderedPageBreak/>
        <w:t>E21. Erro de descompactação:</w:t>
      </w:r>
    </w:p>
    <w:p w:rsidR="00C337F9" w:rsidRDefault="00C337F9" w:rsidP="00F20690">
      <w:pPr>
        <w:pStyle w:val="Passos"/>
        <w:numPr>
          <w:ilvl w:val="0"/>
          <w:numId w:val="27"/>
        </w:numPr>
        <w:tabs>
          <w:tab w:val="clear" w:pos="1260"/>
          <w:tab w:val="left" w:pos="1134"/>
        </w:tabs>
        <w:jc w:val="both"/>
      </w:pPr>
      <w:r>
        <w:t>O sistema gera em Erros de remessa a mensagem ECFMSG0044;</w:t>
      </w:r>
    </w:p>
    <w:p w:rsidR="00C337F9" w:rsidRDefault="00C337F9" w:rsidP="00F20690">
      <w:pPr>
        <w:pStyle w:val="Passos"/>
        <w:numPr>
          <w:ilvl w:val="0"/>
          <w:numId w:val="27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C337F9" w:rsidRDefault="00C337F9" w:rsidP="00F20690">
      <w:pPr>
        <w:pStyle w:val="Passos"/>
        <w:numPr>
          <w:ilvl w:val="0"/>
          <w:numId w:val="27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200D5C" w:rsidRPr="00200D5C" w:rsidRDefault="00200D5C" w:rsidP="00200D5C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200D5C">
        <w:rPr>
          <w:b/>
        </w:rPr>
        <w:t>E22. CNPJ do consumidor inválido:</w:t>
      </w:r>
    </w:p>
    <w:p w:rsidR="0058307F" w:rsidRDefault="0058307F" w:rsidP="0058307F">
      <w:pPr>
        <w:pStyle w:val="Passos"/>
        <w:numPr>
          <w:ilvl w:val="0"/>
          <w:numId w:val="29"/>
        </w:numPr>
        <w:tabs>
          <w:tab w:val="clear" w:pos="1260"/>
          <w:tab w:val="left" w:pos="1134"/>
        </w:tabs>
        <w:jc w:val="both"/>
      </w:pPr>
      <w:r>
        <w:t>O sistema gera em Erros de remessa a mensagem ECFMSG0045;</w:t>
      </w:r>
    </w:p>
    <w:p w:rsidR="0058307F" w:rsidRDefault="0058307F" w:rsidP="0058307F">
      <w:pPr>
        <w:pStyle w:val="Passos"/>
        <w:numPr>
          <w:ilvl w:val="0"/>
          <w:numId w:val="29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8307F" w:rsidRDefault="0058307F" w:rsidP="0058307F">
      <w:pPr>
        <w:pStyle w:val="Passos"/>
        <w:numPr>
          <w:ilvl w:val="0"/>
          <w:numId w:val="29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E0615F" w:rsidRDefault="00E0615F" w:rsidP="00E0615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8307F">
        <w:rPr>
          <w:b/>
        </w:rPr>
        <w:t>E23. Tipo de Registro A2 deve ter ao menos uma ocorrência:</w:t>
      </w:r>
    </w:p>
    <w:p w:rsidR="0058307F" w:rsidRDefault="0058307F" w:rsidP="0058307F">
      <w:pPr>
        <w:pStyle w:val="Passos"/>
        <w:numPr>
          <w:ilvl w:val="0"/>
          <w:numId w:val="30"/>
        </w:numPr>
        <w:tabs>
          <w:tab w:val="clear" w:pos="1260"/>
          <w:tab w:val="left" w:pos="1134"/>
        </w:tabs>
        <w:jc w:val="both"/>
      </w:pPr>
      <w:r>
        <w:t>O sistema gera em Erros de remessa a mensagem ECFMSG0025;</w:t>
      </w:r>
    </w:p>
    <w:p w:rsidR="0058307F" w:rsidRDefault="0058307F" w:rsidP="0058307F">
      <w:pPr>
        <w:pStyle w:val="Passos"/>
        <w:numPr>
          <w:ilvl w:val="0"/>
          <w:numId w:val="30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8307F" w:rsidRDefault="0058307F" w:rsidP="0058307F">
      <w:pPr>
        <w:pStyle w:val="Passos"/>
        <w:numPr>
          <w:ilvl w:val="0"/>
          <w:numId w:val="30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E0615F" w:rsidRDefault="00E0615F" w:rsidP="0058307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8307F">
        <w:rPr>
          <w:b/>
        </w:rPr>
        <w:t>E24. Tipo de Registro R01 deve ter apenas uma ocorrência:</w:t>
      </w:r>
    </w:p>
    <w:p w:rsidR="0058307F" w:rsidRDefault="0058307F" w:rsidP="0058307F">
      <w:pPr>
        <w:pStyle w:val="Passos"/>
        <w:numPr>
          <w:ilvl w:val="0"/>
          <w:numId w:val="31"/>
        </w:numPr>
        <w:tabs>
          <w:tab w:val="clear" w:pos="1260"/>
          <w:tab w:val="left" w:pos="1134"/>
        </w:tabs>
        <w:jc w:val="both"/>
      </w:pPr>
      <w:r>
        <w:t>O sistema gera em Erros de remessa a mensagem ECFMSG0026;</w:t>
      </w:r>
    </w:p>
    <w:p w:rsidR="0058307F" w:rsidRDefault="0058307F" w:rsidP="0058307F">
      <w:pPr>
        <w:pStyle w:val="Passos"/>
        <w:numPr>
          <w:ilvl w:val="0"/>
          <w:numId w:val="31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8307F" w:rsidRDefault="0058307F" w:rsidP="0058307F">
      <w:pPr>
        <w:pStyle w:val="Passos"/>
        <w:numPr>
          <w:ilvl w:val="0"/>
          <w:numId w:val="31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E0615F" w:rsidRDefault="00E0615F" w:rsidP="0058307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8307F">
        <w:rPr>
          <w:b/>
        </w:rPr>
        <w:t>E25. Tipo de Registro R02 deve ter apenas uma ocorrência:</w:t>
      </w:r>
    </w:p>
    <w:p w:rsidR="0058307F" w:rsidRDefault="0058307F" w:rsidP="0058307F">
      <w:pPr>
        <w:pStyle w:val="Passos"/>
        <w:numPr>
          <w:ilvl w:val="0"/>
          <w:numId w:val="32"/>
        </w:numPr>
        <w:tabs>
          <w:tab w:val="clear" w:pos="1260"/>
          <w:tab w:val="left" w:pos="1134"/>
        </w:tabs>
        <w:jc w:val="both"/>
      </w:pPr>
      <w:r>
        <w:t>O sistema gera em Erros de remessa a mensagem ECFMSG0037;</w:t>
      </w:r>
    </w:p>
    <w:p w:rsidR="0058307F" w:rsidRDefault="0058307F" w:rsidP="0058307F">
      <w:pPr>
        <w:pStyle w:val="Passos"/>
        <w:numPr>
          <w:ilvl w:val="0"/>
          <w:numId w:val="32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8307F" w:rsidRDefault="0058307F" w:rsidP="0058307F">
      <w:pPr>
        <w:pStyle w:val="Passos"/>
        <w:numPr>
          <w:ilvl w:val="0"/>
          <w:numId w:val="32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E0615F" w:rsidRDefault="00E0615F" w:rsidP="0058307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8307F">
        <w:rPr>
          <w:b/>
        </w:rPr>
        <w:t>E26. O sistema verifica que não há ocorrência de R03;</w:t>
      </w:r>
    </w:p>
    <w:p w:rsidR="0058307F" w:rsidRDefault="0058307F" w:rsidP="0058307F">
      <w:pPr>
        <w:pStyle w:val="Passos"/>
        <w:numPr>
          <w:ilvl w:val="0"/>
          <w:numId w:val="33"/>
        </w:numPr>
        <w:tabs>
          <w:tab w:val="clear" w:pos="1260"/>
          <w:tab w:val="left" w:pos="1134"/>
        </w:tabs>
        <w:jc w:val="both"/>
      </w:pPr>
      <w:r>
        <w:t xml:space="preserve">O sistema gera em Erros </w:t>
      </w:r>
      <w:r w:rsidR="00FA7987">
        <w:t>de remessa a mensagem ECFMSG0040</w:t>
      </w:r>
      <w:r>
        <w:t>;</w:t>
      </w:r>
    </w:p>
    <w:p w:rsidR="0058307F" w:rsidRDefault="0058307F" w:rsidP="0058307F">
      <w:pPr>
        <w:pStyle w:val="Passos"/>
        <w:numPr>
          <w:ilvl w:val="0"/>
          <w:numId w:val="33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8307F" w:rsidRDefault="0058307F" w:rsidP="0058307F">
      <w:pPr>
        <w:pStyle w:val="Passos"/>
        <w:numPr>
          <w:ilvl w:val="0"/>
          <w:numId w:val="33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E0615F" w:rsidRPr="0058307F" w:rsidRDefault="00E0615F" w:rsidP="0058307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8307F">
        <w:rPr>
          <w:b/>
        </w:rPr>
        <w:t>E28. O sistema verifica que não há apenas uma ocorrência de EAD;</w:t>
      </w:r>
    </w:p>
    <w:p w:rsidR="0058307F" w:rsidRDefault="0058307F" w:rsidP="0058307F">
      <w:pPr>
        <w:pStyle w:val="Passos"/>
        <w:numPr>
          <w:ilvl w:val="0"/>
          <w:numId w:val="35"/>
        </w:numPr>
        <w:tabs>
          <w:tab w:val="clear" w:pos="1260"/>
          <w:tab w:val="left" w:pos="1134"/>
        </w:tabs>
        <w:jc w:val="both"/>
      </w:pPr>
      <w:r>
        <w:t>O sistema gera em Erros de remessa a mensagem ECFMSG0045;</w:t>
      </w:r>
    </w:p>
    <w:p w:rsidR="0058307F" w:rsidRDefault="0058307F" w:rsidP="0058307F">
      <w:pPr>
        <w:pStyle w:val="Passos"/>
        <w:numPr>
          <w:ilvl w:val="0"/>
          <w:numId w:val="35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8307F" w:rsidRDefault="0058307F" w:rsidP="0058307F">
      <w:pPr>
        <w:pStyle w:val="Passos"/>
        <w:numPr>
          <w:ilvl w:val="0"/>
          <w:numId w:val="35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58307F" w:rsidRPr="0058307F" w:rsidRDefault="0058307F" w:rsidP="0058307F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r w:rsidRPr="0058307F">
        <w:rPr>
          <w:b/>
        </w:rPr>
        <w:t>E29. Tipo de Registro U1 deve ter apenas uma ocorrência:</w:t>
      </w:r>
    </w:p>
    <w:p w:rsidR="0058307F" w:rsidRDefault="0058307F" w:rsidP="0058307F">
      <w:pPr>
        <w:pStyle w:val="Passos"/>
        <w:numPr>
          <w:ilvl w:val="0"/>
          <w:numId w:val="36"/>
        </w:numPr>
        <w:tabs>
          <w:tab w:val="clear" w:pos="1260"/>
          <w:tab w:val="left" w:pos="1134"/>
        </w:tabs>
        <w:jc w:val="both"/>
      </w:pPr>
      <w:r>
        <w:t xml:space="preserve">O sistema gera em Erros </w:t>
      </w:r>
      <w:r w:rsidR="00FA7987">
        <w:t>de remessa a mensagem ECFMSG0038</w:t>
      </w:r>
      <w:r>
        <w:t>;</w:t>
      </w:r>
    </w:p>
    <w:p w:rsidR="0058307F" w:rsidRDefault="0058307F" w:rsidP="0058307F">
      <w:pPr>
        <w:pStyle w:val="Passos"/>
        <w:numPr>
          <w:ilvl w:val="0"/>
          <w:numId w:val="36"/>
        </w:numPr>
        <w:tabs>
          <w:tab w:val="clear" w:pos="1260"/>
          <w:tab w:val="left" w:pos="1134"/>
        </w:tabs>
        <w:jc w:val="both"/>
      </w:pPr>
      <w:r>
        <w:t>O sistema marca a o indicador de processamento deste arquivo como “Rejeitado”;</w:t>
      </w:r>
    </w:p>
    <w:p w:rsidR="0058307F" w:rsidRDefault="0058307F" w:rsidP="0058307F">
      <w:pPr>
        <w:pStyle w:val="Passos"/>
        <w:numPr>
          <w:ilvl w:val="0"/>
          <w:numId w:val="36"/>
        </w:numPr>
        <w:tabs>
          <w:tab w:val="clear" w:pos="1260"/>
          <w:tab w:val="left" w:pos="1134"/>
        </w:tabs>
        <w:jc w:val="both"/>
      </w:pPr>
      <w:r>
        <w:t xml:space="preserve">O sistema regressa ao passo </w:t>
      </w:r>
      <w:r>
        <w:fldChar w:fldCharType="begin"/>
      </w:r>
      <w:r>
        <w:instrText xml:space="preserve"> REF _Ref455746608 \r \h </w:instrText>
      </w:r>
      <w:r>
        <w:fldChar w:fldCharType="separate"/>
      </w:r>
      <w:proofErr w:type="gramStart"/>
      <w:r w:rsidR="009364F2">
        <w:t>2</w:t>
      </w:r>
      <w:proofErr w:type="gramEnd"/>
      <w:r>
        <w:fldChar w:fldCharType="end"/>
      </w:r>
      <w:r>
        <w:t xml:space="preserve"> do fluxo principal;</w:t>
      </w:r>
    </w:p>
    <w:p w:rsidR="00982A1C" w:rsidRPr="005724DB" w:rsidRDefault="00982A1C" w:rsidP="007A201E">
      <w:pPr>
        <w:pStyle w:val="Ttulo2"/>
        <w:jc w:val="both"/>
        <w:rPr>
          <w:lang w:val="pt-BR"/>
        </w:rPr>
      </w:pPr>
      <w:bookmarkStart w:id="32" w:name="_Toc408584583"/>
      <w:bookmarkStart w:id="33" w:name="_Toc455859096"/>
      <w:r w:rsidRPr="005724DB">
        <w:rPr>
          <w:lang w:val="pt-BR"/>
        </w:rPr>
        <w:lastRenderedPageBreak/>
        <w:t>Pós-condição</w:t>
      </w:r>
      <w:bookmarkEnd w:id="32"/>
      <w:bookmarkEnd w:id="33"/>
    </w:p>
    <w:p w:rsidR="0056205D" w:rsidRPr="005724DB" w:rsidRDefault="00D72E2C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:rsidR="00496636" w:rsidRDefault="00496636" w:rsidP="007A201E">
      <w:pPr>
        <w:pStyle w:val="Ttulo2"/>
        <w:jc w:val="both"/>
        <w:rPr>
          <w:lang w:val="pt-BR"/>
        </w:rPr>
      </w:pPr>
      <w:bookmarkStart w:id="34" w:name="_Toc101248490"/>
      <w:bookmarkStart w:id="35" w:name="_Toc102377895"/>
      <w:bookmarkStart w:id="36" w:name="_Toc408584588"/>
      <w:bookmarkStart w:id="37" w:name="_Toc455859097"/>
      <w:bookmarkEnd w:id="29"/>
      <w:bookmarkEnd w:id="30"/>
      <w:r w:rsidRPr="005724DB">
        <w:rPr>
          <w:lang w:val="pt-BR"/>
        </w:rPr>
        <w:t>Requisitos Especiais</w:t>
      </w:r>
      <w:bookmarkEnd w:id="34"/>
      <w:bookmarkEnd w:id="35"/>
      <w:bookmarkEnd w:id="36"/>
      <w:bookmarkEnd w:id="37"/>
    </w:p>
    <w:p w:rsidR="000C3B59" w:rsidRDefault="006805BB" w:rsidP="006805BB">
      <w:pPr>
        <w:jc w:val="both"/>
        <w:rPr>
          <w:lang w:val="pt-BR"/>
        </w:rPr>
      </w:pPr>
      <w:r>
        <w:rPr>
          <w:lang w:val="pt-BR"/>
        </w:rPr>
        <w:t>Os valores em reais deverão ser divididos por 100 para ajustar as casas decimais.</w:t>
      </w:r>
    </w:p>
    <w:p w:rsidR="0087751A" w:rsidRPr="000C3B59" w:rsidRDefault="0087751A" w:rsidP="006805BB">
      <w:pPr>
        <w:jc w:val="both"/>
        <w:rPr>
          <w:lang w:val="pt-BR"/>
        </w:rPr>
      </w:pPr>
      <w:r>
        <w:rPr>
          <w:lang w:val="pt-BR"/>
        </w:rPr>
        <w:t>Este caso de uso é um módulo isolado do SAT e pode ser processado independente do mesmo.</w:t>
      </w:r>
    </w:p>
    <w:p w:rsidR="004B0EC5" w:rsidRDefault="001B6DD2" w:rsidP="007A201E">
      <w:pPr>
        <w:pStyle w:val="Ttulo2"/>
        <w:jc w:val="both"/>
        <w:rPr>
          <w:lang w:val="pt-BR"/>
        </w:rPr>
      </w:pPr>
      <w:bookmarkStart w:id="38" w:name="_Toc455859098"/>
      <w:r w:rsidRPr="005724DB">
        <w:rPr>
          <w:lang w:val="pt-BR"/>
        </w:rPr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8"/>
    </w:p>
    <w:p w:rsidR="00E42EC3" w:rsidRDefault="00E42EC3" w:rsidP="00E42EC3">
      <w:pPr>
        <w:rPr>
          <w:lang w:val="pt-BR"/>
        </w:rPr>
        <w:sectPr w:rsidR="00E42EC3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  <w:r>
        <w:rPr>
          <w:lang w:val="pt-BR"/>
        </w:rPr>
        <w:t>N/A</w:t>
      </w:r>
    </w:p>
    <w:p w:rsidR="00182FFB" w:rsidRPr="0077119F" w:rsidRDefault="00A459A5" w:rsidP="00915513">
      <w:pPr>
        <w:jc w:val="both"/>
        <w:rPr>
          <w:b/>
          <w:lang w:val="pt-BR"/>
        </w:rPr>
      </w:pPr>
      <w:r w:rsidRPr="0077119F">
        <w:rPr>
          <w:b/>
          <w:lang w:val="pt-BR"/>
        </w:rPr>
        <w:lastRenderedPageBreak/>
        <w:t>Anexo EAD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O PAF-ECF deve assinar digitalmente os arquivos previstos nos itens 4, 5, 13, 14, 17, 19 e 22 do requisito VII e os previstos nos requisitos LVIII e LIX, gerando o registro tipo EAD conforme leiaute abaixo especificado:</w:t>
      </w:r>
    </w:p>
    <w:p w:rsidR="00A459A5" w:rsidRPr="00A459A5" w:rsidRDefault="00A459A5" w:rsidP="00A459A5">
      <w:pPr>
        <w:shd w:val="clear" w:color="auto" w:fill="FFFFFF"/>
        <w:ind w:firstLine="1418"/>
        <w:jc w:val="both"/>
        <w:textAlignment w:val="baseline"/>
        <w:rPr>
          <w:rFonts w:ascii="Arial" w:hAnsi="Arial" w:cs="Arial"/>
          <w:color w:val="000000"/>
          <w:szCs w:val="24"/>
          <w:lang w:val="pt-BR" w:eastAsia="pt-BR"/>
        </w:rPr>
      </w:pPr>
      <w:r w:rsidRPr="00A459A5">
        <w:rPr>
          <w:rFonts w:ascii="Arial" w:hAnsi="Arial" w:cs="Arial"/>
          <w:color w:val="000000"/>
          <w:szCs w:val="24"/>
          <w:lang w:val="pt-BR" w:eastAsia="pt-BR"/>
        </w:rPr>
        <w:t> 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2702"/>
        <w:gridCol w:w="2281"/>
        <w:gridCol w:w="1471"/>
        <w:gridCol w:w="911"/>
        <w:gridCol w:w="1011"/>
        <w:gridCol w:w="1396"/>
      </w:tblGrid>
      <w:tr w:rsidR="00A459A5" w:rsidRPr="00B57317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Nº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Denominação</w:t>
            </w:r>
            <w:proofErr w:type="spellEnd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 xml:space="preserve"> do Campo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Conteúdo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Tamanho</w:t>
            </w:r>
            <w:proofErr w:type="spellEnd"/>
          </w:p>
        </w:tc>
        <w:tc>
          <w:tcPr>
            <w:tcW w:w="0" w:type="auto"/>
            <w:gridSpan w:val="2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Posição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Formato</w:t>
            </w:r>
            <w:proofErr w:type="spellEnd"/>
          </w:p>
        </w:tc>
      </w:tr>
      <w:tr w:rsidR="00A459A5" w:rsidRPr="00B57317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01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Tipo</w:t>
            </w:r>
            <w:proofErr w:type="spellEnd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registro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"EAD"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01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03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      X</w:t>
            </w:r>
          </w:p>
        </w:tc>
      </w:tr>
      <w:tr w:rsidR="00A459A5" w:rsidRPr="00B57317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02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Assinatura</w:t>
            </w:r>
            <w:proofErr w:type="spellEnd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 xml:space="preserve"> Digital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Assinatura</w:t>
            </w:r>
            <w:proofErr w:type="spellEnd"/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 xml:space="preserve"> do Hash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256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04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259</w:t>
            </w:r>
          </w:p>
        </w:tc>
        <w:tc>
          <w:tcPr>
            <w:tcW w:w="0" w:type="auto"/>
            <w:vAlign w:val="bottom"/>
            <w:hideMark/>
          </w:tcPr>
          <w:p w:rsidR="00A459A5" w:rsidRPr="00B57317" w:rsidRDefault="00A459A5" w:rsidP="00752A29">
            <w:pPr>
              <w:spacing w:before="28" w:after="28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B57317">
              <w:rPr>
                <w:rFonts w:ascii="Arial" w:hAnsi="Arial" w:cs="Arial"/>
                <w:sz w:val="18"/>
                <w:szCs w:val="18"/>
                <w:lang w:eastAsia="pt-BR"/>
              </w:rPr>
              <w:t>      X</w:t>
            </w:r>
          </w:p>
        </w:tc>
      </w:tr>
    </w:tbl>
    <w:p w:rsidR="00A459A5" w:rsidRPr="00B57317" w:rsidRDefault="00A459A5" w:rsidP="00A459A5">
      <w:pPr>
        <w:shd w:val="clear" w:color="auto" w:fill="FFFFFF"/>
        <w:ind w:firstLine="1418"/>
        <w:jc w:val="both"/>
        <w:textAlignment w:val="baseline"/>
        <w:rPr>
          <w:rFonts w:ascii="Arial" w:hAnsi="Arial" w:cs="Arial"/>
          <w:color w:val="000000"/>
          <w:szCs w:val="24"/>
          <w:lang w:eastAsia="pt-BR"/>
        </w:rPr>
      </w:pPr>
      <w:r w:rsidRPr="00B57317">
        <w:rPr>
          <w:rFonts w:ascii="Arial" w:hAnsi="Arial" w:cs="Arial"/>
          <w:color w:val="000000"/>
          <w:szCs w:val="24"/>
          <w:lang w:eastAsia="pt-BR"/>
        </w:rPr>
        <w:t> 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O campo 02 do registro tipo EAD (Assinatura Digital) deve ser gerado mediante os seguintes procedimentos: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 xml:space="preserve">a) aplicar a função unidirecional MD5 uma única vez na porção do arquivo que compreende entre o seu primeiro byte e os bytes de quebra de linha imediatamente anteriores ao registro EAD, ficando excluído do cálculo do </w:t>
      </w:r>
      <w:proofErr w:type="spellStart"/>
      <w:r w:rsidRPr="00A459A5">
        <w:rPr>
          <w:lang w:val="pt-BR"/>
        </w:rPr>
        <w:t>hash</w:t>
      </w:r>
      <w:proofErr w:type="spellEnd"/>
      <w:r w:rsidRPr="00A459A5">
        <w:rPr>
          <w:lang w:val="pt-BR"/>
        </w:rPr>
        <w:t xml:space="preserve"> o registro EAD. O resultado será um código de 128 bits ou 16 bytes que devem ser inseridos no bloco de dados de 128 bytes que será assinado de acordo com a tabela abaixo, onde: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 xml:space="preserve">a1) a letra “A” indica o tamanho do </w:t>
      </w:r>
      <w:proofErr w:type="spellStart"/>
      <w:r w:rsidRPr="00A459A5">
        <w:rPr>
          <w:lang w:val="pt-BR"/>
        </w:rPr>
        <w:t>hash</w:t>
      </w:r>
      <w:proofErr w:type="spellEnd"/>
      <w:r w:rsidRPr="00A459A5">
        <w:rPr>
          <w:lang w:val="pt-BR"/>
        </w:rPr>
        <w:t xml:space="preserve"> e deve ser preenchido com valor fixo 16 (em hexadecimal 0x10);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 xml:space="preserve">a2) a letra “B” indica o local de preenchimento do </w:t>
      </w:r>
      <w:proofErr w:type="spellStart"/>
      <w:r w:rsidRPr="00A459A5">
        <w:rPr>
          <w:lang w:val="pt-BR"/>
        </w:rPr>
        <w:t>hash</w:t>
      </w:r>
      <w:proofErr w:type="spellEnd"/>
      <w:r w:rsidRPr="00A459A5">
        <w:rPr>
          <w:lang w:val="pt-BR"/>
        </w:rPr>
        <w:t>, sendo que à esquerda fica o byte mais significativo e à direita o menos significativo;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a3) a letra “C” indica os bytes restantes não usados, de preenchimento livre.</w:t>
      </w:r>
    </w:p>
    <w:p w:rsid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 Bloco de dados de 128 bytes que deve ser assinado: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75"/>
      </w:tblGrid>
      <w:tr w:rsidR="00A459A5" w:rsidRPr="00A459A5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</w:tr>
      <w:tr w:rsidR="00A459A5" w:rsidRPr="00A459A5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</w:tr>
      <w:tr w:rsidR="00A459A5" w:rsidRPr="00A459A5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</w:tr>
      <w:tr w:rsidR="00A459A5" w:rsidRPr="00A459A5" w:rsidTr="00752A29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0" w:type="auto"/>
            <w:vAlign w:val="bottom"/>
            <w:hideMark/>
          </w:tcPr>
          <w:p w:rsidR="00A459A5" w:rsidRPr="00A459A5" w:rsidRDefault="00A459A5" w:rsidP="00A459A5">
            <w:pPr>
              <w:widowControl/>
              <w:autoSpaceDE/>
              <w:autoSpaceDN/>
              <w:spacing w:before="28" w:after="28"/>
              <w:ind w:left="0"/>
              <w:jc w:val="center"/>
              <w:textAlignment w:val="baseline"/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</w:pPr>
            <w:r w:rsidRPr="00A459A5">
              <w:rPr>
                <w:rFonts w:ascii="Arial" w:hAnsi="Arial" w:cs="Arial"/>
                <w:snapToGrid/>
                <w:sz w:val="18"/>
                <w:szCs w:val="18"/>
                <w:lang w:val="pt-BR" w:eastAsia="pt-BR"/>
              </w:rPr>
              <w:t>C</w:t>
            </w:r>
          </w:p>
        </w:tc>
      </w:tr>
    </w:tbl>
    <w:p w:rsidR="00A459A5" w:rsidRPr="00B57317" w:rsidRDefault="00A459A5" w:rsidP="00A459A5">
      <w:pPr>
        <w:shd w:val="clear" w:color="auto" w:fill="FFFFFF"/>
        <w:ind w:firstLine="1418"/>
        <w:jc w:val="both"/>
        <w:textAlignment w:val="baseline"/>
        <w:rPr>
          <w:rFonts w:ascii="Arial" w:hAnsi="Arial" w:cs="Arial"/>
          <w:color w:val="000000"/>
          <w:szCs w:val="24"/>
          <w:lang w:eastAsia="pt-BR"/>
        </w:rPr>
      </w:pPr>
      <w:r w:rsidRPr="00B57317">
        <w:rPr>
          <w:rFonts w:ascii="Arial" w:hAnsi="Arial" w:cs="Arial"/>
          <w:color w:val="000000"/>
          <w:szCs w:val="24"/>
          <w:lang w:eastAsia="pt-BR"/>
        </w:rPr>
        <w:t> 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b) criar uma chave privada de 1024 bits, equivalente a um número hexadecimal de 256 dígitos, de conhecimento exclusivo da empresa desenvolvedora do PAF-ECF, devendo ser utilizada a mesma chave para todos os PAF-ECF desenvolvidos pela mesma empresa.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lastRenderedPageBreak/>
        <w:t xml:space="preserve">c) criptografar o bloco de dados gerado conforme disposto na alínea “a”, utilizando a chave a que se refere </w:t>
      </w:r>
      <w:proofErr w:type="gramStart"/>
      <w:r w:rsidRPr="00A459A5">
        <w:rPr>
          <w:lang w:val="pt-BR"/>
        </w:rPr>
        <w:t>a</w:t>
      </w:r>
      <w:proofErr w:type="gramEnd"/>
      <w:r w:rsidRPr="00A459A5">
        <w:rPr>
          <w:lang w:val="pt-BR"/>
        </w:rPr>
        <w:t xml:space="preserve"> alínea “b” pelo algoritmo RSA de chave pública, sem utilizar nenhuma codificação dos dados além da criptografia RSA, de maneira que o bloco de dados seja recuperado no momento da </w:t>
      </w:r>
      <w:proofErr w:type="spellStart"/>
      <w:r w:rsidRPr="00A459A5">
        <w:rPr>
          <w:lang w:val="pt-BR"/>
        </w:rPr>
        <w:t>decriptografia</w:t>
      </w:r>
      <w:proofErr w:type="spellEnd"/>
      <w:r w:rsidRPr="00A459A5">
        <w:rPr>
          <w:lang w:val="pt-BR"/>
        </w:rPr>
        <w:t xml:space="preserve"> exatamente igual ao detalhado na tabela acima.</w:t>
      </w:r>
    </w:p>
    <w:p w:rsidR="00A459A5" w:rsidRPr="00A459A5" w:rsidRDefault="00A459A5" w:rsidP="00A459A5">
      <w:pPr>
        <w:shd w:val="clear" w:color="auto" w:fill="FFFFFF"/>
        <w:jc w:val="both"/>
        <w:textAlignment w:val="baseline"/>
        <w:rPr>
          <w:lang w:val="pt-BR"/>
        </w:rPr>
      </w:pPr>
      <w:r w:rsidRPr="00A459A5">
        <w:rPr>
          <w:lang w:val="pt-BR"/>
        </w:rPr>
        <w:t>d) com o resultado do procedimento descrito na alínea “c” será obtido um número hexadecimal com até 256 dígitos que deverá ser informado no campo 02 do Registro tipo EAD.</w:t>
      </w:r>
    </w:p>
    <w:p w:rsidR="00A459A5" w:rsidRPr="00A459A5" w:rsidRDefault="00A459A5" w:rsidP="00A459A5">
      <w:pPr>
        <w:shd w:val="clear" w:color="auto" w:fill="FFFFFF"/>
        <w:ind w:firstLine="1418"/>
        <w:jc w:val="both"/>
        <w:textAlignment w:val="baseline"/>
        <w:rPr>
          <w:rFonts w:cs="Arial"/>
          <w:color w:val="000000"/>
          <w:szCs w:val="24"/>
          <w:lang w:val="pt-BR" w:eastAsia="pt-BR"/>
        </w:rPr>
      </w:pPr>
    </w:p>
    <w:sectPr w:rsidR="00A459A5" w:rsidRPr="00A459A5" w:rsidSect="00A459A5">
      <w:pgSz w:w="16839" w:h="11907" w:orient="landscape" w:code="9"/>
      <w:pgMar w:top="1440" w:right="1418" w:bottom="1440" w:left="1809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BEE" w:rsidRDefault="00C16BEE">
      <w:r>
        <w:separator/>
      </w:r>
    </w:p>
  </w:endnote>
  <w:endnote w:type="continuationSeparator" w:id="0">
    <w:p w:rsidR="00C16BEE" w:rsidRDefault="00C16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927" w:rsidRPr="001F108F" w:rsidRDefault="00C16BEE" w:rsidP="00A677F7">
    <w:pPr>
      <w:pStyle w:val="Rodap"/>
      <w:ind w:left="0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40046747" r:id="rId2"/>
      </w:pict>
    </w:r>
    <w:r w:rsidR="009A3927" w:rsidRPr="001F108F">
      <w:rPr>
        <w:b/>
      </w:rPr>
      <w:fldChar w:fldCharType="begin"/>
    </w:r>
    <w:r w:rsidR="009A3927" w:rsidRPr="001F108F">
      <w:rPr>
        <w:b/>
      </w:rPr>
      <w:instrText>PAGE   \* MERGEFORMAT</w:instrText>
    </w:r>
    <w:r w:rsidR="009A3927" w:rsidRPr="001F108F">
      <w:rPr>
        <w:b/>
      </w:rPr>
      <w:fldChar w:fldCharType="separate"/>
    </w:r>
    <w:r w:rsidR="007F2199" w:rsidRPr="007F2199">
      <w:rPr>
        <w:b/>
        <w:noProof/>
        <w:lang w:val="pt-BR"/>
      </w:rPr>
      <w:t>1</w:t>
    </w:r>
    <w:r w:rsidR="009A3927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BEE" w:rsidRDefault="00C16BEE">
      <w:r>
        <w:separator/>
      </w:r>
    </w:p>
  </w:footnote>
  <w:footnote w:type="continuationSeparator" w:id="0">
    <w:p w:rsidR="00C16BEE" w:rsidRDefault="00C16B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927" w:rsidRPr="000A2EDD" w:rsidRDefault="009A3927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7F936C1E" wp14:editId="55A7A9CB">
          <wp:simplePos x="0" y="0"/>
          <wp:positionH relativeFrom="page">
            <wp:posOffset>38100</wp:posOffset>
          </wp:positionH>
          <wp:positionV relativeFrom="page">
            <wp:posOffset>-38100</wp:posOffset>
          </wp:positionV>
          <wp:extent cx="1348740" cy="1132205"/>
          <wp:effectExtent l="0" t="0" r="3810" b="0"/>
          <wp:wrapNone/>
          <wp:docPr id="6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1C29A3FE" wp14:editId="0485198C">
          <wp:simplePos x="0" y="0"/>
          <wp:positionH relativeFrom="page">
            <wp:posOffset>38100</wp:posOffset>
          </wp:positionH>
          <wp:positionV relativeFrom="page">
            <wp:posOffset>47625</wp:posOffset>
          </wp:positionV>
          <wp:extent cx="7499987" cy="1190625"/>
          <wp:effectExtent l="0" t="0" r="5715" b="9525"/>
          <wp:wrapNone/>
          <wp:docPr id="7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02CF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154D8E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7766584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CA5624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CB11E42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141280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A3B11ED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0354C82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A72FFD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32924F1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8E17C24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EAF2C72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>
    <w:nsid w:val="37573618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3112A71"/>
    <w:multiLevelType w:val="multilevel"/>
    <w:tmpl w:val="0416001F"/>
    <w:lvl w:ilvl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3" w:hanging="432"/>
      </w:pPr>
    </w:lvl>
    <w:lvl w:ilvl="2">
      <w:start w:val="1"/>
      <w:numFmt w:val="decimal"/>
      <w:lvlText w:val="%1.%2.%3."/>
      <w:lvlJc w:val="left"/>
      <w:pPr>
        <w:ind w:left="3482" w:hanging="504"/>
      </w:pPr>
    </w:lvl>
    <w:lvl w:ilvl="3">
      <w:start w:val="1"/>
      <w:numFmt w:val="decimal"/>
      <w:lvlText w:val="%1.%2.%3.%4."/>
      <w:lvlJc w:val="left"/>
      <w:pPr>
        <w:ind w:left="1729" w:hanging="648"/>
      </w:pPr>
    </w:lvl>
    <w:lvl w:ilvl="4">
      <w:start w:val="1"/>
      <w:numFmt w:val="decimal"/>
      <w:lvlText w:val="%1.%2.%3.%4.%5."/>
      <w:lvlJc w:val="left"/>
      <w:pPr>
        <w:ind w:left="2233" w:hanging="792"/>
      </w:pPr>
    </w:lvl>
    <w:lvl w:ilvl="5">
      <w:start w:val="1"/>
      <w:numFmt w:val="decimal"/>
      <w:lvlText w:val="%1.%2.%3.%4.%5.%6."/>
      <w:lvlJc w:val="left"/>
      <w:pPr>
        <w:ind w:left="2737" w:hanging="936"/>
      </w:pPr>
    </w:lvl>
    <w:lvl w:ilvl="6">
      <w:start w:val="1"/>
      <w:numFmt w:val="decimal"/>
      <w:lvlText w:val="%1.%2.%3.%4.%5.%6.%7."/>
      <w:lvlJc w:val="left"/>
      <w:pPr>
        <w:ind w:left="3241" w:hanging="1080"/>
      </w:pPr>
    </w:lvl>
    <w:lvl w:ilvl="7">
      <w:start w:val="1"/>
      <w:numFmt w:val="decimal"/>
      <w:lvlText w:val="%1.%2.%3.%4.%5.%6.%7.%8."/>
      <w:lvlJc w:val="left"/>
      <w:pPr>
        <w:ind w:left="3745" w:hanging="1224"/>
      </w:pPr>
    </w:lvl>
    <w:lvl w:ilvl="8">
      <w:start w:val="1"/>
      <w:numFmt w:val="decimal"/>
      <w:lvlText w:val="%1.%2.%3.%4.%5.%6.%7.%8.%9."/>
      <w:lvlJc w:val="left"/>
      <w:pPr>
        <w:ind w:left="4321" w:hanging="1440"/>
      </w:pPr>
    </w:lvl>
  </w:abstractNum>
  <w:abstractNum w:abstractNumId="15">
    <w:nsid w:val="468B17C8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70C5159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AAC64BE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C3E1E92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FDD234A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4CD11E7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AE42F01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D037822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D5A1605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>
    <w:nsid w:val="63032CF0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43925F7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53D1DD3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7364B4B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8E024CF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706530D7"/>
    <w:multiLevelType w:val="hybridMultilevel"/>
    <w:tmpl w:val="1F3813B2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>
    <w:nsid w:val="73B11BE6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50C2746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6015C9C"/>
    <w:multiLevelType w:val="hybridMultilevel"/>
    <w:tmpl w:val="154ED5EC"/>
    <w:lvl w:ilvl="0" w:tplc="32F0A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36"/>
  </w:num>
  <w:num w:numId="3">
    <w:abstractNumId w:val="30"/>
  </w:num>
  <w:num w:numId="4">
    <w:abstractNumId w:val="32"/>
  </w:num>
  <w:num w:numId="5">
    <w:abstractNumId w:val="12"/>
  </w:num>
  <w:num w:numId="6">
    <w:abstractNumId w:val="14"/>
  </w:num>
  <w:num w:numId="7">
    <w:abstractNumId w:val="31"/>
  </w:num>
  <w:num w:numId="8">
    <w:abstractNumId w:val="29"/>
  </w:num>
  <w:num w:numId="9">
    <w:abstractNumId w:val="11"/>
  </w:num>
  <w:num w:numId="10">
    <w:abstractNumId w:val="1"/>
  </w:num>
  <w:num w:numId="11">
    <w:abstractNumId w:val="17"/>
  </w:num>
  <w:num w:numId="12">
    <w:abstractNumId w:val="21"/>
  </w:num>
  <w:num w:numId="13">
    <w:abstractNumId w:val="18"/>
  </w:num>
  <w:num w:numId="14">
    <w:abstractNumId w:val="10"/>
  </w:num>
  <w:num w:numId="15">
    <w:abstractNumId w:val="26"/>
  </w:num>
  <w:num w:numId="16">
    <w:abstractNumId w:val="20"/>
  </w:num>
  <w:num w:numId="17">
    <w:abstractNumId w:val="33"/>
  </w:num>
  <w:num w:numId="18">
    <w:abstractNumId w:val="16"/>
  </w:num>
  <w:num w:numId="19">
    <w:abstractNumId w:val="13"/>
  </w:num>
  <w:num w:numId="20">
    <w:abstractNumId w:val="2"/>
  </w:num>
  <w:num w:numId="21">
    <w:abstractNumId w:val="25"/>
  </w:num>
  <w:num w:numId="22">
    <w:abstractNumId w:val="15"/>
  </w:num>
  <w:num w:numId="23">
    <w:abstractNumId w:val="7"/>
  </w:num>
  <w:num w:numId="24">
    <w:abstractNumId w:val="5"/>
  </w:num>
  <w:num w:numId="25">
    <w:abstractNumId w:val="9"/>
  </w:num>
  <w:num w:numId="26">
    <w:abstractNumId w:val="4"/>
  </w:num>
  <w:num w:numId="27">
    <w:abstractNumId w:val="3"/>
  </w:num>
  <w:num w:numId="28">
    <w:abstractNumId w:val="22"/>
  </w:num>
  <w:num w:numId="29">
    <w:abstractNumId w:val="8"/>
  </w:num>
  <w:num w:numId="30">
    <w:abstractNumId w:val="19"/>
  </w:num>
  <w:num w:numId="31">
    <w:abstractNumId w:val="35"/>
  </w:num>
  <w:num w:numId="32">
    <w:abstractNumId w:val="34"/>
  </w:num>
  <w:num w:numId="33">
    <w:abstractNumId w:val="27"/>
  </w:num>
  <w:num w:numId="34">
    <w:abstractNumId w:val="0"/>
  </w:num>
  <w:num w:numId="35">
    <w:abstractNumId w:val="23"/>
  </w:num>
  <w:num w:numId="36">
    <w:abstractNumId w:val="28"/>
  </w:num>
  <w:num w:numId="37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732C"/>
    <w:rsid w:val="00013E72"/>
    <w:rsid w:val="00017DDD"/>
    <w:rsid w:val="00035CB2"/>
    <w:rsid w:val="00067962"/>
    <w:rsid w:val="000737A5"/>
    <w:rsid w:val="00083220"/>
    <w:rsid w:val="00090706"/>
    <w:rsid w:val="000941DB"/>
    <w:rsid w:val="000B4712"/>
    <w:rsid w:val="000C3B59"/>
    <w:rsid w:val="000D0FBB"/>
    <w:rsid w:val="000D5F3C"/>
    <w:rsid w:val="000F3269"/>
    <w:rsid w:val="00112A21"/>
    <w:rsid w:val="001167F1"/>
    <w:rsid w:val="001240E9"/>
    <w:rsid w:val="0013090F"/>
    <w:rsid w:val="00141C1A"/>
    <w:rsid w:val="00182FFB"/>
    <w:rsid w:val="00191072"/>
    <w:rsid w:val="001A2C86"/>
    <w:rsid w:val="001B50A8"/>
    <w:rsid w:val="001B6DD2"/>
    <w:rsid w:val="001C6CF5"/>
    <w:rsid w:val="001F108F"/>
    <w:rsid w:val="001F3FE4"/>
    <w:rsid w:val="001F5AAB"/>
    <w:rsid w:val="00200D5C"/>
    <w:rsid w:val="00210EA6"/>
    <w:rsid w:val="00213DA4"/>
    <w:rsid w:val="002332F5"/>
    <w:rsid w:val="002335D1"/>
    <w:rsid w:val="00244BB3"/>
    <w:rsid w:val="00254E23"/>
    <w:rsid w:val="00256B37"/>
    <w:rsid w:val="002669D8"/>
    <w:rsid w:val="002700BE"/>
    <w:rsid w:val="0027626E"/>
    <w:rsid w:val="0028503E"/>
    <w:rsid w:val="002975DC"/>
    <w:rsid w:val="002A1834"/>
    <w:rsid w:val="002A5630"/>
    <w:rsid w:val="002B45AA"/>
    <w:rsid w:val="002B6868"/>
    <w:rsid w:val="002D68D6"/>
    <w:rsid w:val="0031219B"/>
    <w:rsid w:val="003311E8"/>
    <w:rsid w:val="00356107"/>
    <w:rsid w:val="00356CDF"/>
    <w:rsid w:val="00357506"/>
    <w:rsid w:val="00361A4B"/>
    <w:rsid w:val="00375521"/>
    <w:rsid w:val="00375A5E"/>
    <w:rsid w:val="00386805"/>
    <w:rsid w:val="003C2D64"/>
    <w:rsid w:val="003E472F"/>
    <w:rsid w:val="003F5576"/>
    <w:rsid w:val="00407CB6"/>
    <w:rsid w:val="0041232C"/>
    <w:rsid w:val="00413B6F"/>
    <w:rsid w:val="004271F2"/>
    <w:rsid w:val="00427C0D"/>
    <w:rsid w:val="00441C85"/>
    <w:rsid w:val="00445E12"/>
    <w:rsid w:val="0045775B"/>
    <w:rsid w:val="004819BD"/>
    <w:rsid w:val="00481A0A"/>
    <w:rsid w:val="00483110"/>
    <w:rsid w:val="00485058"/>
    <w:rsid w:val="00496636"/>
    <w:rsid w:val="004A139A"/>
    <w:rsid w:val="004B0EC5"/>
    <w:rsid w:val="004B4831"/>
    <w:rsid w:val="004B4CB2"/>
    <w:rsid w:val="004B4CDF"/>
    <w:rsid w:val="004C3582"/>
    <w:rsid w:val="004D632C"/>
    <w:rsid w:val="00517DAA"/>
    <w:rsid w:val="00520605"/>
    <w:rsid w:val="0052113E"/>
    <w:rsid w:val="00524C45"/>
    <w:rsid w:val="005376A9"/>
    <w:rsid w:val="005423EC"/>
    <w:rsid w:val="00546BB5"/>
    <w:rsid w:val="0055581E"/>
    <w:rsid w:val="00560BBD"/>
    <w:rsid w:val="0056205D"/>
    <w:rsid w:val="005649A5"/>
    <w:rsid w:val="005679A7"/>
    <w:rsid w:val="005701BB"/>
    <w:rsid w:val="00571D04"/>
    <w:rsid w:val="005724DB"/>
    <w:rsid w:val="0057275D"/>
    <w:rsid w:val="0058307F"/>
    <w:rsid w:val="0058635A"/>
    <w:rsid w:val="00597570"/>
    <w:rsid w:val="005A362A"/>
    <w:rsid w:val="005A751D"/>
    <w:rsid w:val="005B0CD7"/>
    <w:rsid w:val="005B2554"/>
    <w:rsid w:val="005B5017"/>
    <w:rsid w:val="005B7826"/>
    <w:rsid w:val="005C1E06"/>
    <w:rsid w:val="005C4CF8"/>
    <w:rsid w:val="005D6C9F"/>
    <w:rsid w:val="005E4EEE"/>
    <w:rsid w:val="005F57F3"/>
    <w:rsid w:val="005F592B"/>
    <w:rsid w:val="006027B2"/>
    <w:rsid w:val="0060408C"/>
    <w:rsid w:val="00623B30"/>
    <w:rsid w:val="00623F78"/>
    <w:rsid w:val="0063171B"/>
    <w:rsid w:val="00633D3D"/>
    <w:rsid w:val="00646E0A"/>
    <w:rsid w:val="006516CB"/>
    <w:rsid w:val="00656C2D"/>
    <w:rsid w:val="00677DA6"/>
    <w:rsid w:val="006805BB"/>
    <w:rsid w:val="00683531"/>
    <w:rsid w:val="00693B80"/>
    <w:rsid w:val="006A1FDE"/>
    <w:rsid w:val="006A6045"/>
    <w:rsid w:val="006B1C5D"/>
    <w:rsid w:val="006B2AE7"/>
    <w:rsid w:val="006C1336"/>
    <w:rsid w:val="006C4E88"/>
    <w:rsid w:val="006C63AF"/>
    <w:rsid w:val="006E1426"/>
    <w:rsid w:val="006E528C"/>
    <w:rsid w:val="006F784B"/>
    <w:rsid w:val="00700CE4"/>
    <w:rsid w:val="00725CD0"/>
    <w:rsid w:val="0073160F"/>
    <w:rsid w:val="00733580"/>
    <w:rsid w:val="00741E9E"/>
    <w:rsid w:val="00747676"/>
    <w:rsid w:val="00752A29"/>
    <w:rsid w:val="00752B1B"/>
    <w:rsid w:val="00762D3A"/>
    <w:rsid w:val="00762DA8"/>
    <w:rsid w:val="0077119F"/>
    <w:rsid w:val="00776A54"/>
    <w:rsid w:val="0077726F"/>
    <w:rsid w:val="00792FF3"/>
    <w:rsid w:val="007A201E"/>
    <w:rsid w:val="007A408A"/>
    <w:rsid w:val="007B2719"/>
    <w:rsid w:val="007C15B4"/>
    <w:rsid w:val="007D1B22"/>
    <w:rsid w:val="007D24FE"/>
    <w:rsid w:val="007E1D61"/>
    <w:rsid w:val="007E615A"/>
    <w:rsid w:val="007F2199"/>
    <w:rsid w:val="00800176"/>
    <w:rsid w:val="00845273"/>
    <w:rsid w:val="00851943"/>
    <w:rsid w:val="00857A9A"/>
    <w:rsid w:val="00863156"/>
    <w:rsid w:val="0087751A"/>
    <w:rsid w:val="00882E38"/>
    <w:rsid w:val="00884BDB"/>
    <w:rsid w:val="00885A3B"/>
    <w:rsid w:val="008C0453"/>
    <w:rsid w:val="008C5D42"/>
    <w:rsid w:val="008C7D84"/>
    <w:rsid w:val="008D024B"/>
    <w:rsid w:val="008D76C5"/>
    <w:rsid w:val="008E2B71"/>
    <w:rsid w:val="008E2D79"/>
    <w:rsid w:val="008F2B3C"/>
    <w:rsid w:val="00902FAF"/>
    <w:rsid w:val="00906997"/>
    <w:rsid w:val="00911258"/>
    <w:rsid w:val="00915513"/>
    <w:rsid w:val="00917E08"/>
    <w:rsid w:val="00923E36"/>
    <w:rsid w:val="00924617"/>
    <w:rsid w:val="009345F9"/>
    <w:rsid w:val="009364F2"/>
    <w:rsid w:val="009440FD"/>
    <w:rsid w:val="00947BCB"/>
    <w:rsid w:val="00955B31"/>
    <w:rsid w:val="00973E72"/>
    <w:rsid w:val="0097650A"/>
    <w:rsid w:val="00982A1C"/>
    <w:rsid w:val="009952FE"/>
    <w:rsid w:val="00995929"/>
    <w:rsid w:val="009A3927"/>
    <w:rsid w:val="009C5CF7"/>
    <w:rsid w:val="009D118F"/>
    <w:rsid w:val="009D3240"/>
    <w:rsid w:val="009D43CD"/>
    <w:rsid w:val="009E0DCD"/>
    <w:rsid w:val="00A10A7B"/>
    <w:rsid w:val="00A11CE0"/>
    <w:rsid w:val="00A17FD0"/>
    <w:rsid w:val="00A20E46"/>
    <w:rsid w:val="00A459A5"/>
    <w:rsid w:val="00A474D3"/>
    <w:rsid w:val="00A542FD"/>
    <w:rsid w:val="00A54387"/>
    <w:rsid w:val="00A677F7"/>
    <w:rsid w:val="00A749A7"/>
    <w:rsid w:val="00A75FBD"/>
    <w:rsid w:val="00A82557"/>
    <w:rsid w:val="00A8665C"/>
    <w:rsid w:val="00AA69FA"/>
    <w:rsid w:val="00AB0FBE"/>
    <w:rsid w:val="00AC01C7"/>
    <w:rsid w:val="00AC4CDE"/>
    <w:rsid w:val="00AD46A9"/>
    <w:rsid w:val="00AD7479"/>
    <w:rsid w:val="00AE050A"/>
    <w:rsid w:val="00AE45AD"/>
    <w:rsid w:val="00AF3C08"/>
    <w:rsid w:val="00B05CFF"/>
    <w:rsid w:val="00B3259D"/>
    <w:rsid w:val="00B36312"/>
    <w:rsid w:val="00B653D2"/>
    <w:rsid w:val="00B67893"/>
    <w:rsid w:val="00B8331A"/>
    <w:rsid w:val="00BA5D56"/>
    <w:rsid w:val="00BB5E3C"/>
    <w:rsid w:val="00BB6B7A"/>
    <w:rsid w:val="00BC4A51"/>
    <w:rsid w:val="00BC7A6C"/>
    <w:rsid w:val="00BC7B47"/>
    <w:rsid w:val="00BD1AAD"/>
    <w:rsid w:val="00BD5B8C"/>
    <w:rsid w:val="00BE1A74"/>
    <w:rsid w:val="00BE2CC2"/>
    <w:rsid w:val="00BF1F5B"/>
    <w:rsid w:val="00BF4A6A"/>
    <w:rsid w:val="00BF5AE6"/>
    <w:rsid w:val="00C063DC"/>
    <w:rsid w:val="00C16BEE"/>
    <w:rsid w:val="00C17C42"/>
    <w:rsid w:val="00C333D8"/>
    <w:rsid w:val="00C337F9"/>
    <w:rsid w:val="00C34D6B"/>
    <w:rsid w:val="00C4141B"/>
    <w:rsid w:val="00C543B1"/>
    <w:rsid w:val="00C56917"/>
    <w:rsid w:val="00C62C0D"/>
    <w:rsid w:val="00C80D41"/>
    <w:rsid w:val="00C953F9"/>
    <w:rsid w:val="00CB0CE3"/>
    <w:rsid w:val="00CB5045"/>
    <w:rsid w:val="00CB66AC"/>
    <w:rsid w:val="00CC7BD6"/>
    <w:rsid w:val="00CD4D50"/>
    <w:rsid w:val="00CF1AAE"/>
    <w:rsid w:val="00CF3BD1"/>
    <w:rsid w:val="00D01EE0"/>
    <w:rsid w:val="00D01F29"/>
    <w:rsid w:val="00D21244"/>
    <w:rsid w:val="00D258B0"/>
    <w:rsid w:val="00D31D0F"/>
    <w:rsid w:val="00D375DF"/>
    <w:rsid w:val="00D41B3C"/>
    <w:rsid w:val="00D44D3F"/>
    <w:rsid w:val="00D56EAA"/>
    <w:rsid w:val="00D61D53"/>
    <w:rsid w:val="00D72E2C"/>
    <w:rsid w:val="00D740CA"/>
    <w:rsid w:val="00D96C81"/>
    <w:rsid w:val="00DA2F7C"/>
    <w:rsid w:val="00DA57FC"/>
    <w:rsid w:val="00DB3FDF"/>
    <w:rsid w:val="00DB64F3"/>
    <w:rsid w:val="00DB757C"/>
    <w:rsid w:val="00DC0F10"/>
    <w:rsid w:val="00DD3FED"/>
    <w:rsid w:val="00DE05A4"/>
    <w:rsid w:val="00DE55D0"/>
    <w:rsid w:val="00E003B1"/>
    <w:rsid w:val="00E0269B"/>
    <w:rsid w:val="00E0615F"/>
    <w:rsid w:val="00E135A4"/>
    <w:rsid w:val="00E13B55"/>
    <w:rsid w:val="00E15ABA"/>
    <w:rsid w:val="00E16351"/>
    <w:rsid w:val="00E34CF7"/>
    <w:rsid w:val="00E42EC3"/>
    <w:rsid w:val="00E4416B"/>
    <w:rsid w:val="00E505D3"/>
    <w:rsid w:val="00E67E92"/>
    <w:rsid w:val="00EA2E75"/>
    <w:rsid w:val="00EA4132"/>
    <w:rsid w:val="00EA48AC"/>
    <w:rsid w:val="00EB43E7"/>
    <w:rsid w:val="00EB4603"/>
    <w:rsid w:val="00EB6CA8"/>
    <w:rsid w:val="00EC7AB4"/>
    <w:rsid w:val="00F03FF0"/>
    <w:rsid w:val="00F07CC9"/>
    <w:rsid w:val="00F125C7"/>
    <w:rsid w:val="00F17A77"/>
    <w:rsid w:val="00F20690"/>
    <w:rsid w:val="00F25C42"/>
    <w:rsid w:val="00F330D4"/>
    <w:rsid w:val="00F34695"/>
    <w:rsid w:val="00F56136"/>
    <w:rsid w:val="00F73DFB"/>
    <w:rsid w:val="00F84C84"/>
    <w:rsid w:val="00F8614C"/>
    <w:rsid w:val="00FA36E4"/>
    <w:rsid w:val="00FA4034"/>
    <w:rsid w:val="00FA7987"/>
    <w:rsid w:val="00FD0B5F"/>
    <w:rsid w:val="00FD37D2"/>
    <w:rsid w:val="00FD6149"/>
    <w:rsid w:val="00F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677F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677F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EB943-CE95-4986-8E9E-8ACF1FCB6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9</TotalTime>
  <Pages>14</Pages>
  <Words>2807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17930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 ruchleimer</cp:lastModifiedBy>
  <cp:revision>8</cp:revision>
  <cp:lastPrinted>2001-03-15T17:26:00Z</cp:lastPrinted>
  <dcterms:created xsi:type="dcterms:W3CDTF">2016-11-01T12:31:00Z</dcterms:created>
  <dcterms:modified xsi:type="dcterms:W3CDTF">2016-11-07T19:59:00Z</dcterms:modified>
</cp:coreProperties>
</file>