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5078DC" w14:textId="77777777" w:rsidR="001F108F" w:rsidRPr="001F108F" w:rsidRDefault="001F108F" w:rsidP="001F108F">
      <w:pPr>
        <w:widowControl/>
        <w:autoSpaceDE/>
        <w:autoSpaceDN/>
        <w:spacing w:before="120" w:after="60"/>
        <w:ind w:left="454"/>
        <w:jc w:val="both"/>
        <w:rPr>
          <w:snapToGrid/>
          <w:sz w:val="22"/>
          <w:szCs w:val="22"/>
          <w:lang w:eastAsia="ja-JP"/>
        </w:rPr>
      </w:pPr>
    </w:p>
    <w:p w14:paraId="21397DD8" w14:textId="77777777" w:rsidR="001F108F" w:rsidRPr="001F108F" w:rsidRDefault="001F108F" w:rsidP="001F108F">
      <w:pPr>
        <w:widowControl/>
        <w:autoSpaceDE/>
        <w:autoSpaceDN/>
        <w:spacing w:before="120" w:after="60"/>
        <w:ind w:left="454"/>
        <w:jc w:val="both"/>
        <w:rPr>
          <w:snapToGrid/>
          <w:sz w:val="22"/>
          <w:szCs w:val="22"/>
          <w:lang w:eastAsia="ja-JP"/>
        </w:rPr>
      </w:pPr>
    </w:p>
    <w:p w14:paraId="359D8CDA" w14:textId="77777777" w:rsidR="001F108F" w:rsidRPr="001F108F" w:rsidRDefault="001F108F" w:rsidP="001F108F">
      <w:pPr>
        <w:widowControl/>
        <w:autoSpaceDE/>
        <w:autoSpaceDN/>
        <w:spacing w:before="120" w:after="60"/>
        <w:ind w:left="454"/>
        <w:jc w:val="both"/>
        <w:rPr>
          <w:snapToGrid/>
          <w:sz w:val="22"/>
          <w:szCs w:val="22"/>
          <w:lang w:eastAsia="ja-JP"/>
        </w:rPr>
      </w:pPr>
    </w:p>
    <w:p w14:paraId="783168AD" w14:textId="77777777" w:rsidR="001F108F" w:rsidRPr="001F108F" w:rsidRDefault="001F108F" w:rsidP="001F108F">
      <w:pPr>
        <w:widowControl/>
        <w:autoSpaceDE/>
        <w:autoSpaceDN/>
        <w:spacing w:before="120" w:after="60"/>
        <w:ind w:left="454"/>
        <w:jc w:val="both"/>
        <w:rPr>
          <w:snapToGrid/>
          <w:color w:val="1F497D"/>
          <w:sz w:val="28"/>
          <w:szCs w:val="28"/>
          <w:u w:val="single"/>
          <w:lang w:eastAsia="ja-JP"/>
        </w:rPr>
      </w:pPr>
      <w:r w:rsidRPr="001F108F">
        <w:rPr>
          <w:snapToGrid/>
          <w:color w:val="1F497D"/>
          <w:sz w:val="28"/>
          <w:szCs w:val="28"/>
          <w:lang w:eastAsia="ja-JP"/>
        </w:rPr>
        <w:t>Secretaria da Fazenda do Estado do Tocantins</w:t>
      </w:r>
    </w:p>
    <w:p w14:paraId="1A899AC1" w14:textId="77777777" w:rsidR="001F108F" w:rsidRPr="001F108F" w:rsidRDefault="001F108F" w:rsidP="001F108F">
      <w:pPr>
        <w:widowControl/>
        <w:autoSpaceDE/>
        <w:autoSpaceDN/>
        <w:spacing w:before="120" w:after="60"/>
        <w:ind w:left="454"/>
        <w:rPr>
          <w:snapToGrid/>
          <w:color w:val="1F497D"/>
          <w:sz w:val="28"/>
          <w:szCs w:val="28"/>
          <w:lang w:eastAsia="ja-JP"/>
        </w:rPr>
      </w:pPr>
      <w:r w:rsidRPr="001F108F">
        <w:rPr>
          <w:snapToGrid/>
          <w:color w:val="1F497D"/>
          <w:sz w:val="28"/>
          <w:szCs w:val="28"/>
          <w:lang w:eastAsia="ja-JP"/>
        </w:rPr>
        <w:t>Centro Interamericano de Administrações Tributárias</w:t>
      </w:r>
      <w:r w:rsidRPr="001F108F">
        <w:rPr>
          <w:snapToGrid/>
          <w:color w:val="1F497D"/>
          <w:sz w:val="28"/>
          <w:szCs w:val="28"/>
          <w:lang w:eastAsia="ja-JP"/>
        </w:rPr>
        <w:br/>
      </w:r>
    </w:p>
    <w:p w14:paraId="2C0292CA" w14:textId="77777777" w:rsidR="001F108F" w:rsidRPr="001F108F" w:rsidRDefault="001F108F" w:rsidP="001F108F">
      <w:pPr>
        <w:widowControl/>
        <w:autoSpaceDE/>
        <w:autoSpaceDN/>
        <w:spacing w:before="120" w:after="60"/>
        <w:ind w:left="454"/>
        <w:jc w:val="both"/>
        <w:rPr>
          <w:snapToGrid/>
          <w:sz w:val="22"/>
          <w:szCs w:val="22"/>
          <w:lang w:eastAsia="ja-JP"/>
        </w:rPr>
      </w:pPr>
    </w:p>
    <w:p w14:paraId="79C61D74" w14:textId="77777777" w:rsidR="001F108F" w:rsidRPr="001F108F" w:rsidRDefault="001F108F" w:rsidP="001F108F">
      <w:pPr>
        <w:widowControl/>
        <w:autoSpaceDE/>
        <w:autoSpaceDN/>
        <w:spacing w:before="120" w:after="60"/>
        <w:ind w:left="454"/>
        <w:jc w:val="both"/>
        <w:rPr>
          <w:snapToGrid/>
          <w:sz w:val="22"/>
          <w:szCs w:val="22"/>
          <w:lang w:eastAsia="ja-JP"/>
        </w:rPr>
      </w:pPr>
    </w:p>
    <w:p w14:paraId="4064F5AF" w14:textId="77777777" w:rsidR="001F108F" w:rsidRPr="001F108F" w:rsidRDefault="001F108F" w:rsidP="001F108F">
      <w:pPr>
        <w:widowControl/>
        <w:autoSpaceDE/>
        <w:autoSpaceDN/>
        <w:spacing w:before="120" w:after="60"/>
        <w:ind w:left="454"/>
        <w:jc w:val="both"/>
        <w:rPr>
          <w:snapToGrid/>
          <w:sz w:val="22"/>
          <w:szCs w:val="22"/>
          <w:lang w:eastAsia="ja-JP"/>
        </w:rPr>
      </w:pPr>
    </w:p>
    <w:p w14:paraId="7C320EDD" w14:textId="77777777" w:rsidR="00F433F0" w:rsidRDefault="00E0087C" w:rsidP="001F108F">
      <w:pPr>
        <w:widowControl/>
        <w:pBdr>
          <w:bottom w:val="single" w:sz="8" w:space="4" w:color="4F81BD"/>
        </w:pBdr>
        <w:autoSpaceDE/>
        <w:autoSpaceDN/>
        <w:spacing w:after="300"/>
        <w:ind w:left="454"/>
        <w:contextualSpacing/>
        <w:rPr>
          <w:snapToGrid/>
          <w:color w:val="17365D"/>
          <w:spacing w:val="5"/>
          <w:kern w:val="28"/>
          <w:sz w:val="52"/>
          <w:szCs w:val="52"/>
          <w:lang w:eastAsia="ja-JP"/>
        </w:rPr>
      </w:pPr>
      <w:r>
        <w:rPr>
          <w:snapToGrid/>
          <w:color w:val="17365D"/>
          <w:spacing w:val="5"/>
          <w:kern w:val="28"/>
          <w:sz w:val="52"/>
          <w:szCs w:val="52"/>
          <w:lang w:eastAsia="ja-JP"/>
        </w:rPr>
        <w:t xml:space="preserve">Modelo </w:t>
      </w:r>
      <w:r w:rsidR="001F108F">
        <w:rPr>
          <w:snapToGrid/>
          <w:color w:val="17365D"/>
          <w:spacing w:val="5"/>
          <w:kern w:val="28"/>
          <w:sz w:val="52"/>
          <w:szCs w:val="52"/>
          <w:lang w:eastAsia="ja-JP"/>
        </w:rPr>
        <w:t>de Caso</w:t>
      </w:r>
      <w:r w:rsidR="00902BE4">
        <w:rPr>
          <w:snapToGrid/>
          <w:color w:val="17365D"/>
          <w:spacing w:val="5"/>
          <w:kern w:val="28"/>
          <w:sz w:val="52"/>
          <w:szCs w:val="52"/>
          <w:lang w:eastAsia="ja-JP"/>
        </w:rPr>
        <w:t>s</w:t>
      </w:r>
      <w:r w:rsidR="001F108F">
        <w:rPr>
          <w:snapToGrid/>
          <w:color w:val="17365D"/>
          <w:spacing w:val="5"/>
          <w:kern w:val="28"/>
          <w:sz w:val="52"/>
          <w:szCs w:val="52"/>
          <w:lang w:eastAsia="ja-JP"/>
        </w:rPr>
        <w:t xml:space="preserve"> de Uso</w:t>
      </w:r>
      <w:r w:rsidR="00902BE4">
        <w:rPr>
          <w:snapToGrid/>
          <w:color w:val="17365D"/>
          <w:spacing w:val="5"/>
          <w:kern w:val="28"/>
          <w:sz w:val="52"/>
          <w:szCs w:val="52"/>
          <w:lang w:eastAsia="ja-JP"/>
        </w:rPr>
        <w:t xml:space="preserve"> </w:t>
      </w:r>
      <w:r w:rsidR="00F433F0">
        <w:rPr>
          <w:snapToGrid/>
          <w:color w:val="17365D"/>
          <w:spacing w:val="5"/>
          <w:kern w:val="28"/>
          <w:sz w:val="52"/>
          <w:szCs w:val="52"/>
          <w:lang w:eastAsia="ja-JP"/>
        </w:rPr>
        <w:t xml:space="preserve">e </w:t>
      </w:r>
    </w:p>
    <w:p w14:paraId="277141C0" w14:textId="77777777" w:rsidR="00F433F0" w:rsidRDefault="00F433F0" w:rsidP="001F108F">
      <w:pPr>
        <w:widowControl/>
        <w:pBdr>
          <w:bottom w:val="single" w:sz="8" w:space="4" w:color="4F81BD"/>
        </w:pBdr>
        <w:autoSpaceDE/>
        <w:autoSpaceDN/>
        <w:spacing w:after="300"/>
        <w:ind w:left="454"/>
        <w:contextualSpacing/>
        <w:rPr>
          <w:snapToGrid/>
          <w:color w:val="17365D"/>
          <w:spacing w:val="5"/>
          <w:kern w:val="28"/>
          <w:sz w:val="52"/>
          <w:szCs w:val="52"/>
          <w:lang w:eastAsia="ja-JP"/>
        </w:rPr>
      </w:pPr>
      <w:r>
        <w:rPr>
          <w:snapToGrid/>
          <w:color w:val="17365D"/>
          <w:spacing w:val="5"/>
          <w:kern w:val="28"/>
          <w:sz w:val="52"/>
          <w:szCs w:val="52"/>
          <w:lang w:eastAsia="ja-JP"/>
        </w:rPr>
        <w:t xml:space="preserve">Regras de Negócio </w:t>
      </w:r>
    </w:p>
    <w:p w14:paraId="3EF43A31" w14:textId="77777777" w:rsidR="001F108F" w:rsidRPr="001F108F" w:rsidRDefault="00F433F0" w:rsidP="001F108F">
      <w:pPr>
        <w:widowControl/>
        <w:pBdr>
          <w:bottom w:val="single" w:sz="8" w:space="4" w:color="4F81BD"/>
        </w:pBdr>
        <w:autoSpaceDE/>
        <w:autoSpaceDN/>
        <w:spacing w:after="300"/>
        <w:ind w:left="454"/>
        <w:contextualSpacing/>
        <w:rPr>
          <w:snapToGrid/>
          <w:color w:val="17365D"/>
          <w:spacing w:val="5"/>
          <w:kern w:val="28"/>
          <w:sz w:val="52"/>
          <w:szCs w:val="52"/>
          <w:lang w:eastAsia="ja-JP"/>
        </w:rPr>
      </w:pPr>
      <w:proofErr w:type="gramStart"/>
      <w:r>
        <w:rPr>
          <w:snapToGrid/>
          <w:color w:val="17365D"/>
          <w:spacing w:val="5"/>
          <w:kern w:val="28"/>
          <w:sz w:val="52"/>
          <w:szCs w:val="52"/>
          <w:lang w:eastAsia="ja-JP"/>
        </w:rPr>
        <w:t>do</w:t>
      </w:r>
      <w:proofErr w:type="gramEnd"/>
      <w:r>
        <w:rPr>
          <w:snapToGrid/>
          <w:color w:val="17365D"/>
          <w:spacing w:val="5"/>
          <w:kern w:val="28"/>
          <w:sz w:val="52"/>
          <w:szCs w:val="52"/>
          <w:lang w:eastAsia="ja-JP"/>
        </w:rPr>
        <w:t xml:space="preserve"> Processo</w:t>
      </w:r>
    </w:p>
    <w:p w14:paraId="3A6942AB" w14:textId="77777777" w:rsidR="001F108F" w:rsidRDefault="001F108F" w:rsidP="001F108F">
      <w:pPr>
        <w:widowControl/>
        <w:numPr>
          <w:ilvl w:val="1"/>
          <w:numId w:val="0"/>
        </w:numPr>
        <w:autoSpaceDE/>
        <w:autoSpaceDN/>
        <w:spacing w:before="240" w:after="240"/>
        <w:ind w:firstLine="454"/>
        <w:rPr>
          <w:b/>
          <w:iCs/>
          <w:snapToGrid/>
          <w:color w:val="4F81BD"/>
          <w:spacing w:val="15"/>
          <w:sz w:val="28"/>
          <w:szCs w:val="28"/>
          <w:lang w:eastAsia="ja-JP"/>
        </w:rPr>
      </w:pPr>
    </w:p>
    <w:p w14:paraId="732F5DEE" w14:textId="6DBA0E58" w:rsidR="00D44D3F" w:rsidRDefault="00D44D3F" w:rsidP="0020285D">
      <w:pPr>
        <w:widowControl/>
        <w:numPr>
          <w:ilvl w:val="1"/>
          <w:numId w:val="0"/>
        </w:numPr>
        <w:autoSpaceDE/>
        <w:autoSpaceDN/>
        <w:spacing w:before="240" w:after="240"/>
        <w:ind w:firstLine="454"/>
        <w:jc w:val="both"/>
        <w:rPr>
          <w:b/>
          <w:iCs/>
          <w:snapToGrid/>
          <w:spacing w:val="15"/>
          <w:sz w:val="28"/>
          <w:szCs w:val="28"/>
          <w:lang w:eastAsia="ja-JP"/>
        </w:rPr>
      </w:pPr>
      <w:r w:rsidRPr="00D44D3F">
        <w:rPr>
          <w:b/>
          <w:iCs/>
          <w:snapToGrid/>
          <w:color w:val="4F81BD"/>
          <w:spacing w:val="15"/>
          <w:sz w:val="28"/>
          <w:szCs w:val="28"/>
          <w:lang w:eastAsia="ja-JP"/>
        </w:rPr>
        <w:t xml:space="preserve">PROCESSO: </w:t>
      </w:r>
      <w:r w:rsidR="00A811C0" w:rsidRPr="00A811C0">
        <w:rPr>
          <w:b/>
          <w:iCs/>
          <w:snapToGrid/>
          <w:spacing w:val="15"/>
          <w:sz w:val="28"/>
          <w:szCs w:val="28"/>
          <w:lang w:eastAsia="ja-JP"/>
        </w:rPr>
        <w:t>Cadastro de Contribuintes do ICMS</w:t>
      </w:r>
    </w:p>
    <w:p w14:paraId="2264A254" w14:textId="2CF87196" w:rsidR="00A811C0" w:rsidRDefault="00A811C0" w:rsidP="00A811C0">
      <w:pPr>
        <w:widowControl/>
        <w:numPr>
          <w:ilvl w:val="1"/>
          <w:numId w:val="0"/>
        </w:numPr>
        <w:autoSpaceDE/>
        <w:autoSpaceDN/>
        <w:spacing w:before="240" w:after="240"/>
        <w:ind w:firstLine="454"/>
        <w:rPr>
          <w:b/>
          <w:iCs/>
          <w:snapToGrid/>
          <w:color w:val="4F81BD"/>
          <w:spacing w:val="15"/>
          <w:sz w:val="28"/>
          <w:szCs w:val="28"/>
          <w:lang w:eastAsia="ja-JP"/>
        </w:rPr>
      </w:pPr>
      <w:r>
        <w:rPr>
          <w:b/>
          <w:iCs/>
          <w:snapToGrid/>
          <w:color w:val="4F81BD"/>
          <w:spacing w:val="15"/>
          <w:sz w:val="28"/>
          <w:szCs w:val="28"/>
          <w:lang w:eastAsia="ja-JP"/>
        </w:rPr>
        <w:t xml:space="preserve">SIGLA DO PROCESSO: </w:t>
      </w:r>
      <w:r>
        <w:rPr>
          <w:b/>
          <w:iCs/>
          <w:snapToGrid/>
          <w:spacing w:val="15"/>
          <w:sz w:val="28"/>
          <w:szCs w:val="28"/>
          <w:lang w:eastAsia="ja-JP"/>
        </w:rPr>
        <w:t>CCI-0100</w:t>
      </w:r>
    </w:p>
    <w:p w14:paraId="399CFECA" w14:textId="70940D36" w:rsidR="00A811C0" w:rsidRPr="0023022E" w:rsidRDefault="00A811C0" w:rsidP="00A811C0">
      <w:pPr>
        <w:widowControl/>
        <w:numPr>
          <w:ilvl w:val="1"/>
          <w:numId w:val="0"/>
        </w:numPr>
        <w:autoSpaceDE/>
        <w:autoSpaceDN/>
        <w:spacing w:before="240" w:after="240"/>
        <w:ind w:firstLine="454"/>
        <w:rPr>
          <w:b/>
          <w:iCs/>
          <w:snapToGrid/>
          <w:color w:val="4F81BD"/>
          <w:spacing w:val="15"/>
          <w:sz w:val="28"/>
          <w:szCs w:val="28"/>
          <w:lang w:eastAsia="ja-JP"/>
        </w:rPr>
      </w:pPr>
      <w:r w:rsidRPr="0023022E">
        <w:rPr>
          <w:b/>
          <w:iCs/>
          <w:snapToGrid/>
          <w:color w:val="4F81BD"/>
          <w:spacing w:val="15"/>
          <w:sz w:val="28"/>
          <w:szCs w:val="28"/>
          <w:lang w:eastAsia="ja-JP"/>
        </w:rPr>
        <w:t xml:space="preserve">COMPONENTE: </w:t>
      </w:r>
      <w:r w:rsidRPr="0023022E">
        <w:rPr>
          <w:b/>
          <w:iCs/>
          <w:snapToGrid/>
          <w:spacing w:val="15"/>
          <w:sz w:val="28"/>
          <w:szCs w:val="28"/>
          <w:lang w:eastAsia="ja-JP"/>
        </w:rPr>
        <w:t xml:space="preserve">Processamento </w:t>
      </w:r>
      <w:r>
        <w:rPr>
          <w:b/>
          <w:iCs/>
          <w:snapToGrid/>
          <w:spacing w:val="15"/>
          <w:sz w:val="28"/>
          <w:szCs w:val="28"/>
          <w:lang w:eastAsia="ja-JP"/>
        </w:rPr>
        <w:t>dos Arquivos da Jucetins</w:t>
      </w:r>
    </w:p>
    <w:p w14:paraId="7C5F9B2A" w14:textId="77777777" w:rsidR="00017DDD" w:rsidRPr="00034DFA" w:rsidRDefault="00017DDD" w:rsidP="00034DFA">
      <w:pPr>
        <w:widowControl/>
        <w:autoSpaceDE/>
        <w:autoSpaceDN/>
        <w:spacing w:before="120" w:after="60"/>
        <w:ind w:left="454"/>
        <w:jc w:val="both"/>
        <w:rPr>
          <w:snapToGrid/>
          <w:sz w:val="22"/>
          <w:szCs w:val="22"/>
          <w:lang w:eastAsia="ja-JP"/>
        </w:rPr>
      </w:pPr>
    </w:p>
    <w:p w14:paraId="7AD093DD" w14:textId="77777777" w:rsidR="00F433F0" w:rsidRPr="00034DFA" w:rsidRDefault="00F433F0" w:rsidP="00034DFA">
      <w:pPr>
        <w:widowControl/>
        <w:autoSpaceDE/>
        <w:autoSpaceDN/>
        <w:spacing w:before="120" w:after="60"/>
        <w:ind w:left="454"/>
        <w:jc w:val="both"/>
        <w:rPr>
          <w:snapToGrid/>
          <w:sz w:val="22"/>
          <w:szCs w:val="22"/>
          <w:lang w:eastAsia="ja-JP"/>
        </w:rPr>
      </w:pPr>
    </w:p>
    <w:p w14:paraId="2EC57DFF" w14:textId="77777777" w:rsidR="00F433F0" w:rsidRPr="00034DFA" w:rsidRDefault="00F433F0" w:rsidP="00034DFA">
      <w:pPr>
        <w:widowControl/>
        <w:autoSpaceDE/>
        <w:autoSpaceDN/>
        <w:spacing w:before="120" w:after="60"/>
        <w:ind w:left="454"/>
        <w:jc w:val="both"/>
        <w:rPr>
          <w:snapToGrid/>
          <w:sz w:val="22"/>
          <w:szCs w:val="22"/>
          <w:lang w:eastAsia="ja-JP"/>
        </w:rPr>
      </w:pPr>
    </w:p>
    <w:p w14:paraId="697F6B16" w14:textId="77777777" w:rsidR="00F433F0" w:rsidRPr="00034DFA" w:rsidRDefault="00F433F0" w:rsidP="00034DFA">
      <w:pPr>
        <w:widowControl/>
        <w:autoSpaceDE/>
        <w:autoSpaceDN/>
        <w:spacing w:before="120" w:after="60"/>
        <w:ind w:left="454"/>
        <w:jc w:val="both"/>
        <w:rPr>
          <w:snapToGrid/>
          <w:sz w:val="22"/>
          <w:szCs w:val="22"/>
          <w:lang w:eastAsia="ja-JP"/>
        </w:rPr>
      </w:pPr>
    </w:p>
    <w:p w14:paraId="583C27D2" w14:textId="77777777" w:rsidR="00F433F0" w:rsidRPr="00034DFA" w:rsidRDefault="00F433F0" w:rsidP="00034DFA">
      <w:pPr>
        <w:widowControl/>
        <w:autoSpaceDE/>
        <w:autoSpaceDN/>
        <w:spacing w:before="120" w:after="60"/>
        <w:ind w:left="454"/>
        <w:jc w:val="both"/>
        <w:rPr>
          <w:snapToGrid/>
          <w:sz w:val="22"/>
          <w:szCs w:val="22"/>
          <w:lang w:eastAsia="ja-JP"/>
        </w:rPr>
      </w:pPr>
    </w:p>
    <w:p w14:paraId="16D094A9" w14:textId="77777777" w:rsidR="00017DDD" w:rsidRDefault="00017DDD" w:rsidP="001F108F">
      <w:pPr>
        <w:widowControl/>
        <w:autoSpaceDE/>
        <w:autoSpaceDN/>
        <w:spacing w:before="120" w:after="60"/>
        <w:ind w:left="454"/>
        <w:jc w:val="both"/>
        <w:rPr>
          <w:snapToGrid/>
          <w:sz w:val="22"/>
          <w:szCs w:val="22"/>
          <w:lang w:eastAsia="ja-JP"/>
        </w:rPr>
      </w:pPr>
    </w:p>
    <w:p w14:paraId="5AE3C40D" w14:textId="77777777" w:rsidR="001F108F" w:rsidRDefault="001F108F" w:rsidP="001F108F">
      <w:pPr>
        <w:widowControl/>
        <w:autoSpaceDE/>
        <w:autoSpaceDN/>
        <w:spacing w:before="120" w:after="60"/>
        <w:ind w:left="454"/>
        <w:jc w:val="both"/>
        <w:rPr>
          <w:snapToGrid/>
          <w:sz w:val="22"/>
          <w:szCs w:val="22"/>
          <w:lang w:eastAsia="ja-JP"/>
        </w:rPr>
      </w:pPr>
    </w:p>
    <w:p w14:paraId="3C157F11" w14:textId="77777777" w:rsidR="00034DFA" w:rsidRDefault="00034DFA" w:rsidP="001F108F">
      <w:pPr>
        <w:widowControl/>
        <w:autoSpaceDE/>
        <w:autoSpaceDN/>
        <w:spacing w:before="120" w:after="60"/>
        <w:ind w:left="454"/>
        <w:jc w:val="both"/>
        <w:rPr>
          <w:snapToGrid/>
          <w:sz w:val="22"/>
          <w:szCs w:val="22"/>
          <w:lang w:eastAsia="ja-JP"/>
        </w:rPr>
      </w:pPr>
    </w:p>
    <w:p w14:paraId="1FB895AE" w14:textId="77777777" w:rsidR="00034DFA" w:rsidRDefault="00034DFA" w:rsidP="001F108F">
      <w:pPr>
        <w:widowControl/>
        <w:autoSpaceDE/>
        <w:autoSpaceDN/>
        <w:spacing w:before="120" w:after="60"/>
        <w:ind w:left="454"/>
        <w:jc w:val="both"/>
        <w:rPr>
          <w:snapToGrid/>
          <w:sz w:val="22"/>
          <w:szCs w:val="22"/>
          <w:lang w:eastAsia="ja-JP"/>
        </w:rPr>
      </w:pPr>
    </w:p>
    <w:p w14:paraId="6EE50A73" w14:textId="77777777" w:rsidR="001F108F" w:rsidRDefault="001F108F" w:rsidP="001F108F">
      <w:pPr>
        <w:widowControl/>
        <w:autoSpaceDE/>
        <w:autoSpaceDN/>
        <w:spacing w:before="120" w:after="60"/>
        <w:ind w:left="454"/>
        <w:jc w:val="both"/>
        <w:rPr>
          <w:snapToGrid/>
          <w:sz w:val="22"/>
          <w:szCs w:val="22"/>
          <w:lang w:eastAsia="ja-JP"/>
        </w:rPr>
      </w:pPr>
    </w:p>
    <w:p w14:paraId="63CED4E9" w14:textId="77777777" w:rsidR="001F108F" w:rsidRDefault="001F108F" w:rsidP="001F108F">
      <w:pPr>
        <w:widowControl/>
        <w:autoSpaceDE/>
        <w:autoSpaceDN/>
        <w:spacing w:before="120" w:after="60"/>
        <w:ind w:left="454"/>
        <w:jc w:val="both"/>
        <w:rPr>
          <w:snapToGrid/>
          <w:sz w:val="22"/>
          <w:szCs w:val="22"/>
          <w:lang w:eastAsia="ja-JP"/>
        </w:rPr>
      </w:pPr>
    </w:p>
    <w:p w14:paraId="10CAE7A8" w14:textId="77777777" w:rsidR="001F108F" w:rsidRDefault="001F108F" w:rsidP="001F108F">
      <w:pPr>
        <w:widowControl/>
        <w:autoSpaceDE/>
        <w:autoSpaceDN/>
        <w:spacing w:before="120" w:after="60"/>
        <w:ind w:left="454"/>
        <w:jc w:val="both"/>
        <w:rPr>
          <w:snapToGrid/>
          <w:sz w:val="22"/>
          <w:szCs w:val="22"/>
          <w:lang w:eastAsia="ja-JP"/>
        </w:rPr>
      </w:pPr>
    </w:p>
    <w:p w14:paraId="5325D8EB" w14:textId="4E0CD408" w:rsidR="001F108F" w:rsidRPr="001F108F" w:rsidRDefault="00A811C0" w:rsidP="001F108F">
      <w:pPr>
        <w:widowControl/>
        <w:autoSpaceDE/>
        <w:autoSpaceDN/>
        <w:spacing w:before="240" w:after="240"/>
        <w:ind w:left="720"/>
        <w:jc w:val="center"/>
        <w:rPr>
          <w:snapToGrid/>
          <w:sz w:val="22"/>
          <w:szCs w:val="22"/>
          <w:lang w:eastAsia="ja-JP"/>
        </w:rPr>
      </w:pPr>
      <w:r>
        <w:rPr>
          <w:snapToGrid/>
          <w:sz w:val="22"/>
          <w:szCs w:val="22"/>
          <w:lang w:eastAsia="ja-JP"/>
        </w:rPr>
        <w:t>18</w:t>
      </w:r>
      <w:r w:rsidR="001F108F" w:rsidRPr="001F108F">
        <w:rPr>
          <w:snapToGrid/>
          <w:sz w:val="22"/>
          <w:szCs w:val="22"/>
          <w:lang w:eastAsia="ja-JP"/>
        </w:rPr>
        <w:t>/</w:t>
      </w:r>
      <w:r>
        <w:rPr>
          <w:snapToGrid/>
          <w:sz w:val="22"/>
          <w:szCs w:val="22"/>
          <w:lang w:eastAsia="ja-JP"/>
        </w:rPr>
        <w:t>08</w:t>
      </w:r>
      <w:r w:rsidR="001F108F" w:rsidRPr="001F108F">
        <w:rPr>
          <w:snapToGrid/>
          <w:sz w:val="22"/>
          <w:szCs w:val="22"/>
          <w:lang w:eastAsia="ja-JP"/>
        </w:rPr>
        <w:t>/201</w:t>
      </w:r>
      <w:r>
        <w:rPr>
          <w:snapToGrid/>
          <w:sz w:val="22"/>
          <w:szCs w:val="22"/>
          <w:lang w:eastAsia="ja-JP"/>
        </w:rPr>
        <w:t>6</w:t>
      </w:r>
    </w:p>
    <w:p w14:paraId="6DFF94BF" w14:textId="77777777" w:rsidR="001F108F" w:rsidRPr="001F108F" w:rsidRDefault="001F108F" w:rsidP="001F108F">
      <w:pPr>
        <w:widowControl/>
        <w:autoSpaceDE/>
        <w:autoSpaceDN/>
        <w:spacing w:before="120" w:after="60"/>
        <w:ind w:left="454"/>
        <w:jc w:val="both"/>
        <w:rPr>
          <w:snapToGrid/>
          <w:sz w:val="22"/>
          <w:szCs w:val="22"/>
          <w:u w:val="single"/>
          <w:lang w:eastAsia="ja-JP"/>
        </w:rPr>
      </w:pPr>
    </w:p>
    <w:p w14:paraId="00FA5A61" w14:textId="288D1303" w:rsidR="0057275D" w:rsidRDefault="0057275D" w:rsidP="001F108F">
      <w:pPr>
        <w:widowControl/>
        <w:autoSpaceDE/>
        <w:autoSpaceDN/>
        <w:jc w:val="both"/>
      </w:pPr>
    </w:p>
    <w:p w14:paraId="1F69D970" w14:textId="77777777" w:rsidR="0063171B" w:rsidRPr="001F108F" w:rsidRDefault="0063171B">
      <w:pPr>
        <w:pStyle w:val="Ttulo"/>
      </w:pPr>
      <w:r w:rsidRPr="001F108F">
        <w:t>Histórico d</w:t>
      </w:r>
      <w:r w:rsidR="001F108F" w:rsidRPr="001F108F">
        <w:t>e</w:t>
      </w:r>
      <w:r w:rsidRPr="001F108F">
        <w:t xml:space="preserve"> </w:t>
      </w:r>
      <w:r w:rsidR="0041232C">
        <w:t>Revisões</w:t>
      </w:r>
    </w:p>
    <w:tbl>
      <w:tblPr>
        <w:tblW w:w="9498"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5"/>
        <w:gridCol w:w="4820"/>
        <w:gridCol w:w="2693"/>
      </w:tblGrid>
      <w:tr w:rsidR="001F108F" w:rsidRPr="00857A9A" w14:paraId="0406D476" w14:textId="77777777" w:rsidTr="001F108F">
        <w:tc>
          <w:tcPr>
            <w:tcW w:w="1985" w:type="dxa"/>
            <w:tcBorders>
              <w:top w:val="single" w:sz="6" w:space="0" w:color="auto"/>
              <w:left w:val="single" w:sz="6" w:space="0" w:color="auto"/>
              <w:bottom w:val="single" w:sz="6" w:space="0" w:color="auto"/>
              <w:right w:val="single" w:sz="6" w:space="0" w:color="auto"/>
            </w:tcBorders>
          </w:tcPr>
          <w:p w14:paraId="3AC758E2" w14:textId="77777777" w:rsidR="001F108F" w:rsidRPr="00857A9A" w:rsidRDefault="001F108F" w:rsidP="0045775B">
            <w:pPr>
              <w:pStyle w:val="Recuonormal"/>
              <w:jc w:val="center"/>
              <w:rPr>
                <w:b/>
              </w:rPr>
            </w:pPr>
            <w:r w:rsidRPr="00857A9A">
              <w:rPr>
                <w:b/>
              </w:rPr>
              <w:t>Data</w:t>
            </w:r>
          </w:p>
        </w:tc>
        <w:tc>
          <w:tcPr>
            <w:tcW w:w="4820" w:type="dxa"/>
            <w:tcBorders>
              <w:top w:val="single" w:sz="6" w:space="0" w:color="auto"/>
              <w:left w:val="single" w:sz="6" w:space="0" w:color="auto"/>
              <w:bottom w:val="single" w:sz="6" w:space="0" w:color="auto"/>
              <w:right w:val="single" w:sz="6" w:space="0" w:color="auto"/>
            </w:tcBorders>
          </w:tcPr>
          <w:p w14:paraId="0CA9A81D" w14:textId="77777777" w:rsidR="001F108F" w:rsidRPr="00857A9A" w:rsidRDefault="001F108F" w:rsidP="0045775B">
            <w:pPr>
              <w:pStyle w:val="Recuonormal"/>
              <w:jc w:val="center"/>
              <w:rPr>
                <w:b/>
              </w:rPr>
            </w:pPr>
            <w:r w:rsidRPr="00857A9A">
              <w:rPr>
                <w:b/>
              </w:rPr>
              <w:t>Descrição</w:t>
            </w:r>
          </w:p>
        </w:tc>
        <w:tc>
          <w:tcPr>
            <w:tcW w:w="2693" w:type="dxa"/>
            <w:tcBorders>
              <w:top w:val="single" w:sz="6" w:space="0" w:color="auto"/>
              <w:left w:val="single" w:sz="6" w:space="0" w:color="auto"/>
              <w:bottom w:val="single" w:sz="6" w:space="0" w:color="auto"/>
              <w:right w:val="single" w:sz="6" w:space="0" w:color="auto"/>
            </w:tcBorders>
          </w:tcPr>
          <w:p w14:paraId="63A31FC6" w14:textId="77777777" w:rsidR="001F108F" w:rsidRPr="00857A9A" w:rsidRDefault="001F108F" w:rsidP="0045775B">
            <w:pPr>
              <w:pStyle w:val="Recuonormal"/>
              <w:jc w:val="center"/>
              <w:rPr>
                <w:b/>
              </w:rPr>
            </w:pPr>
            <w:r w:rsidRPr="00857A9A">
              <w:rPr>
                <w:b/>
              </w:rPr>
              <w:t>Autor</w:t>
            </w:r>
          </w:p>
        </w:tc>
      </w:tr>
      <w:tr w:rsidR="0045775B" w:rsidRPr="00857A9A" w14:paraId="21C8B818" w14:textId="77777777" w:rsidTr="001F108F">
        <w:tc>
          <w:tcPr>
            <w:tcW w:w="1985" w:type="dxa"/>
            <w:tcBorders>
              <w:top w:val="single" w:sz="6" w:space="0" w:color="auto"/>
              <w:left w:val="single" w:sz="6" w:space="0" w:color="auto"/>
              <w:bottom w:val="single" w:sz="6" w:space="0" w:color="auto"/>
              <w:right w:val="single" w:sz="6" w:space="0" w:color="auto"/>
            </w:tcBorders>
          </w:tcPr>
          <w:p w14:paraId="15116B11" w14:textId="7694E7AF" w:rsidR="001F108F" w:rsidRPr="00857A9A" w:rsidRDefault="00A811C0" w:rsidP="001F19A3">
            <w:pPr>
              <w:pStyle w:val="Recuonormal"/>
              <w:ind w:left="0" w:firstLine="0"/>
              <w:jc w:val="center"/>
              <w:rPr>
                <w:color w:val="000000"/>
              </w:rPr>
            </w:pPr>
            <w:r>
              <w:rPr>
                <w:color w:val="000000"/>
              </w:rPr>
              <w:t>18/08</w:t>
            </w:r>
            <w:r w:rsidR="002700A4">
              <w:rPr>
                <w:color w:val="000000"/>
              </w:rPr>
              <w:t>/201</w:t>
            </w:r>
            <w:r>
              <w:rPr>
                <w:color w:val="000000"/>
              </w:rPr>
              <w:t>6</w:t>
            </w:r>
          </w:p>
        </w:tc>
        <w:tc>
          <w:tcPr>
            <w:tcW w:w="4820" w:type="dxa"/>
            <w:tcBorders>
              <w:top w:val="single" w:sz="6" w:space="0" w:color="auto"/>
              <w:left w:val="single" w:sz="6" w:space="0" w:color="auto"/>
              <w:bottom w:val="single" w:sz="6" w:space="0" w:color="auto"/>
              <w:right w:val="single" w:sz="6" w:space="0" w:color="auto"/>
            </w:tcBorders>
          </w:tcPr>
          <w:p w14:paraId="5845277E" w14:textId="78955458" w:rsidR="001F108F" w:rsidRPr="00857A9A" w:rsidRDefault="002700A4" w:rsidP="00A811C0">
            <w:pPr>
              <w:pStyle w:val="Recuonormal"/>
              <w:ind w:left="0" w:firstLine="0"/>
              <w:rPr>
                <w:color w:val="000000"/>
              </w:rPr>
            </w:pPr>
            <w:r>
              <w:rPr>
                <w:color w:val="000000"/>
              </w:rPr>
              <w:t>Documentos dos Casos de Uso envolvidos com</w:t>
            </w:r>
            <w:r w:rsidR="002204C6">
              <w:rPr>
                <w:color w:val="000000"/>
              </w:rPr>
              <w:t xml:space="preserve"> </w:t>
            </w:r>
            <w:r>
              <w:rPr>
                <w:color w:val="000000"/>
              </w:rPr>
              <w:t xml:space="preserve">o </w:t>
            </w:r>
            <w:r w:rsidR="0063786F">
              <w:rPr>
                <w:color w:val="000000"/>
              </w:rPr>
              <w:t>Processamento</w:t>
            </w:r>
            <w:r w:rsidR="00A811C0">
              <w:rPr>
                <w:color w:val="000000"/>
              </w:rPr>
              <w:t xml:space="preserve"> dos Arquivos da Jucetins que tratam os eventos de inclusão, alteração e baixa cadastral.</w:t>
            </w:r>
          </w:p>
        </w:tc>
        <w:tc>
          <w:tcPr>
            <w:tcW w:w="2693" w:type="dxa"/>
            <w:tcBorders>
              <w:top w:val="single" w:sz="6" w:space="0" w:color="auto"/>
              <w:left w:val="single" w:sz="6" w:space="0" w:color="auto"/>
              <w:bottom w:val="single" w:sz="6" w:space="0" w:color="auto"/>
              <w:right w:val="single" w:sz="6" w:space="0" w:color="auto"/>
            </w:tcBorders>
          </w:tcPr>
          <w:p w14:paraId="7008EF14" w14:textId="77777777" w:rsidR="001F108F" w:rsidRPr="00857A9A" w:rsidRDefault="00A6447A" w:rsidP="001F19A3">
            <w:pPr>
              <w:pStyle w:val="Recuonormal"/>
              <w:ind w:left="0" w:firstLine="0"/>
              <w:rPr>
                <w:color w:val="000000"/>
              </w:rPr>
            </w:pPr>
            <w:r>
              <w:rPr>
                <w:color w:val="000000"/>
              </w:rPr>
              <w:t>Edimilson Ahid</w:t>
            </w:r>
          </w:p>
        </w:tc>
      </w:tr>
      <w:tr w:rsidR="005D0F5A" w:rsidRPr="00857A9A" w14:paraId="331A98FC" w14:textId="77777777" w:rsidTr="001F108F">
        <w:tc>
          <w:tcPr>
            <w:tcW w:w="1985" w:type="dxa"/>
            <w:tcBorders>
              <w:top w:val="single" w:sz="6" w:space="0" w:color="auto"/>
              <w:left w:val="single" w:sz="6" w:space="0" w:color="auto"/>
              <w:bottom w:val="single" w:sz="6" w:space="0" w:color="auto"/>
              <w:right w:val="single" w:sz="6" w:space="0" w:color="auto"/>
            </w:tcBorders>
          </w:tcPr>
          <w:p w14:paraId="2C4B44DD" w14:textId="1060423B" w:rsidR="005D0F5A" w:rsidRPr="00857A9A" w:rsidRDefault="00F375DE" w:rsidP="001F19A3">
            <w:pPr>
              <w:pStyle w:val="Recuonormal"/>
              <w:ind w:left="0" w:firstLine="0"/>
              <w:jc w:val="center"/>
              <w:rPr>
                <w:color w:val="000000"/>
              </w:rPr>
            </w:pPr>
            <w:r>
              <w:rPr>
                <w:color w:val="000000"/>
              </w:rPr>
              <w:t>19/10/2016</w:t>
            </w:r>
          </w:p>
        </w:tc>
        <w:tc>
          <w:tcPr>
            <w:tcW w:w="4820" w:type="dxa"/>
            <w:tcBorders>
              <w:top w:val="single" w:sz="6" w:space="0" w:color="auto"/>
              <w:left w:val="single" w:sz="6" w:space="0" w:color="auto"/>
              <w:bottom w:val="single" w:sz="6" w:space="0" w:color="auto"/>
              <w:right w:val="single" w:sz="6" w:space="0" w:color="auto"/>
            </w:tcBorders>
          </w:tcPr>
          <w:p w14:paraId="5E9DAB73" w14:textId="4411951B" w:rsidR="005D0F5A" w:rsidRPr="00857A9A" w:rsidRDefault="00F375DE" w:rsidP="00B672BA">
            <w:pPr>
              <w:pStyle w:val="Recuonormal"/>
              <w:ind w:left="0" w:firstLine="0"/>
              <w:rPr>
                <w:color w:val="000000"/>
              </w:rPr>
            </w:pPr>
            <w:r>
              <w:rPr>
                <w:color w:val="000000"/>
              </w:rPr>
              <w:t>Criado novas regras baseada nos fluxos dos casos de usos.</w:t>
            </w:r>
          </w:p>
        </w:tc>
        <w:tc>
          <w:tcPr>
            <w:tcW w:w="2693" w:type="dxa"/>
            <w:tcBorders>
              <w:top w:val="single" w:sz="6" w:space="0" w:color="auto"/>
              <w:left w:val="single" w:sz="6" w:space="0" w:color="auto"/>
              <w:bottom w:val="single" w:sz="6" w:space="0" w:color="auto"/>
              <w:right w:val="single" w:sz="6" w:space="0" w:color="auto"/>
            </w:tcBorders>
          </w:tcPr>
          <w:p w14:paraId="7191F975" w14:textId="77777777" w:rsidR="005D0F5A" w:rsidRDefault="00F375DE" w:rsidP="001F19A3">
            <w:pPr>
              <w:pStyle w:val="Recuonormal"/>
              <w:ind w:left="0" w:firstLine="0"/>
              <w:rPr>
                <w:color w:val="000000"/>
              </w:rPr>
            </w:pPr>
            <w:r>
              <w:rPr>
                <w:color w:val="000000"/>
              </w:rPr>
              <w:t>Cristiano Casaril</w:t>
            </w:r>
          </w:p>
          <w:p w14:paraId="61C73A76" w14:textId="33D5869B" w:rsidR="00F375DE" w:rsidRPr="00857A9A" w:rsidRDefault="00F375DE" w:rsidP="001F19A3">
            <w:pPr>
              <w:pStyle w:val="Recuonormal"/>
              <w:ind w:left="0" w:firstLine="0"/>
              <w:rPr>
                <w:color w:val="000000"/>
              </w:rPr>
            </w:pPr>
            <w:r>
              <w:rPr>
                <w:color w:val="000000"/>
              </w:rPr>
              <w:t>Renato Plasse</w:t>
            </w:r>
          </w:p>
        </w:tc>
      </w:tr>
    </w:tbl>
    <w:p w14:paraId="1E6BC667" w14:textId="081BF6BE" w:rsidR="0063171B" w:rsidRDefault="0063171B"/>
    <w:p w14:paraId="27A72281" w14:textId="77777777" w:rsidR="0063171B" w:rsidRPr="001F108F" w:rsidRDefault="0063171B" w:rsidP="003C71FA">
      <w:pPr>
        <w:pStyle w:val="Ttulo"/>
        <w:outlineLvl w:val="0"/>
      </w:pPr>
      <w:r>
        <w:br w:type="page"/>
      </w:r>
      <w:bookmarkStart w:id="0" w:name="_Toc464658771"/>
      <w:r w:rsidRPr="001F108F">
        <w:lastRenderedPageBreak/>
        <w:t>Índice</w:t>
      </w:r>
      <w:bookmarkEnd w:id="0"/>
    </w:p>
    <w:p w14:paraId="1436B80A" w14:textId="77777777" w:rsidR="00022322" w:rsidRDefault="004D27F9">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r>
        <w:fldChar w:fldCharType="begin"/>
      </w:r>
      <w:r w:rsidR="00D31D0F">
        <w:instrText xml:space="preserve"> TOC \o "1-3" \h \z \u </w:instrText>
      </w:r>
      <w:r>
        <w:fldChar w:fldCharType="separate"/>
      </w:r>
      <w:hyperlink w:anchor="_Toc464658771" w:history="1">
        <w:r w:rsidR="00022322" w:rsidRPr="00057629">
          <w:rPr>
            <w:rStyle w:val="Hyperlink"/>
            <w:noProof/>
          </w:rPr>
          <w:t>Índice</w:t>
        </w:r>
        <w:r w:rsidR="00022322">
          <w:rPr>
            <w:noProof/>
            <w:webHidden/>
          </w:rPr>
          <w:tab/>
        </w:r>
        <w:r w:rsidR="00022322">
          <w:rPr>
            <w:noProof/>
            <w:webHidden/>
          </w:rPr>
          <w:fldChar w:fldCharType="begin"/>
        </w:r>
        <w:r w:rsidR="00022322">
          <w:rPr>
            <w:noProof/>
            <w:webHidden/>
          </w:rPr>
          <w:instrText xml:space="preserve"> PAGEREF _Toc464658771 \h </w:instrText>
        </w:r>
        <w:r w:rsidR="00022322">
          <w:rPr>
            <w:noProof/>
            <w:webHidden/>
          </w:rPr>
        </w:r>
        <w:r w:rsidR="00022322">
          <w:rPr>
            <w:noProof/>
            <w:webHidden/>
          </w:rPr>
          <w:fldChar w:fldCharType="separate"/>
        </w:r>
        <w:r w:rsidR="00022322">
          <w:rPr>
            <w:noProof/>
            <w:webHidden/>
          </w:rPr>
          <w:t>3</w:t>
        </w:r>
        <w:r w:rsidR="00022322">
          <w:rPr>
            <w:noProof/>
            <w:webHidden/>
          </w:rPr>
          <w:fldChar w:fldCharType="end"/>
        </w:r>
      </w:hyperlink>
    </w:p>
    <w:p w14:paraId="123F1EE5"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772" w:history="1">
        <w:r w:rsidR="00022322" w:rsidRPr="00057629">
          <w:rPr>
            <w:rStyle w:val="Hyperlink"/>
            <w:noProof/>
          </w:rPr>
          <w:t>Diagrama</w:t>
        </w:r>
        <w:r w:rsidR="00022322">
          <w:rPr>
            <w:noProof/>
            <w:webHidden/>
          </w:rPr>
          <w:tab/>
        </w:r>
        <w:r w:rsidR="00022322">
          <w:rPr>
            <w:noProof/>
            <w:webHidden/>
          </w:rPr>
          <w:fldChar w:fldCharType="begin"/>
        </w:r>
        <w:r w:rsidR="00022322">
          <w:rPr>
            <w:noProof/>
            <w:webHidden/>
          </w:rPr>
          <w:instrText xml:space="preserve"> PAGEREF _Toc464658772 \h </w:instrText>
        </w:r>
        <w:r w:rsidR="00022322">
          <w:rPr>
            <w:noProof/>
            <w:webHidden/>
          </w:rPr>
        </w:r>
        <w:r w:rsidR="00022322">
          <w:rPr>
            <w:noProof/>
            <w:webHidden/>
          </w:rPr>
          <w:fldChar w:fldCharType="separate"/>
        </w:r>
        <w:r w:rsidR="00022322">
          <w:rPr>
            <w:noProof/>
            <w:webHidden/>
          </w:rPr>
          <w:t>5</w:t>
        </w:r>
        <w:r w:rsidR="00022322">
          <w:rPr>
            <w:noProof/>
            <w:webHidden/>
          </w:rPr>
          <w:fldChar w:fldCharType="end"/>
        </w:r>
      </w:hyperlink>
    </w:p>
    <w:p w14:paraId="1A90E0B4"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773" w:history="1">
        <w:r w:rsidR="00022322" w:rsidRPr="00057629">
          <w:rPr>
            <w:rStyle w:val="Hyperlink"/>
            <w:noProof/>
          </w:rPr>
          <w:t>Atores Envolvidos com o Processo</w:t>
        </w:r>
        <w:r w:rsidR="00022322">
          <w:rPr>
            <w:noProof/>
            <w:webHidden/>
          </w:rPr>
          <w:tab/>
        </w:r>
        <w:r w:rsidR="00022322">
          <w:rPr>
            <w:noProof/>
            <w:webHidden/>
          </w:rPr>
          <w:fldChar w:fldCharType="begin"/>
        </w:r>
        <w:r w:rsidR="00022322">
          <w:rPr>
            <w:noProof/>
            <w:webHidden/>
          </w:rPr>
          <w:instrText xml:space="preserve"> PAGEREF _Toc464658773 \h </w:instrText>
        </w:r>
        <w:r w:rsidR="00022322">
          <w:rPr>
            <w:noProof/>
            <w:webHidden/>
          </w:rPr>
        </w:r>
        <w:r w:rsidR="00022322">
          <w:rPr>
            <w:noProof/>
            <w:webHidden/>
          </w:rPr>
          <w:fldChar w:fldCharType="separate"/>
        </w:r>
        <w:r w:rsidR="00022322">
          <w:rPr>
            <w:noProof/>
            <w:webHidden/>
          </w:rPr>
          <w:t>5</w:t>
        </w:r>
        <w:r w:rsidR="00022322">
          <w:rPr>
            <w:noProof/>
            <w:webHidden/>
          </w:rPr>
          <w:fldChar w:fldCharType="end"/>
        </w:r>
      </w:hyperlink>
    </w:p>
    <w:p w14:paraId="430924FE"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774" w:history="1">
        <w:r w:rsidR="00022322" w:rsidRPr="00057629">
          <w:rPr>
            <w:rStyle w:val="Hyperlink"/>
            <w:noProof/>
          </w:rPr>
          <w:t>Casos de Uso do Processo</w:t>
        </w:r>
        <w:r w:rsidR="00022322">
          <w:rPr>
            <w:noProof/>
            <w:webHidden/>
          </w:rPr>
          <w:tab/>
        </w:r>
        <w:r w:rsidR="00022322">
          <w:rPr>
            <w:noProof/>
            <w:webHidden/>
          </w:rPr>
          <w:fldChar w:fldCharType="begin"/>
        </w:r>
        <w:r w:rsidR="00022322">
          <w:rPr>
            <w:noProof/>
            <w:webHidden/>
          </w:rPr>
          <w:instrText xml:space="preserve"> PAGEREF _Toc464658774 \h </w:instrText>
        </w:r>
        <w:r w:rsidR="00022322">
          <w:rPr>
            <w:noProof/>
            <w:webHidden/>
          </w:rPr>
        </w:r>
        <w:r w:rsidR="00022322">
          <w:rPr>
            <w:noProof/>
            <w:webHidden/>
          </w:rPr>
          <w:fldChar w:fldCharType="separate"/>
        </w:r>
        <w:r w:rsidR="00022322">
          <w:rPr>
            <w:noProof/>
            <w:webHidden/>
          </w:rPr>
          <w:t>5</w:t>
        </w:r>
        <w:r w:rsidR="00022322">
          <w:rPr>
            <w:noProof/>
            <w:webHidden/>
          </w:rPr>
          <w:fldChar w:fldCharType="end"/>
        </w:r>
      </w:hyperlink>
    </w:p>
    <w:p w14:paraId="50DD08AD" w14:textId="77777777" w:rsidR="00022322" w:rsidRDefault="00F31E67">
      <w:pPr>
        <w:pStyle w:val="Sumrio2"/>
        <w:tabs>
          <w:tab w:val="right" w:leader="dot" w:pos="9017"/>
        </w:tabs>
        <w:rPr>
          <w:rFonts w:asciiTheme="minorHAnsi" w:eastAsiaTheme="minorEastAsia" w:hAnsiTheme="minorHAnsi" w:cstheme="minorBidi"/>
          <w:smallCaps w:val="0"/>
          <w:noProof/>
          <w:snapToGrid/>
          <w:sz w:val="22"/>
          <w:szCs w:val="22"/>
          <w:lang w:eastAsia="pt-BR"/>
        </w:rPr>
      </w:pPr>
      <w:hyperlink w:anchor="_Toc464658775" w:history="1">
        <w:r w:rsidR="00022322" w:rsidRPr="00057629">
          <w:rPr>
            <w:rStyle w:val="Hyperlink"/>
            <w:noProof/>
          </w:rPr>
          <w:t>CCIUC0101 – Processar Arquivo de Solicitação Jucetins</w:t>
        </w:r>
        <w:r w:rsidR="00022322">
          <w:rPr>
            <w:noProof/>
            <w:webHidden/>
          </w:rPr>
          <w:tab/>
        </w:r>
        <w:r w:rsidR="00022322">
          <w:rPr>
            <w:noProof/>
            <w:webHidden/>
          </w:rPr>
          <w:fldChar w:fldCharType="begin"/>
        </w:r>
        <w:r w:rsidR="00022322">
          <w:rPr>
            <w:noProof/>
            <w:webHidden/>
          </w:rPr>
          <w:instrText xml:space="preserve"> PAGEREF _Toc464658775 \h </w:instrText>
        </w:r>
        <w:r w:rsidR="00022322">
          <w:rPr>
            <w:noProof/>
            <w:webHidden/>
          </w:rPr>
        </w:r>
        <w:r w:rsidR="00022322">
          <w:rPr>
            <w:noProof/>
            <w:webHidden/>
          </w:rPr>
          <w:fldChar w:fldCharType="separate"/>
        </w:r>
        <w:r w:rsidR="00022322">
          <w:rPr>
            <w:noProof/>
            <w:webHidden/>
          </w:rPr>
          <w:t>5</w:t>
        </w:r>
        <w:r w:rsidR="00022322">
          <w:rPr>
            <w:noProof/>
            <w:webHidden/>
          </w:rPr>
          <w:fldChar w:fldCharType="end"/>
        </w:r>
      </w:hyperlink>
    </w:p>
    <w:p w14:paraId="4AA2BDF9" w14:textId="77777777" w:rsidR="00022322" w:rsidRDefault="00F31E67">
      <w:pPr>
        <w:pStyle w:val="Sumrio2"/>
        <w:tabs>
          <w:tab w:val="right" w:leader="dot" w:pos="9017"/>
        </w:tabs>
        <w:rPr>
          <w:rFonts w:asciiTheme="minorHAnsi" w:eastAsiaTheme="minorEastAsia" w:hAnsiTheme="minorHAnsi" w:cstheme="minorBidi"/>
          <w:smallCaps w:val="0"/>
          <w:noProof/>
          <w:snapToGrid/>
          <w:sz w:val="22"/>
          <w:szCs w:val="22"/>
          <w:lang w:eastAsia="pt-BR"/>
        </w:rPr>
      </w:pPr>
      <w:hyperlink w:anchor="_Toc464658776" w:history="1">
        <w:r w:rsidR="00022322" w:rsidRPr="00057629">
          <w:rPr>
            <w:rStyle w:val="Hyperlink"/>
            <w:noProof/>
          </w:rPr>
          <w:t>CCIUC0102 – Registrar Pendências Cadastrais</w:t>
        </w:r>
        <w:r w:rsidR="00022322">
          <w:rPr>
            <w:noProof/>
            <w:webHidden/>
          </w:rPr>
          <w:tab/>
        </w:r>
        <w:r w:rsidR="00022322">
          <w:rPr>
            <w:noProof/>
            <w:webHidden/>
          </w:rPr>
          <w:fldChar w:fldCharType="begin"/>
        </w:r>
        <w:r w:rsidR="00022322">
          <w:rPr>
            <w:noProof/>
            <w:webHidden/>
          </w:rPr>
          <w:instrText xml:space="preserve"> PAGEREF _Toc464658776 \h </w:instrText>
        </w:r>
        <w:r w:rsidR="00022322">
          <w:rPr>
            <w:noProof/>
            <w:webHidden/>
          </w:rPr>
        </w:r>
        <w:r w:rsidR="00022322">
          <w:rPr>
            <w:noProof/>
            <w:webHidden/>
          </w:rPr>
          <w:fldChar w:fldCharType="separate"/>
        </w:r>
        <w:r w:rsidR="00022322">
          <w:rPr>
            <w:noProof/>
            <w:webHidden/>
          </w:rPr>
          <w:t>5</w:t>
        </w:r>
        <w:r w:rsidR="00022322">
          <w:rPr>
            <w:noProof/>
            <w:webHidden/>
          </w:rPr>
          <w:fldChar w:fldCharType="end"/>
        </w:r>
      </w:hyperlink>
    </w:p>
    <w:p w14:paraId="605ECD3A" w14:textId="77777777" w:rsidR="00022322" w:rsidRDefault="00F31E67">
      <w:pPr>
        <w:pStyle w:val="Sumrio2"/>
        <w:tabs>
          <w:tab w:val="right" w:leader="dot" w:pos="9017"/>
        </w:tabs>
        <w:rPr>
          <w:rFonts w:asciiTheme="minorHAnsi" w:eastAsiaTheme="minorEastAsia" w:hAnsiTheme="minorHAnsi" w:cstheme="minorBidi"/>
          <w:smallCaps w:val="0"/>
          <w:noProof/>
          <w:snapToGrid/>
          <w:sz w:val="22"/>
          <w:szCs w:val="22"/>
          <w:lang w:eastAsia="pt-BR"/>
        </w:rPr>
      </w:pPr>
      <w:hyperlink w:anchor="_Toc464658777" w:history="1">
        <w:r w:rsidR="00022322" w:rsidRPr="00057629">
          <w:rPr>
            <w:rStyle w:val="Hyperlink"/>
            <w:noProof/>
          </w:rPr>
          <w:t>CCIUC0103 – Verificar Endereço Cadastral</w:t>
        </w:r>
        <w:r w:rsidR="00022322">
          <w:rPr>
            <w:noProof/>
            <w:webHidden/>
          </w:rPr>
          <w:tab/>
        </w:r>
        <w:r w:rsidR="00022322">
          <w:rPr>
            <w:noProof/>
            <w:webHidden/>
          </w:rPr>
          <w:fldChar w:fldCharType="begin"/>
        </w:r>
        <w:r w:rsidR="00022322">
          <w:rPr>
            <w:noProof/>
            <w:webHidden/>
          </w:rPr>
          <w:instrText xml:space="preserve"> PAGEREF _Toc464658777 \h </w:instrText>
        </w:r>
        <w:r w:rsidR="00022322">
          <w:rPr>
            <w:noProof/>
            <w:webHidden/>
          </w:rPr>
        </w:r>
        <w:r w:rsidR="00022322">
          <w:rPr>
            <w:noProof/>
            <w:webHidden/>
          </w:rPr>
          <w:fldChar w:fldCharType="separate"/>
        </w:r>
        <w:r w:rsidR="00022322">
          <w:rPr>
            <w:noProof/>
            <w:webHidden/>
          </w:rPr>
          <w:t>5</w:t>
        </w:r>
        <w:r w:rsidR="00022322">
          <w:rPr>
            <w:noProof/>
            <w:webHidden/>
          </w:rPr>
          <w:fldChar w:fldCharType="end"/>
        </w:r>
      </w:hyperlink>
    </w:p>
    <w:p w14:paraId="2FF406C2" w14:textId="77777777" w:rsidR="00022322" w:rsidRDefault="00F31E67">
      <w:pPr>
        <w:pStyle w:val="Sumrio2"/>
        <w:tabs>
          <w:tab w:val="right" w:leader="dot" w:pos="9017"/>
        </w:tabs>
        <w:rPr>
          <w:rFonts w:asciiTheme="minorHAnsi" w:eastAsiaTheme="minorEastAsia" w:hAnsiTheme="minorHAnsi" w:cstheme="minorBidi"/>
          <w:smallCaps w:val="0"/>
          <w:noProof/>
          <w:snapToGrid/>
          <w:sz w:val="22"/>
          <w:szCs w:val="22"/>
          <w:lang w:eastAsia="pt-BR"/>
        </w:rPr>
      </w:pPr>
      <w:hyperlink w:anchor="_Toc464658778" w:history="1">
        <w:r w:rsidR="00022322" w:rsidRPr="00057629">
          <w:rPr>
            <w:rStyle w:val="Hyperlink"/>
            <w:noProof/>
          </w:rPr>
          <w:t>CCIUC0105 – Analisar Eventos de Alteração</w:t>
        </w:r>
        <w:r w:rsidR="00022322">
          <w:rPr>
            <w:noProof/>
            <w:webHidden/>
          </w:rPr>
          <w:tab/>
        </w:r>
        <w:r w:rsidR="00022322">
          <w:rPr>
            <w:noProof/>
            <w:webHidden/>
          </w:rPr>
          <w:fldChar w:fldCharType="begin"/>
        </w:r>
        <w:r w:rsidR="00022322">
          <w:rPr>
            <w:noProof/>
            <w:webHidden/>
          </w:rPr>
          <w:instrText xml:space="preserve"> PAGEREF _Toc464658778 \h </w:instrText>
        </w:r>
        <w:r w:rsidR="00022322">
          <w:rPr>
            <w:noProof/>
            <w:webHidden/>
          </w:rPr>
        </w:r>
        <w:r w:rsidR="00022322">
          <w:rPr>
            <w:noProof/>
            <w:webHidden/>
          </w:rPr>
          <w:fldChar w:fldCharType="separate"/>
        </w:r>
        <w:r w:rsidR="00022322">
          <w:rPr>
            <w:noProof/>
            <w:webHidden/>
          </w:rPr>
          <w:t>6</w:t>
        </w:r>
        <w:r w:rsidR="00022322">
          <w:rPr>
            <w:noProof/>
            <w:webHidden/>
          </w:rPr>
          <w:fldChar w:fldCharType="end"/>
        </w:r>
      </w:hyperlink>
    </w:p>
    <w:p w14:paraId="3FB40E67" w14:textId="77777777" w:rsidR="00022322" w:rsidRDefault="00F31E67">
      <w:pPr>
        <w:pStyle w:val="Sumrio2"/>
        <w:tabs>
          <w:tab w:val="right" w:leader="dot" w:pos="9017"/>
        </w:tabs>
        <w:rPr>
          <w:rFonts w:asciiTheme="minorHAnsi" w:eastAsiaTheme="minorEastAsia" w:hAnsiTheme="minorHAnsi" w:cstheme="minorBidi"/>
          <w:smallCaps w:val="0"/>
          <w:noProof/>
          <w:snapToGrid/>
          <w:sz w:val="22"/>
          <w:szCs w:val="22"/>
          <w:lang w:eastAsia="pt-BR"/>
        </w:rPr>
      </w:pPr>
      <w:hyperlink w:anchor="_Toc464658779" w:history="1">
        <w:r w:rsidR="00022322" w:rsidRPr="00057629">
          <w:rPr>
            <w:rStyle w:val="Hyperlink"/>
            <w:noProof/>
          </w:rPr>
          <w:t>CCIUC0106 – Apropriar Dados Jucetins</w:t>
        </w:r>
        <w:r w:rsidR="00022322">
          <w:rPr>
            <w:noProof/>
            <w:webHidden/>
          </w:rPr>
          <w:tab/>
        </w:r>
        <w:r w:rsidR="00022322">
          <w:rPr>
            <w:noProof/>
            <w:webHidden/>
          </w:rPr>
          <w:fldChar w:fldCharType="begin"/>
        </w:r>
        <w:r w:rsidR="00022322">
          <w:rPr>
            <w:noProof/>
            <w:webHidden/>
          </w:rPr>
          <w:instrText xml:space="preserve"> PAGEREF _Toc464658779 \h </w:instrText>
        </w:r>
        <w:r w:rsidR="00022322">
          <w:rPr>
            <w:noProof/>
            <w:webHidden/>
          </w:rPr>
        </w:r>
        <w:r w:rsidR="00022322">
          <w:rPr>
            <w:noProof/>
            <w:webHidden/>
          </w:rPr>
          <w:fldChar w:fldCharType="separate"/>
        </w:r>
        <w:r w:rsidR="00022322">
          <w:rPr>
            <w:noProof/>
            <w:webHidden/>
          </w:rPr>
          <w:t>6</w:t>
        </w:r>
        <w:r w:rsidR="00022322">
          <w:rPr>
            <w:noProof/>
            <w:webHidden/>
          </w:rPr>
          <w:fldChar w:fldCharType="end"/>
        </w:r>
      </w:hyperlink>
    </w:p>
    <w:p w14:paraId="79995BA8" w14:textId="77777777" w:rsidR="00022322" w:rsidRDefault="00F31E67">
      <w:pPr>
        <w:pStyle w:val="Sumrio2"/>
        <w:tabs>
          <w:tab w:val="right" w:leader="dot" w:pos="9017"/>
        </w:tabs>
        <w:rPr>
          <w:rFonts w:asciiTheme="minorHAnsi" w:eastAsiaTheme="minorEastAsia" w:hAnsiTheme="minorHAnsi" w:cstheme="minorBidi"/>
          <w:smallCaps w:val="0"/>
          <w:noProof/>
          <w:snapToGrid/>
          <w:sz w:val="22"/>
          <w:szCs w:val="22"/>
          <w:lang w:eastAsia="pt-BR"/>
        </w:rPr>
      </w:pPr>
      <w:hyperlink w:anchor="_Toc464658780" w:history="1">
        <w:r w:rsidR="00022322" w:rsidRPr="00057629">
          <w:rPr>
            <w:rStyle w:val="Hyperlink"/>
            <w:noProof/>
          </w:rPr>
          <w:t>CCIUC0107 – Analisar Eventos de Baixa Cadastral</w:t>
        </w:r>
        <w:r w:rsidR="00022322">
          <w:rPr>
            <w:noProof/>
            <w:webHidden/>
          </w:rPr>
          <w:tab/>
        </w:r>
        <w:r w:rsidR="00022322">
          <w:rPr>
            <w:noProof/>
            <w:webHidden/>
          </w:rPr>
          <w:fldChar w:fldCharType="begin"/>
        </w:r>
        <w:r w:rsidR="00022322">
          <w:rPr>
            <w:noProof/>
            <w:webHidden/>
          </w:rPr>
          <w:instrText xml:space="preserve"> PAGEREF _Toc464658780 \h </w:instrText>
        </w:r>
        <w:r w:rsidR="00022322">
          <w:rPr>
            <w:noProof/>
            <w:webHidden/>
          </w:rPr>
        </w:r>
        <w:r w:rsidR="00022322">
          <w:rPr>
            <w:noProof/>
            <w:webHidden/>
          </w:rPr>
          <w:fldChar w:fldCharType="separate"/>
        </w:r>
        <w:r w:rsidR="00022322">
          <w:rPr>
            <w:noProof/>
            <w:webHidden/>
          </w:rPr>
          <w:t>6</w:t>
        </w:r>
        <w:r w:rsidR="00022322">
          <w:rPr>
            <w:noProof/>
            <w:webHidden/>
          </w:rPr>
          <w:fldChar w:fldCharType="end"/>
        </w:r>
      </w:hyperlink>
    </w:p>
    <w:p w14:paraId="0B5E3EDC"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781" w:history="1">
        <w:r w:rsidR="00022322" w:rsidRPr="00057629">
          <w:rPr>
            <w:rStyle w:val="Hyperlink"/>
            <w:noProof/>
          </w:rPr>
          <w:t>Regras de Negócio do Processo</w:t>
        </w:r>
        <w:r w:rsidR="00022322">
          <w:rPr>
            <w:noProof/>
            <w:webHidden/>
          </w:rPr>
          <w:tab/>
        </w:r>
        <w:r w:rsidR="00022322">
          <w:rPr>
            <w:noProof/>
            <w:webHidden/>
          </w:rPr>
          <w:fldChar w:fldCharType="begin"/>
        </w:r>
        <w:r w:rsidR="00022322">
          <w:rPr>
            <w:noProof/>
            <w:webHidden/>
          </w:rPr>
          <w:instrText xml:space="preserve"> PAGEREF _Toc464658781 \h </w:instrText>
        </w:r>
        <w:r w:rsidR="00022322">
          <w:rPr>
            <w:noProof/>
            <w:webHidden/>
          </w:rPr>
        </w:r>
        <w:r w:rsidR="00022322">
          <w:rPr>
            <w:noProof/>
            <w:webHidden/>
          </w:rPr>
          <w:fldChar w:fldCharType="separate"/>
        </w:r>
        <w:r w:rsidR="00022322">
          <w:rPr>
            <w:noProof/>
            <w:webHidden/>
          </w:rPr>
          <w:t>6</w:t>
        </w:r>
        <w:r w:rsidR="00022322">
          <w:rPr>
            <w:noProof/>
            <w:webHidden/>
          </w:rPr>
          <w:fldChar w:fldCharType="end"/>
        </w:r>
      </w:hyperlink>
    </w:p>
    <w:p w14:paraId="399E3718"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782" w:history="1">
        <w:r w:rsidR="00022322" w:rsidRPr="00057629">
          <w:rPr>
            <w:rStyle w:val="Hyperlink"/>
            <w:noProof/>
          </w:rPr>
          <w:t>CCIRN0201 – Classificação dos Tipos de Eventos</w:t>
        </w:r>
        <w:r w:rsidR="00022322">
          <w:rPr>
            <w:noProof/>
            <w:webHidden/>
          </w:rPr>
          <w:tab/>
        </w:r>
        <w:r w:rsidR="00022322">
          <w:rPr>
            <w:noProof/>
            <w:webHidden/>
          </w:rPr>
          <w:fldChar w:fldCharType="begin"/>
        </w:r>
        <w:r w:rsidR="00022322">
          <w:rPr>
            <w:noProof/>
            <w:webHidden/>
          </w:rPr>
          <w:instrText xml:space="preserve"> PAGEREF _Toc464658782 \h </w:instrText>
        </w:r>
        <w:r w:rsidR="00022322">
          <w:rPr>
            <w:noProof/>
            <w:webHidden/>
          </w:rPr>
        </w:r>
        <w:r w:rsidR="00022322">
          <w:rPr>
            <w:noProof/>
            <w:webHidden/>
          </w:rPr>
          <w:fldChar w:fldCharType="separate"/>
        </w:r>
        <w:r w:rsidR="00022322">
          <w:rPr>
            <w:noProof/>
            <w:webHidden/>
          </w:rPr>
          <w:t>6</w:t>
        </w:r>
        <w:r w:rsidR="00022322">
          <w:rPr>
            <w:noProof/>
            <w:webHidden/>
          </w:rPr>
          <w:fldChar w:fldCharType="end"/>
        </w:r>
      </w:hyperlink>
    </w:p>
    <w:p w14:paraId="05B45DE7"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783" w:history="1">
        <w:r w:rsidR="00022322" w:rsidRPr="00057629">
          <w:rPr>
            <w:rStyle w:val="Hyperlink"/>
            <w:noProof/>
          </w:rPr>
          <w:t>CCIRN0202 –  Classificação de Tipos de Categorias por CNAE</w:t>
        </w:r>
        <w:r w:rsidR="00022322">
          <w:rPr>
            <w:noProof/>
            <w:webHidden/>
          </w:rPr>
          <w:tab/>
        </w:r>
        <w:r w:rsidR="00022322">
          <w:rPr>
            <w:noProof/>
            <w:webHidden/>
          </w:rPr>
          <w:fldChar w:fldCharType="begin"/>
        </w:r>
        <w:r w:rsidR="00022322">
          <w:rPr>
            <w:noProof/>
            <w:webHidden/>
          </w:rPr>
          <w:instrText xml:space="preserve"> PAGEREF _Toc464658783 \h </w:instrText>
        </w:r>
        <w:r w:rsidR="00022322">
          <w:rPr>
            <w:noProof/>
            <w:webHidden/>
          </w:rPr>
        </w:r>
        <w:r w:rsidR="00022322">
          <w:rPr>
            <w:noProof/>
            <w:webHidden/>
          </w:rPr>
          <w:fldChar w:fldCharType="separate"/>
        </w:r>
        <w:r w:rsidR="00022322">
          <w:rPr>
            <w:noProof/>
            <w:webHidden/>
          </w:rPr>
          <w:t>7</w:t>
        </w:r>
        <w:r w:rsidR="00022322">
          <w:rPr>
            <w:noProof/>
            <w:webHidden/>
          </w:rPr>
          <w:fldChar w:fldCharType="end"/>
        </w:r>
      </w:hyperlink>
    </w:p>
    <w:p w14:paraId="738313A6"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784" w:history="1">
        <w:r w:rsidR="00022322" w:rsidRPr="00057629">
          <w:rPr>
            <w:rStyle w:val="Hyperlink"/>
            <w:noProof/>
          </w:rPr>
          <w:t>CCIRN0203 –  Regra de Validação dos Dados da Empresa</w:t>
        </w:r>
        <w:r w:rsidR="00022322">
          <w:rPr>
            <w:noProof/>
            <w:webHidden/>
          </w:rPr>
          <w:tab/>
        </w:r>
        <w:r w:rsidR="00022322">
          <w:rPr>
            <w:noProof/>
            <w:webHidden/>
          </w:rPr>
          <w:fldChar w:fldCharType="begin"/>
        </w:r>
        <w:r w:rsidR="00022322">
          <w:rPr>
            <w:noProof/>
            <w:webHidden/>
          </w:rPr>
          <w:instrText xml:space="preserve"> PAGEREF _Toc464658784 \h </w:instrText>
        </w:r>
        <w:r w:rsidR="00022322">
          <w:rPr>
            <w:noProof/>
            <w:webHidden/>
          </w:rPr>
        </w:r>
        <w:r w:rsidR="00022322">
          <w:rPr>
            <w:noProof/>
            <w:webHidden/>
          </w:rPr>
          <w:fldChar w:fldCharType="separate"/>
        </w:r>
        <w:r w:rsidR="00022322">
          <w:rPr>
            <w:noProof/>
            <w:webHidden/>
          </w:rPr>
          <w:t>7</w:t>
        </w:r>
        <w:r w:rsidR="00022322">
          <w:rPr>
            <w:noProof/>
            <w:webHidden/>
          </w:rPr>
          <w:fldChar w:fldCharType="end"/>
        </w:r>
      </w:hyperlink>
    </w:p>
    <w:p w14:paraId="0695B202"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785" w:history="1">
        <w:r w:rsidR="00022322" w:rsidRPr="00057629">
          <w:rPr>
            <w:rStyle w:val="Hyperlink"/>
            <w:noProof/>
          </w:rPr>
          <w:t>CCIRN0204 – Regra de Validação dos CNAE Empresa</w:t>
        </w:r>
        <w:r w:rsidR="00022322">
          <w:rPr>
            <w:noProof/>
            <w:webHidden/>
          </w:rPr>
          <w:tab/>
        </w:r>
        <w:r w:rsidR="00022322">
          <w:rPr>
            <w:noProof/>
            <w:webHidden/>
          </w:rPr>
          <w:fldChar w:fldCharType="begin"/>
        </w:r>
        <w:r w:rsidR="00022322">
          <w:rPr>
            <w:noProof/>
            <w:webHidden/>
          </w:rPr>
          <w:instrText xml:space="preserve"> PAGEREF _Toc464658785 \h </w:instrText>
        </w:r>
        <w:r w:rsidR="00022322">
          <w:rPr>
            <w:noProof/>
            <w:webHidden/>
          </w:rPr>
        </w:r>
        <w:r w:rsidR="00022322">
          <w:rPr>
            <w:noProof/>
            <w:webHidden/>
          </w:rPr>
          <w:fldChar w:fldCharType="separate"/>
        </w:r>
        <w:r w:rsidR="00022322">
          <w:rPr>
            <w:noProof/>
            <w:webHidden/>
          </w:rPr>
          <w:t>11</w:t>
        </w:r>
        <w:r w:rsidR="00022322">
          <w:rPr>
            <w:noProof/>
            <w:webHidden/>
          </w:rPr>
          <w:fldChar w:fldCharType="end"/>
        </w:r>
      </w:hyperlink>
    </w:p>
    <w:p w14:paraId="37DA9D04"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786" w:history="1">
        <w:r w:rsidR="00022322" w:rsidRPr="00057629">
          <w:rPr>
            <w:rStyle w:val="Hyperlink"/>
            <w:noProof/>
          </w:rPr>
          <w:t>CCIRN0205 –  Regra de Validação dos Dados do Sócio</w:t>
        </w:r>
        <w:r w:rsidR="00022322">
          <w:rPr>
            <w:noProof/>
            <w:webHidden/>
          </w:rPr>
          <w:tab/>
        </w:r>
        <w:r w:rsidR="00022322">
          <w:rPr>
            <w:noProof/>
            <w:webHidden/>
          </w:rPr>
          <w:fldChar w:fldCharType="begin"/>
        </w:r>
        <w:r w:rsidR="00022322">
          <w:rPr>
            <w:noProof/>
            <w:webHidden/>
          </w:rPr>
          <w:instrText xml:space="preserve"> PAGEREF _Toc464658786 \h </w:instrText>
        </w:r>
        <w:r w:rsidR="00022322">
          <w:rPr>
            <w:noProof/>
            <w:webHidden/>
          </w:rPr>
        </w:r>
        <w:r w:rsidR="00022322">
          <w:rPr>
            <w:noProof/>
            <w:webHidden/>
          </w:rPr>
          <w:fldChar w:fldCharType="separate"/>
        </w:r>
        <w:r w:rsidR="00022322">
          <w:rPr>
            <w:noProof/>
            <w:webHidden/>
          </w:rPr>
          <w:t>13</w:t>
        </w:r>
        <w:r w:rsidR="00022322">
          <w:rPr>
            <w:noProof/>
            <w:webHidden/>
          </w:rPr>
          <w:fldChar w:fldCharType="end"/>
        </w:r>
      </w:hyperlink>
    </w:p>
    <w:p w14:paraId="58C67553"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787" w:history="1">
        <w:r w:rsidR="00022322" w:rsidRPr="00057629">
          <w:rPr>
            <w:rStyle w:val="Hyperlink"/>
            <w:noProof/>
          </w:rPr>
          <w:t>CCIRN0206 –  Regra de Validação dos Dados do Contador</w:t>
        </w:r>
        <w:r w:rsidR="00022322">
          <w:rPr>
            <w:noProof/>
            <w:webHidden/>
          </w:rPr>
          <w:tab/>
        </w:r>
        <w:r w:rsidR="00022322">
          <w:rPr>
            <w:noProof/>
            <w:webHidden/>
          </w:rPr>
          <w:fldChar w:fldCharType="begin"/>
        </w:r>
        <w:r w:rsidR="00022322">
          <w:rPr>
            <w:noProof/>
            <w:webHidden/>
          </w:rPr>
          <w:instrText xml:space="preserve"> PAGEREF _Toc464658787 \h </w:instrText>
        </w:r>
        <w:r w:rsidR="00022322">
          <w:rPr>
            <w:noProof/>
            <w:webHidden/>
          </w:rPr>
        </w:r>
        <w:r w:rsidR="00022322">
          <w:rPr>
            <w:noProof/>
            <w:webHidden/>
          </w:rPr>
          <w:fldChar w:fldCharType="separate"/>
        </w:r>
        <w:r w:rsidR="00022322">
          <w:rPr>
            <w:noProof/>
            <w:webHidden/>
          </w:rPr>
          <w:t>14</w:t>
        </w:r>
        <w:r w:rsidR="00022322">
          <w:rPr>
            <w:noProof/>
            <w:webHidden/>
          </w:rPr>
          <w:fldChar w:fldCharType="end"/>
        </w:r>
      </w:hyperlink>
    </w:p>
    <w:p w14:paraId="508FC6F2"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788" w:history="1">
        <w:r w:rsidR="00022322" w:rsidRPr="00057629">
          <w:rPr>
            <w:rStyle w:val="Hyperlink"/>
            <w:noProof/>
          </w:rPr>
          <w:t>CCIRN0207 –  Regra de Validação de Baixa Cadastral</w:t>
        </w:r>
        <w:r w:rsidR="00022322">
          <w:rPr>
            <w:noProof/>
            <w:webHidden/>
          </w:rPr>
          <w:tab/>
        </w:r>
        <w:r w:rsidR="00022322">
          <w:rPr>
            <w:noProof/>
            <w:webHidden/>
          </w:rPr>
          <w:fldChar w:fldCharType="begin"/>
        </w:r>
        <w:r w:rsidR="00022322">
          <w:rPr>
            <w:noProof/>
            <w:webHidden/>
          </w:rPr>
          <w:instrText xml:space="preserve"> PAGEREF _Toc464658788 \h </w:instrText>
        </w:r>
        <w:r w:rsidR="00022322">
          <w:rPr>
            <w:noProof/>
            <w:webHidden/>
          </w:rPr>
        </w:r>
        <w:r w:rsidR="00022322">
          <w:rPr>
            <w:noProof/>
            <w:webHidden/>
          </w:rPr>
          <w:fldChar w:fldCharType="separate"/>
        </w:r>
        <w:r w:rsidR="00022322">
          <w:rPr>
            <w:noProof/>
            <w:webHidden/>
          </w:rPr>
          <w:t>15</w:t>
        </w:r>
        <w:r w:rsidR="00022322">
          <w:rPr>
            <w:noProof/>
            <w:webHidden/>
          </w:rPr>
          <w:fldChar w:fldCharType="end"/>
        </w:r>
      </w:hyperlink>
    </w:p>
    <w:p w14:paraId="36D00AEE"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789" w:history="1">
        <w:r w:rsidR="00022322" w:rsidRPr="00057629">
          <w:rPr>
            <w:rStyle w:val="Hyperlink"/>
            <w:noProof/>
          </w:rPr>
          <w:t>CCIRN0208 –  Regra de Validação de Eventos Especiais</w:t>
        </w:r>
        <w:r w:rsidR="00022322">
          <w:rPr>
            <w:noProof/>
            <w:webHidden/>
          </w:rPr>
          <w:tab/>
        </w:r>
        <w:r w:rsidR="00022322">
          <w:rPr>
            <w:noProof/>
            <w:webHidden/>
          </w:rPr>
          <w:fldChar w:fldCharType="begin"/>
        </w:r>
        <w:r w:rsidR="00022322">
          <w:rPr>
            <w:noProof/>
            <w:webHidden/>
          </w:rPr>
          <w:instrText xml:space="preserve"> PAGEREF _Toc464658789 \h </w:instrText>
        </w:r>
        <w:r w:rsidR="00022322">
          <w:rPr>
            <w:noProof/>
            <w:webHidden/>
          </w:rPr>
        </w:r>
        <w:r w:rsidR="00022322">
          <w:rPr>
            <w:noProof/>
            <w:webHidden/>
          </w:rPr>
          <w:fldChar w:fldCharType="separate"/>
        </w:r>
        <w:r w:rsidR="00022322">
          <w:rPr>
            <w:noProof/>
            <w:webHidden/>
          </w:rPr>
          <w:t>16</w:t>
        </w:r>
        <w:r w:rsidR="00022322">
          <w:rPr>
            <w:noProof/>
            <w:webHidden/>
          </w:rPr>
          <w:fldChar w:fldCharType="end"/>
        </w:r>
      </w:hyperlink>
    </w:p>
    <w:p w14:paraId="66401E35"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790" w:history="1">
        <w:r w:rsidR="00022322" w:rsidRPr="00057629">
          <w:rPr>
            <w:rStyle w:val="Hyperlink"/>
            <w:noProof/>
          </w:rPr>
          <w:t>CCIRN0209 – Criação de Pendências</w:t>
        </w:r>
        <w:r w:rsidR="00022322">
          <w:rPr>
            <w:noProof/>
            <w:webHidden/>
          </w:rPr>
          <w:tab/>
        </w:r>
        <w:r w:rsidR="00022322">
          <w:rPr>
            <w:noProof/>
            <w:webHidden/>
          </w:rPr>
          <w:fldChar w:fldCharType="begin"/>
        </w:r>
        <w:r w:rsidR="00022322">
          <w:rPr>
            <w:noProof/>
            <w:webHidden/>
          </w:rPr>
          <w:instrText xml:space="preserve"> PAGEREF _Toc464658790 \h </w:instrText>
        </w:r>
        <w:r w:rsidR="00022322">
          <w:rPr>
            <w:noProof/>
            <w:webHidden/>
          </w:rPr>
        </w:r>
        <w:r w:rsidR="00022322">
          <w:rPr>
            <w:noProof/>
            <w:webHidden/>
          </w:rPr>
          <w:fldChar w:fldCharType="separate"/>
        </w:r>
        <w:r w:rsidR="00022322">
          <w:rPr>
            <w:noProof/>
            <w:webHidden/>
          </w:rPr>
          <w:t>16</w:t>
        </w:r>
        <w:r w:rsidR="00022322">
          <w:rPr>
            <w:noProof/>
            <w:webHidden/>
          </w:rPr>
          <w:fldChar w:fldCharType="end"/>
        </w:r>
      </w:hyperlink>
    </w:p>
    <w:p w14:paraId="44D3B79D"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791" w:history="1">
        <w:r w:rsidR="00022322" w:rsidRPr="00057629">
          <w:rPr>
            <w:rStyle w:val="Hyperlink"/>
            <w:noProof/>
          </w:rPr>
          <w:t>CCIRN0210 – Validação de Endereço Cadastral</w:t>
        </w:r>
        <w:r w:rsidR="00022322">
          <w:rPr>
            <w:noProof/>
            <w:webHidden/>
          </w:rPr>
          <w:tab/>
        </w:r>
        <w:r w:rsidR="00022322">
          <w:rPr>
            <w:noProof/>
            <w:webHidden/>
          </w:rPr>
          <w:fldChar w:fldCharType="begin"/>
        </w:r>
        <w:r w:rsidR="00022322">
          <w:rPr>
            <w:noProof/>
            <w:webHidden/>
          </w:rPr>
          <w:instrText xml:space="preserve"> PAGEREF _Toc464658791 \h </w:instrText>
        </w:r>
        <w:r w:rsidR="00022322">
          <w:rPr>
            <w:noProof/>
            <w:webHidden/>
          </w:rPr>
        </w:r>
        <w:r w:rsidR="00022322">
          <w:rPr>
            <w:noProof/>
            <w:webHidden/>
          </w:rPr>
          <w:fldChar w:fldCharType="separate"/>
        </w:r>
        <w:r w:rsidR="00022322">
          <w:rPr>
            <w:noProof/>
            <w:webHidden/>
          </w:rPr>
          <w:t>16</w:t>
        </w:r>
        <w:r w:rsidR="00022322">
          <w:rPr>
            <w:noProof/>
            <w:webHidden/>
          </w:rPr>
          <w:fldChar w:fldCharType="end"/>
        </w:r>
      </w:hyperlink>
    </w:p>
    <w:p w14:paraId="0937CC25"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792" w:history="1">
        <w:r w:rsidR="00022322" w:rsidRPr="00057629">
          <w:rPr>
            <w:rStyle w:val="Hyperlink"/>
            <w:noProof/>
          </w:rPr>
          <w:t>CCIRN0211 – Validação de Endereço Loteado</w:t>
        </w:r>
        <w:r w:rsidR="00022322">
          <w:rPr>
            <w:noProof/>
            <w:webHidden/>
          </w:rPr>
          <w:tab/>
        </w:r>
        <w:r w:rsidR="00022322">
          <w:rPr>
            <w:noProof/>
            <w:webHidden/>
          </w:rPr>
          <w:fldChar w:fldCharType="begin"/>
        </w:r>
        <w:r w:rsidR="00022322">
          <w:rPr>
            <w:noProof/>
            <w:webHidden/>
          </w:rPr>
          <w:instrText xml:space="preserve"> PAGEREF _Toc464658792 \h </w:instrText>
        </w:r>
        <w:r w:rsidR="00022322">
          <w:rPr>
            <w:noProof/>
            <w:webHidden/>
          </w:rPr>
        </w:r>
        <w:r w:rsidR="00022322">
          <w:rPr>
            <w:noProof/>
            <w:webHidden/>
          </w:rPr>
          <w:fldChar w:fldCharType="separate"/>
        </w:r>
        <w:r w:rsidR="00022322">
          <w:rPr>
            <w:noProof/>
            <w:webHidden/>
          </w:rPr>
          <w:t>17</w:t>
        </w:r>
        <w:r w:rsidR="00022322">
          <w:rPr>
            <w:noProof/>
            <w:webHidden/>
          </w:rPr>
          <w:fldChar w:fldCharType="end"/>
        </w:r>
      </w:hyperlink>
    </w:p>
    <w:p w14:paraId="3C9F4D35"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793" w:history="1">
        <w:r w:rsidR="00022322" w:rsidRPr="00057629">
          <w:rPr>
            <w:rStyle w:val="Hyperlink"/>
            <w:noProof/>
          </w:rPr>
          <w:t>CCIRN0212 – Validação de Situação Cadastral</w:t>
        </w:r>
        <w:r w:rsidR="00022322">
          <w:rPr>
            <w:noProof/>
            <w:webHidden/>
          </w:rPr>
          <w:tab/>
        </w:r>
        <w:r w:rsidR="00022322">
          <w:rPr>
            <w:noProof/>
            <w:webHidden/>
          </w:rPr>
          <w:fldChar w:fldCharType="begin"/>
        </w:r>
        <w:r w:rsidR="00022322">
          <w:rPr>
            <w:noProof/>
            <w:webHidden/>
          </w:rPr>
          <w:instrText xml:space="preserve"> PAGEREF _Toc464658793 \h </w:instrText>
        </w:r>
        <w:r w:rsidR="00022322">
          <w:rPr>
            <w:noProof/>
            <w:webHidden/>
          </w:rPr>
        </w:r>
        <w:r w:rsidR="00022322">
          <w:rPr>
            <w:noProof/>
            <w:webHidden/>
          </w:rPr>
          <w:fldChar w:fldCharType="separate"/>
        </w:r>
        <w:r w:rsidR="00022322">
          <w:rPr>
            <w:noProof/>
            <w:webHidden/>
          </w:rPr>
          <w:t>19</w:t>
        </w:r>
        <w:r w:rsidR="00022322">
          <w:rPr>
            <w:noProof/>
            <w:webHidden/>
          </w:rPr>
          <w:fldChar w:fldCharType="end"/>
        </w:r>
      </w:hyperlink>
    </w:p>
    <w:p w14:paraId="4661B2B6"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794" w:history="1">
        <w:r w:rsidR="00022322" w:rsidRPr="00057629">
          <w:rPr>
            <w:rStyle w:val="Hyperlink"/>
            <w:noProof/>
          </w:rPr>
          <w:t>CCIRN0213 – Analisar Situação do Processamento do Arquivo</w:t>
        </w:r>
        <w:r w:rsidR="00022322">
          <w:rPr>
            <w:noProof/>
            <w:webHidden/>
          </w:rPr>
          <w:tab/>
        </w:r>
        <w:r w:rsidR="00022322">
          <w:rPr>
            <w:noProof/>
            <w:webHidden/>
          </w:rPr>
          <w:fldChar w:fldCharType="begin"/>
        </w:r>
        <w:r w:rsidR="00022322">
          <w:rPr>
            <w:noProof/>
            <w:webHidden/>
          </w:rPr>
          <w:instrText xml:space="preserve"> PAGEREF _Toc464658794 \h </w:instrText>
        </w:r>
        <w:r w:rsidR="00022322">
          <w:rPr>
            <w:noProof/>
            <w:webHidden/>
          </w:rPr>
        </w:r>
        <w:r w:rsidR="00022322">
          <w:rPr>
            <w:noProof/>
            <w:webHidden/>
          </w:rPr>
          <w:fldChar w:fldCharType="separate"/>
        </w:r>
        <w:r w:rsidR="00022322">
          <w:rPr>
            <w:noProof/>
            <w:webHidden/>
          </w:rPr>
          <w:t>19</w:t>
        </w:r>
        <w:r w:rsidR="00022322">
          <w:rPr>
            <w:noProof/>
            <w:webHidden/>
          </w:rPr>
          <w:fldChar w:fldCharType="end"/>
        </w:r>
      </w:hyperlink>
    </w:p>
    <w:p w14:paraId="2D11BC65"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795" w:history="1">
        <w:r w:rsidR="00022322" w:rsidRPr="00057629">
          <w:rPr>
            <w:rStyle w:val="Hyperlink"/>
            <w:noProof/>
          </w:rPr>
          <w:t>CCIRN0214 – Preencher tag de Exigências X Pendências SEFAZ</w:t>
        </w:r>
        <w:r w:rsidR="00022322">
          <w:rPr>
            <w:noProof/>
            <w:webHidden/>
          </w:rPr>
          <w:tab/>
        </w:r>
        <w:r w:rsidR="00022322">
          <w:rPr>
            <w:noProof/>
            <w:webHidden/>
          </w:rPr>
          <w:fldChar w:fldCharType="begin"/>
        </w:r>
        <w:r w:rsidR="00022322">
          <w:rPr>
            <w:noProof/>
            <w:webHidden/>
          </w:rPr>
          <w:instrText xml:space="preserve"> PAGEREF _Toc464658795 \h </w:instrText>
        </w:r>
        <w:r w:rsidR="00022322">
          <w:rPr>
            <w:noProof/>
            <w:webHidden/>
          </w:rPr>
        </w:r>
        <w:r w:rsidR="00022322">
          <w:rPr>
            <w:noProof/>
            <w:webHidden/>
          </w:rPr>
          <w:fldChar w:fldCharType="separate"/>
        </w:r>
        <w:r w:rsidR="00022322">
          <w:rPr>
            <w:noProof/>
            <w:webHidden/>
          </w:rPr>
          <w:t>21</w:t>
        </w:r>
        <w:r w:rsidR="00022322">
          <w:rPr>
            <w:noProof/>
            <w:webHidden/>
          </w:rPr>
          <w:fldChar w:fldCharType="end"/>
        </w:r>
      </w:hyperlink>
    </w:p>
    <w:p w14:paraId="1C754516"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796" w:history="1">
        <w:r w:rsidR="00022322" w:rsidRPr="00057629">
          <w:rPr>
            <w:rStyle w:val="Hyperlink"/>
            <w:noProof/>
          </w:rPr>
          <w:t>CCIRN0215 – Gravar Arquivos e Registrar Pendências no CCI</w:t>
        </w:r>
        <w:r w:rsidR="00022322">
          <w:rPr>
            <w:noProof/>
            <w:webHidden/>
          </w:rPr>
          <w:tab/>
        </w:r>
        <w:r w:rsidR="00022322">
          <w:rPr>
            <w:noProof/>
            <w:webHidden/>
          </w:rPr>
          <w:fldChar w:fldCharType="begin"/>
        </w:r>
        <w:r w:rsidR="00022322">
          <w:rPr>
            <w:noProof/>
            <w:webHidden/>
          </w:rPr>
          <w:instrText xml:space="preserve"> PAGEREF _Toc464658796 \h </w:instrText>
        </w:r>
        <w:r w:rsidR="00022322">
          <w:rPr>
            <w:noProof/>
            <w:webHidden/>
          </w:rPr>
        </w:r>
        <w:r w:rsidR="00022322">
          <w:rPr>
            <w:noProof/>
            <w:webHidden/>
          </w:rPr>
          <w:fldChar w:fldCharType="separate"/>
        </w:r>
        <w:r w:rsidR="00022322">
          <w:rPr>
            <w:noProof/>
            <w:webHidden/>
          </w:rPr>
          <w:t>21</w:t>
        </w:r>
        <w:r w:rsidR="00022322">
          <w:rPr>
            <w:noProof/>
            <w:webHidden/>
          </w:rPr>
          <w:fldChar w:fldCharType="end"/>
        </w:r>
      </w:hyperlink>
    </w:p>
    <w:p w14:paraId="59E82107"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797" w:history="1">
        <w:r w:rsidR="00022322" w:rsidRPr="00057629">
          <w:rPr>
            <w:rStyle w:val="Hyperlink"/>
            <w:noProof/>
          </w:rPr>
          <w:t>CCIRN0216 – Gravar no CCI</w:t>
        </w:r>
        <w:r w:rsidR="00022322">
          <w:rPr>
            <w:noProof/>
            <w:webHidden/>
          </w:rPr>
          <w:tab/>
        </w:r>
        <w:r w:rsidR="00022322">
          <w:rPr>
            <w:noProof/>
            <w:webHidden/>
          </w:rPr>
          <w:fldChar w:fldCharType="begin"/>
        </w:r>
        <w:r w:rsidR="00022322">
          <w:rPr>
            <w:noProof/>
            <w:webHidden/>
          </w:rPr>
          <w:instrText xml:space="preserve"> PAGEREF _Toc464658797 \h </w:instrText>
        </w:r>
        <w:r w:rsidR="00022322">
          <w:rPr>
            <w:noProof/>
            <w:webHidden/>
          </w:rPr>
        </w:r>
        <w:r w:rsidR="00022322">
          <w:rPr>
            <w:noProof/>
            <w:webHidden/>
          </w:rPr>
          <w:fldChar w:fldCharType="separate"/>
        </w:r>
        <w:r w:rsidR="00022322">
          <w:rPr>
            <w:noProof/>
            <w:webHidden/>
          </w:rPr>
          <w:t>24</w:t>
        </w:r>
        <w:r w:rsidR="00022322">
          <w:rPr>
            <w:noProof/>
            <w:webHidden/>
          </w:rPr>
          <w:fldChar w:fldCharType="end"/>
        </w:r>
      </w:hyperlink>
    </w:p>
    <w:p w14:paraId="3947E0AF"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798" w:history="1">
        <w:r w:rsidR="00022322" w:rsidRPr="00057629">
          <w:rPr>
            <w:rStyle w:val="Hyperlink"/>
            <w:noProof/>
          </w:rPr>
          <w:t>CCIRN0217 – Gravar Baixa Cadastral no CCI</w:t>
        </w:r>
        <w:r w:rsidR="00022322">
          <w:rPr>
            <w:noProof/>
            <w:webHidden/>
          </w:rPr>
          <w:tab/>
        </w:r>
        <w:r w:rsidR="00022322">
          <w:rPr>
            <w:noProof/>
            <w:webHidden/>
          </w:rPr>
          <w:fldChar w:fldCharType="begin"/>
        </w:r>
        <w:r w:rsidR="00022322">
          <w:rPr>
            <w:noProof/>
            <w:webHidden/>
          </w:rPr>
          <w:instrText xml:space="preserve"> PAGEREF _Toc464658798 \h </w:instrText>
        </w:r>
        <w:r w:rsidR="00022322">
          <w:rPr>
            <w:noProof/>
            <w:webHidden/>
          </w:rPr>
        </w:r>
        <w:r w:rsidR="00022322">
          <w:rPr>
            <w:noProof/>
            <w:webHidden/>
          </w:rPr>
          <w:fldChar w:fldCharType="separate"/>
        </w:r>
        <w:r w:rsidR="00022322">
          <w:rPr>
            <w:noProof/>
            <w:webHidden/>
          </w:rPr>
          <w:t>34</w:t>
        </w:r>
        <w:r w:rsidR="00022322">
          <w:rPr>
            <w:noProof/>
            <w:webHidden/>
          </w:rPr>
          <w:fldChar w:fldCharType="end"/>
        </w:r>
      </w:hyperlink>
    </w:p>
    <w:p w14:paraId="15837CEF"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799" w:history="1">
        <w:r w:rsidR="00022322" w:rsidRPr="00057629">
          <w:rPr>
            <w:rStyle w:val="Hyperlink"/>
            <w:noProof/>
          </w:rPr>
          <w:t>CCIRN0218 - O sistema identifica que o arquivo XML é do tipo DEMP.</w:t>
        </w:r>
        <w:r w:rsidR="00022322">
          <w:rPr>
            <w:noProof/>
            <w:webHidden/>
          </w:rPr>
          <w:tab/>
        </w:r>
        <w:r w:rsidR="00022322">
          <w:rPr>
            <w:noProof/>
            <w:webHidden/>
          </w:rPr>
          <w:fldChar w:fldCharType="begin"/>
        </w:r>
        <w:r w:rsidR="00022322">
          <w:rPr>
            <w:noProof/>
            <w:webHidden/>
          </w:rPr>
          <w:instrText xml:space="preserve"> PAGEREF _Toc464658799 \h </w:instrText>
        </w:r>
        <w:r w:rsidR="00022322">
          <w:rPr>
            <w:noProof/>
            <w:webHidden/>
          </w:rPr>
        </w:r>
        <w:r w:rsidR="00022322">
          <w:rPr>
            <w:noProof/>
            <w:webHidden/>
          </w:rPr>
          <w:fldChar w:fldCharType="separate"/>
        </w:r>
        <w:r w:rsidR="00022322">
          <w:rPr>
            <w:noProof/>
            <w:webHidden/>
          </w:rPr>
          <w:t>37</w:t>
        </w:r>
        <w:r w:rsidR="00022322">
          <w:rPr>
            <w:noProof/>
            <w:webHidden/>
          </w:rPr>
          <w:fldChar w:fldCharType="end"/>
        </w:r>
      </w:hyperlink>
    </w:p>
    <w:p w14:paraId="705C8AC1"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800" w:history="1">
        <w:r w:rsidR="00022322" w:rsidRPr="00057629">
          <w:rPr>
            <w:rStyle w:val="Hyperlink"/>
            <w:noProof/>
          </w:rPr>
          <w:t>CCIRN0219 – Classificar o tipo de contribuinte</w:t>
        </w:r>
        <w:r w:rsidR="00022322">
          <w:rPr>
            <w:noProof/>
            <w:webHidden/>
          </w:rPr>
          <w:tab/>
        </w:r>
        <w:r w:rsidR="00022322">
          <w:rPr>
            <w:noProof/>
            <w:webHidden/>
          </w:rPr>
          <w:fldChar w:fldCharType="begin"/>
        </w:r>
        <w:r w:rsidR="00022322">
          <w:rPr>
            <w:noProof/>
            <w:webHidden/>
          </w:rPr>
          <w:instrText xml:space="preserve"> PAGEREF _Toc464658800 \h </w:instrText>
        </w:r>
        <w:r w:rsidR="00022322">
          <w:rPr>
            <w:noProof/>
            <w:webHidden/>
          </w:rPr>
        </w:r>
        <w:r w:rsidR="00022322">
          <w:rPr>
            <w:noProof/>
            <w:webHidden/>
          </w:rPr>
          <w:fldChar w:fldCharType="separate"/>
        </w:r>
        <w:r w:rsidR="00022322">
          <w:rPr>
            <w:noProof/>
            <w:webHidden/>
          </w:rPr>
          <w:t>37</w:t>
        </w:r>
        <w:r w:rsidR="00022322">
          <w:rPr>
            <w:noProof/>
            <w:webHidden/>
          </w:rPr>
          <w:fldChar w:fldCharType="end"/>
        </w:r>
      </w:hyperlink>
    </w:p>
    <w:p w14:paraId="2943F537"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801" w:history="1">
        <w:r w:rsidR="00022322" w:rsidRPr="00057629">
          <w:rPr>
            <w:rStyle w:val="Hyperlink"/>
            <w:noProof/>
          </w:rPr>
          <w:t>CCIRN0220 – Gerar protocolo processamento do arquivo</w:t>
        </w:r>
        <w:r w:rsidR="00022322">
          <w:rPr>
            <w:noProof/>
            <w:webHidden/>
          </w:rPr>
          <w:tab/>
        </w:r>
        <w:r w:rsidR="00022322">
          <w:rPr>
            <w:noProof/>
            <w:webHidden/>
          </w:rPr>
          <w:fldChar w:fldCharType="begin"/>
        </w:r>
        <w:r w:rsidR="00022322">
          <w:rPr>
            <w:noProof/>
            <w:webHidden/>
          </w:rPr>
          <w:instrText xml:space="preserve"> PAGEREF _Toc464658801 \h </w:instrText>
        </w:r>
        <w:r w:rsidR="00022322">
          <w:rPr>
            <w:noProof/>
            <w:webHidden/>
          </w:rPr>
        </w:r>
        <w:r w:rsidR="00022322">
          <w:rPr>
            <w:noProof/>
            <w:webHidden/>
          </w:rPr>
          <w:fldChar w:fldCharType="separate"/>
        </w:r>
        <w:r w:rsidR="00022322">
          <w:rPr>
            <w:noProof/>
            <w:webHidden/>
          </w:rPr>
          <w:t>38</w:t>
        </w:r>
        <w:r w:rsidR="00022322">
          <w:rPr>
            <w:noProof/>
            <w:webHidden/>
          </w:rPr>
          <w:fldChar w:fldCharType="end"/>
        </w:r>
      </w:hyperlink>
    </w:p>
    <w:p w14:paraId="2F23166C"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802" w:history="1">
        <w:r w:rsidR="00022322" w:rsidRPr="00057629">
          <w:rPr>
            <w:rStyle w:val="Hyperlink"/>
            <w:noProof/>
          </w:rPr>
          <w:t>CCIRN0221 – Atribuir regime de recolhimento</w:t>
        </w:r>
        <w:r w:rsidR="00022322">
          <w:rPr>
            <w:noProof/>
            <w:webHidden/>
          </w:rPr>
          <w:tab/>
        </w:r>
        <w:r w:rsidR="00022322">
          <w:rPr>
            <w:noProof/>
            <w:webHidden/>
          </w:rPr>
          <w:fldChar w:fldCharType="begin"/>
        </w:r>
        <w:r w:rsidR="00022322">
          <w:rPr>
            <w:noProof/>
            <w:webHidden/>
          </w:rPr>
          <w:instrText xml:space="preserve"> PAGEREF _Toc464658802 \h </w:instrText>
        </w:r>
        <w:r w:rsidR="00022322">
          <w:rPr>
            <w:noProof/>
            <w:webHidden/>
          </w:rPr>
        </w:r>
        <w:r w:rsidR="00022322">
          <w:rPr>
            <w:noProof/>
            <w:webHidden/>
          </w:rPr>
          <w:fldChar w:fldCharType="separate"/>
        </w:r>
        <w:r w:rsidR="00022322">
          <w:rPr>
            <w:noProof/>
            <w:webHidden/>
          </w:rPr>
          <w:t>38</w:t>
        </w:r>
        <w:r w:rsidR="00022322">
          <w:rPr>
            <w:noProof/>
            <w:webHidden/>
          </w:rPr>
          <w:fldChar w:fldCharType="end"/>
        </w:r>
      </w:hyperlink>
    </w:p>
    <w:p w14:paraId="70200619"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803" w:history="1">
        <w:r w:rsidR="00022322" w:rsidRPr="00057629">
          <w:rPr>
            <w:rStyle w:val="Hyperlink"/>
            <w:noProof/>
          </w:rPr>
          <w:t>CCIRN0222 – Gerar nova inscrição estadual</w:t>
        </w:r>
        <w:r w:rsidR="00022322">
          <w:rPr>
            <w:noProof/>
            <w:webHidden/>
          </w:rPr>
          <w:tab/>
        </w:r>
        <w:r w:rsidR="00022322">
          <w:rPr>
            <w:noProof/>
            <w:webHidden/>
          </w:rPr>
          <w:fldChar w:fldCharType="begin"/>
        </w:r>
        <w:r w:rsidR="00022322">
          <w:rPr>
            <w:noProof/>
            <w:webHidden/>
          </w:rPr>
          <w:instrText xml:space="preserve"> PAGEREF _Toc464658803 \h </w:instrText>
        </w:r>
        <w:r w:rsidR="00022322">
          <w:rPr>
            <w:noProof/>
            <w:webHidden/>
          </w:rPr>
        </w:r>
        <w:r w:rsidR="00022322">
          <w:rPr>
            <w:noProof/>
            <w:webHidden/>
          </w:rPr>
          <w:fldChar w:fldCharType="separate"/>
        </w:r>
        <w:r w:rsidR="00022322">
          <w:rPr>
            <w:noProof/>
            <w:webHidden/>
          </w:rPr>
          <w:t>38</w:t>
        </w:r>
        <w:r w:rsidR="00022322">
          <w:rPr>
            <w:noProof/>
            <w:webHidden/>
          </w:rPr>
          <w:fldChar w:fldCharType="end"/>
        </w:r>
      </w:hyperlink>
    </w:p>
    <w:p w14:paraId="1796D742"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804" w:history="1">
        <w:r w:rsidR="00022322" w:rsidRPr="00057629">
          <w:rPr>
            <w:rStyle w:val="Hyperlink"/>
            <w:noProof/>
          </w:rPr>
          <w:t>CCIRN0223 – Transmitir arquivo retorno Jucetins</w:t>
        </w:r>
        <w:r w:rsidR="00022322">
          <w:rPr>
            <w:noProof/>
            <w:webHidden/>
          </w:rPr>
          <w:tab/>
        </w:r>
        <w:r w:rsidR="00022322">
          <w:rPr>
            <w:noProof/>
            <w:webHidden/>
          </w:rPr>
          <w:fldChar w:fldCharType="begin"/>
        </w:r>
        <w:r w:rsidR="00022322">
          <w:rPr>
            <w:noProof/>
            <w:webHidden/>
          </w:rPr>
          <w:instrText xml:space="preserve"> PAGEREF _Toc464658804 \h </w:instrText>
        </w:r>
        <w:r w:rsidR="00022322">
          <w:rPr>
            <w:noProof/>
            <w:webHidden/>
          </w:rPr>
        </w:r>
        <w:r w:rsidR="00022322">
          <w:rPr>
            <w:noProof/>
            <w:webHidden/>
          </w:rPr>
          <w:fldChar w:fldCharType="separate"/>
        </w:r>
        <w:r w:rsidR="00022322">
          <w:rPr>
            <w:noProof/>
            <w:webHidden/>
          </w:rPr>
          <w:t>38</w:t>
        </w:r>
        <w:r w:rsidR="00022322">
          <w:rPr>
            <w:noProof/>
            <w:webHidden/>
          </w:rPr>
          <w:fldChar w:fldCharType="end"/>
        </w:r>
      </w:hyperlink>
    </w:p>
    <w:p w14:paraId="10CCC14B"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805" w:history="1">
        <w:r w:rsidR="00022322" w:rsidRPr="00057629">
          <w:rPr>
            <w:rStyle w:val="Hyperlink"/>
            <w:noProof/>
          </w:rPr>
          <w:t>CCIRN0224 – Validar NIRE informado</w:t>
        </w:r>
        <w:r w:rsidR="00022322">
          <w:rPr>
            <w:noProof/>
            <w:webHidden/>
          </w:rPr>
          <w:tab/>
        </w:r>
        <w:r w:rsidR="00022322">
          <w:rPr>
            <w:noProof/>
            <w:webHidden/>
          </w:rPr>
          <w:fldChar w:fldCharType="begin"/>
        </w:r>
        <w:r w:rsidR="00022322">
          <w:rPr>
            <w:noProof/>
            <w:webHidden/>
          </w:rPr>
          <w:instrText xml:space="preserve"> PAGEREF _Toc464658805 \h </w:instrText>
        </w:r>
        <w:r w:rsidR="00022322">
          <w:rPr>
            <w:noProof/>
            <w:webHidden/>
          </w:rPr>
        </w:r>
        <w:r w:rsidR="00022322">
          <w:rPr>
            <w:noProof/>
            <w:webHidden/>
          </w:rPr>
          <w:fldChar w:fldCharType="separate"/>
        </w:r>
        <w:r w:rsidR="00022322">
          <w:rPr>
            <w:noProof/>
            <w:webHidden/>
          </w:rPr>
          <w:t>38</w:t>
        </w:r>
        <w:r w:rsidR="00022322">
          <w:rPr>
            <w:noProof/>
            <w:webHidden/>
          </w:rPr>
          <w:fldChar w:fldCharType="end"/>
        </w:r>
      </w:hyperlink>
    </w:p>
    <w:p w14:paraId="1A200435"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806" w:history="1">
        <w:r w:rsidR="00022322" w:rsidRPr="00057629">
          <w:rPr>
            <w:rStyle w:val="Hyperlink"/>
            <w:noProof/>
          </w:rPr>
          <w:t>CCIRN0225 – Mover arquivo que não é DEMP</w:t>
        </w:r>
        <w:r w:rsidR="00022322">
          <w:rPr>
            <w:noProof/>
            <w:webHidden/>
          </w:rPr>
          <w:tab/>
        </w:r>
        <w:r w:rsidR="00022322">
          <w:rPr>
            <w:noProof/>
            <w:webHidden/>
          </w:rPr>
          <w:fldChar w:fldCharType="begin"/>
        </w:r>
        <w:r w:rsidR="00022322">
          <w:rPr>
            <w:noProof/>
            <w:webHidden/>
          </w:rPr>
          <w:instrText xml:space="preserve"> PAGEREF _Toc464658806 \h </w:instrText>
        </w:r>
        <w:r w:rsidR="00022322">
          <w:rPr>
            <w:noProof/>
            <w:webHidden/>
          </w:rPr>
        </w:r>
        <w:r w:rsidR="00022322">
          <w:rPr>
            <w:noProof/>
            <w:webHidden/>
          </w:rPr>
          <w:fldChar w:fldCharType="separate"/>
        </w:r>
        <w:r w:rsidR="00022322">
          <w:rPr>
            <w:noProof/>
            <w:webHidden/>
          </w:rPr>
          <w:t>38</w:t>
        </w:r>
        <w:r w:rsidR="00022322">
          <w:rPr>
            <w:noProof/>
            <w:webHidden/>
          </w:rPr>
          <w:fldChar w:fldCharType="end"/>
        </w:r>
      </w:hyperlink>
    </w:p>
    <w:p w14:paraId="594E344D"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807" w:history="1">
        <w:r w:rsidR="00022322" w:rsidRPr="00057629">
          <w:rPr>
            <w:rStyle w:val="Hyperlink"/>
            <w:noProof/>
          </w:rPr>
          <w:t>CCIRN0226 – Situação de empresas para validar endereço.</w:t>
        </w:r>
        <w:r w:rsidR="00022322">
          <w:rPr>
            <w:noProof/>
            <w:webHidden/>
          </w:rPr>
          <w:tab/>
        </w:r>
        <w:r w:rsidR="00022322">
          <w:rPr>
            <w:noProof/>
            <w:webHidden/>
          </w:rPr>
          <w:fldChar w:fldCharType="begin"/>
        </w:r>
        <w:r w:rsidR="00022322">
          <w:rPr>
            <w:noProof/>
            <w:webHidden/>
          </w:rPr>
          <w:instrText xml:space="preserve"> PAGEREF _Toc464658807 \h </w:instrText>
        </w:r>
        <w:r w:rsidR="00022322">
          <w:rPr>
            <w:noProof/>
            <w:webHidden/>
          </w:rPr>
        </w:r>
        <w:r w:rsidR="00022322">
          <w:rPr>
            <w:noProof/>
            <w:webHidden/>
          </w:rPr>
          <w:fldChar w:fldCharType="separate"/>
        </w:r>
        <w:r w:rsidR="00022322">
          <w:rPr>
            <w:noProof/>
            <w:webHidden/>
          </w:rPr>
          <w:t>38</w:t>
        </w:r>
        <w:r w:rsidR="00022322">
          <w:rPr>
            <w:noProof/>
            <w:webHidden/>
          </w:rPr>
          <w:fldChar w:fldCharType="end"/>
        </w:r>
      </w:hyperlink>
    </w:p>
    <w:p w14:paraId="28396004"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808" w:history="1">
        <w:r w:rsidR="00022322" w:rsidRPr="00057629">
          <w:rPr>
            <w:rStyle w:val="Hyperlink"/>
            <w:noProof/>
          </w:rPr>
          <w:t>CCIRN0227 – Gerar arquivo de retorno JUCETINS.</w:t>
        </w:r>
        <w:r w:rsidR="00022322">
          <w:rPr>
            <w:noProof/>
            <w:webHidden/>
          </w:rPr>
          <w:tab/>
        </w:r>
        <w:r w:rsidR="00022322">
          <w:rPr>
            <w:noProof/>
            <w:webHidden/>
          </w:rPr>
          <w:fldChar w:fldCharType="begin"/>
        </w:r>
        <w:r w:rsidR="00022322">
          <w:rPr>
            <w:noProof/>
            <w:webHidden/>
          </w:rPr>
          <w:instrText xml:space="preserve"> PAGEREF _Toc464658808 \h </w:instrText>
        </w:r>
        <w:r w:rsidR="00022322">
          <w:rPr>
            <w:noProof/>
            <w:webHidden/>
          </w:rPr>
        </w:r>
        <w:r w:rsidR="00022322">
          <w:rPr>
            <w:noProof/>
            <w:webHidden/>
          </w:rPr>
          <w:fldChar w:fldCharType="separate"/>
        </w:r>
        <w:r w:rsidR="00022322">
          <w:rPr>
            <w:noProof/>
            <w:webHidden/>
          </w:rPr>
          <w:t>39</w:t>
        </w:r>
        <w:r w:rsidR="00022322">
          <w:rPr>
            <w:noProof/>
            <w:webHidden/>
          </w:rPr>
          <w:fldChar w:fldCharType="end"/>
        </w:r>
      </w:hyperlink>
    </w:p>
    <w:p w14:paraId="3C253E76"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809" w:history="1">
        <w:r w:rsidR="00022322" w:rsidRPr="00057629">
          <w:rPr>
            <w:rStyle w:val="Hyperlink"/>
            <w:noProof/>
          </w:rPr>
          <w:t>CCIRN0228 – Verificar o conjunto de informações para Eventos de Alteração</w:t>
        </w:r>
        <w:r w:rsidR="00022322">
          <w:rPr>
            <w:noProof/>
            <w:webHidden/>
          </w:rPr>
          <w:tab/>
        </w:r>
        <w:r w:rsidR="00022322">
          <w:rPr>
            <w:noProof/>
            <w:webHidden/>
          </w:rPr>
          <w:fldChar w:fldCharType="begin"/>
        </w:r>
        <w:r w:rsidR="00022322">
          <w:rPr>
            <w:noProof/>
            <w:webHidden/>
          </w:rPr>
          <w:instrText xml:space="preserve"> PAGEREF _Toc464658809 \h </w:instrText>
        </w:r>
        <w:r w:rsidR="00022322">
          <w:rPr>
            <w:noProof/>
            <w:webHidden/>
          </w:rPr>
        </w:r>
        <w:r w:rsidR="00022322">
          <w:rPr>
            <w:noProof/>
            <w:webHidden/>
          </w:rPr>
          <w:fldChar w:fldCharType="separate"/>
        </w:r>
        <w:r w:rsidR="00022322">
          <w:rPr>
            <w:noProof/>
            <w:webHidden/>
          </w:rPr>
          <w:t>40</w:t>
        </w:r>
        <w:r w:rsidR="00022322">
          <w:rPr>
            <w:noProof/>
            <w:webHidden/>
          </w:rPr>
          <w:fldChar w:fldCharType="end"/>
        </w:r>
      </w:hyperlink>
    </w:p>
    <w:p w14:paraId="7BDA19DE" w14:textId="77777777" w:rsidR="00022322" w:rsidRDefault="00F31E67">
      <w:pPr>
        <w:pStyle w:val="Sumrio1"/>
        <w:tabs>
          <w:tab w:val="right" w:leader="dot" w:pos="9017"/>
        </w:tabs>
        <w:rPr>
          <w:rFonts w:asciiTheme="minorHAnsi" w:eastAsiaTheme="minorEastAsia" w:hAnsiTheme="minorHAnsi" w:cstheme="minorBidi"/>
          <w:b w:val="0"/>
          <w:bCs w:val="0"/>
          <w:caps w:val="0"/>
          <w:noProof/>
          <w:snapToGrid/>
          <w:sz w:val="22"/>
          <w:szCs w:val="22"/>
          <w:lang w:eastAsia="pt-BR"/>
        </w:rPr>
      </w:pPr>
      <w:hyperlink w:anchor="_Toc464658810" w:history="1">
        <w:r w:rsidR="00022322" w:rsidRPr="00057629">
          <w:rPr>
            <w:rStyle w:val="Hyperlink"/>
            <w:noProof/>
          </w:rPr>
          <w:t>Grupos de Mensagens</w:t>
        </w:r>
        <w:r w:rsidR="00022322">
          <w:rPr>
            <w:noProof/>
            <w:webHidden/>
          </w:rPr>
          <w:tab/>
        </w:r>
        <w:r w:rsidR="00022322">
          <w:rPr>
            <w:noProof/>
            <w:webHidden/>
          </w:rPr>
          <w:fldChar w:fldCharType="begin"/>
        </w:r>
        <w:r w:rsidR="00022322">
          <w:rPr>
            <w:noProof/>
            <w:webHidden/>
          </w:rPr>
          <w:instrText xml:space="preserve"> PAGEREF _Toc464658810 \h </w:instrText>
        </w:r>
        <w:r w:rsidR="00022322">
          <w:rPr>
            <w:noProof/>
            <w:webHidden/>
          </w:rPr>
        </w:r>
        <w:r w:rsidR="00022322">
          <w:rPr>
            <w:noProof/>
            <w:webHidden/>
          </w:rPr>
          <w:fldChar w:fldCharType="separate"/>
        </w:r>
        <w:r w:rsidR="00022322">
          <w:rPr>
            <w:noProof/>
            <w:webHidden/>
          </w:rPr>
          <w:t>41</w:t>
        </w:r>
        <w:r w:rsidR="00022322">
          <w:rPr>
            <w:noProof/>
            <w:webHidden/>
          </w:rPr>
          <w:fldChar w:fldCharType="end"/>
        </w:r>
      </w:hyperlink>
    </w:p>
    <w:p w14:paraId="5BBEE113" w14:textId="77777777" w:rsidR="0063171B" w:rsidRDefault="004D27F9">
      <w:pPr>
        <w:pStyle w:val="Ttulo"/>
      </w:pPr>
      <w:r>
        <w:fldChar w:fldCharType="end"/>
      </w:r>
      <w:r w:rsidR="0063171B">
        <w:br w:type="page"/>
      </w:r>
      <w:r w:rsidR="00E0087C">
        <w:lastRenderedPageBreak/>
        <w:t xml:space="preserve">Modelo </w:t>
      </w:r>
      <w:r w:rsidR="00902BE4">
        <w:t xml:space="preserve">de Casos de Uso do Processo </w:t>
      </w:r>
    </w:p>
    <w:p w14:paraId="1B835853" w14:textId="2355A5B8" w:rsidR="00DD6041" w:rsidRDefault="007401D2" w:rsidP="00D72503">
      <w:pPr>
        <w:pStyle w:val="Ttulo1"/>
      </w:pPr>
      <w:bookmarkStart w:id="1" w:name="_Toc419986697"/>
      <w:bookmarkStart w:id="2" w:name="_Toc464658772"/>
      <w:r>
        <w:t>Diagrama</w:t>
      </w:r>
      <w:bookmarkEnd w:id="1"/>
      <w:bookmarkEnd w:id="2"/>
    </w:p>
    <w:p w14:paraId="2878A254" w14:textId="3BFCED30" w:rsidR="00AB3463" w:rsidRPr="00AB3463" w:rsidRDefault="008228A0" w:rsidP="00013CF2">
      <w:r>
        <w:rPr>
          <w:noProof/>
          <w:snapToGrid/>
          <w:lang w:eastAsia="pt-BR"/>
        </w:rPr>
        <w:drawing>
          <wp:inline distT="0" distB="0" distL="0" distR="0" wp14:anchorId="71241CB5" wp14:editId="2E9FEF49">
            <wp:extent cx="5732145" cy="2607310"/>
            <wp:effectExtent l="0" t="0" r="1905"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2145" cy="2607310"/>
                    </a:xfrm>
                    <a:prstGeom prst="rect">
                      <a:avLst/>
                    </a:prstGeom>
                  </pic:spPr>
                </pic:pic>
              </a:graphicData>
            </a:graphic>
          </wp:inline>
        </w:drawing>
      </w:r>
    </w:p>
    <w:p w14:paraId="5A3177DD" w14:textId="12693DC6" w:rsidR="00DD6041" w:rsidRPr="004915B1" w:rsidRDefault="00DD6041" w:rsidP="00013CF2">
      <w:r w:rsidRPr="004915B1">
        <w:t xml:space="preserve">Figura 01 – Diagrama do Processamento dos Arquivos da </w:t>
      </w:r>
      <w:r w:rsidR="00D16BC8">
        <w:t>Jucetins</w:t>
      </w:r>
      <w:r w:rsidR="00B12FA5">
        <w:t xml:space="preserve"> </w:t>
      </w:r>
    </w:p>
    <w:p w14:paraId="36D03E70" w14:textId="77777777" w:rsidR="00DD6041" w:rsidRPr="007F0158" w:rsidRDefault="00DD6041" w:rsidP="004915B1">
      <w:pPr>
        <w:jc w:val="both"/>
      </w:pPr>
    </w:p>
    <w:p w14:paraId="6573C67D" w14:textId="0BAA02CE" w:rsidR="00DD6041" w:rsidRDefault="007401D2" w:rsidP="00D72503">
      <w:pPr>
        <w:pStyle w:val="Ttulo1"/>
      </w:pPr>
      <w:bookmarkStart w:id="3" w:name="_Toc408584580"/>
      <w:bookmarkStart w:id="4" w:name="_Toc416364569"/>
      <w:bookmarkStart w:id="5" w:name="_Toc419986698"/>
      <w:bookmarkStart w:id="6" w:name="_Toc464658773"/>
      <w:r>
        <w:t>Atores Envolvidos</w:t>
      </w:r>
      <w:bookmarkEnd w:id="3"/>
      <w:bookmarkEnd w:id="4"/>
      <w:r>
        <w:t xml:space="preserve"> com o Processo</w:t>
      </w:r>
      <w:bookmarkEnd w:id="5"/>
      <w:bookmarkEnd w:id="6"/>
    </w:p>
    <w:tbl>
      <w:tblPr>
        <w:tblW w:w="8926" w:type="dxa"/>
        <w:tblInd w:w="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812"/>
      </w:tblGrid>
      <w:tr w:rsidR="00DD6041" w:rsidRPr="004B4CDF" w14:paraId="15B84081" w14:textId="77777777" w:rsidTr="001967F3">
        <w:tc>
          <w:tcPr>
            <w:tcW w:w="3114" w:type="dxa"/>
            <w:shd w:val="clear" w:color="auto" w:fill="8DB3E2"/>
          </w:tcPr>
          <w:p w14:paraId="259289D8" w14:textId="77777777" w:rsidR="00DD6041" w:rsidRPr="004B4CDF" w:rsidRDefault="00DD6041" w:rsidP="001967F3">
            <w:pPr>
              <w:pStyle w:val="Recuonormal"/>
              <w:spacing w:before="60"/>
              <w:jc w:val="both"/>
              <w:rPr>
                <w:rStyle w:val="nfase"/>
                <w:b/>
              </w:rPr>
            </w:pPr>
            <w:r w:rsidRPr="004B4CDF">
              <w:rPr>
                <w:rStyle w:val="nfase"/>
                <w:b/>
              </w:rPr>
              <w:t>Nome do Ator</w:t>
            </w:r>
          </w:p>
        </w:tc>
        <w:tc>
          <w:tcPr>
            <w:tcW w:w="5812" w:type="dxa"/>
            <w:shd w:val="clear" w:color="auto" w:fill="8DB3E2"/>
          </w:tcPr>
          <w:p w14:paraId="01BEF48C" w14:textId="77777777" w:rsidR="00DD6041" w:rsidRPr="004B4CDF" w:rsidRDefault="00DD6041" w:rsidP="001967F3">
            <w:pPr>
              <w:pStyle w:val="Recuonormal"/>
              <w:spacing w:before="60"/>
              <w:jc w:val="both"/>
              <w:rPr>
                <w:rStyle w:val="nfase"/>
                <w:b/>
              </w:rPr>
            </w:pPr>
            <w:r w:rsidRPr="004B4CDF">
              <w:rPr>
                <w:rStyle w:val="nfase"/>
                <w:b/>
              </w:rPr>
              <w:t>Descrição</w:t>
            </w:r>
          </w:p>
        </w:tc>
      </w:tr>
      <w:tr w:rsidR="00DD6041" w:rsidRPr="002700A4" w14:paraId="1A7BEF52" w14:textId="77777777" w:rsidTr="001967F3">
        <w:tc>
          <w:tcPr>
            <w:tcW w:w="3114" w:type="dxa"/>
            <w:shd w:val="clear" w:color="auto" w:fill="auto"/>
          </w:tcPr>
          <w:p w14:paraId="588F5DB2" w14:textId="47B3C8B8" w:rsidR="00DD6041" w:rsidRPr="007B1802" w:rsidRDefault="00DD6041" w:rsidP="009F6738">
            <w:pPr>
              <w:pStyle w:val="Recuonormal"/>
              <w:spacing w:before="60"/>
              <w:ind w:left="0" w:firstLine="0"/>
              <w:jc w:val="both"/>
              <w:rPr>
                <w:rStyle w:val="nfase"/>
                <w:sz w:val="24"/>
                <w:szCs w:val="24"/>
              </w:rPr>
            </w:pPr>
            <w:r>
              <w:rPr>
                <w:rStyle w:val="nfase"/>
                <w:sz w:val="24"/>
                <w:szCs w:val="24"/>
              </w:rPr>
              <w:t xml:space="preserve">Sistema </w:t>
            </w:r>
            <w:r w:rsidR="004A2D09">
              <w:rPr>
                <w:rStyle w:val="nfase"/>
                <w:sz w:val="24"/>
                <w:szCs w:val="24"/>
              </w:rPr>
              <w:t>SEFAZ</w:t>
            </w:r>
          </w:p>
        </w:tc>
        <w:tc>
          <w:tcPr>
            <w:tcW w:w="5812" w:type="dxa"/>
            <w:shd w:val="clear" w:color="auto" w:fill="auto"/>
          </w:tcPr>
          <w:p w14:paraId="0F0A556D" w14:textId="15E745BD" w:rsidR="00DD6041" w:rsidRPr="007B1802" w:rsidRDefault="00DD6041" w:rsidP="00D16BC8">
            <w:pPr>
              <w:pStyle w:val="Recuonormal"/>
              <w:spacing w:before="60"/>
              <w:ind w:left="0" w:firstLine="0"/>
              <w:jc w:val="both"/>
              <w:rPr>
                <w:rStyle w:val="nfase"/>
                <w:sz w:val="24"/>
                <w:szCs w:val="24"/>
              </w:rPr>
            </w:pPr>
            <w:r>
              <w:rPr>
                <w:rStyle w:val="nfase"/>
                <w:sz w:val="24"/>
                <w:szCs w:val="24"/>
              </w:rPr>
              <w:t xml:space="preserve">Ator </w:t>
            </w:r>
            <w:r w:rsidR="00D16BC8">
              <w:rPr>
                <w:rStyle w:val="nfase"/>
                <w:sz w:val="24"/>
                <w:szCs w:val="24"/>
              </w:rPr>
              <w:t xml:space="preserve">responsável pelo </w:t>
            </w:r>
            <w:r>
              <w:rPr>
                <w:rStyle w:val="nfase"/>
                <w:sz w:val="24"/>
                <w:szCs w:val="24"/>
              </w:rPr>
              <w:t xml:space="preserve">processamento dos </w:t>
            </w:r>
            <w:r w:rsidR="00D16BC8">
              <w:rPr>
                <w:rStyle w:val="nfase"/>
                <w:sz w:val="24"/>
                <w:szCs w:val="24"/>
              </w:rPr>
              <w:t>eventos de inclusão, alteração e baixa de cadastral</w:t>
            </w:r>
            <w:r>
              <w:rPr>
                <w:rStyle w:val="nfase"/>
                <w:sz w:val="24"/>
                <w:szCs w:val="24"/>
              </w:rPr>
              <w:t>.</w:t>
            </w:r>
          </w:p>
        </w:tc>
      </w:tr>
    </w:tbl>
    <w:p w14:paraId="724964E3" w14:textId="77777777" w:rsidR="00034DFA" w:rsidRDefault="00034DFA" w:rsidP="004915B1">
      <w:pPr>
        <w:jc w:val="both"/>
      </w:pPr>
      <w:bookmarkStart w:id="7" w:name="_Toc419986699"/>
    </w:p>
    <w:p w14:paraId="1F98E386" w14:textId="73C74D35" w:rsidR="005D0F5A" w:rsidRDefault="007401D2" w:rsidP="00D72503">
      <w:pPr>
        <w:pStyle w:val="Ttulo1"/>
      </w:pPr>
      <w:bookmarkStart w:id="8" w:name="_Toc464658774"/>
      <w:r>
        <w:t>Casos de Uso do Processo</w:t>
      </w:r>
      <w:bookmarkEnd w:id="7"/>
      <w:bookmarkEnd w:id="8"/>
    </w:p>
    <w:p w14:paraId="475D5123" w14:textId="45CACEFD" w:rsidR="0020285D" w:rsidRDefault="009D77DE" w:rsidP="00D72503">
      <w:pPr>
        <w:pStyle w:val="Ttulo2"/>
      </w:pPr>
      <w:bookmarkStart w:id="9" w:name="_Toc464658775"/>
      <w:r>
        <w:t>CCI</w:t>
      </w:r>
      <w:r w:rsidR="00565303" w:rsidRPr="00565303">
        <w:t>UC01</w:t>
      </w:r>
      <w:r>
        <w:t>01</w:t>
      </w:r>
      <w:r w:rsidR="00565303" w:rsidRPr="00565303">
        <w:t xml:space="preserve"> </w:t>
      </w:r>
      <w:r>
        <w:t>–</w:t>
      </w:r>
      <w:r w:rsidR="00565303" w:rsidRPr="00565303">
        <w:t xml:space="preserve"> </w:t>
      </w:r>
      <w:r>
        <w:t>Processar Arquivo de Solicitação Jucetins</w:t>
      </w:r>
      <w:bookmarkEnd w:id="9"/>
    </w:p>
    <w:p w14:paraId="7E86F109" w14:textId="31148182" w:rsidR="00487F75" w:rsidRDefault="00450F0B" w:rsidP="008C2A3D">
      <w:pPr>
        <w:ind w:left="0"/>
        <w:jc w:val="both"/>
      </w:pPr>
      <w:r w:rsidRPr="00450F0B">
        <w:t xml:space="preserve">Caso de uso que especifica o processo </w:t>
      </w:r>
      <w:r w:rsidR="00F96B63" w:rsidRPr="00450F0B">
        <w:t xml:space="preserve">de </w:t>
      </w:r>
      <w:r w:rsidR="002E0900">
        <w:t>tratamento dos eventos e atos cadastrais que estão sendo enviados através dos arquivos da Jucetins que tem como finalidade a geração de solicitações de novas inscrições estaduais, eventos de alterações cadastrais e baix</w:t>
      </w:r>
      <w:r w:rsidR="00D50E7D">
        <w:t>a cadastrais de contribuintes do</w:t>
      </w:r>
      <w:r w:rsidR="002E0900">
        <w:t xml:space="preserve"> ICMS</w:t>
      </w:r>
      <w:r w:rsidR="006969F3">
        <w:t>, referente aos arquivos da Jucetins, que são recepcionados para processamento, o sistema vai gerar o arquivo de retorno com as pendências que foram detectadas e o resultado da análise, realizada pelo sistema, no momento do processamento do arquivo.</w:t>
      </w:r>
    </w:p>
    <w:p w14:paraId="54868EF1" w14:textId="1CB4BAAB" w:rsidR="001853E3" w:rsidRDefault="001853E3" w:rsidP="00D72503">
      <w:pPr>
        <w:pStyle w:val="Ttulo2"/>
      </w:pPr>
      <w:bookmarkStart w:id="10" w:name="_Toc464658776"/>
      <w:r>
        <w:t>CCI</w:t>
      </w:r>
      <w:r w:rsidRPr="00565303">
        <w:t>UC01</w:t>
      </w:r>
      <w:r>
        <w:t>02</w:t>
      </w:r>
      <w:r w:rsidRPr="00565303">
        <w:t xml:space="preserve"> </w:t>
      </w:r>
      <w:r>
        <w:t>–</w:t>
      </w:r>
      <w:r w:rsidRPr="00565303">
        <w:t xml:space="preserve"> </w:t>
      </w:r>
      <w:r>
        <w:t>Registrar Pendências Cadastrais</w:t>
      </w:r>
      <w:bookmarkEnd w:id="10"/>
    </w:p>
    <w:p w14:paraId="0543158A" w14:textId="77777777" w:rsidR="001853E3" w:rsidRPr="005724DB" w:rsidRDefault="001853E3" w:rsidP="001853E3">
      <w:pPr>
        <w:ind w:left="0"/>
        <w:jc w:val="both"/>
      </w:pPr>
      <w:r>
        <w:t>Este caso de uso descreve o registro de pendências que são detectadas no momento em que estão sendo analisados os registros do arquivo da Jucetins.</w:t>
      </w:r>
    </w:p>
    <w:p w14:paraId="4926A12C" w14:textId="4220BAEF" w:rsidR="001853E3" w:rsidRDefault="001853E3" w:rsidP="00D72503">
      <w:pPr>
        <w:pStyle w:val="Ttulo2"/>
      </w:pPr>
      <w:bookmarkStart w:id="11" w:name="_Toc464658777"/>
      <w:r>
        <w:lastRenderedPageBreak/>
        <w:t>CCI</w:t>
      </w:r>
      <w:r w:rsidRPr="00565303">
        <w:t>UC01</w:t>
      </w:r>
      <w:r>
        <w:t>03</w:t>
      </w:r>
      <w:r w:rsidRPr="00565303">
        <w:t xml:space="preserve"> </w:t>
      </w:r>
      <w:r>
        <w:t>–</w:t>
      </w:r>
      <w:r w:rsidRPr="00565303">
        <w:t xml:space="preserve"> </w:t>
      </w:r>
      <w:r>
        <w:t>Verificar Endereço Cadastral</w:t>
      </w:r>
      <w:bookmarkEnd w:id="11"/>
    </w:p>
    <w:p w14:paraId="75AD7AD1" w14:textId="143A5ED2" w:rsidR="001853E3" w:rsidRPr="001853E3" w:rsidRDefault="001853E3" w:rsidP="001853E3">
      <w:pPr>
        <w:ind w:left="0"/>
        <w:jc w:val="both"/>
      </w:pPr>
      <w:r>
        <w:t>Este caso de uso descreve o procedimento utilizado para detectar duplicidade de endereços entre empresas que estão solicitando uma inscrição Estadual ou realizando uma mudança de endereço cadastral.</w:t>
      </w:r>
    </w:p>
    <w:p w14:paraId="65B59786" w14:textId="511AB65F" w:rsidR="001853E3" w:rsidRDefault="001853E3" w:rsidP="00D72503">
      <w:pPr>
        <w:pStyle w:val="Ttulo2"/>
      </w:pPr>
      <w:bookmarkStart w:id="12" w:name="_Toc464658778"/>
      <w:r>
        <w:t>CCI</w:t>
      </w:r>
      <w:r w:rsidRPr="00565303">
        <w:t>UC01</w:t>
      </w:r>
      <w:r>
        <w:t>0</w:t>
      </w:r>
      <w:r w:rsidR="00123758">
        <w:t>5</w:t>
      </w:r>
      <w:r w:rsidRPr="00565303">
        <w:t xml:space="preserve"> </w:t>
      </w:r>
      <w:r>
        <w:t>–</w:t>
      </w:r>
      <w:r w:rsidRPr="00565303">
        <w:t xml:space="preserve"> </w:t>
      </w:r>
      <w:r w:rsidR="00123758">
        <w:t>Analisar Eventos de Alteração</w:t>
      </w:r>
      <w:bookmarkEnd w:id="12"/>
    </w:p>
    <w:p w14:paraId="5ABFFF00" w14:textId="77777777" w:rsidR="00123758" w:rsidRPr="005724DB" w:rsidRDefault="00123758" w:rsidP="00123758">
      <w:pPr>
        <w:ind w:left="0"/>
        <w:jc w:val="both"/>
      </w:pPr>
      <w:r>
        <w:t>Este caso de uso descreve o procedimento de análise dos eventos de alterações cadastrais que serão processados pelos arquivos enviados pela Jucetins.</w:t>
      </w:r>
    </w:p>
    <w:p w14:paraId="4AE61755" w14:textId="0679DBF7" w:rsidR="008C2A3D" w:rsidRDefault="008C2A3D" w:rsidP="00D72503">
      <w:pPr>
        <w:pStyle w:val="Ttulo2"/>
      </w:pPr>
      <w:bookmarkStart w:id="13" w:name="_Toc464658779"/>
      <w:r>
        <w:t>CCI</w:t>
      </w:r>
      <w:r w:rsidRPr="00565303">
        <w:t>UC01</w:t>
      </w:r>
      <w:r>
        <w:t>06</w:t>
      </w:r>
      <w:r w:rsidRPr="00565303">
        <w:t xml:space="preserve"> </w:t>
      </w:r>
      <w:r>
        <w:t>–</w:t>
      </w:r>
      <w:r w:rsidRPr="00565303">
        <w:t xml:space="preserve"> </w:t>
      </w:r>
      <w:r>
        <w:t>Apropriar Dados Jucetins</w:t>
      </w:r>
      <w:bookmarkEnd w:id="13"/>
    </w:p>
    <w:p w14:paraId="29FA5F23" w14:textId="77777777" w:rsidR="008C2A3D" w:rsidRDefault="008C2A3D" w:rsidP="008C2A3D">
      <w:pPr>
        <w:ind w:left="0"/>
        <w:jc w:val="both"/>
      </w:pPr>
      <w:r>
        <w:t>Este caso de uso descreve o procedimento de registro das informações contidas no arquivo de processamento da Jucetins, nas estruturas do CCI – Cadastro de Contribuintes do ICMS, em conformidade com as pendências geradas e a situação do processamento do arquivo que foi analisado pelo sistema.</w:t>
      </w:r>
    </w:p>
    <w:p w14:paraId="0D4F49E4" w14:textId="7C335228" w:rsidR="001853E3" w:rsidRDefault="001853E3" w:rsidP="00D72503">
      <w:pPr>
        <w:pStyle w:val="Ttulo2"/>
      </w:pPr>
      <w:bookmarkStart w:id="14" w:name="_Toc464658780"/>
      <w:r>
        <w:t>CCI</w:t>
      </w:r>
      <w:r w:rsidRPr="00565303">
        <w:t>UC01</w:t>
      </w:r>
      <w:r>
        <w:t>07</w:t>
      </w:r>
      <w:r w:rsidRPr="00565303">
        <w:t xml:space="preserve"> </w:t>
      </w:r>
      <w:r>
        <w:t>–</w:t>
      </w:r>
      <w:r w:rsidRPr="00565303">
        <w:t xml:space="preserve"> </w:t>
      </w:r>
      <w:r w:rsidR="00115148">
        <w:t>Analisar</w:t>
      </w:r>
      <w:r>
        <w:t xml:space="preserve"> </w:t>
      </w:r>
      <w:r w:rsidR="00115148">
        <w:t>Eventos de Baixa Cadastral</w:t>
      </w:r>
      <w:bookmarkEnd w:id="14"/>
    </w:p>
    <w:p w14:paraId="2F829D98" w14:textId="77777777" w:rsidR="00115148" w:rsidRPr="005724DB" w:rsidRDefault="00115148" w:rsidP="00115148">
      <w:pPr>
        <w:ind w:left="0"/>
        <w:jc w:val="both"/>
      </w:pPr>
      <w:r>
        <w:t>Este caso de uso descreve o procedimento de análise dos eventos de baixas cadastrais recepcionados pelo processamento de arquivos da Jucetins.</w:t>
      </w:r>
    </w:p>
    <w:p w14:paraId="274AD0A7" w14:textId="77777777" w:rsidR="00115148" w:rsidRPr="00115148" w:rsidRDefault="00115148" w:rsidP="00115148"/>
    <w:p w14:paraId="6FA20470" w14:textId="7CD44A1C" w:rsidR="0078056C" w:rsidRPr="00E81591" w:rsidRDefault="0078056C" w:rsidP="00D72503">
      <w:pPr>
        <w:pStyle w:val="Ttulo1"/>
      </w:pPr>
      <w:bookmarkStart w:id="15" w:name="_Toc464658781"/>
      <w:r w:rsidRPr="00E81591">
        <w:t>Regras de Negócio do Processo</w:t>
      </w:r>
      <w:bookmarkEnd w:id="15"/>
    </w:p>
    <w:p w14:paraId="35911F12" w14:textId="0E389EE9" w:rsidR="005D0F5A" w:rsidRPr="0007366E" w:rsidRDefault="009D77DE" w:rsidP="00D72503">
      <w:pPr>
        <w:pStyle w:val="Ttulo1"/>
      </w:pPr>
      <w:bookmarkStart w:id="16" w:name="_Toc464658782"/>
      <w:r w:rsidRPr="0007366E">
        <w:t>CCI</w:t>
      </w:r>
      <w:r w:rsidR="005D0F5A" w:rsidRPr="0007366E">
        <w:t>RN</w:t>
      </w:r>
      <w:r w:rsidR="00D353BE" w:rsidRPr="0007366E">
        <w:t>0</w:t>
      </w:r>
      <w:r w:rsidR="004E48CC" w:rsidRPr="0007366E">
        <w:t>2</w:t>
      </w:r>
      <w:r w:rsidR="005D0F5A" w:rsidRPr="0007366E">
        <w:t>01</w:t>
      </w:r>
      <w:r w:rsidR="004B76C9" w:rsidRPr="0007366E">
        <w:t xml:space="preserve"> </w:t>
      </w:r>
      <w:r w:rsidR="00004F4F" w:rsidRPr="0007366E">
        <w:t>–</w:t>
      </w:r>
      <w:r w:rsidR="004B76C9" w:rsidRPr="0007366E">
        <w:t xml:space="preserve"> </w:t>
      </w:r>
      <w:r w:rsidR="00004F4F" w:rsidRPr="0007366E">
        <w:t>Classificação dos Tipos de Eventos</w:t>
      </w:r>
      <w:bookmarkEnd w:id="16"/>
    </w:p>
    <w:p w14:paraId="0CC5511E" w14:textId="006D3467" w:rsidR="00F44428" w:rsidRDefault="00B40AA9" w:rsidP="00B40AA9">
      <w:pPr>
        <w:ind w:left="0"/>
        <w:jc w:val="both"/>
      </w:pPr>
      <w:r w:rsidRPr="0007366E">
        <w:t xml:space="preserve">           </w:t>
      </w:r>
      <w:r w:rsidR="005D0F5A" w:rsidRPr="0007366E">
        <w:t xml:space="preserve">Os </w:t>
      </w:r>
      <w:r w:rsidR="00004F4F" w:rsidRPr="0007366E">
        <w:t xml:space="preserve">eventos do RedeSim de inclusão e alteração serão trabalhados por Eventos de </w:t>
      </w:r>
      <w:r w:rsidR="00F44428" w:rsidRPr="0007366E">
        <w:t>inclusão, alteração,</w:t>
      </w:r>
      <w:r w:rsidR="00F44428">
        <w:t xml:space="preserve"> Baixa e</w:t>
      </w:r>
      <w:r w:rsidR="00004F4F">
        <w:t xml:space="preserve"> Eventos Especiais</w:t>
      </w:r>
      <w:r w:rsidR="00F44428">
        <w:t>.</w:t>
      </w:r>
    </w:p>
    <w:p w14:paraId="597AB97F" w14:textId="05F93E4A" w:rsidR="00E23A49" w:rsidRDefault="00E23A49" w:rsidP="00B40AA9">
      <w:pPr>
        <w:ind w:left="0"/>
        <w:jc w:val="both"/>
      </w:pPr>
      <w:r>
        <w:t>V</w:t>
      </w:r>
      <w:r w:rsidRPr="00B203BC">
        <w:t>erifica</w:t>
      </w:r>
      <w:r>
        <w:t>r</w:t>
      </w:r>
      <w:r w:rsidRPr="00B203BC">
        <w:t xml:space="preserve"> </w:t>
      </w:r>
      <w:r>
        <w:t>se o CNPJ</w:t>
      </w:r>
      <w:r w:rsidR="00523065">
        <w:t xml:space="preserve"> da tag </w:t>
      </w:r>
      <w:r w:rsidR="00523065" w:rsidRPr="00523065">
        <w:t xml:space="preserve">co_cnpj </w:t>
      </w:r>
      <w:r>
        <w:t>não existe na base ou se existir na base e está nas seguintes situações “B</w:t>
      </w:r>
      <w:r w:rsidRPr="00B203BC">
        <w:t>aixado”</w:t>
      </w:r>
      <w:r>
        <w:t xml:space="preserve"> ou “Nulo”, deve ser considerado como Evento de inclusão de uma nova IE. (Situação cadastral do contribuinte na TA_CONTRIBUINTES_ICMS e TA_SITUACAO_CONTRIBUINTE)</w:t>
      </w:r>
    </w:p>
    <w:p w14:paraId="1B61BC0D" w14:textId="6903481D" w:rsidR="005D0F5A" w:rsidRDefault="00F44428" w:rsidP="00B40AA9">
      <w:pPr>
        <w:ind w:left="0"/>
        <w:jc w:val="both"/>
      </w:pPr>
      <w:r>
        <w:t>O</w:t>
      </w:r>
      <w:r w:rsidR="00004F4F">
        <w:t xml:space="preserve">s eventos de </w:t>
      </w:r>
      <w:r>
        <w:t xml:space="preserve">inclusão/Alteração de Matriz/Filial </w:t>
      </w:r>
      <w:r w:rsidR="00004F4F">
        <w:t>serão identificados com base no CNPJ informado se já possui uma empresa constituída para o CPNJ e ou se o CNPJ informado é de uma matriz abrindo uma filial para realizar as solicitações de novas inscrições e no caso de existência serão trabalhados como eventos de alteração cadastral</w:t>
      </w:r>
      <w:r>
        <w:t>, tanto para Matriz quanto para Filial</w:t>
      </w:r>
      <w:r w:rsidR="00004F4F">
        <w:t>.</w:t>
      </w:r>
      <w:r>
        <w:t xml:space="preserve"> Os demais casos serão identificados com base na tabela abaixo</w:t>
      </w:r>
      <w:r w:rsidR="0014700B">
        <w:t>, baseado na</w:t>
      </w:r>
      <w:r w:rsidR="006E5DA2">
        <w:t xml:space="preserve"> </w:t>
      </w:r>
      <w:r w:rsidR="0014700B">
        <w:t>tag</w:t>
      </w:r>
      <w:r w:rsidR="006E5DA2" w:rsidRPr="006E5DA2">
        <w:t xml:space="preserve"> nu_seq_evento</w:t>
      </w:r>
      <w:r w:rsidR="006E5DA2">
        <w:t xml:space="preserve"> do XML</w:t>
      </w:r>
      <w:r>
        <w:t>.</w:t>
      </w:r>
    </w:p>
    <w:p w14:paraId="49B4BA7F" w14:textId="77777777" w:rsidR="00034DFA" w:rsidRDefault="00034DFA" w:rsidP="0095032C">
      <w:pPr>
        <w:ind w:left="0"/>
        <w:jc w:val="both"/>
      </w:pPr>
    </w:p>
    <w:p w14:paraId="3A6DC648" w14:textId="77777777" w:rsidR="0095032C" w:rsidRDefault="0095032C" w:rsidP="0095032C">
      <w:pPr>
        <w:ind w:left="0"/>
        <w:jc w:val="both"/>
      </w:pPr>
    </w:p>
    <w:tbl>
      <w:tblPr>
        <w:tblpPr w:leftFromText="141" w:rightFromText="141" w:vertAnchor="text" w:horzAnchor="page" w:tblpX="2202" w:tblpY="52"/>
        <w:tblW w:w="59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1"/>
        <w:gridCol w:w="4678"/>
      </w:tblGrid>
      <w:tr w:rsidR="009D77DE" w14:paraId="6D536BED" w14:textId="77777777" w:rsidTr="009D77DE">
        <w:trPr>
          <w:trHeight w:val="300"/>
        </w:trPr>
        <w:tc>
          <w:tcPr>
            <w:tcW w:w="5979" w:type="dxa"/>
            <w:gridSpan w:val="2"/>
            <w:shd w:val="clear" w:color="auto" w:fill="A6A6A6" w:themeFill="background1" w:themeFillShade="A6"/>
            <w:tcMar>
              <w:top w:w="100" w:type="dxa"/>
              <w:left w:w="100" w:type="dxa"/>
              <w:bottom w:w="100" w:type="dxa"/>
              <w:right w:w="100" w:type="dxa"/>
            </w:tcMar>
          </w:tcPr>
          <w:p w14:paraId="30594FB4" w14:textId="77777777" w:rsidR="009D77DE" w:rsidRDefault="009D77DE" w:rsidP="009D77DE">
            <w:pPr>
              <w:spacing w:after="0"/>
              <w:jc w:val="center"/>
              <w:rPr>
                <w:rFonts w:ascii="Arial" w:eastAsia="Arial" w:hAnsi="Arial" w:cs="Arial"/>
                <w:sz w:val="18"/>
                <w:szCs w:val="18"/>
              </w:rPr>
            </w:pPr>
            <w:r>
              <w:rPr>
                <w:rFonts w:ascii="Arial" w:eastAsia="Arial" w:hAnsi="Arial" w:cs="Arial"/>
                <w:sz w:val="18"/>
                <w:szCs w:val="18"/>
              </w:rPr>
              <w:t>EVENTOS DE TRATAMENTOS ESPECIAIS</w:t>
            </w:r>
          </w:p>
        </w:tc>
      </w:tr>
      <w:tr w:rsidR="009D77DE" w14:paraId="1AAEDB74" w14:textId="77777777" w:rsidTr="009D77DE">
        <w:trPr>
          <w:trHeight w:val="300"/>
        </w:trPr>
        <w:tc>
          <w:tcPr>
            <w:tcW w:w="1301" w:type="dxa"/>
            <w:shd w:val="clear" w:color="auto" w:fill="FFFFFF"/>
            <w:tcMar>
              <w:top w:w="100" w:type="dxa"/>
              <w:left w:w="100" w:type="dxa"/>
              <w:bottom w:w="100" w:type="dxa"/>
              <w:right w:w="100" w:type="dxa"/>
            </w:tcMar>
          </w:tcPr>
          <w:p w14:paraId="34606480" w14:textId="77777777" w:rsidR="009D77DE" w:rsidRDefault="009D77DE" w:rsidP="009D77DE">
            <w:pPr>
              <w:spacing w:after="0"/>
              <w:jc w:val="center"/>
            </w:pPr>
            <w:r>
              <w:rPr>
                <w:rFonts w:ascii="Arial" w:eastAsia="Arial" w:hAnsi="Arial" w:cs="Arial"/>
                <w:sz w:val="18"/>
                <w:szCs w:val="18"/>
              </w:rPr>
              <w:t>204</w:t>
            </w:r>
          </w:p>
        </w:tc>
        <w:tc>
          <w:tcPr>
            <w:tcW w:w="4678" w:type="dxa"/>
            <w:shd w:val="clear" w:color="auto" w:fill="FFFFFF"/>
            <w:tcMar>
              <w:top w:w="100" w:type="dxa"/>
              <w:left w:w="100" w:type="dxa"/>
              <w:bottom w:w="100" w:type="dxa"/>
              <w:right w:w="100" w:type="dxa"/>
            </w:tcMar>
          </w:tcPr>
          <w:p w14:paraId="70FC50A6" w14:textId="77777777" w:rsidR="009D77DE" w:rsidRDefault="009D77DE" w:rsidP="009D77DE">
            <w:pPr>
              <w:spacing w:after="0"/>
              <w:jc w:val="center"/>
            </w:pPr>
            <w:r>
              <w:rPr>
                <w:rFonts w:ascii="Arial" w:eastAsia="Arial" w:hAnsi="Arial" w:cs="Arial"/>
                <w:sz w:val="18"/>
                <w:szCs w:val="18"/>
              </w:rPr>
              <w:t>Cisão parcial (específico para a sucedida)</w:t>
            </w:r>
          </w:p>
        </w:tc>
      </w:tr>
      <w:tr w:rsidR="009D77DE" w14:paraId="186C48F2" w14:textId="77777777" w:rsidTr="009D77DE">
        <w:trPr>
          <w:trHeight w:val="300"/>
        </w:trPr>
        <w:tc>
          <w:tcPr>
            <w:tcW w:w="1301" w:type="dxa"/>
            <w:shd w:val="clear" w:color="auto" w:fill="FFFFFF"/>
            <w:tcMar>
              <w:top w:w="100" w:type="dxa"/>
              <w:left w:w="100" w:type="dxa"/>
              <w:bottom w:w="100" w:type="dxa"/>
              <w:right w:w="100" w:type="dxa"/>
            </w:tcMar>
          </w:tcPr>
          <w:p w14:paraId="4125C164" w14:textId="77777777" w:rsidR="009D77DE" w:rsidRDefault="009D77DE" w:rsidP="009D77DE">
            <w:pPr>
              <w:spacing w:after="0"/>
              <w:jc w:val="center"/>
              <w:rPr>
                <w:rFonts w:ascii="Arial" w:eastAsia="Arial" w:hAnsi="Arial" w:cs="Arial"/>
                <w:sz w:val="18"/>
                <w:szCs w:val="18"/>
              </w:rPr>
            </w:pPr>
            <w:r>
              <w:rPr>
                <w:rFonts w:ascii="Arial" w:eastAsia="Arial" w:hAnsi="Arial" w:cs="Arial"/>
                <w:sz w:val="18"/>
                <w:szCs w:val="18"/>
              </w:rPr>
              <w:t>042</w:t>
            </w:r>
          </w:p>
        </w:tc>
        <w:tc>
          <w:tcPr>
            <w:tcW w:w="4678" w:type="dxa"/>
            <w:shd w:val="clear" w:color="auto" w:fill="FFFFFF"/>
            <w:tcMar>
              <w:top w:w="100" w:type="dxa"/>
              <w:left w:w="100" w:type="dxa"/>
              <w:bottom w:w="100" w:type="dxa"/>
              <w:right w:w="100" w:type="dxa"/>
            </w:tcMar>
          </w:tcPr>
          <w:p w14:paraId="6078E168" w14:textId="77777777" w:rsidR="009D77DE" w:rsidRDefault="009D77DE" w:rsidP="009D77DE">
            <w:pPr>
              <w:spacing w:after="0"/>
              <w:jc w:val="center"/>
              <w:rPr>
                <w:rFonts w:ascii="Arial" w:eastAsia="Arial" w:hAnsi="Arial" w:cs="Arial"/>
                <w:sz w:val="18"/>
                <w:szCs w:val="18"/>
              </w:rPr>
            </w:pPr>
            <w:r>
              <w:rPr>
                <w:rFonts w:ascii="Arial" w:eastAsia="Arial" w:hAnsi="Arial" w:cs="Arial"/>
                <w:sz w:val="15"/>
                <w:szCs w:val="15"/>
              </w:rPr>
              <w:t>INCORPORAÇÃO</w:t>
            </w:r>
          </w:p>
        </w:tc>
      </w:tr>
      <w:tr w:rsidR="009D77DE" w14:paraId="6CE1BF59" w14:textId="77777777" w:rsidTr="009D77DE">
        <w:trPr>
          <w:trHeight w:val="300"/>
        </w:trPr>
        <w:tc>
          <w:tcPr>
            <w:tcW w:w="13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37308D" w14:textId="77777777" w:rsidR="009D77DE" w:rsidRDefault="009D77DE" w:rsidP="009D77DE">
            <w:pPr>
              <w:spacing w:after="0"/>
              <w:jc w:val="center"/>
              <w:rPr>
                <w:rFonts w:ascii="Arial" w:eastAsia="Arial" w:hAnsi="Arial" w:cs="Arial"/>
                <w:sz w:val="18"/>
                <w:szCs w:val="18"/>
              </w:rPr>
            </w:pPr>
            <w:r>
              <w:rPr>
                <w:rFonts w:ascii="Arial" w:eastAsia="Arial" w:hAnsi="Arial" w:cs="Arial"/>
                <w:sz w:val="18"/>
                <w:szCs w:val="18"/>
              </w:rPr>
              <w:lastRenderedPageBreak/>
              <w:t>043</w:t>
            </w:r>
          </w:p>
        </w:tc>
        <w:tc>
          <w:tcPr>
            <w:tcW w:w="467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4E5363" w14:textId="77777777" w:rsidR="009D77DE" w:rsidRDefault="009D77DE" w:rsidP="009D77DE">
            <w:pPr>
              <w:spacing w:after="0"/>
              <w:jc w:val="center"/>
              <w:rPr>
                <w:rFonts w:ascii="Arial" w:eastAsia="Arial" w:hAnsi="Arial" w:cs="Arial"/>
                <w:sz w:val="18"/>
                <w:szCs w:val="18"/>
              </w:rPr>
            </w:pPr>
            <w:r>
              <w:rPr>
                <w:rFonts w:ascii="Arial" w:eastAsia="Arial" w:hAnsi="Arial" w:cs="Arial"/>
                <w:sz w:val="18"/>
                <w:szCs w:val="18"/>
              </w:rPr>
              <w:t>Fusão</w:t>
            </w:r>
          </w:p>
        </w:tc>
      </w:tr>
      <w:tr w:rsidR="009D77DE" w14:paraId="11E62E08" w14:textId="77777777" w:rsidTr="009D77DE">
        <w:trPr>
          <w:trHeight w:val="300"/>
        </w:trPr>
        <w:tc>
          <w:tcPr>
            <w:tcW w:w="13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B76B6FD" w14:textId="77777777" w:rsidR="009D77DE" w:rsidRDefault="009D77DE" w:rsidP="009D77DE">
            <w:pPr>
              <w:spacing w:after="0"/>
              <w:jc w:val="center"/>
              <w:rPr>
                <w:rFonts w:ascii="Arial" w:eastAsia="Arial" w:hAnsi="Arial" w:cs="Arial"/>
                <w:sz w:val="18"/>
                <w:szCs w:val="18"/>
              </w:rPr>
            </w:pPr>
            <w:r>
              <w:rPr>
                <w:rFonts w:ascii="Arial" w:eastAsia="Arial" w:hAnsi="Arial" w:cs="Arial"/>
                <w:sz w:val="18"/>
                <w:szCs w:val="18"/>
              </w:rPr>
              <w:t>044</w:t>
            </w:r>
          </w:p>
        </w:tc>
        <w:tc>
          <w:tcPr>
            <w:tcW w:w="467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56D2EB" w14:textId="77777777" w:rsidR="009D77DE" w:rsidRDefault="009D77DE" w:rsidP="009D77DE">
            <w:pPr>
              <w:spacing w:after="0"/>
              <w:jc w:val="center"/>
              <w:rPr>
                <w:rFonts w:ascii="Arial" w:eastAsia="Arial" w:hAnsi="Arial" w:cs="Arial"/>
                <w:sz w:val="18"/>
                <w:szCs w:val="18"/>
              </w:rPr>
            </w:pPr>
            <w:r>
              <w:rPr>
                <w:rFonts w:ascii="Arial" w:eastAsia="Arial" w:hAnsi="Arial" w:cs="Arial"/>
                <w:sz w:val="18"/>
                <w:szCs w:val="18"/>
              </w:rPr>
              <w:t>Cisão Parcial</w:t>
            </w:r>
          </w:p>
        </w:tc>
      </w:tr>
      <w:tr w:rsidR="009D77DE" w14:paraId="17B04964" w14:textId="77777777" w:rsidTr="009D77DE">
        <w:trPr>
          <w:trHeight w:val="300"/>
        </w:trPr>
        <w:tc>
          <w:tcPr>
            <w:tcW w:w="13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680A646" w14:textId="77777777" w:rsidR="009D77DE" w:rsidRDefault="009D77DE" w:rsidP="009D77DE">
            <w:pPr>
              <w:spacing w:after="0"/>
              <w:jc w:val="center"/>
              <w:rPr>
                <w:rFonts w:ascii="Arial" w:eastAsia="Arial" w:hAnsi="Arial" w:cs="Arial"/>
                <w:sz w:val="18"/>
                <w:szCs w:val="18"/>
              </w:rPr>
            </w:pPr>
            <w:r>
              <w:rPr>
                <w:rFonts w:ascii="Arial" w:eastAsia="Arial" w:hAnsi="Arial" w:cs="Arial"/>
                <w:sz w:val="18"/>
                <w:szCs w:val="18"/>
              </w:rPr>
              <w:t>045</w:t>
            </w:r>
          </w:p>
        </w:tc>
        <w:tc>
          <w:tcPr>
            <w:tcW w:w="467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779C34" w14:textId="77777777" w:rsidR="009D77DE" w:rsidRDefault="009D77DE" w:rsidP="009D77DE">
            <w:pPr>
              <w:spacing w:after="0"/>
              <w:jc w:val="center"/>
              <w:rPr>
                <w:rFonts w:ascii="Arial" w:eastAsia="Arial" w:hAnsi="Arial" w:cs="Arial"/>
                <w:sz w:val="18"/>
                <w:szCs w:val="18"/>
              </w:rPr>
            </w:pPr>
            <w:r>
              <w:rPr>
                <w:rFonts w:ascii="Arial" w:eastAsia="Arial" w:hAnsi="Arial" w:cs="Arial"/>
                <w:sz w:val="18"/>
                <w:szCs w:val="18"/>
              </w:rPr>
              <w:t>Cisão Total</w:t>
            </w:r>
          </w:p>
        </w:tc>
      </w:tr>
      <w:tr w:rsidR="009D77DE" w14:paraId="169B3362" w14:textId="77777777" w:rsidTr="009D77DE">
        <w:trPr>
          <w:trHeight w:val="368"/>
        </w:trPr>
        <w:tc>
          <w:tcPr>
            <w:tcW w:w="13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FC3447" w14:textId="77777777" w:rsidR="009D77DE" w:rsidRDefault="009D77DE" w:rsidP="009D77DE">
            <w:pPr>
              <w:spacing w:after="0"/>
              <w:jc w:val="center"/>
              <w:rPr>
                <w:rFonts w:ascii="Arial" w:eastAsia="Arial" w:hAnsi="Arial" w:cs="Arial"/>
                <w:sz w:val="18"/>
                <w:szCs w:val="18"/>
              </w:rPr>
            </w:pPr>
            <w:r>
              <w:rPr>
                <w:rFonts w:ascii="Arial" w:eastAsia="Arial" w:hAnsi="Arial" w:cs="Arial"/>
                <w:sz w:val="18"/>
                <w:szCs w:val="18"/>
              </w:rPr>
              <w:t>046</w:t>
            </w:r>
          </w:p>
        </w:tc>
        <w:tc>
          <w:tcPr>
            <w:tcW w:w="467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66E756A" w14:textId="77777777" w:rsidR="009D77DE" w:rsidRDefault="009D77DE" w:rsidP="009D77DE">
            <w:pPr>
              <w:spacing w:after="0"/>
              <w:jc w:val="center"/>
              <w:rPr>
                <w:rFonts w:ascii="Arial" w:eastAsia="Arial" w:hAnsi="Arial" w:cs="Arial"/>
                <w:sz w:val="18"/>
                <w:szCs w:val="18"/>
              </w:rPr>
            </w:pPr>
            <w:r>
              <w:rPr>
                <w:rFonts w:ascii="Arial" w:eastAsia="Arial" w:hAnsi="Arial" w:cs="Arial"/>
                <w:sz w:val="18"/>
                <w:szCs w:val="18"/>
              </w:rPr>
              <w:t>Transformação</w:t>
            </w:r>
          </w:p>
        </w:tc>
      </w:tr>
      <w:tr w:rsidR="009D77DE" w14:paraId="69D4694B" w14:textId="77777777" w:rsidTr="009D77DE">
        <w:trPr>
          <w:trHeight w:val="300"/>
        </w:trPr>
        <w:tc>
          <w:tcPr>
            <w:tcW w:w="5979" w:type="dxa"/>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100" w:type="dxa"/>
              <w:left w:w="100" w:type="dxa"/>
              <w:bottom w:w="100" w:type="dxa"/>
              <w:right w:w="100" w:type="dxa"/>
            </w:tcMar>
          </w:tcPr>
          <w:p w14:paraId="5B0F0234" w14:textId="77777777" w:rsidR="009D77DE" w:rsidRDefault="009D77DE" w:rsidP="009D77DE">
            <w:pPr>
              <w:spacing w:after="0"/>
              <w:jc w:val="center"/>
              <w:rPr>
                <w:rFonts w:ascii="Arial" w:eastAsia="Arial" w:hAnsi="Arial" w:cs="Arial"/>
                <w:sz w:val="18"/>
                <w:szCs w:val="18"/>
              </w:rPr>
            </w:pPr>
            <w:r>
              <w:rPr>
                <w:rFonts w:ascii="Arial" w:eastAsia="Arial" w:hAnsi="Arial" w:cs="Arial"/>
                <w:sz w:val="18"/>
                <w:szCs w:val="18"/>
              </w:rPr>
              <w:t>EVENTOS DE BAIXA CADASTRAL</w:t>
            </w:r>
          </w:p>
        </w:tc>
      </w:tr>
      <w:tr w:rsidR="009D77DE" w14:paraId="7A7E59D7" w14:textId="77777777" w:rsidTr="009D77DE">
        <w:trPr>
          <w:trHeight w:val="300"/>
        </w:trPr>
        <w:tc>
          <w:tcPr>
            <w:tcW w:w="13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4D84B60" w14:textId="77777777" w:rsidR="009D77DE" w:rsidRPr="006F49F2" w:rsidRDefault="009D77DE" w:rsidP="009D77DE">
            <w:pPr>
              <w:spacing w:after="0"/>
              <w:jc w:val="center"/>
              <w:rPr>
                <w:rFonts w:ascii="Arial" w:eastAsia="Arial" w:hAnsi="Arial" w:cs="Arial"/>
                <w:sz w:val="18"/>
                <w:szCs w:val="18"/>
              </w:rPr>
            </w:pPr>
            <w:r>
              <w:rPr>
                <w:rFonts w:ascii="Arial" w:eastAsia="Arial" w:hAnsi="Arial" w:cs="Arial"/>
                <w:sz w:val="18"/>
                <w:szCs w:val="18"/>
              </w:rPr>
              <w:t>517</w:t>
            </w:r>
          </w:p>
        </w:tc>
        <w:tc>
          <w:tcPr>
            <w:tcW w:w="467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D04F48" w14:textId="77777777" w:rsidR="009D77DE" w:rsidRPr="006F49F2" w:rsidRDefault="009D77DE" w:rsidP="009D77DE">
            <w:pPr>
              <w:spacing w:after="0"/>
              <w:jc w:val="center"/>
              <w:rPr>
                <w:rFonts w:ascii="Arial" w:eastAsia="Arial" w:hAnsi="Arial" w:cs="Arial"/>
                <w:sz w:val="18"/>
                <w:szCs w:val="18"/>
              </w:rPr>
            </w:pPr>
            <w:r>
              <w:rPr>
                <w:rFonts w:ascii="Arial" w:eastAsia="Arial" w:hAnsi="Arial" w:cs="Arial"/>
                <w:sz w:val="18"/>
                <w:szCs w:val="18"/>
              </w:rPr>
              <w:t>Pedido de baixa</w:t>
            </w:r>
          </w:p>
        </w:tc>
      </w:tr>
    </w:tbl>
    <w:p w14:paraId="4E57BF43" w14:textId="77777777" w:rsidR="009D77DE" w:rsidRDefault="009D77DE" w:rsidP="005D0F5A">
      <w:pPr>
        <w:jc w:val="both"/>
        <w:rPr>
          <w:b/>
        </w:rPr>
      </w:pPr>
    </w:p>
    <w:p w14:paraId="175150FF" w14:textId="77777777" w:rsidR="009D77DE" w:rsidRDefault="009D77DE" w:rsidP="005D0F5A">
      <w:pPr>
        <w:jc w:val="both"/>
        <w:rPr>
          <w:b/>
        </w:rPr>
      </w:pPr>
    </w:p>
    <w:p w14:paraId="259D1071" w14:textId="77777777" w:rsidR="009D77DE" w:rsidRDefault="009D77DE" w:rsidP="005D0F5A">
      <w:pPr>
        <w:jc w:val="both"/>
        <w:rPr>
          <w:b/>
        </w:rPr>
      </w:pPr>
    </w:p>
    <w:p w14:paraId="27C96FF7" w14:textId="77777777" w:rsidR="00267BDD" w:rsidRDefault="00267BDD" w:rsidP="00271753">
      <w:pPr>
        <w:pStyle w:val="Activity"/>
        <w:jc w:val="both"/>
        <w:rPr>
          <w:rFonts w:asciiTheme="minorHAnsi" w:hAnsiTheme="minorHAnsi"/>
          <w:sz w:val="24"/>
        </w:rPr>
      </w:pPr>
    </w:p>
    <w:p w14:paraId="75D92447" w14:textId="77777777" w:rsidR="00267BDD" w:rsidRDefault="00267BDD" w:rsidP="00271753">
      <w:pPr>
        <w:pStyle w:val="Activity"/>
        <w:jc w:val="both"/>
        <w:rPr>
          <w:rFonts w:asciiTheme="minorHAnsi" w:hAnsiTheme="minorHAnsi"/>
          <w:sz w:val="24"/>
        </w:rPr>
      </w:pPr>
    </w:p>
    <w:p w14:paraId="2651B7EC" w14:textId="77777777" w:rsidR="00267BDD" w:rsidRDefault="00267BDD" w:rsidP="00271753">
      <w:pPr>
        <w:pStyle w:val="Activity"/>
        <w:jc w:val="both"/>
        <w:rPr>
          <w:rFonts w:asciiTheme="minorHAnsi" w:hAnsiTheme="minorHAnsi"/>
          <w:sz w:val="24"/>
        </w:rPr>
      </w:pPr>
    </w:p>
    <w:p w14:paraId="2989F1A1" w14:textId="77777777" w:rsidR="008E25F4" w:rsidRDefault="008E25F4" w:rsidP="0063077C">
      <w:bookmarkStart w:id="17" w:name="_Toc464658783"/>
    </w:p>
    <w:p w14:paraId="2C076948" w14:textId="77777777" w:rsidR="008E25F4" w:rsidRDefault="008E25F4" w:rsidP="0063077C"/>
    <w:p w14:paraId="5606F3AC" w14:textId="77777777" w:rsidR="008E25F4" w:rsidRDefault="008E25F4" w:rsidP="0063077C"/>
    <w:p w14:paraId="3535CBB8" w14:textId="77777777" w:rsidR="0063077C" w:rsidRDefault="0063077C" w:rsidP="0063077C"/>
    <w:p w14:paraId="6BD5223D" w14:textId="77777777" w:rsidR="0063077C" w:rsidRPr="0063077C" w:rsidRDefault="0063077C" w:rsidP="0063077C"/>
    <w:p w14:paraId="56205013" w14:textId="434CF145" w:rsidR="00271753" w:rsidRPr="0007366E" w:rsidRDefault="00271753" w:rsidP="00D72503">
      <w:pPr>
        <w:pStyle w:val="Ttulo1"/>
      </w:pPr>
      <w:r w:rsidRPr="0007366E">
        <w:t>CCIRN0</w:t>
      </w:r>
      <w:r w:rsidR="004E48CC" w:rsidRPr="0007366E">
        <w:t>2</w:t>
      </w:r>
      <w:r w:rsidRPr="0007366E">
        <w:t xml:space="preserve">02 </w:t>
      </w:r>
      <w:proofErr w:type="gramStart"/>
      <w:r w:rsidRPr="0007366E">
        <w:t>–  Classificação</w:t>
      </w:r>
      <w:proofErr w:type="gramEnd"/>
      <w:r w:rsidRPr="0007366E">
        <w:t xml:space="preserve"> de Tipos de Categorias por CNAE</w:t>
      </w:r>
      <w:bookmarkEnd w:id="17"/>
    </w:p>
    <w:p w14:paraId="158C95AC" w14:textId="2A42138D" w:rsidR="009D77DE" w:rsidRPr="00271753" w:rsidRDefault="00271753" w:rsidP="00271753">
      <w:pPr>
        <w:ind w:left="0"/>
        <w:jc w:val="both"/>
      </w:pPr>
      <w:r w:rsidRPr="0007366E">
        <w:rPr>
          <w:b/>
        </w:rPr>
        <w:tab/>
      </w:r>
      <w:r w:rsidRPr="0007366E">
        <w:rPr>
          <w:b/>
        </w:rPr>
        <w:tab/>
      </w:r>
      <w:r w:rsidRPr="0007366E">
        <w:rPr>
          <w:b/>
        </w:rPr>
        <w:tab/>
        <w:t xml:space="preserve">           </w:t>
      </w:r>
      <w:r w:rsidRPr="0007366E">
        <w:t>A classificação do Contribuinte será realizada com base nas estruturas de parametrização definidas</w:t>
      </w:r>
      <w:r>
        <w:t xml:space="preserve"> no cadastro.</w:t>
      </w:r>
      <w:r w:rsidR="00DB0B55">
        <w:t xml:space="preserve"> Com Base nos CNAE Principal da empresa que será exercido o ICMS,</w:t>
      </w:r>
      <w:r w:rsidR="00504532">
        <w:t xml:space="preserve"> buscar no XML a tag </w:t>
      </w:r>
      <w:r w:rsidR="00504532" w:rsidRPr="00504532">
        <w:rPr>
          <w:b/>
        </w:rPr>
        <w:t>cod_cnae</w:t>
      </w:r>
      <w:r w:rsidR="00504532">
        <w:t xml:space="preserve"> que possua também a tag </w:t>
      </w:r>
      <w:r w:rsidR="00504532" w:rsidRPr="00504532">
        <w:t>is_atividade_principal</w:t>
      </w:r>
      <w:r w:rsidR="00504532">
        <w:t xml:space="preserve"> = true</w:t>
      </w:r>
      <w:r w:rsidR="00504532">
        <w:tab/>
        <w:t>,</w:t>
      </w:r>
      <w:r w:rsidR="00DB0B55">
        <w:t xml:space="preserve"> o sistema </w:t>
      </w:r>
      <w:r w:rsidR="00504532">
        <w:t xml:space="preserve">deve </w:t>
      </w:r>
      <w:r w:rsidR="00DB0B55">
        <w:t>identifica</w:t>
      </w:r>
      <w:r w:rsidR="00504532">
        <w:t>r</w:t>
      </w:r>
      <w:r w:rsidR="00DB0B55">
        <w:t xml:space="preserve"> </w:t>
      </w:r>
      <w:r w:rsidR="00504532">
        <w:t>e buscar n</w:t>
      </w:r>
      <w:r w:rsidR="00DB0B55">
        <w:t>a tabela TA_ATIVIDADE_ECON_CATEGORIA</w:t>
      </w:r>
      <w:r w:rsidR="00504532">
        <w:t xml:space="preserve"> a categoria do contribuinte COD_CATEGORIA</w:t>
      </w:r>
      <w:r w:rsidR="00DB0B55">
        <w:t>.</w:t>
      </w:r>
    </w:p>
    <w:p w14:paraId="36B18B42" w14:textId="77777777" w:rsidR="000E61E9" w:rsidRDefault="000E61E9" w:rsidP="00B40AA9">
      <w:pPr>
        <w:spacing w:before="120" w:after="60"/>
        <w:ind w:left="0"/>
        <w:jc w:val="both"/>
        <w:rPr>
          <w:lang w:eastAsia="ja-JP"/>
        </w:rPr>
      </w:pPr>
    </w:p>
    <w:tbl>
      <w:tblPr>
        <w:tblW w:w="9781" w:type="dxa"/>
        <w:tblInd w:w="10" w:type="dxa"/>
        <w:tblLayout w:type="fixed"/>
        <w:tblCellMar>
          <w:left w:w="0" w:type="dxa"/>
          <w:right w:w="0" w:type="dxa"/>
        </w:tblCellMar>
        <w:tblLook w:val="0000" w:firstRow="0" w:lastRow="0" w:firstColumn="0" w:lastColumn="0" w:noHBand="0" w:noVBand="0"/>
      </w:tblPr>
      <w:tblGrid>
        <w:gridCol w:w="2127"/>
        <w:gridCol w:w="3260"/>
        <w:gridCol w:w="2693"/>
        <w:gridCol w:w="1701"/>
      </w:tblGrid>
      <w:tr w:rsidR="001C4465" w14:paraId="01ADD432" w14:textId="77777777" w:rsidTr="001C4465">
        <w:tc>
          <w:tcPr>
            <w:tcW w:w="2127" w:type="dxa"/>
            <w:tcBorders>
              <w:top w:val="single" w:sz="8" w:space="0" w:color="000000"/>
              <w:left w:val="single" w:sz="8" w:space="0" w:color="000000"/>
              <w:bottom w:val="single" w:sz="8" w:space="0" w:color="000000"/>
              <w:right w:val="single" w:sz="8" w:space="0" w:color="000000"/>
            </w:tcBorders>
            <w:shd w:val="clear" w:color="auto" w:fill="1569BC"/>
          </w:tcPr>
          <w:p w14:paraId="203D5816" w14:textId="10D92583" w:rsidR="001C4465" w:rsidRDefault="001C4465" w:rsidP="005D6281">
            <w:pPr>
              <w:pStyle w:val="TableHeader"/>
            </w:pPr>
            <w:r>
              <w:t>Tabela</w:t>
            </w:r>
          </w:p>
        </w:tc>
        <w:tc>
          <w:tcPr>
            <w:tcW w:w="3260" w:type="dxa"/>
            <w:tcBorders>
              <w:top w:val="single" w:sz="8" w:space="0" w:color="000000"/>
              <w:left w:val="single" w:sz="8" w:space="0" w:color="000000"/>
              <w:bottom w:val="single" w:sz="8" w:space="0" w:color="000000"/>
              <w:right w:val="single" w:sz="8" w:space="0" w:color="000000"/>
            </w:tcBorders>
            <w:shd w:val="clear" w:color="auto" w:fill="1569BC"/>
          </w:tcPr>
          <w:p w14:paraId="278F13AB" w14:textId="0CEAA15E" w:rsidR="001C4465" w:rsidRDefault="001C4465" w:rsidP="005D6281">
            <w:pPr>
              <w:pStyle w:val="TableHeader"/>
            </w:pPr>
            <w:r>
              <w:t>Atributo Tabela</w:t>
            </w:r>
          </w:p>
        </w:tc>
        <w:tc>
          <w:tcPr>
            <w:tcW w:w="2693" w:type="dxa"/>
            <w:tcBorders>
              <w:top w:val="single" w:sz="8" w:space="0" w:color="000000"/>
              <w:left w:val="single" w:sz="8" w:space="0" w:color="000000"/>
              <w:bottom w:val="single" w:sz="8" w:space="0" w:color="000000"/>
              <w:right w:val="single" w:sz="8" w:space="0" w:color="000000"/>
            </w:tcBorders>
            <w:shd w:val="clear" w:color="auto" w:fill="1569BC"/>
          </w:tcPr>
          <w:p w14:paraId="36F259FE" w14:textId="5F56A428" w:rsidR="001C4465" w:rsidRDefault="00504532" w:rsidP="00504532">
            <w:pPr>
              <w:pStyle w:val="TableHeader"/>
            </w:pPr>
            <w:r>
              <w:t>XML</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14:paraId="0A733B12" w14:textId="1F35B9D5" w:rsidR="001C4465" w:rsidRDefault="001C4465" w:rsidP="005D6281">
            <w:pPr>
              <w:pStyle w:val="TableHeader"/>
            </w:pPr>
            <w:r>
              <w:t>Observação</w:t>
            </w:r>
          </w:p>
        </w:tc>
      </w:tr>
      <w:tr w:rsidR="001C4465" w14:paraId="2CFCAE31" w14:textId="77777777" w:rsidTr="001C4465">
        <w:tc>
          <w:tcPr>
            <w:tcW w:w="2127" w:type="dxa"/>
            <w:tcBorders>
              <w:top w:val="single" w:sz="8" w:space="0" w:color="000000"/>
              <w:left w:val="single" w:sz="8" w:space="0" w:color="000000"/>
              <w:bottom w:val="single" w:sz="8" w:space="0" w:color="000000"/>
              <w:right w:val="single" w:sz="8" w:space="0" w:color="000000"/>
            </w:tcBorders>
          </w:tcPr>
          <w:p w14:paraId="128B8107" w14:textId="0296C06B" w:rsidR="001C4465" w:rsidRDefault="005D6281" w:rsidP="005D6281">
            <w:pPr>
              <w:pStyle w:val="TableContent"/>
              <w:rPr>
                <w:noProof/>
                <w:lang w:val="pt-BR" w:eastAsia="pt-BR"/>
              </w:rPr>
            </w:pPr>
            <w:r>
              <w:t>TA_ATIVIDADE_ECON_CATEGORIA</w:t>
            </w:r>
          </w:p>
        </w:tc>
        <w:tc>
          <w:tcPr>
            <w:tcW w:w="3260" w:type="dxa"/>
            <w:tcBorders>
              <w:top w:val="single" w:sz="8" w:space="0" w:color="000000"/>
              <w:left w:val="single" w:sz="8" w:space="0" w:color="000000"/>
              <w:bottom w:val="single" w:sz="8" w:space="0" w:color="000000"/>
              <w:right w:val="single" w:sz="8" w:space="0" w:color="000000"/>
            </w:tcBorders>
          </w:tcPr>
          <w:p w14:paraId="04B22D8D" w14:textId="300A90DC" w:rsidR="001C4465" w:rsidRDefault="00504532" w:rsidP="005D6281">
            <w:pPr>
              <w:pStyle w:val="TableContent"/>
            </w:pPr>
            <w:r>
              <w:t>COD_CNAE</w:t>
            </w:r>
          </w:p>
        </w:tc>
        <w:tc>
          <w:tcPr>
            <w:tcW w:w="2693" w:type="dxa"/>
            <w:tcBorders>
              <w:top w:val="single" w:sz="8" w:space="0" w:color="000000"/>
              <w:left w:val="single" w:sz="8" w:space="0" w:color="000000"/>
              <w:bottom w:val="single" w:sz="8" w:space="0" w:color="000000"/>
              <w:right w:val="single" w:sz="8" w:space="0" w:color="000000"/>
            </w:tcBorders>
          </w:tcPr>
          <w:p w14:paraId="428A3438" w14:textId="6FE6D317" w:rsidR="001C4465" w:rsidRDefault="00504532" w:rsidP="005D6281">
            <w:pPr>
              <w:pStyle w:val="TableContent"/>
            </w:pPr>
            <w:r>
              <w:t>cod_cnae</w:t>
            </w:r>
          </w:p>
        </w:tc>
        <w:tc>
          <w:tcPr>
            <w:tcW w:w="1701" w:type="dxa"/>
            <w:tcBorders>
              <w:top w:val="single" w:sz="8" w:space="0" w:color="000000"/>
              <w:left w:val="single" w:sz="8" w:space="0" w:color="000000"/>
              <w:bottom w:val="single" w:sz="8" w:space="0" w:color="000000"/>
              <w:right w:val="single" w:sz="8" w:space="0" w:color="000000"/>
            </w:tcBorders>
          </w:tcPr>
          <w:p w14:paraId="4B022971" w14:textId="7E9295B7" w:rsidR="001C4465" w:rsidRDefault="00504532" w:rsidP="005D6281">
            <w:pPr>
              <w:pStyle w:val="TableContent"/>
            </w:pPr>
            <w:r>
              <w:t xml:space="preserve">Código CNAE com a tag </w:t>
            </w:r>
            <w:r w:rsidRPr="00504532">
              <w:t>is_atividade_principal</w:t>
            </w:r>
            <w:r>
              <w:t xml:space="preserve"> = true.</w:t>
            </w:r>
          </w:p>
        </w:tc>
      </w:tr>
      <w:tr w:rsidR="001C4465" w14:paraId="2D9B3F30" w14:textId="77777777" w:rsidTr="001C4465">
        <w:tc>
          <w:tcPr>
            <w:tcW w:w="2127" w:type="dxa"/>
            <w:tcBorders>
              <w:top w:val="single" w:sz="8" w:space="0" w:color="000000"/>
              <w:left w:val="single" w:sz="8" w:space="0" w:color="000000"/>
              <w:bottom w:val="single" w:sz="8" w:space="0" w:color="000000"/>
              <w:right w:val="single" w:sz="8" w:space="0" w:color="000000"/>
            </w:tcBorders>
          </w:tcPr>
          <w:p w14:paraId="462F1C0A" w14:textId="1DE68860" w:rsidR="001C4465" w:rsidRDefault="00504532" w:rsidP="005D6281">
            <w:pPr>
              <w:pStyle w:val="TableContent"/>
              <w:rPr>
                <w:noProof/>
                <w:lang w:val="pt-BR" w:eastAsia="pt-BR"/>
              </w:rPr>
            </w:pPr>
            <w:r>
              <w:t>TA_ATIVIDADE_ECON_CATEGORIA</w:t>
            </w:r>
          </w:p>
        </w:tc>
        <w:tc>
          <w:tcPr>
            <w:tcW w:w="3260" w:type="dxa"/>
            <w:tcBorders>
              <w:top w:val="single" w:sz="8" w:space="0" w:color="000000"/>
              <w:left w:val="single" w:sz="8" w:space="0" w:color="000000"/>
              <w:bottom w:val="single" w:sz="8" w:space="0" w:color="000000"/>
              <w:right w:val="single" w:sz="8" w:space="0" w:color="000000"/>
            </w:tcBorders>
          </w:tcPr>
          <w:p w14:paraId="74B354FB" w14:textId="69B47E5E" w:rsidR="001C4465" w:rsidRDefault="00504532" w:rsidP="005D6281">
            <w:pPr>
              <w:pStyle w:val="TableContent"/>
            </w:pPr>
            <w:r>
              <w:t>COD_CATEGORIA</w:t>
            </w:r>
          </w:p>
        </w:tc>
        <w:tc>
          <w:tcPr>
            <w:tcW w:w="2693" w:type="dxa"/>
            <w:tcBorders>
              <w:top w:val="single" w:sz="8" w:space="0" w:color="000000"/>
              <w:left w:val="single" w:sz="8" w:space="0" w:color="000000"/>
              <w:bottom w:val="single" w:sz="8" w:space="0" w:color="000000"/>
              <w:right w:val="single" w:sz="8" w:space="0" w:color="000000"/>
            </w:tcBorders>
          </w:tcPr>
          <w:p w14:paraId="1ED01074" w14:textId="4C60CC77" w:rsidR="001C4465" w:rsidRDefault="00504532" w:rsidP="005D6281">
            <w:pPr>
              <w:pStyle w:val="TableContent"/>
            </w:pPr>
            <w:r>
              <w:t>-</w:t>
            </w:r>
          </w:p>
        </w:tc>
        <w:tc>
          <w:tcPr>
            <w:tcW w:w="1701" w:type="dxa"/>
            <w:tcBorders>
              <w:top w:val="single" w:sz="8" w:space="0" w:color="000000"/>
              <w:left w:val="single" w:sz="8" w:space="0" w:color="000000"/>
              <w:bottom w:val="single" w:sz="8" w:space="0" w:color="000000"/>
              <w:right w:val="single" w:sz="8" w:space="0" w:color="000000"/>
            </w:tcBorders>
          </w:tcPr>
          <w:p w14:paraId="2F1401F1" w14:textId="3890D5C9" w:rsidR="001C4465" w:rsidRDefault="00504532" w:rsidP="005D6281">
            <w:pPr>
              <w:pStyle w:val="TableContent"/>
            </w:pPr>
            <w:r>
              <w:t>Esse campo identifica a categoria.</w:t>
            </w:r>
          </w:p>
        </w:tc>
      </w:tr>
    </w:tbl>
    <w:p w14:paraId="3FA8C40F" w14:textId="77777777" w:rsidR="001C4465" w:rsidRDefault="001C4465" w:rsidP="00B40AA9">
      <w:pPr>
        <w:spacing w:before="120" w:after="60"/>
        <w:ind w:left="0"/>
        <w:jc w:val="both"/>
        <w:rPr>
          <w:lang w:eastAsia="ja-JP"/>
        </w:rPr>
      </w:pPr>
    </w:p>
    <w:p w14:paraId="26806AD4" w14:textId="77777777" w:rsidR="001C4465" w:rsidRDefault="001C4465" w:rsidP="00B40AA9">
      <w:pPr>
        <w:spacing w:before="120" w:after="60"/>
        <w:ind w:left="0"/>
        <w:jc w:val="both"/>
        <w:rPr>
          <w:lang w:eastAsia="ja-JP"/>
        </w:rPr>
      </w:pPr>
    </w:p>
    <w:p w14:paraId="32782022" w14:textId="61F3D61B" w:rsidR="00B40AA9" w:rsidRPr="0007366E" w:rsidRDefault="00B40AA9" w:rsidP="00D72503">
      <w:pPr>
        <w:pStyle w:val="Ttulo1"/>
      </w:pPr>
      <w:bookmarkStart w:id="18" w:name="_Toc464658784"/>
      <w:r w:rsidRPr="00E52F2F">
        <w:t>CCIRN0</w:t>
      </w:r>
      <w:r w:rsidR="004E48CC" w:rsidRPr="00E52F2F">
        <w:t>2</w:t>
      </w:r>
      <w:r w:rsidRPr="00E52F2F">
        <w:t>03 – Regra de Validação</w:t>
      </w:r>
      <w:r w:rsidRPr="0007366E">
        <w:t xml:space="preserve"> dos Dados da Empresa</w:t>
      </w:r>
      <w:bookmarkEnd w:id="18"/>
    </w:p>
    <w:p w14:paraId="27AD5137" w14:textId="624BCF2F" w:rsidR="00E63A59" w:rsidRDefault="00E63A59" w:rsidP="00B40AA9">
      <w:pPr>
        <w:pStyle w:val="Activity"/>
        <w:ind w:left="0"/>
        <w:jc w:val="both"/>
        <w:rPr>
          <w:rFonts w:asciiTheme="minorHAnsi" w:hAnsiTheme="minorHAnsi"/>
          <w:b w:val="0"/>
          <w:sz w:val="24"/>
        </w:rPr>
      </w:pPr>
      <w:r w:rsidRPr="0007366E">
        <w:rPr>
          <w:rFonts w:asciiTheme="minorHAnsi" w:hAnsiTheme="minorHAnsi"/>
          <w:b w:val="0"/>
          <w:sz w:val="24"/>
        </w:rPr>
        <w:t>O sistema vai realizar as regras de negó</w:t>
      </w:r>
      <w:r w:rsidR="000338AE" w:rsidRPr="0007366E">
        <w:rPr>
          <w:rFonts w:asciiTheme="minorHAnsi" w:hAnsiTheme="minorHAnsi"/>
          <w:b w:val="0"/>
          <w:sz w:val="24"/>
        </w:rPr>
        <w:t>cio a</w:t>
      </w:r>
      <w:r w:rsidRPr="0007366E">
        <w:rPr>
          <w:rFonts w:asciiTheme="minorHAnsi" w:hAnsiTheme="minorHAnsi"/>
          <w:b w:val="0"/>
          <w:sz w:val="24"/>
        </w:rPr>
        <w:t>baixo, identificando cada tipo de pendência</w:t>
      </w:r>
      <w:r w:rsidR="00180A7B" w:rsidRPr="0007366E">
        <w:rPr>
          <w:rFonts w:asciiTheme="minorHAnsi" w:hAnsiTheme="minorHAnsi"/>
          <w:b w:val="0"/>
          <w:sz w:val="24"/>
        </w:rPr>
        <w:t>. O resultado das</w:t>
      </w:r>
      <w:r w:rsidR="00180A7B">
        <w:rPr>
          <w:rFonts w:asciiTheme="minorHAnsi" w:hAnsiTheme="minorHAnsi"/>
          <w:b w:val="0"/>
          <w:sz w:val="24"/>
        </w:rPr>
        <w:t xml:space="preserve"> validações traz de reto</w:t>
      </w:r>
      <w:r w:rsidR="00932103">
        <w:rPr>
          <w:rFonts w:asciiTheme="minorHAnsi" w:hAnsiTheme="minorHAnsi"/>
          <w:b w:val="0"/>
          <w:sz w:val="24"/>
        </w:rPr>
        <w:t xml:space="preserve">rno para o caso de uso um array </w:t>
      </w:r>
      <w:r w:rsidR="00180A7B">
        <w:rPr>
          <w:rFonts w:asciiTheme="minorHAnsi" w:hAnsiTheme="minorHAnsi"/>
          <w:b w:val="0"/>
          <w:sz w:val="24"/>
        </w:rPr>
        <w:t>de pendências detectadas para ser registrado pelo caso de uso que realizou a chamada da regra.</w:t>
      </w:r>
    </w:p>
    <w:p w14:paraId="3A723102" w14:textId="1418B797" w:rsidR="000338AE" w:rsidRDefault="000338AE" w:rsidP="00B40AA9">
      <w:pPr>
        <w:pStyle w:val="Activity"/>
        <w:ind w:left="0"/>
        <w:jc w:val="both"/>
        <w:rPr>
          <w:rFonts w:asciiTheme="minorHAnsi" w:hAnsiTheme="minorHAnsi"/>
          <w:b w:val="0"/>
          <w:sz w:val="24"/>
        </w:rPr>
      </w:pPr>
      <w:r>
        <w:rPr>
          <w:rFonts w:asciiTheme="minorHAnsi" w:hAnsiTheme="minorHAnsi"/>
          <w:b w:val="0"/>
          <w:sz w:val="24"/>
        </w:rPr>
        <w:t>O Array de deverá conter 3 atributos para retorno, sendo assim:</w:t>
      </w:r>
    </w:p>
    <w:p w14:paraId="3F6EAE12" w14:textId="627325DE" w:rsidR="000338AE" w:rsidRDefault="000338AE" w:rsidP="0050682C">
      <w:pPr>
        <w:pStyle w:val="Activity"/>
        <w:numPr>
          <w:ilvl w:val="0"/>
          <w:numId w:val="6"/>
        </w:numPr>
        <w:jc w:val="both"/>
        <w:rPr>
          <w:rFonts w:asciiTheme="minorHAnsi" w:hAnsiTheme="minorHAnsi"/>
          <w:b w:val="0"/>
          <w:sz w:val="24"/>
        </w:rPr>
      </w:pPr>
      <w:r>
        <w:rPr>
          <w:rFonts w:asciiTheme="minorHAnsi" w:hAnsiTheme="minorHAnsi"/>
          <w:b w:val="0"/>
          <w:sz w:val="24"/>
        </w:rPr>
        <w:t>Código da Pendência, Descrição da Pendência e Observações</w:t>
      </w:r>
    </w:p>
    <w:p w14:paraId="26B5C454" w14:textId="2025EAF3" w:rsidR="00180A7B" w:rsidRDefault="00180A7B" w:rsidP="00B40AA9">
      <w:pPr>
        <w:pStyle w:val="Activity"/>
        <w:ind w:left="0"/>
        <w:jc w:val="both"/>
        <w:rPr>
          <w:rFonts w:asciiTheme="minorHAnsi" w:hAnsiTheme="minorHAnsi"/>
          <w:b w:val="0"/>
          <w:sz w:val="24"/>
        </w:rPr>
      </w:pPr>
      <w:r>
        <w:rPr>
          <w:rFonts w:asciiTheme="minorHAnsi" w:hAnsiTheme="minorHAnsi"/>
          <w:b w:val="0"/>
          <w:sz w:val="24"/>
        </w:rPr>
        <w:t>As validações que serão realizadas para os dados da empresa serão as seguintes:</w:t>
      </w:r>
    </w:p>
    <w:p w14:paraId="1CC3D743" w14:textId="561C4A21" w:rsidR="00180A7B" w:rsidRPr="00E54764" w:rsidRDefault="00180A7B" w:rsidP="0050682C">
      <w:pPr>
        <w:pStyle w:val="Activity"/>
        <w:numPr>
          <w:ilvl w:val="0"/>
          <w:numId w:val="4"/>
        </w:numPr>
        <w:jc w:val="both"/>
        <w:rPr>
          <w:rFonts w:asciiTheme="minorHAnsi" w:hAnsiTheme="minorHAnsi"/>
          <w:b w:val="0"/>
          <w:sz w:val="24"/>
        </w:rPr>
      </w:pPr>
      <w:r w:rsidRPr="00E54764">
        <w:rPr>
          <w:rFonts w:asciiTheme="minorHAnsi" w:hAnsiTheme="minorHAnsi"/>
          <w:b w:val="0"/>
          <w:sz w:val="24"/>
        </w:rPr>
        <w:t>Razão Social</w:t>
      </w:r>
      <w:r w:rsidR="005244FC" w:rsidRPr="00E54764">
        <w:rPr>
          <w:rFonts w:asciiTheme="minorHAnsi" w:hAnsiTheme="minorHAnsi"/>
          <w:b w:val="0"/>
          <w:sz w:val="24"/>
        </w:rPr>
        <w:t xml:space="preserve"> e ou Nome Fantasia</w:t>
      </w:r>
    </w:p>
    <w:p w14:paraId="563D4396" w14:textId="7D948592" w:rsidR="00180A7B" w:rsidRDefault="00F064F1" w:rsidP="0050682C">
      <w:pPr>
        <w:pStyle w:val="Activity"/>
        <w:numPr>
          <w:ilvl w:val="0"/>
          <w:numId w:val="5"/>
        </w:numPr>
        <w:jc w:val="both"/>
        <w:rPr>
          <w:rFonts w:asciiTheme="minorHAnsi" w:hAnsiTheme="minorHAnsi"/>
          <w:b w:val="0"/>
          <w:sz w:val="24"/>
        </w:rPr>
      </w:pPr>
      <w:r>
        <w:rPr>
          <w:rFonts w:asciiTheme="minorHAnsi" w:hAnsiTheme="minorHAnsi"/>
          <w:b w:val="0"/>
          <w:sz w:val="24"/>
        </w:rPr>
        <w:lastRenderedPageBreak/>
        <w:t xml:space="preserve">Com base </w:t>
      </w:r>
      <w:proofErr w:type="gramStart"/>
      <w:r>
        <w:rPr>
          <w:rFonts w:asciiTheme="minorHAnsi" w:hAnsiTheme="minorHAnsi"/>
          <w:b w:val="0"/>
          <w:sz w:val="24"/>
        </w:rPr>
        <w:t>no raiz</w:t>
      </w:r>
      <w:proofErr w:type="gramEnd"/>
      <w:r>
        <w:rPr>
          <w:rFonts w:asciiTheme="minorHAnsi" w:hAnsiTheme="minorHAnsi"/>
          <w:b w:val="0"/>
          <w:sz w:val="24"/>
        </w:rPr>
        <w:t xml:space="preserve"> do CNPJ da empresa o sistema vai verificar, se a Razão Social encontra-se cadastrada para outra empresa no cadastro CCI que não pertença ao mesmo raiz do CNPJ.</w:t>
      </w:r>
    </w:p>
    <w:p w14:paraId="1DB97D0D" w14:textId="6FFF1531" w:rsidR="00F064F1" w:rsidRDefault="00F064F1" w:rsidP="00F064F1">
      <w:pPr>
        <w:pStyle w:val="Activity"/>
        <w:ind w:left="927"/>
        <w:jc w:val="both"/>
        <w:rPr>
          <w:rFonts w:asciiTheme="minorHAnsi" w:hAnsiTheme="minorHAnsi"/>
          <w:b w:val="0"/>
          <w:sz w:val="24"/>
        </w:rPr>
      </w:pPr>
      <w:r>
        <w:rPr>
          <w:rFonts w:asciiTheme="minorHAnsi" w:hAnsiTheme="minorHAnsi"/>
          <w:b w:val="0"/>
          <w:sz w:val="24"/>
        </w:rPr>
        <w:t>Caso localize, o sistema gera a seguinte pendência:</w:t>
      </w:r>
    </w:p>
    <w:p w14:paraId="27DCDEDB" w14:textId="0ABA2345" w:rsidR="00F064F1" w:rsidRDefault="00266321" w:rsidP="00266321">
      <w:pPr>
        <w:ind w:left="851"/>
        <w:jc w:val="both"/>
        <w:rPr>
          <w:rFonts w:asciiTheme="minorHAnsi" w:hAnsiTheme="minorHAnsi"/>
        </w:rPr>
      </w:pPr>
      <w:r w:rsidRPr="00985ECC">
        <w:rPr>
          <w:rFonts w:asciiTheme="minorHAnsi" w:eastAsiaTheme="minorEastAsia" w:hAnsiTheme="minorHAnsi" w:cstheme="minorBidi"/>
          <w:snapToGrid/>
          <w:szCs w:val="22"/>
          <w:lang w:eastAsia="ja-JP"/>
        </w:rPr>
        <w:t>Pendência:</w:t>
      </w:r>
      <w:r>
        <w:rPr>
          <w:color w:val="2F5496" w:themeColor="accent5" w:themeShade="BF"/>
        </w:rPr>
        <w:t xml:space="preserve"> </w:t>
      </w:r>
      <w:r w:rsidR="004E48CC">
        <w:rPr>
          <w:rFonts w:asciiTheme="minorHAnsi" w:hAnsiTheme="minorHAnsi"/>
        </w:rPr>
        <w:t>2</w:t>
      </w:r>
      <w:r w:rsidR="00F064F1" w:rsidRPr="003D2A5F">
        <w:rPr>
          <w:rFonts w:asciiTheme="minorHAnsi" w:hAnsiTheme="minorHAnsi"/>
        </w:rPr>
        <w:t>01 – RAZÃO SOCIAL</w:t>
      </w:r>
      <w:r w:rsidR="005244FC" w:rsidRPr="003D2A5F">
        <w:rPr>
          <w:rFonts w:asciiTheme="minorHAnsi" w:hAnsiTheme="minorHAnsi"/>
        </w:rPr>
        <w:t>/NOME FANTASIA</w:t>
      </w:r>
      <w:r w:rsidR="00F064F1" w:rsidRPr="003D2A5F">
        <w:rPr>
          <w:rFonts w:asciiTheme="minorHAnsi" w:hAnsiTheme="minorHAnsi"/>
        </w:rPr>
        <w:t xml:space="preserve"> </w:t>
      </w:r>
      <w:r w:rsidR="005244FC" w:rsidRPr="003D2A5F">
        <w:rPr>
          <w:rFonts w:asciiTheme="minorHAnsi" w:hAnsiTheme="minorHAnsi"/>
        </w:rPr>
        <w:t xml:space="preserve">JÁ FOI </w:t>
      </w:r>
      <w:r w:rsidR="00F064F1" w:rsidRPr="003D2A5F">
        <w:rPr>
          <w:rFonts w:asciiTheme="minorHAnsi" w:hAnsiTheme="minorHAnsi"/>
        </w:rPr>
        <w:t>INFORMADA PARA OUTRA EMPRESA</w:t>
      </w:r>
    </w:p>
    <w:p w14:paraId="70BC3318" w14:textId="4A8E7976" w:rsidR="00065B4D" w:rsidRDefault="00A12EBE" w:rsidP="00A12EBE">
      <w:pPr>
        <w:ind w:left="0"/>
        <w:jc w:val="both"/>
        <w:rPr>
          <w:color w:val="2F5496" w:themeColor="accent5" w:themeShade="BF"/>
        </w:rPr>
      </w:pPr>
      <w:r>
        <w:rPr>
          <w:color w:val="2F5496" w:themeColor="accent5" w:themeShade="BF"/>
        </w:rPr>
        <w:tab/>
      </w:r>
      <w:r w:rsidR="00616527">
        <w:rPr>
          <w:color w:val="2F5496" w:themeColor="accent5" w:themeShade="BF"/>
        </w:rPr>
        <w:tab/>
      </w:r>
      <w:r w:rsidR="00616527">
        <w:rPr>
          <w:color w:val="2F5496" w:themeColor="accent5" w:themeShade="BF"/>
        </w:rPr>
        <w:tab/>
        <w:t xml:space="preserve">       Obs: Tabela TA_</w:t>
      </w:r>
      <w:r>
        <w:rPr>
          <w:color w:val="2F5496" w:themeColor="accent5" w:themeShade="BF"/>
        </w:rPr>
        <w:t>PESSOA_JURIDICA</w:t>
      </w:r>
    </w:p>
    <w:p w14:paraId="4D501129" w14:textId="77777777" w:rsidR="00E54764" w:rsidRDefault="00E54764" w:rsidP="00A12EBE">
      <w:pPr>
        <w:ind w:left="0"/>
        <w:jc w:val="both"/>
        <w:rPr>
          <w:color w:val="2F5496" w:themeColor="accent5" w:themeShade="BF"/>
        </w:rPr>
      </w:pPr>
    </w:p>
    <w:tbl>
      <w:tblPr>
        <w:tblW w:w="9781" w:type="dxa"/>
        <w:tblInd w:w="10" w:type="dxa"/>
        <w:tblLayout w:type="fixed"/>
        <w:tblCellMar>
          <w:left w:w="0" w:type="dxa"/>
          <w:right w:w="0" w:type="dxa"/>
        </w:tblCellMar>
        <w:tblLook w:val="0000" w:firstRow="0" w:lastRow="0" w:firstColumn="0" w:lastColumn="0" w:noHBand="0" w:noVBand="0"/>
      </w:tblPr>
      <w:tblGrid>
        <w:gridCol w:w="2127"/>
        <w:gridCol w:w="3260"/>
        <w:gridCol w:w="2693"/>
        <w:gridCol w:w="1701"/>
      </w:tblGrid>
      <w:tr w:rsidR="0019343F" w14:paraId="2D75582F" w14:textId="77777777" w:rsidTr="00884E36">
        <w:tc>
          <w:tcPr>
            <w:tcW w:w="2127" w:type="dxa"/>
            <w:tcBorders>
              <w:top w:val="single" w:sz="8" w:space="0" w:color="000000"/>
              <w:left w:val="single" w:sz="8" w:space="0" w:color="000000"/>
              <w:bottom w:val="single" w:sz="8" w:space="0" w:color="000000"/>
              <w:right w:val="single" w:sz="8" w:space="0" w:color="000000"/>
            </w:tcBorders>
            <w:shd w:val="clear" w:color="auto" w:fill="1569BC"/>
          </w:tcPr>
          <w:p w14:paraId="1A969122" w14:textId="77777777" w:rsidR="0019343F" w:rsidRDefault="0019343F" w:rsidP="00884E36">
            <w:pPr>
              <w:pStyle w:val="TableHeader"/>
            </w:pPr>
            <w:r>
              <w:t>Tabela</w:t>
            </w:r>
          </w:p>
        </w:tc>
        <w:tc>
          <w:tcPr>
            <w:tcW w:w="3260" w:type="dxa"/>
            <w:tcBorders>
              <w:top w:val="single" w:sz="8" w:space="0" w:color="000000"/>
              <w:left w:val="single" w:sz="8" w:space="0" w:color="000000"/>
              <w:bottom w:val="single" w:sz="8" w:space="0" w:color="000000"/>
              <w:right w:val="single" w:sz="8" w:space="0" w:color="000000"/>
            </w:tcBorders>
            <w:shd w:val="clear" w:color="auto" w:fill="1569BC"/>
          </w:tcPr>
          <w:p w14:paraId="1D4A84D1" w14:textId="77777777" w:rsidR="0019343F" w:rsidRDefault="0019343F" w:rsidP="00884E36">
            <w:pPr>
              <w:pStyle w:val="TableHeader"/>
            </w:pPr>
            <w:r>
              <w:t>Atributo Tabela</w:t>
            </w:r>
          </w:p>
        </w:tc>
        <w:tc>
          <w:tcPr>
            <w:tcW w:w="2693" w:type="dxa"/>
            <w:tcBorders>
              <w:top w:val="single" w:sz="8" w:space="0" w:color="000000"/>
              <w:left w:val="single" w:sz="8" w:space="0" w:color="000000"/>
              <w:bottom w:val="single" w:sz="8" w:space="0" w:color="000000"/>
              <w:right w:val="single" w:sz="8" w:space="0" w:color="000000"/>
            </w:tcBorders>
            <w:shd w:val="clear" w:color="auto" w:fill="1569BC"/>
          </w:tcPr>
          <w:p w14:paraId="4ED619FF" w14:textId="77777777" w:rsidR="0019343F" w:rsidRDefault="0019343F" w:rsidP="00884E36">
            <w:pPr>
              <w:pStyle w:val="TableHeader"/>
            </w:pPr>
            <w:r>
              <w:t>XML</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14:paraId="06B01DD6" w14:textId="77777777" w:rsidR="0019343F" w:rsidRDefault="0019343F" w:rsidP="00884E36">
            <w:pPr>
              <w:pStyle w:val="TableHeader"/>
            </w:pPr>
            <w:r>
              <w:t>Observação</w:t>
            </w:r>
          </w:p>
        </w:tc>
      </w:tr>
      <w:tr w:rsidR="0019343F" w14:paraId="17974168" w14:textId="77777777" w:rsidTr="00884E36">
        <w:tc>
          <w:tcPr>
            <w:tcW w:w="2127" w:type="dxa"/>
            <w:tcBorders>
              <w:top w:val="single" w:sz="8" w:space="0" w:color="000000"/>
              <w:left w:val="single" w:sz="8" w:space="0" w:color="000000"/>
              <w:bottom w:val="single" w:sz="8" w:space="0" w:color="000000"/>
              <w:right w:val="single" w:sz="8" w:space="0" w:color="000000"/>
            </w:tcBorders>
          </w:tcPr>
          <w:p w14:paraId="09C4DAD2" w14:textId="68764568" w:rsidR="0019343F" w:rsidRDefault="002312DF" w:rsidP="00884E36">
            <w:pPr>
              <w:pStyle w:val="TableContent"/>
              <w:rPr>
                <w:noProof/>
                <w:lang w:val="pt-BR" w:eastAsia="pt-BR"/>
              </w:rPr>
            </w:pPr>
            <w:r w:rsidRPr="002312DF">
              <w:t>TA_PESSOA_JURIDICA</w:t>
            </w:r>
          </w:p>
        </w:tc>
        <w:tc>
          <w:tcPr>
            <w:tcW w:w="3260" w:type="dxa"/>
            <w:tcBorders>
              <w:top w:val="single" w:sz="8" w:space="0" w:color="000000"/>
              <w:left w:val="single" w:sz="8" w:space="0" w:color="000000"/>
              <w:bottom w:val="single" w:sz="8" w:space="0" w:color="000000"/>
              <w:right w:val="single" w:sz="8" w:space="0" w:color="000000"/>
            </w:tcBorders>
          </w:tcPr>
          <w:p w14:paraId="600B524D" w14:textId="2D1F0A7C" w:rsidR="0019343F" w:rsidRDefault="002312DF" w:rsidP="00884E36">
            <w:pPr>
              <w:pStyle w:val="TableContent"/>
            </w:pPr>
            <w:r w:rsidRPr="002312DF">
              <w:t>NUM_BASE_CNPJ</w:t>
            </w:r>
          </w:p>
        </w:tc>
        <w:tc>
          <w:tcPr>
            <w:tcW w:w="2693" w:type="dxa"/>
            <w:tcBorders>
              <w:top w:val="single" w:sz="8" w:space="0" w:color="000000"/>
              <w:left w:val="single" w:sz="8" w:space="0" w:color="000000"/>
              <w:bottom w:val="single" w:sz="8" w:space="0" w:color="000000"/>
              <w:right w:val="single" w:sz="8" w:space="0" w:color="000000"/>
            </w:tcBorders>
          </w:tcPr>
          <w:p w14:paraId="2D612DAA" w14:textId="3B0E285A" w:rsidR="0019343F" w:rsidRPr="002312DF" w:rsidRDefault="0019343F" w:rsidP="0019343F">
            <w:pPr>
              <w:pStyle w:val="TableContent"/>
            </w:pPr>
            <w:r w:rsidRPr="002312DF">
              <w:rPr>
                <w:rFonts w:asciiTheme="minorHAnsi" w:hAnsiTheme="minorHAnsi"/>
                <w:sz w:val="24"/>
              </w:rPr>
              <w:t>no_raiz</w:t>
            </w:r>
          </w:p>
        </w:tc>
        <w:tc>
          <w:tcPr>
            <w:tcW w:w="1701" w:type="dxa"/>
            <w:tcBorders>
              <w:top w:val="single" w:sz="8" w:space="0" w:color="000000"/>
              <w:left w:val="single" w:sz="8" w:space="0" w:color="000000"/>
              <w:bottom w:val="single" w:sz="8" w:space="0" w:color="000000"/>
              <w:right w:val="single" w:sz="8" w:space="0" w:color="000000"/>
            </w:tcBorders>
          </w:tcPr>
          <w:p w14:paraId="0421967F" w14:textId="1AE1EF8C" w:rsidR="0019343F" w:rsidRDefault="0019343F" w:rsidP="00884E36">
            <w:pPr>
              <w:pStyle w:val="TableContent"/>
            </w:pPr>
          </w:p>
        </w:tc>
      </w:tr>
      <w:tr w:rsidR="0019343F" w14:paraId="31ECC5A0" w14:textId="77777777" w:rsidTr="00884E36">
        <w:tc>
          <w:tcPr>
            <w:tcW w:w="2127" w:type="dxa"/>
            <w:tcBorders>
              <w:top w:val="single" w:sz="8" w:space="0" w:color="000000"/>
              <w:left w:val="single" w:sz="8" w:space="0" w:color="000000"/>
              <w:bottom w:val="single" w:sz="8" w:space="0" w:color="000000"/>
              <w:right w:val="single" w:sz="8" w:space="0" w:color="000000"/>
            </w:tcBorders>
          </w:tcPr>
          <w:p w14:paraId="20B50042" w14:textId="620FDB3D" w:rsidR="0019343F" w:rsidRDefault="002312DF" w:rsidP="00884E36">
            <w:pPr>
              <w:pStyle w:val="TableContent"/>
              <w:rPr>
                <w:noProof/>
                <w:lang w:val="pt-BR" w:eastAsia="pt-BR"/>
              </w:rPr>
            </w:pPr>
            <w:r w:rsidRPr="002312DF">
              <w:t>TA_PESSOA_JURIDICA</w:t>
            </w:r>
          </w:p>
        </w:tc>
        <w:tc>
          <w:tcPr>
            <w:tcW w:w="3260" w:type="dxa"/>
            <w:tcBorders>
              <w:top w:val="single" w:sz="8" w:space="0" w:color="000000"/>
              <w:left w:val="single" w:sz="8" w:space="0" w:color="000000"/>
              <w:bottom w:val="single" w:sz="8" w:space="0" w:color="000000"/>
              <w:right w:val="single" w:sz="8" w:space="0" w:color="000000"/>
            </w:tcBorders>
          </w:tcPr>
          <w:p w14:paraId="5AD7B6C5" w14:textId="51376114" w:rsidR="0019343F" w:rsidRDefault="002312DF" w:rsidP="00884E36">
            <w:pPr>
              <w:pStyle w:val="TableContent"/>
            </w:pPr>
            <w:r w:rsidRPr="002312DF">
              <w:t>NOME_RAZAO_SOCIAL</w:t>
            </w:r>
          </w:p>
        </w:tc>
        <w:tc>
          <w:tcPr>
            <w:tcW w:w="2693" w:type="dxa"/>
            <w:tcBorders>
              <w:top w:val="single" w:sz="8" w:space="0" w:color="000000"/>
              <w:left w:val="single" w:sz="8" w:space="0" w:color="000000"/>
              <w:bottom w:val="single" w:sz="8" w:space="0" w:color="000000"/>
              <w:right w:val="single" w:sz="8" w:space="0" w:color="000000"/>
            </w:tcBorders>
          </w:tcPr>
          <w:p w14:paraId="208B98C2" w14:textId="1439CAA3" w:rsidR="0019343F" w:rsidRDefault="002312DF" w:rsidP="00884E36">
            <w:pPr>
              <w:pStyle w:val="TableContent"/>
            </w:pPr>
            <w:r w:rsidRPr="002312DF">
              <w:t>ds_razao_social</w:t>
            </w:r>
          </w:p>
        </w:tc>
        <w:tc>
          <w:tcPr>
            <w:tcW w:w="1701" w:type="dxa"/>
            <w:tcBorders>
              <w:top w:val="single" w:sz="8" w:space="0" w:color="000000"/>
              <w:left w:val="single" w:sz="8" w:space="0" w:color="000000"/>
              <w:bottom w:val="single" w:sz="8" w:space="0" w:color="000000"/>
              <w:right w:val="single" w:sz="8" w:space="0" w:color="000000"/>
            </w:tcBorders>
          </w:tcPr>
          <w:p w14:paraId="26700140" w14:textId="3C97C9F4" w:rsidR="0019343F" w:rsidRDefault="0019343F" w:rsidP="00884E36">
            <w:pPr>
              <w:pStyle w:val="TableContent"/>
            </w:pPr>
          </w:p>
        </w:tc>
      </w:tr>
    </w:tbl>
    <w:p w14:paraId="0E8E25AE" w14:textId="77777777" w:rsidR="0019343F" w:rsidRDefault="0019343F" w:rsidP="00A12EBE">
      <w:pPr>
        <w:ind w:left="0"/>
        <w:jc w:val="both"/>
        <w:rPr>
          <w:color w:val="2F5496" w:themeColor="accent5" w:themeShade="BF"/>
        </w:rPr>
      </w:pPr>
    </w:p>
    <w:p w14:paraId="09B857C6" w14:textId="77777777" w:rsidR="005C1125" w:rsidRDefault="005C1125" w:rsidP="00A12EBE">
      <w:pPr>
        <w:ind w:left="0"/>
        <w:jc w:val="both"/>
        <w:rPr>
          <w:color w:val="2F5496" w:themeColor="accent5" w:themeShade="BF"/>
        </w:rPr>
      </w:pPr>
    </w:p>
    <w:p w14:paraId="0B07D62C" w14:textId="7C5328B4" w:rsidR="00180A7B" w:rsidRPr="00E54764" w:rsidRDefault="00A12E22" w:rsidP="0050682C">
      <w:pPr>
        <w:pStyle w:val="Activity"/>
        <w:numPr>
          <w:ilvl w:val="0"/>
          <w:numId w:val="4"/>
        </w:numPr>
        <w:jc w:val="both"/>
        <w:rPr>
          <w:rFonts w:asciiTheme="minorHAnsi" w:hAnsiTheme="minorHAnsi"/>
          <w:b w:val="0"/>
          <w:sz w:val="24"/>
        </w:rPr>
      </w:pPr>
      <w:r w:rsidRPr="00E54764">
        <w:rPr>
          <w:rFonts w:asciiTheme="minorHAnsi" w:hAnsiTheme="minorHAnsi"/>
          <w:b w:val="0"/>
          <w:sz w:val="24"/>
        </w:rPr>
        <w:t>Capital Social</w:t>
      </w:r>
      <w:r w:rsidR="000155B0" w:rsidRPr="00E54764">
        <w:rPr>
          <w:rFonts w:asciiTheme="minorHAnsi" w:hAnsiTheme="minorHAnsi"/>
          <w:b w:val="0"/>
          <w:sz w:val="24"/>
        </w:rPr>
        <w:t xml:space="preserve"> X CNAE ALTO RISCO</w:t>
      </w:r>
    </w:p>
    <w:p w14:paraId="79F2F04C" w14:textId="073CCB65" w:rsidR="00EC4C11" w:rsidRDefault="00266321" w:rsidP="00266321">
      <w:pPr>
        <w:pStyle w:val="Activity"/>
        <w:ind w:firstLine="1"/>
        <w:jc w:val="both"/>
        <w:rPr>
          <w:rFonts w:asciiTheme="minorHAnsi" w:hAnsiTheme="minorHAnsi"/>
          <w:b w:val="0"/>
          <w:sz w:val="24"/>
        </w:rPr>
      </w:pPr>
      <w:r>
        <w:rPr>
          <w:rFonts w:asciiTheme="minorHAnsi" w:hAnsiTheme="minorHAnsi"/>
          <w:b w:val="0"/>
          <w:sz w:val="24"/>
        </w:rPr>
        <w:t xml:space="preserve">    </w:t>
      </w:r>
      <w:r w:rsidR="00A12E22">
        <w:rPr>
          <w:rFonts w:asciiTheme="minorHAnsi" w:hAnsiTheme="minorHAnsi"/>
          <w:b w:val="0"/>
          <w:sz w:val="24"/>
        </w:rPr>
        <w:t xml:space="preserve">O sistema tem que verificar se o CNAE </w:t>
      </w:r>
      <w:r w:rsidR="00F412C4">
        <w:rPr>
          <w:rFonts w:asciiTheme="minorHAnsi" w:hAnsiTheme="minorHAnsi"/>
          <w:b w:val="0"/>
          <w:sz w:val="24"/>
        </w:rPr>
        <w:t xml:space="preserve">Primário ou Secundário </w:t>
      </w:r>
      <w:r w:rsidR="00A12E22">
        <w:rPr>
          <w:rFonts w:asciiTheme="minorHAnsi" w:hAnsiTheme="minorHAnsi"/>
          <w:b w:val="0"/>
          <w:sz w:val="24"/>
        </w:rPr>
        <w:t xml:space="preserve">informado para Empresa </w:t>
      </w:r>
      <w:r w:rsidR="00F412C4">
        <w:rPr>
          <w:rFonts w:asciiTheme="minorHAnsi" w:hAnsiTheme="minorHAnsi"/>
          <w:b w:val="0"/>
          <w:sz w:val="24"/>
        </w:rPr>
        <w:t xml:space="preserve">possui </w:t>
      </w:r>
      <w:r w:rsidR="00A12E22">
        <w:rPr>
          <w:rFonts w:asciiTheme="minorHAnsi" w:hAnsiTheme="minorHAnsi"/>
          <w:b w:val="0"/>
          <w:sz w:val="24"/>
        </w:rPr>
        <w:t>Alto Risco</w:t>
      </w:r>
      <w:r w:rsidR="00F412C4">
        <w:rPr>
          <w:rFonts w:asciiTheme="minorHAnsi" w:hAnsiTheme="minorHAnsi"/>
          <w:b w:val="0"/>
          <w:sz w:val="24"/>
        </w:rPr>
        <w:t xml:space="preserve"> para realizar essa validação</w:t>
      </w:r>
      <w:r w:rsidR="00A12E22">
        <w:rPr>
          <w:rFonts w:asciiTheme="minorHAnsi" w:hAnsiTheme="minorHAnsi"/>
          <w:b w:val="0"/>
          <w:sz w:val="24"/>
        </w:rPr>
        <w:t>.</w:t>
      </w:r>
    </w:p>
    <w:p w14:paraId="217B2B85" w14:textId="3E945EB5" w:rsidR="004B544D" w:rsidRPr="00906FEE" w:rsidRDefault="004B544D" w:rsidP="00266321">
      <w:pPr>
        <w:pStyle w:val="Activity"/>
        <w:ind w:firstLine="1"/>
        <w:jc w:val="both"/>
        <w:rPr>
          <w:rFonts w:asciiTheme="minorHAnsi" w:hAnsiTheme="minorHAnsi"/>
          <w:b w:val="0"/>
          <w:sz w:val="24"/>
        </w:rPr>
      </w:pPr>
      <w:r w:rsidRPr="005F47F3">
        <w:rPr>
          <w:rFonts w:asciiTheme="minorHAnsi" w:hAnsiTheme="minorHAnsi"/>
          <w:color w:val="C00000"/>
          <w:sz w:val="24"/>
        </w:rPr>
        <w:t xml:space="preserve">    </w:t>
      </w:r>
      <w:r w:rsidR="005F47F3" w:rsidRPr="00906FEE">
        <w:rPr>
          <w:rFonts w:asciiTheme="minorHAnsi" w:hAnsiTheme="minorHAnsi"/>
          <w:b w:val="0"/>
          <w:sz w:val="24"/>
        </w:rPr>
        <w:t xml:space="preserve">OBS: </w:t>
      </w:r>
      <w:r w:rsidRPr="00906FEE">
        <w:rPr>
          <w:rFonts w:asciiTheme="minorHAnsi" w:hAnsiTheme="minorHAnsi"/>
          <w:b w:val="0"/>
          <w:sz w:val="24"/>
        </w:rPr>
        <w:t xml:space="preserve">Para validar os CNAE’s de alto risco temos que </w:t>
      </w:r>
      <w:r w:rsidR="005F47F3" w:rsidRPr="00906FEE">
        <w:rPr>
          <w:rFonts w:asciiTheme="minorHAnsi" w:hAnsiTheme="minorHAnsi"/>
          <w:b w:val="0"/>
          <w:sz w:val="24"/>
        </w:rPr>
        <w:t xml:space="preserve">analisar a Lista CNAE – Alto </w:t>
      </w:r>
      <w:r w:rsidR="00431EBB" w:rsidRPr="00906FEE">
        <w:rPr>
          <w:rFonts w:asciiTheme="minorHAnsi" w:hAnsiTheme="minorHAnsi"/>
          <w:b w:val="0"/>
          <w:sz w:val="24"/>
        </w:rPr>
        <w:t>Risco e os valores mínimos estabelecidos na lista abaixo.</w:t>
      </w:r>
    </w:p>
    <w:p w14:paraId="5938CE8B" w14:textId="52D49601" w:rsidR="00F412C4" w:rsidRPr="00906FEE" w:rsidRDefault="00F412C4" w:rsidP="00266321">
      <w:pPr>
        <w:pStyle w:val="Activity"/>
        <w:ind w:firstLine="1"/>
        <w:jc w:val="both"/>
        <w:rPr>
          <w:rFonts w:asciiTheme="minorHAnsi" w:hAnsiTheme="minorHAnsi"/>
          <w:b w:val="0"/>
          <w:sz w:val="24"/>
        </w:rPr>
      </w:pPr>
      <w:r w:rsidRPr="00906FEE">
        <w:rPr>
          <w:rFonts w:asciiTheme="minorHAnsi" w:hAnsiTheme="minorHAnsi"/>
          <w:b w:val="0"/>
          <w:sz w:val="24"/>
        </w:rPr>
        <w:t>Serão validados apenas os CNAE Primário que estão sendo exercido pela empresa e no caso do primário não ser exercido, iremos analisar se os secundários que estão sendo exercidos estão classificados como alto risco e aplicar a regra.</w:t>
      </w:r>
    </w:p>
    <w:p w14:paraId="72AC0BDE" w14:textId="766F884A" w:rsidR="00D219A7" w:rsidRDefault="00D219A7" w:rsidP="00266321">
      <w:pPr>
        <w:pStyle w:val="Activity"/>
        <w:ind w:firstLine="1"/>
        <w:jc w:val="both"/>
        <w:rPr>
          <w:rFonts w:asciiTheme="minorHAnsi" w:hAnsiTheme="minorHAnsi"/>
          <w:color w:val="C00000"/>
          <w:sz w:val="24"/>
        </w:rPr>
      </w:pPr>
      <w:r>
        <w:rPr>
          <w:rFonts w:asciiTheme="minorHAnsi" w:hAnsiTheme="minorHAnsi"/>
          <w:color w:val="C00000"/>
          <w:sz w:val="24"/>
        </w:rPr>
        <w:t xml:space="preserve">   As tabelas de referência onde estão trabalhando essas regras serão: </w:t>
      </w:r>
      <w:r w:rsidR="00585F3E">
        <w:rPr>
          <w:rFonts w:asciiTheme="minorHAnsi" w:hAnsiTheme="minorHAnsi"/>
          <w:color w:val="C00000"/>
          <w:sz w:val="24"/>
        </w:rPr>
        <w:t>TA_A</w:t>
      </w:r>
      <w:r w:rsidR="00CF49E4">
        <w:rPr>
          <w:rFonts w:asciiTheme="minorHAnsi" w:hAnsiTheme="minorHAnsi"/>
          <w:color w:val="C00000"/>
          <w:sz w:val="24"/>
        </w:rPr>
        <w:t>TIVIDADE_ECON</w:t>
      </w:r>
      <w:r w:rsidR="00140FD8">
        <w:rPr>
          <w:rFonts w:asciiTheme="minorHAnsi" w:hAnsiTheme="minorHAnsi"/>
          <w:color w:val="C00000"/>
          <w:sz w:val="24"/>
        </w:rPr>
        <w:t>_CATEGORIA</w:t>
      </w:r>
      <w:r w:rsidR="00BA6567">
        <w:rPr>
          <w:rFonts w:asciiTheme="minorHAnsi" w:hAnsiTheme="minorHAnsi"/>
          <w:color w:val="C00000"/>
          <w:sz w:val="24"/>
        </w:rPr>
        <w:t>,</w:t>
      </w:r>
      <w:r w:rsidR="00EC4FF0">
        <w:rPr>
          <w:rFonts w:asciiTheme="minorHAnsi" w:hAnsiTheme="minorHAnsi"/>
          <w:color w:val="C00000"/>
          <w:sz w:val="24"/>
        </w:rPr>
        <w:t xml:space="preserve"> TA_CATEGORIA_CONTRIBUINTE</w:t>
      </w:r>
      <w:r w:rsidR="00BA6567">
        <w:rPr>
          <w:rFonts w:asciiTheme="minorHAnsi" w:hAnsiTheme="minorHAnsi"/>
          <w:color w:val="C00000"/>
          <w:sz w:val="24"/>
        </w:rPr>
        <w:t>, TA_DOCUMENTO_APRESENTAR</w:t>
      </w:r>
    </w:p>
    <w:p w14:paraId="4BB77D44" w14:textId="77777777" w:rsidR="002C0973" w:rsidRDefault="002C0973" w:rsidP="00266321">
      <w:pPr>
        <w:pStyle w:val="Activity"/>
        <w:ind w:firstLine="1"/>
        <w:jc w:val="both"/>
        <w:rPr>
          <w:rFonts w:asciiTheme="minorHAnsi" w:hAnsiTheme="minorHAnsi"/>
          <w:color w:val="C00000"/>
          <w:sz w:val="24"/>
        </w:rPr>
      </w:pPr>
    </w:p>
    <w:tbl>
      <w:tblPr>
        <w:tblW w:w="9781" w:type="dxa"/>
        <w:tblInd w:w="10" w:type="dxa"/>
        <w:tblLayout w:type="fixed"/>
        <w:tblCellMar>
          <w:left w:w="0" w:type="dxa"/>
          <w:right w:w="0" w:type="dxa"/>
        </w:tblCellMar>
        <w:tblLook w:val="0000" w:firstRow="0" w:lastRow="0" w:firstColumn="0" w:lastColumn="0" w:noHBand="0" w:noVBand="0"/>
      </w:tblPr>
      <w:tblGrid>
        <w:gridCol w:w="2127"/>
        <w:gridCol w:w="3260"/>
        <w:gridCol w:w="2693"/>
        <w:gridCol w:w="1701"/>
      </w:tblGrid>
      <w:tr w:rsidR="002C0973" w14:paraId="4FC0282E" w14:textId="77777777" w:rsidTr="00884E36">
        <w:tc>
          <w:tcPr>
            <w:tcW w:w="2127" w:type="dxa"/>
            <w:tcBorders>
              <w:top w:val="single" w:sz="8" w:space="0" w:color="000000"/>
              <w:left w:val="single" w:sz="8" w:space="0" w:color="000000"/>
              <w:bottom w:val="single" w:sz="8" w:space="0" w:color="000000"/>
              <w:right w:val="single" w:sz="8" w:space="0" w:color="000000"/>
            </w:tcBorders>
            <w:shd w:val="clear" w:color="auto" w:fill="1569BC"/>
          </w:tcPr>
          <w:p w14:paraId="70A4FE7B" w14:textId="77777777" w:rsidR="002C0973" w:rsidRDefault="002C0973" w:rsidP="00884E36">
            <w:pPr>
              <w:pStyle w:val="TableHeader"/>
            </w:pPr>
            <w:r>
              <w:t>Tabela</w:t>
            </w:r>
          </w:p>
        </w:tc>
        <w:tc>
          <w:tcPr>
            <w:tcW w:w="3260" w:type="dxa"/>
            <w:tcBorders>
              <w:top w:val="single" w:sz="8" w:space="0" w:color="000000"/>
              <w:left w:val="single" w:sz="8" w:space="0" w:color="000000"/>
              <w:bottom w:val="single" w:sz="8" w:space="0" w:color="000000"/>
              <w:right w:val="single" w:sz="8" w:space="0" w:color="000000"/>
            </w:tcBorders>
            <w:shd w:val="clear" w:color="auto" w:fill="1569BC"/>
          </w:tcPr>
          <w:p w14:paraId="04C3B377" w14:textId="77777777" w:rsidR="002C0973" w:rsidRDefault="002C0973" w:rsidP="00884E36">
            <w:pPr>
              <w:pStyle w:val="TableHeader"/>
            </w:pPr>
            <w:r>
              <w:t>Atributo Tabela</w:t>
            </w:r>
          </w:p>
        </w:tc>
        <w:tc>
          <w:tcPr>
            <w:tcW w:w="2693" w:type="dxa"/>
            <w:tcBorders>
              <w:top w:val="single" w:sz="8" w:space="0" w:color="000000"/>
              <w:left w:val="single" w:sz="8" w:space="0" w:color="000000"/>
              <w:bottom w:val="single" w:sz="8" w:space="0" w:color="000000"/>
              <w:right w:val="single" w:sz="8" w:space="0" w:color="000000"/>
            </w:tcBorders>
            <w:shd w:val="clear" w:color="auto" w:fill="1569BC"/>
          </w:tcPr>
          <w:p w14:paraId="62C89C98" w14:textId="77777777" w:rsidR="002C0973" w:rsidRDefault="002C0973" w:rsidP="00884E36">
            <w:pPr>
              <w:pStyle w:val="TableHeader"/>
            </w:pPr>
            <w:r>
              <w:t>XML</w:t>
            </w:r>
          </w:p>
        </w:tc>
        <w:tc>
          <w:tcPr>
            <w:tcW w:w="1701" w:type="dxa"/>
            <w:tcBorders>
              <w:top w:val="single" w:sz="8" w:space="0" w:color="000000"/>
              <w:left w:val="single" w:sz="8" w:space="0" w:color="000000"/>
              <w:bottom w:val="single" w:sz="8" w:space="0" w:color="000000"/>
              <w:right w:val="single" w:sz="8" w:space="0" w:color="000000"/>
            </w:tcBorders>
            <w:shd w:val="clear" w:color="auto" w:fill="1569BC"/>
          </w:tcPr>
          <w:p w14:paraId="452C4E2F" w14:textId="77777777" w:rsidR="002C0973" w:rsidRDefault="002C0973" w:rsidP="00884E36">
            <w:pPr>
              <w:pStyle w:val="TableHeader"/>
            </w:pPr>
            <w:r>
              <w:t>Observação</w:t>
            </w:r>
          </w:p>
        </w:tc>
      </w:tr>
      <w:tr w:rsidR="002C0973" w14:paraId="1EC50108" w14:textId="77777777" w:rsidTr="00884E36">
        <w:tc>
          <w:tcPr>
            <w:tcW w:w="2127" w:type="dxa"/>
            <w:tcBorders>
              <w:top w:val="single" w:sz="8" w:space="0" w:color="000000"/>
              <w:left w:val="single" w:sz="8" w:space="0" w:color="000000"/>
              <w:bottom w:val="single" w:sz="8" w:space="0" w:color="000000"/>
              <w:right w:val="single" w:sz="8" w:space="0" w:color="000000"/>
            </w:tcBorders>
          </w:tcPr>
          <w:p w14:paraId="19D25504" w14:textId="77777777" w:rsidR="002C0973" w:rsidRDefault="002C0973" w:rsidP="00884E36">
            <w:pPr>
              <w:pStyle w:val="TableContent"/>
              <w:rPr>
                <w:noProof/>
                <w:lang w:val="pt-BR" w:eastAsia="pt-BR"/>
              </w:rPr>
            </w:pPr>
            <w:r>
              <w:t>TA_ATIVIDADE_ECON_CATEGORIA</w:t>
            </w:r>
          </w:p>
        </w:tc>
        <w:tc>
          <w:tcPr>
            <w:tcW w:w="3260" w:type="dxa"/>
            <w:tcBorders>
              <w:top w:val="single" w:sz="8" w:space="0" w:color="000000"/>
              <w:left w:val="single" w:sz="8" w:space="0" w:color="000000"/>
              <w:bottom w:val="single" w:sz="8" w:space="0" w:color="000000"/>
              <w:right w:val="single" w:sz="8" w:space="0" w:color="000000"/>
            </w:tcBorders>
          </w:tcPr>
          <w:p w14:paraId="351427F0" w14:textId="77777777" w:rsidR="002C0973" w:rsidRDefault="002C0973" w:rsidP="00884E36">
            <w:pPr>
              <w:pStyle w:val="TableContent"/>
            </w:pPr>
            <w:r>
              <w:t>COD_CNAE</w:t>
            </w:r>
          </w:p>
        </w:tc>
        <w:tc>
          <w:tcPr>
            <w:tcW w:w="2693" w:type="dxa"/>
            <w:tcBorders>
              <w:top w:val="single" w:sz="8" w:space="0" w:color="000000"/>
              <w:left w:val="single" w:sz="8" w:space="0" w:color="000000"/>
              <w:bottom w:val="single" w:sz="8" w:space="0" w:color="000000"/>
              <w:right w:val="single" w:sz="8" w:space="0" w:color="000000"/>
            </w:tcBorders>
          </w:tcPr>
          <w:p w14:paraId="614CDF7A" w14:textId="77777777" w:rsidR="002C0973" w:rsidRDefault="002C0973" w:rsidP="00884E36">
            <w:pPr>
              <w:pStyle w:val="TableContent"/>
            </w:pPr>
            <w:r>
              <w:t>cod_cnae</w:t>
            </w:r>
          </w:p>
        </w:tc>
        <w:tc>
          <w:tcPr>
            <w:tcW w:w="1701" w:type="dxa"/>
            <w:tcBorders>
              <w:top w:val="single" w:sz="8" w:space="0" w:color="000000"/>
              <w:left w:val="single" w:sz="8" w:space="0" w:color="000000"/>
              <w:bottom w:val="single" w:sz="8" w:space="0" w:color="000000"/>
              <w:right w:val="single" w:sz="8" w:space="0" w:color="000000"/>
            </w:tcBorders>
          </w:tcPr>
          <w:p w14:paraId="5D263B7D" w14:textId="77777777" w:rsidR="002C0973" w:rsidRDefault="002C0973" w:rsidP="00884E36">
            <w:pPr>
              <w:pStyle w:val="TableContent"/>
            </w:pPr>
            <w:r>
              <w:t xml:space="preserve">Código CNAE com a tag </w:t>
            </w:r>
            <w:r w:rsidRPr="00504532">
              <w:t>is_atividade_principal</w:t>
            </w:r>
            <w:r>
              <w:t xml:space="preserve"> = true.</w:t>
            </w:r>
          </w:p>
        </w:tc>
      </w:tr>
      <w:tr w:rsidR="002C0973" w14:paraId="0332A748" w14:textId="77777777" w:rsidTr="00884E36">
        <w:tc>
          <w:tcPr>
            <w:tcW w:w="2127" w:type="dxa"/>
            <w:tcBorders>
              <w:top w:val="single" w:sz="8" w:space="0" w:color="000000"/>
              <w:left w:val="single" w:sz="8" w:space="0" w:color="000000"/>
              <w:bottom w:val="single" w:sz="8" w:space="0" w:color="000000"/>
              <w:right w:val="single" w:sz="8" w:space="0" w:color="000000"/>
            </w:tcBorders>
          </w:tcPr>
          <w:p w14:paraId="06C5427D" w14:textId="77777777" w:rsidR="002C0973" w:rsidRDefault="002C0973" w:rsidP="00884E36">
            <w:pPr>
              <w:pStyle w:val="TableContent"/>
              <w:rPr>
                <w:noProof/>
                <w:lang w:val="pt-BR" w:eastAsia="pt-BR"/>
              </w:rPr>
            </w:pPr>
            <w:r>
              <w:t>TA_ATIVIDADE_ECON_CATEGORIA</w:t>
            </w:r>
          </w:p>
        </w:tc>
        <w:tc>
          <w:tcPr>
            <w:tcW w:w="3260" w:type="dxa"/>
            <w:tcBorders>
              <w:top w:val="single" w:sz="8" w:space="0" w:color="000000"/>
              <w:left w:val="single" w:sz="8" w:space="0" w:color="000000"/>
              <w:bottom w:val="single" w:sz="8" w:space="0" w:color="000000"/>
              <w:right w:val="single" w:sz="8" w:space="0" w:color="000000"/>
            </w:tcBorders>
          </w:tcPr>
          <w:p w14:paraId="589459D3" w14:textId="77777777" w:rsidR="002C0973" w:rsidRDefault="002C0973" w:rsidP="00884E36">
            <w:pPr>
              <w:pStyle w:val="TableContent"/>
            </w:pPr>
            <w:r>
              <w:t>COD_CATEGORIA</w:t>
            </w:r>
          </w:p>
        </w:tc>
        <w:tc>
          <w:tcPr>
            <w:tcW w:w="2693" w:type="dxa"/>
            <w:tcBorders>
              <w:top w:val="single" w:sz="8" w:space="0" w:color="000000"/>
              <w:left w:val="single" w:sz="8" w:space="0" w:color="000000"/>
              <w:bottom w:val="single" w:sz="8" w:space="0" w:color="000000"/>
              <w:right w:val="single" w:sz="8" w:space="0" w:color="000000"/>
            </w:tcBorders>
          </w:tcPr>
          <w:p w14:paraId="4E46D821" w14:textId="79E9FB4B" w:rsidR="002C0973" w:rsidRDefault="00800701" w:rsidP="00884E36">
            <w:pPr>
              <w:pStyle w:val="TableContent"/>
            </w:pPr>
            <w:r>
              <w:t>-</w:t>
            </w:r>
          </w:p>
        </w:tc>
        <w:tc>
          <w:tcPr>
            <w:tcW w:w="1701" w:type="dxa"/>
            <w:tcBorders>
              <w:top w:val="single" w:sz="8" w:space="0" w:color="000000"/>
              <w:left w:val="single" w:sz="8" w:space="0" w:color="000000"/>
              <w:bottom w:val="single" w:sz="8" w:space="0" w:color="000000"/>
              <w:right w:val="single" w:sz="8" w:space="0" w:color="000000"/>
            </w:tcBorders>
          </w:tcPr>
          <w:p w14:paraId="0EDE5A16" w14:textId="23206C54" w:rsidR="002C0973" w:rsidRDefault="00800701" w:rsidP="00884E36">
            <w:pPr>
              <w:pStyle w:val="TableContent"/>
            </w:pPr>
            <w:r>
              <w:t>Deve ter código = 4 OU 5</w:t>
            </w:r>
          </w:p>
        </w:tc>
      </w:tr>
      <w:tr w:rsidR="00800701" w14:paraId="100AA976" w14:textId="77777777" w:rsidTr="00884E36">
        <w:tc>
          <w:tcPr>
            <w:tcW w:w="2127" w:type="dxa"/>
            <w:tcBorders>
              <w:top w:val="single" w:sz="8" w:space="0" w:color="000000"/>
              <w:left w:val="single" w:sz="8" w:space="0" w:color="000000"/>
              <w:bottom w:val="single" w:sz="8" w:space="0" w:color="000000"/>
              <w:right w:val="single" w:sz="8" w:space="0" w:color="000000"/>
            </w:tcBorders>
          </w:tcPr>
          <w:p w14:paraId="390731EA" w14:textId="3001A3C3" w:rsidR="00800701" w:rsidRDefault="00800701" w:rsidP="00884E36">
            <w:pPr>
              <w:pStyle w:val="TableContent"/>
            </w:pPr>
            <w:r w:rsidRPr="00800701">
              <w:t>TA_CATEGORIA_CONTRIBUINTE</w:t>
            </w:r>
          </w:p>
        </w:tc>
        <w:tc>
          <w:tcPr>
            <w:tcW w:w="3260" w:type="dxa"/>
            <w:tcBorders>
              <w:top w:val="single" w:sz="8" w:space="0" w:color="000000"/>
              <w:left w:val="single" w:sz="8" w:space="0" w:color="000000"/>
              <w:bottom w:val="single" w:sz="8" w:space="0" w:color="000000"/>
              <w:right w:val="single" w:sz="8" w:space="0" w:color="000000"/>
            </w:tcBorders>
          </w:tcPr>
          <w:p w14:paraId="6412C329" w14:textId="31767706" w:rsidR="00800701" w:rsidRDefault="00800701" w:rsidP="00884E36">
            <w:pPr>
              <w:pStyle w:val="TableContent"/>
            </w:pPr>
            <w:r>
              <w:t>TIPO_CATEGORIA</w:t>
            </w:r>
          </w:p>
        </w:tc>
        <w:tc>
          <w:tcPr>
            <w:tcW w:w="2693" w:type="dxa"/>
            <w:tcBorders>
              <w:top w:val="single" w:sz="8" w:space="0" w:color="000000"/>
              <w:left w:val="single" w:sz="8" w:space="0" w:color="000000"/>
              <w:bottom w:val="single" w:sz="8" w:space="0" w:color="000000"/>
              <w:right w:val="single" w:sz="8" w:space="0" w:color="000000"/>
            </w:tcBorders>
          </w:tcPr>
          <w:p w14:paraId="3ED5DDFA" w14:textId="28C0E837" w:rsidR="00800701" w:rsidRDefault="00800701" w:rsidP="00884E36">
            <w:pPr>
              <w:pStyle w:val="TableContent"/>
            </w:pPr>
            <w:r>
              <w:t>-</w:t>
            </w:r>
          </w:p>
        </w:tc>
        <w:tc>
          <w:tcPr>
            <w:tcW w:w="1701" w:type="dxa"/>
            <w:tcBorders>
              <w:top w:val="single" w:sz="8" w:space="0" w:color="000000"/>
              <w:left w:val="single" w:sz="8" w:space="0" w:color="000000"/>
              <w:bottom w:val="single" w:sz="8" w:space="0" w:color="000000"/>
              <w:right w:val="single" w:sz="8" w:space="0" w:color="000000"/>
            </w:tcBorders>
          </w:tcPr>
          <w:p w14:paraId="2DB190BF" w14:textId="2DE88864" w:rsidR="00800701" w:rsidRDefault="00800701" w:rsidP="00884E36">
            <w:pPr>
              <w:pStyle w:val="TableContent"/>
            </w:pPr>
            <w:r>
              <w:t>Deve ter código = 4 OU 5</w:t>
            </w:r>
          </w:p>
        </w:tc>
      </w:tr>
      <w:tr w:rsidR="00800701" w14:paraId="61AB5FBC" w14:textId="77777777" w:rsidTr="00884E36">
        <w:tc>
          <w:tcPr>
            <w:tcW w:w="2127" w:type="dxa"/>
            <w:tcBorders>
              <w:top w:val="single" w:sz="8" w:space="0" w:color="000000"/>
              <w:left w:val="single" w:sz="8" w:space="0" w:color="000000"/>
              <w:bottom w:val="single" w:sz="8" w:space="0" w:color="000000"/>
              <w:right w:val="single" w:sz="8" w:space="0" w:color="000000"/>
            </w:tcBorders>
          </w:tcPr>
          <w:p w14:paraId="58E991FB" w14:textId="2291F249" w:rsidR="00800701" w:rsidRDefault="00800701" w:rsidP="00884E36">
            <w:pPr>
              <w:pStyle w:val="TableContent"/>
            </w:pPr>
            <w:r w:rsidRPr="00800701">
              <w:t>TA_CATEGORIA_CONTRIBUINTE</w:t>
            </w:r>
          </w:p>
        </w:tc>
        <w:tc>
          <w:tcPr>
            <w:tcW w:w="3260" w:type="dxa"/>
            <w:tcBorders>
              <w:top w:val="single" w:sz="8" w:space="0" w:color="000000"/>
              <w:left w:val="single" w:sz="8" w:space="0" w:color="000000"/>
              <w:bottom w:val="single" w:sz="8" w:space="0" w:color="000000"/>
              <w:right w:val="single" w:sz="8" w:space="0" w:color="000000"/>
            </w:tcBorders>
          </w:tcPr>
          <w:p w14:paraId="139229F2" w14:textId="27AE890F" w:rsidR="00800701" w:rsidRDefault="00800701" w:rsidP="00884E36">
            <w:pPr>
              <w:pStyle w:val="TableContent"/>
            </w:pPr>
            <w:r>
              <w:t>VALOR_CAPITAL_MINIMO</w:t>
            </w:r>
          </w:p>
        </w:tc>
        <w:tc>
          <w:tcPr>
            <w:tcW w:w="2693" w:type="dxa"/>
            <w:tcBorders>
              <w:top w:val="single" w:sz="8" w:space="0" w:color="000000"/>
              <w:left w:val="single" w:sz="8" w:space="0" w:color="000000"/>
              <w:bottom w:val="single" w:sz="8" w:space="0" w:color="000000"/>
              <w:right w:val="single" w:sz="8" w:space="0" w:color="000000"/>
            </w:tcBorders>
          </w:tcPr>
          <w:p w14:paraId="695FE1A2" w14:textId="1D2E5392" w:rsidR="00800701" w:rsidRDefault="00800701" w:rsidP="00884E36">
            <w:pPr>
              <w:pStyle w:val="TableContent"/>
            </w:pPr>
            <w:r w:rsidRPr="00800701">
              <w:t>nu_capital_social</w:t>
            </w:r>
          </w:p>
        </w:tc>
        <w:tc>
          <w:tcPr>
            <w:tcW w:w="1701" w:type="dxa"/>
            <w:tcBorders>
              <w:top w:val="single" w:sz="8" w:space="0" w:color="000000"/>
              <w:left w:val="single" w:sz="8" w:space="0" w:color="000000"/>
              <w:bottom w:val="single" w:sz="8" w:space="0" w:color="000000"/>
              <w:right w:val="single" w:sz="8" w:space="0" w:color="000000"/>
            </w:tcBorders>
          </w:tcPr>
          <w:p w14:paraId="1E5FF0F3" w14:textId="490A8225" w:rsidR="00800701" w:rsidRDefault="00800701" w:rsidP="00884E36">
            <w:pPr>
              <w:pStyle w:val="TableContent"/>
            </w:pPr>
            <w:r>
              <w:t xml:space="preserve">Valor para validar na </w:t>
            </w:r>
            <w:r>
              <w:lastRenderedPageBreak/>
              <w:t>regra.</w:t>
            </w:r>
          </w:p>
        </w:tc>
      </w:tr>
    </w:tbl>
    <w:p w14:paraId="29FDE384" w14:textId="77777777" w:rsidR="002C0973" w:rsidRDefault="002C0973" w:rsidP="00266321">
      <w:pPr>
        <w:pStyle w:val="Activity"/>
        <w:jc w:val="both"/>
        <w:rPr>
          <w:rFonts w:asciiTheme="minorHAnsi" w:hAnsiTheme="minorHAnsi"/>
          <w:b w:val="0"/>
          <w:sz w:val="24"/>
        </w:rPr>
      </w:pPr>
    </w:p>
    <w:p w14:paraId="1E1EEF53" w14:textId="41C361D2" w:rsidR="00EC4C11" w:rsidRDefault="00EC4C11" w:rsidP="00266321">
      <w:pPr>
        <w:pStyle w:val="Activity"/>
        <w:jc w:val="both"/>
        <w:rPr>
          <w:rFonts w:asciiTheme="minorHAnsi" w:hAnsiTheme="minorHAnsi"/>
          <w:b w:val="0"/>
          <w:sz w:val="24"/>
        </w:rPr>
      </w:pPr>
      <w:r>
        <w:rPr>
          <w:rFonts w:asciiTheme="minorHAnsi" w:hAnsiTheme="minorHAnsi"/>
          <w:b w:val="0"/>
          <w:sz w:val="24"/>
        </w:rPr>
        <w:t xml:space="preserve">Caso </w:t>
      </w:r>
      <w:r w:rsidR="00A12E22">
        <w:rPr>
          <w:rFonts w:asciiTheme="minorHAnsi" w:hAnsiTheme="minorHAnsi"/>
          <w:b w:val="0"/>
          <w:sz w:val="24"/>
        </w:rPr>
        <w:t>seja de alto risco</w:t>
      </w:r>
      <w:r>
        <w:rPr>
          <w:rFonts w:asciiTheme="minorHAnsi" w:hAnsiTheme="minorHAnsi"/>
          <w:b w:val="0"/>
          <w:sz w:val="24"/>
        </w:rPr>
        <w:t xml:space="preserve">, o sistema </w:t>
      </w:r>
      <w:r w:rsidR="00486DFE">
        <w:rPr>
          <w:rFonts w:asciiTheme="minorHAnsi" w:hAnsiTheme="minorHAnsi"/>
          <w:b w:val="0"/>
          <w:sz w:val="24"/>
        </w:rPr>
        <w:t>realiza as seguintes validações</w:t>
      </w:r>
      <w:r>
        <w:rPr>
          <w:rFonts w:asciiTheme="minorHAnsi" w:hAnsiTheme="minorHAnsi"/>
          <w:b w:val="0"/>
          <w:sz w:val="24"/>
        </w:rPr>
        <w:t>:</w:t>
      </w:r>
    </w:p>
    <w:p w14:paraId="26D0D811" w14:textId="06CE5893" w:rsidR="00431EBB" w:rsidRDefault="00431EBB" w:rsidP="00431EBB">
      <w:pPr>
        <w:pStyle w:val="Activity"/>
        <w:jc w:val="both"/>
        <w:rPr>
          <w:rFonts w:asciiTheme="minorHAnsi" w:hAnsiTheme="minorHAnsi"/>
          <w:b w:val="0"/>
          <w:sz w:val="24"/>
        </w:rPr>
      </w:pPr>
      <w:r>
        <w:rPr>
          <w:rFonts w:asciiTheme="minorHAnsi" w:hAnsiTheme="minorHAnsi"/>
          <w:b w:val="0"/>
          <w:noProof/>
          <w:sz w:val="24"/>
          <w:lang w:eastAsia="pt-BR"/>
        </w:rPr>
        <w:drawing>
          <wp:inline distT="0" distB="0" distL="0" distR="0" wp14:anchorId="342FC228" wp14:editId="4785675E">
            <wp:extent cx="5732780" cy="5774055"/>
            <wp:effectExtent l="0" t="0" r="7620" b="0"/>
            <wp:docPr id="1" name="Imagem 1" descr="../../../../../../Desktop/Captura%20de%20Tela%202016-08-26%20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Tela%202016-08-26%20à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780" cy="5774055"/>
                    </a:xfrm>
                    <a:prstGeom prst="rect">
                      <a:avLst/>
                    </a:prstGeom>
                    <a:noFill/>
                    <a:ln>
                      <a:noFill/>
                    </a:ln>
                  </pic:spPr>
                </pic:pic>
              </a:graphicData>
            </a:graphic>
          </wp:inline>
        </w:drawing>
      </w:r>
    </w:p>
    <w:p w14:paraId="3528A95D" w14:textId="73F623D5" w:rsidR="00431EBB" w:rsidRDefault="00431EBB" w:rsidP="00431EBB">
      <w:pPr>
        <w:pStyle w:val="Activity"/>
        <w:jc w:val="both"/>
        <w:rPr>
          <w:rFonts w:asciiTheme="minorHAnsi" w:hAnsiTheme="minorHAnsi"/>
          <w:b w:val="0"/>
          <w:sz w:val="24"/>
        </w:rPr>
      </w:pPr>
      <w:r>
        <w:rPr>
          <w:rFonts w:asciiTheme="minorHAnsi" w:hAnsiTheme="minorHAnsi"/>
          <w:b w:val="0"/>
          <w:sz w:val="24"/>
        </w:rPr>
        <w:t>Tabela de Grupo 1</w:t>
      </w:r>
    </w:p>
    <w:p w14:paraId="13AF35A1" w14:textId="77777777" w:rsidR="00E54764" w:rsidRDefault="00E54764" w:rsidP="00431EBB">
      <w:pPr>
        <w:pStyle w:val="Activity"/>
        <w:jc w:val="both"/>
        <w:rPr>
          <w:rFonts w:asciiTheme="minorHAnsi" w:hAnsiTheme="minorHAnsi"/>
          <w:b w:val="0"/>
          <w:sz w:val="24"/>
        </w:rPr>
      </w:pPr>
    </w:p>
    <w:p w14:paraId="7CBF4CC2" w14:textId="3F69F2BA" w:rsidR="000338AE" w:rsidRDefault="000338AE" w:rsidP="0050682C">
      <w:pPr>
        <w:pStyle w:val="Activity"/>
        <w:numPr>
          <w:ilvl w:val="0"/>
          <w:numId w:val="7"/>
        </w:numPr>
        <w:jc w:val="both"/>
        <w:rPr>
          <w:rFonts w:asciiTheme="minorHAnsi" w:hAnsiTheme="minorHAnsi"/>
          <w:b w:val="0"/>
          <w:sz w:val="24"/>
        </w:rPr>
      </w:pPr>
      <w:r>
        <w:rPr>
          <w:rFonts w:asciiTheme="minorHAnsi" w:hAnsiTheme="minorHAnsi"/>
          <w:b w:val="0"/>
          <w:sz w:val="24"/>
        </w:rPr>
        <w:t xml:space="preserve">Valor informado para o Grupo 1 </w:t>
      </w:r>
      <w:r w:rsidR="00645C7B">
        <w:rPr>
          <w:rFonts w:asciiTheme="minorHAnsi" w:hAnsiTheme="minorHAnsi"/>
          <w:b w:val="0"/>
          <w:sz w:val="24"/>
        </w:rPr>
        <w:t xml:space="preserve">de CNAE com valor </w:t>
      </w:r>
      <w:r>
        <w:rPr>
          <w:rFonts w:asciiTheme="minorHAnsi" w:hAnsiTheme="minorHAnsi"/>
          <w:b w:val="0"/>
          <w:sz w:val="24"/>
        </w:rPr>
        <w:t>inferior a R$ 200.000,00</w:t>
      </w:r>
    </w:p>
    <w:p w14:paraId="272E7FFA" w14:textId="5B52BC80" w:rsidR="00266321" w:rsidRDefault="00266321" w:rsidP="000338AE">
      <w:pPr>
        <w:ind w:left="851"/>
        <w:jc w:val="both"/>
        <w:rPr>
          <w:color w:val="000000" w:themeColor="text1"/>
        </w:rPr>
      </w:pPr>
      <w:r>
        <w:rPr>
          <w:color w:val="2F5496" w:themeColor="accent5" w:themeShade="BF"/>
        </w:rPr>
        <w:t xml:space="preserve">Pendência: </w:t>
      </w:r>
      <w:r w:rsidR="004E48CC">
        <w:rPr>
          <w:color w:val="000000" w:themeColor="text1"/>
        </w:rPr>
        <w:t>2</w:t>
      </w:r>
      <w:r w:rsidRPr="00266321">
        <w:rPr>
          <w:color w:val="000000" w:themeColor="text1"/>
        </w:rPr>
        <w:t xml:space="preserve">02 </w:t>
      </w:r>
      <w:r w:rsidR="005F772D">
        <w:rPr>
          <w:color w:val="000000" w:themeColor="text1"/>
        </w:rPr>
        <w:t>–</w:t>
      </w:r>
      <w:r>
        <w:rPr>
          <w:color w:val="000000" w:themeColor="text1"/>
        </w:rPr>
        <w:t xml:space="preserve"> </w:t>
      </w:r>
      <w:r w:rsidR="005F772D">
        <w:rPr>
          <w:color w:val="000000" w:themeColor="text1"/>
        </w:rPr>
        <w:t>CAPITAL SOCIAL INFORMADO INFERIOR A R$ 200.000,00</w:t>
      </w:r>
    </w:p>
    <w:p w14:paraId="3FE6C9F2" w14:textId="77777777" w:rsidR="000155B0" w:rsidRDefault="000155B0" w:rsidP="000338AE">
      <w:pPr>
        <w:ind w:left="851"/>
        <w:jc w:val="both"/>
        <w:rPr>
          <w:color w:val="000000" w:themeColor="text1"/>
        </w:rPr>
      </w:pPr>
    </w:p>
    <w:p w14:paraId="70BBB698" w14:textId="1DE484A2" w:rsidR="009A7284" w:rsidRPr="000155B0" w:rsidRDefault="00256B9E" w:rsidP="000338AE">
      <w:pPr>
        <w:ind w:left="851"/>
        <w:jc w:val="both"/>
        <w:rPr>
          <w:b/>
          <w:color w:val="FF0000"/>
        </w:rPr>
      </w:pPr>
      <w:r w:rsidRPr="000155B0">
        <w:rPr>
          <w:b/>
          <w:color w:val="FF0000"/>
        </w:rPr>
        <w:t>Se o valor informado estiver igual ou maior ao valor exigido o sistema gera uma outra pendência para entrega de documentos. Os documentos informados vão como observação no array de pendência.</w:t>
      </w:r>
    </w:p>
    <w:p w14:paraId="08D0735F" w14:textId="77777777" w:rsidR="000155B0" w:rsidRPr="00256B9E" w:rsidRDefault="000155B0" w:rsidP="000338AE">
      <w:pPr>
        <w:ind w:left="851"/>
        <w:jc w:val="both"/>
        <w:rPr>
          <w:color w:val="000000" w:themeColor="text1"/>
        </w:rPr>
      </w:pPr>
    </w:p>
    <w:p w14:paraId="2DA6D753" w14:textId="631D3678" w:rsidR="00256B9E" w:rsidRDefault="00256B9E" w:rsidP="000338AE">
      <w:pPr>
        <w:ind w:left="851"/>
        <w:jc w:val="both"/>
        <w:rPr>
          <w:color w:val="000000" w:themeColor="text1"/>
        </w:rPr>
      </w:pPr>
      <w:r>
        <w:rPr>
          <w:color w:val="2F5496" w:themeColor="accent5" w:themeShade="BF"/>
        </w:rPr>
        <w:t xml:space="preserve">Pendência: </w:t>
      </w:r>
      <w:r w:rsidR="004E48CC">
        <w:rPr>
          <w:color w:val="000000" w:themeColor="text1"/>
        </w:rPr>
        <w:t>2</w:t>
      </w:r>
      <w:r>
        <w:rPr>
          <w:color w:val="000000" w:themeColor="text1"/>
        </w:rPr>
        <w:t>03 – APRESENTAR DOCUMENTOS NA SEFAZ</w:t>
      </w:r>
    </w:p>
    <w:p w14:paraId="2A335735" w14:textId="77777777" w:rsidR="00D3556D" w:rsidRDefault="00D3556D" w:rsidP="00D3556D">
      <w:pPr>
        <w:ind w:left="851"/>
        <w:jc w:val="both"/>
        <w:rPr>
          <w:color w:val="000000" w:themeColor="text1"/>
        </w:rPr>
      </w:pPr>
      <w:r>
        <w:rPr>
          <w:color w:val="2F5496" w:themeColor="accent5" w:themeShade="BF"/>
        </w:rPr>
        <w:t>Observação da</w:t>
      </w:r>
      <w:r>
        <w:rPr>
          <w:color w:val="000000" w:themeColor="text1"/>
        </w:rPr>
        <w:t xml:space="preserve"> </w:t>
      </w:r>
      <w:r>
        <w:rPr>
          <w:color w:val="2F5496" w:themeColor="accent5" w:themeShade="BF"/>
        </w:rPr>
        <w:t>Pendência</w:t>
      </w:r>
      <w:r>
        <w:rPr>
          <w:color w:val="000000" w:themeColor="text1"/>
        </w:rPr>
        <w:t>:</w:t>
      </w:r>
    </w:p>
    <w:p w14:paraId="5DB9E3F8" w14:textId="6DF9998B" w:rsidR="00256B9E" w:rsidRDefault="00256B9E" w:rsidP="00256B9E">
      <w:pPr>
        <w:ind w:left="851"/>
        <w:jc w:val="both"/>
        <w:rPr>
          <w:color w:val="000000" w:themeColor="text1"/>
        </w:rPr>
      </w:pPr>
      <w:r>
        <w:rPr>
          <w:color w:val="000000" w:themeColor="text1"/>
        </w:rPr>
        <w:t>1)</w:t>
      </w:r>
      <w:r w:rsidR="00D3556D">
        <w:rPr>
          <w:color w:val="000000" w:themeColor="text1"/>
        </w:rPr>
        <w:tab/>
      </w:r>
      <w:r>
        <w:rPr>
          <w:color w:val="000000" w:themeColor="text1"/>
        </w:rPr>
        <w:t xml:space="preserve"> </w:t>
      </w:r>
      <w:r w:rsidRPr="00256B9E">
        <w:rPr>
          <w:color w:val="000000" w:themeColor="text1"/>
        </w:rPr>
        <w:t xml:space="preserve">Depósito Bancário.                                                                                                         </w:t>
      </w:r>
    </w:p>
    <w:p w14:paraId="3836C69A" w14:textId="685CF986" w:rsidR="00256B9E" w:rsidRDefault="00256B9E" w:rsidP="00256B9E">
      <w:pPr>
        <w:ind w:left="851"/>
        <w:jc w:val="both"/>
        <w:rPr>
          <w:color w:val="000000" w:themeColor="text1"/>
        </w:rPr>
      </w:pPr>
      <w:r>
        <w:rPr>
          <w:color w:val="000000" w:themeColor="text1"/>
        </w:rPr>
        <w:t xml:space="preserve">2) </w:t>
      </w:r>
      <w:r w:rsidR="00431EBB">
        <w:rPr>
          <w:color w:val="000000" w:themeColor="text1"/>
        </w:rPr>
        <w:t xml:space="preserve">Comprovação de </w:t>
      </w:r>
      <w:r w:rsidRPr="00256B9E">
        <w:rPr>
          <w:color w:val="000000" w:themeColor="text1"/>
        </w:rPr>
        <w:t xml:space="preserve">patrimônio da pessoa jurídica, </w:t>
      </w:r>
      <w:r w:rsidR="00431EBB">
        <w:rPr>
          <w:color w:val="000000" w:themeColor="text1"/>
        </w:rPr>
        <w:t>apresentando:</w:t>
      </w:r>
    </w:p>
    <w:p w14:paraId="036C6A4F" w14:textId="77777777" w:rsidR="00431EBB" w:rsidRDefault="00431EBB" w:rsidP="00256B9E">
      <w:pPr>
        <w:ind w:left="851"/>
        <w:jc w:val="both"/>
        <w:rPr>
          <w:color w:val="000000" w:themeColor="text1"/>
        </w:rPr>
      </w:pPr>
      <w:r>
        <w:rPr>
          <w:color w:val="000000" w:themeColor="text1"/>
        </w:rPr>
        <w:t xml:space="preserve">     </w:t>
      </w:r>
      <w:proofErr w:type="gramStart"/>
      <w:r w:rsidR="00256B9E" w:rsidRPr="00256B9E">
        <w:rPr>
          <w:color w:val="000000" w:themeColor="text1"/>
        </w:rPr>
        <w:t>declaração</w:t>
      </w:r>
      <w:proofErr w:type="gramEnd"/>
      <w:r w:rsidR="00256B9E" w:rsidRPr="00256B9E">
        <w:rPr>
          <w:color w:val="000000" w:themeColor="text1"/>
        </w:rPr>
        <w:t xml:space="preserve"> de imposto de renda da pessoa jurídica ou de seus sócios, </w:t>
      </w:r>
      <w:r>
        <w:rPr>
          <w:color w:val="000000" w:themeColor="text1"/>
        </w:rPr>
        <w:t xml:space="preserve">   </w:t>
      </w:r>
    </w:p>
    <w:p w14:paraId="4C35D2E1" w14:textId="77777777" w:rsidR="00431EBB" w:rsidRDefault="00431EBB" w:rsidP="00431EBB">
      <w:pPr>
        <w:ind w:left="851"/>
        <w:jc w:val="both"/>
        <w:rPr>
          <w:color w:val="000000" w:themeColor="text1"/>
        </w:rPr>
      </w:pPr>
      <w:r>
        <w:rPr>
          <w:color w:val="000000" w:themeColor="text1"/>
        </w:rPr>
        <w:t xml:space="preserve">     </w:t>
      </w:r>
      <w:proofErr w:type="gramStart"/>
      <w:r w:rsidR="00256B9E" w:rsidRPr="00256B9E">
        <w:rPr>
          <w:color w:val="000000" w:themeColor="text1"/>
        </w:rPr>
        <w:t>acompanhada</w:t>
      </w:r>
      <w:proofErr w:type="gramEnd"/>
      <w:r w:rsidR="00256B9E" w:rsidRPr="00256B9E">
        <w:rPr>
          <w:color w:val="000000" w:themeColor="text1"/>
        </w:rPr>
        <w:t xml:space="preserve"> da certidão de ônus reais dos bens considerados.</w:t>
      </w:r>
    </w:p>
    <w:p w14:paraId="432A41F6" w14:textId="50FF511A" w:rsidR="00431EBB" w:rsidRPr="00D3556D" w:rsidRDefault="00D3556D" w:rsidP="00D3556D">
      <w:pPr>
        <w:ind w:left="720"/>
        <w:jc w:val="both"/>
        <w:rPr>
          <w:color w:val="000000" w:themeColor="text1"/>
        </w:rPr>
      </w:pPr>
      <w:r>
        <w:rPr>
          <w:color w:val="000000" w:themeColor="text1"/>
        </w:rPr>
        <w:t xml:space="preserve">    3)</w:t>
      </w:r>
      <w:r w:rsidR="00B11E4E">
        <w:rPr>
          <w:color w:val="000000" w:themeColor="text1"/>
        </w:rPr>
        <w:t xml:space="preserve"> </w:t>
      </w:r>
      <w:r w:rsidR="00431EBB" w:rsidRPr="00D3556D">
        <w:rPr>
          <w:color w:val="000000" w:themeColor="text1"/>
        </w:rPr>
        <w:t>segu</w:t>
      </w:r>
      <w:r w:rsidR="007F7629">
        <w:rPr>
          <w:color w:val="000000" w:themeColor="text1"/>
        </w:rPr>
        <w:t>ro ou carta de fiança bancária.</w:t>
      </w:r>
    </w:p>
    <w:p w14:paraId="0EA54607" w14:textId="77777777" w:rsidR="00D3556D" w:rsidRPr="00D3556D" w:rsidRDefault="00D3556D" w:rsidP="00D3556D">
      <w:pPr>
        <w:pStyle w:val="PargrafodaLista"/>
        <w:jc w:val="both"/>
        <w:rPr>
          <w:color w:val="000000" w:themeColor="text1"/>
        </w:rPr>
      </w:pPr>
    </w:p>
    <w:p w14:paraId="1A86DF1E" w14:textId="61A4E064" w:rsidR="00431EBB" w:rsidRDefault="00D3556D" w:rsidP="00256B9E">
      <w:pPr>
        <w:ind w:left="851"/>
        <w:jc w:val="both"/>
        <w:rPr>
          <w:color w:val="000000" w:themeColor="text1"/>
        </w:rPr>
      </w:pPr>
      <w:r>
        <w:rPr>
          <w:noProof/>
          <w:color w:val="000000" w:themeColor="text1"/>
          <w:lang w:eastAsia="pt-BR"/>
        </w:rPr>
        <w:drawing>
          <wp:inline distT="0" distB="0" distL="0" distR="0" wp14:anchorId="525D1340" wp14:editId="1E4BEBE1">
            <wp:extent cx="5732780" cy="2722880"/>
            <wp:effectExtent l="0" t="0" r="7620" b="0"/>
            <wp:docPr id="2" name="Imagem 2" descr="../../../../../../Desktop/Captura%20de%20Tela%202016-08-26%20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Tela%202016-08-26%20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780" cy="2722880"/>
                    </a:xfrm>
                    <a:prstGeom prst="rect">
                      <a:avLst/>
                    </a:prstGeom>
                    <a:noFill/>
                    <a:ln>
                      <a:noFill/>
                    </a:ln>
                  </pic:spPr>
                </pic:pic>
              </a:graphicData>
            </a:graphic>
          </wp:inline>
        </w:drawing>
      </w:r>
    </w:p>
    <w:p w14:paraId="7AA74C44" w14:textId="650DD63D" w:rsidR="00D3556D" w:rsidRDefault="00D3556D" w:rsidP="00D3556D">
      <w:pPr>
        <w:pStyle w:val="Activity"/>
        <w:jc w:val="both"/>
        <w:rPr>
          <w:rFonts w:asciiTheme="minorHAnsi" w:hAnsiTheme="minorHAnsi"/>
          <w:b w:val="0"/>
          <w:sz w:val="24"/>
        </w:rPr>
      </w:pPr>
      <w:r>
        <w:rPr>
          <w:rFonts w:asciiTheme="minorHAnsi" w:hAnsiTheme="minorHAnsi"/>
          <w:b w:val="0"/>
          <w:sz w:val="24"/>
        </w:rPr>
        <w:t>Tabela de Grupo 4</w:t>
      </w:r>
    </w:p>
    <w:p w14:paraId="7C4EA9BF" w14:textId="77777777" w:rsidR="00256B9E" w:rsidRDefault="00256B9E" w:rsidP="000338AE">
      <w:pPr>
        <w:ind w:left="851"/>
        <w:jc w:val="both"/>
        <w:rPr>
          <w:color w:val="000000" w:themeColor="text1"/>
        </w:rPr>
      </w:pPr>
    </w:p>
    <w:p w14:paraId="141BA600" w14:textId="2FBFF4D3" w:rsidR="005F772D" w:rsidRDefault="005F772D" w:rsidP="0050682C">
      <w:pPr>
        <w:pStyle w:val="PargrafodaLista"/>
        <w:numPr>
          <w:ilvl w:val="0"/>
          <w:numId w:val="7"/>
        </w:numPr>
        <w:jc w:val="both"/>
        <w:rPr>
          <w:color w:val="000000" w:themeColor="text1"/>
        </w:rPr>
      </w:pPr>
      <w:r>
        <w:rPr>
          <w:color w:val="000000" w:themeColor="text1"/>
        </w:rPr>
        <w:t>Valor informado para o Grupo 4 inferior aos valores mínimos estabelecidos.</w:t>
      </w:r>
    </w:p>
    <w:p w14:paraId="1E8E87B4" w14:textId="77777777" w:rsidR="00065B4D" w:rsidRDefault="005F772D" w:rsidP="005F772D">
      <w:pPr>
        <w:ind w:left="851"/>
        <w:jc w:val="both"/>
        <w:rPr>
          <w:color w:val="2F5496" w:themeColor="accent5" w:themeShade="BF"/>
        </w:rPr>
      </w:pPr>
      <w:r w:rsidRPr="002930F4">
        <w:rPr>
          <w:color w:val="2F5496" w:themeColor="accent5" w:themeShade="BF"/>
        </w:rPr>
        <w:t xml:space="preserve">Pré-requisito:                                                 </w:t>
      </w:r>
    </w:p>
    <w:p w14:paraId="6D7E27FE" w14:textId="690E5AAE" w:rsidR="005F772D" w:rsidRDefault="00065B4D" w:rsidP="005F772D">
      <w:pPr>
        <w:ind w:left="851"/>
        <w:jc w:val="both"/>
        <w:rPr>
          <w:color w:val="2F5496" w:themeColor="accent5" w:themeShade="BF"/>
        </w:rPr>
      </w:pPr>
      <w:r>
        <w:rPr>
          <w:color w:val="2F5496" w:themeColor="accent5" w:themeShade="BF"/>
        </w:rPr>
        <w:t>CNAE’s – CAPITAL SOCIAL</w:t>
      </w:r>
      <w:r w:rsidR="005F772D" w:rsidRPr="002930F4">
        <w:rPr>
          <w:color w:val="2F5496" w:themeColor="accent5" w:themeShade="BF"/>
        </w:rPr>
        <w:t xml:space="preserve"> </w:t>
      </w:r>
      <w:r>
        <w:rPr>
          <w:color w:val="2F5496" w:themeColor="accent5" w:themeShade="BF"/>
        </w:rPr>
        <w:t xml:space="preserve">DE </w:t>
      </w:r>
      <w:r w:rsidR="005F772D" w:rsidRPr="002930F4">
        <w:rPr>
          <w:color w:val="2F5496" w:themeColor="accent5" w:themeShade="BF"/>
        </w:rPr>
        <w:t xml:space="preserve">R$ 100.000,00 posto revendedor, </w:t>
      </w:r>
    </w:p>
    <w:p w14:paraId="4CF053AC" w14:textId="77777777" w:rsidR="008B47BA" w:rsidRPr="00E54764" w:rsidRDefault="008B47BA" w:rsidP="008B47BA">
      <w:pPr>
        <w:adjustRightInd w:val="0"/>
        <w:spacing w:after="0"/>
        <w:ind w:left="0"/>
        <w:rPr>
          <w:rFonts w:asciiTheme="minorHAnsi" w:hAnsiTheme="minorHAnsi" w:cs="Arial"/>
          <w:snapToGrid/>
          <w:color w:val="1A1A1A"/>
          <w:szCs w:val="26"/>
          <w:lang w:eastAsia="pt-BR"/>
        </w:rPr>
      </w:pPr>
      <w:r w:rsidRPr="00E54764">
        <w:rPr>
          <w:rFonts w:asciiTheme="minorHAnsi" w:hAnsiTheme="minorHAnsi" w:cs="Arial"/>
          <w:snapToGrid/>
          <w:color w:val="1A1A1A"/>
          <w:szCs w:val="26"/>
          <w:lang w:eastAsia="pt-BR"/>
        </w:rPr>
        <w:t>4731-8/00 - Comércio varejista de combustíveis para veículos automotores</w:t>
      </w:r>
    </w:p>
    <w:p w14:paraId="3AC6D45D" w14:textId="77777777" w:rsidR="008B47BA" w:rsidRPr="00E54764" w:rsidRDefault="008B47BA" w:rsidP="008B47BA">
      <w:pPr>
        <w:adjustRightInd w:val="0"/>
        <w:spacing w:after="0"/>
        <w:ind w:left="0"/>
        <w:rPr>
          <w:rFonts w:asciiTheme="minorHAnsi" w:hAnsiTheme="minorHAnsi" w:cs="Arial"/>
          <w:snapToGrid/>
          <w:color w:val="1A1A1A"/>
          <w:szCs w:val="26"/>
          <w:lang w:eastAsia="pt-BR"/>
        </w:rPr>
      </w:pPr>
      <w:r w:rsidRPr="00E54764">
        <w:rPr>
          <w:rFonts w:asciiTheme="minorHAnsi" w:hAnsiTheme="minorHAnsi" w:cs="Arial"/>
          <w:snapToGrid/>
          <w:color w:val="1A1A1A"/>
          <w:szCs w:val="26"/>
          <w:lang w:eastAsia="pt-BR"/>
        </w:rPr>
        <w:t>4732-6/00 - Comércio varejista de lubrificantes</w:t>
      </w:r>
    </w:p>
    <w:p w14:paraId="545F4ECF" w14:textId="77777777" w:rsidR="00065B4D" w:rsidRDefault="00065B4D" w:rsidP="005F772D">
      <w:pPr>
        <w:ind w:left="851"/>
        <w:jc w:val="both"/>
        <w:rPr>
          <w:rFonts w:ascii="Arial" w:hAnsi="Arial" w:cs="Arial"/>
          <w:snapToGrid/>
          <w:color w:val="1A1A1A"/>
          <w:sz w:val="26"/>
          <w:szCs w:val="26"/>
          <w:lang w:eastAsia="pt-BR"/>
        </w:rPr>
      </w:pPr>
    </w:p>
    <w:p w14:paraId="1BD13928" w14:textId="1F437D99" w:rsidR="005F772D" w:rsidRDefault="00065B4D" w:rsidP="00065B4D">
      <w:pPr>
        <w:ind w:left="851"/>
        <w:jc w:val="both"/>
        <w:rPr>
          <w:color w:val="2F5496" w:themeColor="accent5" w:themeShade="BF"/>
        </w:rPr>
      </w:pPr>
      <w:r>
        <w:rPr>
          <w:color w:val="2F5496" w:themeColor="accent5" w:themeShade="BF"/>
        </w:rPr>
        <w:t xml:space="preserve">CNAE’s - CAPITAL SOCIAL DE </w:t>
      </w:r>
      <w:r w:rsidR="005F772D" w:rsidRPr="002930F4">
        <w:rPr>
          <w:color w:val="2F5496" w:themeColor="accent5" w:themeShade="BF"/>
        </w:rPr>
        <w:t>R$ 400.000,00 TRR,</w:t>
      </w:r>
    </w:p>
    <w:p w14:paraId="3FC14C3E" w14:textId="21B9D1C5" w:rsidR="008B47BA" w:rsidRPr="00E54764" w:rsidRDefault="008B47BA" w:rsidP="008B47BA">
      <w:pPr>
        <w:adjustRightInd w:val="0"/>
        <w:spacing w:after="0"/>
        <w:ind w:left="0"/>
        <w:rPr>
          <w:rFonts w:asciiTheme="minorHAnsi" w:hAnsiTheme="minorHAnsi" w:cs="Arial"/>
          <w:snapToGrid/>
          <w:color w:val="1A1A1A"/>
          <w:szCs w:val="24"/>
          <w:lang w:eastAsia="pt-BR"/>
        </w:rPr>
      </w:pPr>
      <w:r w:rsidRPr="00E54764">
        <w:rPr>
          <w:rFonts w:asciiTheme="minorHAnsi" w:hAnsiTheme="minorHAnsi" w:cs="Arial"/>
          <w:snapToGrid/>
          <w:color w:val="1A1A1A"/>
          <w:szCs w:val="24"/>
          <w:lang w:eastAsia="pt-BR"/>
        </w:rPr>
        <w:t xml:space="preserve">4681-8/01 - Comércio atacadista de </w:t>
      </w:r>
      <w:r w:rsidR="00957EF2" w:rsidRPr="00E54764">
        <w:rPr>
          <w:rFonts w:asciiTheme="minorHAnsi" w:hAnsiTheme="minorHAnsi" w:cs="Arial"/>
          <w:snapToGrid/>
          <w:color w:val="1A1A1A"/>
          <w:szCs w:val="24"/>
          <w:lang w:eastAsia="pt-BR"/>
        </w:rPr>
        <w:t>álcool</w:t>
      </w:r>
      <w:r w:rsidRPr="00E54764">
        <w:rPr>
          <w:rFonts w:asciiTheme="minorHAnsi" w:hAnsiTheme="minorHAnsi" w:cs="Arial"/>
          <w:snapToGrid/>
          <w:color w:val="1A1A1A"/>
          <w:szCs w:val="24"/>
          <w:lang w:eastAsia="pt-BR"/>
        </w:rPr>
        <w:t xml:space="preserve"> carburante, biodiesel, gasolina e demais derivados de petróleo, exceto lubrificantes, </w:t>
      </w:r>
      <w:r w:rsidR="00957EF2" w:rsidRPr="00E54764">
        <w:rPr>
          <w:rFonts w:asciiTheme="minorHAnsi" w:hAnsiTheme="minorHAnsi" w:cs="Arial"/>
          <w:snapToGrid/>
          <w:color w:val="1A1A1A"/>
          <w:szCs w:val="24"/>
          <w:lang w:eastAsia="pt-BR"/>
        </w:rPr>
        <w:t>não</w:t>
      </w:r>
      <w:r w:rsidRPr="00E54764">
        <w:rPr>
          <w:rFonts w:asciiTheme="minorHAnsi" w:hAnsiTheme="minorHAnsi" w:cs="Arial"/>
          <w:snapToGrid/>
          <w:color w:val="1A1A1A"/>
          <w:szCs w:val="24"/>
          <w:lang w:eastAsia="pt-BR"/>
        </w:rPr>
        <w:t xml:space="preserve"> realizados por transportador retalhista (TRR)</w:t>
      </w:r>
    </w:p>
    <w:p w14:paraId="7596C1A2" w14:textId="77777777" w:rsidR="008B47BA" w:rsidRPr="00E54764" w:rsidRDefault="008B47BA" w:rsidP="008B47BA">
      <w:pPr>
        <w:adjustRightInd w:val="0"/>
        <w:spacing w:after="0"/>
        <w:ind w:left="0"/>
        <w:rPr>
          <w:rFonts w:asciiTheme="minorHAnsi" w:hAnsiTheme="minorHAnsi" w:cs="Arial"/>
          <w:snapToGrid/>
          <w:color w:val="1A1A1A"/>
          <w:szCs w:val="24"/>
          <w:lang w:eastAsia="pt-BR"/>
        </w:rPr>
      </w:pPr>
      <w:r w:rsidRPr="00E54764">
        <w:rPr>
          <w:rFonts w:asciiTheme="minorHAnsi" w:hAnsiTheme="minorHAnsi" w:cs="Arial"/>
          <w:snapToGrid/>
          <w:color w:val="1A1A1A"/>
          <w:szCs w:val="24"/>
          <w:lang w:eastAsia="pt-BR"/>
        </w:rPr>
        <w:t>4681-8/02 - Comércio atacadista de combustíveis realizado por transportador retalhista (TRR)</w:t>
      </w:r>
    </w:p>
    <w:p w14:paraId="06E1038A" w14:textId="77777777" w:rsidR="00065B4D" w:rsidRDefault="00065B4D" w:rsidP="00065B4D">
      <w:pPr>
        <w:ind w:left="0"/>
        <w:jc w:val="both"/>
        <w:rPr>
          <w:color w:val="2F5496" w:themeColor="accent5" w:themeShade="BF"/>
        </w:rPr>
      </w:pPr>
    </w:p>
    <w:p w14:paraId="7C4D7657" w14:textId="2211510A" w:rsidR="00DA3DF3" w:rsidRDefault="00E54764" w:rsidP="00065B4D">
      <w:pPr>
        <w:ind w:left="0"/>
        <w:jc w:val="both"/>
        <w:rPr>
          <w:color w:val="2F5496" w:themeColor="accent5" w:themeShade="BF"/>
        </w:rPr>
      </w:pPr>
      <w:r>
        <w:rPr>
          <w:color w:val="2F5496" w:themeColor="accent5" w:themeShade="BF"/>
        </w:rPr>
        <w:lastRenderedPageBreak/>
        <w:t>C</w:t>
      </w:r>
      <w:r w:rsidR="00065B4D">
        <w:rPr>
          <w:color w:val="2F5496" w:themeColor="accent5" w:themeShade="BF"/>
        </w:rPr>
        <w:t>N</w:t>
      </w:r>
      <w:r>
        <w:rPr>
          <w:color w:val="2F5496" w:themeColor="accent5" w:themeShade="BF"/>
        </w:rPr>
        <w:t>A</w:t>
      </w:r>
      <w:r w:rsidR="00065B4D">
        <w:rPr>
          <w:color w:val="2F5496" w:themeColor="accent5" w:themeShade="BF"/>
        </w:rPr>
        <w:t xml:space="preserve">E’s – CAPITAL SOCIAL DE </w:t>
      </w:r>
      <w:r w:rsidR="005F772D" w:rsidRPr="002930F4">
        <w:rPr>
          <w:color w:val="2F5496" w:themeColor="accent5" w:themeShade="BF"/>
        </w:rPr>
        <w:t>R$ 1.000.000,00 Distribuidor,</w:t>
      </w:r>
    </w:p>
    <w:p w14:paraId="2497BCE2" w14:textId="5AD5FA15" w:rsidR="00065B4D" w:rsidRPr="00E54764" w:rsidRDefault="00065B4D" w:rsidP="00065B4D">
      <w:pPr>
        <w:adjustRightInd w:val="0"/>
        <w:spacing w:after="0"/>
        <w:ind w:left="0"/>
        <w:rPr>
          <w:rFonts w:asciiTheme="minorHAnsi" w:hAnsiTheme="minorHAnsi" w:cs="Arial"/>
          <w:snapToGrid/>
          <w:color w:val="1A1A1A"/>
          <w:szCs w:val="26"/>
          <w:lang w:eastAsia="pt-BR"/>
        </w:rPr>
      </w:pPr>
      <w:r w:rsidRPr="00E54764">
        <w:rPr>
          <w:rFonts w:asciiTheme="minorHAnsi" w:hAnsiTheme="minorHAnsi" w:cs="Arial"/>
          <w:snapToGrid/>
          <w:color w:val="1A1A1A"/>
          <w:szCs w:val="26"/>
          <w:lang w:eastAsia="pt-BR"/>
        </w:rPr>
        <w:t xml:space="preserve">4681-8/03 - Comércio atacadista de combustíveis de origem vegetal, exceto </w:t>
      </w:r>
      <w:r w:rsidR="00957EF2" w:rsidRPr="00E54764">
        <w:rPr>
          <w:rFonts w:asciiTheme="minorHAnsi" w:hAnsiTheme="minorHAnsi" w:cs="Arial"/>
          <w:snapToGrid/>
          <w:color w:val="1A1A1A"/>
          <w:szCs w:val="26"/>
          <w:lang w:eastAsia="pt-BR"/>
        </w:rPr>
        <w:t>álcool</w:t>
      </w:r>
      <w:r w:rsidRPr="00E54764">
        <w:rPr>
          <w:rFonts w:asciiTheme="minorHAnsi" w:hAnsiTheme="minorHAnsi" w:cs="Arial"/>
          <w:snapToGrid/>
          <w:color w:val="1A1A1A"/>
          <w:szCs w:val="26"/>
          <w:lang w:eastAsia="pt-BR"/>
        </w:rPr>
        <w:t xml:space="preserve"> carburante</w:t>
      </w:r>
    </w:p>
    <w:p w14:paraId="6C35DDCD" w14:textId="77777777" w:rsidR="00065B4D" w:rsidRPr="00E54764" w:rsidRDefault="00065B4D" w:rsidP="00065B4D">
      <w:pPr>
        <w:adjustRightInd w:val="0"/>
        <w:spacing w:after="0"/>
        <w:ind w:left="0"/>
        <w:rPr>
          <w:rFonts w:asciiTheme="minorHAnsi" w:hAnsiTheme="minorHAnsi" w:cs="Arial"/>
          <w:snapToGrid/>
          <w:color w:val="1A1A1A"/>
          <w:szCs w:val="26"/>
          <w:lang w:eastAsia="pt-BR"/>
        </w:rPr>
      </w:pPr>
      <w:r w:rsidRPr="00E54764">
        <w:rPr>
          <w:rFonts w:asciiTheme="minorHAnsi" w:hAnsiTheme="minorHAnsi" w:cs="Arial"/>
          <w:snapToGrid/>
          <w:color w:val="1A1A1A"/>
          <w:szCs w:val="26"/>
          <w:lang w:eastAsia="pt-BR"/>
        </w:rPr>
        <w:t>4681-8/04 - Comércio atacadista de combustíveis de origem mineral em bruto</w:t>
      </w:r>
    </w:p>
    <w:p w14:paraId="698AE80C" w14:textId="77777777" w:rsidR="00065B4D" w:rsidRPr="00E54764" w:rsidRDefault="00065B4D" w:rsidP="00065B4D">
      <w:pPr>
        <w:adjustRightInd w:val="0"/>
        <w:spacing w:after="0"/>
        <w:ind w:left="0"/>
        <w:rPr>
          <w:rFonts w:asciiTheme="minorHAnsi" w:hAnsiTheme="minorHAnsi" w:cs="Arial"/>
          <w:snapToGrid/>
          <w:color w:val="1A1A1A"/>
          <w:szCs w:val="26"/>
          <w:lang w:eastAsia="pt-BR"/>
        </w:rPr>
      </w:pPr>
      <w:r w:rsidRPr="00E54764">
        <w:rPr>
          <w:rFonts w:asciiTheme="minorHAnsi" w:hAnsiTheme="minorHAnsi" w:cs="Arial"/>
          <w:snapToGrid/>
          <w:color w:val="1A1A1A"/>
          <w:szCs w:val="26"/>
          <w:lang w:eastAsia="pt-BR"/>
        </w:rPr>
        <w:t>4681-8/05 - Comércio atacadista de lubrificantes</w:t>
      </w:r>
    </w:p>
    <w:p w14:paraId="340E5320" w14:textId="77777777" w:rsidR="00065B4D" w:rsidRPr="005F772D" w:rsidRDefault="00065B4D" w:rsidP="005F772D">
      <w:pPr>
        <w:ind w:left="851"/>
        <w:jc w:val="both"/>
        <w:rPr>
          <w:color w:val="2F5496" w:themeColor="accent5" w:themeShade="BF"/>
        </w:rPr>
      </w:pPr>
    </w:p>
    <w:p w14:paraId="26C1E96A" w14:textId="1CA2C35F" w:rsidR="00CC139F" w:rsidRDefault="00CC139F" w:rsidP="00CC139F">
      <w:pPr>
        <w:ind w:left="851"/>
        <w:jc w:val="both"/>
        <w:rPr>
          <w:color w:val="000000" w:themeColor="text1"/>
        </w:rPr>
      </w:pPr>
      <w:r>
        <w:rPr>
          <w:color w:val="2F5496" w:themeColor="accent5" w:themeShade="BF"/>
        </w:rPr>
        <w:t>Pendê</w:t>
      </w:r>
      <w:r w:rsidR="003D2A5F">
        <w:rPr>
          <w:color w:val="2F5496" w:themeColor="accent5" w:themeShade="BF"/>
        </w:rPr>
        <w:t>ncia</w:t>
      </w:r>
      <w:r>
        <w:rPr>
          <w:color w:val="2F5496" w:themeColor="accent5" w:themeShade="BF"/>
        </w:rPr>
        <w:t xml:space="preserve">: </w:t>
      </w:r>
      <w:r w:rsidR="004E48CC">
        <w:rPr>
          <w:color w:val="000000" w:themeColor="text1"/>
        </w:rPr>
        <w:t>2</w:t>
      </w:r>
      <w:r w:rsidRPr="00266321">
        <w:rPr>
          <w:color w:val="000000" w:themeColor="text1"/>
        </w:rPr>
        <w:t xml:space="preserve">02 </w:t>
      </w:r>
      <w:r>
        <w:rPr>
          <w:color w:val="000000" w:themeColor="text1"/>
        </w:rPr>
        <w:t xml:space="preserve">– CAPITAL SOCIAL INFORMADO INFERIOR A </w:t>
      </w:r>
      <w:r w:rsidR="004E48CC">
        <w:rPr>
          <w:color w:val="000000" w:themeColor="text1"/>
        </w:rPr>
        <w:t>&lt;VALOR&gt;</w:t>
      </w:r>
    </w:p>
    <w:p w14:paraId="3D8FB7E9" w14:textId="77777777" w:rsidR="00D3556D" w:rsidRDefault="00D3556D" w:rsidP="00CC139F">
      <w:pPr>
        <w:ind w:left="851"/>
        <w:jc w:val="both"/>
        <w:rPr>
          <w:color w:val="000000" w:themeColor="text1"/>
        </w:rPr>
      </w:pPr>
    </w:p>
    <w:p w14:paraId="3F1C4D70" w14:textId="69542431" w:rsidR="00D3556D" w:rsidRPr="000155B0" w:rsidRDefault="00D3556D" w:rsidP="00D3556D">
      <w:pPr>
        <w:ind w:left="851"/>
        <w:jc w:val="both"/>
        <w:rPr>
          <w:b/>
          <w:color w:val="FF0000"/>
        </w:rPr>
      </w:pPr>
      <w:r w:rsidRPr="000155B0">
        <w:rPr>
          <w:b/>
          <w:color w:val="FF0000"/>
        </w:rPr>
        <w:t>Se o valor informado estiver igual ou maior ao valor exigido</w:t>
      </w:r>
      <w:r w:rsidR="00A22C26" w:rsidRPr="000155B0">
        <w:rPr>
          <w:b/>
          <w:color w:val="FF0000"/>
        </w:rPr>
        <w:t>,</w:t>
      </w:r>
      <w:r w:rsidRPr="000155B0">
        <w:rPr>
          <w:b/>
          <w:color w:val="FF0000"/>
        </w:rPr>
        <w:t xml:space="preserve"> o sistema gera uma outra pendência para entrega de documentos. Os documentos informados vão como observação no array de pendência.</w:t>
      </w:r>
    </w:p>
    <w:p w14:paraId="5BFD4B7C" w14:textId="77777777" w:rsidR="00A22C26" w:rsidRPr="00256B9E" w:rsidRDefault="00A22C26" w:rsidP="00D3556D">
      <w:pPr>
        <w:ind w:left="851"/>
        <w:jc w:val="both"/>
        <w:rPr>
          <w:color w:val="000000" w:themeColor="text1"/>
        </w:rPr>
      </w:pPr>
    </w:p>
    <w:p w14:paraId="3BD38B31" w14:textId="1AAFB61D" w:rsidR="00D3556D" w:rsidRDefault="00D3556D" w:rsidP="00D3556D">
      <w:pPr>
        <w:ind w:left="851"/>
        <w:jc w:val="both"/>
        <w:rPr>
          <w:color w:val="000000" w:themeColor="text1"/>
        </w:rPr>
      </w:pPr>
      <w:r>
        <w:rPr>
          <w:color w:val="2F5496" w:themeColor="accent5" w:themeShade="BF"/>
        </w:rPr>
        <w:t xml:space="preserve">Pendência: </w:t>
      </w:r>
      <w:r w:rsidR="004E48CC">
        <w:rPr>
          <w:color w:val="000000" w:themeColor="text1"/>
        </w:rPr>
        <w:t>2</w:t>
      </w:r>
      <w:r>
        <w:rPr>
          <w:color w:val="000000" w:themeColor="text1"/>
        </w:rPr>
        <w:t>03 – APRESENTAR DOCUMENTOS NA SEFAZ</w:t>
      </w:r>
    </w:p>
    <w:p w14:paraId="0D414B60" w14:textId="1F34D1FD" w:rsidR="00D3556D" w:rsidRDefault="00D3556D" w:rsidP="00D3556D">
      <w:pPr>
        <w:ind w:left="851"/>
        <w:jc w:val="both"/>
        <w:rPr>
          <w:color w:val="000000" w:themeColor="text1"/>
        </w:rPr>
      </w:pPr>
      <w:r>
        <w:rPr>
          <w:color w:val="2F5496" w:themeColor="accent5" w:themeShade="BF"/>
        </w:rPr>
        <w:t>Observação da</w:t>
      </w:r>
      <w:r>
        <w:rPr>
          <w:color w:val="000000" w:themeColor="text1"/>
        </w:rPr>
        <w:t xml:space="preserve"> </w:t>
      </w:r>
      <w:r>
        <w:rPr>
          <w:color w:val="2F5496" w:themeColor="accent5" w:themeShade="BF"/>
        </w:rPr>
        <w:t>Pendência</w:t>
      </w:r>
      <w:r>
        <w:rPr>
          <w:color w:val="000000" w:themeColor="text1"/>
        </w:rPr>
        <w:t>:</w:t>
      </w:r>
    </w:p>
    <w:p w14:paraId="5D5F391B" w14:textId="77777777" w:rsidR="00D3556D" w:rsidRPr="00D3556D" w:rsidRDefault="00D3556D" w:rsidP="00D3556D">
      <w:pPr>
        <w:ind w:left="851"/>
        <w:jc w:val="both"/>
        <w:rPr>
          <w:color w:val="000000" w:themeColor="text1"/>
        </w:rPr>
      </w:pPr>
      <w:proofErr w:type="gramStart"/>
      <w:r w:rsidRPr="00D3556D">
        <w:rPr>
          <w:color w:val="000000" w:themeColor="text1"/>
        </w:rPr>
        <w:t>patrimônio</w:t>
      </w:r>
      <w:proofErr w:type="gramEnd"/>
      <w:r w:rsidRPr="00D3556D">
        <w:rPr>
          <w:color w:val="000000" w:themeColor="text1"/>
        </w:rPr>
        <w:t xml:space="preserve"> seguro ou carta de fiança bancária; </w:t>
      </w:r>
    </w:p>
    <w:p w14:paraId="291E95DB" w14:textId="745FAD3F" w:rsidR="00D3556D" w:rsidRPr="00D3556D" w:rsidRDefault="00D3556D" w:rsidP="00D3556D">
      <w:pPr>
        <w:ind w:left="851"/>
        <w:jc w:val="both"/>
        <w:rPr>
          <w:color w:val="000000" w:themeColor="text1"/>
        </w:rPr>
      </w:pPr>
      <w:r w:rsidRPr="00D3556D">
        <w:rPr>
          <w:color w:val="000000" w:themeColor="text1"/>
        </w:rPr>
        <w:t>-</w:t>
      </w:r>
      <w:r w:rsidR="004E3AA6">
        <w:rPr>
          <w:color w:val="000000" w:themeColor="text1"/>
        </w:rPr>
        <w:t xml:space="preserve"> </w:t>
      </w:r>
      <w:r w:rsidRPr="00D3556D">
        <w:rPr>
          <w:color w:val="000000" w:themeColor="text1"/>
        </w:rPr>
        <w:t>declaração de imposto de renda da pessoa jurídica ou de seus sócios, acompanhada da certidão de ônus reais dos bens considerados.</w:t>
      </w:r>
    </w:p>
    <w:p w14:paraId="1567AC42" w14:textId="77777777" w:rsidR="00D3556D" w:rsidRPr="00D3556D" w:rsidRDefault="00D3556D" w:rsidP="00D3556D">
      <w:pPr>
        <w:ind w:left="851"/>
        <w:jc w:val="both"/>
        <w:rPr>
          <w:color w:val="000000" w:themeColor="text1"/>
        </w:rPr>
      </w:pPr>
      <w:r w:rsidRPr="00D3556D">
        <w:rPr>
          <w:color w:val="000000" w:themeColor="text1"/>
        </w:rPr>
        <w:t xml:space="preserve"> – declaração de imposto de renda dos sócios nos três últimos exercícios; </w:t>
      </w:r>
    </w:p>
    <w:p w14:paraId="45480E35" w14:textId="77777777" w:rsidR="00D3556D" w:rsidRPr="00D3556D" w:rsidRDefault="00D3556D" w:rsidP="00D3556D">
      <w:pPr>
        <w:ind w:left="851"/>
        <w:jc w:val="both"/>
        <w:rPr>
          <w:color w:val="000000" w:themeColor="text1"/>
        </w:rPr>
      </w:pPr>
      <w:r w:rsidRPr="00D3556D">
        <w:rPr>
          <w:color w:val="000000" w:themeColor="text1"/>
        </w:rPr>
        <w:t xml:space="preserve"> – documentos comprobatórios das atividades exercidas pelos sócios nos últimos vinte e quatro meses; </w:t>
      </w:r>
    </w:p>
    <w:p w14:paraId="7855E3DD" w14:textId="77777777" w:rsidR="00D3556D" w:rsidRPr="00D3556D" w:rsidRDefault="00D3556D" w:rsidP="00D3556D">
      <w:pPr>
        <w:ind w:left="851"/>
        <w:jc w:val="both"/>
        <w:rPr>
          <w:color w:val="000000" w:themeColor="text1"/>
        </w:rPr>
      </w:pPr>
      <w:r w:rsidRPr="00D3556D">
        <w:rPr>
          <w:color w:val="000000" w:themeColor="text1"/>
        </w:rPr>
        <w:t>– certidões de cartórios de distribuição civil e criminal das justiças federal e estadual e dos cartórios de registros de protestos das comarcas da sede da empresa, de suas filiais e do domicílio dos sócios, em relação a estes.</w:t>
      </w:r>
    </w:p>
    <w:p w14:paraId="1213829C" w14:textId="77777777" w:rsidR="00D3556D" w:rsidRPr="00D3556D" w:rsidRDefault="00D3556D" w:rsidP="00D3556D">
      <w:pPr>
        <w:ind w:left="851"/>
        <w:jc w:val="both"/>
        <w:rPr>
          <w:color w:val="000000" w:themeColor="text1"/>
        </w:rPr>
      </w:pPr>
      <w:r w:rsidRPr="00D3556D">
        <w:rPr>
          <w:color w:val="000000" w:themeColor="text1"/>
        </w:rPr>
        <w:t xml:space="preserve">- sendo o sócio, pessoa jurídica, os documentos previstos nos incisos II e III são exigidos em relação aos sócios desta, se nacional, e em relação a seu representante legal no país, se estrangeira. </w:t>
      </w:r>
    </w:p>
    <w:p w14:paraId="0BF1E2B2" w14:textId="11864EC0" w:rsidR="00D3556D" w:rsidRDefault="00D3556D" w:rsidP="00D3556D">
      <w:pPr>
        <w:ind w:left="851"/>
        <w:jc w:val="both"/>
        <w:rPr>
          <w:color w:val="000000" w:themeColor="text1"/>
        </w:rPr>
      </w:pPr>
      <w:r w:rsidRPr="00D3556D">
        <w:rPr>
          <w:color w:val="000000" w:themeColor="text1"/>
        </w:rPr>
        <w:t xml:space="preserve">-em endereço onde outro Posto Revendedor, Distribuidor ou TRR já tenha operado, deve ser instruído, adicionalmente, por BIC de encerramento ou de suspensão.    </w:t>
      </w:r>
    </w:p>
    <w:p w14:paraId="6887D871" w14:textId="55F58DA3" w:rsidR="00D3556D" w:rsidRDefault="000155B0" w:rsidP="000155B0">
      <w:pPr>
        <w:ind w:left="0"/>
        <w:jc w:val="both"/>
        <w:rPr>
          <w:color w:val="000000" w:themeColor="text1"/>
        </w:rPr>
      </w:pPr>
      <w:r>
        <w:rPr>
          <w:color w:val="000000" w:themeColor="text1"/>
        </w:rPr>
        <w:t xml:space="preserve">          c)  Validando os demais Grupos de CNAE de ALTO RISCO</w:t>
      </w:r>
    </w:p>
    <w:p w14:paraId="26F12E5E" w14:textId="127D453F" w:rsidR="000155B0" w:rsidRDefault="000155B0" w:rsidP="000155B0">
      <w:pPr>
        <w:ind w:left="0"/>
        <w:jc w:val="both"/>
        <w:rPr>
          <w:color w:val="000000" w:themeColor="text1"/>
        </w:rPr>
      </w:pPr>
      <w:r>
        <w:rPr>
          <w:noProof/>
          <w:color w:val="000000" w:themeColor="text1"/>
          <w:lang w:eastAsia="pt-BR"/>
        </w:rPr>
        <w:drawing>
          <wp:inline distT="0" distB="0" distL="0" distR="0" wp14:anchorId="7975D15A" wp14:editId="36771C16">
            <wp:extent cx="5722620" cy="1448435"/>
            <wp:effectExtent l="0" t="0" r="0" b="0"/>
            <wp:docPr id="3" name="Imagem 3" descr="../../../../../../Desktop/Captura%20de%20Tela%202016-08-26%20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Tela%202016-08-26%20à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620" cy="1448435"/>
                    </a:xfrm>
                    <a:prstGeom prst="rect">
                      <a:avLst/>
                    </a:prstGeom>
                    <a:noFill/>
                    <a:ln>
                      <a:noFill/>
                    </a:ln>
                  </pic:spPr>
                </pic:pic>
              </a:graphicData>
            </a:graphic>
          </wp:inline>
        </w:drawing>
      </w:r>
    </w:p>
    <w:p w14:paraId="6AD63FC6" w14:textId="033E2D6A" w:rsidR="000155B0" w:rsidRDefault="009F6ED3" w:rsidP="000155B0">
      <w:pPr>
        <w:ind w:left="0"/>
        <w:jc w:val="both"/>
        <w:rPr>
          <w:color w:val="000000" w:themeColor="text1"/>
        </w:rPr>
      </w:pPr>
      <w:r>
        <w:rPr>
          <w:color w:val="000000" w:themeColor="text1"/>
        </w:rPr>
        <w:t>Tabela de Demais Grupos de CNAE</w:t>
      </w:r>
    </w:p>
    <w:p w14:paraId="096A24C0" w14:textId="77777777" w:rsidR="00AD0004" w:rsidRDefault="00AD0004" w:rsidP="00AD0004">
      <w:pPr>
        <w:ind w:left="0"/>
        <w:jc w:val="both"/>
        <w:rPr>
          <w:color w:val="000000" w:themeColor="text1"/>
        </w:rPr>
      </w:pPr>
    </w:p>
    <w:p w14:paraId="13AE5634" w14:textId="4810A281" w:rsidR="00AD0004" w:rsidRDefault="00AD0004" w:rsidP="000155B0">
      <w:pPr>
        <w:ind w:left="0"/>
        <w:jc w:val="both"/>
        <w:rPr>
          <w:color w:val="000000" w:themeColor="text1"/>
        </w:rPr>
      </w:pPr>
      <w:r w:rsidRPr="00AD0004">
        <w:rPr>
          <w:color w:val="000000" w:themeColor="text1"/>
        </w:rPr>
        <w:lastRenderedPageBreak/>
        <w:t>O sistema vai gerar pendência independente de valor do capital social.</w:t>
      </w:r>
    </w:p>
    <w:p w14:paraId="6878F439" w14:textId="4A59FEA5" w:rsidR="009F6ED3" w:rsidRDefault="009F6ED3" w:rsidP="0050682C">
      <w:pPr>
        <w:pStyle w:val="PargrafodaLista"/>
        <w:numPr>
          <w:ilvl w:val="0"/>
          <w:numId w:val="8"/>
        </w:numPr>
        <w:jc w:val="both"/>
        <w:rPr>
          <w:color w:val="000000" w:themeColor="text1"/>
        </w:rPr>
      </w:pPr>
      <w:r>
        <w:rPr>
          <w:color w:val="000000" w:themeColor="text1"/>
        </w:rPr>
        <w:t xml:space="preserve">Para </w:t>
      </w:r>
      <w:r w:rsidR="00AD0004">
        <w:rPr>
          <w:color w:val="000000" w:themeColor="text1"/>
        </w:rPr>
        <w:t xml:space="preserve">os CNAE de </w:t>
      </w:r>
      <w:r>
        <w:rPr>
          <w:color w:val="000000" w:themeColor="text1"/>
        </w:rPr>
        <w:t xml:space="preserve">transporte </w:t>
      </w:r>
    </w:p>
    <w:p w14:paraId="37484647" w14:textId="70B3773D" w:rsidR="00AD0004" w:rsidRPr="00AD0004" w:rsidRDefault="00AD0004" w:rsidP="00AD0004">
      <w:pPr>
        <w:pStyle w:val="PargrafodaLista"/>
        <w:jc w:val="both"/>
        <w:rPr>
          <w:color w:val="000000" w:themeColor="text1"/>
        </w:rPr>
      </w:pPr>
      <w:r w:rsidRPr="00AD0004">
        <w:rPr>
          <w:color w:val="2F5496" w:themeColor="accent5" w:themeShade="BF"/>
        </w:rPr>
        <w:t xml:space="preserve">Pendência: </w:t>
      </w:r>
      <w:r w:rsidR="004E48CC">
        <w:rPr>
          <w:color w:val="000000" w:themeColor="text1"/>
        </w:rPr>
        <w:t>2</w:t>
      </w:r>
      <w:r w:rsidRPr="00AD0004">
        <w:rPr>
          <w:color w:val="000000" w:themeColor="text1"/>
        </w:rPr>
        <w:t>03 – APRESENTAR DOCUMENTOS NA SEFAZ</w:t>
      </w:r>
    </w:p>
    <w:p w14:paraId="6ABCE0FD" w14:textId="27E65A9E" w:rsidR="00AD0004" w:rsidRPr="00AD0004" w:rsidRDefault="00AD0004" w:rsidP="00AD0004">
      <w:pPr>
        <w:pStyle w:val="PargrafodaLista"/>
        <w:jc w:val="both"/>
        <w:rPr>
          <w:color w:val="000000" w:themeColor="text1"/>
        </w:rPr>
      </w:pPr>
      <w:r w:rsidRPr="00AD0004">
        <w:rPr>
          <w:color w:val="2F5496" w:themeColor="accent5" w:themeShade="BF"/>
        </w:rPr>
        <w:t>Observação da</w:t>
      </w:r>
      <w:r w:rsidRPr="00AD0004">
        <w:rPr>
          <w:color w:val="000000" w:themeColor="text1"/>
        </w:rPr>
        <w:t xml:space="preserve"> </w:t>
      </w:r>
      <w:r w:rsidRPr="00AD0004">
        <w:rPr>
          <w:color w:val="2F5496" w:themeColor="accent5" w:themeShade="BF"/>
        </w:rPr>
        <w:t>Pendência</w:t>
      </w:r>
      <w:r w:rsidRPr="00AD0004">
        <w:rPr>
          <w:color w:val="000000" w:themeColor="text1"/>
        </w:rPr>
        <w:t>:</w:t>
      </w:r>
      <w:r>
        <w:rPr>
          <w:color w:val="000000" w:themeColor="text1"/>
        </w:rPr>
        <w:t xml:space="preserve"> Comprovante de Patrimônio próprio (CRV)</w:t>
      </w:r>
    </w:p>
    <w:p w14:paraId="798AE936" w14:textId="77777777" w:rsidR="00AD0004" w:rsidRDefault="00AD0004" w:rsidP="00AD0004">
      <w:pPr>
        <w:pStyle w:val="PargrafodaLista"/>
        <w:jc w:val="both"/>
        <w:rPr>
          <w:color w:val="000000" w:themeColor="text1"/>
        </w:rPr>
      </w:pPr>
    </w:p>
    <w:p w14:paraId="41371704" w14:textId="18F64445" w:rsidR="00AD0004" w:rsidRDefault="00D41798" w:rsidP="0050682C">
      <w:pPr>
        <w:pStyle w:val="PargrafodaLista"/>
        <w:numPr>
          <w:ilvl w:val="0"/>
          <w:numId w:val="8"/>
        </w:numPr>
        <w:jc w:val="both"/>
        <w:rPr>
          <w:color w:val="000000" w:themeColor="text1"/>
        </w:rPr>
      </w:pPr>
      <w:r>
        <w:rPr>
          <w:color w:val="000000" w:themeColor="text1"/>
        </w:rPr>
        <w:t xml:space="preserve">Para </w:t>
      </w:r>
      <w:r w:rsidR="00AD0004">
        <w:rPr>
          <w:color w:val="000000" w:themeColor="text1"/>
        </w:rPr>
        <w:t>Abate e Fabricação</w:t>
      </w:r>
      <w:r>
        <w:rPr>
          <w:color w:val="000000" w:themeColor="text1"/>
        </w:rPr>
        <w:t xml:space="preserve"> de Produtos</w:t>
      </w:r>
    </w:p>
    <w:p w14:paraId="1158E828" w14:textId="10DB2AED" w:rsidR="00AD0004" w:rsidRPr="00AD0004" w:rsidRDefault="00AD0004" w:rsidP="00AD0004">
      <w:pPr>
        <w:pStyle w:val="PargrafodaLista"/>
        <w:jc w:val="both"/>
        <w:rPr>
          <w:color w:val="000000" w:themeColor="text1"/>
        </w:rPr>
      </w:pPr>
      <w:r w:rsidRPr="00AD0004">
        <w:rPr>
          <w:color w:val="2F5496" w:themeColor="accent5" w:themeShade="BF"/>
        </w:rPr>
        <w:t xml:space="preserve">Pendência: </w:t>
      </w:r>
      <w:r w:rsidR="004E48CC">
        <w:rPr>
          <w:color w:val="000000" w:themeColor="text1"/>
        </w:rPr>
        <w:t>2</w:t>
      </w:r>
      <w:r>
        <w:rPr>
          <w:color w:val="000000" w:themeColor="text1"/>
        </w:rPr>
        <w:t>04</w:t>
      </w:r>
      <w:r w:rsidRPr="00AD0004">
        <w:rPr>
          <w:color w:val="000000" w:themeColor="text1"/>
        </w:rPr>
        <w:t xml:space="preserve"> – </w:t>
      </w:r>
      <w:r>
        <w:rPr>
          <w:color w:val="000000" w:themeColor="text1"/>
        </w:rPr>
        <w:t>ATIVIDADE SUJEITA A VISTORIA e ou LAUDOS</w:t>
      </w:r>
    </w:p>
    <w:p w14:paraId="1ACEF9DC" w14:textId="77777777" w:rsidR="00AD0004" w:rsidRPr="00AD0004" w:rsidRDefault="00AD0004" w:rsidP="00AD0004">
      <w:pPr>
        <w:pStyle w:val="PargrafodaLista"/>
        <w:jc w:val="both"/>
        <w:rPr>
          <w:color w:val="000000" w:themeColor="text1"/>
        </w:rPr>
      </w:pPr>
      <w:r w:rsidRPr="00AD0004">
        <w:rPr>
          <w:color w:val="2F5496" w:themeColor="accent5" w:themeShade="BF"/>
        </w:rPr>
        <w:t>Observação da</w:t>
      </w:r>
      <w:r w:rsidRPr="00AD0004">
        <w:rPr>
          <w:color w:val="000000" w:themeColor="text1"/>
        </w:rPr>
        <w:t xml:space="preserve"> </w:t>
      </w:r>
      <w:r w:rsidRPr="00AD0004">
        <w:rPr>
          <w:color w:val="2F5496" w:themeColor="accent5" w:themeShade="BF"/>
        </w:rPr>
        <w:t>Pendência</w:t>
      </w:r>
      <w:r w:rsidRPr="00AD0004">
        <w:rPr>
          <w:color w:val="000000" w:themeColor="text1"/>
        </w:rPr>
        <w:t>:</w:t>
      </w:r>
    </w:p>
    <w:p w14:paraId="170696C3" w14:textId="5740EC75" w:rsidR="00AD0004" w:rsidRDefault="00AD0004" w:rsidP="00AD0004">
      <w:pPr>
        <w:pStyle w:val="PargrafodaLista"/>
        <w:jc w:val="both"/>
        <w:rPr>
          <w:color w:val="000000" w:themeColor="text1"/>
        </w:rPr>
      </w:pPr>
      <w:r>
        <w:rPr>
          <w:color w:val="000000" w:themeColor="text1"/>
        </w:rPr>
        <w:t xml:space="preserve">Apresentar Laudos/Vistorias dos </w:t>
      </w:r>
      <w:r w:rsidR="00065B4D">
        <w:rPr>
          <w:color w:val="000000" w:themeColor="text1"/>
        </w:rPr>
        <w:t>Órgãos</w:t>
      </w:r>
      <w:r>
        <w:rPr>
          <w:color w:val="000000" w:themeColor="text1"/>
        </w:rPr>
        <w:t xml:space="preserve"> Reguladores e </w:t>
      </w:r>
      <w:r w:rsidR="00065B4D">
        <w:rPr>
          <w:color w:val="000000" w:themeColor="text1"/>
        </w:rPr>
        <w:t>ou fiscalizadores</w:t>
      </w:r>
      <w:r>
        <w:rPr>
          <w:color w:val="000000" w:themeColor="text1"/>
        </w:rPr>
        <w:t>.</w:t>
      </w:r>
    </w:p>
    <w:p w14:paraId="477D340C" w14:textId="77777777" w:rsidR="00AD0004" w:rsidRDefault="00AD0004" w:rsidP="00AD0004">
      <w:pPr>
        <w:pStyle w:val="PargrafodaLista"/>
        <w:jc w:val="both"/>
        <w:rPr>
          <w:color w:val="000000" w:themeColor="text1"/>
        </w:rPr>
      </w:pPr>
    </w:p>
    <w:p w14:paraId="50084B14" w14:textId="11B7D741" w:rsidR="00B11E4E" w:rsidRPr="0007366E" w:rsidRDefault="004E48CC" w:rsidP="00D72503">
      <w:pPr>
        <w:pStyle w:val="Ttulo1"/>
      </w:pPr>
      <w:bookmarkStart w:id="19" w:name="_Toc464658785"/>
      <w:r w:rsidRPr="0007366E">
        <w:t>CCIRN02</w:t>
      </w:r>
      <w:r w:rsidR="00B11E4E" w:rsidRPr="0007366E">
        <w:t>04 – Regra de Validação dos CNAE Empresa</w:t>
      </w:r>
      <w:bookmarkEnd w:id="19"/>
    </w:p>
    <w:p w14:paraId="21A00B7F" w14:textId="77777777" w:rsidR="00065B4D" w:rsidRDefault="00065B4D" w:rsidP="00065B4D">
      <w:pPr>
        <w:pStyle w:val="Activity"/>
        <w:ind w:left="0"/>
        <w:jc w:val="both"/>
        <w:rPr>
          <w:rFonts w:asciiTheme="minorHAnsi" w:hAnsiTheme="minorHAnsi"/>
          <w:b w:val="0"/>
          <w:sz w:val="24"/>
        </w:rPr>
      </w:pPr>
      <w:r w:rsidRPr="0007366E">
        <w:rPr>
          <w:rFonts w:asciiTheme="minorHAnsi" w:hAnsiTheme="minorHAnsi"/>
          <w:b w:val="0"/>
          <w:sz w:val="24"/>
        </w:rPr>
        <w:t>O sistema vai realizar as regras de negócio abaixo, identificando cada tipo de pendência. O resultado das</w:t>
      </w:r>
      <w:r>
        <w:rPr>
          <w:rFonts w:asciiTheme="minorHAnsi" w:hAnsiTheme="minorHAnsi"/>
          <w:b w:val="0"/>
          <w:sz w:val="24"/>
        </w:rPr>
        <w:t xml:space="preserve"> validações traz de retorno para o caso de uso um array de pendências detectadas para ser registrado pelo caso de uso que realizou a chamada da regra.</w:t>
      </w:r>
    </w:p>
    <w:p w14:paraId="13E5D79D" w14:textId="378B2700" w:rsidR="00065B4D" w:rsidRDefault="00BC59B7" w:rsidP="00065B4D">
      <w:pPr>
        <w:pStyle w:val="Activity"/>
        <w:ind w:left="0"/>
        <w:jc w:val="both"/>
        <w:rPr>
          <w:rFonts w:asciiTheme="minorHAnsi" w:hAnsiTheme="minorHAnsi"/>
          <w:b w:val="0"/>
          <w:sz w:val="24"/>
        </w:rPr>
      </w:pPr>
      <w:r>
        <w:rPr>
          <w:rFonts w:asciiTheme="minorHAnsi" w:hAnsiTheme="minorHAnsi"/>
          <w:b w:val="0"/>
          <w:sz w:val="24"/>
        </w:rPr>
        <w:t xml:space="preserve">O Array </w:t>
      </w:r>
      <w:r w:rsidR="00065B4D">
        <w:rPr>
          <w:rFonts w:asciiTheme="minorHAnsi" w:hAnsiTheme="minorHAnsi"/>
          <w:b w:val="0"/>
          <w:sz w:val="24"/>
        </w:rPr>
        <w:t>deverá conter 3 atributos para retorno, sendo assim:</w:t>
      </w:r>
    </w:p>
    <w:p w14:paraId="2D350685" w14:textId="0039F689" w:rsidR="00D353BE" w:rsidRPr="003B46CC" w:rsidRDefault="00065B4D" w:rsidP="003B46CC">
      <w:pPr>
        <w:pStyle w:val="Activity"/>
        <w:numPr>
          <w:ilvl w:val="0"/>
          <w:numId w:val="9"/>
        </w:numPr>
        <w:jc w:val="both"/>
        <w:rPr>
          <w:rFonts w:asciiTheme="minorHAnsi" w:hAnsiTheme="minorHAnsi"/>
          <w:b w:val="0"/>
          <w:sz w:val="24"/>
        </w:rPr>
      </w:pPr>
      <w:r>
        <w:rPr>
          <w:rFonts w:asciiTheme="minorHAnsi" w:hAnsiTheme="minorHAnsi"/>
          <w:b w:val="0"/>
          <w:sz w:val="24"/>
        </w:rPr>
        <w:t>Código da Pendência, Descrição da Pendência e Observações</w:t>
      </w:r>
    </w:p>
    <w:p w14:paraId="75ADABE7" w14:textId="215EDDCC" w:rsidR="008E7A45" w:rsidRDefault="008E7A45" w:rsidP="008E7A45">
      <w:pPr>
        <w:ind w:left="0"/>
      </w:pPr>
      <w:r>
        <w:rPr>
          <w:rFonts w:asciiTheme="minorHAnsi" w:hAnsiTheme="minorHAnsi"/>
          <w:b/>
        </w:rPr>
        <w:t>Quando o Evento for de Alteração</w:t>
      </w:r>
      <w:r w:rsidR="004F2C8C">
        <w:rPr>
          <w:rFonts w:asciiTheme="minorHAnsi" w:hAnsiTheme="minorHAnsi"/>
          <w:b/>
        </w:rPr>
        <w:t xml:space="preserve"> Cadastral</w:t>
      </w:r>
      <w:r>
        <w:rPr>
          <w:rFonts w:asciiTheme="minorHAnsi" w:hAnsiTheme="minorHAnsi"/>
          <w:b/>
        </w:rPr>
        <w:t xml:space="preserve"> </w:t>
      </w:r>
      <w:r w:rsidRPr="00A124B0">
        <w:t>vai verificar somente os CNAE’s que estão sendo incluídos ou retirados</w:t>
      </w:r>
      <w:r>
        <w:t>,</w:t>
      </w:r>
      <w:r w:rsidRPr="00A124B0">
        <w:t xml:space="preserve"> para saber se o Evento de Alteração</w:t>
      </w:r>
      <w:r>
        <w:t>,</w:t>
      </w:r>
      <w:r w:rsidRPr="00A124B0">
        <w:t xml:space="preserve"> irá Gerar uma Nova Pendência ou uma Baixa por não possuir CNAE de ICMS sendo exercidos.</w:t>
      </w:r>
    </w:p>
    <w:p w14:paraId="108F0ED5" w14:textId="561F08C3" w:rsidR="00065B4D" w:rsidRDefault="00065B4D" w:rsidP="00065B4D">
      <w:pPr>
        <w:pStyle w:val="Activity"/>
        <w:ind w:left="0"/>
        <w:jc w:val="both"/>
        <w:rPr>
          <w:rFonts w:asciiTheme="minorHAnsi" w:hAnsiTheme="minorHAnsi"/>
          <w:b w:val="0"/>
          <w:sz w:val="24"/>
        </w:rPr>
      </w:pPr>
      <w:r>
        <w:rPr>
          <w:rFonts w:asciiTheme="minorHAnsi" w:hAnsiTheme="minorHAnsi"/>
          <w:b w:val="0"/>
          <w:sz w:val="24"/>
        </w:rPr>
        <w:t>As validações que serão realizadas para os CNAES da Empresa</w:t>
      </w:r>
      <w:r w:rsidR="008E0B8E">
        <w:rPr>
          <w:rFonts w:asciiTheme="minorHAnsi" w:hAnsiTheme="minorHAnsi"/>
          <w:b w:val="0"/>
          <w:sz w:val="24"/>
        </w:rPr>
        <w:t xml:space="preserve"> na tag </w:t>
      </w:r>
      <w:r w:rsidR="008E0B8E" w:rsidRPr="008E0B8E">
        <w:rPr>
          <w:rFonts w:asciiTheme="minorHAnsi" w:hAnsiTheme="minorHAnsi"/>
          <w:sz w:val="24"/>
        </w:rPr>
        <w:t>cod_cnae</w:t>
      </w:r>
      <w:r w:rsidR="00811840">
        <w:rPr>
          <w:rFonts w:asciiTheme="minorHAnsi" w:hAnsiTheme="minorHAnsi"/>
          <w:sz w:val="24"/>
        </w:rPr>
        <w:t xml:space="preserve"> devem levar em consideração as tabelas </w:t>
      </w:r>
      <w:bookmarkStart w:id="20" w:name="6DBejiqGAqAAbRGe"/>
      <w:r w:rsidR="00811840">
        <w:t>TA_CATEGORIA_CONTRIBUINTE</w:t>
      </w:r>
      <w:bookmarkEnd w:id="20"/>
      <w:r w:rsidR="00811840">
        <w:t xml:space="preserve"> e </w:t>
      </w:r>
      <w:bookmarkStart w:id="21" w:name="DW_OjiqGAqAAbRFG"/>
      <w:r w:rsidR="00811840">
        <w:t>TA_ATIVIDADE ECON_CATEGORIA</w:t>
      </w:r>
      <w:bookmarkEnd w:id="21"/>
      <w:r w:rsidR="00811840">
        <w:rPr>
          <w:rFonts w:asciiTheme="minorHAnsi" w:hAnsiTheme="minorHAnsi"/>
          <w:b w:val="0"/>
          <w:sz w:val="24"/>
        </w:rPr>
        <w:t>, serão as seguintes:</w:t>
      </w:r>
    </w:p>
    <w:p w14:paraId="66B9A63E" w14:textId="04E44A40" w:rsidR="00065B4D" w:rsidRPr="00E54764" w:rsidRDefault="00F412C4" w:rsidP="0050682C">
      <w:pPr>
        <w:pStyle w:val="PargrafodaLista"/>
        <w:numPr>
          <w:ilvl w:val="0"/>
          <w:numId w:val="10"/>
        </w:numPr>
      </w:pPr>
      <w:r w:rsidRPr="00E54764">
        <w:t>CNAE’s de ICMS que não são de Alto risco e exercidos pela Empresa.</w:t>
      </w:r>
    </w:p>
    <w:p w14:paraId="2A84B8BE" w14:textId="65CD94C4" w:rsidR="008C35AE" w:rsidRDefault="00F412C4" w:rsidP="00F412C4">
      <w:pPr>
        <w:pStyle w:val="PargrafodaLista"/>
      </w:pPr>
      <w:r w:rsidRPr="00F412C4">
        <w:t>O siste</w:t>
      </w:r>
      <w:r>
        <w:t>ma vai verificar se possui algum dos CNAE`s listados no Array de CNAE’s</w:t>
      </w:r>
      <w:r w:rsidR="00F31E37">
        <w:t xml:space="preserve"> (tag </w:t>
      </w:r>
      <w:r w:rsidR="00F31E37" w:rsidRPr="00F31E37">
        <w:rPr>
          <w:b/>
        </w:rPr>
        <w:t>atividades</w:t>
      </w:r>
      <w:r w:rsidR="00F31E37">
        <w:t>)</w:t>
      </w:r>
      <w:r>
        <w:t>, que</w:t>
      </w:r>
      <w:r w:rsidR="0078497B">
        <w:t xml:space="preserve"> possui atividade</w:t>
      </w:r>
      <w:r>
        <w:t xml:space="preserve"> </w:t>
      </w:r>
      <w:r w:rsidR="0078497B">
        <w:t xml:space="preserve">primária </w:t>
      </w:r>
      <w:r>
        <w:t>de ICMS sendo exercido pela empresa solicitante</w:t>
      </w:r>
      <w:r w:rsidR="0078497B">
        <w:t xml:space="preserve"> e não seja de alto risco</w:t>
      </w:r>
      <w:r>
        <w:t>, caso não venha sendo exercido como atividade principal</w:t>
      </w:r>
      <w:r w:rsidR="0078497B">
        <w:t>, o sistema deverá</w:t>
      </w:r>
      <w:r w:rsidR="008C35AE">
        <w:t xml:space="preserve"> gerar pendência.</w:t>
      </w:r>
      <w:r w:rsidR="00F31E37">
        <w:t xml:space="preserve"> Para identificar a atividade principal a tag </w:t>
      </w:r>
      <w:r w:rsidR="00F31E37" w:rsidRPr="00F31E37">
        <w:rPr>
          <w:b/>
        </w:rPr>
        <w:t>is_atividade_principal = true</w:t>
      </w:r>
    </w:p>
    <w:p w14:paraId="6A79B0A6" w14:textId="3019CE24" w:rsidR="00F412C4" w:rsidRDefault="004E48CC" w:rsidP="00F412C4">
      <w:pPr>
        <w:pStyle w:val="PargrafodaLista"/>
      </w:pPr>
      <w:r>
        <w:t>Pendência: 2</w:t>
      </w:r>
      <w:r w:rsidR="008C35AE">
        <w:t>05 – ATIVIDADE PRINCIPAL NÃO INCIDE ICMS, COMPARECER SEFAZ PARA SOLICITAR IE</w:t>
      </w:r>
    </w:p>
    <w:p w14:paraId="70A38C73" w14:textId="77777777" w:rsidR="00E54764" w:rsidRPr="00F412C4" w:rsidRDefault="00E54764" w:rsidP="00F412C4">
      <w:pPr>
        <w:pStyle w:val="PargrafodaLista"/>
      </w:pPr>
    </w:p>
    <w:p w14:paraId="1FA44B35" w14:textId="1BDD16FA" w:rsidR="00F412C4" w:rsidRPr="00E54764" w:rsidRDefault="008C35AE" w:rsidP="0050682C">
      <w:pPr>
        <w:pStyle w:val="PargrafodaLista"/>
        <w:numPr>
          <w:ilvl w:val="0"/>
          <w:numId w:val="10"/>
        </w:numPr>
      </w:pPr>
      <w:r w:rsidRPr="00E54764">
        <w:t>CNAE de PRODUTOR RURAL</w:t>
      </w:r>
      <w:r w:rsidR="008B7711" w:rsidRPr="00E54764">
        <w:t>/PECUARISTA</w:t>
      </w:r>
    </w:p>
    <w:p w14:paraId="4A102F86" w14:textId="3C5D70D0" w:rsidR="008C35AE" w:rsidRDefault="008C35AE" w:rsidP="008C35AE">
      <w:pPr>
        <w:pStyle w:val="PargrafodaLista"/>
      </w:pPr>
      <w:r>
        <w:t xml:space="preserve">O sistema irá analisar se os CNAE’s Listados compreendem a categoria de Produtor Rural ou </w:t>
      </w:r>
      <w:r w:rsidR="000473C2">
        <w:t>Pecuarista</w:t>
      </w:r>
      <w:r w:rsidR="009B392C">
        <w:t xml:space="preserve">, validando se CNAE encontra-se na tabela </w:t>
      </w:r>
      <w:bookmarkStart w:id="22" w:name="0bcrn3KGAqACBxP5"/>
      <w:r w:rsidR="009B392C" w:rsidRPr="009B392C">
        <w:rPr>
          <w:b/>
        </w:rPr>
        <w:t>TA_ATIVIDADE_ECON</w:t>
      </w:r>
      <w:bookmarkEnd w:id="22"/>
      <w:r w:rsidR="009B392C">
        <w:rPr>
          <w:b/>
        </w:rPr>
        <w:t>OMICA</w:t>
      </w:r>
      <w:r w:rsidR="00252F49">
        <w:rPr>
          <w:b/>
        </w:rPr>
        <w:t xml:space="preserve"> </w:t>
      </w:r>
      <w:r w:rsidR="00252F49">
        <w:t xml:space="preserve">com </w:t>
      </w:r>
      <w:r w:rsidR="00252F49">
        <w:t>IND_PROD_RURAL</w:t>
      </w:r>
      <w:r w:rsidR="00252F49">
        <w:t xml:space="preserve"> = R</w:t>
      </w:r>
      <w:r>
        <w:t>.</w:t>
      </w:r>
    </w:p>
    <w:p w14:paraId="72C20BD4" w14:textId="3BC011C4" w:rsidR="008C35AE" w:rsidRDefault="008C35AE" w:rsidP="008C35AE">
      <w:pPr>
        <w:pStyle w:val="PargrafodaLista"/>
      </w:pPr>
      <w:r>
        <w:t>Caso seja identificado estas categorias o sistema vai gerar pendências para ambos.</w:t>
      </w:r>
    </w:p>
    <w:p w14:paraId="61E8D1A8" w14:textId="18CDD462" w:rsidR="008C35AE" w:rsidRDefault="004E3AA6" w:rsidP="008C35AE">
      <w:pPr>
        <w:pStyle w:val="PargrafodaLista"/>
      </w:pPr>
      <w:r>
        <w:t>Pendência</w:t>
      </w:r>
      <w:r w:rsidR="004E48CC">
        <w:t>: 2</w:t>
      </w:r>
      <w:r w:rsidR="008C35AE">
        <w:t>06 – COMPARECER A SEFAZ P</w:t>
      </w:r>
      <w:r w:rsidR="008E6CBF">
        <w:t>A</w:t>
      </w:r>
      <w:r w:rsidR="008C35AE">
        <w:t>RA PREENCHIMENTO DE DADOS COMPLEMENTARES</w:t>
      </w:r>
    </w:p>
    <w:p w14:paraId="5D5A6A0E" w14:textId="77777777" w:rsidR="00E54764" w:rsidRDefault="00E54764" w:rsidP="008C35AE">
      <w:pPr>
        <w:pStyle w:val="PargrafodaLista"/>
      </w:pPr>
    </w:p>
    <w:p w14:paraId="645C14DF" w14:textId="7C7D65C1" w:rsidR="00267B60" w:rsidRPr="00E54764" w:rsidRDefault="00267B60" w:rsidP="0050682C">
      <w:pPr>
        <w:pStyle w:val="PargrafodaLista"/>
        <w:numPr>
          <w:ilvl w:val="0"/>
          <w:numId w:val="10"/>
        </w:numPr>
      </w:pPr>
      <w:r w:rsidRPr="00E54764">
        <w:t>Atividade Econômica Inválidas</w:t>
      </w:r>
    </w:p>
    <w:p w14:paraId="4BC4E197" w14:textId="4257FE78" w:rsidR="00267B60" w:rsidRDefault="00267B60" w:rsidP="00267B60">
      <w:pPr>
        <w:pStyle w:val="Passos"/>
        <w:ind w:left="720"/>
        <w:jc w:val="both"/>
      </w:pPr>
      <w:r w:rsidRPr="00267B60">
        <w:rPr>
          <w:rFonts w:asciiTheme="minorHAnsi" w:hAnsiTheme="minorHAnsi"/>
        </w:rPr>
        <w:t>O sistema executa a regra de négocio</w:t>
      </w:r>
      <w:r>
        <w:rPr>
          <w:rFonts w:asciiTheme="minorHAnsi" w:hAnsiTheme="minorHAnsi"/>
          <w:b/>
        </w:rPr>
        <w:t xml:space="preserve"> </w:t>
      </w:r>
      <w:r w:rsidRPr="00B203BC">
        <w:t>CCIRN005</w:t>
      </w:r>
      <w:r>
        <w:t>1,</w:t>
      </w:r>
      <w:r w:rsidRPr="00267B60">
        <w:t xml:space="preserve"> </w:t>
      </w:r>
      <w:r>
        <w:t xml:space="preserve">no arquivo </w:t>
      </w:r>
      <w:r w:rsidRPr="00267B60">
        <w:t>CCI - Casos de Usos do Processo Cadastro de Contribuintes do ICMS</w:t>
      </w:r>
      <w:r w:rsidRPr="00B203BC">
        <w:t>;</w:t>
      </w:r>
    </w:p>
    <w:p w14:paraId="2BAB2E47" w14:textId="77777777" w:rsidR="00D03A11" w:rsidRDefault="00D03A11" w:rsidP="00D03A11">
      <w:pPr>
        <w:pStyle w:val="Passos"/>
        <w:ind w:left="720"/>
        <w:jc w:val="both"/>
      </w:pPr>
      <w:r>
        <w:lastRenderedPageBreak/>
        <w:t>CCIRN0051 – Atividade Econômica consistente com a solicitação</w:t>
      </w:r>
    </w:p>
    <w:p w14:paraId="4CA0DB45" w14:textId="611B246B" w:rsidR="00D03A11" w:rsidRDefault="00D03A11" w:rsidP="00D03A11">
      <w:pPr>
        <w:pStyle w:val="Passos"/>
        <w:ind w:left="720"/>
        <w:jc w:val="both"/>
      </w:pPr>
      <w:r>
        <w:t>Ao menos uma das atividades econômicas do contribuinte deve pertencer ao conjunto de atividades econômicas recuperadas da tabela atividade_economica_categoria para a categoria do contribuinte.</w:t>
      </w:r>
    </w:p>
    <w:p w14:paraId="5B0F2C27" w14:textId="19AAB611" w:rsidR="00267B60" w:rsidRDefault="00267B60" w:rsidP="00267B60">
      <w:pPr>
        <w:pStyle w:val="Activity"/>
        <w:ind w:left="720"/>
        <w:jc w:val="both"/>
      </w:pPr>
      <w:r>
        <w:t>Quando identificado, gerar a pendência.</w:t>
      </w:r>
    </w:p>
    <w:p w14:paraId="12986C3F" w14:textId="64D0DBFA" w:rsidR="00267B60" w:rsidRDefault="00267B60" w:rsidP="00267B60">
      <w:pPr>
        <w:pStyle w:val="PargrafodaLista"/>
      </w:pPr>
      <w:r>
        <w:t xml:space="preserve">Pendência: 056 - </w:t>
      </w:r>
      <w:r w:rsidRPr="00B203BC">
        <w:t>Atividade Econômic</w:t>
      </w:r>
      <w:r>
        <w:t>a Inconsistente com a Categoria;</w:t>
      </w:r>
    </w:p>
    <w:p w14:paraId="2FC5C489" w14:textId="77777777" w:rsidR="00DD2F34" w:rsidRDefault="00DD2F34" w:rsidP="00267B60">
      <w:pPr>
        <w:pStyle w:val="PargrafodaLista"/>
      </w:pPr>
    </w:p>
    <w:p w14:paraId="4A2A2B1C" w14:textId="29EE278E" w:rsidR="00DD2F34" w:rsidRDefault="00DD2F34" w:rsidP="0050682C">
      <w:pPr>
        <w:pStyle w:val="PargrafodaLista"/>
        <w:numPr>
          <w:ilvl w:val="0"/>
          <w:numId w:val="10"/>
        </w:numPr>
      </w:pPr>
      <w:r>
        <w:t>Inexistência de Atividade Econômica de ICMS</w:t>
      </w:r>
      <w:r w:rsidR="00B920F5">
        <w:t xml:space="preserve"> Primária e Secu</w:t>
      </w:r>
      <w:r w:rsidR="00887880">
        <w:t>n</w:t>
      </w:r>
      <w:r w:rsidR="00B920F5">
        <w:t>dárias</w:t>
      </w:r>
      <w:r>
        <w:t>, sendo exercida</w:t>
      </w:r>
    </w:p>
    <w:p w14:paraId="20D0A381" w14:textId="613B8F1C" w:rsidR="00DD2F34" w:rsidRDefault="00DD2F34" w:rsidP="00DD2F34">
      <w:pPr>
        <w:pStyle w:val="PargrafodaLista"/>
      </w:pPr>
      <w:r>
        <w:t>O sistema com base no Array de CNAE, verifica que as atividades informadas não são de ICMS e ou são de ICMS, mas não estão sendo exercidas pelo estabelecimento.</w:t>
      </w:r>
    </w:p>
    <w:p w14:paraId="61979D6C" w14:textId="77777777" w:rsidR="00DD2F34" w:rsidRDefault="00DD2F34" w:rsidP="00DD2F34">
      <w:pPr>
        <w:pStyle w:val="PargrafodaLista"/>
      </w:pPr>
      <w:r>
        <w:t xml:space="preserve">Será gerado a seguinte pendência: </w:t>
      </w:r>
    </w:p>
    <w:p w14:paraId="729F3830" w14:textId="1A10635C" w:rsidR="00DD2F34" w:rsidRDefault="00DD2F34" w:rsidP="00DD2F34">
      <w:pPr>
        <w:pStyle w:val="PargrafodaLista"/>
      </w:pPr>
      <w:r>
        <w:t xml:space="preserve">Pendência: </w:t>
      </w:r>
      <w:r w:rsidR="004E48CC">
        <w:t>207</w:t>
      </w:r>
      <w:r>
        <w:t xml:space="preserve"> – Empresa não Exercendo Atividade Econômica de ICMS</w:t>
      </w:r>
    </w:p>
    <w:p w14:paraId="2DA54418" w14:textId="690E655E" w:rsidR="00D25955" w:rsidRDefault="00DD2F34" w:rsidP="009D46FE">
      <w:pPr>
        <w:pStyle w:val="PargrafodaLista"/>
      </w:pPr>
      <w:r>
        <w:t>Observação</w:t>
      </w:r>
      <w:r w:rsidR="00B920F5">
        <w:t>:</w:t>
      </w:r>
      <w:r>
        <w:t xml:space="preserve"> Empresa deverá proceder com Solicitação de Baixa Cadastral no Portal da Sefaz</w:t>
      </w:r>
      <w:r w:rsidR="007A77B6">
        <w:t xml:space="preserve"> ou suspensão voluntária</w:t>
      </w:r>
      <w:r>
        <w:t>, caso isso não ocorra a empresa estará sujeita a Suspensão de oficio.</w:t>
      </w:r>
    </w:p>
    <w:p w14:paraId="3F19206B" w14:textId="56D225B6" w:rsidR="00B920F5" w:rsidRDefault="00B920F5" w:rsidP="00B920F5">
      <w:pPr>
        <w:pStyle w:val="PargrafodaLista"/>
        <w:numPr>
          <w:ilvl w:val="0"/>
          <w:numId w:val="10"/>
        </w:numPr>
      </w:pPr>
      <w:r>
        <w:t>Inexistência de Atividade Econômica de ICMS Primária, sendo exercida pela Empresa.</w:t>
      </w:r>
    </w:p>
    <w:p w14:paraId="41FD913F" w14:textId="77777777" w:rsidR="00B920F5" w:rsidRDefault="00B920F5" w:rsidP="00B920F5">
      <w:pPr>
        <w:pStyle w:val="PargrafodaLista"/>
      </w:pPr>
      <w:r>
        <w:t>O sistema com base no Array de CNAE, verifica que as atividades informadas não são de ICMS e ou são de ICMS, mas não estão sendo exercidas pelo estabelecimento.</w:t>
      </w:r>
    </w:p>
    <w:p w14:paraId="37B9F8B3" w14:textId="77777777" w:rsidR="00B920F5" w:rsidRDefault="00B920F5" w:rsidP="00B920F5">
      <w:pPr>
        <w:pStyle w:val="PargrafodaLista"/>
      </w:pPr>
      <w:r>
        <w:t xml:space="preserve">Será gerado a seguinte pendência: </w:t>
      </w:r>
    </w:p>
    <w:p w14:paraId="7486CA8F" w14:textId="1127687B" w:rsidR="00B920F5" w:rsidRDefault="00B920F5" w:rsidP="00B920F5">
      <w:pPr>
        <w:pStyle w:val="PargrafodaLista"/>
      </w:pPr>
      <w:r>
        <w:t xml:space="preserve">Pendência: </w:t>
      </w:r>
      <w:r w:rsidR="00443A19">
        <w:t xml:space="preserve">216 </w:t>
      </w:r>
      <w:r w:rsidR="00443A19">
        <w:rPr>
          <w:lang w:val="en-US"/>
        </w:rPr>
        <w:t>–</w:t>
      </w:r>
      <w:r w:rsidR="00443A19">
        <w:t xml:space="preserve"> Empresa n</w:t>
      </w:r>
      <w:r w:rsidR="00443A19">
        <w:rPr>
          <w:lang w:val="en-US"/>
        </w:rPr>
        <w:t>ã</w:t>
      </w:r>
      <w:r w:rsidR="00443A19">
        <w:t>o Exercendo Atividade Econômica de ICMS, como Primária</w:t>
      </w:r>
    </w:p>
    <w:p w14:paraId="587941C2" w14:textId="1A91173F" w:rsidR="00887880" w:rsidRDefault="00B920F5" w:rsidP="009D46FE">
      <w:pPr>
        <w:pStyle w:val="PargrafodaLista"/>
      </w:pPr>
      <w:r>
        <w:t>Observação: Empresa deverá proceder com Solicitação de Baixa Cadastral no Portal da Sefaz</w:t>
      </w:r>
      <w:r w:rsidR="007A77B6">
        <w:t xml:space="preserve"> ou suspensão voluntária</w:t>
      </w:r>
      <w:r>
        <w:t>, caso isso não ocorra a empresa estará sujeita a Suspensão de oficio.</w:t>
      </w:r>
    </w:p>
    <w:p w14:paraId="7132C5DF" w14:textId="7A100529" w:rsidR="00DD2F34" w:rsidRDefault="009C0000" w:rsidP="0050682C">
      <w:pPr>
        <w:pStyle w:val="PargrafodaLista"/>
        <w:numPr>
          <w:ilvl w:val="0"/>
          <w:numId w:val="10"/>
        </w:numPr>
      </w:pPr>
      <w:r>
        <w:t>Atividade Econômica de Logística e Estocagem de Mercadorias</w:t>
      </w:r>
    </w:p>
    <w:p w14:paraId="07C5F527" w14:textId="4A07B3E6" w:rsidR="009C0000" w:rsidRDefault="009C0000" w:rsidP="009C0000">
      <w:pPr>
        <w:pStyle w:val="PargrafodaLista"/>
      </w:pPr>
      <w:r>
        <w:t>O sistema verificou que a atividade é de logística e está sendo exercida no Array de atividades. O sistema vai verificar sempre que for uma concessão de ie ou inclusão de atividade pelo evento de alteração cadastral, caso já tenha sido informado anteriormente a atividade, ignorar a regra no evento de alteração.</w:t>
      </w:r>
    </w:p>
    <w:p w14:paraId="22E51948" w14:textId="70B7BAC9" w:rsidR="009C0000" w:rsidRDefault="009C0000" w:rsidP="009C0000">
      <w:pPr>
        <w:pStyle w:val="PargrafodaLista"/>
      </w:pPr>
      <w:r>
        <w:t>Identificando a regra o sistema gera a seguinte pendência:</w:t>
      </w:r>
    </w:p>
    <w:p w14:paraId="5EC2C2CA" w14:textId="086D7263" w:rsidR="009C0000" w:rsidRDefault="009C0000" w:rsidP="009C0000">
      <w:pPr>
        <w:pStyle w:val="PargrafodaLista"/>
      </w:pPr>
      <w:r>
        <w:t>Pendência: 212 – PENDÊNCIA DE ASSINATURA DE TARE/CONVÊNIO PROTOCOLO</w:t>
      </w:r>
    </w:p>
    <w:p w14:paraId="7F56DF01" w14:textId="106F0E09" w:rsidR="009C0000" w:rsidRDefault="009C0000" w:rsidP="009C0000">
      <w:pPr>
        <w:pStyle w:val="PargrafodaLista"/>
      </w:pPr>
      <w:r>
        <w:t>Observação: A empresa deve comparecer a SEFAZ para especificar o TARE e ou Convênios Protocolos que serão utilizados. Empresa sujeita a Suspensão de Oficio, caso não compareça em até 10 dias.</w:t>
      </w:r>
    </w:p>
    <w:p w14:paraId="75F49C0B" w14:textId="7291070F" w:rsidR="007A77B6" w:rsidRDefault="007A77B6" w:rsidP="007A77B6">
      <w:pPr>
        <w:pStyle w:val="PargrafodaLista"/>
        <w:numPr>
          <w:ilvl w:val="0"/>
          <w:numId w:val="10"/>
        </w:numPr>
      </w:pPr>
      <w:r>
        <w:t>Inclusão de uma Atividade Econômica de ICMS Primária e Secundárias no evento de Alteração</w:t>
      </w:r>
    </w:p>
    <w:p w14:paraId="40C8B7B2" w14:textId="148A83B1" w:rsidR="007A77B6" w:rsidRDefault="00ED0B0A" w:rsidP="007A77B6">
      <w:pPr>
        <w:pStyle w:val="PargrafodaLista"/>
      </w:pPr>
      <w:r>
        <w:t>Caso a empresa estiver em suspensão voluntária, TA_CONTRIBUINTE_ICMS no campo SIGLA_SITUACAO_CONTRIBUINTE deve g</w:t>
      </w:r>
      <w:r w:rsidR="007A77B6">
        <w:t>erar pendência de solicitação de reativação pelo portal da SEFAZ</w:t>
      </w:r>
    </w:p>
    <w:p w14:paraId="4B3588A7" w14:textId="20F3A52B" w:rsidR="007A77B6" w:rsidRDefault="007A77B6" w:rsidP="007A77B6">
      <w:pPr>
        <w:pStyle w:val="PargrafodaLista"/>
      </w:pPr>
      <w:r>
        <w:t>Pendência:</w:t>
      </w:r>
      <w:r w:rsidR="000E7980">
        <w:t xml:space="preserve"> 218 – Solicitar reativação de empresa no Portal SEFAZ</w:t>
      </w:r>
    </w:p>
    <w:p w14:paraId="0FDE560B" w14:textId="4644F512" w:rsidR="00952D11" w:rsidRDefault="00952D11" w:rsidP="007A77B6">
      <w:pPr>
        <w:pStyle w:val="PargrafodaLista"/>
      </w:pPr>
      <w:r>
        <w:t>Observação: A empresa deve comparecer a SEFAZ para reativação da empresa.</w:t>
      </w:r>
    </w:p>
    <w:p w14:paraId="0C7C1DAB" w14:textId="04C269A6" w:rsidR="002211C5" w:rsidRDefault="002211C5" w:rsidP="002211C5">
      <w:pPr>
        <w:ind w:left="0"/>
      </w:pPr>
    </w:p>
    <w:p w14:paraId="33E986A7" w14:textId="0DEB5B90" w:rsidR="008C35AE" w:rsidRDefault="009B1440" w:rsidP="009B1440">
      <w:pPr>
        <w:ind w:left="0"/>
      </w:pPr>
      <w:r>
        <w:t>Obs: TA_</w:t>
      </w:r>
      <w:r w:rsidR="003435DD">
        <w:t>ATIVIDADE_ECON_</w:t>
      </w:r>
      <w:r>
        <w:t>CATEGORIA</w:t>
      </w:r>
      <w:r w:rsidR="003435DD">
        <w:t xml:space="preserve"> e TA_ATIVIDADE_ECONOMICA</w:t>
      </w:r>
    </w:p>
    <w:p w14:paraId="3D838040" w14:textId="77777777" w:rsidR="00BE1BD4" w:rsidRDefault="00BE1BD4" w:rsidP="00B40AA9">
      <w:pPr>
        <w:pStyle w:val="Activity"/>
        <w:ind w:left="0"/>
        <w:jc w:val="both"/>
        <w:rPr>
          <w:rFonts w:asciiTheme="minorHAnsi" w:hAnsiTheme="minorHAnsi"/>
          <w:sz w:val="24"/>
        </w:rPr>
      </w:pPr>
    </w:p>
    <w:p w14:paraId="373D7127" w14:textId="265693DF" w:rsidR="00B40AA9" w:rsidRDefault="00B40AA9" w:rsidP="00D72503">
      <w:pPr>
        <w:pStyle w:val="Ttulo1"/>
      </w:pPr>
      <w:bookmarkStart w:id="23" w:name="_Toc464658786"/>
      <w:r>
        <w:lastRenderedPageBreak/>
        <w:t>CCI</w:t>
      </w:r>
      <w:r w:rsidRPr="007B18E3">
        <w:t>RN0</w:t>
      </w:r>
      <w:r w:rsidR="004E48CC">
        <w:t>2</w:t>
      </w:r>
      <w:r w:rsidRPr="007B18E3">
        <w:t>0</w:t>
      </w:r>
      <w:r w:rsidR="00B11E4E">
        <w:t>5</w:t>
      </w:r>
      <w:r w:rsidRPr="007B18E3">
        <w:t xml:space="preserve"> </w:t>
      </w:r>
      <w:r w:rsidR="00985ECC" w:rsidRPr="007B18E3">
        <w:t>– Regra</w:t>
      </w:r>
      <w:r>
        <w:t xml:space="preserve"> de Validação dos Dados do Sócio</w:t>
      </w:r>
      <w:bookmarkEnd w:id="23"/>
    </w:p>
    <w:p w14:paraId="05F2AAA0" w14:textId="3A564980" w:rsidR="000C779A" w:rsidRDefault="000C779A" w:rsidP="000C779A">
      <w:pPr>
        <w:pStyle w:val="Activity"/>
        <w:ind w:left="0"/>
        <w:jc w:val="both"/>
        <w:rPr>
          <w:rFonts w:asciiTheme="minorHAnsi" w:hAnsiTheme="minorHAnsi"/>
          <w:b w:val="0"/>
          <w:sz w:val="24"/>
        </w:rPr>
      </w:pPr>
      <w:r>
        <w:rPr>
          <w:rFonts w:asciiTheme="minorHAnsi" w:hAnsiTheme="minorHAnsi"/>
          <w:b w:val="0"/>
          <w:sz w:val="24"/>
        </w:rPr>
        <w:t>O sistema vai realizar as regras de negócio abaixo, identificando cada tipo de pendência. O resultado das validações traz de retorno para o caso de uso um array de pendências detectadas para ser registrado pelo caso de uso que realizou a chamada da regra.</w:t>
      </w:r>
      <w:r w:rsidR="00AE1877">
        <w:rPr>
          <w:rFonts w:asciiTheme="minorHAnsi" w:hAnsiTheme="minorHAnsi"/>
          <w:b w:val="0"/>
          <w:sz w:val="24"/>
        </w:rPr>
        <w:t xml:space="preserve"> </w:t>
      </w:r>
      <w:r w:rsidR="00AE1877" w:rsidRPr="00AF3E4C">
        <w:rPr>
          <w:rFonts w:asciiTheme="minorHAnsi" w:hAnsiTheme="minorHAnsi"/>
          <w:b w:val="0"/>
          <w:sz w:val="24"/>
        </w:rPr>
        <w:t>Se o evento for de inclusão qualquer pendência é impeditiva para gerar uma nova IE, caso for alteração deve fazer a alteração e mudar a situação da empresa como ativa com restrição.</w:t>
      </w:r>
    </w:p>
    <w:p w14:paraId="49887D16" w14:textId="77777777" w:rsidR="000C779A" w:rsidRDefault="000C779A" w:rsidP="000C779A">
      <w:pPr>
        <w:pStyle w:val="Activity"/>
        <w:ind w:left="0"/>
        <w:jc w:val="both"/>
        <w:rPr>
          <w:rFonts w:asciiTheme="minorHAnsi" w:hAnsiTheme="minorHAnsi"/>
          <w:b w:val="0"/>
          <w:sz w:val="24"/>
        </w:rPr>
      </w:pPr>
      <w:r>
        <w:rPr>
          <w:rFonts w:asciiTheme="minorHAnsi" w:hAnsiTheme="minorHAnsi"/>
          <w:b w:val="0"/>
          <w:sz w:val="24"/>
        </w:rPr>
        <w:t>O Array de deverá conter 3 atributos para retorno, sendo assim:</w:t>
      </w:r>
    </w:p>
    <w:p w14:paraId="1433A157" w14:textId="77777777" w:rsidR="000C779A" w:rsidRDefault="000C779A" w:rsidP="0050682C">
      <w:pPr>
        <w:pStyle w:val="Activity"/>
        <w:numPr>
          <w:ilvl w:val="0"/>
          <w:numId w:val="11"/>
        </w:numPr>
        <w:jc w:val="both"/>
        <w:rPr>
          <w:rFonts w:asciiTheme="minorHAnsi" w:hAnsiTheme="minorHAnsi"/>
          <w:b w:val="0"/>
          <w:sz w:val="24"/>
        </w:rPr>
      </w:pPr>
      <w:r>
        <w:rPr>
          <w:rFonts w:asciiTheme="minorHAnsi" w:hAnsiTheme="minorHAnsi"/>
          <w:b w:val="0"/>
          <w:sz w:val="24"/>
        </w:rPr>
        <w:t>Código da Pendência, Descrição da Pendência e Observações</w:t>
      </w:r>
    </w:p>
    <w:p w14:paraId="1BC1531C" w14:textId="77F5931D" w:rsidR="000C779A" w:rsidRDefault="000C779A" w:rsidP="000C779A">
      <w:pPr>
        <w:pStyle w:val="Activity"/>
        <w:ind w:left="0"/>
        <w:jc w:val="both"/>
        <w:rPr>
          <w:rFonts w:asciiTheme="minorHAnsi" w:hAnsiTheme="minorHAnsi"/>
          <w:b w:val="0"/>
          <w:sz w:val="24"/>
        </w:rPr>
      </w:pPr>
      <w:r>
        <w:rPr>
          <w:rFonts w:asciiTheme="minorHAnsi" w:hAnsiTheme="minorHAnsi"/>
          <w:b w:val="0"/>
          <w:sz w:val="24"/>
        </w:rPr>
        <w:t xml:space="preserve">As validações que serão realizadas para os </w:t>
      </w:r>
      <w:r w:rsidR="003253DB">
        <w:rPr>
          <w:rFonts w:asciiTheme="minorHAnsi" w:hAnsiTheme="minorHAnsi"/>
          <w:b w:val="0"/>
          <w:sz w:val="24"/>
        </w:rPr>
        <w:t>Sócios</w:t>
      </w:r>
      <w:r>
        <w:rPr>
          <w:rFonts w:asciiTheme="minorHAnsi" w:hAnsiTheme="minorHAnsi"/>
          <w:b w:val="0"/>
          <w:sz w:val="24"/>
        </w:rPr>
        <w:t xml:space="preserve"> da Empresa</w:t>
      </w:r>
      <w:r w:rsidR="00B41CD5">
        <w:rPr>
          <w:rFonts w:asciiTheme="minorHAnsi" w:hAnsiTheme="minorHAnsi"/>
          <w:b w:val="0"/>
          <w:sz w:val="24"/>
        </w:rPr>
        <w:t xml:space="preserve"> recebidas no XML nba tag </w:t>
      </w:r>
      <w:r w:rsidR="00B41CD5" w:rsidRPr="00B41CD5">
        <w:rPr>
          <w:rFonts w:asciiTheme="minorHAnsi" w:hAnsiTheme="minorHAnsi"/>
          <w:sz w:val="24"/>
        </w:rPr>
        <w:t>socios</w:t>
      </w:r>
      <w:r>
        <w:rPr>
          <w:rFonts w:asciiTheme="minorHAnsi" w:hAnsiTheme="minorHAnsi"/>
          <w:b w:val="0"/>
          <w:sz w:val="24"/>
        </w:rPr>
        <w:t>, serão as seguintes:</w:t>
      </w:r>
    </w:p>
    <w:p w14:paraId="1AAC7194" w14:textId="1E977C17" w:rsidR="000C779A" w:rsidRPr="00E54764" w:rsidRDefault="00052B43" w:rsidP="0050682C">
      <w:pPr>
        <w:pStyle w:val="Activity"/>
        <w:numPr>
          <w:ilvl w:val="0"/>
          <w:numId w:val="12"/>
        </w:numPr>
        <w:jc w:val="both"/>
        <w:rPr>
          <w:rFonts w:asciiTheme="minorHAnsi" w:hAnsiTheme="minorHAnsi"/>
          <w:b w:val="0"/>
          <w:sz w:val="24"/>
        </w:rPr>
      </w:pPr>
      <w:r w:rsidRPr="00E54764">
        <w:rPr>
          <w:rFonts w:asciiTheme="minorHAnsi" w:hAnsiTheme="minorHAnsi"/>
          <w:b w:val="0"/>
          <w:sz w:val="24"/>
        </w:rPr>
        <w:t xml:space="preserve">Verifica </w:t>
      </w:r>
      <w:r w:rsidR="004548E3" w:rsidRPr="00E54764">
        <w:rPr>
          <w:rFonts w:asciiTheme="minorHAnsi" w:hAnsiTheme="minorHAnsi"/>
          <w:b w:val="0"/>
          <w:sz w:val="24"/>
        </w:rPr>
        <w:t xml:space="preserve">Débitos e </w:t>
      </w:r>
      <w:r w:rsidRPr="00E54764">
        <w:rPr>
          <w:rFonts w:asciiTheme="minorHAnsi" w:hAnsiTheme="minorHAnsi"/>
          <w:b w:val="0"/>
          <w:sz w:val="24"/>
        </w:rPr>
        <w:t>irregularidade Fiscal</w:t>
      </w:r>
      <w:r w:rsidR="000975AC" w:rsidRPr="00E54764">
        <w:rPr>
          <w:rFonts w:asciiTheme="minorHAnsi" w:hAnsiTheme="minorHAnsi"/>
          <w:b w:val="0"/>
          <w:sz w:val="24"/>
        </w:rPr>
        <w:t xml:space="preserve"> Sócios e Administradores</w:t>
      </w:r>
    </w:p>
    <w:p w14:paraId="0746A4E5" w14:textId="2DE402CE" w:rsidR="00267B60" w:rsidRDefault="00EE02B4" w:rsidP="00267B60">
      <w:pPr>
        <w:pStyle w:val="Passos"/>
        <w:ind w:left="720"/>
        <w:jc w:val="both"/>
      </w:pPr>
      <w:r w:rsidRPr="00267B60">
        <w:rPr>
          <w:rFonts w:asciiTheme="minorHAnsi" w:hAnsiTheme="minorHAnsi"/>
        </w:rPr>
        <w:t>O sistema executa a regra</w:t>
      </w:r>
      <w:r w:rsidR="004C5A0B">
        <w:rPr>
          <w:rFonts w:asciiTheme="minorHAnsi" w:hAnsiTheme="minorHAnsi"/>
        </w:rPr>
        <w:t>:</w:t>
      </w:r>
    </w:p>
    <w:p w14:paraId="6ABC9675" w14:textId="2D90DFBD" w:rsidR="00805E01" w:rsidRDefault="00805E01" w:rsidP="00267B60">
      <w:pPr>
        <w:pStyle w:val="Passos"/>
        <w:ind w:left="720"/>
        <w:jc w:val="both"/>
      </w:pPr>
      <w:r w:rsidRPr="00AF3E4C">
        <w:t>Verificar se todas as empresas</w:t>
      </w:r>
      <w:r w:rsidR="00AF3E4C" w:rsidRPr="00AF3E4C">
        <w:t xml:space="preserve"> do sócio em</w:t>
      </w:r>
      <w:r w:rsidRPr="00AF3E4C">
        <w:t xml:space="preserve"> VW.CONTA_CORRENTE_DEBITO, </w:t>
      </w:r>
      <w:r w:rsidR="00AE1877" w:rsidRPr="00AF3E4C">
        <w:t>onde o tipo de contribuinte = 1, e ver a TA_CONTRIBUINTE_ICMS para poder verificar os sócios e administradores da empresa, e procurar todos os vínculos na VW se existe a situação de débito = 1; Se existir deve registrar a pendência.</w:t>
      </w:r>
    </w:p>
    <w:p w14:paraId="5FE4F1A6" w14:textId="77777777" w:rsidR="00805E01" w:rsidRDefault="00805E01" w:rsidP="00267B60">
      <w:pPr>
        <w:pStyle w:val="Passos"/>
        <w:ind w:left="720"/>
        <w:jc w:val="both"/>
      </w:pPr>
    </w:p>
    <w:p w14:paraId="2A4318C0" w14:textId="4E84DFBD" w:rsidR="00EE02B4" w:rsidRDefault="00267B60" w:rsidP="00EE02B4">
      <w:pPr>
        <w:pStyle w:val="Activity"/>
        <w:ind w:left="720"/>
        <w:jc w:val="both"/>
      </w:pPr>
      <w:r>
        <w:t xml:space="preserve">Quando identificado, gerar </w:t>
      </w:r>
      <w:r w:rsidR="00EE02B4">
        <w:t>pendê</w:t>
      </w:r>
      <w:r>
        <w:t>ncia</w:t>
      </w:r>
      <w:r w:rsidR="00EE02B4">
        <w:t>.</w:t>
      </w:r>
    </w:p>
    <w:p w14:paraId="332BC46F" w14:textId="5073331E" w:rsidR="003A6469" w:rsidRDefault="003A6469" w:rsidP="003A6469">
      <w:pPr>
        <w:pStyle w:val="Passos"/>
        <w:jc w:val="both"/>
      </w:pPr>
      <w:proofErr w:type="gramStart"/>
      <w:r>
        <w:t>Pendência :</w:t>
      </w:r>
      <w:proofErr w:type="gramEnd"/>
      <w:r>
        <w:t xml:space="preserve"> 007 -Sócio com débito</w:t>
      </w:r>
      <w:r w:rsidRPr="00B203BC">
        <w:t>;</w:t>
      </w:r>
    </w:p>
    <w:p w14:paraId="5A88398A" w14:textId="63C053CF" w:rsidR="00267B60" w:rsidRPr="00B203BC" w:rsidRDefault="00267B60" w:rsidP="003A6469">
      <w:pPr>
        <w:pStyle w:val="Passos"/>
        <w:jc w:val="both"/>
      </w:pPr>
      <w:r>
        <w:t>Observação: “O CPF/CNPJ encontra-se irregular na(s) Empresa(s) &lt;Inscrição&gt; “</w:t>
      </w:r>
      <w:proofErr w:type="gramStart"/>
      <w:r>
        <w:t>-“ &lt;</w:t>
      </w:r>
      <w:proofErr w:type="gramEnd"/>
      <w:r>
        <w:t>RAZAO_SOCIAL&gt; “</w:t>
      </w:r>
    </w:p>
    <w:p w14:paraId="23208F72" w14:textId="77777777" w:rsidR="003A6469" w:rsidRPr="00EE02B4" w:rsidRDefault="003A6469" w:rsidP="00EE02B4">
      <w:pPr>
        <w:pStyle w:val="Activity"/>
        <w:ind w:left="720"/>
        <w:jc w:val="both"/>
        <w:rPr>
          <w:rFonts w:asciiTheme="minorHAnsi" w:hAnsiTheme="minorHAnsi"/>
          <w:b w:val="0"/>
          <w:sz w:val="24"/>
        </w:rPr>
      </w:pPr>
    </w:p>
    <w:p w14:paraId="353847B9" w14:textId="2578D53C" w:rsidR="004548E3" w:rsidRPr="00E54764" w:rsidRDefault="004548E3" w:rsidP="0050682C">
      <w:pPr>
        <w:pStyle w:val="Activity"/>
        <w:numPr>
          <w:ilvl w:val="0"/>
          <w:numId w:val="12"/>
        </w:numPr>
        <w:jc w:val="both"/>
        <w:rPr>
          <w:rFonts w:asciiTheme="minorHAnsi" w:hAnsiTheme="minorHAnsi"/>
          <w:b w:val="0"/>
          <w:sz w:val="24"/>
        </w:rPr>
      </w:pPr>
      <w:r w:rsidRPr="00E54764">
        <w:rPr>
          <w:rFonts w:asciiTheme="minorHAnsi" w:hAnsiTheme="minorHAnsi"/>
          <w:b w:val="0"/>
          <w:sz w:val="24"/>
        </w:rPr>
        <w:t>Verifica irregularidade Fiscal Sócios e Administradores em Empresas Suspensas de Oficio</w:t>
      </w:r>
    </w:p>
    <w:p w14:paraId="29E87826" w14:textId="4F89AECE" w:rsidR="00EE02B4" w:rsidRDefault="00EE02B4" w:rsidP="00EE02B4">
      <w:pPr>
        <w:pStyle w:val="Passos"/>
        <w:ind w:left="720"/>
        <w:jc w:val="both"/>
      </w:pPr>
      <w:r w:rsidRPr="00B203BC">
        <w:t>Devem ser verificados todos os sócios pessoa física ou jurídica</w:t>
      </w:r>
      <w:r>
        <w:t xml:space="preserve"> utilizando como lista inicial a recebida na ativação do caso de uso</w:t>
      </w:r>
      <w:r w:rsidRPr="00B203BC">
        <w:t>. Para os casos de pessoa jurídica, devem ser verificados os sócios ou administradores pessoa física da mesma para toda a cadeia</w:t>
      </w:r>
      <w:r w:rsidR="000F61C3">
        <w:t xml:space="preserve"> de matriz/filial</w:t>
      </w:r>
      <w:r w:rsidRPr="00B203BC">
        <w:t xml:space="preserve">. </w:t>
      </w:r>
    </w:p>
    <w:p w14:paraId="4B1C2565" w14:textId="59189DE6" w:rsidR="00AE1877" w:rsidRDefault="00AE1877" w:rsidP="00EE02B4">
      <w:pPr>
        <w:pStyle w:val="Passos"/>
        <w:ind w:left="720"/>
        <w:jc w:val="both"/>
      </w:pPr>
      <w:r w:rsidRPr="00C80F5E">
        <w:t>Precisa pegar os CPF do sócio e verificar se as empresas que estão associados TA_CONTRIBUINTE_ICMS, TA_ADMINISTRADOR OU TA_SOCIOS, se estão com situação</w:t>
      </w:r>
      <w:r w:rsidR="00C80F5E" w:rsidRPr="00C80F5E">
        <w:t xml:space="preserve"> do contribuinte </w:t>
      </w:r>
      <w:r w:rsidRPr="00C80F5E">
        <w:t>suspensa de oficio</w:t>
      </w:r>
      <w:r w:rsidR="00C80F5E" w:rsidRPr="00C80F5E">
        <w:t xml:space="preserve"> (SIGLA_SITUACAO_CONTRIBUINTE = SO)</w:t>
      </w:r>
      <w:r w:rsidRPr="00C80F5E">
        <w:t>, gera a pendência.</w:t>
      </w:r>
    </w:p>
    <w:p w14:paraId="5B989FCE" w14:textId="163E2A9D" w:rsidR="003A6469" w:rsidRDefault="003A6469" w:rsidP="00EE02B4">
      <w:pPr>
        <w:pStyle w:val="Passos"/>
        <w:ind w:left="720"/>
        <w:jc w:val="both"/>
      </w:pPr>
      <w:r>
        <w:t>Gerar pendência quando identificado irregularidades.</w:t>
      </w:r>
    </w:p>
    <w:p w14:paraId="6AD18F8D" w14:textId="24207167" w:rsidR="003A6469" w:rsidRDefault="003A6469" w:rsidP="00EE02B4">
      <w:pPr>
        <w:pStyle w:val="Passos"/>
        <w:ind w:left="720"/>
        <w:jc w:val="both"/>
      </w:pPr>
      <w:r>
        <w:t>Pendê</w:t>
      </w:r>
      <w:r w:rsidR="001601FB">
        <w:t>ncia</w:t>
      </w:r>
      <w:r>
        <w:t xml:space="preserve">: 008 - </w:t>
      </w:r>
      <w:r w:rsidRPr="00B203BC">
        <w:t>Sócio participant</w:t>
      </w:r>
      <w:r>
        <w:t>e de empresa suspensa de ofício</w:t>
      </w:r>
      <w:r w:rsidR="00AE1877">
        <w:t>.</w:t>
      </w:r>
    </w:p>
    <w:p w14:paraId="2F4097E6" w14:textId="77777777" w:rsidR="00AE1877" w:rsidRPr="00B203BC" w:rsidRDefault="00AE1877" w:rsidP="00576AB6">
      <w:pPr>
        <w:pStyle w:val="Passos"/>
        <w:ind w:left="0"/>
        <w:jc w:val="both"/>
      </w:pPr>
    </w:p>
    <w:p w14:paraId="4D894069" w14:textId="4E36F5BB" w:rsidR="004548E3" w:rsidRPr="00E54764" w:rsidRDefault="00583C2B" w:rsidP="0050682C">
      <w:pPr>
        <w:pStyle w:val="Activity"/>
        <w:numPr>
          <w:ilvl w:val="0"/>
          <w:numId w:val="12"/>
        </w:numPr>
        <w:jc w:val="both"/>
        <w:rPr>
          <w:rFonts w:asciiTheme="minorHAnsi" w:hAnsiTheme="minorHAnsi"/>
          <w:b w:val="0"/>
          <w:sz w:val="24"/>
        </w:rPr>
      </w:pPr>
      <w:r w:rsidRPr="00E54764">
        <w:rPr>
          <w:rFonts w:asciiTheme="minorHAnsi" w:hAnsiTheme="minorHAnsi"/>
          <w:b w:val="0"/>
          <w:sz w:val="24"/>
        </w:rPr>
        <w:t xml:space="preserve">Verificar Saída </w:t>
      </w:r>
      <w:r w:rsidR="007572F1" w:rsidRPr="00E54764">
        <w:rPr>
          <w:rFonts w:asciiTheme="minorHAnsi" w:hAnsiTheme="minorHAnsi"/>
          <w:b w:val="0"/>
          <w:sz w:val="24"/>
        </w:rPr>
        <w:t>de T</w:t>
      </w:r>
      <w:r w:rsidRPr="00E54764">
        <w:rPr>
          <w:rFonts w:asciiTheme="minorHAnsi" w:hAnsiTheme="minorHAnsi"/>
          <w:b w:val="0"/>
          <w:sz w:val="24"/>
        </w:rPr>
        <w:t>odos os Sócios</w:t>
      </w:r>
      <w:r w:rsidR="009908B0" w:rsidRPr="00E54764">
        <w:rPr>
          <w:rFonts w:asciiTheme="minorHAnsi" w:hAnsiTheme="minorHAnsi"/>
          <w:b w:val="0"/>
          <w:sz w:val="24"/>
        </w:rPr>
        <w:t xml:space="preserve"> na Empresa</w:t>
      </w:r>
    </w:p>
    <w:p w14:paraId="45176718" w14:textId="73DBB01C" w:rsidR="00267B60" w:rsidRDefault="001601FB" w:rsidP="00267B60">
      <w:pPr>
        <w:pStyle w:val="Activity"/>
        <w:ind w:left="720"/>
        <w:jc w:val="both"/>
        <w:rPr>
          <w:rFonts w:asciiTheme="minorHAnsi" w:hAnsiTheme="minorHAnsi"/>
          <w:b w:val="0"/>
          <w:sz w:val="24"/>
        </w:rPr>
      </w:pPr>
      <w:proofErr w:type="gramStart"/>
      <w:r>
        <w:rPr>
          <w:rFonts w:asciiTheme="minorHAnsi" w:hAnsiTheme="minorHAnsi"/>
          <w:b w:val="0"/>
          <w:sz w:val="24"/>
        </w:rPr>
        <w:t>Os sistema</w:t>
      </w:r>
      <w:proofErr w:type="gramEnd"/>
      <w:r>
        <w:rPr>
          <w:rFonts w:asciiTheme="minorHAnsi" w:hAnsiTheme="minorHAnsi"/>
          <w:b w:val="0"/>
          <w:sz w:val="24"/>
        </w:rPr>
        <w:t xml:space="preserve"> deverá verificar se na lista dos Array de sócios estão todos com data de saída informado e o evento identificado é de inclusão ou Alteração.</w:t>
      </w:r>
    </w:p>
    <w:p w14:paraId="55574F98" w14:textId="77777777" w:rsidR="00C1016E" w:rsidRPr="00E54764" w:rsidRDefault="00C1016E" w:rsidP="00C1016E">
      <w:pPr>
        <w:pStyle w:val="Activity"/>
        <w:ind w:left="360"/>
        <w:jc w:val="both"/>
        <w:rPr>
          <w:rFonts w:asciiTheme="minorHAnsi" w:hAnsiTheme="minorHAnsi"/>
          <w:b w:val="0"/>
          <w:sz w:val="24"/>
        </w:rPr>
      </w:pPr>
      <w:r w:rsidRPr="00E54764">
        <w:rPr>
          <w:rFonts w:asciiTheme="minorHAnsi" w:hAnsiTheme="minorHAnsi"/>
          <w:b w:val="0"/>
          <w:sz w:val="24"/>
        </w:rPr>
        <w:lastRenderedPageBreak/>
        <w:t>OBS.: TA_PESSOA_JURIDICA, TA_SOCIOS, TA_ADMINISTRADOR</w:t>
      </w:r>
    </w:p>
    <w:p w14:paraId="1EEC8CA1" w14:textId="64E96345" w:rsidR="001601FB" w:rsidRDefault="001601FB" w:rsidP="00267B60">
      <w:pPr>
        <w:pStyle w:val="Activity"/>
        <w:ind w:left="720"/>
        <w:jc w:val="both"/>
        <w:rPr>
          <w:rFonts w:asciiTheme="minorHAnsi" w:hAnsiTheme="minorHAnsi"/>
          <w:b w:val="0"/>
          <w:sz w:val="24"/>
        </w:rPr>
      </w:pPr>
      <w:r>
        <w:rPr>
          <w:rFonts w:asciiTheme="minorHAnsi" w:hAnsiTheme="minorHAnsi"/>
          <w:b w:val="0"/>
          <w:sz w:val="24"/>
        </w:rPr>
        <w:t>Quando isso ocorrer o sistema deverá gerar a seguinte pendência.</w:t>
      </w:r>
    </w:p>
    <w:p w14:paraId="68924008" w14:textId="7D7F7890" w:rsidR="001601FB" w:rsidRDefault="004E48CC" w:rsidP="00267B60">
      <w:pPr>
        <w:pStyle w:val="Activity"/>
        <w:ind w:left="720"/>
        <w:jc w:val="both"/>
        <w:rPr>
          <w:rFonts w:asciiTheme="minorHAnsi" w:hAnsiTheme="minorHAnsi"/>
          <w:b w:val="0"/>
          <w:sz w:val="24"/>
        </w:rPr>
      </w:pPr>
      <w:r>
        <w:rPr>
          <w:rFonts w:asciiTheme="minorHAnsi" w:hAnsiTheme="minorHAnsi"/>
          <w:b w:val="0"/>
          <w:sz w:val="24"/>
        </w:rPr>
        <w:t>Pendência: 2</w:t>
      </w:r>
      <w:r w:rsidR="001601FB">
        <w:rPr>
          <w:rFonts w:asciiTheme="minorHAnsi" w:hAnsiTheme="minorHAnsi"/>
          <w:b w:val="0"/>
          <w:sz w:val="24"/>
        </w:rPr>
        <w:t>00 – Empresa sem sócios ativos informados</w:t>
      </w:r>
    </w:p>
    <w:p w14:paraId="2A6BA1AB" w14:textId="3B00E34C" w:rsidR="001601FB" w:rsidRDefault="001601FB" w:rsidP="00267B60">
      <w:pPr>
        <w:pStyle w:val="Activity"/>
        <w:ind w:left="720"/>
        <w:jc w:val="both"/>
        <w:rPr>
          <w:rFonts w:asciiTheme="minorHAnsi" w:hAnsiTheme="minorHAnsi"/>
          <w:b w:val="0"/>
          <w:sz w:val="24"/>
        </w:rPr>
      </w:pPr>
      <w:r>
        <w:rPr>
          <w:rFonts w:asciiTheme="minorHAnsi" w:hAnsiTheme="minorHAnsi"/>
          <w:b w:val="0"/>
          <w:sz w:val="24"/>
        </w:rPr>
        <w:t>Observação: O evento solicitado de Inclusão/Alteração da Empresa não apresentou sócios ativos. Para baixar a Empresa, solicite um evento de Baixa na Jucetins.</w:t>
      </w:r>
    </w:p>
    <w:p w14:paraId="05B02BEA" w14:textId="77777777" w:rsidR="000C779A" w:rsidRDefault="000C779A" w:rsidP="000C779A">
      <w:pPr>
        <w:pStyle w:val="Activity"/>
        <w:jc w:val="both"/>
        <w:rPr>
          <w:rFonts w:asciiTheme="minorHAnsi" w:hAnsiTheme="minorHAnsi"/>
          <w:sz w:val="24"/>
        </w:rPr>
      </w:pPr>
    </w:p>
    <w:p w14:paraId="4B2AA6E1" w14:textId="13BBD1E9" w:rsidR="00B40AA9" w:rsidRPr="0007366E" w:rsidRDefault="00B40AA9" w:rsidP="00D72503">
      <w:pPr>
        <w:pStyle w:val="Ttulo1"/>
      </w:pPr>
      <w:bookmarkStart w:id="24" w:name="_Toc464658787"/>
      <w:r w:rsidRPr="0007366E">
        <w:t>CCIRN0</w:t>
      </w:r>
      <w:r w:rsidR="004E48CC" w:rsidRPr="0007366E">
        <w:t>2</w:t>
      </w:r>
      <w:r w:rsidRPr="0007366E">
        <w:t>0</w:t>
      </w:r>
      <w:r w:rsidR="00B11E4E" w:rsidRPr="0007366E">
        <w:t>6</w:t>
      </w:r>
      <w:r w:rsidRPr="0007366E">
        <w:t xml:space="preserve"> </w:t>
      </w:r>
      <w:r w:rsidR="0007366E" w:rsidRPr="0007366E">
        <w:t>– Regra</w:t>
      </w:r>
      <w:r w:rsidRPr="0007366E">
        <w:t xml:space="preserve"> de Validação dos Dados do Contador</w:t>
      </w:r>
      <w:bookmarkEnd w:id="24"/>
    </w:p>
    <w:p w14:paraId="2801DC6B" w14:textId="77777777" w:rsidR="000A733D" w:rsidRDefault="000A733D" w:rsidP="000A733D">
      <w:pPr>
        <w:pStyle w:val="Activity"/>
        <w:ind w:left="0"/>
        <w:jc w:val="both"/>
        <w:rPr>
          <w:rFonts w:asciiTheme="minorHAnsi" w:hAnsiTheme="minorHAnsi"/>
          <w:b w:val="0"/>
          <w:sz w:val="24"/>
        </w:rPr>
      </w:pPr>
      <w:bookmarkStart w:id="25" w:name="_Toc454977814"/>
      <w:r w:rsidRPr="0007366E">
        <w:rPr>
          <w:rFonts w:asciiTheme="minorHAnsi" w:hAnsiTheme="minorHAnsi"/>
          <w:b w:val="0"/>
          <w:sz w:val="24"/>
        </w:rPr>
        <w:t>O sistema vai realizar as regras de negócio abaixo, identificando cada tipo de pendência. O resultado das validações traz</w:t>
      </w:r>
      <w:r>
        <w:rPr>
          <w:rFonts w:asciiTheme="minorHAnsi" w:hAnsiTheme="minorHAnsi"/>
          <w:b w:val="0"/>
          <w:sz w:val="24"/>
        </w:rPr>
        <w:t xml:space="preserve"> de retorno para o caso de uso um array de pendências detectadas para ser registrado pelo caso de uso que realizou a chamada da regra.</w:t>
      </w:r>
    </w:p>
    <w:p w14:paraId="6A71BD79" w14:textId="77777777" w:rsidR="000A733D" w:rsidRDefault="000A733D" w:rsidP="000A733D">
      <w:pPr>
        <w:pStyle w:val="Activity"/>
        <w:ind w:left="0"/>
        <w:jc w:val="both"/>
        <w:rPr>
          <w:rFonts w:asciiTheme="minorHAnsi" w:hAnsiTheme="minorHAnsi"/>
          <w:b w:val="0"/>
          <w:sz w:val="24"/>
        </w:rPr>
      </w:pPr>
      <w:r>
        <w:rPr>
          <w:rFonts w:asciiTheme="minorHAnsi" w:hAnsiTheme="minorHAnsi"/>
          <w:b w:val="0"/>
          <w:sz w:val="24"/>
        </w:rPr>
        <w:t>O Array de deverá conter 3 atributos para retorno, sendo assim:</w:t>
      </w:r>
    </w:p>
    <w:p w14:paraId="287ECB89" w14:textId="77777777" w:rsidR="000A733D" w:rsidRDefault="000A733D" w:rsidP="0050682C">
      <w:pPr>
        <w:pStyle w:val="Activity"/>
        <w:numPr>
          <w:ilvl w:val="0"/>
          <w:numId w:val="13"/>
        </w:numPr>
        <w:jc w:val="both"/>
        <w:rPr>
          <w:rFonts w:asciiTheme="minorHAnsi" w:hAnsiTheme="minorHAnsi"/>
          <w:b w:val="0"/>
          <w:sz w:val="24"/>
        </w:rPr>
      </w:pPr>
      <w:r>
        <w:rPr>
          <w:rFonts w:asciiTheme="minorHAnsi" w:hAnsiTheme="minorHAnsi"/>
          <w:b w:val="0"/>
          <w:sz w:val="24"/>
        </w:rPr>
        <w:t>Código da Pendência, Descrição da Pendência e Observações</w:t>
      </w:r>
    </w:p>
    <w:p w14:paraId="235314EC" w14:textId="34EBA42D" w:rsidR="000A733D" w:rsidRDefault="000A733D" w:rsidP="000A733D">
      <w:pPr>
        <w:pStyle w:val="Activity"/>
        <w:ind w:left="0"/>
        <w:jc w:val="both"/>
        <w:rPr>
          <w:rFonts w:asciiTheme="minorHAnsi" w:hAnsiTheme="minorHAnsi"/>
          <w:b w:val="0"/>
          <w:sz w:val="24"/>
        </w:rPr>
      </w:pPr>
      <w:r>
        <w:rPr>
          <w:rFonts w:asciiTheme="minorHAnsi" w:hAnsiTheme="minorHAnsi"/>
          <w:b w:val="0"/>
          <w:sz w:val="24"/>
        </w:rPr>
        <w:t>As validaçõ</w:t>
      </w:r>
      <w:r w:rsidR="00601A01">
        <w:rPr>
          <w:rFonts w:asciiTheme="minorHAnsi" w:hAnsiTheme="minorHAnsi"/>
          <w:b w:val="0"/>
          <w:sz w:val="24"/>
        </w:rPr>
        <w:t xml:space="preserve">es que serão realizadas para o Contador </w:t>
      </w:r>
      <w:r>
        <w:rPr>
          <w:rFonts w:asciiTheme="minorHAnsi" w:hAnsiTheme="minorHAnsi"/>
          <w:b w:val="0"/>
          <w:sz w:val="24"/>
        </w:rPr>
        <w:t>da Empresa</w:t>
      </w:r>
      <w:r w:rsidR="00B41CD5">
        <w:rPr>
          <w:rFonts w:asciiTheme="minorHAnsi" w:hAnsiTheme="minorHAnsi"/>
          <w:b w:val="0"/>
          <w:sz w:val="24"/>
        </w:rPr>
        <w:t xml:space="preserve"> na tag </w:t>
      </w:r>
      <w:r w:rsidR="00B41CD5" w:rsidRPr="00B41CD5">
        <w:rPr>
          <w:rFonts w:asciiTheme="minorHAnsi" w:hAnsiTheme="minorHAnsi"/>
          <w:sz w:val="24"/>
        </w:rPr>
        <w:t>contador</w:t>
      </w:r>
      <w:r>
        <w:rPr>
          <w:rFonts w:asciiTheme="minorHAnsi" w:hAnsiTheme="minorHAnsi"/>
          <w:b w:val="0"/>
          <w:sz w:val="24"/>
        </w:rPr>
        <w:t>, serão as seguintes:</w:t>
      </w:r>
      <w:bookmarkStart w:id="26" w:name="_GoBack"/>
      <w:bookmarkEnd w:id="26"/>
    </w:p>
    <w:p w14:paraId="45566685" w14:textId="54600371" w:rsidR="000A733D" w:rsidRPr="00E54764" w:rsidRDefault="000A733D" w:rsidP="0050682C">
      <w:pPr>
        <w:pStyle w:val="Activity"/>
        <w:numPr>
          <w:ilvl w:val="0"/>
          <w:numId w:val="14"/>
        </w:numPr>
        <w:jc w:val="both"/>
        <w:rPr>
          <w:rFonts w:asciiTheme="minorHAnsi" w:hAnsiTheme="minorHAnsi"/>
          <w:b w:val="0"/>
          <w:sz w:val="24"/>
        </w:rPr>
      </w:pPr>
      <w:r w:rsidRPr="00E54764">
        <w:rPr>
          <w:rFonts w:asciiTheme="minorHAnsi" w:hAnsiTheme="minorHAnsi"/>
          <w:b w:val="0"/>
          <w:sz w:val="24"/>
        </w:rPr>
        <w:t>Verifica Situação do Contador</w:t>
      </w:r>
      <w:r w:rsidR="00BB1B2C" w:rsidRPr="00E54764">
        <w:rPr>
          <w:rFonts w:asciiTheme="minorHAnsi" w:hAnsiTheme="minorHAnsi"/>
          <w:b w:val="0"/>
          <w:sz w:val="24"/>
        </w:rPr>
        <w:t xml:space="preserve"> CRC</w:t>
      </w:r>
      <w:r w:rsidR="00CE7DB1" w:rsidRPr="00E54764">
        <w:rPr>
          <w:rFonts w:asciiTheme="minorHAnsi" w:hAnsiTheme="minorHAnsi"/>
          <w:b w:val="0"/>
          <w:sz w:val="24"/>
        </w:rPr>
        <w:t xml:space="preserve"> </w:t>
      </w:r>
    </w:p>
    <w:p w14:paraId="2457CFDD" w14:textId="79DE9D52" w:rsidR="000A733D" w:rsidRDefault="00CE7DB1" w:rsidP="00CE7DB1">
      <w:pPr>
        <w:pStyle w:val="Activity"/>
        <w:ind w:left="720"/>
        <w:jc w:val="both"/>
        <w:rPr>
          <w:rFonts w:asciiTheme="minorHAnsi" w:hAnsiTheme="minorHAnsi"/>
          <w:b w:val="0"/>
          <w:sz w:val="24"/>
        </w:rPr>
      </w:pPr>
      <w:r w:rsidRPr="00CE7DB1">
        <w:rPr>
          <w:rFonts w:asciiTheme="minorHAnsi" w:hAnsiTheme="minorHAnsi"/>
          <w:b w:val="0"/>
          <w:sz w:val="24"/>
        </w:rPr>
        <w:t xml:space="preserve">O sistema </w:t>
      </w:r>
      <w:r>
        <w:rPr>
          <w:rFonts w:asciiTheme="minorHAnsi" w:hAnsiTheme="minorHAnsi"/>
          <w:b w:val="0"/>
          <w:sz w:val="24"/>
        </w:rPr>
        <w:t>verifica se o Contador está irregular com o seu CRC</w:t>
      </w:r>
      <w:r w:rsidR="00C912BE">
        <w:rPr>
          <w:rFonts w:asciiTheme="minorHAnsi" w:hAnsiTheme="minorHAnsi"/>
          <w:b w:val="0"/>
          <w:sz w:val="24"/>
        </w:rPr>
        <w:t>, através do campo TA_CONTADOR.</w:t>
      </w:r>
      <w:r w:rsidR="00C912BE" w:rsidRPr="00C912BE">
        <w:rPr>
          <w:rFonts w:asciiTheme="minorHAnsi" w:hAnsiTheme="minorHAnsi"/>
          <w:b w:val="0"/>
          <w:sz w:val="24"/>
        </w:rPr>
        <w:t>IND_SITUACAO_CRC</w:t>
      </w:r>
      <w:r w:rsidR="00180CC2">
        <w:rPr>
          <w:rFonts w:asciiTheme="minorHAnsi" w:hAnsiTheme="minorHAnsi"/>
          <w:b w:val="0"/>
          <w:sz w:val="24"/>
        </w:rPr>
        <w:t xml:space="preserve"> = I, então está inativo de deve gerar pendência.</w:t>
      </w:r>
    </w:p>
    <w:p w14:paraId="48C928E6" w14:textId="53825EA4" w:rsidR="00583C2B" w:rsidRDefault="00583C2B" w:rsidP="00CE7DB1">
      <w:pPr>
        <w:pStyle w:val="Activity"/>
        <w:ind w:left="720"/>
        <w:jc w:val="both"/>
        <w:rPr>
          <w:rFonts w:asciiTheme="minorHAnsi" w:hAnsiTheme="minorHAnsi"/>
          <w:b w:val="0"/>
          <w:sz w:val="24"/>
        </w:rPr>
      </w:pPr>
      <w:r>
        <w:rPr>
          <w:rFonts w:asciiTheme="minorHAnsi" w:hAnsiTheme="minorHAnsi"/>
          <w:b w:val="0"/>
          <w:sz w:val="24"/>
        </w:rPr>
        <w:t>A regra será realizada sempre que for eventos de inclusão e alteração enviados pela Jucetins, independente de ser um CRC já informado ou alteração de contador.</w:t>
      </w:r>
    </w:p>
    <w:p w14:paraId="699329C3" w14:textId="2AF43AB9" w:rsidR="00CE7DB1" w:rsidRDefault="0072353D" w:rsidP="00CE7DB1">
      <w:pPr>
        <w:pStyle w:val="Activity"/>
        <w:ind w:left="720"/>
        <w:jc w:val="both"/>
        <w:rPr>
          <w:rFonts w:asciiTheme="minorHAnsi" w:hAnsiTheme="minorHAnsi"/>
          <w:b w:val="0"/>
          <w:sz w:val="24"/>
        </w:rPr>
      </w:pPr>
      <w:r>
        <w:rPr>
          <w:rFonts w:asciiTheme="minorHAnsi" w:hAnsiTheme="minorHAnsi"/>
          <w:b w:val="0"/>
          <w:sz w:val="24"/>
        </w:rPr>
        <w:t>Código da</w:t>
      </w:r>
      <w:r w:rsidR="00CE7DB1">
        <w:rPr>
          <w:rFonts w:asciiTheme="minorHAnsi" w:hAnsiTheme="minorHAnsi"/>
          <w:b w:val="0"/>
          <w:sz w:val="24"/>
        </w:rPr>
        <w:t xml:space="preserve"> </w:t>
      </w:r>
      <w:r>
        <w:rPr>
          <w:rFonts w:asciiTheme="minorHAnsi" w:hAnsiTheme="minorHAnsi"/>
          <w:b w:val="0"/>
          <w:sz w:val="24"/>
        </w:rPr>
        <w:t>pendência:</w:t>
      </w:r>
      <w:r w:rsidR="004E48CC">
        <w:rPr>
          <w:rFonts w:asciiTheme="minorHAnsi" w:hAnsiTheme="minorHAnsi"/>
          <w:b w:val="0"/>
          <w:sz w:val="24"/>
        </w:rPr>
        <w:t xml:space="preserve"> 208</w:t>
      </w:r>
      <w:r w:rsidR="00CE7DB1">
        <w:rPr>
          <w:rFonts w:asciiTheme="minorHAnsi" w:hAnsiTheme="minorHAnsi"/>
          <w:b w:val="0"/>
          <w:sz w:val="24"/>
        </w:rPr>
        <w:t xml:space="preserve"> – CONTADOR COM SITUAÇÃO IRREGULAR</w:t>
      </w:r>
      <w:r>
        <w:rPr>
          <w:rFonts w:asciiTheme="minorHAnsi" w:hAnsiTheme="minorHAnsi"/>
          <w:b w:val="0"/>
          <w:sz w:val="24"/>
        </w:rPr>
        <w:t xml:space="preserve"> NO CRC</w:t>
      </w:r>
    </w:p>
    <w:p w14:paraId="73D4D7EC" w14:textId="77987A93" w:rsidR="00E526B6" w:rsidRDefault="00E526B6" w:rsidP="00E526B6">
      <w:pPr>
        <w:pStyle w:val="Activity"/>
        <w:ind w:left="720"/>
        <w:jc w:val="both"/>
        <w:rPr>
          <w:rFonts w:asciiTheme="minorHAnsi" w:hAnsiTheme="minorHAnsi"/>
          <w:b w:val="0"/>
          <w:sz w:val="24"/>
        </w:rPr>
      </w:pPr>
      <w:r>
        <w:rPr>
          <w:rFonts w:asciiTheme="minorHAnsi" w:hAnsiTheme="minorHAnsi"/>
          <w:b w:val="0"/>
          <w:sz w:val="24"/>
        </w:rPr>
        <w:t>Observação Pendência: “Contador deverá Regularizar-se o seu CRC, junto a sua Instituição”</w:t>
      </w:r>
    </w:p>
    <w:p w14:paraId="118646B4" w14:textId="160C01E5" w:rsidR="00CE7DB1" w:rsidRPr="00E54764" w:rsidRDefault="0072353D" w:rsidP="00CE7DB1">
      <w:pPr>
        <w:pStyle w:val="Activity"/>
        <w:ind w:left="720"/>
        <w:jc w:val="both"/>
        <w:rPr>
          <w:rFonts w:asciiTheme="minorHAnsi" w:hAnsiTheme="minorHAnsi"/>
          <w:b w:val="0"/>
          <w:sz w:val="24"/>
        </w:rPr>
      </w:pPr>
      <w:r w:rsidRPr="00E54764">
        <w:rPr>
          <w:rFonts w:asciiTheme="minorHAnsi" w:hAnsiTheme="minorHAnsi"/>
          <w:b w:val="0"/>
          <w:sz w:val="24"/>
        </w:rPr>
        <w:t>Tabela:</w:t>
      </w:r>
      <w:r w:rsidR="00CE7DB1" w:rsidRPr="00E54764">
        <w:rPr>
          <w:rFonts w:asciiTheme="minorHAnsi" w:hAnsiTheme="minorHAnsi"/>
          <w:b w:val="0"/>
          <w:sz w:val="24"/>
        </w:rPr>
        <w:t xml:space="preserve"> TA_RESPONSAVEL_TECNICO</w:t>
      </w:r>
      <w:r w:rsidR="00EE02B4" w:rsidRPr="00E54764">
        <w:rPr>
          <w:rFonts w:asciiTheme="minorHAnsi" w:hAnsiTheme="minorHAnsi"/>
          <w:b w:val="0"/>
          <w:sz w:val="24"/>
        </w:rPr>
        <w:t xml:space="preserve"> e TA_CONTRIBUINTE_ICMS</w:t>
      </w:r>
    </w:p>
    <w:p w14:paraId="0FE9FBEB" w14:textId="77777777" w:rsidR="0072353D" w:rsidRDefault="0072353D" w:rsidP="00CE7DB1">
      <w:pPr>
        <w:pStyle w:val="Activity"/>
        <w:ind w:left="720"/>
        <w:jc w:val="both"/>
        <w:rPr>
          <w:rFonts w:asciiTheme="minorHAnsi" w:hAnsiTheme="minorHAnsi"/>
          <w:sz w:val="24"/>
        </w:rPr>
      </w:pPr>
    </w:p>
    <w:p w14:paraId="630AA9F9" w14:textId="5F3A572B" w:rsidR="00CE7DB1" w:rsidRPr="00E54764" w:rsidRDefault="00CE7DB1" w:rsidP="0050682C">
      <w:pPr>
        <w:pStyle w:val="Activity"/>
        <w:numPr>
          <w:ilvl w:val="0"/>
          <w:numId w:val="14"/>
        </w:numPr>
        <w:jc w:val="both"/>
        <w:rPr>
          <w:rFonts w:asciiTheme="minorHAnsi" w:hAnsiTheme="minorHAnsi"/>
          <w:b w:val="0"/>
          <w:sz w:val="24"/>
        </w:rPr>
      </w:pPr>
      <w:r w:rsidRPr="00E54764">
        <w:rPr>
          <w:rFonts w:asciiTheme="minorHAnsi" w:hAnsiTheme="minorHAnsi"/>
          <w:b w:val="0"/>
          <w:sz w:val="24"/>
        </w:rPr>
        <w:t xml:space="preserve">Pendência de </w:t>
      </w:r>
      <w:r w:rsidR="0072353D" w:rsidRPr="00E54764">
        <w:rPr>
          <w:rFonts w:asciiTheme="minorHAnsi" w:hAnsiTheme="minorHAnsi"/>
          <w:b w:val="0"/>
          <w:sz w:val="24"/>
        </w:rPr>
        <w:t>Cadastro do CPF/CNPJ do Contador no CRC</w:t>
      </w:r>
    </w:p>
    <w:p w14:paraId="0C124C29" w14:textId="1718F6CB" w:rsidR="0072353D" w:rsidRDefault="0072353D" w:rsidP="0072353D">
      <w:pPr>
        <w:pStyle w:val="Activity"/>
        <w:ind w:left="720"/>
        <w:jc w:val="both"/>
        <w:rPr>
          <w:rFonts w:asciiTheme="minorHAnsi" w:hAnsiTheme="minorHAnsi"/>
          <w:b w:val="0"/>
          <w:sz w:val="24"/>
        </w:rPr>
      </w:pPr>
      <w:r>
        <w:rPr>
          <w:rFonts w:asciiTheme="minorHAnsi" w:hAnsiTheme="minorHAnsi"/>
          <w:b w:val="0"/>
          <w:sz w:val="24"/>
        </w:rPr>
        <w:t>O sistema com base no CPF/CNPJ informado, verifica se o Contador está cadastrado na base de dados replicada do CRC.</w:t>
      </w:r>
    </w:p>
    <w:p w14:paraId="0B15F643" w14:textId="41006FAD" w:rsidR="00583C2B" w:rsidRDefault="00583C2B" w:rsidP="0072353D">
      <w:pPr>
        <w:pStyle w:val="Activity"/>
        <w:ind w:left="720"/>
        <w:jc w:val="both"/>
        <w:rPr>
          <w:rFonts w:asciiTheme="minorHAnsi" w:hAnsiTheme="minorHAnsi"/>
          <w:b w:val="0"/>
          <w:sz w:val="24"/>
        </w:rPr>
      </w:pPr>
      <w:r>
        <w:rPr>
          <w:rFonts w:asciiTheme="minorHAnsi" w:hAnsiTheme="minorHAnsi"/>
          <w:b w:val="0"/>
          <w:sz w:val="24"/>
        </w:rPr>
        <w:t>Regra será realizada apenas nos eventos de inclusão de solicitação de IE e mudança de Contador quando o CPF/CNPJ informado for diferente nos Eventos de Alteração.</w:t>
      </w:r>
    </w:p>
    <w:p w14:paraId="3A5C5206" w14:textId="28493A7A" w:rsidR="0072353D" w:rsidRDefault="004E48CC" w:rsidP="0072353D">
      <w:pPr>
        <w:pStyle w:val="Activity"/>
        <w:ind w:left="720"/>
        <w:jc w:val="both"/>
        <w:rPr>
          <w:rFonts w:asciiTheme="minorHAnsi" w:hAnsiTheme="minorHAnsi"/>
          <w:b w:val="0"/>
          <w:sz w:val="24"/>
        </w:rPr>
      </w:pPr>
      <w:r>
        <w:rPr>
          <w:rFonts w:asciiTheme="minorHAnsi" w:hAnsiTheme="minorHAnsi"/>
          <w:b w:val="0"/>
          <w:sz w:val="24"/>
        </w:rPr>
        <w:t>Código da pendência: 209</w:t>
      </w:r>
      <w:r w:rsidR="0072353D">
        <w:rPr>
          <w:rFonts w:asciiTheme="minorHAnsi" w:hAnsiTheme="minorHAnsi"/>
          <w:b w:val="0"/>
          <w:sz w:val="24"/>
        </w:rPr>
        <w:t xml:space="preserve"> – CONTADOR INFORMADO NÃO CADASTRADO NO CRC</w:t>
      </w:r>
    </w:p>
    <w:p w14:paraId="4D960B99" w14:textId="2FA36346" w:rsidR="00E526B6" w:rsidRDefault="00E526B6" w:rsidP="0072353D">
      <w:pPr>
        <w:pStyle w:val="Activity"/>
        <w:ind w:left="720"/>
        <w:jc w:val="both"/>
        <w:rPr>
          <w:rFonts w:asciiTheme="minorHAnsi" w:hAnsiTheme="minorHAnsi"/>
          <w:b w:val="0"/>
          <w:sz w:val="24"/>
        </w:rPr>
      </w:pPr>
      <w:r>
        <w:rPr>
          <w:rFonts w:asciiTheme="minorHAnsi" w:hAnsiTheme="minorHAnsi"/>
          <w:b w:val="0"/>
          <w:sz w:val="24"/>
        </w:rPr>
        <w:t>Observação Pendência: “Contador deverá realizar o seu cadastro de CRC, junto a sua Instituição”</w:t>
      </w:r>
    </w:p>
    <w:p w14:paraId="02C393EA" w14:textId="65B17C44" w:rsidR="0072353D" w:rsidRPr="00E54764" w:rsidRDefault="0072353D" w:rsidP="0072353D">
      <w:pPr>
        <w:pStyle w:val="Activity"/>
        <w:ind w:left="720"/>
        <w:jc w:val="both"/>
        <w:rPr>
          <w:rFonts w:asciiTheme="minorHAnsi" w:hAnsiTheme="minorHAnsi"/>
          <w:b w:val="0"/>
          <w:sz w:val="24"/>
        </w:rPr>
      </w:pPr>
      <w:r w:rsidRPr="00E54764">
        <w:rPr>
          <w:rFonts w:asciiTheme="minorHAnsi" w:hAnsiTheme="minorHAnsi"/>
          <w:b w:val="0"/>
          <w:sz w:val="24"/>
        </w:rPr>
        <w:t>Tabela: TA_RESPONSAVEL_TECNICO</w:t>
      </w:r>
      <w:r w:rsidR="00EE02B4" w:rsidRPr="00E54764">
        <w:rPr>
          <w:rFonts w:asciiTheme="minorHAnsi" w:hAnsiTheme="minorHAnsi"/>
          <w:b w:val="0"/>
          <w:sz w:val="24"/>
        </w:rPr>
        <w:t xml:space="preserve"> e TA_CONTRIBUINTE_ICMS</w:t>
      </w:r>
    </w:p>
    <w:p w14:paraId="466323E5" w14:textId="77777777" w:rsidR="0072353D" w:rsidRPr="0072353D" w:rsidRDefault="0072353D" w:rsidP="0072353D">
      <w:pPr>
        <w:pStyle w:val="Activity"/>
        <w:ind w:left="720"/>
        <w:jc w:val="both"/>
        <w:rPr>
          <w:rFonts w:asciiTheme="minorHAnsi" w:hAnsiTheme="minorHAnsi"/>
          <w:b w:val="0"/>
          <w:sz w:val="24"/>
        </w:rPr>
      </w:pPr>
    </w:p>
    <w:p w14:paraId="2B45746F" w14:textId="64022A53" w:rsidR="00E526B6" w:rsidRPr="00E54764" w:rsidRDefault="00E526B6" w:rsidP="0050682C">
      <w:pPr>
        <w:pStyle w:val="Activity"/>
        <w:numPr>
          <w:ilvl w:val="0"/>
          <w:numId w:val="14"/>
        </w:numPr>
        <w:jc w:val="both"/>
        <w:rPr>
          <w:rFonts w:asciiTheme="minorHAnsi" w:hAnsiTheme="minorHAnsi"/>
          <w:b w:val="0"/>
          <w:sz w:val="24"/>
        </w:rPr>
      </w:pPr>
      <w:r w:rsidRPr="00E54764">
        <w:rPr>
          <w:rFonts w:asciiTheme="minorHAnsi" w:hAnsiTheme="minorHAnsi"/>
          <w:b w:val="0"/>
          <w:sz w:val="24"/>
        </w:rPr>
        <w:t xml:space="preserve">Pendência de </w:t>
      </w:r>
      <w:r w:rsidR="00583C2B" w:rsidRPr="00E54764">
        <w:rPr>
          <w:rFonts w:asciiTheme="minorHAnsi" w:hAnsiTheme="minorHAnsi"/>
          <w:b w:val="0"/>
          <w:sz w:val="24"/>
        </w:rPr>
        <w:t>Confirmação</w:t>
      </w:r>
      <w:r w:rsidRPr="00E54764">
        <w:rPr>
          <w:rFonts w:asciiTheme="minorHAnsi" w:hAnsiTheme="minorHAnsi"/>
          <w:b w:val="0"/>
          <w:sz w:val="24"/>
        </w:rPr>
        <w:t xml:space="preserve"> d</w:t>
      </w:r>
      <w:r w:rsidR="00583C2B" w:rsidRPr="00E54764">
        <w:rPr>
          <w:rFonts w:asciiTheme="minorHAnsi" w:hAnsiTheme="minorHAnsi"/>
          <w:b w:val="0"/>
          <w:sz w:val="24"/>
        </w:rPr>
        <w:t xml:space="preserve">e Responsabilidade Técnica </w:t>
      </w:r>
      <w:r w:rsidRPr="00E54764">
        <w:rPr>
          <w:rFonts w:asciiTheme="minorHAnsi" w:hAnsiTheme="minorHAnsi"/>
          <w:b w:val="0"/>
          <w:sz w:val="24"/>
        </w:rPr>
        <w:t>do Contador</w:t>
      </w:r>
    </w:p>
    <w:p w14:paraId="22908C4F" w14:textId="75F82C22" w:rsidR="00E526B6" w:rsidRDefault="00E526B6" w:rsidP="00E526B6">
      <w:pPr>
        <w:pStyle w:val="Activity"/>
        <w:ind w:left="720"/>
        <w:jc w:val="both"/>
        <w:rPr>
          <w:rFonts w:asciiTheme="minorHAnsi" w:hAnsiTheme="minorHAnsi"/>
          <w:b w:val="0"/>
          <w:sz w:val="24"/>
        </w:rPr>
      </w:pPr>
      <w:r>
        <w:rPr>
          <w:rFonts w:asciiTheme="minorHAnsi" w:hAnsiTheme="minorHAnsi"/>
          <w:b w:val="0"/>
          <w:sz w:val="24"/>
        </w:rPr>
        <w:lastRenderedPageBreak/>
        <w:t xml:space="preserve">O sistema </w:t>
      </w:r>
      <w:r w:rsidR="00985ECC">
        <w:rPr>
          <w:rFonts w:asciiTheme="minorHAnsi" w:hAnsiTheme="minorHAnsi"/>
          <w:b w:val="0"/>
          <w:sz w:val="24"/>
        </w:rPr>
        <w:t>verifica</w:t>
      </w:r>
      <w:r>
        <w:rPr>
          <w:rFonts w:asciiTheme="minorHAnsi" w:hAnsiTheme="minorHAnsi"/>
          <w:b w:val="0"/>
          <w:sz w:val="24"/>
        </w:rPr>
        <w:t xml:space="preserve"> que </w:t>
      </w:r>
      <w:r w:rsidR="00985ECC">
        <w:rPr>
          <w:rFonts w:asciiTheme="minorHAnsi" w:hAnsiTheme="minorHAnsi"/>
          <w:b w:val="0"/>
          <w:sz w:val="24"/>
        </w:rPr>
        <w:t xml:space="preserve">a situação do responsável técnico é diferente de 1 ou 2, através do campo </w:t>
      </w:r>
      <w:r w:rsidR="00985ECC">
        <w:t>IND_SITUACAO_RESP da tabela TA_RESPONSAVEL_TECNICO, então</w:t>
      </w:r>
      <w:r>
        <w:rPr>
          <w:rFonts w:asciiTheme="minorHAnsi" w:hAnsiTheme="minorHAnsi"/>
          <w:b w:val="0"/>
          <w:sz w:val="24"/>
        </w:rPr>
        <w:t xml:space="preserve"> registra a pendência</w:t>
      </w:r>
      <w:r w:rsidR="00041793">
        <w:rPr>
          <w:rFonts w:asciiTheme="minorHAnsi" w:hAnsiTheme="minorHAnsi"/>
          <w:b w:val="0"/>
          <w:sz w:val="24"/>
        </w:rPr>
        <w:t xml:space="preserve"> de </w:t>
      </w:r>
      <w:r w:rsidR="002316A3">
        <w:rPr>
          <w:rFonts w:asciiTheme="minorHAnsi" w:hAnsiTheme="minorHAnsi"/>
          <w:b w:val="0"/>
          <w:sz w:val="24"/>
        </w:rPr>
        <w:t>confirmação de responsabilidade técnica.</w:t>
      </w:r>
    </w:p>
    <w:p w14:paraId="12AC7F7C" w14:textId="727845AD" w:rsidR="00583C2B" w:rsidRDefault="00583C2B" w:rsidP="00E526B6">
      <w:pPr>
        <w:pStyle w:val="Activity"/>
        <w:ind w:left="720"/>
        <w:jc w:val="both"/>
        <w:rPr>
          <w:rFonts w:asciiTheme="minorHAnsi" w:hAnsiTheme="minorHAnsi"/>
          <w:b w:val="0"/>
          <w:sz w:val="24"/>
        </w:rPr>
      </w:pPr>
      <w:r>
        <w:rPr>
          <w:rFonts w:asciiTheme="minorHAnsi" w:hAnsiTheme="minorHAnsi"/>
          <w:b w:val="0"/>
          <w:sz w:val="24"/>
        </w:rPr>
        <w:t>Regra será sempre executada quando houver mudança de Contador ou Solicitação de IE. Caso seja um evento de alteração o sistema ignora a regra 3.</w:t>
      </w:r>
    </w:p>
    <w:p w14:paraId="65032CAB" w14:textId="033B7099" w:rsidR="002316A3" w:rsidRDefault="004E48CC" w:rsidP="00E526B6">
      <w:pPr>
        <w:pStyle w:val="Activity"/>
        <w:ind w:left="720"/>
        <w:jc w:val="both"/>
        <w:rPr>
          <w:rFonts w:asciiTheme="minorHAnsi" w:hAnsiTheme="minorHAnsi"/>
          <w:b w:val="0"/>
          <w:sz w:val="24"/>
        </w:rPr>
      </w:pPr>
      <w:r>
        <w:rPr>
          <w:rFonts w:asciiTheme="minorHAnsi" w:hAnsiTheme="minorHAnsi"/>
          <w:b w:val="0"/>
          <w:sz w:val="24"/>
        </w:rPr>
        <w:t>Código da Pendência: 210</w:t>
      </w:r>
      <w:r w:rsidR="002316A3">
        <w:rPr>
          <w:rFonts w:asciiTheme="minorHAnsi" w:hAnsiTheme="minorHAnsi"/>
          <w:b w:val="0"/>
          <w:sz w:val="24"/>
        </w:rPr>
        <w:t xml:space="preserve"> – PENDÊNCIA DE CONFIRMAÇÃO DE RESPONSABILIDADE TÉCNICA DO CONTADOR</w:t>
      </w:r>
    </w:p>
    <w:p w14:paraId="3B6B52D9" w14:textId="3B126B40" w:rsidR="002316A3" w:rsidRDefault="002316A3" w:rsidP="00E526B6">
      <w:pPr>
        <w:pStyle w:val="Activity"/>
        <w:ind w:left="720"/>
        <w:jc w:val="both"/>
        <w:rPr>
          <w:rFonts w:asciiTheme="minorHAnsi" w:hAnsiTheme="minorHAnsi"/>
          <w:b w:val="0"/>
          <w:sz w:val="24"/>
        </w:rPr>
      </w:pPr>
      <w:r>
        <w:rPr>
          <w:rFonts w:asciiTheme="minorHAnsi" w:hAnsiTheme="minorHAnsi"/>
          <w:b w:val="0"/>
          <w:sz w:val="24"/>
        </w:rPr>
        <w:t xml:space="preserve">Observação: </w:t>
      </w:r>
      <w:r w:rsidR="00583C2B">
        <w:rPr>
          <w:rFonts w:asciiTheme="minorHAnsi" w:hAnsiTheme="minorHAnsi"/>
          <w:b w:val="0"/>
          <w:sz w:val="24"/>
        </w:rPr>
        <w:t>“</w:t>
      </w:r>
      <w:r>
        <w:rPr>
          <w:rFonts w:asciiTheme="minorHAnsi" w:hAnsiTheme="minorHAnsi"/>
          <w:b w:val="0"/>
          <w:sz w:val="24"/>
        </w:rPr>
        <w:t>Contador da Empresa deverá confirmar sua responsabilidade técnica em até 10 dias</w:t>
      </w:r>
      <w:r w:rsidR="00583C2B">
        <w:rPr>
          <w:rFonts w:asciiTheme="minorHAnsi" w:hAnsiTheme="minorHAnsi"/>
          <w:b w:val="0"/>
          <w:sz w:val="24"/>
        </w:rPr>
        <w:t>,</w:t>
      </w:r>
      <w:r>
        <w:rPr>
          <w:rFonts w:asciiTheme="minorHAnsi" w:hAnsiTheme="minorHAnsi"/>
          <w:b w:val="0"/>
          <w:sz w:val="24"/>
        </w:rPr>
        <w:t xml:space="preserve"> </w:t>
      </w:r>
      <w:r w:rsidR="00583C2B">
        <w:rPr>
          <w:rFonts w:asciiTheme="minorHAnsi" w:hAnsiTheme="minorHAnsi"/>
          <w:b w:val="0"/>
          <w:sz w:val="24"/>
        </w:rPr>
        <w:t>sob pena de suspensão da IE”</w:t>
      </w:r>
    </w:p>
    <w:p w14:paraId="6EDF490D" w14:textId="77777777" w:rsidR="0078398A" w:rsidRDefault="0078398A" w:rsidP="0078398A">
      <w:pPr>
        <w:pStyle w:val="Activity"/>
        <w:ind w:left="0"/>
        <w:jc w:val="both"/>
        <w:rPr>
          <w:rFonts w:asciiTheme="minorHAnsi" w:hAnsiTheme="minorHAnsi"/>
          <w:sz w:val="24"/>
        </w:rPr>
      </w:pPr>
    </w:p>
    <w:p w14:paraId="0B42B2E0" w14:textId="65F4C0A5" w:rsidR="00115148" w:rsidRPr="00D72503" w:rsidRDefault="00115148" w:rsidP="00D72503">
      <w:pPr>
        <w:pStyle w:val="Ttulo1"/>
      </w:pPr>
      <w:bookmarkStart w:id="27" w:name="_Toc464658788"/>
      <w:r w:rsidRPr="00D72503">
        <w:t xml:space="preserve">CCIRN0207 </w:t>
      </w:r>
      <w:proofErr w:type="gramStart"/>
      <w:r w:rsidRPr="00D72503">
        <w:t>–  Regra</w:t>
      </w:r>
      <w:proofErr w:type="gramEnd"/>
      <w:r w:rsidRPr="00D72503">
        <w:t xml:space="preserve"> de Validação de Baixa Cadastral</w:t>
      </w:r>
      <w:bookmarkEnd w:id="27"/>
    </w:p>
    <w:p w14:paraId="15BFFB60" w14:textId="77777777" w:rsidR="0078398A" w:rsidRDefault="0078398A" w:rsidP="0078398A">
      <w:pPr>
        <w:pStyle w:val="Activity"/>
        <w:ind w:left="0"/>
        <w:jc w:val="both"/>
        <w:rPr>
          <w:rFonts w:asciiTheme="minorHAnsi" w:hAnsiTheme="minorHAnsi"/>
          <w:b w:val="0"/>
          <w:sz w:val="24"/>
        </w:rPr>
      </w:pPr>
      <w:r w:rsidRPr="00D72503">
        <w:rPr>
          <w:rFonts w:asciiTheme="minorHAnsi" w:hAnsiTheme="minorHAnsi"/>
          <w:b w:val="0"/>
          <w:sz w:val="24"/>
        </w:rPr>
        <w:t>O sistema vai realizar</w:t>
      </w:r>
      <w:r>
        <w:rPr>
          <w:rFonts w:asciiTheme="minorHAnsi" w:hAnsiTheme="minorHAnsi"/>
          <w:b w:val="0"/>
          <w:sz w:val="24"/>
        </w:rPr>
        <w:t xml:space="preserve"> as regras de negócio abaixo, identificando cada tipo de pendência. O resultado das validações traz de retorno para o caso de uso um array de pendências detectadas para ser registrado pelo caso de uso que realizou a chamada da regra.</w:t>
      </w:r>
    </w:p>
    <w:p w14:paraId="011B48E0" w14:textId="77777777" w:rsidR="0078398A" w:rsidRDefault="0078398A" w:rsidP="0078398A">
      <w:pPr>
        <w:pStyle w:val="Activity"/>
        <w:ind w:left="0"/>
        <w:jc w:val="both"/>
        <w:rPr>
          <w:rFonts w:asciiTheme="minorHAnsi" w:hAnsiTheme="minorHAnsi"/>
          <w:b w:val="0"/>
          <w:sz w:val="24"/>
        </w:rPr>
      </w:pPr>
      <w:r>
        <w:rPr>
          <w:rFonts w:asciiTheme="minorHAnsi" w:hAnsiTheme="minorHAnsi"/>
          <w:b w:val="0"/>
          <w:sz w:val="24"/>
        </w:rPr>
        <w:t>O Array de deverá conter 3 atributos para retorno, sendo assim:</w:t>
      </w:r>
    </w:p>
    <w:p w14:paraId="0EC7794B" w14:textId="77777777" w:rsidR="0078398A" w:rsidRDefault="0078398A" w:rsidP="0050682C">
      <w:pPr>
        <w:pStyle w:val="Activity"/>
        <w:numPr>
          <w:ilvl w:val="0"/>
          <w:numId w:val="15"/>
        </w:numPr>
        <w:jc w:val="both"/>
        <w:rPr>
          <w:rFonts w:asciiTheme="minorHAnsi" w:hAnsiTheme="minorHAnsi"/>
          <w:b w:val="0"/>
          <w:sz w:val="24"/>
        </w:rPr>
      </w:pPr>
      <w:r>
        <w:rPr>
          <w:rFonts w:asciiTheme="minorHAnsi" w:hAnsiTheme="minorHAnsi"/>
          <w:b w:val="0"/>
          <w:sz w:val="24"/>
        </w:rPr>
        <w:t>Código da Pendência, Descrição da Pendência e Observações</w:t>
      </w:r>
    </w:p>
    <w:p w14:paraId="1584E367" w14:textId="26D35FB8" w:rsidR="0078398A" w:rsidRDefault="0078398A" w:rsidP="0078398A">
      <w:pPr>
        <w:pStyle w:val="Activity"/>
        <w:ind w:left="0"/>
        <w:jc w:val="both"/>
        <w:rPr>
          <w:rFonts w:asciiTheme="minorHAnsi" w:hAnsiTheme="minorHAnsi"/>
          <w:b w:val="0"/>
          <w:sz w:val="24"/>
        </w:rPr>
      </w:pPr>
      <w:r>
        <w:rPr>
          <w:rFonts w:asciiTheme="minorHAnsi" w:hAnsiTheme="minorHAnsi"/>
          <w:b w:val="0"/>
          <w:sz w:val="24"/>
        </w:rPr>
        <w:t>As validações que serão realizadas para as Empresas que vieram a solicitar baixa cadastral p</w:t>
      </w:r>
      <w:r w:rsidR="004C7860">
        <w:rPr>
          <w:rFonts w:asciiTheme="minorHAnsi" w:hAnsiTheme="minorHAnsi"/>
          <w:b w:val="0"/>
          <w:sz w:val="24"/>
        </w:rPr>
        <w:t>ela Jucetins serão as seguintes:</w:t>
      </w:r>
    </w:p>
    <w:p w14:paraId="79207A29" w14:textId="08061A32" w:rsidR="00601A01" w:rsidRPr="001175FD" w:rsidRDefault="00601A01" w:rsidP="0078398A">
      <w:pPr>
        <w:pStyle w:val="Activity"/>
        <w:ind w:left="0"/>
        <w:jc w:val="both"/>
        <w:rPr>
          <w:rFonts w:asciiTheme="minorHAnsi" w:hAnsiTheme="minorHAnsi"/>
          <w:b w:val="0"/>
          <w:sz w:val="24"/>
        </w:rPr>
      </w:pPr>
      <w:r w:rsidRPr="001175FD">
        <w:rPr>
          <w:rFonts w:asciiTheme="minorHAnsi" w:hAnsiTheme="minorHAnsi"/>
          <w:b w:val="0"/>
          <w:sz w:val="24"/>
        </w:rPr>
        <w:t>Obrigações Principais</w:t>
      </w:r>
      <w:r w:rsidR="009D46FE" w:rsidRPr="001175FD">
        <w:rPr>
          <w:rFonts w:asciiTheme="minorHAnsi" w:hAnsiTheme="minorHAnsi"/>
          <w:b w:val="0"/>
          <w:sz w:val="24"/>
        </w:rPr>
        <w:t xml:space="preserve"> (</w:t>
      </w:r>
      <w:r w:rsidR="00DF53CB" w:rsidRPr="001175FD">
        <w:rPr>
          <w:rFonts w:asciiTheme="minorHAnsi" w:hAnsiTheme="minorHAnsi"/>
          <w:b w:val="0"/>
          <w:sz w:val="24"/>
        </w:rPr>
        <w:t>Não é Impeditiva de Baixa</w:t>
      </w:r>
      <w:r w:rsidR="004D386B" w:rsidRPr="001175FD">
        <w:rPr>
          <w:rFonts w:asciiTheme="minorHAnsi" w:hAnsiTheme="minorHAnsi"/>
          <w:b w:val="0"/>
          <w:sz w:val="24"/>
        </w:rPr>
        <w:t>, mas gera a pendência quando detectada</w:t>
      </w:r>
      <w:r w:rsidR="00DF53CB" w:rsidRPr="001175FD">
        <w:rPr>
          <w:rFonts w:asciiTheme="minorHAnsi" w:hAnsiTheme="minorHAnsi"/>
          <w:b w:val="0"/>
          <w:sz w:val="24"/>
        </w:rPr>
        <w:t>)</w:t>
      </w:r>
    </w:p>
    <w:p w14:paraId="0DFFE3C7" w14:textId="08B7A373" w:rsidR="00601A01" w:rsidRPr="001175FD" w:rsidRDefault="00601A01" w:rsidP="0050682C">
      <w:pPr>
        <w:pStyle w:val="Activity"/>
        <w:numPr>
          <w:ilvl w:val="0"/>
          <w:numId w:val="16"/>
        </w:numPr>
        <w:jc w:val="both"/>
        <w:rPr>
          <w:rFonts w:asciiTheme="minorHAnsi" w:hAnsiTheme="minorHAnsi"/>
          <w:b w:val="0"/>
          <w:sz w:val="24"/>
        </w:rPr>
      </w:pPr>
      <w:r w:rsidRPr="001175FD">
        <w:rPr>
          <w:b w:val="0"/>
        </w:rPr>
        <w:t>Verificar inexistência de débito</w:t>
      </w:r>
      <w:r w:rsidR="00C448F0">
        <w:rPr>
          <w:b w:val="0"/>
        </w:rPr>
        <w:t>s</w:t>
      </w:r>
    </w:p>
    <w:p w14:paraId="2CD20623" w14:textId="691C3717" w:rsidR="00601A01" w:rsidRDefault="00C448F0" w:rsidP="00601A01">
      <w:pPr>
        <w:pStyle w:val="Activity"/>
        <w:ind w:left="720"/>
        <w:jc w:val="both"/>
        <w:rPr>
          <w:b w:val="0"/>
        </w:rPr>
      </w:pPr>
      <w:r>
        <w:rPr>
          <w:b w:val="0"/>
        </w:rPr>
        <w:t xml:space="preserve">O </w:t>
      </w:r>
      <w:r w:rsidR="00601A01" w:rsidRPr="001175FD">
        <w:rPr>
          <w:b w:val="0"/>
        </w:rPr>
        <w:t>si</w:t>
      </w:r>
      <w:r w:rsidR="00163EB4" w:rsidRPr="001175FD">
        <w:rPr>
          <w:b w:val="0"/>
        </w:rPr>
        <w:t>s</w:t>
      </w:r>
      <w:r>
        <w:rPr>
          <w:b w:val="0"/>
        </w:rPr>
        <w:t xml:space="preserve">tema verifica se possuir pelo menos um débito </w:t>
      </w:r>
      <w:r w:rsidR="00601A01" w:rsidRPr="001175FD">
        <w:rPr>
          <w:b w:val="0"/>
        </w:rPr>
        <w:t>com base no esquema ARR na vw_debitos_conta_corrente.</w:t>
      </w:r>
    </w:p>
    <w:p w14:paraId="6551C98D" w14:textId="3BCB2105" w:rsidR="00F1727E" w:rsidRDefault="00F1727E" w:rsidP="00F1727E">
      <w:pPr>
        <w:pStyle w:val="PargrafodaLista"/>
        <w:jc w:val="both"/>
      </w:pPr>
      <w:r>
        <w:t>Verificar na SEFAZ_ARR.VW_DEBITOS_CONTA_CORRENTE onde o SITUACAO_CONTA = 1, onde TIPO_PESSOA =1 (Inscrição) e o ID_PESSOA= Número da IE que está sendo baixada</w:t>
      </w:r>
    </w:p>
    <w:p w14:paraId="0DAE0E9A" w14:textId="77777777" w:rsidR="00F1727E" w:rsidRDefault="00F1727E" w:rsidP="00F1727E">
      <w:pPr>
        <w:pStyle w:val="PargrafodaLista"/>
        <w:jc w:val="both"/>
      </w:pPr>
      <w:r>
        <w:t>Pendência: 219 - Comunicado de baixa de inscrição estadual</w:t>
      </w:r>
    </w:p>
    <w:p w14:paraId="2F5EBED1" w14:textId="6E000EA4" w:rsidR="004C7860" w:rsidRPr="007941FD" w:rsidRDefault="0042098A" w:rsidP="00F1727E">
      <w:pPr>
        <w:pStyle w:val="Activity"/>
        <w:ind w:left="720"/>
        <w:jc w:val="both"/>
        <w:rPr>
          <w:b w:val="0"/>
        </w:rPr>
      </w:pPr>
      <w:r w:rsidRPr="007941FD">
        <w:rPr>
          <w:b w:val="0"/>
        </w:rPr>
        <w:t>Para o texto de observação cuidar s</w:t>
      </w:r>
      <w:r w:rsidR="004C7860" w:rsidRPr="007941FD">
        <w:rPr>
          <w:b w:val="0"/>
        </w:rPr>
        <w:t>e a empresa for somente Matriz:</w:t>
      </w:r>
    </w:p>
    <w:p w14:paraId="6683B208" w14:textId="37B9A061" w:rsidR="00F1727E" w:rsidRPr="007941FD" w:rsidRDefault="00F1727E" w:rsidP="00F1727E">
      <w:pPr>
        <w:pStyle w:val="Activity"/>
        <w:ind w:left="720"/>
        <w:jc w:val="both"/>
        <w:rPr>
          <w:b w:val="0"/>
        </w:rPr>
      </w:pPr>
      <w:r w:rsidRPr="007941FD">
        <w:rPr>
          <w:b w:val="0"/>
        </w:rPr>
        <w:t xml:space="preserve">Observação: </w:t>
      </w:r>
      <w:r w:rsidR="004C7860" w:rsidRPr="007941FD">
        <w:rPr>
          <w:b w:val="0"/>
        </w:rPr>
        <w:t>As Filiais e a empresa Matriz de Inscrição Estadual</w:t>
      </w:r>
      <w:r w:rsidRPr="007941FD">
        <w:rPr>
          <w:b w:val="0"/>
        </w:rPr>
        <w:t xml:space="preserve"> número &lt;valor&gt; e CNPJ &lt;valor&gt; foi realizado a </w:t>
      </w:r>
      <w:r w:rsidR="004C7860" w:rsidRPr="007941FD">
        <w:rPr>
          <w:b w:val="0"/>
        </w:rPr>
        <w:t>sua baixa cadastral DD/MM/AAAA.</w:t>
      </w:r>
    </w:p>
    <w:p w14:paraId="6DB42436" w14:textId="33F55CD2" w:rsidR="004C7860" w:rsidRPr="007941FD" w:rsidRDefault="004C7860" w:rsidP="00F1727E">
      <w:pPr>
        <w:pStyle w:val="Activity"/>
        <w:ind w:left="720"/>
        <w:jc w:val="both"/>
        <w:rPr>
          <w:b w:val="0"/>
        </w:rPr>
      </w:pPr>
      <w:r w:rsidRPr="007941FD">
        <w:rPr>
          <w:b w:val="0"/>
        </w:rPr>
        <w:t>Se a empresa for Filial:</w:t>
      </w:r>
    </w:p>
    <w:p w14:paraId="6DAA290A" w14:textId="66F6A540" w:rsidR="004C7860" w:rsidRPr="007941FD" w:rsidRDefault="004C7860" w:rsidP="00F1727E">
      <w:pPr>
        <w:pStyle w:val="Activity"/>
        <w:ind w:left="720"/>
        <w:jc w:val="both"/>
        <w:rPr>
          <w:b w:val="0"/>
        </w:rPr>
      </w:pPr>
      <w:r w:rsidRPr="007941FD">
        <w:rPr>
          <w:b w:val="0"/>
        </w:rPr>
        <w:t>Observação: A inscrição estadual de número &lt;valor&gt; e CNPJ &lt;valor&gt; foi realizado a sua baixa cadastral DD/MM/AAAA.</w:t>
      </w:r>
    </w:p>
    <w:p w14:paraId="5C480A19" w14:textId="3A2B7EF1" w:rsidR="00512D2B" w:rsidRPr="001175FD" w:rsidRDefault="00512D2B" w:rsidP="00512D2B">
      <w:pPr>
        <w:pStyle w:val="Activity"/>
        <w:ind w:left="0"/>
        <w:jc w:val="both"/>
        <w:rPr>
          <w:rFonts w:asciiTheme="minorHAnsi" w:hAnsiTheme="minorHAnsi"/>
          <w:b w:val="0"/>
          <w:sz w:val="24"/>
        </w:rPr>
      </w:pPr>
      <w:r w:rsidRPr="00326CB9">
        <w:rPr>
          <w:rFonts w:asciiTheme="minorHAnsi" w:hAnsiTheme="minorHAnsi"/>
          <w:b w:val="0"/>
          <w:sz w:val="24"/>
        </w:rPr>
        <w:t>Obrigações Acessórias</w:t>
      </w:r>
    </w:p>
    <w:p w14:paraId="17F64BAB" w14:textId="6FF04DC7" w:rsidR="0078398A" w:rsidRPr="001175FD" w:rsidRDefault="0078398A" w:rsidP="0050682C">
      <w:pPr>
        <w:pStyle w:val="Activity"/>
        <w:numPr>
          <w:ilvl w:val="0"/>
          <w:numId w:val="19"/>
        </w:numPr>
        <w:jc w:val="both"/>
        <w:rPr>
          <w:rFonts w:asciiTheme="minorHAnsi" w:hAnsiTheme="minorHAnsi"/>
          <w:b w:val="0"/>
          <w:sz w:val="24"/>
        </w:rPr>
      </w:pPr>
      <w:r w:rsidRPr="001175FD">
        <w:rPr>
          <w:b w:val="0"/>
        </w:rPr>
        <w:t>Verificar entrega de todas as declarações (Cumprimento de obrigações);</w:t>
      </w:r>
    </w:p>
    <w:p w14:paraId="74BB3C66" w14:textId="652C8F07" w:rsidR="0078398A" w:rsidRPr="001175FD" w:rsidRDefault="00524FCE" w:rsidP="00524FCE">
      <w:pPr>
        <w:pStyle w:val="Activity"/>
        <w:ind w:left="720"/>
        <w:jc w:val="both"/>
        <w:rPr>
          <w:b w:val="0"/>
        </w:rPr>
      </w:pPr>
      <w:r w:rsidRPr="001175FD">
        <w:rPr>
          <w:b w:val="0"/>
        </w:rPr>
        <w:t>O sistema detectou que existe omissões em aberto pa</w:t>
      </w:r>
      <w:r w:rsidR="00D9584E" w:rsidRPr="001175FD">
        <w:rPr>
          <w:b w:val="0"/>
        </w:rPr>
        <w:t>ra a empresa na VW_OMISSO</w:t>
      </w:r>
      <w:r w:rsidRPr="001175FD">
        <w:rPr>
          <w:b w:val="0"/>
        </w:rPr>
        <w:t>S</w:t>
      </w:r>
    </w:p>
    <w:p w14:paraId="6F6BB2CC" w14:textId="305E8E6A" w:rsidR="00E54764" w:rsidRPr="001175FD" w:rsidRDefault="00E54764" w:rsidP="00524FCE">
      <w:pPr>
        <w:pStyle w:val="Activity"/>
        <w:ind w:left="720"/>
        <w:jc w:val="both"/>
        <w:rPr>
          <w:rFonts w:asciiTheme="minorHAnsi" w:hAnsiTheme="minorHAnsi"/>
          <w:b w:val="0"/>
          <w:sz w:val="24"/>
        </w:rPr>
      </w:pPr>
      <w:r w:rsidRPr="001175FD">
        <w:rPr>
          <w:b w:val="0"/>
        </w:rPr>
        <w:t xml:space="preserve">Pendências: </w:t>
      </w:r>
      <w:r w:rsidR="00D9584E" w:rsidRPr="001175FD">
        <w:rPr>
          <w:rFonts w:ascii="Calibri" w:hAnsi="Calibri"/>
          <w:b w:val="0"/>
        </w:rPr>
        <w:t>217 - Omisso de Declaração</w:t>
      </w:r>
      <w:r w:rsidRPr="001175FD">
        <w:rPr>
          <w:b w:val="0"/>
        </w:rPr>
        <w:t>;</w:t>
      </w:r>
    </w:p>
    <w:p w14:paraId="078E8431" w14:textId="58553C4E" w:rsidR="0078398A" w:rsidRPr="001175FD" w:rsidRDefault="0078398A" w:rsidP="0050682C">
      <w:pPr>
        <w:pStyle w:val="Activity"/>
        <w:numPr>
          <w:ilvl w:val="0"/>
          <w:numId w:val="19"/>
        </w:numPr>
        <w:jc w:val="both"/>
        <w:rPr>
          <w:rFonts w:asciiTheme="minorHAnsi" w:hAnsiTheme="minorHAnsi"/>
          <w:b w:val="0"/>
          <w:sz w:val="24"/>
        </w:rPr>
      </w:pPr>
      <w:r w:rsidRPr="001175FD">
        <w:rPr>
          <w:b w:val="0"/>
        </w:rPr>
        <w:t>Verifica que todos os equipamentos ECF estão cessados</w:t>
      </w:r>
    </w:p>
    <w:p w14:paraId="3D20871E" w14:textId="62CDA24F" w:rsidR="00E54764" w:rsidRPr="001175FD" w:rsidRDefault="00E54764" w:rsidP="00E54764">
      <w:pPr>
        <w:pStyle w:val="Activity"/>
        <w:ind w:left="720"/>
        <w:jc w:val="both"/>
        <w:rPr>
          <w:b w:val="0"/>
        </w:rPr>
      </w:pPr>
      <w:r w:rsidRPr="001175FD">
        <w:rPr>
          <w:b w:val="0"/>
        </w:rPr>
        <w:lastRenderedPageBreak/>
        <w:t>O sistema verifica se todos os equipamentos autorizados foram cessados o uso.</w:t>
      </w:r>
    </w:p>
    <w:p w14:paraId="0CDF04F3" w14:textId="6946E0CF" w:rsidR="00E54764" w:rsidRPr="001175FD" w:rsidRDefault="00E54764" w:rsidP="00E54764">
      <w:pPr>
        <w:pStyle w:val="Activity"/>
        <w:ind w:left="720"/>
        <w:jc w:val="both"/>
        <w:rPr>
          <w:b w:val="0"/>
        </w:rPr>
      </w:pPr>
      <w:r w:rsidRPr="001175FD">
        <w:rPr>
          <w:b w:val="0"/>
        </w:rPr>
        <w:t>Olhar no esquema do ECF na tabela de Cessão de Equipamentos.</w:t>
      </w:r>
    </w:p>
    <w:p w14:paraId="6504192E" w14:textId="7CD39CFA" w:rsidR="00E54764" w:rsidRPr="001175FD" w:rsidRDefault="00E54764" w:rsidP="00E54764">
      <w:pPr>
        <w:pStyle w:val="Activity"/>
        <w:ind w:left="720"/>
        <w:jc w:val="both"/>
        <w:rPr>
          <w:rFonts w:asciiTheme="minorHAnsi" w:hAnsiTheme="minorHAnsi"/>
          <w:b w:val="0"/>
          <w:sz w:val="24"/>
        </w:rPr>
      </w:pPr>
      <w:r w:rsidRPr="001175FD">
        <w:rPr>
          <w:b w:val="0"/>
        </w:rPr>
        <w:t>Quando identificado, gerar a pendência abaixo.</w:t>
      </w:r>
    </w:p>
    <w:p w14:paraId="0C762316" w14:textId="42EC8C5E" w:rsidR="00512D2B" w:rsidRPr="001175FD" w:rsidRDefault="00E54764" w:rsidP="009D46FE">
      <w:pPr>
        <w:pStyle w:val="Activity"/>
        <w:ind w:left="720"/>
        <w:jc w:val="both"/>
        <w:rPr>
          <w:b w:val="0"/>
        </w:rPr>
      </w:pPr>
      <w:r w:rsidRPr="001175FD">
        <w:rPr>
          <w:b w:val="0"/>
        </w:rPr>
        <w:t>Pendencia: 022 - “Omissão de Pedido de Cessação de Uso do ECF”</w:t>
      </w:r>
    </w:p>
    <w:p w14:paraId="0B8D1681" w14:textId="4BB73B97" w:rsidR="00FC61BC" w:rsidRPr="001175FD" w:rsidRDefault="00512D2B" w:rsidP="00512D2B">
      <w:pPr>
        <w:pStyle w:val="Activity"/>
        <w:ind w:left="0"/>
        <w:jc w:val="both"/>
        <w:rPr>
          <w:b w:val="0"/>
        </w:rPr>
      </w:pPr>
      <w:r w:rsidRPr="001175FD">
        <w:rPr>
          <w:b w:val="0"/>
        </w:rPr>
        <w:t>Outras Regras</w:t>
      </w:r>
    </w:p>
    <w:p w14:paraId="04B670B0" w14:textId="7EC3AFD5" w:rsidR="008C6884" w:rsidRPr="001175FD" w:rsidRDefault="00236ABA" w:rsidP="0050682C">
      <w:pPr>
        <w:pStyle w:val="PargrafodaLista"/>
        <w:numPr>
          <w:ilvl w:val="0"/>
          <w:numId w:val="18"/>
        </w:numPr>
        <w:jc w:val="both"/>
      </w:pPr>
      <w:r w:rsidRPr="001175FD">
        <w:t>Estabelecer Guarda de Documentos Fiscais</w:t>
      </w:r>
    </w:p>
    <w:p w14:paraId="2B448589" w14:textId="071C1C9F" w:rsidR="00236ABA" w:rsidRPr="001175FD" w:rsidRDefault="00236ABA" w:rsidP="00236ABA">
      <w:pPr>
        <w:pStyle w:val="PargrafodaLista"/>
        <w:jc w:val="both"/>
      </w:pPr>
      <w:r w:rsidRPr="001175FD">
        <w:t xml:space="preserve">O sistema </w:t>
      </w:r>
      <w:r w:rsidR="007552E8">
        <w:t xml:space="preserve">sempre deve </w:t>
      </w:r>
      <w:r w:rsidRPr="001175FD">
        <w:t>gera</w:t>
      </w:r>
      <w:r w:rsidR="007552E8">
        <w:t>r</w:t>
      </w:r>
      <w:r w:rsidRPr="001175FD">
        <w:t xml:space="preserve"> a pendência para empresa para que possa informar a Guarda dos Documentos.</w:t>
      </w:r>
    </w:p>
    <w:p w14:paraId="4018E104" w14:textId="40296CE4" w:rsidR="00236ABA" w:rsidRPr="001175FD" w:rsidRDefault="00236ABA" w:rsidP="00236ABA">
      <w:pPr>
        <w:pStyle w:val="PargrafodaLista"/>
        <w:jc w:val="both"/>
      </w:pPr>
      <w:r w:rsidRPr="001175FD">
        <w:t xml:space="preserve">Pendência:  </w:t>
      </w:r>
      <w:r w:rsidR="00864100" w:rsidRPr="001175FD">
        <w:t>214 – Pendência de Informação da Guarda de Documentos Fiscais</w:t>
      </w:r>
    </w:p>
    <w:p w14:paraId="53B5FF9A" w14:textId="219F0FC0" w:rsidR="00864100" w:rsidRPr="001175FD" w:rsidRDefault="00864100" w:rsidP="00864100">
      <w:pPr>
        <w:pStyle w:val="PargrafodaLista"/>
        <w:jc w:val="both"/>
      </w:pPr>
      <w:r w:rsidRPr="001175FD">
        <w:t>Observação: Informar</w:t>
      </w:r>
      <w:r w:rsidR="00236ABA" w:rsidRPr="001175FD">
        <w:rPr>
          <w:rFonts w:ascii="Times New Roman" w:hAnsi="Times New Roman"/>
          <w:snapToGrid/>
          <w:color w:val="000000"/>
          <w:szCs w:val="24"/>
          <w:lang w:eastAsia="pt-BR"/>
        </w:rPr>
        <w:t xml:space="preserve"> </w:t>
      </w:r>
      <w:r w:rsidR="00236ABA" w:rsidRPr="001175FD">
        <w:t>o CPF do responsável pela guarda</w:t>
      </w:r>
      <w:r w:rsidR="00D6709A">
        <w:t xml:space="preserve"> dos documentos</w:t>
      </w:r>
      <w:r w:rsidR="00236ABA" w:rsidRPr="001175FD">
        <w:t>, nome, endereço, t</w:t>
      </w:r>
      <w:r w:rsidRPr="001175FD">
        <w:t>elefone, e-mail para confirmação</w:t>
      </w:r>
      <w:r w:rsidR="001175FD">
        <w:t>.</w:t>
      </w:r>
    </w:p>
    <w:p w14:paraId="121C03A6" w14:textId="64CF59CE" w:rsidR="00326CB9" w:rsidRDefault="004C7860" w:rsidP="004C7860">
      <w:pPr>
        <w:ind w:left="0"/>
        <w:jc w:val="both"/>
      </w:pPr>
      <w:r>
        <w:t>Quando for a baixa de uma empresa MATRIZ, deve ser realizada as mesmas validações para cada uma de suas FILIAIS, no caso de encontrar uma pendência Acessória tanto na matriz como em alguma filial, não deve ser realizada a Baixa.</w:t>
      </w:r>
    </w:p>
    <w:p w14:paraId="6C882918" w14:textId="77777777" w:rsidR="00326CB9" w:rsidRDefault="00326CB9" w:rsidP="00512D2B">
      <w:pPr>
        <w:pStyle w:val="Activity"/>
        <w:ind w:left="0"/>
        <w:jc w:val="both"/>
      </w:pPr>
    </w:p>
    <w:p w14:paraId="5C52C4E1" w14:textId="16F133A1" w:rsidR="00FC61BC" w:rsidRPr="00D72503" w:rsidRDefault="00FC61BC" w:rsidP="00D72503">
      <w:pPr>
        <w:pStyle w:val="Ttulo1"/>
      </w:pPr>
      <w:bookmarkStart w:id="28" w:name="_Toc464658789"/>
      <w:r w:rsidRPr="00D72503">
        <w:t>CCIRN0</w:t>
      </w:r>
      <w:r w:rsidR="004A2718" w:rsidRPr="00D72503">
        <w:t>2</w:t>
      </w:r>
      <w:r w:rsidRPr="00D72503">
        <w:t xml:space="preserve">08 </w:t>
      </w:r>
      <w:r w:rsidR="004A61C0" w:rsidRPr="00D72503">
        <w:t>– Regra</w:t>
      </w:r>
      <w:r w:rsidRPr="00D72503">
        <w:t xml:space="preserve"> de Validação de Eventos Especiais</w:t>
      </w:r>
      <w:bookmarkEnd w:id="28"/>
    </w:p>
    <w:p w14:paraId="04B37C10" w14:textId="77777777" w:rsidR="00631931" w:rsidRDefault="00631931" w:rsidP="00631931">
      <w:pPr>
        <w:pStyle w:val="Activity"/>
        <w:ind w:left="0"/>
        <w:jc w:val="both"/>
        <w:rPr>
          <w:rFonts w:asciiTheme="minorHAnsi" w:hAnsiTheme="minorHAnsi"/>
          <w:b w:val="0"/>
          <w:sz w:val="24"/>
        </w:rPr>
      </w:pPr>
      <w:r w:rsidRPr="00D72503">
        <w:rPr>
          <w:rFonts w:asciiTheme="minorHAnsi" w:hAnsiTheme="minorHAnsi"/>
          <w:b w:val="0"/>
          <w:sz w:val="24"/>
        </w:rPr>
        <w:t>O sistema vai realizar</w:t>
      </w:r>
      <w:r>
        <w:rPr>
          <w:rFonts w:asciiTheme="minorHAnsi" w:hAnsiTheme="minorHAnsi"/>
          <w:b w:val="0"/>
          <w:sz w:val="24"/>
        </w:rPr>
        <w:t xml:space="preserve"> as regras de negócio abaixo, identificando cada tipo de pendência. O resultado das validações traz de retorno para o caso de uso um array de pendências detectadas para ser registrado pelo caso de uso que realizou a chamada da regra.</w:t>
      </w:r>
    </w:p>
    <w:p w14:paraId="74AB3099" w14:textId="77777777" w:rsidR="00631931" w:rsidRDefault="00631931" w:rsidP="00631931">
      <w:pPr>
        <w:pStyle w:val="Activity"/>
        <w:ind w:left="0"/>
        <w:jc w:val="both"/>
        <w:rPr>
          <w:rFonts w:asciiTheme="minorHAnsi" w:hAnsiTheme="minorHAnsi"/>
          <w:b w:val="0"/>
          <w:sz w:val="24"/>
        </w:rPr>
      </w:pPr>
      <w:r>
        <w:rPr>
          <w:rFonts w:asciiTheme="minorHAnsi" w:hAnsiTheme="minorHAnsi"/>
          <w:b w:val="0"/>
          <w:sz w:val="24"/>
        </w:rPr>
        <w:t>O Array de deverá conter 3 atributos para retorno, sendo assim:</w:t>
      </w:r>
    </w:p>
    <w:p w14:paraId="66746606" w14:textId="77777777" w:rsidR="00631931" w:rsidRDefault="00631931" w:rsidP="0050682C">
      <w:pPr>
        <w:pStyle w:val="Activity"/>
        <w:numPr>
          <w:ilvl w:val="0"/>
          <w:numId w:val="17"/>
        </w:numPr>
        <w:jc w:val="both"/>
        <w:rPr>
          <w:rFonts w:asciiTheme="minorHAnsi" w:hAnsiTheme="minorHAnsi"/>
          <w:b w:val="0"/>
          <w:sz w:val="24"/>
        </w:rPr>
      </w:pPr>
      <w:r>
        <w:rPr>
          <w:rFonts w:asciiTheme="minorHAnsi" w:hAnsiTheme="minorHAnsi"/>
          <w:b w:val="0"/>
          <w:sz w:val="24"/>
        </w:rPr>
        <w:t>Código da Pendência, Descrição da Pendência e Observações</w:t>
      </w:r>
    </w:p>
    <w:p w14:paraId="1A7AEB8B" w14:textId="486B3E1B" w:rsidR="00631931" w:rsidRDefault="00631931" w:rsidP="00631931">
      <w:pPr>
        <w:pStyle w:val="Activity"/>
        <w:ind w:left="0"/>
        <w:jc w:val="both"/>
        <w:rPr>
          <w:rFonts w:asciiTheme="minorHAnsi" w:hAnsiTheme="minorHAnsi"/>
          <w:b w:val="0"/>
          <w:sz w:val="24"/>
        </w:rPr>
      </w:pPr>
      <w:r>
        <w:rPr>
          <w:rFonts w:asciiTheme="minorHAnsi" w:hAnsiTheme="minorHAnsi"/>
          <w:b w:val="0"/>
          <w:sz w:val="24"/>
        </w:rPr>
        <w:t>As validações que serão realizadas</w:t>
      </w:r>
      <w:r w:rsidR="00071543">
        <w:rPr>
          <w:rFonts w:asciiTheme="minorHAnsi" w:hAnsiTheme="minorHAnsi"/>
          <w:b w:val="0"/>
          <w:sz w:val="24"/>
        </w:rPr>
        <w:t xml:space="preserve"> para </w:t>
      </w:r>
      <w:r w:rsidR="000C38ED">
        <w:rPr>
          <w:rFonts w:asciiTheme="minorHAnsi" w:hAnsiTheme="minorHAnsi"/>
          <w:b w:val="0"/>
          <w:sz w:val="24"/>
        </w:rPr>
        <w:t>os eventos especiais</w:t>
      </w:r>
      <w:r>
        <w:rPr>
          <w:rFonts w:asciiTheme="minorHAnsi" w:hAnsiTheme="minorHAnsi"/>
          <w:b w:val="0"/>
          <w:sz w:val="24"/>
        </w:rPr>
        <w:t>, serão as seguintes:</w:t>
      </w:r>
    </w:p>
    <w:p w14:paraId="3EA508E3" w14:textId="3570E490" w:rsidR="00FC61BC" w:rsidRPr="008812F2" w:rsidRDefault="00512D2B" w:rsidP="0050682C">
      <w:pPr>
        <w:pStyle w:val="Activity"/>
        <w:numPr>
          <w:ilvl w:val="0"/>
          <w:numId w:val="20"/>
        </w:numPr>
        <w:jc w:val="both"/>
        <w:rPr>
          <w:rFonts w:asciiTheme="minorHAnsi" w:hAnsiTheme="minorHAnsi"/>
          <w:b w:val="0"/>
          <w:sz w:val="24"/>
          <w:szCs w:val="24"/>
        </w:rPr>
      </w:pPr>
      <w:r w:rsidRPr="008812F2">
        <w:rPr>
          <w:rFonts w:asciiTheme="minorHAnsi" w:hAnsiTheme="minorHAnsi"/>
          <w:b w:val="0"/>
          <w:sz w:val="24"/>
          <w:szCs w:val="24"/>
        </w:rPr>
        <w:t>Evento Especial</w:t>
      </w:r>
    </w:p>
    <w:p w14:paraId="0B7057E1" w14:textId="1A4865EB" w:rsidR="00512D2B" w:rsidRDefault="00512D2B" w:rsidP="00512D2B">
      <w:pPr>
        <w:pStyle w:val="Activity"/>
        <w:ind w:left="720"/>
        <w:jc w:val="both"/>
        <w:rPr>
          <w:rFonts w:asciiTheme="minorHAnsi" w:hAnsiTheme="minorHAnsi"/>
          <w:b w:val="0"/>
          <w:sz w:val="24"/>
          <w:szCs w:val="24"/>
        </w:rPr>
      </w:pPr>
      <w:r w:rsidRPr="008812F2">
        <w:rPr>
          <w:rFonts w:asciiTheme="minorHAnsi" w:hAnsiTheme="minorHAnsi"/>
          <w:b w:val="0"/>
          <w:sz w:val="24"/>
          <w:szCs w:val="24"/>
        </w:rPr>
        <w:t>O sistema verificou que o evento é especial e gerou a seguinte pendência para a fiscalização.</w:t>
      </w:r>
      <w:r w:rsidR="005D4FC2">
        <w:rPr>
          <w:rFonts w:asciiTheme="minorHAnsi" w:hAnsiTheme="minorHAnsi"/>
          <w:b w:val="0"/>
          <w:sz w:val="24"/>
          <w:szCs w:val="24"/>
        </w:rPr>
        <w:t xml:space="preserve"> Caso o evento for de inclusão a pendência é impeditiva e não deve gerar uma nova inscrição estadual, se for solicitação de alteração a pendência é gerada mas é aceita a alteração cadastral do CCI.</w:t>
      </w:r>
    </w:p>
    <w:p w14:paraId="72D7D173" w14:textId="165FC2F5" w:rsidR="00512D2B" w:rsidRPr="008812F2" w:rsidRDefault="00512D2B" w:rsidP="00512D2B">
      <w:pPr>
        <w:pStyle w:val="Activity"/>
        <w:ind w:left="720"/>
        <w:jc w:val="both"/>
        <w:rPr>
          <w:rFonts w:asciiTheme="minorHAnsi" w:hAnsiTheme="minorHAnsi"/>
          <w:b w:val="0"/>
          <w:sz w:val="24"/>
          <w:szCs w:val="24"/>
        </w:rPr>
      </w:pPr>
      <w:r w:rsidRPr="008812F2">
        <w:rPr>
          <w:rFonts w:asciiTheme="minorHAnsi" w:hAnsiTheme="minorHAnsi"/>
          <w:b w:val="0"/>
          <w:sz w:val="24"/>
          <w:szCs w:val="24"/>
        </w:rPr>
        <w:t>Pendência</w:t>
      </w:r>
      <w:r w:rsidR="004A2718" w:rsidRPr="008812F2">
        <w:rPr>
          <w:rFonts w:asciiTheme="minorHAnsi" w:hAnsiTheme="minorHAnsi"/>
          <w:b w:val="0"/>
          <w:sz w:val="24"/>
          <w:szCs w:val="24"/>
        </w:rPr>
        <w:t>: 2</w:t>
      </w:r>
      <w:r w:rsidRPr="008812F2">
        <w:rPr>
          <w:rFonts w:asciiTheme="minorHAnsi" w:hAnsiTheme="minorHAnsi"/>
          <w:b w:val="0"/>
          <w:sz w:val="24"/>
          <w:szCs w:val="24"/>
        </w:rPr>
        <w:t xml:space="preserve">11 – Empresa Realizou </w:t>
      </w:r>
      <w:r w:rsidR="00131FED" w:rsidRPr="008812F2">
        <w:rPr>
          <w:rFonts w:asciiTheme="minorHAnsi" w:hAnsiTheme="minorHAnsi"/>
          <w:b w:val="0"/>
          <w:sz w:val="24"/>
          <w:szCs w:val="24"/>
        </w:rPr>
        <w:t xml:space="preserve">uma </w:t>
      </w:r>
      <w:r w:rsidRPr="008812F2">
        <w:rPr>
          <w:rFonts w:asciiTheme="minorHAnsi" w:hAnsiTheme="minorHAnsi"/>
          <w:b w:val="0"/>
          <w:sz w:val="24"/>
          <w:szCs w:val="24"/>
        </w:rPr>
        <w:t>Transformaçã</w:t>
      </w:r>
      <w:r w:rsidR="005E72BB" w:rsidRPr="008812F2">
        <w:rPr>
          <w:rFonts w:asciiTheme="minorHAnsi" w:hAnsiTheme="minorHAnsi"/>
          <w:b w:val="0"/>
          <w:sz w:val="24"/>
          <w:szCs w:val="24"/>
        </w:rPr>
        <w:t>o (</w:t>
      </w:r>
      <w:r w:rsidRPr="008812F2">
        <w:rPr>
          <w:rFonts w:asciiTheme="minorHAnsi" w:hAnsiTheme="minorHAnsi"/>
          <w:b w:val="0"/>
          <w:sz w:val="24"/>
          <w:szCs w:val="24"/>
        </w:rPr>
        <w:t>Fusão, Cisão, Incorporaçã</w:t>
      </w:r>
      <w:r w:rsidR="005E72BB" w:rsidRPr="008812F2">
        <w:rPr>
          <w:rFonts w:asciiTheme="minorHAnsi" w:hAnsiTheme="minorHAnsi"/>
          <w:b w:val="0"/>
          <w:sz w:val="24"/>
          <w:szCs w:val="24"/>
        </w:rPr>
        <w:t>o</w:t>
      </w:r>
      <w:r w:rsidRPr="008812F2">
        <w:rPr>
          <w:rFonts w:asciiTheme="minorHAnsi" w:hAnsiTheme="minorHAnsi"/>
          <w:b w:val="0"/>
          <w:sz w:val="24"/>
          <w:szCs w:val="24"/>
        </w:rPr>
        <w:t>)</w:t>
      </w:r>
    </w:p>
    <w:p w14:paraId="5EFF643C" w14:textId="7D42906F" w:rsidR="00512D2B" w:rsidRPr="008812F2" w:rsidRDefault="00512D2B" w:rsidP="00512D2B">
      <w:pPr>
        <w:pStyle w:val="Activity"/>
        <w:ind w:left="720"/>
        <w:jc w:val="both"/>
        <w:rPr>
          <w:rFonts w:asciiTheme="minorHAnsi" w:hAnsiTheme="minorHAnsi"/>
          <w:b w:val="0"/>
          <w:sz w:val="24"/>
          <w:szCs w:val="24"/>
        </w:rPr>
      </w:pPr>
      <w:r w:rsidRPr="008812F2">
        <w:rPr>
          <w:rFonts w:asciiTheme="minorHAnsi" w:hAnsiTheme="minorHAnsi"/>
          <w:b w:val="0"/>
          <w:sz w:val="24"/>
          <w:szCs w:val="24"/>
        </w:rPr>
        <w:t xml:space="preserve">Observação: </w:t>
      </w:r>
      <w:r w:rsidR="00236ABA" w:rsidRPr="008812F2">
        <w:rPr>
          <w:rFonts w:asciiTheme="minorHAnsi" w:hAnsiTheme="minorHAnsi"/>
          <w:b w:val="0"/>
          <w:sz w:val="24"/>
          <w:szCs w:val="24"/>
        </w:rPr>
        <w:t>Comparecer a SEFAZ para e</w:t>
      </w:r>
      <w:r w:rsidRPr="008812F2">
        <w:rPr>
          <w:rFonts w:asciiTheme="minorHAnsi" w:hAnsiTheme="minorHAnsi"/>
          <w:b w:val="0"/>
          <w:sz w:val="24"/>
          <w:szCs w:val="24"/>
        </w:rPr>
        <w:t xml:space="preserve">stabelecer o termo de responsabilidade de documentos e </w:t>
      </w:r>
      <w:r w:rsidR="001F1386" w:rsidRPr="008812F2">
        <w:rPr>
          <w:rFonts w:asciiTheme="minorHAnsi" w:hAnsiTheme="minorHAnsi"/>
          <w:b w:val="0"/>
          <w:sz w:val="24"/>
          <w:szCs w:val="24"/>
        </w:rPr>
        <w:t>relacionar os documentos da empresa em extinção.</w:t>
      </w:r>
    </w:p>
    <w:p w14:paraId="66858EB1" w14:textId="77777777" w:rsidR="00476F6D" w:rsidRDefault="00476F6D" w:rsidP="00512D2B">
      <w:pPr>
        <w:pStyle w:val="Activity"/>
        <w:ind w:left="720"/>
        <w:jc w:val="both"/>
      </w:pPr>
    </w:p>
    <w:p w14:paraId="10E6C1F7" w14:textId="65E7A1AD" w:rsidR="005E72BB" w:rsidRPr="005E72BB" w:rsidRDefault="005E72BB" w:rsidP="00D72503">
      <w:pPr>
        <w:pStyle w:val="Ttulo1"/>
      </w:pPr>
      <w:bookmarkStart w:id="29" w:name="_Toc464658790"/>
      <w:r w:rsidRPr="00D72503">
        <w:t>CCIRN0209</w:t>
      </w:r>
      <w:r w:rsidR="007A5EBC" w:rsidRPr="00D72503">
        <w:t xml:space="preserve"> – Criação de</w:t>
      </w:r>
      <w:r w:rsidR="007A5EBC">
        <w:t xml:space="preserve"> Pendê</w:t>
      </w:r>
      <w:r w:rsidRPr="005E72BB">
        <w:t>ncias</w:t>
      </w:r>
      <w:bookmarkEnd w:id="29"/>
    </w:p>
    <w:p w14:paraId="7FABCB10" w14:textId="534ADB92" w:rsidR="005E72BB" w:rsidRPr="00E82791" w:rsidRDefault="005E72BB" w:rsidP="005E72BB">
      <w:pPr>
        <w:spacing w:after="0"/>
        <w:ind w:left="0"/>
        <w:jc w:val="both"/>
        <w:rPr>
          <w:color w:val="000000" w:themeColor="text1"/>
          <w:szCs w:val="24"/>
        </w:rPr>
      </w:pPr>
      <w:r w:rsidRPr="00E82791">
        <w:rPr>
          <w:color w:val="000000" w:themeColor="text1"/>
          <w:szCs w:val="24"/>
        </w:rPr>
        <w:t>A criação de pendências significa</w:t>
      </w:r>
      <w:r w:rsidR="00D72503">
        <w:rPr>
          <w:color w:val="000000" w:themeColor="text1"/>
          <w:szCs w:val="24"/>
        </w:rPr>
        <w:t xml:space="preserve"> que após o processamento deve</w:t>
      </w:r>
      <w:r w:rsidRPr="00E82791">
        <w:rPr>
          <w:color w:val="000000" w:themeColor="text1"/>
          <w:szCs w:val="24"/>
        </w:rPr>
        <w:t xml:space="preserve"> clonar as tabelas TA_Tipo_Pendenca e TA_Tipo_Fase_Pendencia respectivamente nas tabelas TA_Pendencia e TA_Fase_pendencia</w:t>
      </w:r>
      <w:r w:rsidR="00D72503">
        <w:rPr>
          <w:color w:val="000000" w:themeColor="text1"/>
          <w:szCs w:val="24"/>
        </w:rPr>
        <w:t xml:space="preserve"> com as pendências que foram </w:t>
      </w:r>
      <w:proofErr w:type="gramStart"/>
      <w:r w:rsidR="00D72503">
        <w:rPr>
          <w:color w:val="000000" w:themeColor="text1"/>
          <w:szCs w:val="24"/>
        </w:rPr>
        <w:t>encontrada</w:t>
      </w:r>
      <w:proofErr w:type="gramEnd"/>
      <w:r w:rsidR="00D72503">
        <w:rPr>
          <w:color w:val="000000" w:themeColor="text1"/>
          <w:szCs w:val="24"/>
        </w:rPr>
        <w:t xml:space="preserve"> durante as validações</w:t>
      </w:r>
      <w:r w:rsidRPr="00E82791">
        <w:rPr>
          <w:color w:val="000000" w:themeColor="text1"/>
          <w:szCs w:val="24"/>
        </w:rPr>
        <w:t>. Estas últimas tabelas serão resolvidas de duas formas:</w:t>
      </w:r>
    </w:p>
    <w:p w14:paraId="4C9DDFCA" w14:textId="09E191CF" w:rsidR="00BD4DE7" w:rsidRPr="00BD4DE7" w:rsidRDefault="00BD4DE7" w:rsidP="00BD4DE7">
      <w:pPr>
        <w:spacing w:after="0"/>
        <w:ind w:left="0"/>
        <w:jc w:val="both"/>
        <w:rPr>
          <w:color w:val="000000" w:themeColor="text1"/>
          <w:szCs w:val="24"/>
        </w:rPr>
      </w:pPr>
      <w:r w:rsidRPr="00BD4DE7">
        <w:rPr>
          <w:color w:val="000000" w:themeColor="text1"/>
          <w:szCs w:val="24"/>
        </w:rPr>
        <w:t>OBS. Detalhes da estrutura das tabelas na CCIRN215</w:t>
      </w:r>
    </w:p>
    <w:p w14:paraId="613E1BDC" w14:textId="4F1643D8" w:rsidR="007A5EBC" w:rsidRPr="003543C3" w:rsidRDefault="007A5EBC" w:rsidP="00D72503">
      <w:pPr>
        <w:pStyle w:val="Ttulo1"/>
      </w:pPr>
      <w:bookmarkStart w:id="30" w:name="_Toc464658791"/>
      <w:r w:rsidRPr="003543C3">
        <w:lastRenderedPageBreak/>
        <w:t>CCIRN0210 – Validação</w:t>
      </w:r>
      <w:r w:rsidR="004D0AF6" w:rsidRPr="003543C3">
        <w:t xml:space="preserve"> de Endereço Cadastral</w:t>
      </w:r>
      <w:bookmarkEnd w:id="30"/>
    </w:p>
    <w:p w14:paraId="465A1BC8" w14:textId="609B7919" w:rsidR="004D0AF6" w:rsidRDefault="006814CC" w:rsidP="006814CC">
      <w:pPr>
        <w:ind w:left="0"/>
      </w:pPr>
      <w:r w:rsidRPr="003543C3">
        <w:t>A validação do endereço</w:t>
      </w:r>
      <w:r>
        <w:t xml:space="preserve"> cadastral é feita com base nos campos informados e os registros de endereço contidos na tabela TA_ENDERECO, estrutura que fica registrado todos os endereços dos contribuintes de ICMS, independentes de serem pessoas físicas ou jurídicas.</w:t>
      </w:r>
    </w:p>
    <w:p w14:paraId="682F7860" w14:textId="56E46616" w:rsidR="006814CC" w:rsidRDefault="006814CC" w:rsidP="006814CC">
      <w:pPr>
        <w:ind w:left="0"/>
      </w:pPr>
      <w:r>
        <w:t>O Tipo 1 é o Tipo de End</w:t>
      </w:r>
      <w:r w:rsidR="00916859">
        <w:t>ereço Padrão do Estabelecimento, identi</w:t>
      </w:r>
      <w:r w:rsidR="00CF24D3">
        <w:t>ficado pelo atributo IND_ENDEREC</w:t>
      </w:r>
      <w:r w:rsidR="00916859">
        <w:t>O da tabela TA_ENDEREÇO</w:t>
      </w:r>
    </w:p>
    <w:p w14:paraId="5BF2DA07" w14:textId="6BE1C8F2" w:rsidR="00916859" w:rsidRDefault="006814CC" w:rsidP="006814CC">
      <w:pPr>
        <w:ind w:left="0"/>
      </w:pPr>
      <w:r>
        <w:t>Para ser verificado o endereço</w:t>
      </w:r>
      <w:r w:rsidR="00916859">
        <w:t>,</w:t>
      </w:r>
      <w:r>
        <w:t xml:space="preserve"> o sistema </w:t>
      </w:r>
      <w:r w:rsidR="00916859">
        <w:t>criar uma função para realizar os seguintes passos:</w:t>
      </w:r>
    </w:p>
    <w:p w14:paraId="47EF7099" w14:textId="014AA76E" w:rsidR="00916859" w:rsidRDefault="00916859" w:rsidP="0050682C">
      <w:pPr>
        <w:pStyle w:val="PargrafodaLista"/>
        <w:numPr>
          <w:ilvl w:val="0"/>
          <w:numId w:val="22"/>
        </w:numPr>
      </w:pPr>
      <w:r>
        <w:t>R</w:t>
      </w:r>
      <w:r w:rsidR="006814CC">
        <w:t xml:space="preserve">etirar </w:t>
      </w:r>
      <w:r w:rsidR="003C37FB">
        <w:t>os acentos</w:t>
      </w:r>
      <w:r>
        <w:t xml:space="preserve"> das palavras</w:t>
      </w:r>
    </w:p>
    <w:p w14:paraId="04322583" w14:textId="77777777" w:rsidR="00916859" w:rsidRDefault="00916859" w:rsidP="0050682C">
      <w:pPr>
        <w:pStyle w:val="PargrafodaLista"/>
        <w:numPr>
          <w:ilvl w:val="0"/>
          <w:numId w:val="22"/>
        </w:numPr>
      </w:pPr>
      <w:r>
        <w:t xml:space="preserve">Retirar os </w:t>
      </w:r>
      <w:r w:rsidR="003C37FB">
        <w:t xml:space="preserve">hifens </w:t>
      </w:r>
    </w:p>
    <w:p w14:paraId="56BF5FDB" w14:textId="77777777" w:rsidR="00916859" w:rsidRDefault="00916859" w:rsidP="0050682C">
      <w:pPr>
        <w:pStyle w:val="PargrafodaLista"/>
        <w:numPr>
          <w:ilvl w:val="0"/>
          <w:numId w:val="22"/>
        </w:numPr>
      </w:pPr>
      <w:r>
        <w:t xml:space="preserve">Retirar os </w:t>
      </w:r>
      <w:r w:rsidR="003C37FB">
        <w:t xml:space="preserve">espaços em branco antes e depois dos campos </w:t>
      </w:r>
    </w:p>
    <w:p w14:paraId="4FE6CA8C" w14:textId="04F0588F" w:rsidR="00916859" w:rsidRDefault="00916859" w:rsidP="0050682C">
      <w:pPr>
        <w:pStyle w:val="PargrafodaLista"/>
        <w:numPr>
          <w:ilvl w:val="0"/>
          <w:numId w:val="22"/>
        </w:numPr>
      </w:pPr>
      <w:r>
        <w:t>Colocar os valores dos campos alfanuméricos em caixa alta</w:t>
      </w:r>
    </w:p>
    <w:p w14:paraId="668BF766" w14:textId="345F378B" w:rsidR="006814CC" w:rsidRDefault="00916859" w:rsidP="00916859">
      <w:pPr>
        <w:ind w:left="0"/>
      </w:pPr>
      <w:r>
        <w:t>Os mesmos passos serão aplicados para os campos informados, facilitando</w:t>
      </w:r>
      <w:r w:rsidR="003C37FB">
        <w:t xml:space="preserve"> o rastreio do endereço</w:t>
      </w:r>
      <w:r>
        <w:t xml:space="preserve"> com a normalização dos valores</w:t>
      </w:r>
      <w:r w:rsidR="003C37FB">
        <w:t>.</w:t>
      </w:r>
    </w:p>
    <w:p w14:paraId="604652DF" w14:textId="4C0B7150" w:rsidR="003C37FB" w:rsidRDefault="003C37FB" w:rsidP="006814CC">
      <w:pPr>
        <w:ind w:left="0"/>
      </w:pPr>
      <w:r>
        <w:t>O sistema vai comparar os valores informados com os valores contidos na tabela. Os campos serão validados da seguinte forma:</w:t>
      </w:r>
    </w:p>
    <w:tbl>
      <w:tblPr>
        <w:tblStyle w:val="Tabelacomgrade"/>
        <w:tblW w:w="0" w:type="auto"/>
        <w:tblLook w:val="04A0" w:firstRow="1" w:lastRow="0" w:firstColumn="1" w:lastColumn="0" w:noHBand="0" w:noVBand="1"/>
      </w:tblPr>
      <w:tblGrid>
        <w:gridCol w:w="3405"/>
        <w:gridCol w:w="4074"/>
      </w:tblGrid>
      <w:tr w:rsidR="00916859" w14:paraId="3C849098" w14:textId="77777777" w:rsidTr="00916859">
        <w:tc>
          <w:tcPr>
            <w:tcW w:w="3405" w:type="dxa"/>
            <w:shd w:val="clear" w:color="auto" w:fill="AEAAAA" w:themeFill="background2" w:themeFillShade="BF"/>
          </w:tcPr>
          <w:p w14:paraId="3C32A428" w14:textId="3C0D1235" w:rsidR="003C37FB" w:rsidRDefault="003C37FB" w:rsidP="006814CC">
            <w:pPr>
              <w:ind w:left="0"/>
            </w:pPr>
            <w:r>
              <w:t>CAMPOS INFORMADOS</w:t>
            </w:r>
          </w:p>
        </w:tc>
        <w:tc>
          <w:tcPr>
            <w:tcW w:w="4074" w:type="dxa"/>
            <w:shd w:val="clear" w:color="auto" w:fill="AEAAAA" w:themeFill="background2" w:themeFillShade="BF"/>
          </w:tcPr>
          <w:p w14:paraId="7DD0561D" w14:textId="28516C13" w:rsidR="003C37FB" w:rsidRDefault="003C37FB" w:rsidP="006814CC">
            <w:pPr>
              <w:ind w:left="0"/>
            </w:pPr>
            <w:r>
              <w:t>CAMPO TABELA TA_ENDEREÇO</w:t>
            </w:r>
          </w:p>
        </w:tc>
      </w:tr>
      <w:tr w:rsidR="00916859" w14:paraId="14238E8F" w14:textId="77777777" w:rsidTr="00916859">
        <w:tc>
          <w:tcPr>
            <w:tcW w:w="3405" w:type="dxa"/>
          </w:tcPr>
          <w:p w14:paraId="44ABED03" w14:textId="432817D3" w:rsidR="003C37FB" w:rsidRDefault="00916859" w:rsidP="006814CC">
            <w:pPr>
              <w:ind w:left="0"/>
            </w:pPr>
            <w:r>
              <w:t>1</w:t>
            </w:r>
          </w:p>
        </w:tc>
        <w:tc>
          <w:tcPr>
            <w:tcW w:w="4074" w:type="dxa"/>
          </w:tcPr>
          <w:p w14:paraId="12B0651C" w14:textId="5B64C00A" w:rsidR="003C37FB" w:rsidRDefault="00916859" w:rsidP="006814CC">
            <w:pPr>
              <w:ind w:left="0"/>
            </w:pPr>
            <w:r>
              <w:t>IND_ENDEREÇO</w:t>
            </w:r>
          </w:p>
        </w:tc>
      </w:tr>
      <w:tr w:rsidR="00916859" w14:paraId="08DD33A2" w14:textId="77777777" w:rsidTr="00916859">
        <w:tc>
          <w:tcPr>
            <w:tcW w:w="3405" w:type="dxa"/>
          </w:tcPr>
          <w:p w14:paraId="4DF85C84" w14:textId="1F708CB1" w:rsidR="00916859" w:rsidRDefault="00916859" w:rsidP="006814CC">
            <w:pPr>
              <w:ind w:left="0"/>
            </w:pPr>
            <w:r>
              <w:t>Tipo do Logradouro</w:t>
            </w:r>
          </w:p>
        </w:tc>
        <w:tc>
          <w:tcPr>
            <w:tcW w:w="4074" w:type="dxa"/>
          </w:tcPr>
          <w:p w14:paraId="4C0221F3" w14:textId="712930B5" w:rsidR="00916859" w:rsidRDefault="00916859" w:rsidP="006814CC">
            <w:pPr>
              <w:ind w:left="0"/>
            </w:pPr>
            <w:r>
              <w:t>IND_LOGRADOURO</w:t>
            </w:r>
          </w:p>
        </w:tc>
      </w:tr>
      <w:tr w:rsidR="00916859" w14:paraId="173106F2" w14:textId="77777777" w:rsidTr="00916859">
        <w:tc>
          <w:tcPr>
            <w:tcW w:w="3405" w:type="dxa"/>
          </w:tcPr>
          <w:p w14:paraId="3320BDF2" w14:textId="65D96332" w:rsidR="003C37FB" w:rsidRDefault="0050682C" w:rsidP="006814CC">
            <w:pPr>
              <w:ind w:left="0"/>
            </w:pPr>
            <w:r>
              <w:t>Endereço</w:t>
            </w:r>
          </w:p>
        </w:tc>
        <w:tc>
          <w:tcPr>
            <w:tcW w:w="4074" w:type="dxa"/>
          </w:tcPr>
          <w:p w14:paraId="0A23B706" w14:textId="5FBF7511" w:rsidR="003C37FB" w:rsidRDefault="0050682C" w:rsidP="006814CC">
            <w:pPr>
              <w:ind w:left="0"/>
            </w:pPr>
            <w:r>
              <w:t>TXT_LOGRADOURO</w:t>
            </w:r>
          </w:p>
        </w:tc>
      </w:tr>
      <w:tr w:rsidR="00916859" w14:paraId="2D308DC7" w14:textId="77777777" w:rsidTr="00916859">
        <w:tc>
          <w:tcPr>
            <w:tcW w:w="3405" w:type="dxa"/>
          </w:tcPr>
          <w:p w14:paraId="4EE43A5E" w14:textId="641894F6" w:rsidR="003C37FB" w:rsidRDefault="0050682C" w:rsidP="006814CC">
            <w:pPr>
              <w:ind w:left="0"/>
            </w:pPr>
            <w:r>
              <w:t>Número</w:t>
            </w:r>
          </w:p>
        </w:tc>
        <w:tc>
          <w:tcPr>
            <w:tcW w:w="4074" w:type="dxa"/>
          </w:tcPr>
          <w:p w14:paraId="24A01ACA" w14:textId="4EFAE956" w:rsidR="003C37FB" w:rsidRDefault="0050682C" w:rsidP="006814CC">
            <w:pPr>
              <w:ind w:left="0"/>
            </w:pPr>
            <w:r>
              <w:t>NUM_LOGRADOURO</w:t>
            </w:r>
          </w:p>
        </w:tc>
      </w:tr>
      <w:tr w:rsidR="00916859" w14:paraId="6FD93062" w14:textId="77777777" w:rsidTr="00916859">
        <w:tc>
          <w:tcPr>
            <w:tcW w:w="3405" w:type="dxa"/>
          </w:tcPr>
          <w:p w14:paraId="3ABBCF54" w14:textId="5A9E1C6C" w:rsidR="003C37FB" w:rsidRDefault="0050682C" w:rsidP="0050682C">
            <w:pPr>
              <w:tabs>
                <w:tab w:val="left" w:pos="1116"/>
              </w:tabs>
              <w:ind w:left="0"/>
            </w:pPr>
            <w:r>
              <w:t>Complemento</w:t>
            </w:r>
          </w:p>
        </w:tc>
        <w:tc>
          <w:tcPr>
            <w:tcW w:w="4074" w:type="dxa"/>
          </w:tcPr>
          <w:p w14:paraId="520DA0A8" w14:textId="0C6541AD" w:rsidR="003C37FB" w:rsidRDefault="0050682C" w:rsidP="006814CC">
            <w:pPr>
              <w:ind w:left="0"/>
            </w:pPr>
            <w:r>
              <w:t>TXT_COMPLEMENTO</w:t>
            </w:r>
          </w:p>
        </w:tc>
      </w:tr>
      <w:tr w:rsidR="00916859" w14:paraId="4C74DFA7" w14:textId="77777777" w:rsidTr="00916859">
        <w:tc>
          <w:tcPr>
            <w:tcW w:w="3405" w:type="dxa"/>
          </w:tcPr>
          <w:p w14:paraId="7A221A42" w14:textId="7EB54D59" w:rsidR="003C37FB" w:rsidRDefault="0050682C" w:rsidP="006814CC">
            <w:pPr>
              <w:ind w:left="0"/>
            </w:pPr>
            <w:r>
              <w:t>Bairro</w:t>
            </w:r>
          </w:p>
        </w:tc>
        <w:tc>
          <w:tcPr>
            <w:tcW w:w="4074" w:type="dxa"/>
          </w:tcPr>
          <w:p w14:paraId="09563D28" w14:textId="23954485" w:rsidR="003C37FB" w:rsidRDefault="0050682C" w:rsidP="006814CC">
            <w:pPr>
              <w:ind w:left="0"/>
            </w:pPr>
            <w:r>
              <w:t>TXT_BAIRRO</w:t>
            </w:r>
          </w:p>
        </w:tc>
      </w:tr>
      <w:tr w:rsidR="00916859" w14:paraId="06B07F37" w14:textId="77777777" w:rsidTr="00916859">
        <w:tc>
          <w:tcPr>
            <w:tcW w:w="3405" w:type="dxa"/>
          </w:tcPr>
          <w:p w14:paraId="3AB4E561" w14:textId="0F20842F" w:rsidR="003C37FB" w:rsidRDefault="0050682C" w:rsidP="006814CC">
            <w:pPr>
              <w:ind w:left="0"/>
            </w:pPr>
            <w:r>
              <w:t>Código do Município</w:t>
            </w:r>
          </w:p>
        </w:tc>
        <w:tc>
          <w:tcPr>
            <w:tcW w:w="4074" w:type="dxa"/>
          </w:tcPr>
          <w:p w14:paraId="48D0A0AA" w14:textId="30725E69" w:rsidR="003C37FB" w:rsidRDefault="0050682C" w:rsidP="006814CC">
            <w:pPr>
              <w:ind w:left="0"/>
            </w:pPr>
            <w:r>
              <w:t>COD_MUNICIPIO</w:t>
            </w:r>
          </w:p>
        </w:tc>
      </w:tr>
    </w:tbl>
    <w:p w14:paraId="0A69E0A3" w14:textId="77777777" w:rsidR="003C37FB" w:rsidRDefault="003C37FB" w:rsidP="006814CC">
      <w:pPr>
        <w:ind w:left="0"/>
      </w:pPr>
    </w:p>
    <w:p w14:paraId="1AFD3262" w14:textId="0A38341D" w:rsidR="0050682C" w:rsidRDefault="0050682C" w:rsidP="006814CC">
      <w:pPr>
        <w:ind w:left="0"/>
      </w:pPr>
      <w:r>
        <w:t>Quando identificado a duplicidade o sistema deverá</w:t>
      </w:r>
      <w:r w:rsidR="000F31D9">
        <w:t xml:space="preserve"> </w:t>
      </w:r>
      <w:r>
        <w:t>retorna</w:t>
      </w:r>
      <w:r w:rsidR="000F31D9">
        <w:t>r</w:t>
      </w:r>
      <w:r>
        <w:t xml:space="preserve"> com a Inscrição Estadual e a Razão Social da Empresa que se encontra cadastrada para conhecimento do Fisco.</w:t>
      </w:r>
    </w:p>
    <w:p w14:paraId="59BBBD5A" w14:textId="45E2C455" w:rsidR="003E135F" w:rsidRDefault="003E135F" w:rsidP="006814CC">
      <w:pPr>
        <w:ind w:left="0"/>
      </w:pPr>
      <w:r>
        <w:t>Registrar a pendência: 215 – Irregularidade de Endereço Cadastral</w:t>
      </w:r>
    </w:p>
    <w:p w14:paraId="0ED93C2B" w14:textId="77777777" w:rsidR="0035176E" w:rsidRPr="004D0AF6" w:rsidRDefault="0035176E" w:rsidP="006814CC">
      <w:pPr>
        <w:ind w:left="0"/>
      </w:pPr>
    </w:p>
    <w:p w14:paraId="395D40C5" w14:textId="5C4F857B" w:rsidR="004D0AF6" w:rsidRPr="0044195D" w:rsidRDefault="004D0AF6" w:rsidP="00D72503">
      <w:pPr>
        <w:pStyle w:val="Ttulo1"/>
      </w:pPr>
      <w:bookmarkStart w:id="31" w:name="_Toc464658792"/>
      <w:r w:rsidRPr="0044195D">
        <w:t>CCIRN02</w:t>
      </w:r>
      <w:r w:rsidR="0050682C" w:rsidRPr="0044195D">
        <w:t>11</w:t>
      </w:r>
      <w:r w:rsidRPr="0044195D">
        <w:t xml:space="preserve"> – Validação de Endereço Loteado</w:t>
      </w:r>
      <w:bookmarkEnd w:id="31"/>
    </w:p>
    <w:p w14:paraId="1B749267" w14:textId="7365CE45" w:rsidR="000A1161" w:rsidRDefault="000A1161" w:rsidP="000A1161">
      <w:pPr>
        <w:ind w:left="0"/>
      </w:pPr>
      <w:r w:rsidRPr="0044195D">
        <w:t>O sistema vai iniciar a validação procurando</w:t>
      </w:r>
      <w:r>
        <w:t xml:space="preserve"> na tabela TA_LOTES_E</w:t>
      </w:r>
      <w:r w:rsidR="00774F5F">
        <w:t>MPRESA</w:t>
      </w:r>
      <w:r>
        <w:t xml:space="preserve">, com base no código de inscrição imobiliária fornecido pela Jucetins. Caso encontre um terreno loteado com a mesma inscrição </w:t>
      </w:r>
      <w:r w:rsidR="000F31D9">
        <w:t>imobiliár</w:t>
      </w:r>
      <w:r>
        <w:t>ia inf</w:t>
      </w:r>
      <w:r w:rsidR="00774F5F">
        <w:t xml:space="preserve">ormada, o sistema vai </w:t>
      </w:r>
      <w:r>
        <w:t>verificar a quantidade de registros que está sendo permitido para o endereço loteado.</w:t>
      </w:r>
      <w:r w:rsidR="00AE43E7">
        <w:t xml:space="preserve"> O sistema vai gerar pendência sempre que a </w:t>
      </w:r>
      <w:r w:rsidR="00F90BC6">
        <w:t xml:space="preserve">o endereço for localizado + 1, for maior que a </w:t>
      </w:r>
      <w:r w:rsidR="00AE43E7">
        <w:t>quantidade de registros r</w:t>
      </w:r>
      <w:r w:rsidR="00F90BC6">
        <w:t>egistrado na tabela, para aquele Lote</w:t>
      </w:r>
      <w:r w:rsidR="00AE43E7">
        <w:t>.</w:t>
      </w:r>
    </w:p>
    <w:p w14:paraId="0D9C053F" w14:textId="1B9032A0" w:rsidR="000A1161" w:rsidRPr="000A1161" w:rsidRDefault="00AE43E7" w:rsidP="000A1161">
      <w:pPr>
        <w:ind w:left="0"/>
      </w:pPr>
      <w:r>
        <w:lastRenderedPageBreak/>
        <w:t>Caso não tenha a informação da inscrição imobiliária, o sistema realiza a validação com base no endereço que foi cadastrado pela Inteligência Fiscal, quando realizou vistorias nos estabelecimentos que sofreram fiscalização.</w:t>
      </w:r>
    </w:p>
    <w:p w14:paraId="3DEA8931" w14:textId="6E383A82" w:rsidR="0050682C" w:rsidRDefault="0050682C" w:rsidP="0050682C">
      <w:pPr>
        <w:ind w:left="0"/>
      </w:pPr>
      <w:r>
        <w:t>A validação do endereço cadastral é feita com base nos campos informados e os registros de endereço contidos na tabela TA_ENDERECO</w:t>
      </w:r>
      <w:r w:rsidR="00D5196D">
        <w:t>_ESTABELECIMENTO</w:t>
      </w:r>
      <w:r w:rsidR="00CF24D3">
        <w:t xml:space="preserve"> e TA_ENDERECO </w:t>
      </w:r>
      <w:r>
        <w:t>estrutura que fica registrado todos os endereços dos contribuintes de ICMS, independentes de serem pessoas físicas ou jurídicas.</w:t>
      </w:r>
    </w:p>
    <w:p w14:paraId="699DFC08" w14:textId="46CAEA53" w:rsidR="0050682C" w:rsidRDefault="0050682C" w:rsidP="0050682C">
      <w:pPr>
        <w:ind w:left="0"/>
      </w:pPr>
      <w:r>
        <w:t xml:space="preserve">O Tipo </w:t>
      </w:r>
      <w:r w:rsidR="00CF24D3">
        <w:t>8</w:t>
      </w:r>
      <w:r>
        <w:t xml:space="preserve"> é o Tipo de Endereço Loteado, identificado pelo atributo </w:t>
      </w:r>
      <w:r w:rsidR="00D5196D">
        <w:t xml:space="preserve">IND_ORIGEM_INFORMACAO </w:t>
      </w:r>
      <w:r>
        <w:t>da tabela TA_ENDERECO</w:t>
      </w:r>
      <w:r w:rsidR="00774EF7">
        <w:t>_ESTABELECIMENTO</w:t>
      </w:r>
    </w:p>
    <w:p w14:paraId="6CDAB9F0" w14:textId="77777777" w:rsidR="0050682C" w:rsidRDefault="0050682C" w:rsidP="0050682C">
      <w:pPr>
        <w:ind w:left="0"/>
      </w:pPr>
      <w:r>
        <w:t>Para ser verificado o endereço, o sistema criar uma função para realizar os seguintes passos:</w:t>
      </w:r>
    </w:p>
    <w:p w14:paraId="1E1C0FC5" w14:textId="77777777" w:rsidR="0050682C" w:rsidRDefault="0050682C" w:rsidP="0050682C">
      <w:pPr>
        <w:pStyle w:val="PargrafodaLista"/>
        <w:numPr>
          <w:ilvl w:val="0"/>
          <w:numId w:val="23"/>
        </w:numPr>
      </w:pPr>
      <w:r>
        <w:t>Retirar os acentos das palavras</w:t>
      </w:r>
    </w:p>
    <w:p w14:paraId="3595BB7A" w14:textId="77777777" w:rsidR="0050682C" w:rsidRDefault="0050682C" w:rsidP="0050682C">
      <w:pPr>
        <w:pStyle w:val="PargrafodaLista"/>
        <w:numPr>
          <w:ilvl w:val="0"/>
          <w:numId w:val="22"/>
        </w:numPr>
      </w:pPr>
      <w:r>
        <w:t xml:space="preserve">Retirar os hifens </w:t>
      </w:r>
    </w:p>
    <w:p w14:paraId="4C461907" w14:textId="77777777" w:rsidR="0050682C" w:rsidRDefault="0050682C" w:rsidP="0050682C">
      <w:pPr>
        <w:pStyle w:val="PargrafodaLista"/>
        <w:numPr>
          <w:ilvl w:val="0"/>
          <w:numId w:val="22"/>
        </w:numPr>
      </w:pPr>
      <w:r>
        <w:t xml:space="preserve">Retirar os espaços em branco antes e depois dos campos </w:t>
      </w:r>
    </w:p>
    <w:p w14:paraId="383AF5FD" w14:textId="77777777" w:rsidR="0050682C" w:rsidRDefault="0050682C" w:rsidP="0050682C">
      <w:pPr>
        <w:pStyle w:val="PargrafodaLista"/>
        <w:numPr>
          <w:ilvl w:val="0"/>
          <w:numId w:val="22"/>
        </w:numPr>
      </w:pPr>
      <w:r>
        <w:t>Colocar os valores dos campos alfanuméricos em caixa alta</w:t>
      </w:r>
    </w:p>
    <w:p w14:paraId="48FBB996" w14:textId="77777777" w:rsidR="0050682C" w:rsidRDefault="0050682C" w:rsidP="0050682C">
      <w:pPr>
        <w:ind w:left="0"/>
      </w:pPr>
      <w:r>
        <w:t>Os mesmos passos serão aplicados para os campos informados, facilitando o rastreio do endereço com a normalização dos valores.</w:t>
      </w:r>
    </w:p>
    <w:p w14:paraId="7C0B7EB0" w14:textId="77777777" w:rsidR="0050682C" w:rsidRDefault="0050682C" w:rsidP="0050682C">
      <w:pPr>
        <w:ind w:left="0"/>
      </w:pPr>
      <w:r>
        <w:t>O sistema vai comparar os valores informados com os valores contidos na tabela. Os campos serão validados da seguinte forma:</w:t>
      </w:r>
    </w:p>
    <w:tbl>
      <w:tblPr>
        <w:tblStyle w:val="Tabelacomgrade"/>
        <w:tblW w:w="0" w:type="auto"/>
        <w:tblLook w:val="04A0" w:firstRow="1" w:lastRow="0" w:firstColumn="1" w:lastColumn="0" w:noHBand="0" w:noVBand="1"/>
      </w:tblPr>
      <w:tblGrid>
        <w:gridCol w:w="3405"/>
        <w:gridCol w:w="4074"/>
      </w:tblGrid>
      <w:tr w:rsidR="0050682C" w14:paraId="1E6BD578" w14:textId="77777777" w:rsidTr="00D353BE">
        <w:tc>
          <w:tcPr>
            <w:tcW w:w="3405" w:type="dxa"/>
            <w:shd w:val="clear" w:color="auto" w:fill="AEAAAA" w:themeFill="background2" w:themeFillShade="BF"/>
          </w:tcPr>
          <w:p w14:paraId="600825EA" w14:textId="24BD534A" w:rsidR="0050682C" w:rsidRDefault="0050682C" w:rsidP="00EB2804">
            <w:pPr>
              <w:ind w:left="0" w:firstLine="0"/>
              <w:jc w:val="center"/>
            </w:pPr>
            <w:r>
              <w:t>CAMPOS INFORMADOS</w:t>
            </w:r>
            <w:r w:rsidR="00EB2804">
              <w:t xml:space="preserve"> JUCETINS</w:t>
            </w:r>
          </w:p>
        </w:tc>
        <w:tc>
          <w:tcPr>
            <w:tcW w:w="4074" w:type="dxa"/>
            <w:shd w:val="clear" w:color="auto" w:fill="AEAAAA" w:themeFill="background2" w:themeFillShade="BF"/>
          </w:tcPr>
          <w:p w14:paraId="33A36524" w14:textId="77777777" w:rsidR="0050682C" w:rsidRDefault="0050682C" w:rsidP="00D353BE">
            <w:pPr>
              <w:ind w:left="0"/>
            </w:pPr>
            <w:r>
              <w:t>CAMPO TABELA TA_ENDEREÇO</w:t>
            </w:r>
          </w:p>
        </w:tc>
      </w:tr>
      <w:tr w:rsidR="0050682C" w14:paraId="782EEB9C" w14:textId="77777777" w:rsidTr="00D353BE">
        <w:tc>
          <w:tcPr>
            <w:tcW w:w="3405" w:type="dxa"/>
          </w:tcPr>
          <w:p w14:paraId="29E929B2" w14:textId="5B5DA34C" w:rsidR="0050682C" w:rsidRDefault="00D5196D" w:rsidP="00D353BE">
            <w:pPr>
              <w:ind w:left="0"/>
            </w:pPr>
            <w:r>
              <w:t>8</w:t>
            </w:r>
          </w:p>
        </w:tc>
        <w:tc>
          <w:tcPr>
            <w:tcW w:w="4074" w:type="dxa"/>
          </w:tcPr>
          <w:p w14:paraId="70F167FB" w14:textId="0B905B02" w:rsidR="0050682C" w:rsidRDefault="00D5196D" w:rsidP="00D353BE">
            <w:pPr>
              <w:ind w:left="0"/>
            </w:pPr>
            <w:r>
              <w:t>IND_ORIGEM_INFORMACAO</w:t>
            </w:r>
          </w:p>
        </w:tc>
      </w:tr>
      <w:tr w:rsidR="0050682C" w14:paraId="770FB96E" w14:textId="77777777" w:rsidTr="00D353BE">
        <w:tc>
          <w:tcPr>
            <w:tcW w:w="3405" w:type="dxa"/>
          </w:tcPr>
          <w:p w14:paraId="3B11C160" w14:textId="77777777" w:rsidR="0050682C" w:rsidRDefault="0050682C" w:rsidP="00D353BE">
            <w:pPr>
              <w:ind w:left="0"/>
            </w:pPr>
            <w:r>
              <w:t>Tipo do Logradouro</w:t>
            </w:r>
          </w:p>
        </w:tc>
        <w:tc>
          <w:tcPr>
            <w:tcW w:w="4074" w:type="dxa"/>
          </w:tcPr>
          <w:p w14:paraId="33344389" w14:textId="77777777" w:rsidR="0050682C" w:rsidRDefault="0050682C" w:rsidP="00D353BE">
            <w:pPr>
              <w:ind w:left="0"/>
            </w:pPr>
            <w:r>
              <w:t>IND_LOGRADOURO</w:t>
            </w:r>
          </w:p>
        </w:tc>
      </w:tr>
      <w:tr w:rsidR="0050682C" w14:paraId="0E9408C0" w14:textId="77777777" w:rsidTr="00D353BE">
        <w:tc>
          <w:tcPr>
            <w:tcW w:w="3405" w:type="dxa"/>
          </w:tcPr>
          <w:p w14:paraId="3149A8EC" w14:textId="77777777" w:rsidR="0050682C" w:rsidRDefault="0050682C" w:rsidP="00D353BE">
            <w:pPr>
              <w:ind w:left="0"/>
            </w:pPr>
            <w:r>
              <w:t>Endereço</w:t>
            </w:r>
          </w:p>
        </w:tc>
        <w:tc>
          <w:tcPr>
            <w:tcW w:w="4074" w:type="dxa"/>
          </w:tcPr>
          <w:p w14:paraId="71E2383A" w14:textId="77777777" w:rsidR="0050682C" w:rsidRDefault="0050682C" w:rsidP="00D353BE">
            <w:pPr>
              <w:ind w:left="0"/>
            </w:pPr>
            <w:r>
              <w:t>TXT_LOGRADOURO</w:t>
            </w:r>
          </w:p>
        </w:tc>
      </w:tr>
      <w:tr w:rsidR="0050682C" w14:paraId="1BEBE88D" w14:textId="77777777" w:rsidTr="00D353BE">
        <w:tc>
          <w:tcPr>
            <w:tcW w:w="3405" w:type="dxa"/>
          </w:tcPr>
          <w:p w14:paraId="60207501" w14:textId="77777777" w:rsidR="0050682C" w:rsidRDefault="0050682C" w:rsidP="00D353BE">
            <w:pPr>
              <w:ind w:left="0"/>
            </w:pPr>
            <w:r>
              <w:t>Número</w:t>
            </w:r>
          </w:p>
        </w:tc>
        <w:tc>
          <w:tcPr>
            <w:tcW w:w="4074" w:type="dxa"/>
          </w:tcPr>
          <w:p w14:paraId="58359D99" w14:textId="77777777" w:rsidR="0050682C" w:rsidRDefault="0050682C" w:rsidP="00D353BE">
            <w:pPr>
              <w:ind w:left="0"/>
            </w:pPr>
            <w:r>
              <w:t>NUM_LOGRADOURO</w:t>
            </w:r>
          </w:p>
        </w:tc>
      </w:tr>
      <w:tr w:rsidR="0050682C" w14:paraId="1B9D8F01" w14:textId="77777777" w:rsidTr="00D353BE">
        <w:tc>
          <w:tcPr>
            <w:tcW w:w="3405" w:type="dxa"/>
          </w:tcPr>
          <w:p w14:paraId="44452743" w14:textId="77777777" w:rsidR="0050682C" w:rsidRDefault="0050682C" w:rsidP="00D353BE">
            <w:pPr>
              <w:tabs>
                <w:tab w:val="left" w:pos="1116"/>
              </w:tabs>
              <w:ind w:left="0"/>
            </w:pPr>
            <w:r>
              <w:t>Complemento</w:t>
            </w:r>
          </w:p>
        </w:tc>
        <w:tc>
          <w:tcPr>
            <w:tcW w:w="4074" w:type="dxa"/>
          </w:tcPr>
          <w:p w14:paraId="2C001E77" w14:textId="77777777" w:rsidR="0050682C" w:rsidRDefault="0050682C" w:rsidP="00D353BE">
            <w:pPr>
              <w:ind w:left="0"/>
            </w:pPr>
            <w:r>
              <w:t>TXT_COMPLEMENTO</w:t>
            </w:r>
          </w:p>
        </w:tc>
      </w:tr>
      <w:tr w:rsidR="0050682C" w14:paraId="2767D488" w14:textId="77777777" w:rsidTr="00D353BE">
        <w:tc>
          <w:tcPr>
            <w:tcW w:w="3405" w:type="dxa"/>
          </w:tcPr>
          <w:p w14:paraId="0683CFB1" w14:textId="77777777" w:rsidR="0050682C" w:rsidRDefault="0050682C" w:rsidP="00D353BE">
            <w:pPr>
              <w:ind w:left="0"/>
            </w:pPr>
            <w:r>
              <w:t>Bairro</w:t>
            </w:r>
          </w:p>
        </w:tc>
        <w:tc>
          <w:tcPr>
            <w:tcW w:w="4074" w:type="dxa"/>
          </w:tcPr>
          <w:p w14:paraId="09C360DE" w14:textId="77777777" w:rsidR="0050682C" w:rsidRDefault="0050682C" w:rsidP="00D353BE">
            <w:pPr>
              <w:ind w:left="0"/>
            </w:pPr>
            <w:r>
              <w:t>TXT_BAIRRO</w:t>
            </w:r>
          </w:p>
        </w:tc>
      </w:tr>
      <w:tr w:rsidR="0050682C" w14:paraId="401E6A7E" w14:textId="77777777" w:rsidTr="00D353BE">
        <w:tc>
          <w:tcPr>
            <w:tcW w:w="3405" w:type="dxa"/>
          </w:tcPr>
          <w:p w14:paraId="55511B81" w14:textId="77777777" w:rsidR="0050682C" w:rsidRDefault="0050682C" w:rsidP="00D353BE">
            <w:pPr>
              <w:ind w:left="0"/>
            </w:pPr>
            <w:r>
              <w:t>Código do Município</w:t>
            </w:r>
          </w:p>
        </w:tc>
        <w:tc>
          <w:tcPr>
            <w:tcW w:w="4074" w:type="dxa"/>
          </w:tcPr>
          <w:p w14:paraId="23990340" w14:textId="77777777" w:rsidR="0050682C" w:rsidRDefault="0050682C" w:rsidP="00D353BE">
            <w:pPr>
              <w:ind w:left="0"/>
            </w:pPr>
            <w:r>
              <w:t>COD_MUNICIPIO</w:t>
            </w:r>
          </w:p>
        </w:tc>
      </w:tr>
    </w:tbl>
    <w:p w14:paraId="69E83F1C" w14:textId="77777777" w:rsidR="0050682C" w:rsidRDefault="0050682C" w:rsidP="0050682C">
      <w:pPr>
        <w:ind w:left="0"/>
      </w:pPr>
    </w:p>
    <w:p w14:paraId="0DC9FF20" w14:textId="0E30F8C8" w:rsidR="0050682C" w:rsidRDefault="0050682C" w:rsidP="0050682C">
      <w:pPr>
        <w:ind w:left="0"/>
      </w:pPr>
      <w:r>
        <w:t>Quando identificado a duplicidade o sistema deverá retorna</w:t>
      </w:r>
      <w:r w:rsidR="000A1161">
        <w:t>r</w:t>
      </w:r>
      <w:r>
        <w:t xml:space="preserve"> com a Inscrição Estadual e a Razão Social da Empresa que se encontra cadastrada para conhecimento do Fisco.</w:t>
      </w:r>
    </w:p>
    <w:p w14:paraId="23A71BF6" w14:textId="77777777" w:rsidR="00F90BC6" w:rsidRDefault="00F90BC6" w:rsidP="0050682C">
      <w:pPr>
        <w:ind w:left="0"/>
      </w:pPr>
    </w:p>
    <w:p w14:paraId="087311AE" w14:textId="77777777" w:rsidR="004D386B" w:rsidRDefault="004D386B" w:rsidP="0050682C">
      <w:pPr>
        <w:ind w:left="0"/>
      </w:pPr>
    </w:p>
    <w:p w14:paraId="7160C984" w14:textId="5A268117" w:rsidR="006A1DD1" w:rsidRDefault="00A906CD" w:rsidP="0050682C">
      <w:pPr>
        <w:ind w:left="0"/>
      </w:pPr>
      <w:r>
        <w:t>TABELA</w:t>
      </w:r>
      <w:r w:rsidR="00476F6D">
        <w:t>:</w:t>
      </w:r>
      <w:r>
        <w:t xml:space="preserve"> TA</w:t>
      </w:r>
      <w:r w:rsidR="006A1DD1">
        <w:t>_ENDERECO</w:t>
      </w:r>
      <w:r>
        <w:t>_LOTEAMENTO</w:t>
      </w:r>
    </w:p>
    <w:tbl>
      <w:tblPr>
        <w:tblStyle w:val="Tabelacomgrade"/>
        <w:tblW w:w="0" w:type="auto"/>
        <w:tblLook w:val="04A0" w:firstRow="1" w:lastRow="0" w:firstColumn="1" w:lastColumn="0" w:noHBand="0" w:noVBand="1"/>
      </w:tblPr>
      <w:tblGrid>
        <w:gridCol w:w="2775"/>
        <w:gridCol w:w="3064"/>
        <w:gridCol w:w="3404"/>
      </w:tblGrid>
      <w:tr w:rsidR="002456E3" w:rsidRPr="004D386B" w14:paraId="4539E2CD" w14:textId="29B78344" w:rsidTr="002456E3">
        <w:tc>
          <w:tcPr>
            <w:tcW w:w="2775" w:type="dxa"/>
            <w:shd w:val="clear" w:color="auto" w:fill="AEAAAA" w:themeFill="background2" w:themeFillShade="BF"/>
          </w:tcPr>
          <w:p w14:paraId="0902BEB6" w14:textId="6C3DFC2D" w:rsidR="00787E78" w:rsidRPr="004D386B" w:rsidRDefault="00787E78" w:rsidP="006A1DD1">
            <w:pPr>
              <w:ind w:left="0"/>
              <w:rPr>
                <w:sz w:val="22"/>
              </w:rPr>
            </w:pPr>
            <w:r w:rsidRPr="004D386B">
              <w:rPr>
                <w:sz w:val="22"/>
              </w:rPr>
              <w:t>CAMPOS</w:t>
            </w:r>
          </w:p>
        </w:tc>
        <w:tc>
          <w:tcPr>
            <w:tcW w:w="3064" w:type="dxa"/>
            <w:shd w:val="clear" w:color="auto" w:fill="AEAAAA" w:themeFill="background2" w:themeFillShade="BF"/>
          </w:tcPr>
          <w:p w14:paraId="495B0E21" w14:textId="106ACCC3" w:rsidR="00787E78" w:rsidRPr="004D386B" w:rsidRDefault="00787E78" w:rsidP="006A1DD1">
            <w:pPr>
              <w:ind w:left="0"/>
              <w:rPr>
                <w:sz w:val="22"/>
              </w:rPr>
            </w:pPr>
            <w:r w:rsidRPr="004D386B">
              <w:rPr>
                <w:sz w:val="22"/>
              </w:rPr>
              <w:t>TIPO DO CAMPO</w:t>
            </w:r>
          </w:p>
        </w:tc>
        <w:tc>
          <w:tcPr>
            <w:tcW w:w="3404" w:type="dxa"/>
            <w:shd w:val="clear" w:color="auto" w:fill="AEAAAA" w:themeFill="background2" w:themeFillShade="BF"/>
          </w:tcPr>
          <w:p w14:paraId="00337DE1" w14:textId="0BC1F1BD" w:rsidR="00787E78" w:rsidRPr="004D386B" w:rsidRDefault="00787E78" w:rsidP="006A1DD1">
            <w:pPr>
              <w:ind w:left="0"/>
              <w:rPr>
                <w:sz w:val="22"/>
              </w:rPr>
            </w:pPr>
            <w:r w:rsidRPr="004D386B">
              <w:rPr>
                <w:sz w:val="22"/>
              </w:rPr>
              <w:t>Descrição</w:t>
            </w:r>
          </w:p>
        </w:tc>
      </w:tr>
      <w:tr w:rsidR="002456E3" w:rsidRPr="004D386B" w14:paraId="05C90235" w14:textId="77777777" w:rsidTr="002456E3">
        <w:tc>
          <w:tcPr>
            <w:tcW w:w="2775" w:type="dxa"/>
          </w:tcPr>
          <w:p w14:paraId="50398084" w14:textId="1DFCCD01" w:rsidR="00787E78" w:rsidRPr="004D386B" w:rsidRDefault="00787E78" w:rsidP="00787E78">
            <w:pPr>
              <w:ind w:left="0" w:firstLine="0"/>
              <w:rPr>
                <w:sz w:val="22"/>
              </w:rPr>
            </w:pPr>
            <w:r w:rsidRPr="004D386B">
              <w:rPr>
                <w:sz w:val="22"/>
              </w:rPr>
              <w:t>ID_REGISTRO</w:t>
            </w:r>
          </w:p>
        </w:tc>
        <w:tc>
          <w:tcPr>
            <w:tcW w:w="3064" w:type="dxa"/>
          </w:tcPr>
          <w:p w14:paraId="490428AF" w14:textId="64016645" w:rsidR="00787E78" w:rsidRPr="004D386B" w:rsidRDefault="00787E78" w:rsidP="00EB2804">
            <w:pPr>
              <w:ind w:left="0"/>
              <w:rPr>
                <w:sz w:val="22"/>
              </w:rPr>
            </w:pPr>
            <w:r w:rsidRPr="004D386B">
              <w:rPr>
                <w:sz w:val="22"/>
              </w:rPr>
              <w:t>Varchar2(</w:t>
            </w:r>
            <w:r w:rsidR="00EB2804" w:rsidRPr="004D386B">
              <w:rPr>
                <w:sz w:val="22"/>
              </w:rPr>
              <w:t>12</w:t>
            </w:r>
            <w:r w:rsidRPr="004D386B">
              <w:rPr>
                <w:sz w:val="22"/>
              </w:rPr>
              <w:t>)</w:t>
            </w:r>
            <w:r w:rsidR="002456E3" w:rsidRPr="004D386B">
              <w:rPr>
                <w:sz w:val="22"/>
              </w:rPr>
              <w:t xml:space="preserve"> Pk</w:t>
            </w:r>
          </w:p>
        </w:tc>
        <w:tc>
          <w:tcPr>
            <w:tcW w:w="3404" w:type="dxa"/>
          </w:tcPr>
          <w:p w14:paraId="3F99AE85" w14:textId="142225E7" w:rsidR="00787E78" w:rsidRPr="004D386B" w:rsidRDefault="002456E3" w:rsidP="002456E3">
            <w:pPr>
              <w:ind w:left="0" w:firstLine="0"/>
              <w:rPr>
                <w:sz w:val="22"/>
              </w:rPr>
            </w:pPr>
            <w:r w:rsidRPr="004D386B">
              <w:rPr>
                <w:sz w:val="22"/>
              </w:rPr>
              <w:t>Código Sequencial</w:t>
            </w:r>
          </w:p>
        </w:tc>
      </w:tr>
      <w:tr w:rsidR="002456E3" w:rsidRPr="004D386B" w14:paraId="792817F4" w14:textId="350FE92F" w:rsidTr="002456E3">
        <w:tc>
          <w:tcPr>
            <w:tcW w:w="2775" w:type="dxa"/>
          </w:tcPr>
          <w:p w14:paraId="491CE893" w14:textId="3EB717DC" w:rsidR="00787E78" w:rsidRPr="004D386B" w:rsidRDefault="00787E78" w:rsidP="00787E78">
            <w:pPr>
              <w:ind w:left="0" w:firstLine="0"/>
              <w:rPr>
                <w:sz w:val="22"/>
              </w:rPr>
            </w:pPr>
            <w:r w:rsidRPr="004D386B">
              <w:rPr>
                <w:sz w:val="22"/>
              </w:rPr>
              <w:lastRenderedPageBreak/>
              <w:t>CODIGO_FISCAL</w:t>
            </w:r>
          </w:p>
        </w:tc>
        <w:tc>
          <w:tcPr>
            <w:tcW w:w="3064" w:type="dxa"/>
          </w:tcPr>
          <w:p w14:paraId="75131C0D" w14:textId="111B3BD3" w:rsidR="00787E78" w:rsidRPr="004D386B" w:rsidRDefault="00787E78" w:rsidP="00D353BE">
            <w:pPr>
              <w:ind w:left="0"/>
              <w:rPr>
                <w:sz w:val="22"/>
              </w:rPr>
            </w:pPr>
            <w:r w:rsidRPr="004D386B">
              <w:rPr>
                <w:sz w:val="22"/>
              </w:rPr>
              <w:t>Varchar2(35)</w:t>
            </w:r>
          </w:p>
        </w:tc>
        <w:tc>
          <w:tcPr>
            <w:tcW w:w="3404" w:type="dxa"/>
          </w:tcPr>
          <w:p w14:paraId="3E7191B5" w14:textId="4D7F6242" w:rsidR="00787E78" w:rsidRPr="004D386B" w:rsidRDefault="002456E3" w:rsidP="002456E3">
            <w:pPr>
              <w:ind w:left="0" w:firstLine="0"/>
              <w:rPr>
                <w:sz w:val="22"/>
              </w:rPr>
            </w:pPr>
            <w:r w:rsidRPr="004D386B">
              <w:rPr>
                <w:sz w:val="22"/>
              </w:rPr>
              <w:t>Código Formatado no Entendimento do Fisco</w:t>
            </w:r>
          </w:p>
        </w:tc>
      </w:tr>
      <w:tr w:rsidR="002456E3" w:rsidRPr="004D386B" w14:paraId="67E32C35" w14:textId="3D025242" w:rsidTr="002456E3">
        <w:tc>
          <w:tcPr>
            <w:tcW w:w="2775" w:type="dxa"/>
          </w:tcPr>
          <w:p w14:paraId="4717B62A" w14:textId="31C27904" w:rsidR="00787E78" w:rsidRPr="004D386B" w:rsidRDefault="00787E78" w:rsidP="00787E78">
            <w:pPr>
              <w:ind w:left="0" w:firstLine="0"/>
              <w:rPr>
                <w:sz w:val="22"/>
              </w:rPr>
            </w:pPr>
            <w:r w:rsidRPr="004D386B">
              <w:rPr>
                <w:sz w:val="22"/>
              </w:rPr>
              <w:t>LATITUDE</w:t>
            </w:r>
          </w:p>
        </w:tc>
        <w:tc>
          <w:tcPr>
            <w:tcW w:w="3064" w:type="dxa"/>
          </w:tcPr>
          <w:p w14:paraId="73B4530E" w14:textId="49D73792" w:rsidR="00787E78" w:rsidRPr="004D386B" w:rsidRDefault="002456E3" w:rsidP="00D353BE">
            <w:pPr>
              <w:ind w:left="0"/>
              <w:rPr>
                <w:sz w:val="22"/>
              </w:rPr>
            </w:pPr>
            <w:r w:rsidRPr="004D386B">
              <w:rPr>
                <w:sz w:val="22"/>
              </w:rPr>
              <w:t>Varchar2(25)</w:t>
            </w:r>
          </w:p>
        </w:tc>
        <w:tc>
          <w:tcPr>
            <w:tcW w:w="3404" w:type="dxa"/>
          </w:tcPr>
          <w:p w14:paraId="1D1A8B1D" w14:textId="346BB367" w:rsidR="00787E78" w:rsidRPr="004D386B" w:rsidRDefault="002456E3" w:rsidP="002456E3">
            <w:pPr>
              <w:ind w:left="0" w:firstLine="0"/>
              <w:rPr>
                <w:sz w:val="22"/>
              </w:rPr>
            </w:pPr>
            <w:r w:rsidRPr="004D386B">
              <w:rPr>
                <w:sz w:val="22"/>
              </w:rPr>
              <w:t>Latitude do Lote</w:t>
            </w:r>
          </w:p>
        </w:tc>
      </w:tr>
      <w:tr w:rsidR="002456E3" w:rsidRPr="004D386B" w14:paraId="5737C098" w14:textId="1E57A8E9" w:rsidTr="002456E3">
        <w:tc>
          <w:tcPr>
            <w:tcW w:w="2775" w:type="dxa"/>
          </w:tcPr>
          <w:p w14:paraId="1123CB4B" w14:textId="435E1816" w:rsidR="00787E78" w:rsidRPr="004D386B" w:rsidRDefault="00787E78" w:rsidP="00787E78">
            <w:pPr>
              <w:tabs>
                <w:tab w:val="left" w:pos="1116"/>
              </w:tabs>
              <w:ind w:left="0" w:firstLine="0"/>
              <w:rPr>
                <w:sz w:val="22"/>
              </w:rPr>
            </w:pPr>
            <w:r w:rsidRPr="004D386B">
              <w:rPr>
                <w:sz w:val="22"/>
              </w:rPr>
              <w:t>LONGITUDE</w:t>
            </w:r>
          </w:p>
        </w:tc>
        <w:tc>
          <w:tcPr>
            <w:tcW w:w="3064" w:type="dxa"/>
          </w:tcPr>
          <w:p w14:paraId="253AAE26" w14:textId="1DEE1254" w:rsidR="00787E78" w:rsidRPr="004D386B" w:rsidRDefault="002456E3" w:rsidP="00D353BE">
            <w:pPr>
              <w:ind w:left="0"/>
              <w:rPr>
                <w:sz w:val="22"/>
              </w:rPr>
            </w:pPr>
            <w:r w:rsidRPr="004D386B">
              <w:rPr>
                <w:sz w:val="22"/>
              </w:rPr>
              <w:t>Varchar2(25)</w:t>
            </w:r>
          </w:p>
        </w:tc>
        <w:tc>
          <w:tcPr>
            <w:tcW w:w="3404" w:type="dxa"/>
          </w:tcPr>
          <w:p w14:paraId="23F7B02A" w14:textId="22CE4445" w:rsidR="00787E78" w:rsidRPr="004D386B" w:rsidRDefault="002456E3" w:rsidP="002456E3">
            <w:pPr>
              <w:ind w:left="0" w:hanging="28"/>
              <w:rPr>
                <w:sz w:val="22"/>
              </w:rPr>
            </w:pPr>
            <w:r w:rsidRPr="004D386B">
              <w:rPr>
                <w:sz w:val="22"/>
              </w:rPr>
              <w:t>Longitude do Lote</w:t>
            </w:r>
          </w:p>
        </w:tc>
      </w:tr>
      <w:tr w:rsidR="002456E3" w:rsidRPr="004D386B" w14:paraId="425F88FC" w14:textId="702DF39A" w:rsidTr="002456E3">
        <w:tc>
          <w:tcPr>
            <w:tcW w:w="2775" w:type="dxa"/>
          </w:tcPr>
          <w:p w14:paraId="10E46A6D" w14:textId="2E6A9EDD" w:rsidR="00787E78" w:rsidRPr="004D386B" w:rsidRDefault="00787E78" w:rsidP="00787E78">
            <w:pPr>
              <w:ind w:left="0" w:firstLine="0"/>
              <w:rPr>
                <w:sz w:val="22"/>
              </w:rPr>
            </w:pPr>
            <w:r w:rsidRPr="004D386B">
              <w:rPr>
                <w:sz w:val="22"/>
              </w:rPr>
              <w:t>TIPO_IMOVEL</w:t>
            </w:r>
          </w:p>
        </w:tc>
        <w:tc>
          <w:tcPr>
            <w:tcW w:w="3064" w:type="dxa"/>
          </w:tcPr>
          <w:p w14:paraId="25D39DF5" w14:textId="14EF1780" w:rsidR="00787E78" w:rsidRPr="004D386B" w:rsidRDefault="00303EE5" w:rsidP="00303EE5">
            <w:pPr>
              <w:ind w:left="0"/>
              <w:rPr>
                <w:sz w:val="22"/>
              </w:rPr>
            </w:pPr>
            <w:r w:rsidRPr="004D386B">
              <w:rPr>
                <w:sz w:val="22"/>
              </w:rPr>
              <w:t>Varchar2(60)</w:t>
            </w:r>
          </w:p>
        </w:tc>
        <w:tc>
          <w:tcPr>
            <w:tcW w:w="3404" w:type="dxa"/>
          </w:tcPr>
          <w:p w14:paraId="2DE74B90" w14:textId="15F1B074" w:rsidR="00787E78" w:rsidRPr="004D386B" w:rsidRDefault="007A6964" w:rsidP="00303EE5">
            <w:pPr>
              <w:ind w:left="0" w:firstLine="0"/>
              <w:jc w:val="left"/>
              <w:rPr>
                <w:sz w:val="22"/>
              </w:rPr>
            </w:pPr>
            <w:r w:rsidRPr="004D386B">
              <w:rPr>
                <w:sz w:val="22"/>
              </w:rPr>
              <w:t>Residê</w:t>
            </w:r>
            <w:r w:rsidR="00773BA1" w:rsidRPr="004D386B">
              <w:rPr>
                <w:sz w:val="22"/>
              </w:rPr>
              <w:t>ncia</w:t>
            </w:r>
            <w:r w:rsidRPr="004D386B">
              <w:rPr>
                <w:sz w:val="22"/>
              </w:rPr>
              <w:t>,</w:t>
            </w:r>
            <w:r w:rsidR="003F1550" w:rsidRPr="004D386B">
              <w:rPr>
                <w:sz w:val="22"/>
              </w:rPr>
              <w:t xml:space="preserve"> Edifício</w:t>
            </w:r>
            <w:r w:rsidR="00AC71D2" w:rsidRPr="004D386B">
              <w:rPr>
                <w:sz w:val="22"/>
              </w:rPr>
              <w:t xml:space="preserve"> Comercial</w:t>
            </w:r>
            <w:r w:rsidR="003F1550" w:rsidRPr="004D386B">
              <w:rPr>
                <w:sz w:val="22"/>
              </w:rPr>
              <w:t xml:space="preserve">, </w:t>
            </w:r>
            <w:r w:rsidRPr="004D386B">
              <w:rPr>
                <w:sz w:val="22"/>
              </w:rPr>
              <w:t>Galpã</w:t>
            </w:r>
            <w:r w:rsidR="003F1550" w:rsidRPr="004D386B">
              <w:rPr>
                <w:sz w:val="22"/>
              </w:rPr>
              <w:t xml:space="preserve">o, </w:t>
            </w:r>
            <w:r w:rsidR="00AC71D2" w:rsidRPr="004D386B">
              <w:rPr>
                <w:sz w:val="22"/>
              </w:rPr>
              <w:t xml:space="preserve">Lote Vazio, </w:t>
            </w:r>
            <w:r w:rsidR="00773BA1" w:rsidRPr="004D386B">
              <w:rPr>
                <w:sz w:val="22"/>
              </w:rPr>
              <w:t xml:space="preserve">Condomínio Residencial, </w:t>
            </w:r>
            <w:r w:rsidR="003F1550" w:rsidRPr="004D386B">
              <w:rPr>
                <w:sz w:val="22"/>
              </w:rPr>
              <w:t>Dentre Outros...</w:t>
            </w:r>
          </w:p>
        </w:tc>
      </w:tr>
      <w:tr w:rsidR="002456E3" w:rsidRPr="004D386B" w14:paraId="59317F32" w14:textId="1D4AAD74" w:rsidTr="002456E3">
        <w:tc>
          <w:tcPr>
            <w:tcW w:w="2775" w:type="dxa"/>
          </w:tcPr>
          <w:p w14:paraId="6617023D" w14:textId="5342193A" w:rsidR="00787E78" w:rsidRPr="004D386B" w:rsidRDefault="00787E78" w:rsidP="00787E78">
            <w:pPr>
              <w:ind w:left="0" w:firstLine="0"/>
              <w:rPr>
                <w:sz w:val="22"/>
              </w:rPr>
            </w:pPr>
            <w:r w:rsidRPr="004D386B">
              <w:rPr>
                <w:sz w:val="22"/>
              </w:rPr>
              <w:t>QUANTIDADE_PERMITIDA</w:t>
            </w:r>
          </w:p>
        </w:tc>
        <w:tc>
          <w:tcPr>
            <w:tcW w:w="3064" w:type="dxa"/>
          </w:tcPr>
          <w:p w14:paraId="1BBDBE12" w14:textId="1D331475" w:rsidR="00787E78" w:rsidRPr="004D386B" w:rsidRDefault="00A906CD" w:rsidP="00D353BE">
            <w:pPr>
              <w:ind w:left="0"/>
              <w:rPr>
                <w:sz w:val="22"/>
              </w:rPr>
            </w:pPr>
            <w:r w:rsidRPr="004D386B">
              <w:rPr>
                <w:sz w:val="22"/>
              </w:rPr>
              <w:t>Number(3)</w:t>
            </w:r>
          </w:p>
        </w:tc>
        <w:tc>
          <w:tcPr>
            <w:tcW w:w="3404" w:type="dxa"/>
          </w:tcPr>
          <w:p w14:paraId="54ED0252" w14:textId="28D50D20" w:rsidR="00787E78" w:rsidRPr="004D386B" w:rsidRDefault="002456E3" w:rsidP="002456E3">
            <w:pPr>
              <w:ind w:left="0" w:hanging="28"/>
              <w:rPr>
                <w:sz w:val="22"/>
              </w:rPr>
            </w:pPr>
            <w:r w:rsidRPr="004D386B">
              <w:rPr>
                <w:sz w:val="22"/>
              </w:rPr>
              <w:t>Quantidade de Empresas que poderão está no mesmo Lote</w:t>
            </w:r>
          </w:p>
        </w:tc>
      </w:tr>
      <w:tr w:rsidR="002456E3" w:rsidRPr="004D386B" w14:paraId="2B57C9A2" w14:textId="77777777" w:rsidTr="002456E3">
        <w:tc>
          <w:tcPr>
            <w:tcW w:w="2775" w:type="dxa"/>
          </w:tcPr>
          <w:p w14:paraId="3B3BE032" w14:textId="61DF1BF3" w:rsidR="00A906CD" w:rsidRPr="004D386B" w:rsidRDefault="00A906CD" w:rsidP="00A906CD">
            <w:pPr>
              <w:ind w:left="0" w:firstLine="0"/>
              <w:rPr>
                <w:sz w:val="22"/>
              </w:rPr>
            </w:pPr>
            <w:r w:rsidRPr="004D386B">
              <w:rPr>
                <w:sz w:val="22"/>
              </w:rPr>
              <w:t>NUMERO_QUADRA</w:t>
            </w:r>
          </w:p>
        </w:tc>
        <w:tc>
          <w:tcPr>
            <w:tcW w:w="3064" w:type="dxa"/>
          </w:tcPr>
          <w:p w14:paraId="0314BB74" w14:textId="6C5AEF2D" w:rsidR="00A906CD" w:rsidRPr="004D386B" w:rsidRDefault="00A906CD" w:rsidP="00D353BE">
            <w:pPr>
              <w:ind w:left="0"/>
              <w:rPr>
                <w:sz w:val="22"/>
              </w:rPr>
            </w:pPr>
            <w:r w:rsidRPr="004D386B">
              <w:rPr>
                <w:sz w:val="22"/>
              </w:rPr>
              <w:t>Varchar2(10)</w:t>
            </w:r>
          </w:p>
        </w:tc>
        <w:tc>
          <w:tcPr>
            <w:tcW w:w="3404" w:type="dxa"/>
          </w:tcPr>
          <w:p w14:paraId="4D680A16" w14:textId="4E893AEC" w:rsidR="00A906CD" w:rsidRPr="004D386B" w:rsidRDefault="002456E3" w:rsidP="003F1550">
            <w:pPr>
              <w:ind w:left="0" w:hanging="28"/>
              <w:jc w:val="left"/>
              <w:rPr>
                <w:sz w:val="22"/>
              </w:rPr>
            </w:pPr>
            <w:r w:rsidRPr="004D386B">
              <w:rPr>
                <w:sz w:val="22"/>
              </w:rPr>
              <w:t>Número da Quadra</w:t>
            </w:r>
          </w:p>
        </w:tc>
      </w:tr>
      <w:tr w:rsidR="002456E3" w:rsidRPr="004D386B" w14:paraId="0352B5C2" w14:textId="77777777" w:rsidTr="002456E3">
        <w:tc>
          <w:tcPr>
            <w:tcW w:w="2775" w:type="dxa"/>
          </w:tcPr>
          <w:p w14:paraId="2B60BEAB" w14:textId="17138D53" w:rsidR="00A906CD" w:rsidRPr="004D386B" w:rsidRDefault="00A906CD" w:rsidP="00A906CD">
            <w:pPr>
              <w:ind w:left="0" w:firstLine="0"/>
              <w:rPr>
                <w:sz w:val="22"/>
              </w:rPr>
            </w:pPr>
            <w:r w:rsidRPr="004D386B">
              <w:rPr>
                <w:sz w:val="22"/>
              </w:rPr>
              <w:t>NUMERO_LOTE</w:t>
            </w:r>
          </w:p>
        </w:tc>
        <w:tc>
          <w:tcPr>
            <w:tcW w:w="3064" w:type="dxa"/>
          </w:tcPr>
          <w:p w14:paraId="397F5D32" w14:textId="61DCD3B3" w:rsidR="00A906CD" w:rsidRPr="004D386B" w:rsidRDefault="00A906CD" w:rsidP="00D353BE">
            <w:pPr>
              <w:ind w:left="0"/>
              <w:rPr>
                <w:sz w:val="22"/>
              </w:rPr>
            </w:pPr>
            <w:r w:rsidRPr="004D386B">
              <w:rPr>
                <w:sz w:val="22"/>
              </w:rPr>
              <w:t>Varchar2(10)</w:t>
            </w:r>
          </w:p>
        </w:tc>
        <w:tc>
          <w:tcPr>
            <w:tcW w:w="3404" w:type="dxa"/>
          </w:tcPr>
          <w:p w14:paraId="66270E0B" w14:textId="1A77C1F4" w:rsidR="00A906CD" w:rsidRPr="004D386B" w:rsidRDefault="003F1550" w:rsidP="003F1550">
            <w:pPr>
              <w:ind w:left="0" w:hanging="28"/>
              <w:jc w:val="left"/>
              <w:rPr>
                <w:sz w:val="22"/>
              </w:rPr>
            </w:pPr>
            <w:r w:rsidRPr="004D386B">
              <w:rPr>
                <w:sz w:val="22"/>
              </w:rPr>
              <w:t>Nú</w:t>
            </w:r>
            <w:r w:rsidR="002456E3" w:rsidRPr="004D386B">
              <w:rPr>
                <w:sz w:val="22"/>
              </w:rPr>
              <w:t>mero do Lote</w:t>
            </w:r>
          </w:p>
        </w:tc>
      </w:tr>
      <w:tr w:rsidR="002456E3" w:rsidRPr="004D386B" w14:paraId="120BF1E8" w14:textId="77777777" w:rsidTr="002456E3">
        <w:tc>
          <w:tcPr>
            <w:tcW w:w="2775" w:type="dxa"/>
          </w:tcPr>
          <w:p w14:paraId="7CEA26B2" w14:textId="6F4C13E4" w:rsidR="00A906CD" w:rsidRPr="004D386B" w:rsidRDefault="00A906CD" w:rsidP="00A906CD">
            <w:pPr>
              <w:ind w:left="0" w:firstLine="0"/>
              <w:rPr>
                <w:sz w:val="22"/>
              </w:rPr>
            </w:pPr>
            <w:r w:rsidRPr="004D386B">
              <w:rPr>
                <w:sz w:val="22"/>
              </w:rPr>
              <w:t>NUMERO_LOCAL</w:t>
            </w:r>
          </w:p>
        </w:tc>
        <w:tc>
          <w:tcPr>
            <w:tcW w:w="3064" w:type="dxa"/>
          </w:tcPr>
          <w:p w14:paraId="3DDB7A31" w14:textId="6FB25942" w:rsidR="00A906CD" w:rsidRPr="004D386B" w:rsidRDefault="00A906CD" w:rsidP="00D353BE">
            <w:pPr>
              <w:ind w:left="0"/>
              <w:rPr>
                <w:sz w:val="22"/>
              </w:rPr>
            </w:pPr>
            <w:r w:rsidRPr="004D386B">
              <w:rPr>
                <w:sz w:val="22"/>
              </w:rPr>
              <w:t>Varchar2(10)</w:t>
            </w:r>
          </w:p>
        </w:tc>
        <w:tc>
          <w:tcPr>
            <w:tcW w:w="3404" w:type="dxa"/>
          </w:tcPr>
          <w:p w14:paraId="27EB89A3" w14:textId="32D551BE" w:rsidR="00A906CD" w:rsidRPr="004D386B" w:rsidRDefault="003F1550" w:rsidP="003F1550">
            <w:pPr>
              <w:ind w:left="0" w:firstLine="0"/>
              <w:jc w:val="left"/>
              <w:rPr>
                <w:sz w:val="22"/>
              </w:rPr>
            </w:pPr>
            <w:r w:rsidRPr="004D386B">
              <w:rPr>
                <w:sz w:val="22"/>
              </w:rPr>
              <w:t>Nú</w:t>
            </w:r>
            <w:r w:rsidR="002456E3" w:rsidRPr="004D386B">
              <w:rPr>
                <w:sz w:val="22"/>
              </w:rPr>
              <w:t>mero da Localidade</w:t>
            </w:r>
          </w:p>
        </w:tc>
      </w:tr>
      <w:tr w:rsidR="002456E3" w:rsidRPr="004D386B" w14:paraId="1E02E1CA" w14:textId="77777777" w:rsidTr="002456E3">
        <w:tc>
          <w:tcPr>
            <w:tcW w:w="2775" w:type="dxa"/>
          </w:tcPr>
          <w:p w14:paraId="77782F9D" w14:textId="6F9CC5BE" w:rsidR="00A906CD" w:rsidRPr="004D386B" w:rsidRDefault="00A906CD" w:rsidP="00A906CD">
            <w:pPr>
              <w:ind w:left="0" w:firstLine="0"/>
              <w:rPr>
                <w:sz w:val="22"/>
              </w:rPr>
            </w:pPr>
            <w:r w:rsidRPr="004D386B">
              <w:rPr>
                <w:sz w:val="22"/>
              </w:rPr>
              <w:t>NUMERO_TRAVESSA</w:t>
            </w:r>
          </w:p>
        </w:tc>
        <w:tc>
          <w:tcPr>
            <w:tcW w:w="3064" w:type="dxa"/>
          </w:tcPr>
          <w:p w14:paraId="58C79FB5" w14:textId="28173403" w:rsidR="00A906CD" w:rsidRPr="004D386B" w:rsidRDefault="00A906CD" w:rsidP="00D353BE">
            <w:pPr>
              <w:ind w:left="0"/>
              <w:rPr>
                <w:sz w:val="22"/>
              </w:rPr>
            </w:pPr>
            <w:r w:rsidRPr="004D386B">
              <w:rPr>
                <w:sz w:val="22"/>
              </w:rPr>
              <w:t>Varchar2(10)</w:t>
            </w:r>
          </w:p>
        </w:tc>
        <w:tc>
          <w:tcPr>
            <w:tcW w:w="3404" w:type="dxa"/>
          </w:tcPr>
          <w:p w14:paraId="7D46BE63" w14:textId="4FD32E3A" w:rsidR="00A906CD" w:rsidRPr="004D386B" w:rsidRDefault="003F1550" w:rsidP="003F1550">
            <w:pPr>
              <w:ind w:left="0" w:firstLine="0"/>
              <w:jc w:val="left"/>
              <w:rPr>
                <w:sz w:val="22"/>
              </w:rPr>
            </w:pPr>
            <w:r w:rsidRPr="004D386B">
              <w:rPr>
                <w:sz w:val="22"/>
              </w:rPr>
              <w:t>Nú</w:t>
            </w:r>
            <w:r w:rsidR="002456E3" w:rsidRPr="004D386B">
              <w:rPr>
                <w:sz w:val="22"/>
              </w:rPr>
              <w:t xml:space="preserve">mero da </w:t>
            </w:r>
            <w:r w:rsidRPr="004D386B">
              <w:rPr>
                <w:sz w:val="22"/>
              </w:rPr>
              <w:t>Travessa</w:t>
            </w:r>
          </w:p>
        </w:tc>
      </w:tr>
    </w:tbl>
    <w:p w14:paraId="1DCF52C9" w14:textId="12333D94" w:rsidR="00A906CD" w:rsidRDefault="00A906CD" w:rsidP="00A906CD">
      <w:pPr>
        <w:ind w:left="0"/>
      </w:pPr>
      <w:r>
        <w:t>TABELA</w:t>
      </w:r>
      <w:r w:rsidR="00476F6D">
        <w:t>:</w:t>
      </w:r>
      <w:r>
        <w:t xml:space="preserve"> TA_LOTES_EMPRESAS</w:t>
      </w:r>
    </w:p>
    <w:tbl>
      <w:tblPr>
        <w:tblStyle w:val="Tabelacomgrade"/>
        <w:tblW w:w="0" w:type="auto"/>
        <w:tblLook w:val="04A0" w:firstRow="1" w:lastRow="0" w:firstColumn="1" w:lastColumn="0" w:noHBand="0" w:noVBand="1"/>
      </w:tblPr>
      <w:tblGrid>
        <w:gridCol w:w="3133"/>
        <w:gridCol w:w="2645"/>
        <w:gridCol w:w="3465"/>
      </w:tblGrid>
      <w:tr w:rsidR="00A906CD" w:rsidRPr="004D386B" w14:paraId="01C96E36" w14:textId="77777777" w:rsidTr="00D353BE">
        <w:tc>
          <w:tcPr>
            <w:tcW w:w="3133" w:type="dxa"/>
            <w:shd w:val="clear" w:color="auto" w:fill="AEAAAA" w:themeFill="background2" w:themeFillShade="BF"/>
          </w:tcPr>
          <w:p w14:paraId="68DAA2EC" w14:textId="77777777" w:rsidR="00A906CD" w:rsidRPr="004D386B" w:rsidRDefault="00A906CD" w:rsidP="00D353BE">
            <w:pPr>
              <w:ind w:left="0"/>
              <w:rPr>
                <w:sz w:val="22"/>
              </w:rPr>
            </w:pPr>
            <w:r w:rsidRPr="004D386B">
              <w:rPr>
                <w:sz w:val="22"/>
              </w:rPr>
              <w:t>CAMPOS</w:t>
            </w:r>
          </w:p>
        </w:tc>
        <w:tc>
          <w:tcPr>
            <w:tcW w:w="2645" w:type="dxa"/>
            <w:shd w:val="clear" w:color="auto" w:fill="AEAAAA" w:themeFill="background2" w:themeFillShade="BF"/>
          </w:tcPr>
          <w:p w14:paraId="26A920B6" w14:textId="77777777" w:rsidR="00A906CD" w:rsidRPr="004D386B" w:rsidRDefault="00A906CD" w:rsidP="00D353BE">
            <w:pPr>
              <w:ind w:left="0"/>
              <w:rPr>
                <w:sz w:val="22"/>
              </w:rPr>
            </w:pPr>
            <w:r w:rsidRPr="004D386B">
              <w:rPr>
                <w:sz w:val="22"/>
              </w:rPr>
              <w:t>TIPO DO CAMPO</w:t>
            </w:r>
          </w:p>
        </w:tc>
        <w:tc>
          <w:tcPr>
            <w:tcW w:w="3465" w:type="dxa"/>
            <w:shd w:val="clear" w:color="auto" w:fill="AEAAAA" w:themeFill="background2" w:themeFillShade="BF"/>
          </w:tcPr>
          <w:p w14:paraId="4158ABF3" w14:textId="77777777" w:rsidR="00A906CD" w:rsidRPr="004D386B" w:rsidRDefault="00A906CD" w:rsidP="00D353BE">
            <w:pPr>
              <w:ind w:left="0"/>
              <w:rPr>
                <w:sz w:val="22"/>
              </w:rPr>
            </w:pPr>
            <w:r w:rsidRPr="004D386B">
              <w:rPr>
                <w:sz w:val="22"/>
              </w:rPr>
              <w:t>Descrição</w:t>
            </w:r>
          </w:p>
        </w:tc>
      </w:tr>
      <w:tr w:rsidR="00A906CD" w:rsidRPr="004D386B" w14:paraId="37CE4719" w14:textId="77777777" w:rsidTr="00D353BE">
        <w:tc>
          <w:tcPr>
            <w:tcW w:w="3133" w:type="dxa"/>
          </w:tcPr>
          <w:p w14:paraId="2795B46F" w14:textId="77777777" w:rsidR="00A906CD" w:rsidRPr="004D386B" w:rsidRDefault="00A906CD" w:rsidP="00D353BE">
            <w:pPr>
              <w:ind w:left="0" w:firstLine="0"/>
              <w:rPr>
                <w:sz w:val="22"/>
              </w:rPr>
            </w:pPr>
            <w:r w:rsidRPr="004D386B">
              <w:rPr>
                <w:sz w:val="22"/>
              </w:rPr>
              <w:t>ID_REGISTRO</w:t>
            </w:r>
          </w:p>
        </w:tc>
        <w:tc>
          <w:tcPr>
            <w:tcW w:w="2645" w:type="dxa"/>
          </w:tcPr>
          <w:p w14:paraId="3537BD40" w14:textId="7640D4FE" w:rsidR="00A906CD" w:rsidRPr="004D386B" w:rsidRDefault="00A906CD" w:rsidP="00774EF7">
            <w:pPr>
              <w:ind w:left="0" w:firstLine="0"/>
              <w:rPr>
                <w:sz w:val="22"/>
              </w:rPr>
            </w:pPr>
            <w:r w:rsidRPr="004D386B">
              <w:rPr>
                <w:sz w:val="22"/>
              </w:rPr>
              <w:t>Number(12) PK</w:t>
            </w:r>
            <w:r w:rsidR="002456E3" w:rsidRPr="004D386B">
              <w:rPr>
                <w:sz w:val="22"/>
              </w:rPr>
              <w:t>/FK</w:t>
            </w:r>
          </w:p>
        </w:tc>
        <w:tc>
          <w:tcPr>
            <w:tcW w:w="3465" w:type="dxa"/>
          </w:tcPr>
          <w:p w14:paraId="36641033" w14:textId="5C137709" w:rsidR="00A906CD" w:rsidRPr="004D386B" w:rsidRDefault="00EB2804" w:rsidP="003F1550">
            <w:pPr>
              <w:ind w:left="0" w:firstLine="0"/>
              <w:jc w:val="left"/>
              <w:rPr>
                <w:sz w:val="22"/>
              </w:rPr>
            </w:pPr>
            <w:r w:rsidRPr="004D386B">
              <w:rPr>
                <w:sz w:val="22"/>
              </w:rPr>
              <w:t>Código</w:t>
            </w:r>
            <w:r w:rsidR="002456E3" w:rsidRPr="004D386B">
              <w:rPr>
                <w:sz w:val="22"/>
              </w:rPr>
              <w:t xml:space="preserve"> Sequencial</w:t>
            </w:r>
          </w:p>
        </w:tc>
      </w:tr>
      <w:tr w:rsidR="00A906CD" w:rsidRPr="004D386B" w14:paraId="791880B8" w14:textId="77777777" w:rsidTr="00D353BE">
        <w:tc>
          <w:tcPr>
            <w:tcW w:w="3133" w:type="dxa"/>
          </w:tcPr>
          <w:p w14:paraId="7F8A6A5D" w14:textId="1FDE8B87" w:rsidR="00A906CD" w:rsidRPr="004D386B" w:rsidRDefault="00774EF7" w:rsidP="00A906CD">
            <w:pPr>
              <w:ind w:left="0" w:firstLine="0"/>
              <w:rPr>
                <w:sz w:val="22"/>
              </w:rPr>
            </w:pPr>
            <w:r>
              <w:rPr>
                <w:sz w:val="22"/>
              </w:rPr>
              <w:t>CNPJ</w:t>
            </w:r>
          </w:p>
        </w:tc>
        <w:tc>
          <w:tcPr>
            <w:tcW w:w="2645" w:type="dxa"/>
          </w:tcPr>
          <w:p w14:paraId="7C1F5B48" w14:textId="6238284E" w:rsidR="00A906CD" w:rsidRPr="004D386B" w:rsidRDefault="00774EF7" w:rsidP="00774EF7">
            <w:pPr>
              <w:ind w:left="0" w:hanging="19"/>
              <w:rPr>
                <w:sz w:val="22"/>
              </w:rPr>
            </w:pPr>
            <w:r>
              <w:rPr>
                <w:sz w:val="22"/>
              </w:rPr>
              <w:t>Varchar2(14</w:t>
            </w:r>
            <w:r w:rsidR="00A906CD" w:rsidRPr="004D386B">
              <w:rPr>
                <w:sz w:val="22"/>
              </w:rPr>
              <w:t>) PK/FK</w:t>
            </w:r>
          </w:p>
        </w:tc>
        <w:tc>
          <w:tcPr>
            <w:tcW w:w="3465" w:type="dxa"/>
          </w:tcPr>
          <w:p w14:paraId="59FDCFC4" w14:textId="42C9EEA1" w:rsidR="00A906CD" w:rsidRPr="004D386B" w:rsidRDefault="00EB2804" w:rsidP="003F1550">
            <w:pPr>
              <w:ind w:left="0" w:firstLine="36"/>
              <w:jc w:val="left"/>
              <w:rPr>
                <w:sz w:val="22"/>
              </w:rPr>
            </w:pPr>
            <w:r w:rsidRPr="004D386B">
              <w:rPr>
                <w:sz w:val="22"/>
              </w:rPr>
              <w:t>Chave Pk da TA_CONTRIBUINTES_ICMS</w:t>
            </w:r>
          </w:p>
        </w:tc>
      </w:tr>
      <w:tr w:rsidR="002456E3" w:rsidRPr="004D386B" w14:paraId="07A15C4A" w14:textId="77777777" w:rsidTr="00D353BE">
        <w:tc>
          <w:tcPr>
            <w:tcW w:w="3133" w:type="dxa"/>
          </w:tcPr>
          <w:p w14:paraId="23E3A72B" w14:textId="6B585DB3" w:rsidR="002456E3" w:rsidRPr="004D386B" w:rsidRDefault="002456E3" w:rsidP="00774EF7">
            <w:pPr>
              <w:ind w:left="0" w:firstLine="0"/>
              <w:rPr>
                <w:sz w:val="22"/>
              </w:rPr>
            </w:pPr>
            <w:r w:rsidRPr="004D386B">
              <w:rPr>
                <w:sz w:val="22"/>
              </w:rPr>
              <w:t>INSCRICAO_</w:t>
            </w:r>
            <w:r w:rsidR="00774EF7">
              <w:rPr>
                <w:sz w:val="22"/>
              </w:rPr>
              <w:t>ESTADUAL</w:t>
            </w:r>
          </w:p>
        </w:tc>
        <w:tc>
          <w:tcPr>
            <w:tcW w:w="2645" w:type="dxa"/>
          </w:tcPr>
          <w:p w14:paraId="6F90E17A" w14:textId="4551AA26" w:rsidR="002456E3" w:rsidRPr="004D386B" w:rsidRDefault="002456E3" w:rsidP="00774EF7">
            <w:pPr>
              <w:ind w:left="0" w:hanging="19"/>
              <w:rPr>
                <w:sz w:val="22"/>
              </w:rPr>
            </w:pPr>
            <w:r w:rsidRPr="004D386B">
              <w:rPr>
                <w:sz w:val="22"/>
              </w:rPr>
              <w:t>V</w:t>
            </w:r>
            <w:r w:rsidR="00774EF7">
              <w:rPr>
                <w:sz w:val="22"/>
              </w:rPr>
              <w:t>archar2(9</w:t>
            </w:r>
            <w:r w:rsidRPr="004D386B">
              <w:rPr>
                <w:sz w:val="22"/>
              </w:rPr>
              <w:t>)</w:t>
            </w:r>
          </w:p>
        </w:tc>
        <w:tc>
          <w:tcPr>
            <w:tcW w:w="3465" w:type="dxa"/>
          </w:tcPr>
          <w:p w14:paraId="242702C1" w14:textId="40CB119A" w:rsidR="002456E3" w:rsidRPr="004D386B" w:rsidRDefault="00EB2804" w:rsidP="00774EF7">
            <w:pPr>
              <w:ind w:left="0" w:firstLine="0"/>
              <w:rPr>
                <w:sz w:val="22"/>
              </w:rPr>
            </w:pPr>
            <w:r w:rsidRPr="004D386B">
              <w:rPr>
                <w:sz w:val="22"/>
              </w:rPr>
              <w:t xml:space="preserve">Inscrição </w:t>
            </w:r>
            <w:r w:rsidR="00774EF7">
              <w:rPr>
                <w:sz w:val="22"/>
              </w:rPr>
              <w:t>Estadual</w:t>
            </w:r>
          </w:p>
        </w:tc>
      </w:tr>
      <w:tr w:rsidR="00774EF7" w:rsidRPr="004D386B" w14:paraId="0A6FD20C" w14:textId="77777777" w:rsidTr="00D353BE">
        <w:tc>
          <w:tcPr>
            <w:tcW w:w="3133" w:type="dxa"/>
          </w:tcPr>
          <w:p w14:paraId="2C3B3364" w14:textId="6217BCAB" w:rsidR="00774EF7" w:rsidRPr="004D386B" w:rsidRDefault="00774EF7" w:rsidP="00F36DFA">
            <w:pPr>
              <w:ind w:left="0" w:firstLine="0"/>
              <w:rPr>
                <w:sz w:val="22"/>
              </w:rPr>
            </w:pPr>
            <w:r w:rsidRPr="004D386B">
              <w:rPr>
                <w:sz w:val="22"/>
              </w:rPr>
              <w:t>INSCRICAO_IMOBILIARIA</w:t>
            </w:r>
          </w:p>
        </w:tc>
        <w:tc>
          <w:tcPr>
            <w:tcW w:w="2645" w:type="dxa"/>
          </w:tcPr>
          <w:p w14:paraId="762F6050" w14:textId="43ADD35F" w:rsidR="00774EF7" w:rsidRPr="004D386B" w:rsidRDefault="00774EF7" w:rsidP="00774EF7">
            <w:pPr>
              <w:ind w:left="0" w:hanging="19"/>
              <w:rPr>
                <w:sz w:val="22"/>
              </w:rPr>
            </w:pPr>
            <w:r w:rsidRPr="004D386B">
              <w:rPr>
                <w:sz w:val="22"/>
              </w:rPr>
              <w:t>Varchar2(35)</w:t>
            </w:r>
          </w:p>
        </w:tc>
        <w:tc>
          <w:tcPr>
            <w:tcW w:w="3465" w:type="dxa"/>
          </w:tcPr>
          <w:p w14:paraId="128EC6DD" w14:textId="7E92C8E3" w:rsidR="00774EF7" w:rsidRPr="004D386B" w:rsidRDefault="00774EF7" w:rsidP="00845F87">
            <w:pPr>
              <w:ind w:left="0" w:firstLine="0"/>
              <w:rPr>
                <w:sz w:val="22"/>
              </w:rPr>
            </w:pPr>
            <w:r w:rsidRPr="004D386B">
              <w:rPr>
                <w:sz w:val="22"/>
              </w:rPr>
              <w:t>Inscrição Imobiliária</w:t>
            </w:r>
          </w:p>
        </w:tc>
      </w:tr>
      <w:tr w:rsidR="00774EF7" w:rsidRPr="004D386B" w14:paraId="003FA8FE" w14:textId="77777777" w:rsidTr="00D353BE">
        <w:tc>
          <w:tcPr>
            <w:tcW w:w="3133" w:type="dxa"/>
          </w:tcPr>
          <w:p w14:paraId="2D9BBC11" w14:textId="7F5A957E" w:rsidR="00774EF7" w:rsidRPr="004D386B" w:rsidRDefault="00774EF7" w:rsidP="00774EF7">
            <w:pPr>
              <w:ind w:left="0" w:firstLine="0"/>
              <w:rPr>
                <w:sz w:val="22"/>
              </w:rPr>
            </w:pPr>
            <w:r w:rsidRPr="004D386B">
              <w:rPr>
                <w:sz w:val="22"/>
              </w:rPr>
              <w:t>IDEN_ENDERECO</w:t>
            </w:r>
          </w:p>
        </w:tc>
        <w:tc>
          <w:tcPr>
            <w:tcW w:w="2645" w:type="dxa"/>
          </w:tcPr>
          <w:p w14:paraId="4A8A9E29" w14:textId="51260479" w:rsidR="00774EF7" w:rsidRPr="004D386B" w:rsidRDefault="00774EF7" w:rsidP="00774EF7">
            <w:pPr>
              <w:ind w:left="0" w:hanging="19"/>
              <w:rPr>
                <w:sz w:val="22"/>
              </w:rPr>
            </w:pPr>
            <w:r w:rsidRPr="004D386B">
              <w:rPr>
                <w:sz w:val="22"/>
              </w:rPr>
              <w:t>Number(12) FK</w:t>
            </w:r>
          </w:p>
        </w:tc>
        <w:tc>
          <w:tcPr>
            <w:tcW w:w="3465" w:type="dxa"/>
          </w:tcPr>
          <w:p w14:paraId="42E25765" w14:textId="7D5DCC6F" w:rsidR="00774EF7" w:rsidRPr="004D386B" w:rsidRDefault="00774EF7" w:rsidP="0029086D">
            <w:pPr>
              <w:ind w:left="0" w:firstLine="0"/>
              <w:rPr>
                <w:sz w:val="22"/>
              </w:rPr>
            </w:pPr>
            <w:r w:rsidRPr="004D386B">
              <w:rPr>
                <w:sz w:val="22"/>
              </w:rPr>
              <w:t xml:space="preserve">Código do Endereço Cadastrado </w:t>
            </w:r>
          </w:p>
        </w:tc>
      </w:tr>
    </w:tbl>
    <w:p w14:paraId="5403C2C3" w14:textId="77777777" w:rsidR="003E135F" w:rsidRDefault="003E135F" w:rsidP="003E135F">
      <w:pPr>
        <w:ind w:left="0"/>
      </w:pPr>
      <w:bookmarkStart w:id="32" w:name="_Toc464658793"/>
    </w:p>
    <w:p w14:paraId="41DD52C5" w14:textId="77777777" w:rsidR="003E135F" w:rsidRPr="004D0AF6" w:rsidRDefault="003E135F" w:rsidP="003E135F">
      <w:pPr>
        <w:ind w:left="0"/>
      </w:pPr>
      <w:r>
        <w:t>Registrar a pendência: 215 – Irregularidade de Endereço Cadastral</w:t>
      </w:r>
    </w:p>
    <w:p w14:paraId="21C7D05C" w14:textId="77E054EA" w:rsidR="004D386B" w:rsidRDefault="004D386B" w:rsidP="00D72503">
      <w:pPr>
        <w:pStyle w:val="Ttulo1"/>
      </w:pPr>
      <w:r w:rsidRPr="00D72503">
        <w:t>CCIRN0212 – Validação de</w:t>
      </w:r>
      <w:r>
        <w:t xml:space="preserve"> Situação Cadastral</w:t>
      </w:r>
      <w:bookmarkEnd w:id="32"/>
    </w:p>
    <w:p w14:paraId="1F96E37A" w14:textId="3DE97299" w:rsidR="004D386B" w:rsidRPr="00D72503" w:rsidRDefault="0095032C" w:rsidP="004D386B">
      <w:pPr>
        <w:pStyle w:val="Activity"/>
        <w:numPr>
          <w:ilvl w:val="0"/>
          <w:numId w:val="24"/>
        </w:numPr>
        <w:jc w:val="both"/>
        <w:rPr>
          <w:rFonts w:asciiTheme="minorHAnsi" w:hAnsiTheme="minorHAnsi"/>
          <w:b w:val="0"/>
          <w:sz w:val="24"/>
        </w:rPr>
      </w:pPr>
      <w:r w:rsidRPr="00D72503">
        <w:rPr>
          <w:b w:val="0"/>
        </w:rPr>
        <w:t xml:space="preserve">Quando evento for de Alteração: </w:t>
      </w:r>
      <w:r w:rsidR="004D386B" w:rsidRPr="00D72503">
        <w:rPr>
          <w:b w:val="0"/>
        </w:rPr>
        <w:t xml:space="preserve">Verificar que a Situação cadastral </w:t>
      </w:r>
      <w:r w:rsidR="002E223F" w:rsidRPr="00D72503">
        <w:rPr>
          <w:b w:val="0"/>
        </w:rPr>
        <w:t>for igual a</w:t>
      </w:r>
      <w:r w:rsidR="004D386B" w:rsidRPr="00D72503">
        <w:rPr>
          <w:b w:val="0"/>
        </w:rPr>
        <w:t xml:space="preserve"> “Baixado” ou “Nulo” </w:t>
      </w:r>
    </w:p>
    <w:p w14:paraId="7AA170EB" w14:textId="0DFA5451" w:rsidR="004D386B" w:rsidRPr="00D72503" w:rsidRDefault="004D386B" w:rsidP="004D386B">
      <w:pPr>
        <w:pStyle w:val="Activity"/>
        <w:ind w:left="720"/>
        <w:jc w:val="both"/>
        <w:rPr>
          <w:b w:val="0"/>
        </w:rPr>
      </w:pPr>
      <w:r w:rsidRPr="00D72503">
        <w:rPr>
          <w:b w:val="0"/>
        </w:rPr>
        <w:t xml:space="preserve">O sistema verifica a situação cadastral do contribuinte na TA_CONTRIBUINTES_ICMS e TA_SITUACAO_CONTRIBUINTE. Se a situação for </w:t>
      </w:r>
      <w:r w:rsidR="002E223F" w:rsidRPr="00D72503">
        <w:rPr>
          <w:b w:val="0"/>
        </w:rPr>
        <w:t>“Baixado” ou “Nulo”</w:t>
      </w:r>
      <w:r w:rsidRPr="00D72503">
        <w:rPr>
          <w:b w:val="0"/>
        </w:rPr>
        <w:t>, gera a seguinte pendência.</w:t>
      </w:r>
    </w:p>
    <w:p w14:paraId="1E75F104" w14:textId="77777777" w:rsidR="004D386B" w:rsidRDefault="004D386B" w:rsidP="004D386B">
      <w:pPr>
        <w:jc w:val="both"/>
      </w:pPr>
      <w:r>
        <w:t xml:space="preserve"> Pendência: 058 - </w:t>
      </w:r>
      <w:r w:rsidRPr="00B203BC">
        <w:t>“</w:t>
      </w:r>
      <w:r>
        <w:t>Situação Cadastral Incompatível</w:t>
      </w:r>
      <w:r w:rsidRPr="00B203BC">
        <w:t>”</w:t>
      </w:r>
    </w:p>
    <w:p w14:paraId="11ADC8C1" w14:textId="2AB911AF" w:rsidR="00242D5C" w:rsidRDefault="004D386B" w:rsidP="00476F6D">
      <w:pPr>
        <w:jc w:val="both"/>
      </w:pPr>
      <w:r>
        <w:t xml:space="preserve">Observação: Não será permitido Alterações de </w:t>
      </w:r>
      <w:r w:rsidR="002E223F">
        <w:t>Empresas com Situação Cadastral</w:t>
      </w:r>
      <w:r>
        <w:t xml:space="preserve"> Baixada ou Nulas.</w:t>
      </w:r>
    </w:p>
    <w:p w14:paraId="03055AA8" w14:textId="79D64EE5" w:rsidR="00DA3C65" w:rsidRPr="0044195D" w:rsidRDefault="00836073" w:rsidP="005A63B3">
      <w:pPr>
        <w:pStyle w:val="Activity"/>
        <w:numPr>
          <w:ilvl w:val="0"/>
          <w:numId w:val="24"/>
        </w:numPr>
        <w:jc w:val="both"/>
      </w:pPr>
      <w:r w:rsidRPr="0044195D">
        <w:rPr>
          <w:rFonts w:ascii="Calibri" w:eastAsia="Times New Roman" w:hAnsi="Calibri" w:cs="Times New Roman"/>
          <w:b w:val="0"/>
          <w:snapToGrid w:val="0"/>
          <w:sz w:val="24"/>
          <w:szCs w:val="20"/>
          <w:lang w:eastAsia="en-US"/>
        </w:rPr>
        <w:t>Caso</w:t>
      </w:r>
      <w:r w:rsidR="00DA3C65" w:rsidRPr="0044195D">
        <w:rPr>
          <w:rFonts w:ascii="Calibri" w:eastAsia="Times New Roman" w:hAnsi="Calibri" w:cs="Times New Roman"/>
          <w:b w:val="0"/>
          <w:snapToGrid w:val="0"/>
          <w:sz w:val="24"/>
          <w:szCs w:val="20"/>
          <w:lang w:eastAsia="en-US"/>
        </w:rPr>
        <w:t xml:space="preserve"> </w:t>
      </w:r>
      <w:r w:rsidRPr="0044195D">
        <w:rPr>
          <w:rFonts w:ascii="Calibri" w:eastAsia="Times New Roman" w:hAnsi="Calibri" w:cs="Times New Roman"/>
          <w:b w:val="0"/>
          <w:snapToGrid w:val="0"/>
          <w:sz w:val="24"/>
          <w:szCs w:val="20"/>
          <w:lang w:eastAsia="en-US"/>
        </w:rPr>
        <w:t xml:space="preserve">a Situação cadastral </w:t>
      </w:r>
      <w:r w:rsidR="00DA3C65" w:rsidRPr="0044195D">
        <w:rPr>
          <w:rFonts w:ascii="Calibri" w:eastAsia="Times New Roman" w:hAnsi="Calibri" w:cs="Times New Roman"/>
          <w:b w:val="0"/>
          <w:snapToGrid w:val="0"/>
          <w:sz w:val="24"/>
          <w:szCs w:val="20"/>
          <w:lang w:eastAsia="en-US"/>
        </w:rPr>
        <w:t>for CANCELADO ou SUSPENSO Voluntário, deve verificar se</w:t>
      </w:r>
      <w:r w:rsidR="00DA3C65" w:rsidRPr="0044195D">
        <w:t xml:space="preserve"> </w:t>
      </w:r>
      <w:r w:rsidR="00DA3C65" w:rsidRPr="0044195D">
        <w:rPr>
          <w:rFonts w:ascii="Calibri" w:eastAsia="Times New Roman" w:hAnsi="Calibri" w:cs="Times New Roman"/>
          <w:b w:val="0"/>
          <w:snapToGrid w:val="0"/>
          <w:sz w:val="24"/>
          <w:szCs w:val="20"/>
          <w:lang w:eastAsia="en-US"/>
        </w:rPr>
        <w:t>existe uma solicitação de reativação pra Empresa. Se existir uma solicitação</w:t>
      </w:r>
      <w:r w:rsidR="005A63B3">
        <w:rPr>
          <w:rFonts w:ascii="Calibri" w:eastAsia="Times New Roman" w:hAnsi="Calibri" w:cs="Times New Roman"/>
          <w:b w:val="0"/>
          <w:snapToGrid w:val="0"/>
          <w:sz w:val="24"/>
          <w:szCs w:val="20"/>
          <w:lang w:eastAsia="en-US"/>
        </w:rPr>
        <w:t xml:space="preserve"> ONDE O id_tipo_evento = 3 – REATIVAÇÃO </w:t>
      </w:r>
      <w:proofErr w:type="gramStart"/>
      <w:r w:rsidR="005A63B3">
        <w:rPr>
          <w:rFonts w:ascii="Calibri" w:eastAsia="Times New Roman" w:hAnsi="Calibri" w:cs="Times New Roman"/>
          <w:b w:val="0"/>
          <w:snapToGrid w:val="0"/>
          <w:sz w:val="24"/>
          <w:szCs w:val="20"/>
          <w:lang w:eastAsia="en-US"/>
        </w:rPr>
        <w:t>VOLUNTARIA,  VERIFICA</w:t>
      </w:r>
      <w:proofErr w:type="gramEnd"/>
      <w:r w:rsidR="005A63B3">
        <w:rPr>
          <w:rFonts w:ascii="Calibri" w:eastAsia="Times New Roman" w:hAnsi="Calibri" w:cs="Times New Roman"/>
          <w:b w:val="0"/>
          <w:snapToGrid w:val="0"/>
          <w:sz w:val="24"/>
          <w:szCs w:val="20"/>
          <w:lang w:eastAsia="en-US"/>
        </w:rPr>
        <w:t xml:space="preserve"> SE EXISTE PENDENCIA  </w:t>
      </w:r>
      <w:r w:rsidRPr="0044195D">
        <w:rPr>
          <w:rFonts w:ascii="Calibri" w:eastAsia="Times New Roman" w:hAnsi="Calibri" w:cs="Times New Roman"/>
          <w:b w:val="0"/>
          <w:snapToGrid w:val="0"/>
          <w:sz w:val="24"/>
          <w:szCs w:val="20"/>
          <w:lang w:eastAsia="en-US"/>
        </w:rPr>
        <w:t xml:space="preserve"> </w:t>
      </w:r>
      <w:r w:rsidRPr="0044195D">
        <w:rPr>
          <w:rFonts w:ascii="Calibri" w:eastAsia="Times New Roman" w:hAnsi="Calibri" w:cs="Times New Roman"/>
          <w:b w:val="0"/>
          <w:snapToGrid w:val="0"/>
          <w:sz w:val="24"/>
          <w:szCs w:val="20"/>
          <w:lang w:eastAsia="en-US"/>
        </w:rPr>
        <w:lastRenderedPageBreak/>
        <w:t xml:space="preserve">código </w:t>
      </w:r>
      <w:r w:rsidR="005A63B3" w:rsidRPr="00D72503">
        <w:rPr>
          <w:rFonts w:ascii="Calibri" w:eastAsia="Times New Roman" w:hAnsi="Calibri" w:cs="Times New Roman"/>
          <w:b w:val="0"/>
          <w:snapToGrid w:val="0"/>
          <w:sz w:val="24"/>
          <w:szCs w:val="20"/>
          <w:lang w:eastAsia="en-US"/>
        </w:rPr>
        <w:t>220</w:t>
      </w:r>
      <w:r w:rsidRPr="00D72503">
        <w:rPr>
          <w:rFonts w:ascii="Calibri" w:eastAsia="Times New Roman" w:hAnsi="Calibri" w:cs="Times New Roman"/>
          <w:b w:val="0"/>
          <w:snapToGrid w:val="0"/>
          <w:sz w:val="24"/>
          <w:szCs w:val="20"/>
          <w:lang w:eastAsia="en-US"/>
        </w:rPr>
        <w:t xml:space="preserve"> </w:t>
      </w:r>
      <w:r w:rsidR="00EE2ACC" w:rsidRPr="00D72503">
        <w:rPr>
          <w:rFonts w:ascii="Calibri" w:eastAsia="Times New Roman" w:hAnsi="Calibri" w:cs="Times New Roman"/>
          <w:b w:val="0"/>
          <w:snapToGrid w:val="0"/>
          <w:sz w:val="24"/>
          <w:szCs w:val="20"/>
          <w:lang w:eastAsia="en-US"/>
        </w:rPr>
        <w:t xml:space="preserve">- </w:t>
      </w:r>
      <w:r w:rsidR="005A63B3" w:rsidRPr="00D72503">
        <w:rPr>
          <w:rFonts w:ascii="Calibri" w:eastAsia="Times New Roman" w:hAnsi="Calibri" w:cs="Times New Roman"/>
          <w:b w:val="0"/>
          <w:snapToGrid w:val="0"/>
          <w:sz w:val="24"/>
          <w:szCs w:val="20"/>
          <w:lang w:eastAsia="en-US"/>
        </w:rPr>
        <w:t>Solicitação de Atualização Cadastral</w:t>
      </w:r>
      <w:r w:rsidR="005A63B3">
        <w:rPr>
          <w:rFonts w:ascii="Calibri" w:eastAsia="Times New Roman" w:hAnsi="Calibri" w:cs="Times New Roman"/>
          <w:b w:val="0"/>
          <w:snapToGrid w:val="0"/>
          <w:sz w:val="24"/>
          <w:szCs w:val="20"/>
          <w:lang w:eastAsia="en-US"/>
        </w:rPr>
        <w:t xml:space="preserve"> </w:t>
      </w:r>
      <w:r w:rsidR="00EE2ACC" w:rsidRPr="0044195D">
        <w:rPr>
          <w:rFonts w:ascii="Calibri" w:eastAsia="Times New Roman" w:hAnsi="Calibri" w:cs="Times New Roman"/>
          <w:b w:val="0"/>
          <w:snapToGrid w:val="0"/>
          <w:sz w:val="24"/>
          <w:szCs w:val="20"/>
          <w:lang w:eastAsia="en-US"/>
        </w:rPr>
        <w:t>para o contribuinte,</w:t>
      </w:r>
      <w:r w:rsidR="00DA3C65" w:rsidRPr="0044195D">
        <w:rPr>
          <w:rFonts w:ascii="Calibri" w:eastAsia="Times New Roman" w:hAnsi="Calibri" w:cs="Times New Roman"/>
          <w:b w:val="0"/>
          <w:snapToGrid w:val="0"/>
          <w:sz w:val="24"/>
          <w:szCs w:val="20"/>
          <w:lang w:eastAsia="en-US"/>
        </w:rPr>
        <w:t xml:space="preserve"> então realiza as validações </w:t>
      </w:r>
      <w:r w:rsidR="00EE2ACC" w:rsidRPr="0044195D">
        <w:rPr>
          <w:rFonts w:ascii="Calibri" w:eastAsia="Times New Roman" w:hAnsi="Calibri" w:cs="Times New Roman"/>
          <w:b w:val="0"/>
          <w:snapToGrid w:val="0"/>
          <w:sz w:val="24"/>
          <w:szCs w:val="20"/>
          <w:lang w:eastAsia="en-US"/>
        </w:rPr>
        <w:t xml:space="preserve">do fluxo de alteração </w:t>
      </w:r>
      <w:r w:rsidR="00DA3C65" w:rsidRPr="0044195D">
        <w:rPr>
          <w:rFonts w:ascii="Calibri" w:eastAsia="Times New Roman" w:hAnsi="Calibri" w:cs="Times New Roman"/>
          <w:b w:val="0"/>
          <w:snapToGrid w:val="0"/>
          <w:sz w:val="24"/>
          <w:szCs w:val="20"/>
          <w:lang w:eastAsia="en-US"/>
        </w:rPr>
        <w:t xml:space="preserve">e ao final das validações se não tiver pendência </w:t>
      </w:r>
      <w:r w:rsidR="00CB11E4" w:rsidRPr="0044195D">
        <w:rPr>
          <w:rFonts w:ascii="Calibri" w:eastAsia="Times New Roman" w:hAnsi="Calibri" w:cs="Times New Roman"/>
          <w:b w:val="0"/>
          <w:snapToGrid w:val="0"/>
          <w:sz w:val="24"/>
          <w:szCs w:val="20"/>
          <w:lang w:eastAsia="en-US"/>
        </w:rPr>
        <w:t>realiza as alterações</w:t>
      </w:r>
      <w:r w:rsidR="00D72503">
        <w:rPr>
          <w:rFonts w:ascii="Calibri" w:eastAsia="Times New Roman" w:hAnsi="Calibri" w:cs="Times New Roman"/>
          <w:b w:val="0"/>
          <w:snapToGrid w:val="0"/>
          <w:sz w:val="24"/>
          <w:szCs w:val="20"/>
          <w:lang w:eastAsia="en-US"/>
        </w:rPr>
        <w:t xml:space="preserve"> no cadastro do CCI</w:t>
      </w:r>
      <w:r w:rsidR="00CB11E4" w:rsidRPr="0044195D">
        <w:rPr>
          <w:rFonts w:ascii="Calibri" w:eastAsia="Times New Roman" w:hAnsi="Calibri" w:cs="Times New Roman"/>
          <w:b w:val="0"/>
          <w:snapToGrid w:val="0"/>
          <w:sz w:val="24"/>
          <w:szCs w:val="20"/>
          <w:lang w:eastAsia="en-US"/>
        </w:rPr>
        <w:t xml:space="preserve"> e ativa</w:t>
      </w:r>
      <w:r w:rsidR="00DA3C65" w:rsidRPr="0044195D">
        <w:rPr>
          <w:rFonts w:ascii="Calibri" w:eastAsia="Times New Roman" w:hAnsi="Calibri" w:cs="Times New Roman"/>
          <w:b w:val="0"/>
          <w:snapToGrid w:val="0"/>
          <w:sz w:val="24"/>
          <w:szCs w:val="20"/>
          <w:lang w:eastAsia="en-US"/>
        </w:rPr>
        <w:t xml:space="preserve"> a empresa</w:t>
      </w:r>
      <w:r w:rsidR="00CB11E4" w:rsidRPr="0044195D">
        <w:rPr>
          <w:rFonts w:ascii="Calibri" w:eastAsia="Times New Roman" w:hAnsi="Calibri" w:cs="Times New Roman"/>
          <w:b w:val="0"/>
          <w:snapToGrid w:val="0"/>
          <w:sz w:val="24"/>
          <w:szCs w:val="20"/>
          <w:lang w:eastAsia="en-US"/>
        </w:rPr>
        <w:t xml:space="preserve"> atribuindo ao campo SIGLA_SITUACAO_CONTRIBUINTE = AT</w:t>
      </w:r>
      <w:r w:rsidR="00DA3C65" w:rsidRPr="0044195D">
        <w:t>.</w:t>
      </w:r>
    </w:p>
    <w:p w14:paraId="01D0D317" w14:textId="21B7B26B" w:rsidR="00DA3C65" w:rsidRPr="0044195D" w:rsidRDefault="00836073" w:rsidP="0044195D">
      <w:pPr>
        <w:shd w:val="clear" w:color="auto" w:fill="FFFFFF" w:themeFill="background1"/>
        <w:jc w:val="both"/>
      </w:pPr>
      <w:r w:rsidRPr="0044195D">
        <w:t>Quando não encontrar uma solicitação de reativação, deve gerar a pendência</w:t>
      </w:r>
      <w:r w:rsidR="00EE2ACC" w:rsidRPr="0044195D">
        <w:t>.</w:t>
      </w:r>
    </w:p>
    <w:p w14:paraId="2E0E5F9B" w14:textId="4912CCFE" w:rsidR="00836073" w:rsidRPr="0044195D" w:rsidRDefault="00836073" w:rsidP="0044195D">
      <w:pPr>
        <w:pStyle w:val="PargrafodaLista"/>
        <w:shd w:val="clear" w:color="auto" w:fill="FFFFFF" w:themeFill="background1"/>
      </w:pPr>
      <w:r w:rsidRPr="0044195D">
        <w:t xml:space="preserve">Pendência: </w:t>
      </w:r>
      <w:r w:rsidR="005A63B3">
        <w:t>218</w:t>
      </w:r>
      <w:r w:rsidRPr="0044195D">
        <w:t xml:space="preserve"> – </w:t>
      </w:r>
      <w:r w:rsidR="005A63B3" w:rsidRPr="0044195D">
        <w:rPr>
          <w:b/>
        </w:rPr>
        <w:t>Solicitar reativação de empresa no Portal SEFAZ</w:t>
      </w:r>
      <w:r w:rsidR="005A63B3" w:rsidRPr="0044195D">
        <w:t xml:space="preserve"> </w:t>
      </w:r>
      <w:r w:rsidR="005A63B3">
        <w:t xml:space="preserve"> </w:t>
      </w:r>
    </w:p>
    <w:p w14:paraId="4AAEA9D1" w14:textId="217A9DB4" w:rsidR="00836073" w:rsidRDefault="00836073" w:rsidP="0044195D">
      <w:pPr>
        <w:shd w:val="clear" w:color="auto" w:fill="FFFFFF" w:themeFill="background1"/>
        <w:jc w:val="both"/>
      </w:pPr>
      <w:r w:rsidRPr="0044195D">
        <w:t xml:space="preserve">Observação: </w:t>
      </w:r>
      <w:r w:rsidR="00E0100C" w:rsidRPr="0044195D">
        <w:t>Observação: Contribuinte deve se dirigir ao portal da jucetins para realizar sua atualização Cadastral para reativação da empresa, no prazo de 10 dias, caso contrário seu pedido de reativação será cancelado.</w:t>
      </w:r>
    </w:p>
    <w:p w14:paraId="620F51FE" w14:textId="77777777" w:rsidR="00304AC1" w:rsidRDefault="00304AC1" w:rsidP="000A0071">
      <w:pPr>
        <w:ind w:left="0"/>
        <w:jc w:val="both"/>
        <w:rPr>
          <w:b/>
        </w:rPr>
      </w:pPr>
    </w:p>
    <w:p w14:paraId="71730DA8" w14:textId="38DB861A" w:rsidR="000A0071" w:rsidRPr="0044195D" w:rsidRDefault="000A0071" w:rsidP="00D72503">
      <w:pPr>
        <w:pStyle w:val="Ttulo1"/>
      </w:pPr>
      <w:bookmarkStart w:id="33" w:name="_Toc464658794"/>
      <w:r w:rsidRPr="0044195D">
        <w:t>CCIRN0213 – Analisar Situação do Processamento do Arquivo</w:t>
      </w:r>
      <w:bookmarkEnd w:id="33"/>
    </w:p>
    <w:p w14:paraId="34E0E3DC" w14:textId="728FF0B5" w:rsidR="00816614" w:rsidRDefault="00410D66" w:rsidP="00242D5C">
      <w:pPr>
        <w:ind w:left="0"/>
        <w:jc w:val="both"/>
      </w:pPr>
      <w:r w:rsidRPr="0044195D">
        <w:t>O Sistema irá trabalhar com 4 tipos de</w:t>
      </w:r>
      <w:r>
        <w:t xml:space="preserve"> situações</w:t>
      </w:r>
      <w:r w:rsidR="00361EC7">
        <w:t>:</w:t>
      </w:r>
      <w:r>
        <w:t xml:space="preserve"> Emitido, Indeferido, Em Analise e Em Exigência. De acordo com o tipo de pendência será apresentado um tipo de situação para ser informado </w:t>
      </w:r>
      <w:r w:rsidR="00816614">
        <w:t>n</w:t>
      </w:r>
      <w:r>
        <w:t>o Arquivo de retorno da Jucetins</w:t>
      </w:r>
      <w:r w:rsidR="00816614">
        <w:t>.</w:t>
      </w:r>
    </w:p>
    <w:p w14:paraId="2AB16582" w14:textId="080DDFD3" w:rsidR="00816614" w:rsidRDefault="00816614" w:rsidP="00242D5C">
      <w:pPr>
        <w:ind w:left="0"/>
        <w:jc w:val="both"/>
      </w:pPr>
      <w:r>
        <w:t>A situação “Emitido” será utilizada sempre que aparecer uma pendência informativa ou não existir pendências no array como resultado da situação para o arquivo de retorno.</w:t>
      </w:r>
    </w:p>
    <w:p w14:paraId="0ED3E133" w14:textId="3FFDE687" w:rsidR="000A0071" w:rsidRDefault="00816614" w:rsidP="00242D5C">
      <w:pPr>
        <w:ind w:left="0"/>
        <w:jc w:val="both"/>
      </w:pPr>
      <w:r>
        <w:t>Como pode ocorrer várias pendências de Códigos diferentes, será criado uma priorização de situações, conforme tabela abaixo:</w:t>
      </w:r>
    </w:p>
    <w:p w14:paraId="07BEBB03" w14:textId="26338803" w:rsidR="00816614" w:rsidRDefault="00816614" w:rsidP="00242D5C">
      <w:pPr>
        <w:ind w:left="0"/>
        <w:jc w:val="both"/>
      </w:pPr>
      <w:r>
        <w:t xml:space="preserve">Ex: </w:t>
      </w:r>
      <w:r w:rsidR="00E31CB1">
        <w:t xml:space="preserve">Um </w:t>
      </w:r>
      <w:r>
        <w:t xml:space="preserve">Array </w:t>
      </w:r>
      <w:r w:rsidR="00EF4A8C">
        <w:t xml:space="preserve">que contenha </w:t>
      </w:r>
      <w:r w:rsidR="00E31CB1">
        <w:t xml:space="preserve">códigos de </w:t>
      </w:r>
      <w:r>
        <w:t>Pendência</w:t>
      </w:r>
      <w:r w:rsidR="00E31CB1">
        <w:t>s</w:t>
      </w:r>
      <w:r>
        <w:t xml:space="preserve"> </w:t>
      </w:r>
      <w:r w:rsidR="00EF4A8C">
        <w:t>com</w:t>
      </w:r>
      <w:r>
        <w:t xml:space="preserve"> </w:t>
      </w:r>
      <w:r w:rsidR="00EF4A8C">
        <w:t xml:space="preserve">os </w:t>
      </w:r>
      <w:r>
        <w:t>tipos</w:t>
      </w:r>
      <w:r w:rsidR="00E31CB1">
        <w:t>:</w:t>
      </w:r>
      <w:r>
        <w:t xml:space="preserve"> </w:t>
      </w:r>
      <w:r w:rsidR="00EF4A8C">
        <w:t>Indeferir</w:t>
      </w:r>
      <w:r>
        <w:t>, Exigências</w:t>
      </w:r>
      <w:r w:rsidR="00E31CB1">
        <w:t>, Aná</w:t>
      </w:r>
      <w:r>
        <w:t>lise e Informativas</w:t>
      </w:r>
      <w:r w:rsidR="00E31CB1">
        <w:t>, seguir</w:t>
      </w:r>
      <w:r w:rsidR="00E31CB1">
        <w:tab/>
        <w:t>ão a seguinte priorização</w:t>
      </w:r>
      <w:r w:rsidR="00EF4A8C">
        <w:t xml:space="preserve"> para retorno da situação</w:t>
      </w:r>
      <w:r w:rsidR="00E31CB1">
        <w:t>:</w:t>
      </w:r>
    </w:p>
    <w:p w14:paraId="74C15A77" w14:textId="22C8B600" w:rsidR="00E31CB1" w:rsidRDefault="00EF4A8C" w:rsidP="00242D5C">
      <w:pPr>
        <w:ind w:left="0"/>
        <w:jc w:val="both"/>
      </w:pPr>
      <w:r>
        <w:t xml:space="preserve">Situação = 1 – Indeferimento, 2 – Exigência, 3 – Análise, 4 – Emitida </w:t>
      </w:r>
      <w:r w:rsidR="005632CF">
        <w:t>(Informativa</w:t>
      </w:r>
      <w:r>
        <w:t>)</w:t>
      </w:r>
    </w:p>
    <w:p w14:paraId="1D278FE9" w14:textId="77777777" w:rsidR="00175E99" w:rsidRDefault="00175E99" w:rsidP="00242D5C">
      <w:pPr>
        <w:ind w:left="0"/>
        <w:jc w:val="both"/>
      </w:pPr>
    </w:p>
    <w:p w14:paraId="7DE3D976" w14:textId="53FC9D33" w:rsidR="00235656" w:rsidRPr="00175E99" w:rsidRDefault="00235656" w:rsidP="00242D5C">
      <w:pPr>
        <w:ind w:left="0"/>
        <w:jc w:val="both"/>
        <w:rPr>
          <w:b/>
          <w:color w:val="FF0000"/>
        </w:rPr>
      </w:pPr>
      <w:r w:rsidRPr="00175E99">
        <w:rPr>
          <w:b/>
          <w:color w:val="FF0000"/>
        </w:rPr>
        <w:t xml:space="preserve">Observação: Quando o Tipo pendência for exigência e o evento for de </w:t>
      </w:r>
      <w:r w:rsidR="00175E99" w:rsidRPr="00175E99">
        <w:rPr>
          <w:b/>
          <w:color w:val="FF0000"/>
        </w:rPr>
        <w:t>Inclusão, o sistema vai mudar a situação Em Exigência para Indeferido para situação do Arquivo de Retorno.</w:t>
      </w:r>
    </w:p>
    <w:p w14:paraId="3C05D78F" w14:textId="77777777" w:rsidR="00EF4A8C" w:rsidRDefault="00EF4A8C" w:rsidP="00242D5C">
      <w:pPr>
        <w:ind w:left="0"/>
        <w:jc w:val="both"/>
      </w:pPr>
    </w:p>
    <w:tbl>
      <w:tblPr>
        <w:tblStyle w:val="Tabelacomgrade"/>
        <w:tblW w:w="0" w:type="auto"/>
        <w:tblLook w:val="04A0" w:firstRow="1" w:lastRow="0" w:firstColumn="1" w:lastColumn="0" w:noHBand="0" w:noVBand="1"/>
      </w:tblPr>
      <w:tblGrid>
        <w:gridCol w:w="5641"/>
        <w:gridCol w:w="1978"/>
        <w:gridCol w:w="1624"/>
      </w:tblGrid>
      <w:tr w:rsidR="00EF4A8C" w14:paraId="2DC55DF3" w14:textId="77777777" w:rsidTr="00423068">
        <w:tc>
          <w:tcPr>
            <w:tcW w:w="5641" w:type="dxa"/>
          </w:tcPr>
          <w:p w14:paraId="7FB31138" w14:textId="343E6B91" w:rsidR="00EF4A8C" w:rsidRDefault="00EF4A8C" w:rsidP="005632CF">
            <w:pPr>
              <w:ind w:left="0" w:firstLine="0"/>
              <w:jc w:val="left"/>
            </w:pPr>
            <w:r>
              <w:t>PENDÊNCIA</w:t>
            </w:r>
          </w:p>
        </w:tc>
        <w:tc>
          <w:tcPr>
            <w:tcW w:w="1978" w:type="dxa"/>
          </w:tcPr>
          <w:p w14:paraId="31FBF672" w14:textId="2078FEB9" w:rsidR="00EF4A8C" w:rsidRDefault="00EF4A8C" w:rsidP="005632CF">
            <w:pPr>
              <w:ind w:left="0" w:firstLine="0"/>
              <w:jc w:val="center"/>
            </w:pPr>
            <w:r>
              <w:t>TIPO PENDÊNCIA</w:t>
            </w:r>
          </w:p>
        </w:tc>
        <w:tc>
          <w:tcPr>
            <w:tcW w:w="1624" w:type="dxa"/>
          </w:tcPr>
          <w:p w14:paraId="44CAA915" w14:textId="31695C05" w:rsidR="00EF4A8C" w:rsidRDefault="00EF4A8C" w:rsidP="005632CF">
            <w:pPr>
              <w:ind w:left="0" w:firstLine="0"/>
              <w:jc w:val="center"/>
            </w:pPr>
            <w:r>
              <w:t>SITUAÇÃO</w:t>
            </w:r>
          </w:p>
        </w:tc>
      </w:tr>
      <w:tr w:rsidR="00EF4A8C" w14:paraId="7468807F" w14:textId="77777777" w:rsidTr="00423068">
        <w:tc>
          <w:tcPr>
            <w:tcW w:w="5641" w:type="dxa"/>
          </w:tcPr>
          <w:p w14:paraId="6FED5CCB" w14:textId="6B5E42BD" w:rsidR="00EF4A8C" w:rsidRDefault="00156E20" w:rsidP="005632CF">
            <w:pPr>
              <w:ind w:left="0" w:firstLine="0"/>
              <w:jc w:val="left"/>
            </w:pPr>
            <w:r>
              <w:t>007 -Sócio com débito</w:t>
            </w:r>
          </w:p>
        </w:tc>
        <w:tc>
          <w:tcPr>
            <w:tcW w:w="1978" w:type="dxa"/>
          </w:tcPr>
          <w:p w14:paraId="000DDA20" w14:textId="092599EF" w:rsidR="00EF4A8C" w:rsidRDefault="00F90EC7" w:rsidP="00B35D40">
            <w:pPr>
              <w:ind w:left="0" w:firstLine="0"/>
              <w:jc w:val="center"/>
            </w:pPr>
            <w:r>
              <w:t>Exigência</w:t>
            </w:r>
          </w:p>
        </w:tc>
        <w:tc>
          <w:tcPr>
            <w:tcW w:w="1624" w:type="dxa"/>
          </w:tcPr>
          <w:p w14:paraId="2E75B333" w14:textId="018FEA8B" w:rsidR="00EF4A8C" w:rsidRDefault="00F90EC7" w:rsidP="00B35D40">
            <w:pPr>
              <w:ind w:left="0" w:firstLine="0"/>
              <w:jc w:val="center"/>
            </w:pPr>
            <w:r>
              <w:t>Em Exigência</w:t>
            </w:r>
          </w:p>
        </w:tc>
      </w:tr>
      <w:tr w:rsidR="00EF4A8C" w14:paraId="1ED71723" w14:textId="77777777" w:rsidTr="00423068">
        <w:tc>
          <w:tcPr>
            <w:tcW w:w="5641" w:type="dxa"/>
          </w:tcPr>
          <w:p w14:paraId="79C2C23F" w14:textId="01795E97" w:rsidR="00EF4A8C" w:rsidRDefault="00156E20" w:rsidP="005632CF">
            <w:pPr>
              <w:ind w:left="0" w:firstLine="0"/>
              <w:jc w:val="left"/>
            </w:pPr>
            <w:r>
              <w:t>008 - Sócio participante de empresa suspensa de ofício</w:t>
            </w:r>
          </w:p>
        </w:tc>
        <w:tc>
          <w:tcPr>
            <w:tcW w:w="1978" w:type="dxa"/>
          </w:tcPr>
          <w:p w14:paraId="3FA2E578" w14:textId="3CB4C0EB" w:rsidR="00EF4A8C" w:rsidRDefault="00F90EC7" w:rsidP="00B35D40">
            <w:pPr>
              <w:ind w:left="0" w:firstLine="0"/>
              <w:jc w:val="center"/>
            </w:pPr>
            <w:r>
              <w:t>Exigência</w:t>
            </w:r>
          </w:p>
        </w:tc>
        <w:tc>
          <w:tcPr>
            <w:tcW w:w="1624" w:type="dxa"/>
          </w:tcPr>
          <w:p w14:paraId="674A0CBA" w14:textId="1AC2C2B8" w:rsidR="00EF4A8C" w:rsidRDefault="00F90EC7" w:rsidP="00B35D40">
            <w:pPr>
              <w:ind w:left="0" w:firstLine="0"/>
              <w:jc w:val="center"/>
            </w:pPr>
            <w:r>
              <w:t>Em Exigência</w:t>
            </w:r>
          </w:p>
        </w:tc>
      </w:tr>
      <w:tr w:rsidR="00156E20" w14:paraId="3346B4A0" w14:textId="77777777" w:rsidTr="00423068">
        <w:tc>
          <w:tcPr>
            <w:tcW w:w="5641" w:type="dxa"/>
          </w:tcPr>
          <w:p w14:paraId="15D631E3" w14:textId="49C17251" w:rsidR="00156E20" w:rsidRDefault="00156E20" w:rsidP="005632CF">
            <w:pPr>
              <w:ind w:left="0" w:firstLine="0"/>
              <w:jc w:val="left"/>
            </w:pPr>
            <w:r>
              <w:t xml:space="preserve">016 </w:t>
            </w:r>
            <w:r>
              <w:rPr>
                <w:lang w:val="en-US"/>
              </w:rPr>
              <w:t>–</w:t>
            </w:r>
            <w:r>
              <w:t xml:space="preserve"> D</w:t>
            </w:r>
            <w:r w:rsidR="00AA5583">
              <w:rPr>
                <w:lang w:val="en-US"/>
              </w:rPr>
              <w:t>é</w:t>
            </w:r>
            <w:r>
              <w:t>bito</w:t>
            </w:r>
            <w:r w:rsidR="00AA5583">
              <w:t>s</w:t>
            </w:r>
            <w:r>
              <w:t xml:space="preserve"> Declarado e n</w:t>
            </w:r>
            <w:r>
              <w:rPr>
                <w:lang w:val="en-US"/>
              </w:rPr>
              <w:t>ã</w:t>
            </w:r>
            <w:r>
              <w:t>o Recolhido</w:t>
            </w:r>
          </w:p>
        </w:tc>
        <w:tc>
          <w:tcPr>
            <w:tcW w:w="1978" w:type="dxa"/>
          </w:tcPr>
          <w:p w14:paraId="55449B31" w14:textId="70B9D5EE" w:rsidR="00156E20" w:rsidRDefault="00423068" w:rsidP="00B35D40">
            <w:pPr>
              <w:ind w:left="0" w:firstLine="0"/>
              <w:jc w:val="center"/>
            </w:pPr>
            <w:r>
              <w:t>Emitida (Informativa)</w:t>
            </w:r>
          </w:p>
        </w:tc>
        <w:tc>
          <w:tcPr>
            <w:tcW w:w="1624" w:type="dxa"/>
          </w:tcPr>
          <w:p w14:paraId="44029CD0" w14:textId="311E4F18" w:rsidR="00156E20" w:rsidRDefault="00423068" w:rsidP="00B35D40">
            <w:pPr>
              <w:ind w:left="0" w:firstLine="35"/>
              <w:jc w:val="center"/>
            </w:pPr>
            <w:r>
              <w:t>Emitido</w:t>
            </w:r>
          </w:p>
        </w:tc>
      </w:tr>
      <w:tr w:rsidR="00156E20" w14:paraId="2D9D8F8D" w14:textId="77777777" w:rsidTr="00423068">
        <w:tc>
          <w:tcPr>
            <w:tcW w:w="5641" w:type="dxa"/>
          </w:tcPr>
          <w:p w14:paraId="13CFC1A8" w14:textId="4A383A3F" w:rsidR="00156E20" w:rsidRDefault="00156E20" w:rsidP="005632CF">
            <w:pPr>
              <w:ind w:left="0" w:firstLine="0"/>
              <w:jc w:val="left"/>
            </w:pPr>
            <w:r>
              <w:t>022 - Omissão de Pedido de Cessação de Uso do ECF</w:t>
            </w:r>
          </w:p>
        </w:tc>
        <w:tc>
          <w:tcPr>
            <w:tcW w:w="1978" w:type="dxa"/>
          </w:tcPr>
          <w:p w14:paraId="24451257" w14:textId="496BCA9D" w:rsidR="00156E20" w:rsidRDefault="00164402" w:rsidP="00B35D40">
            <w:pPr>
              <w:ind w:left="0" w:firstLine="0"/>
              <w:jc w:val="center"/>
            </w:pPr>
            <w:r>
              <w:t>Exigência</w:t>
            </w:r>
          </w:p>
        </w:tc>
        <w:tc>
          <w:tcPr>
            <w:tcW w:w="1624" w:type="dxa"/>
          </w:tcPr>
          <w:p w14:paraId="08DD51F3" w14:textId="463680D8" w:rsidR="00156E20" w:rsidRDefault="00164402" w:rsidP="00B35D40">
            <w:pPr>
              <w:ind w:left="0" w:hanging="107"/>
              <w:jc w:val="center"/>
            </w:pPr>
            <w:r>
              <w:t>Em Exigência</w:t>
            </w:r>
          </w:p>
        </w:tc>
      </w:tr>
      <w:tr w:rsidR="00156E20" w14:paraId="43195951" w14:textId="77777777" w:rsidTr="00423068">
        <w:tc>
          <w:tcPr>
            <w:tcW w:w="5641" w:type="dxa"/>
          </w:tcPr>
          <w:p w14:paraId="399C14E1" w14:textId="7D12C9DE" w:rsidR="00156E20" w:rsidRDefault="00156E20" w:rsidP="005632CF">
            <w:pPr>
              <w:ind w:left="0" w:firstLine="0"/>
              <w:jc w:val="left"/>
            </w:pPr>
            <w:r>
              <w:t>056 - Atividade Econômica Inconsistente com a Categoria;</w:t>
            </w:r>
          </w:p>
        </w:tc>
        <w:tc>
          <w:tcPr>
            <w:tcW w:w="1978" w:type="dxa"/>
          </w:tcPr>
          <w:p w14:paraId="33D9DFB2" w14:textId="431983A2" w:rsidR="00156E20" w:rsidRDefault="00423068" w:rsidP="00B35D40">
            <w:pPr>
              <w:ind w:left="0" w:firstLine="0"/>
              <w:jc w:val="center"/>
            </w:pPr>
            <w:r>
              <w:t>Indeferimento</w:t>
            </w:r>
          </w:p>
        </w:tc>
        <w:tc>
          <w:tcPr>
            <w:tcW w:w="1624" w:type="dxa"/>
          </w:tcPr>
          <w:p w14:paraId="48676EFA" w14:textId="63CCFF4C" w:rsidR="00156E20" w:rsidRDefault="00423068" w:rsidP="00B35D40">
            <w:pPr>
              <w:ind w:left="0" w:firstLine="0"/>
              <w:jc w:val="center"/>
            </w:pPr>
            <w:r>
              <w:t>Indeferido</w:t>
            </w:r>
          </w:p>
        </w:tc>
      </w:tr>
      <w:tr w:rsidR="00156E20" w14:paraId="12DCA254" w14:textId="77777777" w:rsidTr="00423068">
        <w:trPr>
          <w:trHeight w:val="783"/>
        </w:trPr>
        <w:tc>
          <w:tcPr>
            <w:tcW w:w="5641" w:type="dxa"/>
          </w:tcPr>
          <w:p w14:paraId="077678A1" w14:textId="3E2026AA" w:rsidR="00156E20" w:rsidRDefault="00156E20" w:rsidP="005632CF">
            <w:pPr>
              <w:ind w:left="0" w:firstLine="0"/>
              <w:jc w:val="left"/>
            </w:pPr>
            <w:r>
              <w:t>058 - Situação Cadastral Incompatível</w:t>
            </w:r>
          </w:p>
        </w:tc>
        <w:tc>
          <w:tcPr>
            <w:tcW w:w="1978" w:type="dxa"/>
          </w:tcPr>
          <w:p w14:paraId="66FE6F09" w14:textId="44DBB60B" w:rsidR="00156E20" w:rsidRDefault="00423068" w:rsidP="00B35D40">
            <w:pPr>
              <w:ind w:left="0" w:firstLine="0"/>
              <w:jc w:val="center"/>
            </w:pPr>
            <w:r>
              <w:t>Indeferimento</w:t>
            </w:r>
          </w:p>
        </w:tc>
        <w:tc>
          <w:tcPr>
            <w:tcW w:w="1624" w:type="dxa"/>
          </w:tcPr>
          <w:p w14:paraId="49F68F1A" w14:textId="4A6AF5F4" w:rsidR="00156E20" w:rsidRDefault="00423068" w:rsidP="00B35D40">
            <w:pPr>
              <w:ind w:left="0" w:firstLine="35"/>
              <w:jc w:val="center"/>
            </w:pPr>
            <w:r>
              <w:t>Indeferido</w:t>
            </w:r>
          </w:p>
        </w:tc>
      </w:tr>
      <w:tr w:rsidR="00156E20" w14:paraId="628473C5" w14:textId="77777777" w:rsidTr="00423068">
        <w:tc>
          <w:tcPr>
            <w:tcW w:w="5641" w:type="dxa"/>
          </w:tcPr>
          <w:p w14:paraId="140A09B4" w14:textId="33EBDBDA" w:rsidR="00156E20" w:rsidRDefault="00156E20" w:rsidP="005632CF">
            <w:pPr>
              <w:tabs>
                <w:tab w:val="left" w:pos="1262"/>
              </w:tabs>
              <w:ind w:left="0" w:firstLine="0"/>
              <w:jc w:val="left"/>
            </w:pPr>
            <w:r w:rsidRPr="00156E20">
              <w:rPr>
                <w:bCs/>
              </w:rPr>
              <w:lastRenderedPageBreak/>
              <w:t>2</w:t>
            </w:r>
            <w:r>
              <w:t>00 – Empresa sem sócios ativos informados</w:t>
            </w:r>
          </w:p>
        </w:tc>
        <w:tc>
          <w:tcPr>
            <w:tcW w:w="1978" w:type="dxa"/>
          </w:tcPr>
          <w:p w14:paraId="6022F383" w14:textId="10991F27" w:rsidR="00156E20" w:rsidRDefault="00164402" w:rsidP="00B35D40">
            <w:pPr>
              <w:ind w:left="0" w:firstLine="0"/>
              <w:jc w:val="center"/>
            </w:pPr>
            <w:r>
              <w:t>Em Exigência</w:t>
            </w:r>
          </w:p>
        </w:tc>
        <w:tc>
          <w:tcPr>
            <w:tcW w:w="1624" w:type="dxa"/>
          </w:tcPr>
          <w:p w14:paraId="37E4E07A" w14:textId="2D98044F" w:rsidR="00156E20" w:rsidRDefault="00164402" w:rsidP="00B35D40">
            <w:pPr>
              <w:ind w:left="0" w:firstLine="0"/>
              <w:jc w:val="center"/>
            </w:pPr>
            <w:r>
              <w:t>Em Exigência</w:t>
            </w:r>
          </w:p>
        </w:tc>
      </w:tr>
      <w:tr w:rsidR="00156E20" w14:paraId="302A48D5" w14:textId="77777777" w:rsidTr="00423068">
        <w:tc>
          <w:tcPr>
            <w:tcW w:w="5641" w:type="dxa"/>
          </w:tcPr>
          <w:p w14:paraId="17DF8A53" w14:textId="07C77230" w:rsidR="00156E20" w:rsidRDefault="00156E20" w:rsidP="00AA5583">
            <w:pPr>
              <w:tabs>
                <w:tab w:val="left" w:pos="2362"/>
              </w:tabs>
              <w:ind w:left="0" w:firstLine="0"/>
              <w:jc w:val="left"/>
            </w:pPr>
            <w:r>
              <w:t xml:space="preserve">201 </w:t>
            </w:r>
            <w:r>
              <w:rPr>
                <w:lang w:val="en-US"/>
              </w:rPr>
              <w:t>–</w:t>
            </w:r>
            <w:r>
              <w:t xml:space="preserve"> R</w:t>
            </w:r>
            <w:r w:rsidR="005632CF">
              <w:t>azão</w:t>
            </w:r>
            <w:r>
              <w:t xml:space="preserve"> S</w:t>
            </w:r>
            <w:r w:rsidR="00AA5583">
              <w:t>ocial</w:t>
            </w:r>
            <w:r>
              <w:t>/N</w:t>
            </w:r>
            <w:r w:rsidR="00AA5583">
              <w:t>ome</w:t>
            </w:r>
            <w:r>
              <w:t xml:space="preserve"> F</w:t>
            </w:r>
            <w:r w:rsidR="00AA5583">
              <w:t>antasia</w:t>
            </w:r>
            <w:r>
              <w:t xml:space="preserve"> </w:t>
            </w:r>
            <w:r w:rsidR="00AA5583">
              <w:t>já foi Informada Para outra Empresa</w:t>
            </w:r>
          </w:p>
        </w:tc>
        <w:tc>
          <w:tcPr>
            <w:tcW w:w="1978" w:type="dxa"/>
          </w:tcPr>
          <w:p w14:paraId="75CA62ED" w14:textId="24F75A41" w:rsidR="00156E20" w:rsidRDefault="00423068" w:rsidP="00B35D40">
            <w:pPr>
              <w:ind w:left="0" w:firstLine="0"/>
              <w:jc w:val="center"/>
            </w:pPr>
            <w:r>
              <w:t>Indeferimento</w:t>
            </w:r>
          </w:p>
        </w:tc>
        <w:tc>
          <w:tcPr>
            <w:tcW w:w="1624" w:type="dxa"/>
          </w:tcPr>
          <w:p w14:paraId="70420798" w14:textId="013164CB" w:rsidR="00156E20" w:rsidRDefault="00423068" w:rsidP="00B35D40">
            <w:pPr>
              <w:ind w:left="0" w:firstLine="35"/>
              <w:jc w:val="center"/>
            </w:pPr>
            <w:r>
              <w:t>Indeferido</w:t>
            </w:r>
          </w:p>
        </w:tc>
      </w:tr>
      <w:tr w:rsidR="00156E20" w14:paraId="52168E43" w14:textId="77777777" w:rsidTr="00423068">
        <w:tc>
          <w:tcPr>
            <w:tcW w:w="5641" w:type="dxa"/>
          </w:tcPr>
          <w:p w14:paraId="506BADD7" w14:textId="124C9E48" w:rsidR="00156E20" w:rsidRDefault="00156E20" w:rsidP="00AA5583">
            <w:pPr>
              <w:tabs>
                <w:tab w:val="left" w:pos="1731"/>
              </w:tabs>
              <w:ind w:left="0" w:firstLine="0"/>
              <w:jc w:val="left"/>
            </w:pPr>
            <w:r>
              <w:rPr>
                <w:color w:val="000000"/>
              </w:rPr>
              <w:t xml:space="preserve">202 </w:t>
            </w:r>
            <w:r>
              <w:rPr>
                <w:color w:val="000000"/>
                <w:lang w:val="en-US"/>
              </w:rPr>
              <w:t>–</w:t>
            </w:r>
            <w:r>
              <w:rPr>
                <w:color w:val="000000"/>
              </w:rPr>
              <w:t xml:space="preserve"> C</w:t>
            </w:r>
            <w:r w:rsidR="00AA5583">
              <w:rPr>
                <w:color w:val="000000"/>
              </w:rPr>
              <w:t>apital</w:t>
            </w:r>
            <w:r>
              <w:rPr>
                <w:color w:val="000000"/>
              </w:rPr>
              <w:t xml:space="preserve"> S</w:t>
            </w:r>
            <w:r w:rsidR="00AA5583">
              <w:rPr>
                <w:color w:val="000000"/>
              </w:rPr>
              <w:t>ocial</w:t>
            </w:r>
            <w:r>
              <w:rPr>
                <w:color w:val="000000"/>
              </w:rPr>
              <w:t xml:space="preserve"> I</w:t>
            </w:r>
            <w:r w:rsidR="00AA5583">
              <w:rPr>
                <w:color w:val="000000"/>
              </w:rPr>
              <w:t>nformado</w:t>
            </w:r>
            <w:r>
              <w:rPr>
                <w:color w:val="000000"/>
              </w:rPr>
              <w:t xml:space="preserve"> I</w:t>
            </w:r>
            <w:r w:rsidR="00AA5583">
              <w:rPr>
                <w:color w:val="000000"/>
              </w:rPr>
              <w:t>nferior</w:t>
            </w:r>
            <w:r>
              <w:rPr>
                <w:color w:val="000000"/>
              </w:rPr>
              <w:t xml:space="preserve"> </w:t>
            </w:r>
            <w:r w:rsidR="00AA5583">
              <w:rPr>
                <w:color w:val="000000"/>
              </w:rPr>
              <w:t>ao Estabelecido pela SEFAZ</w:t>
            </w:r>
          </w:p>
        </w:tc>
        <w:tc>
          <w:tcPr>
            <w:tcW w:w="1978" w:type="dxa"/>
          </w:tcPr>
          <w:p w14:paraId="4DF8F655" w14:textId="404E3599" w:rsidR="00156E20" w:rsidRDefault="00423068" w:rsidP="00B35D40">
            <w:pPr>
              <w:ind w:left="0" w:firstLine="0"/>
              <w:jc w:val="center"/>
            </w:pPr>
            <w:r>
              <w:t>Indeferimento</w:t>
            </w:r>
          </w:p>
        </w:tc>
        <w:tc>
          <w:tcPr>
            <w:tcW w:w="1624" w:type="dxa"/>
          </w:tcPr>
          <w:p w14:paraId="630F03ED" w14:textId="5EF4600A" w:rsidR="00156E20" w:rsidRDefault="00423068" w:rsidP="00B35D40">
            <w:pPr>
              <w:ind w:left="0" w:firstLine="0"/>
              <w:jc w:val="center"/>
            </w:pPr>
            <w:r>
              <w:t>Indeferido</w:t>
            </w:r>
          </w:p>
        </w:tc>
      </w:tr>
      <w:tr w:rsidR="00156E20" w14:paraId="74D68EFD" w14:textId="77777777" w:rsidTr="00423068">
        <w:tc>
          <w:tcPr>
            <w:tcW w:w="5641" w:type="dxa"/>
          </w:tcPr>
          <w:p w14:paraId="0412B15C" w14:textId="137F6F9F" w:rsidR="00156E20" w:rsidRDefault="00156E20" w:rsidP="00AA5583">
            <w:pPr>
              <w:tabs>
                <w:tab w:val="left" w:pos="3770"/>
              </w:tabs>
              <w:ind w:left="0" w:firstLine="0"/>
              <w:jc w:val="left"/>
            </w:pPr>
            <w:r>
              <w:rPr>
                <w:color w:val="000000"/>
              </w:rPr>
              <w:t xml:space="preserve">203 </w:t>
            </w:r>
            <w:r>
              <w:rPr>
                <w:color w:val="000000"/>
                <w:lang w:val="en-US"/>
              </w:rPr>
              <w:t>–</w:t>
            </w:r>
            <w:r>
              <w:rPr>
                <w:color w:val="000000"/>
              </w:rPr>
              <w:t xml:space="preserve"> A</w:t>
            </w:r>
            <w:r w:rsidR="00AA5583">
              <w:rPr>
                <w:color w:val="000000"/>
              </w:rPr>
              <w:t>presentar</w:t>
            </w:r>
            <w:r>
              <w:rPr>
                <w:color w:val="000000"/>
              </w:rPr>
              <w:t xml:space="preserve"> D</w:t>
            </w:r>
            <w:r w:rsidR="00AA5583">
              <w:rPr>
                <w:color w:val="000000"/>
              </w:rPr>
              <w:t>ocumentos</w:t>
            </w:r>
            <w:r>
              <w:rPr>
                <w:color w:val="000000"/>
              </w:rPr>
              <w:t xml:space="preserve"> N</w:t>
            </w:r>
            <w:r w:rsidR="00AA5583">
              <w:rPr>
                <w:color w:val="000000"/>
              </w:rPr>
              <w:t>a</w:t>
            </w:r>
            <w:r>
              <w:rPr>
                <w:color w:val="000000"/>
              </w:rPr>
              <w:t xml:space="preserve"> SEFAZ</w:t>
            </w:r>
          </w:p>
        </w:tc>
        <w:tc>
          <w:tcPr>
            <w:tcW w:w="1978" w:type="dxa"/>
          </w:tcPr>
          <w:p w14:paraId="5C2ACDA5" w14:textId="20644390" w:rsidR="00156E20" w:rsidRDefault="00F90C70" w:rsidP="00B35D40">
            <w:pPr>
              <w:ind w:left="0" w:firstLine="0"/>
              <w:jc w:val="center"/>
            </w:pPr>
            <w:r>
              <w:t>Exigência</w:t>
            </w:r>
          </w:p>
        </w:tc>
        <w:tc>
          <w:tcPr>
            <w:tcW w:w="1624" w:type="dxa"/>
          </w:tcPr>
          <w:p w14:paraId="712007C2" w14:textId="553DB669" w:rsidR="00156E20" w:rsidRDefault="004031B7" w:rsidP="00B35D40">
            <w:pPr>
              <w:ind w:left="0" w:firstLine="0"/>
              <w:jc w:val="center"/>
            </w:pPr>
            <w:r>
              <w:t>Em Exigência</w:t>
            </w:r>
          </w:p>
        </w:tc>
      </w:tr>
      <w:tr w:rsidR="00156E20" w14:paraId="2AAE6CD0" w14:textId="77777777" w:rsidTr="00F90C70">
        <w:trPr>
          <w:trHeight w:val="503"/>
        </w:trPr>
        <w:tc>
          <w:tcPr>
            <w:tcW w:w="5641" w:type="dxa"/>
          </w:tcPr>
          <w:p w14:paraId="1829E187" w14:textId="72C52F1D" w:rsidR="00156E20" w:rsidRDefault="00156E20" w:rsidP="00AA5583">
            <w:pPr>
              <w:tabs>
                <w:tab w:val="left" w:pos="1521"/>
              </w:tabs>
              <w:ind w:left="0" w:firstLine="0"/>
              <w:jc w:val="left"/>
            </w:pPr>
            <w:r>
              <w:rPr>
                <w:color w:val="000000"/>
              </w:rPr>
              <w:t xml:space="preserve">204 </w:t>
            </w:r>
            <w:r>
              <w:rPr>
                <w:color w:val="000000"/>
                <w:lang w:val="en-US"/>
              </w:rPr>
              <w:t>–</w:t>
            </w:r>
            <w:r>
              <w:rPr>
                <w:color w:val="000000"/>
              </w:rPr>
              <w:t xml:space="preserve"> A</w:t>
            </w:r>
            <w:r w:rsidR="00AA5583">
              <w:rPr>
                <w:color w:val="000000"/>
              </w:rPr>
              <w:t>tividade</w:t>
            </w:r>
            <w:r>
              <w:rPr>
                <w:color w:val="000000"/>
              </w:rPr>
              <w:t xml:space="preserve"> S</w:t>
            </w:r>
            <w:r w:rsidR="00AA5583">
              <w:rPr>
                <w:color w:val="000000"/>
              </w:rPr>
              <w:t>ujeita</w:t>
            </w:r>
            <w:r>
              <w:rPr>
                <w:color w:val="000000"/>
              </w:rPr>
              <w:t xml:space="preserve"> </w:t>
            </w:r>
            <w:r w:rsidR="00AA5583">
              <w:rPr>
                <w:color w:val="000000"/>
              </w:rPr>
              <w:t>a</w:t>
            </w:r>
            <w:r>
              <w:rPr>
                <w:color w:val="000000"/>
              </w:rPr>
              <w:t xml:space="preserve"> V</w:t>
            </w:r>
            <w:r w:rsidR="00AA5583">
              <w:rPr>
                <w:color w:val="000000"/>
              </w:rPr>
              <w:t>istoria</w:t>
            </w:r>
            <w:r>
              <w:rPr>
                <w:color w:val="000000"/>
              </w:rPr>
              <w:t xml:space="preserve"> e ou L</w:t>
            </w:r>
            <w:r w:rsidR="00AA5583">
              <w:rPr>
                <w:color w:val="000000"/>
              </w:rPr>
              <w:t>audos</w:t>
            </w:r>
          </w:p>
        </w:tc>
        <w:tc>
          <w:tcPr>
            <w:tcW w:w="1978" w:type="dxa"/>
          </w:tcPr>
          <w:p w14:paraId="19BDA501" w14:textId="59BBB75C" w:rsidR="00156E20" w:rsidRDefault="004031B7" w:rsidP="00B35D40">
            <w:pPr>
              <w:ind w:left="0" w:firstLine="0"/>
              <w:jc w:val="center"/>
            </w:pPr>
            <w:r>
              <w:t>Em Análise</w:t>
            </w:r>
          </w:p>
        </w:tc>
        <w:tc>
          <w:tcPr>
            <w:tcW w:w="1624" w:type="dxa"/>
          </w:tcPr>
          <w:p w14:paraId="1B6FCA3E" w14:textId="11763A23" w:rsidR="00156E20" w:rsidRDefault="004031B7" w:rsidP="00B35D40">
            <w:pPr>
              <w:ind w:left="0" w:firstLine="0"/>
              <w:jc w:val="center"/>
            </w:pPr>
            <w:r>
              <w:t>Em Análise</w:t>
            </w:r>
          </w:p>
        </w:tc>
      </w:tr>
      <w:tr w:rsidR="00156E20" w14:paraId="45F27E48" w14:textId="77777777" w:rsidTr="00423068">
        <w:tc>
          <w:tcPr>
            <w:tcW w:w="5641" w:type="dxa"/>
          </w:tcPr>
          <w:p w14:paraId="0EC09643" w14:textId="66C750E5" w:rsidR="00156E20" w:rsidRDefault="00156E20" w:rsidP="00D84EF1">
            <w:pPr>
              <w:ind w:left="0" w:firstLine="0"/>
              <w:jc w:val="left"/>
            </w:pPr>
            <w:r>
              <w:t xml:space="preserve">205 </w:t>
            </w:r>
            <w:r>
              <w:rPr>
                <w:lang w:val="en-US"/>
              </w:rPr>
              <w:t>–</w:t>
            </w:r>
            <w:r>
              <w:t xml:space="preserve"> A</w:t>
            </w:r>
            <w:r w:rsidR="00AA5583">
              <w:t>tividade</w:t>
            </w:r>
            <w:r>
              <w:t xml:space="preserve"> P</w:t>
            </w:r>
            <w:r w:rsidR="00AA5583">
              <w:t>rincipal</w:t>
            </w:r>
            <w:r>
              <w:t xml:space="preserve"> N</w:t>
            </w:r>
            <w:r w:rsidR="00AA5583">
              <w:t>ão</w:t>
            </w:r>
            <w:r>
              <w:t xml:space="preserve"> I</w:t>
            </w:r>
            <w:r w:rsidR="00AA5583">
              <w:t>ncide</w:t>
            </w:r>
            <w:r>
              <w:t xml:space="preserve"> ICMS, C</w:t>
            </w:r>
            <w:r w:rsidR="00D84EF1">
              <w:t xml:space="preserve">omparecer </w:t>
            </w:r>
            <w:r>
              <w:t xml:space="preserve">SEFAZ </w:t>
            </w:r>
            <w:r w:rsidR="00D84EF1">
              <w:t>para Solicitar</w:t>
            </w:r>
            <w:r>
              <w:t xml:space="preserve"> I</w:t>
            </w:r>
            <w:r w:rsidR="00D84EF1">
              <w:t>nscrição Estadual</w:t>
            </w:r>
          </w:p>
        </w:tc>
        <w:tc>
          <w:tcPr>
            <w:tcW w:w="1978" w:type="dxa"/>
          </w:tcPr>
          <w:p w14:paraId="0D515239" w14:textId="71FEA886" w:rsidR="00156E20" w:rsidRDefault="00B35D40" w:rsidP="00B35D40">
            <w:pPr>
              <w:ind w:left="0" w:firstLine="0"/>
              <w:jc w:val="center"/>
            </w:pPr>
            <w:r>
              <w:t>Em Exigência</w:t>
            </w:r>
          </w:p>
        </w:tc>
        <w:tc>
          <w:tcPr>
            <w:tcW w:w="1624" w:type="dxa"/>
          </w:tcPr>
          <w:p w14:paraId="03CC0BEF" w14:textId="3B1EF0AC" w:rsidR="00156E20" w:rsidRDefault="00B35D40" w:rsidP="00B35D40">
            <w:pPr>
              <w:ind w:left="0" w:firstLine="35"/>
              <w:jc w:val="center"/>
            </w:pPr>
            <w:r>
              <w:t>Em Exigência</w:t>
            </w:r>
          </w:p>
        </w:tc>
      </w:tr>
      <w:tr w:rsidR="00156E20" w14:paraId="3843A220" w14:textId="77777777" w:rsidTr="00423068">
        <w:tc>
          <w:tcPr>
            <w:tcW w:w="5641" w:type="dxa"/>
          </w:tcPr>
          <w:p w14:paraId="5A2D34D7" w14:textId="78ED10EF" w:rsidR="00156E20" w:rsidRDefault="00156E20" w:rsidP="005B45EC">
            <w:pPr>
              <w:ind w:left="0" w:firstLine="0"/>
              <w:jc w:val="left"/>
            </w:pPr>
            <w:r>
              <w:t xml:space="preserve">206 </w:t>
            </w:r>
            <w:r>
              <w:rPr>
                <w:lang w:val="en-US"/>
              </w:rPr>
              <w:t>–</w:t>
            </w:r>
            <w:r>
              <w:t xml:space="preserve"> C</w:t>
            </w:r>
            <w:r w:rsidR="00D84EF1">
              <w:t>omparecer</w:t>
            </w:r>
            <w:r>
              <w:t xml:space="preserve"> </w:t>
            </w:r>
            <w:r w:rsidR="00D84EF1">
              <w:t xml:space="preserve">a </w:t>
            </w:r>
            <w:r>
              <w:t xml:space="preserve">SEFAZ </w:t>
            </w:r>
            <w:r w:rsidR="00D84EF1">
              <w:t>para</w:t>
            </w:r>
            <w:r>
              <w:t xml:space="preserve"> P</w:t>
            </w:r>
            <w:r w:rsidR="00D84EF1">
              <w:t>reenchimento</w:t>
            </w:r>
            <w:r>
              <w:t xml:space="preserve"> </w:t>
            </w:r>
            <w:r w:rsidR="00D84EF1">
              <w:t xml:space="preserve">de </w:t>
            </w:r>
            <w:r w:rsidR="005B45EC">
              <w:t>D</w:t>
            </w:r>
            <w:r w:rsidR="00D84EF1">
              <w:t>ados</w:t>
            </w:r>
            <w:r>
              <w:t xml:space="preserve"> C</w:t>
            </w:r>
            <w:r w:rsidR="005B45EC">
              <w:t>omplementares</w:t>
            </w:r>
          </w:p>
        </w:tc>
        <w:tc>
          <w:tcPr>
            <w:tcW w:w="1978" w:type="dxa"/>
          </w:tcPr>
          <w:p w14:paraId="135104DC" w14:textId="01357C15" w:rsidR="00156E20" w:rsidRDefault="00F90C70" w:rsidP="00B35D40">
            <w:pPr>
              <w:ind w:left="0" w:firstLine="0"/>
              <w:jc w:val="center"/>
            </w:pPr>
            <w:r>
              <w:t>Exigência</w:t>
            </w:r>
          </w:p>
        </w:tc>
        <w:tc>
          <w:tcPr>
            <w:tcW w:w="1624" w:type="dxa"/>
          </w:tcPr>
          <w:p w14:paraId="26341CDA" w14:textId="4EE6606E" w:rsidR="00156E20" w:rsidRDefault="004031B7" w:rsidP="00B35D40">
            <w:pPr>
              <w:ind w:left="0" w:firstLine="0"/>
              <w:jc w:val="center"/>
            </w:pPr>
            <w:r>
              <w:t>Em Exigência</w:t>
            </w:r>
          </w:p>
        </w:tc>
      </w:tr>
      <w:tr w:rsidR="00156E20" w14:paraId="77700E98" w14:textId="77777777" w:rsidTr="00423068">
        <w:tc>
          <w:tcPr>
            <w:tcW w:w="5641" w:type="dxa"/>
          </w:tcPr>
          <w:p w14:paraId="226B0B9E" w14:textId="53ED6890" w:rsidR="00156E20" w:rsidRDefault="00156E20" w:rsidP="005632CF">
            <w:pPr>
              <w:ind w:left="0" w:firstLine="0"/>
              <w:jc w:val="left"/>
            </w:pPr>
            <w:r>
              <w:t xml:space="preserve">207 </w:t>
            </w:r>
            <w:r>
              <w:rPr>
                <w:lang w:val="en-US"/>
              </w:rPr>
              <w:t>–</w:t>
            </w:r>
            <w:r>
              <w:t xml:space="preserve"> Empresa n</w:t>
            </w:r>
            <w:r>
              <w:rPr>
                <w:lang w:val="en-US"/>
              </w:rPr>
              <w:t>ã</w:t>
            </w:r>
            <w:r>
              <w:t>o Exercendo Atividade Econômica de ICMS</w:t>
            </w:r>
          </w:p>
        </w:tc>
        <w:tc>
          <w:tcPr>
            <w:tcW w:w="1978" w:type="dxa"/>
          </w:tcPr>
          <w:p w14:paraId="7FA973F4" w14:textId="7BE5D597" w:rsidR="00156E20" w:rsidRDefault="00F90C70" w:rsidP="00B35D40">
            <w:pPr>
              <w:ind w:left="0" w:firstLine="0"/>
              <w:jc w:val="center"/>
            </w:pPr>
            <w:r>
              <w:t>Exigência</w:t>
            </w:r>
          </w:p>
        </w:tc>
        <w:tc>
          <w:tcPr>
            <w:tcW w:w="1624" w:type="dxa"/>
          </w:tcPr>
          <w:p w14:paraId="22D24364" w14:textId="770E40BD" w:rsidR="00156E20" w:rsidRDefault="004031B7" w:rsidP="00B35D40">
            <w:pPr>
              <w:ind w:left="0" w:firstLine="0"/>
              <w:jc w:val="center"/>
            </w:pPr>
            <w:r>
              <w:t>Em Exigência</w:t>
            </w:r>
          </w:p>
        </w:tc>
      </w:tr>
      <w:tr w:rsidR="00156E20" w14:paraId="00896836" w14:textId="77777777" w:rsidTr="00423068">
        <w:tc>
          <w:tcPr>
            <w:tcW w:w="5641" w:type="dxa"/>
          </w:tcPr>
          <w:p w14:paraId="1A582473" w14:textId="51496F38" w:rsidR="00156E20" w:rsidRDefault="00156E20" w:rsidP="005B45EC">
            <w:pPr>
              <w:ind w:left="0" w:firstLine="0"/>
              <w:jc w:val="left"/>
            </w:pPr>
            <w:r>
              <w:t>208 – C</w:t>
            </w:r>
            <w:r w:rsidR="005B45EC">
              <w:t>ontador</w:t>
            </w:r>
            <w:r>
              <w:t xml:space="preserve"> </w:t>
            </w:r>
            <w:r w:rsidR="005B45EC">
              <w:t>com Situação Irregular</w:t>
            </w:r>
            <w:r>
              <w:t xml:space="preserve"> </w:t>
            </w:r>
            <w:r w:rsidR="005B45EC">
              <w:t xml:space="preserve">com o </w:t>
            </w:r>
            <w:r>
              <w:t>CRC</w:t>
            </w:r>
          </w:p>
        </w:tc>
        <w:tc>
          <w:tcPr>
            <w:tcW w:w="1978" w:type="dxa"/>
          </w:tcPr>
          <w:p w14:paraId="427B01AE" w14:textId="3B400941" w:rsidR="00156E20" w:rsidRDefault="00F90C70" w:rsidP="00B35D40">
            <w:pPr>
              <w:ind w:left="0" w:firstLine="0"/>
              <w:jc w:val="center"/>
            </w:pPr>
            <w:r>
              <w:t>Exigência</w:t>
            </w:r>
          </w:p>
        </w:tc>
        <w:tc>
          <w:tcPr>
            <w:tcW w:w="1624" w:type="dxa"/>
          </w:tcPr>
          <w:p w14:paraId="03FC4901" w14:textId="78D67843" w:rsidR="00156E20" w:rsidRDefault="004031B7" w:rsidP="00B35D40">
            <w:pPr>
              <w:ind w:left="0" w:firstLine="0"/>
              <w:jc w:val="center"/>
            </w:pPr>
            <w:r>
              <w:t>Em Exigência</w:t>
            </w:r>
          </w:p>
        </w:tc>
      </w:tr>
      <w:tr w:rsidR="00156E20" w14:paraId="09046FE2" w14:textId="77777777" w:rsidTr="00423068">
        <w:tc>
          <w:tcPr>
            <w:tcW w:w="5641" w:type="dxa"/>
          </w:tcPr>
          <w:p w14:paraId="0245A29D" w14:textId="5FFD3435" w:rsidR="00156E20" w:rsidRDefault="00156E20" w:rsidP="005B45EC">
            <w:pPr>
              <w:ind w:left="0" w:firstLine="0"/>
              <w:jc w:val="left"/>
            </w:pPr>
            <w:r>
              <w:t>209 – C</w:t>
            </w:r>
            <w:r w:rsidR="005B45EC">
              <w:t>ontador</w:t>
            </w:r>
            <w:r>
              <w:t xml:space="preserve"> I</w:t>
            </w:r>
            <w:r w:rsidR="005B45EC">
              <w:t>nformado</w:t>
            </w:r>
            <w:r>
              <w:t xml:space="preserve"> </w:t>
            </w:r>
            <w:r w:rsidR="005B45EC">
              <w:t>não</w:t>
            </w:r>
            <w:r>
              <w:t xml:space="preserve"> C</w:t>
            </w:r>
            <w:r w:rsidR="005B45EC">
              <w:t>adastrado</w:t>
            </w:r>
            <w:r>
              <w:t xml:space="preserve"> </w:t>
            </w:r>
            <w:r w:rsidR="005B45EC">
              <w:t xml:space="preserve">no </w:t>
            </w:r>
            <w:r>
              <w:t>CRC</w:t>
            </w:r>
          </w:p>
        </w:tc>
        <w:tc>
          <w:tcPr>
            <w:tcW w:w="1978" w:type="dxa"/>
          </w:tcPr>
          <w:p w14:paraId="447C1F60" w14:textId="3CD33EAF" w:rsidR="00156E20" w:rsidRDefault="00164402" w:rsidP="00164402">
            <w:pPr>
              <w:ind w:left="0" w:firstLine="0"/>
              <w:jc w:val="center"/>
            </w:pPr>
            <w:r>
              <w:t>Exigência</w:t>
            </w:r>
          </w:p>
        </w:tc>
        <w:tc>
          <w:tcPr>
            <w:tcW w:w="1624" w:type="dxa"/>
          </w:tcPr>
          <w:p w14:paraId="68CC8482" w14:textId="2607002F" w:rsidR="00156E20" w:rsidRDefault="00164402" w:rsidP="00B35D40">
            <w:pPr>
              <w:ind w:left="0" w:firstLine="0"/>
              <w:jc w:val="center"/>
            </w:pPr>
            <w:r>
              <w:t>Em Exigência</w:t>
            </w:r>
          </w:p>
        </w:tc>
      </w:tr>
      <w:tr w:rsidR="00156E20" w14:paraId="0D0E50F9" w14:textId="77777777" w:rsidTr="00423068">
        <w:tc>
          <w:tcPr>
            <w:tcW w:w="5641" w:type="dxa"/>
          </w:tcPr>
          <w:p w14:paraId="624D95B7" w14:textId="207A6BC7" w:rsidR="00156E20" w:rsidRPr="00156E20" w:rsidRDefault="00156E20" w:rsidP="005B45EC">
            <w:pPr>
              <w:widowControl/>
              <w:autoSpaceDE/>
              <w:autoSpaceDN/>
              <w:spacing w:after="0"/>
              <w:ind w:left="0" w:firstLine="0"/>
              <w:jc w:val="left"/>
              <w:rPr>
                <w:snapToGrid/>
                <w:szCs w:val="24"/>
                <w:lang w:eastAsia="pt-BR"/>
              </w:rPr>
            </w:pPr>
            <w:r w:rsidRPr="00156E20">
              <w:rPr>
                <w:snapToGrid/>
                <w:szCs w:val="24"/>
                <w:lang w:eastAsia="pt-BR"/>
              </w:rPr>
              <w:t xml:space="preserve">210 </w:t>
            </w:r>
            <w:r w:rsidRPr="00156E20">
              <w:rPr>
                <w:snapToGrid/>
                <w:szCs w:val="24"/>
                <w:lang w:val="en-US" w:eastAsia="pt-BR"/>
              </w:rPr>
              <w:t>–</w:t>
            </w:r>
            <w:r w:rsidRPr="00156E20">
              <w:rPr>
                <w:snapToGrid/>
                <w:szCs w:val="24"/>
                <w:lang w:eastAsia="pt-BR"/>
              </w:rPr>
              <w:t xml:space="preserve"> P</w:t>
            </w:r>
            <w:r w:rsidR="005B45EC">
              <w:rPr>
                <w:snapToGrid/>
                <w:szCs w:val="24"/>
                <w:lang w:eastAsia="pt-BR"/>
              </w:rPr>
              <w:t>endência</w:t>
            </w:r>
            <w:r w:rsidRPr="00156E20">
              <w:rPr>
                <w:snapToGrid/>
                <w:szCs w:val="24"/>
                <w:lang w:eastAsia="pt-BR"/>
              </w:rPr>
              <w:t xml:space="preserve"> </w:t>
            </w:r>
            <w:r w:rsidR="005B45EC">
              <w:rPr>
                <w:snapToGrid/>
                <w:szCs w:val="24"/>
                <w:lang w:eastAsia="pt-BR"/>
              </w:rPr>
              <w:t>de</w:t>
            </w:r>
            <w:r w:rsidRPr="00156E20">
              <w:rPr>
                <w:snapToGrid/>
                <w:szCs w:val="24"/>
                <w:lang w:eastAsia="pt-BR"/>
              </w:rPr>
              <w:t xml:space="preserve"> C</w:t>
            </w:r>
            <w:r w:rsidR="005B45EC">
              <w:rPr>
                <w:snapToGrid/>
                <w:szCs w:val="24"/>
                <w:lang w:eastAsia="pt-BR"/>
              </w:rPr>
              <w:t>onfirmação</w:t>
            </w:r>
            <w:r w:rsidRPr="00156E20">
              <w:rPr>
                <w:snapToGrid/>
                <w:szCs w:val="24"/>
                <w:lang w:eastAsia="pt-BR"/>
              </w:rPr>
              <w:t xml:space="preserve"> </w:t>
            </w:r>
            <w:r w:rsidR="005B45EC">
              <w:rPr>
                <w:snapToGrid/>
                <w:szCs w:val="24"/>
                <w:lang w:eastAsia="pt-BR"/>
              </w:rPr>
              <w:t>de</w:t>
            </w:r>
            <w:r w:rsidRPr="00156E20">
              <w:rPr>
                <w:snapToGrid/>
                <w:szCs w:val="24"/>
                <w:lang w:eastAsia="pt-BR"/>
              </w:rPr>
              <w:t xml:space="preserve"> R</w:t>
            </w:r>
            <w:r w:rsidR="005B45EC">
              <w:rPr>
                <w:snapToGrid/>
                <w:szCs w:val="24"/>
                <w:lang w:eastAsia="pt-BR"/>
              </w:rPr>
              <w:t>esponsabilidade</w:t>
            </w:r>
            <w:r w:rsidRPr="00156E20">
              <w:rPr>
                <w:snapToGrid/>
                <w:szCs w:val="24"/>
                <w:lang w:eastAsia="pt-BR"/>
              </w:rPr>
              <w:t xml:space="preserve"> </w:t>
            </w:r>
            <w:r w:rsidR="005B45EC">
              <w:rPr>
                <w:snapToGrid/>
                <w:szCs w:val="24"/>
                <w:lang w:eastAsia="pt-BR"/>
              </w:rPr>
              <w:t>Técnica do Contador</w:t>
            </w:r>
          </w:p>
        </w:tc>
        <w:tc>
          <w:tcPr>
            <w:tcW w:w="1978" w:type="dxa"/>
          </w:tcPr>
          <w:p w14:paraId="55757747" w14:textId="22AFCA52" w:rsidR="00156E20" w:rsidRDefault="00F90C70" w:rsidP="00B35D40">
            <w:pPr>
              <w:ind w:left="0" w:firstLine="0"/>
              <w:jc w:val="center"/>
            </w:pPr>
            <w:r>
              <w:t>Exigência</w:t>
            </w:r>
          </w:p>
        </w:tc>
        <w:tc>
          <w:tcPr>
            <w:tcW w:w="1624" w:type="dxa"/>
          </w:tcPr>
          <w:p w14:paraId="166DCAEB" w14:textId="692634FA" w:rsidR="00156E20" w:rsidRDefault="004031B7" w:rsidP="00B35D40">
            <w:pPr>
              <w:ind w:left="0" w:firstLine="0"/>
              <w:jc w:val="center"/>
            </w:pPr>
            <w:r>
              <w:t xml:space="preserve">Em </w:t>
            </w:r>
            <w:r w:rsidR="00E85161">
              <w:t>Exigência</w:t>
            </w:r>
          </w:p>
        </w:tc>
      </w:tr>
      <w:tr w:rsidR="00156E20" w14:paraId="003E6CC3" w14:textId="77777777" w:rsidTr="00423068">
        <w:tc>
          <w:tcPr>
            <w:tcW w:w="5641" w:type="dxa"/>
          </w:tcPr>
          <w:p w14:paraId="561AA027" w14:textId="7B8B795C" w:rsidR="00156E20" w:rsidRDefault="00156E20" w:rsidP="005632CF">
            <w:pPr>
              <w:ind w:left="0" w:firstLine="0"/>
              <w:jc w:val="left"/>
            </w:pPr>
            <w:r>
              <w:t xml:space="preserve">211 </w:t>
            </w:r>
            <w:r>
              <w:rPr>
                <w:lang w:val="en-US"/>
              </w:rPr>
              <w:t>–</w:t>
            </w:r>
            <w:r>
              <w:t xml:space="preserve"> Empresa Realizou Transformação </w:t>
            </w:r>
            <w:proofErr w:type="gramStart"/>
            <w:r>
              <w:t>( Fusão</w:t>
            </w:r>
            <w:proofErr w:type="gramEnd"/>
            <w:r>
              <w:t>, Cisão, Incorporação )</w:t>
            </w:r>
          </w:p>
        </w:tc>
        <w:tc>
          <w:tcPr>
            <w:tcW w:w="1978" w:type="dxa"/>
          </w:tcPr>
          <w:p w14:paraId="567ED5E7" w14:textId="3EF4604B" w:rsidR="00156E20" w:rsidRDefault="00E85161" w:rsidP="00B35D40">
            <w:pPr>
              <w:ind w:left="0" w:firstLine="0"/>
              <w:jc w:val="center"/>
            </w:pPr>
            <w:r>
              <w:t>Exigência</w:t>
            </w:r>
          </w:p>
        </w:tc>
        <w:tc>
          <w:tcPr>
            <w:tcW w:w="1624" w:type="dxa"/>
          </w:tcPr>
          <w:p w14:paraId="5AE0E1AC" w14:textId="79CB53D4" w:rsidR="00156E20" w:rsidRDefault="004031B7" w:rsidP="00B35D40">
            <w:pPr>
              <w:ind w:left="0" w:firstLine="35"/>
              <w:jc w:val="center"/>
            </w:pPr>
            <w:r>
              <w:t xml:space="preserve">Em </w:t>
            </w:r>
            <w:r w:rsidR="00E85161">
              <w:t>Exigência</w:t>
            </w:r>
          </w:p>
        </w:tc>
      </w:tr>
      <w:tr w:rsidR="00156E20" w14:paraId="7839F696" w14:textId="77777777" w:rsidTr="00423068">
        <w:tc>
          <w:tcPr>
            <w:tcW w:w="5641" w:type="dxa"/>
          </w:tcPr>
          <w:p w14:paraId="5E42F983" w14:textId="00B1E622" w:rsidR="00156E20" w:rsidRDefault="00156E20" w:rsidP="005B45EC">
            <w:pPr>
              <w:ind w:left="0" w:firstLine="0"/>
              <w:jc w:val="left"/>
            </w:pPr>
            <w:r>
              <w:t xml:space="preserve">212 </w:t>
            </w:r>
            <w:r>
              <w:rPr>
                <w:lang w:val="en-US"/>
              </w:rPr>
              <w:t>–</w:t>
            </w:r>
            <w:r>
              <w:t xml:space="preserve"> P</w:t>
            </w:r>
            <w:r w:rsidR="005B45EC">
              <w:t>endência de Assinatura de Protocolo</w:t>
            </w:r>
            <w:r>
              <w:t xml:space="preserve"> TARE</w:t>
            </w:r>
            <w:r w:rsidR="005B45EC">
              <w:t xml:space="preserve"> </w:t>
            </w:r>
            <w:r>
              <w:t>/</w:t>
            </w:r>
            <w:r w:rsidR="005B45EC">
              <w:t xml:space="preserve"> </w:t>
            </w:r>
            <w:r>
              <w:t>C</w:t>
            </w:r>
            <w:r w:rsidR="005B45EC">
              <w:t>onvênio</w:t>
            </w:r>
          </w:p>
        </w:tc>
        <w:tc>
          <w:tcPr>
            <w:tcW w:w="1978" w:type="dxa"/>
          </w:tcPr>
          <w:p w14:paraId="4A6AFA78" w14:textId="085BD345" w:rsidR="00156E20" w:rsidRDefault="004031B7" w:rsidP="00B35D40">
            <w:pPr>
              <w:ind w:left="0" w:firstLine="0"/>
              <w:jc w:val="center"/>
            </w:pPr>
            <w:r>
              <w:t>Exigência</w:t>
            </w:r>
          </w:p>
        </w:tc>
        <w:tc>
          <w:tcPr>
            <w:tcW w:w="1624" w:type="dxa"/>
          </w:tcPr>
          <w:p w14:paraId="0517AC4F" w14:textId="279C5EFF" w:rsidR="00156E20" w:rsidRDefault="004031B7" w:rsidP="00B35D40">
            <w:pPr>
              <w:ind w:left="0" w:firstLine="0"/>
              <w:jc w:val="center"/>
            </w:pPr>
            <w:r>
              <w:t>Em Exigência</w:t>
            </w:r>
          </w:p>
        </w:tc>
      </w:tr>
      <w:tr w:rsidR="00156E20" w14:paraId="04C33850" w14:textId="77777777" w:rsidTr="00423068">
        <w:tc>
          <w:tcPr>
            <w:tcW w:w="5641" w:type="dxa"/>
          </w:tcPr>
          <w:p w14:paraId="2E2D4B9E" w14:textId="10E891C9" w:rsidR="00156E20" w:rsidRDefault="00156E20" w:rsidP="005B45EC">
            <w:pPr>
              <w:ind w:left="0" w:firstLine="0"/>
              <w:jc w:val="left"/>
            </w:pPr>
            <w:r>
              <w:t xml:space="preserve">213 </w:t>
            </w:r>
            <w:r>
              <w:rPr>
                <w:lang w:val="en-US"/>
              </w:rPr>
              <w:t>–</w:t>
            </w:r>
            <w:r>
              <w:t xml:space="preserve"> NIRE A</w:t>
            </w:r>
            <w:r w:rsidR="005B45EC">
              <w:t>nterior da Empresa não Localizado</w:t>
            </w:r>
            <w:r>
              <w:t xml:space="preserve"> </w:t>
            </w:r>
            <w:r w:rsidR="005B45EC">
              <w:t>para a</w:t>
            </w:r>
            <w:r>
              <w:t xml:space="preserve"> T</w:t>
            </w:r>
            <w:r w:rsidR="005B45EC">
              <w:t>ransformação</w:t>
            </w:r>
          </w:p>
        </w:tc>
        <w:tc>
          <w:tcPr>
            <w:tcW w:w="1978" w:type="dxa"/>
          </w:tcPr>
          <w:p w14:paraId="1ABABC46" w14:textId="0A2F3FEE" w:rsidR="00156E20" w:rsidRDefault="00423068" w:rsidP="00B35D40">
            <w:pPr>
              <w:ind w:left="0" w:firstLine="24"/>
              <w:jc w:val="center"/>
            </w:pPr>
            <w:r>
              <w:t>Indeferimento</w:t>
            </w:r>
          </w:p>
        </w:tc>
        <w:tc>
          <w:tcPr>
            <w:tcW w:w="1624" w:type="dxa"/>
          </w:tcPr>
          <w:p w14:paraId="08D59509" w14:textId="2AF14115" w:rsidR="00156E20" w:rsidRDefault="00423068" w:rsidP="00B35D40">
            <w:pPr>
              <w:ind w:left="0" w:firstLine="0"/>
              <w:jc w:val="center"/>
            </w:pPr>
            <w:r>
              <w:t>Indeferido</w:t>
            </w:r>
          </w:p>
        </w:tc>
      </w:tr>
      <w:tr w:rsidR="00156E20" w14:paraId="47331D3B" w14:textId="77777777" w:rsidTr="00423068">
        <w:tc>
          <w:tcPr>
            <w:tcW w:w="5641" w:type="dxa"/>
          </w:tcPr>
          <w:p w14:paraId="310B1FA9" w14:textId="5D03C99A" w:rsidR="00156E20" w:rsidRDefault="00156E20" w:rsidP="005B45EC">
            <w:pPr>
              <w:ind w:left="0" w:firstLine="0"/>
              <w:jc w:val="left"/>
            </w:pPr>
            <w:r>
              <w:t>214 - P</w:t>
            </w:r>
            <w:r w:rsidR="005B45EC">
              <w:t>endência de</w:t>
            </w:r>
            <w:r>
              <w:t xml:space="preserve"> I</w:t>
            </w:r>
            <w:r w:rsidR="005B45EC">
              <w:t>nformação</w:t>
            </w:r>
            <w:r>
              <w:t xml:space="preserve"> </w:t>
            </w:r>
            <w:r w:rsidR="005B45EC">
              <w:t>da</w:t>
            </w:r>
            <w:r>
              <w:t xml:space="preserve"> G</w:t>
            </w:r>
            <w:r w:rsidR="005B45EC">
              <w:t>uarda</w:t>
            </w:r>
            <w:r>
              <w:t xml:space="preserve"> </w:t>
            </w:r>
            <w:r w:rsidR="005B45EC">
              <w:t>dos</w:t>
            </w:r>
            <w:r>
              <w:t xml:space="preserve"> D</w:t>
            </w:r>
            <w:r w:rsidR="005B45EC">
              <w:t>ocumentos Fiscais</w:t>
            </w:r>
          </w:p>
        </w:tc>
        <w:tc>
          <w:tcPr>
            <w:tcW w:w="1978" w:type="dxa"/>
          </w:tcPr>
          <w:p w14:paraId="12CA6CA4" w14:textId="5548824D" w:rsidR="00156E20" w:rsidRDefault="004031B7" w:rsidP="00B35D40">
            <w:pPr>
              <w:ind w:left="0" w:firstLine="0"/>
              <w:jc w:val="center"/>
            </w:pPr>
            <w:r>
              <w:t>Exigência</w:t>
            </w:r>
          </w:p>
        </w:tc>
        <w:tc>
          <w:tcPr>
            <w:tcW w:w="1624" w:type="dxa"/>
          </w:tcPr>
          <w:p w14:paraId="7AB685AC" w14:textId="320D08B6" w:rsidR="00156E20" w:rsidRDefault="00B35D40" w:rsidP="00B35D40">
            <w:pPr>
              <w:ind w:left="0" w:firstLine="0"/>
              <w:jc w:val="center"/>
            </w:pPr>
            <w:r>
              <w:t>Em Exigência</w:t>
            </w:r>
          </w:p>
        </w:tc>
      </w:tr>
      <w:tr w:rsidR="00156E20" w14:paraId="2E597B83" w14:textId="77777777" w:rsidTr="00423068">
        <w:tc>
          <w:tcPr>
            <w:tcW w:w="5641" w:type="dxa"/>
          </w:tcPr>
          <w:p w14:paraId="0B5D06F9" w14:textId="771DF76F" w:rsidR="00156E20" w:rsidRDefault="00156E20" w:rsidP="005B45EC">
            <w:pPr>
              <w:ind w:left="0" w:firstLine="0"/>
              <w:jc w:val="left"/>
            </w:pPr>
            <w:r>
              <w:t xml:space="preserve">215 </w:t>
            </w:r>
            <w:r w:rsidR="005B45EC">
              <w:t>–</w:t>
            </w:r>
            <w:r>
              <w:t xml:space="preserve"> I</w:t>
            </w:r>
            <w:r w:rsidR="005B45EC">
              <w:t>rregularidade de Endereço</w:t>
            </w:r>
            <w:r>
              <w:t xml:space="preserve"> C</w:t>
            </w:r>
            <w:r w:rsidR="005B45EC">
              <w:t>adastral</w:t>
            </w:r>
          </w:p>
        </w:tc>
        <w:tc>
          <w:tcPr>
            <w:tcW w:w="1978" w:type="dxa"/>
          </w:tcPr>
          <w:p w14:paraId="0AE13143" w14:textId="7CA12C17" w:rsidR="00156E20" w:rsidRDefault="004031B7" w:rsidP="00B35D40">
            <w:pPr>
              <w:ind w:left="0" w:firstLine="24"/>
              <w:jc w:val="center"/>
            </w:pPr>
            <w:r>
              <w:t>Em Análise</w:t>
            </w:r>
          </w:p>
        </w:tc>
        <w:tc>
          <w:tcPr>
            <w:tcW w:w="1624" w:type="dxa"/>
          </w:tcPr>
          <w:p w14:paraId="7C2B90A8" w14:textId="2B7D9D2D" w:rsidR="00156E20" w:rsidRDefault="004031B7" w:rsidP="00B35D40">
            <w:pPr>
              <w:ind w:left="0" w:firstLine="0"/>
              <w:jc w:val="center"/>
            </w:pPr>
            <w:r>
              <w:t>Em Análise</w:t>
            </w:r>
          </w:p>
        </w:tc>
      </w:tr>
      <w:tr w:rsidR="00156E20" w14:paraId="43D0BE4D" w14:textId="77777777" w:rsidTr="00423068">
        <w:tc>
          <w:tcPr>
            <w:tcW w:w="5641" w:type="dxa"/>
          </w:tcPr>
          <w:p w14:paraId="45D35745" w14:textId="4AA8BF60" w:rsidR="00156E20" w:rsidRDefault="00156E20" w:rsidP="005632CF">
            <w:pPr>
              <w:ind w:left="0" w:firstLine="0"/>
              <w:jc w:val="left"/>
            </w:pPr>
            <w:r>
              <w:t xml:space="preserve">216 </w:t>
            </w:r>
            <w:r>
              <w:rPr>
                <w:lang w:val="en-US"/>
              </w:rPr>
              <w:t>–</w:t>
            </w:r>
            <w:r>
              <w:t xml:space="preserve"> Empresa n</w:t>
            </w:r>
            <w:r>
              <w:rPr>
                <w:lang w:val="en-US"/>
              </w:rPr>
              <w:t>ã</w:t>
            </w:r>
            <w:r>
              <w:t>o Exercendo Atividade Econômica de ICMS como Primária</w:t>
            </w:r>
          </w:p>
        </w:tc>
        <w:tc>
          <w:tcPr>
            <w:tcW w:w="1978" w:type="dxa"/>
          </w:tcPr>
          <w:p w14:paraId="57C7D293" w14:textId="4C8CBEC2" w:rsidR="00156E20" w:rsidRDefault="00B35D40" w:rsidP="00B35D40">
            <w:pPr>
              <w:ind w:left="0" w:firstLine="0"/>
              <w:jc w:val="center"/>
            </w:pPr>
            <w:r>
              <w:t>Exigência</w:t>
            </w:r>
          </w:p>
        </w:tc>
        <w:tc>
          <w:tcPr>
            <w:tcW w:w="1624" w:type="dxa"/>
          </w:tcPr>
          <w:p w14:paraId="27E62972" w14:textId="4F76BFB4" w:rsidR="00156E20" w:rsidRDefault="00B35D40" w:rsidP="00B35D40">
            <w:pPr>
              <w:ind w:left="0" w:firstLine="0"/>
              <w:jc w:val="center"/>
            </w:pPr>
            <w:r>
              <w:t>Em Exigência</w:t>
            </w:r>
          </w:p>
        </w:tc>
      </w:tr>
      <w:tr w:rsidR="00A946B0" w14:paraId="1ACA0CBC" w14:textId="77777777" w:rsidTr="00423068">
        <w:tc>
          <w:tcPr>
            <w:tcW w:w="5641" w:type="dxa"/>
          </w:tcPr>
          <w:p w14:paraId="6012C416" w14:textId="3389C5FF" w:rsidR="00A946B0" w:rsidRDefault="00A946B0" w:rsidP="00A946B0">
            <w:pPr>
              <w:ind w:left="0" w:firstLine="0"/>
            </w:pPr>
            <w:r>
              <w:t>217 - Omisso de Declaração</w:t>
            </w:r>
          </w:p>
        </w:tc>
        <w:tc>
          <w:tcPr>
            <w:tcW w:w="1978" w:type="dxa"/>
          </w:tcPr>
          <w:p w14:paraId="4AF96F56" w14:textId="55983DEE" w:rsidR="00A946B0" w:rsidRDefault="00164402" w:rsidP="00B35D40">
            <w:pPr>
              <w:ind w:left="0" w:firstLine="0"/>
              <w:jc w:val="center"/>
            </w:pPr>
            <w:r>
              <w:t>Exigência</w:t>
            </w:r>
          </w:p>
        </w:tc>
        <w:tc>
          <w:tcPr>
            <w:tcW w:w="1624" w:type="dxa"/>
          </w:tcPr>
          <w:p w14:paraId="5E310CEF" w14:textId="440D8446" w:rsidR="00A946B0" w:rsidRDefault="00164402" w:rsidP="00B35D40">
            <w:pPr>
              <w:ind w:left="0" w:firstLine="0"/>
              <w:jc w:val="center"/>
            </w:pPr>
            <w:r>
              <w:t>Em Exigência</w:t>
            </w:r>
          </w:p>
        </w:tc>
      </w:tr>
      <w:tr w:rsidR="007A77B6" w14:paraId="08964DDF" w14:textId="77777777" w:rsidTr="00423068">
        <w:tc>
          <w:tcPr>
            <w:tcW w:w="5641" w:type="dxa"/>
          </w:tcPr>
          <w:p w14:paraId="1F15EDA4" w14:textId="04CAE604" w:rsidR="007A77B6" w:rsidRDefault="007A77B6" w:rsidP="007A77B6">
            <w:pPr>
              <w:ind w:left="0" w:firstLine="0"/>
            </w:pPr>
            <w:r>
              <w:t xml:space="preserve">218 </w:t>
            </w:r>
            <w:r w:rsidR="00F36598">
              <w:t>–</w:t>
            </w:r>
            <w:r>
              <w:t xml:space="preserve"> </w:t>
            </w:r>
            <w:r w:rsidR="00F36598">
              <w:t>Solicitar reativação de empresa no Portal SEFAZ</w:t>
            </w:r>
          </w:p>
        </w:tc>
        <w:tc>
          <w:tcPr>
            <w:tcW w:w="1978" w:type="dxa"/>
          </w:tcPr>
          <w:p w14:paraId="274A600E" w14:textId="050CDD75" w:rsidR="007A77B6" w:rsidRDefault="00F36598" w:rsidP="00326CB9">
            <w:pPr>
              <w:ind w:left="0" w:firstLine="0"/>
              <w:jc w:val="center"/>
            </w:pPr>
            <w:r>
              <w:t>Em Exigência</w:t>
            </w:r>
          </w:p>
        </w:tc>
        <w:tc>
          <w:tcPr>
            <w:tcW w:w="1624" w:type="dxa"/>
          </w:tcPr>
          <w:p w14:paraId="6B53CAC1" w14:textId="59987CA9" w:rsidR="007A77B6" w:rsidRDefault="00F36598" w:rsidP="00326CB9">
            <w:pPr>
              <w:ind w:left="0" w:firstLine="0"/>
              <w:jc w:val="center"/>
            </w:pPr>
            <w:r>
              <w:t>Em Exigência</w:t>
            </w:r>
          </w:p>
        </w:tc>
      </w:tr>
      <w:tr w:rsidR="00326CB9" w14:paraId="7EF7095F" w14:textId="77777777" w:rsidTr="00423068">
        <w:tc>
          <w:tcPr>
            <w:tcW w:w="5641" w:type="dxa"/>
          </w:tcPr>
          <w:p w14:paraId="4CB3CFF6" w14:textId="355045B9" w:rsidR="00326CB9" w:rsidRDefault="00326CB9" w:rsidP="00326CB9">
            <w:pPr>
              <w:ind w:left="0" w:firstLine="0"/>
            </w:pPr>
            <w:r>
              <w:t>219 – Comunicado de baixa de inscrição estadual</w:t>
            </w:r>
          </w:p>
        </w:tc>
        <w:tc>
          <w:tcPr>
            <w:tcW w:w="1978" w:type="dxa"/>
          </w:tcPr>
          <w:p w14:paraId="293DE0B1" w14:textId="54B5CEDA" w:rsidR="00326CB9" w:rsidRDefault="00326CB9" w:rsidP="00326CB9">
            <w:pPr>
              <w:ind w:left="0" w:firstLine="0"/>
              <w:jc w:val="center"/>
            </w:pPr>
            <w:r>
              <w:t>Emitido</w:t>
            </w:r>
          </w:p>
        </w:tc>
        <w:tc>
          <w:tcPr>
            <w:tcW w:w="1624" w:type="dxa"/>
          </w:tcPr>
          <w:p w14:paraId="45E1B55A" w14:textId="4784A7A7" w:rsidR="00326CB9" w:rsidRDefault="00326CB9" w:rsidP="00326CB9">
            <w:pPr>
              <w:ind w:left="0" w:firstLine="0"/>
              <w:jc w:val="center"/>
            </w:pPr>
            <w:r>
              <w:t>Emitido</w:t>
            </w:r>
          </w:p>
        </w:tc>
      </w:tr>
      <w:tr w:rsidR="00081132" w14:paraId="4C8581FA" w14:textId="77777777" w:rsidTr="00423068">
        <w:tc>
          <w:tcPr>
            <w:tcW w:w="5641" w:type="dxa"/>
          </w:tcPr>
          <w:p w14:paraId="347A137A" w14:textId="4242ECED" w:rsidR="00081132" w:rsidRDefault="00081132" w:rsidP="00081132">
            <w:pPr>
              <w:ind w:left="0" w:firstLine="0"/>
            </w:pPr>
            <w:r w:rsidRPr="00081132">
              <w:t>220 - Solicitação de Atualização Cadastral</w:t>
            </w:r>
          </w:p>
        </w:tc>
        <w:tc>
          <w:tcPr>
            <w:tcW w:w="1978" w:type="dxa"/>
          </w:tcPr>
          <w:p w14:paraId="4A49F29B" w14:textId="10E7663F" w:rsidR="00081132" w:rsidRDefault="00081132" w:rsidP="00081132">
            <w:pPr>
              <w:ind w:left="0" w:firstLine="0"/>
              <w:jc w:val="center"/>
            </w:pPr>
            <w:r>
              <w:t>Em Exigência</w:t>
            </w:r>
          </w:p>
        </w:tc>
        <w:tc>
          <w:tcPr>
            <w:tcW w:w="1624" w:type="dxa"/>
          </w:tcPr>
          <w:p w14:paraId="11ED027F" w14:textId="184A3D74" w:rsidR="00081132" w:rsidRDefault="00081132" w:rsidP="00081132">
            <w:pPr>
              <w:ind w:left="0" w:firstLine="0"/>
              <w:jc w:val="center"/>
            </w:pPr>
            <w:r>
              <w:t>Em Exigência</w:t>
            </w:r>
          </w:p>
        </w:tc>
      </w:tr>
    </w:tbl>
    <w:p w14:paraId="7CB341AF" w14:textId="77777777" w:rsidR="00410D66" w:rsidRPr="00410D66" w:rsidRDefault="00410D66" w:rsidP="00242D5C">
      <w:pPr>
        <w:ind w:left="0"/>
        <w:jc w:val="both"/>
      </w:pPr>
    </w:p>
    <w:p w14:paraId="34333930" w14:textId="6CAFA04A" w:rsidR="00242D5C" w:rsidRPr="0044195D" w:rsidRDefault="000A0071" w:rsidP="00D72503">
      <w:pPr>
        <w:pStyle w:val="Ttulo1"/>
      </w:pPr>
      <w:bookmarkStart w:id="34" w:name="_Toc464658795"/>
      <w:r w:rsidRPr="0044195D">
        <w:lastRenderedPageBreak/>
        <w:t>CCIRN0214</w:t>
      </w:r>
      <w:r w:rsidR="00242D5C" w:rsidRPr="0044195D">
        <w:t xml:space="preserve"> – </w:t>
      </w:r>
      <w:r w:rsidR="00DE2BA2" w:rsidRPr="0044195D">
        <w:t>Preencher</w:t>
      </w:r>
      <w:r w:rsidR="00242D5C" w:rsidRPr="0044195D">
        <w:t xml:space="preserve"> tag de Exigências X Pendências SEFAZ</w:t>
      </w:r>
      <w:bookmarkEnd w:id="34"/>
    </w:p>
    <w:p w14:paraId="453A505B" w14:textId="500C57C6" w:rsidR="00BA4DBE" w:rsidRDefault="00CF24D3" w:rsidP="00242D5C">
      <w:pPr>
        <w:ind w:left="0"/>
        <w:jc w:val="both"/>
      </w:pPr>
      <w:r w:rsidRPr="0044195D">
        <w:t>O envio destas pendências</w:t>
      </w:r>
      <w:r>
        <w:t xml:space="preserve"> será através</w:t>
      </w:r>
      <w:r w:rsidR="00BA4DBE">
        <w:t xml:space="preserve"> do arquivo de retorno do tipo</w:t>
      </w:r>
      <w:r>
        <w:t xml:space="preserve"> </w:t>
      </w:r>
      <w:r w:rsidR="00BA4DBE">
        <w:t>“</w:t>
      </w:r>
      <w:r w:rsidR="0062526F">
        <w:t>D</w:t>
      </w:r>
      <w:r>
        <w:t xml:space="preserve">ados </w:t>
      </w:r>
      <w:r w:rsidR="00BA4DBE">
        <w:t>C</w:t>
      </w:r>
      <w:r>
        <w:t>omplementares</w:t>
      </w:r>
      <w:r w:rsidR="00BA4DBE">
        <w:t>Dto”</w:t>
      </w:r>
      <w:r>
        <w:t xml:space="preserve"> da Jucetins.</w:t>
      </w:r>
      <w:r w:rsidR="00BA4DBE">
        <w:t xml:space="preserve"> O arquivo de retorno possui uma tag “exigências” que permite a inclusão de todas as pendências que foram detectadas, para o conhecimento do contribuinte. Para isto, precisamos ajustar o array de pendências para que possa está no padrão de envio do arquivo de retorno. As mudanças ocorrerão desta forma:</w:t>
      </w:r>
    </w:p>
    <w:p w14:paraId="325235AD" w14:textId="168E72A1" w:rsidR="00BA4DBE" w:rsidRDefault="00CF24D3" w:rsidP="00BA4DBE">
      <w:pPr>
        <w:pStyle w:val="PargrafodaLista"/>
        <w:numPr>
          <w:ilvl w:val="0"/>
          <w:numId w:val="25"/>
        </w:numPr>
        <w:jc w:val="both"/>
      </w:pPr>
      <w:proofErr w:type="gramStart"/>
      <w:r>
        <w:t>array</w:t>
      </w:r>
      <w:proofErr w:type="gramEnd"/>
      <w:r>
        <w:t xml:space="preserve"> de pendências </w:t>
      </w:r>
      <w:r w:rsidR="00BA4DBE">
        <w:t>( Criado no Momento do Processamento )</w:t>
      </w:r>
    </w:p>
    <w:p w14:paraId="71D04F92" w14:textId="4ED7EA97" w:rsidR="00BA4DBE" w:rsidRDefault="00BA4DBE" w:rsidP="00BA4DBE">
      <w:pPr>
        <w:pStyle w:val="PargrafodaLista"/>
        <w:jc w:val="both"/>
      </w:pPr>
      <w:r>
        <w:t>Composto de Código, Descrição e Observação</w:t>
      </w:r>
    </w:p>
    <w:p w14:paraId="6B3A1FB6" w14:textId="1FE8B224" w:rsidR="00BA4DBE" w:rsidRDefault="00BA4DBE" w:rsidP="00BA4DBE">
      <w:pPr>
        <w:pStyle w:val="PargrafodaLista"/>
        <w:jc w:val="both"/>
      </w:pPr>
      <w:r>
        <w:t xml:space="preserve">Ex:  Código Pendência: 201 </w:t>
      </w:r>
    </w:p>
    <w:p w14:paraId="4BC02D15" w14:textId="3419DA35" w:rsidR="00BA4DBE" w:rsidRDefault="00BA4DBE" w:rsidP="00BA4DBE">
      <w:pPr>
        <w:pStyle w:val="PargrafodaLista"/>
        <w:jc w:val="both"/>
      </w:pPr>
      <w:r>
        <w:t xml:space="preserve">       Descrição: PENDENCIA DE BAIXA CADASTRAL</w:t>
      </w:r>
    </w:p>
    <w:p w14:paraId="670C2A03" w14:textId="77777777" w:rsidR="00BA4DBE" w:rsidRDefault="00BA4DBE" w:rsidP="00BA4DBE">
      <w:pPr>
        <w:pStyle w:val="PargrafodaLista"/>
        <w:jc w:val="both"/>
      </w:pPr>
      <w:r>
        <w:t xml:space="preserve">       Observação: Empresa apresentou Problemas com Obrigações Acessórias.  </w:t>
      </w:r>
    </w:p>
    <w:p w14:paraId="64CC2EA9" w14:textId="58B4B597" w:rsidR="00BA4DBE" w:rsidRDefault="00BA4DBE" w:rsidP="00BA4DBE">
      <w:pPr>
        <w:pStyle w:val="PargrafodaLista"/>
        <w:jc w:val="both"/>
      </w:pPr>
      <w:r>
        <w:t xml:space="preserve">                               Compareça a SEFAZ para regularização </w:t>
      </w:r>
    </w:p>
    <w:p w14:paraId="706E3C5E" w14:textId="1AD49006" w:rsidR="00BA4DBE" w:rsidRDefault="00BA4DBE" w:rsidP="00BA4DBE">
      <w:pPr>
        <w:pStyle w:val="PargrafodaLista"/>
        <w:numPr>
          <w:ilvl w:val="0"/>
          <w:numId w:val="25"/>
        </w:numPr>
        <w:jc w:val="both"/>
      </w:pPr>
      <w:proofErr w:type="gramStart"/>
      <w:r>
        <w:t>tag</w:t>
      </w:r>
      <w:proofErr w:type="gramEnd"/>
      <w:r>
        <w:t xml:space="preserve"> exigências ( Arquivo de Retorno )</w:t>
      </w:r>
      <w:r w:rsidR="00177DD4">
        <w:t xml:space="preserve"> </w:t>
      </w:r>
    </w:p>
    <w:p w14:paraId="34D419E0" w14:textId="69D2428E" w:rsidR="00BA4DBE" w:rsidRDefault="00177DD4" w:rsidP="00BA4DBE">
      <w:pPr>
        <w:pStyle w:val="PargrafodaLista"/>
        <w:jc w:val="both"/>
      </w:pPr>
      <w:r>
        <w:t>Composto das</w:t>
      </w:r>
      <w:r w:rsidR="00BA4DBE">
        <w:t xml:space="preserve"> </w:t>
      </w:r>
      <w:r>
        <w:t>tags “nu_seq_exigencia”</w:t>
      </w:r>
      <w:r w:rsidR="00BA4DBE">
        <w:t xml:space="preserve"> e </w:t>
      </w:r>
      <w:r>
        <w:t>“ds_motivo_exigencia”</w:t>
      </w:r>
    </w:p>
    <w:p w14:paraId="7755A082" w14:textId="46513DA1" w:rsidR="00BA4DBE" w:rsidRDefault="00BA4DBE" w:rsidP="00BA4DBE">
      <w:pPr>
        <w:ind w:left="0"/>
        <w:jc w:val="both"/>
      </w:pPr>
      <w:r>
        <w:t xml:space="preserve">      Exemplo de como será informado</w:t>
      </w:r>
      <w:r w:rsidR="00177DD4">
        <w:t xml:space="preserve"> </w:t>
      </w:r>
      <w:r>
        <w:t>para atender a Jucetins</w:t>
      </w:r>
      <w:r w:rsidR="00177DD4">
        <w:t>:</w:t>
      </w:r>
    </w:p>
    <w:p w14:paraId="566D89FD" w14:textId="2F522E51" w:rsidR="009D46FE" w:rsidRDefault="00177DD4" w:rsidP="009F57C5">
      <w:pPr>
        <w:ind w:left="0"/>
        <w:jc w:val="both"/>
      </w:pPr>
      <w:r>
        <w:t xml:space="preserve">      </w:t>
      </w:r>
      <w:r w:rsidR="009F57C5">
        <w:t>A</w:t>
      </w:r>
      <w:r>
        <w:t xml:space="preserve"> tag “nu_seq_exigencia” sempre receberá o Valor 1</w:t>
      </w:r>
    </w:p>
    <w:p w14:paraId="7A851201" w14:textId="544FF480" w:rsidR="009F57C5" w:rsidRDefault="009D46FE" w:rsidP="009F57C5">
      <w:pPr>
        <w:ind w:left="0"/>
        <w:jc w:val="both"/>
      </w:pPr>
      <w:r>
        <w:t xml:space="preserve">      </w:t>
      </w:r>
      <w:r w:rsidR="009F57C5">
        <w:t xml:space="preserve">A tag “ds_motivo_exigencia” receberá os Valores </w:t>
      </w:r>
      <w:proofErr w:type="gramStart"/>
      <w:r w:rsidR="009F57C5">
        <w:t>( Descrição</w:t>
      </w:r>
      <w:proofErr w:type="gramEnd"/>
      <w:r w:rsidR="009F57C5">
        <w:t xml:space="preserve"> + Observação ) do Array de       </w:t>
      </w:r>
    </w:p>
    <w:p w14:paraId="63EE695B" w14:textId="77777777" w:rsidR="009F57C5" w:rsidRDefault="009F57C5" w:rsidP="009F57C5">
      <w:pPr>
        <w:ind w:left="0"/>
        <w:jc w:val="both"/>
      </w:pPr>
      <w:r>
        <w:t xml:space="preserve">      Pendências. </w:t>
      </w:r>
    </w:p>
    <w:p w14:paraId="5FCF8223" w14:textId="49C6536C" w:rsidR="009F57C5" w:rsidRDefault="009F57C5" w:rsidP="009F57C5">
      <w:pPr>
        <w:ind w:left="0"/>
        <w:jc w:val="both"/>
      </w:pPr>
      <w:r>
        <w:t xml:space="preserve">      Ex:</w:t>
      </w:r>
      <w:r w:rsidR="00095A41">
        <w:t xml:space="preserve"> </w:t>
      </w:r>
      <w:proofErr w:type="gramStart"/>
      <w:r w:rsidR="00095A41">
        <w:t xml:space="preserve">tag </w:t>
      </w:r>
      <w:r>
        <w:t xml:space="preserve"> </w:t>
      </w:r>
      <w:r w:rsidR="00095A41">
        <w:t>“</w:t>
      </w:r>
      <w:proofErr w:type="gramEnd"/>
      <w:r w:rsidR="00095A41">
        <w:t xml:space="preserve">ds_motivo_exigencia”  = </w:t>
      </w:r>
      <w:r>
        <w:t>Descrição: PENDENCIA DE BAIXA CADASTRAL</w:t>
      </w:r>
    </w:p>
    <w:p w14:paraId="337DFA3D" w14:textId="77777777" w:rsidR="00095A41" w:rsidRDefault="009F57C5" w:rsidP="009F57C5">
      <w:pPr>
        <w:ind w:left="0"/>
        <w:jc w:val="both"/>
      </w:pPr>
      <w:r>
        <w:t xml:space="preserve">             </w:t>
      </w:r>
      <w:r w:rsidR="00095A41">
        <w:t xml:space="preserve">                                                      </w:t>
      </w:r>
      <w:r>
        <w:t>Observação: Emp</w:t>
      </w:r>
      <w:r w:rsidR="00095A41">
        <w:t xml:space="preserve">resa apresentou Problemas com   </w:t>
      </w:r>
    </w:p>
    <w:p w14:paraId="36C05DDE" w14:textId="2B72DF16" w:rsidR="009F57C5" w:rsidRDefault="00095A41" w:rsidP="009F57C5">
      <w:pPr>
        <w:ind w:left="0"/>
        <w:jc w:val="both"/>
      </w:pPr>
      <w:r>
        <w:t xml:space="preserve">                                                                                          </w:t>
      </w:r>
      <w:r w:rsidR="009F57C5">
        <w:t xml:space="preserve">Obrigações Acessórias.  </w:t>
      </w:r>
    </w:p>
    <w:p w14:paraId="0CDDEFBC" w14:textId="2170A6A9" w:rsidR="009F57C5" w:rsidRDefault="009F57C5" w:rsidP="009F57C5">
      <w:pPr>
        <w:pStyle w:val="PargrafodaLista"/>
        <w:jc w:val="both"/>
      </w:pPr>
      <w:r>
        <w:t xml:space="preserve">                              </w:t>
      </w:r>
      <w:r w:rsidR="00095A41">
        <w:t xml:space="preserve">                                               </w:t>
      </w:r>
      <w:r>
        <w:t xml:space="preserve">Compareça a SEFAZ para regularização </w:t>
      </w:r>
    </w:p>
    <w:p w14:paraId="219F6373" w14:textId="77777777" w:rsidR="008F630E" w:rsidRDefault="008F630E" w:rsidP="002807D3">
      <w:pPr>
        <w:ind w:left="0"/>
        <w:jc w:val="both"/>
      </w:pPr>
    </w:p>
    <w:p w14:paraId="035BF7CE" w14:textId="72C2FA20" w:rsidR="002807D3" w:rsidRDefault="002807D3" w:rsidP="00D72503">
      <w:pPr>
        <w:pStyle w:val="Ttulo1"/>
      </w:pPr>
      <w:bookmarkStart w:id="35" w:name="_Toc464658796"/>
      <w:r>
        <w:t>CCIRN0215</w:t>
      </w:r>
      <w:r w:rsidRPr="00242D5C">
        <w:t xml:space="preserve"> – </w:t>
      </w:r>
      <w:r>
        <w:t>Gravar Arquivos e Registrar Pendências</w:t>
      </w:r>
      <w:r w:rsidR="008F630E">
        <w:t xml:space="preserve"> no CCI</w:t>
      </w:r>
      <w:bookmarkEnd w:id="35"/>
    </w:p>
    <w:p w14:paraId="73849C33" w14:textId="6792B31E" w:rsidR="008F630E" w:rsidRDefault="00661369" w:rsidP="009928CE">
      <w:r w:rsidRPr="0055046D">
        <w:t xml:space="preserve">O sistema vai gravar o arquivo de solicitação e o arquivo de retorno na estrutura </w:t>
      </w:r>
      <w:r w:rsidR="0055046D" w:rsidRPr="0055046D">
        <w:t>abaixo.</w:t>
      </w:r>
    </w:p>
    <w:p w14:paraId="6695C259" w14:textId="77777777" w:rsidR="00A42B91" w:rsidRPr="00A42B91" w:rsidRDefault="00A42B91" w:rsidP="00A42B91"/>
    <w:p w14:paraId="125298D1" w14:textId="4BAF76DF" w:rsidR="00F71EC1" w:rsidRDefault="00F71EC1" w:rsidP="008F630E">
      <w:pPr>
        <w:ind w:left="0"/>
        <w:jc w:val="both"/>
      </w:pPr>
      <w:r>
        <w:t>TABELA: TA_SOLICITACAO_CADASTRAL</w:t>
      </w:r>
    </w:p>
    <w:tbl>
      <w:tblPr>
        <w:tblW w:w="9498" w:type="dxa"/>
        <w:tblInd w:w="10" w:type="dxa"/>
        <w:tblLayout w:type="fixed"/>
        <w:tblCellMar>
          <w:left w:w="0" w:type="dxa"/>
          <w:right w:w="0" w:type="dxa"/>
        </w:tblCellMar>
        <w:tblLook w:val="0000" w:firstRow="0" w:lastRow="0" w:firstColumn="0" w:lastColumn="0" w:noHBand="0" w:noVBand="0"/>
      </w:tblPr>
      <w:tblGrid>
        <w:gridCol w:w="3686"/>
        <w:gridCol w:w="5812"/>
      </w:tblGrid>
      <w:tr w:rsidR="00A42B91" w14:paraId="6533054F" w14:textId="77777777" w:rsidTr="00A42B91">
        <w:tc>
          <w:tcPr>
            <w:tcW w:w="3686" w:type="dxa"/>
            <w:tcBorders>
              <w:top w:val="single" w:sz="8" w:space="0" w:color="000000"/>
              <w:left w:val="single" w:sz="8" w:space="0" w:color="000000"/>
              <w:bottom w:val="single" w:sz="8" w:space="0" w:color="000000"/>
              <w:right w:val="single" w:sz="8" w:space="0" w:color="000000"/>
            </w:tcBorders>
            <w:shd w:val="clear" w:color="auto" w:fill="1569BC"/>
          </w:tcPr>
          <w:p w14:paraId="2C61E842" w14:textId="4DFF911E" w:rsidR="00A42B91" w:rsidRDefault="00A42B91" w:rsidP="00F71EC1">
            <w:pPr>
              <w:pStyle w:val="TableHeader"/>
              <w:ind w:left="0"/>
            </w:pPr>
            <w:r>
              <w:t>Atributo Tabela</w:t>
            </w:r>
          </w:p>
        </w:tc>
        <w:tc>
          <w:tcPr>
            <w:tcW w:w="5812" w:type="dxa"/>
            <w:tcBorders>
              <w:top w:val="single" w:sz="8" w:space="0" w:color="000000"/>
              <w:left w:val="single" w:sz="8" w:space="0" w:color="000000"/>
              <w:bottom w:val="single" w:sz="8" w:space="0" w:color="000000"/>
              <w:right w:val="single" w:sz="8" w:space="0" w:color="000000"/>
            </w:tcBorders>
            <w:shd w:val="clear" w:color="auto" w:fill="1569BC"/>
          </w:tcPr>
          <w:p w14:paraId="3FD4E3C6" w14:textId="276DC538" w:rsidR="00A42B91" w:rsidRDefault="00A42B91" w:rsidP="00BD48DB">
            <w:pPr>
              <w:pStyle w:val="TableHeader"/>
            </w:pPr>
            <w:r>
              <w:t>Descrição</w:t>
            </w:r>
          </w:p>
        </w:tc>
      </w:tr>
      <w:tr w:rsidR="00A42B91" w14:paraId="4987DD72" w14:textId="77777777" w:rsidTr="00A42B91">
        <w:tc>
          <w:tcPr>
            <w:tcW w:w="3686" w:type="dxa"/>
            <w:tcBorders>
              <w:top w:val="single" w:sz="8" w:space="0" w:color="000000"/>
              <w:left w:val="single" w:sz="8" w:space="0" w:color="000000"/>
              <w:bottom w:val="single" w:sz="8" w:space="0" w:color="000000"/>
              <w:right w:val="single" w:sz="8" w:space="0" w:color="000000"/>
            </w:tcBorders>
          </w:tcPr>
          <w:p w14:paraId="715F947E" w14:textId="77777777" w:rsidR="00A42B91" w:rsidRDefault="00A42B91" w:rsidP="00BD48DB">
            <w:pPr>
              <w:pStyle w:val="TableContent"/>
            </w:pPr>
            <w:r>
              <w:rPr>
                <w:noProof/>
                <w:lang w:val="pt-BR" w:eastAsia="pt-BR"/>
              </w:rPr>
              <w:drawing>
                <wp:inline distT="0" distB="0" distL="0" distR="0" wp14:anchorId="2A6DDB91" wp14:editId="538D2370">
                  <wp:extent cx="171450" cy="171450"/>
                  <wp:effectExtent l="19050" t="0" r="0" b="0"/>
                  <wp:docPr id="138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IDEN_SOLICITACAO_CADASTRAL</w:t>
            </w:r>
          </w:p>
        </w:tc>
        <w:tc>
          <w:tcPr>
            <w:tcW w:w="5812" w:type="dxa"/>
            <w:tcBorders>
              <w:top w:val="single" w:sz="8" w:space="0" w:color="000000"/>
              <w:left w:val="single" w:sz="8" w:space="0" w:color="000000"/>
              <w:bottom w:val="single" w:sz="8" w:space="0" w:color="000000"/>
              <w:right w:val="single" w:sz="8" w:space="0" w:color="000000"/>
            </w:tcBorders>
          </w:tcPr>
          <w:p w14:paraId="0A571330" w14:textId="23799BE2" w:rsidR="00A42B91" w:rsidRDefault="00A42B91" w:rsidP="00BD48DB">
            <w:pPr>
              <w:pStyle w:val="TableContent"/>
            </w:pPr>
            <w:r>
              <w:t>Protocolo Gerado no Início do Processamento</w:t>
            </w:r>
          </w:p>
        </w:tc>
      </w:tr>
      <w:tr w:rsidR="00A42B91" w14:paraId="5BF604FA" w14:textId="77777777" w:rsidTr="00A42B91">
        <w:tc>
          <w:tcPr>
            <w:tcW w:w="3686" w:type="dxa"/>
            <w:tcBorders>
              <w:top w:val="single" w:sz="8" w:space="0" w:color="000000"/>
              <w:left w:val="single" w:sz="8" w:space="0" w:color="000000"/>
              <w:bottom w:val="single" w:sz="8" w:space="0" w:color="000000"/>
              <w:right w:val="single" w:sz="8" w:space="0" w:color="000000"/>
            </w:tcBorders>
          </w:tcPr>
          <w:p w14:paraId="7C47436A" w14:textId="77777777" w:rsidR="00A42B91" w:rsidRDefault="00A42B91" w:rsidP="00BD48DB">
            <w:pPr>
              <w:pStyle w:val="TableContent"/>
            </w:pPr>
            <w:r>
              <w:rPr>
                <w:noProof/>
                <w:lang w:val="pt-BR" w:eastAsia="pt-BR"/>
              </w:rPr>
              <w:drawing>
                <wp:inline distT="0" distB="0" distL="0" distR="0" wp14:anchorId="689570C1" wp14:editId="481379A0">
                  <wp:extent cx="171450" cy="171450"/>
                  <wp:effectExtent l="19050" t="0" r="0" b="0"/>
                  <wp:docPr id="138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NUM_INSCRICAO_ESTADUAL</w:t>
            </w:r>
          </w:p>
        </w:tc>
        <w:tc>
          <w:tcPr>
            <w:tcW w:w="5812" w:type="dxa"/>
            <w:tcBorders>
              <w:top w:val="single" w:sz="8" w:space="0" w:color="000000"/>
              <w:left w:val="single" w:sz="8" w:space="0" w:color="000000"/>
              <w:bottom w:val="single" w:sz="8" w:space="0" w:color="000000"/>
              <w:right w:val="single" w:sz="8" w:space="0" w:color="000000"/>
            </w:tcBorders>
          </w:tcPr>
          <w:p w14:paraId="1C9A0672" w14:textId="69E0DC72" w:rsidR="00A42B91" w:rsidRDefault="00A42B91" w:rsidP="00BD48DB">
            <w:pPr>
              <w:pStyle w:val="TableContent"/>
            </w:pPr>
            <w:r>
              <w:t>Inscrição Gerada ou Já Existente que encontra-se vinculada ao CNPJ do solicitante</w:t>
            </w:r>
          </w:p>
        </w:tc>
      </w:tr>
      <w:tr w:rsidR="00A42B91" w14:paraId="74449FC6" w14:textId="77777777" w:rsidTr="00A42B91">
        <w:tc>
          <w:tcPr>
            <w:tcW w:w="3686" w:type="dxa"/>
            <w:tcBorders>
              <w:top w:val="single" w:sz="8" w:space="0" w:color="000000"/>
              <w:left w:val="single" w:sz="8" w:space="0" w:color="000000"/>
              <w:bottom w:val="single" w:sz="8" w:space="0" w:color="000000"/>
              <w:right w:val="single" w:sz="8" w:space="0" w:color="000000"/>
            </w:tcBorders>
          </w:tcPr>
          <w:p w14:paraId="218B0BAE" w14:textId="77777777" w:rsidR="00A42B91" w:rsidRDefault="00A42B91" w:rsidP="00BD48DB">
            <w:pPr>
              <w:pStyle w:val="TableContent"/>
            </w:pPr>
            <w:r>
              <w:rPr>
                <w:noProof/>
                <w:lang w:val="pt-BR" w:eastAsia="pt-BR"/>
              </w:rPr>
              <w:drawing>
                <wp:inline distT="0" distB="0" distL="0" distR="0" wp14:anchorId="3C6C834D" wp14:editId="29F5FFFC">
                  <wp:extent cx="171450" cy="171450"/>
                  <wp:effectExtent l="19050" t="0" r="0" b="0"/>
                  <wp:docPr id="139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NUM_CNPJ</w:t>
            </w:r>
          </w:p>
        </w:tc>
        <w:tc>
          <w:tcPr>
            <w:tcW w:w="5812" w:type="dxa"/>
            <w:tcBorders>
              <w:top w:val="single" w:sz="8" w:space="0" w:color="000000"/>
              <w:left w:val="single" w:sz="8" w:space="0" w:color="000000"/>
              <w:bottom w:val="single" w:sz="8" w:space="0" w:color="000000"/>
              <w:right w:val="single" w:sz="8" w:space="0" w:color="000000"/>
            </w:tcBorders>
          </w:tcPr>
          <w:p w14:paraId="75F933C9" w14:textId="4C51CD9F" w:rsidR="00A42B91" w:rsidRDefault="00A42B91" w:rsidP="006849E0">
            <w:pPr>
              <w:pStyle w:val="TableContent"/>
            </w:pPr>
            <w:r>
              <w:t xml:space="preserve">Número do CNPJ Solicitante. </w:t>
            </w:r>
          </w:p>
        </w:tc>
      </w:tr>
      <w:tr w:rsidR="00A42B91" w14:paraId="5C9452C1" w14:textId="77777777" w:rsidTr="00A42B91">
        <w:tc>
          <w:tcPr>
            <w:tcW w:w="3686" w:type="dxa"/>
            <w:tcBorders>
              <w:top w:val="single" w:sz="8" w:space="0" w:color="000000"/>
              <w:left w:val="single" w:sz="8" w:space="0" w:color="000000"/>
              <w:bottom w:val="single" w:sz="8" w:space="0" w:color="000000"/>
              <w:right w:val="single" w:sz="8" w:space="0" w:color="000000"/>
            </w:tcBorders>
          </w:tcPr>
          <w:p w14:paraId="07B27594" w14:textId="77777777" w:rsidR="00A42B91" w:rsidRPr="00EF3BBA" w:rsidRDefault="00A42B91" w:rsidP="00BD48DB">
            <w:pPr>
              <w:pStyle w:val="TableContent"/>
              <w:rPr>
                <w:color w:val="FF0000"/>
              </w:rPr>
            </w:pPr>
            <w:r w:rsidRPr="00EF3BBA">
              <w:rPr>
                <w:noProof/>
                <w:color w:val="FF0000"/>
                <w:lang w:val="pt-BR" w:eastAsia="pt-BR"/>
              </w:rPr>
              <w:drawing>
                <wp:inline distT="0" distB="0" distL="0" distR="0" wp14:anchorId="5D6A264F" wp14:editId="4C4C94A4">
                  <wp:extent cx="171450" cy="171450"/>
                  <wp:effectExtent l="19050" t="0" r="0" b="0"/>
                  <wp:docPr id="139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Image2.png"/>
                          <pic:cNvPicPr/>
                        </pic:nvPicPr>
                        <pic:blipFill>
                          <a:blip r:embed="rId12"/>
                          <a:stretch>
                            <a:fillRect/>
                          </a:stretch>
                        </pic:blipFill>
                        <pic:spPr>
                          <a:xfrm>
                            <a:off x="0" y="0"/>
                            <a:ext cx="171450" cy="171450"/>
                          </a:xfrm>
                          <a:prstGeom prst="rect">
                            <a:avLst/>
                          </a:prstGeom>
                        </pic:spPr>
                      </pic:pic>
                    </a:graphicData>
                  </a:graphic>
                </wp:inline>
              </w:drawing>
            </w:r>
            <w:r w:rsidRPr="00EF3BBA">
              <w:rPr>
                <w:color w:val="FF0000"/>
              </w:rPr>
              <w:t xml:space="preserve"> </w:t>
            </w:r>
            <w:r w:rsidRPr="0097737F">
              <w:rPr>
                <w:color w:val="000000" w:themeColor="text1"/>
              </w:rPr>
              <w:t>TIPO_CATEGORIA</w:t>
            </w:r>
          </w:p>
        </w:tc>
        <w:tc>
          <w:tcPr>
            <w:tcW w:w="5812" w:type="dxa"/>
            <w:tcBorders>
              <w:top w:val="single" w:sz="8" w:space="0" w:color="000000"/>
              <w:left w:val="single" w:sz="8" w:space="0" w:color="000000"/>
              <w:bottom w:val="single" w:sz="8" w:space="0" w:color="000000"/>
              <w:right w:val="single" w:sz="8" w:space="0" w:color="000000"/>
            </w:tcBorders>
          </w:tcPr>
          <w:p w14:paraId="0B4120CF" w14:textId="5EDB54B6" w:rsidR="00A42B91" w:rsidRPr="0097737F" w:rsidRDefault="00A42B91" w:rsidP="00257656">
            <w:pPr>
              <w:pStyle w:val="TableContent"/>
              <w:rPr>
                <w:color w:val="FF0000"/>
              </w:rPr>
            </w:pPr>
            <w:r>
              <w:rPr>
                <w:color w:val="000000" w:themeColor="text1"/>
              </w:rPr>
              <w:t>Categoria do Contribuinte, Classificada pelo Sistema e atribuida no processamento do arquivo com base na análise dos CNAEs</w:t>
            </w:r>
          </w:p>
        </w:tc>
      </w:tr>
      <w:tr w:rsidR="00A42B91" w14:paraId="1B25598C" w14:textId="77777777" w:rsidTr="00A42B91">
        <w:tc>
          <w:tcPr>
            <w:tcW w:w="3686" w:type="dxa"/>
            <w:tcBorders>
              <w:top w:val="single" w:sz="8" w:space="0" w:color="000000"/>
              <w:left w:val="single" w:sz="8" w:space="0" w:color="000000"/>
              <w:bottom w:val="single" w:sz="8" w:space="0" w:color="000000"/>
              <w:right w:val="single" w:sz="8" w:space="0" w:color="000000"/>
            </w:tcBorders>
          </w:tcPr>
          <w:p w14:paraId="4137A0BD" w14:textId="77777777" w:rsidR="00A42B91" w:rsidRPr="00942C00" w:rsidRDefault="00A42B91" w:rsidP="00BD48DB">
            <w:pPr>
              <w:pStyle w:val="TableContent"/>
            </w:pPr>
            <w:r w:rsidRPr="00942C00">
              <w:rPr>
                <w:noProof/>
                <w:lang w:val="pt-BR" w:eastAsia="pt-BR"/>
              </w:rPr>
              <w:lastRenderedPageBreak/>
              <w:drawing>
                <wp:inline distT="0" distB="0" distL="0" distR="0" wp14:anchorId="30EF3FA8" wp14:editId="6569CEF8">
                  <wp:extent cx="171450" cy="171450"/>
                  <wp:effectExtent l="19050" t="0" r="0" b="0"/>
                  <wp:docPr id="139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Image2.png"/>
                          <pic:cNvPicPr/>
                        </pic:nvPicPr>
                        <pic:blipFill>
                          <a:blip r:embed="rId12"/>
                          <a:stretch>
                            <a:fillRect/>
                          </a:stretch>
                        </pic:blipFill>
                        <pic:spPr>
                          <a:xfrm>
                            <a:off x="0" y="0"/>
                            <a:ext cx="171450" cy="171450"/>
                          </a:xfrm>
                          <a:prstGeom prst="rect">
                            <a:avLst/>
                          </a:prstGeom>
                        </pic:spPr>
                      </pic:pic>
                    </a:graphicData>
                  </a:graphic>
                </wp:inline>
              </w:drawing>
            </w:r>
            <w:r w:rsidRPr="00942C00">
              <w:t xml:space="preserve"> IDEN_TIPO_EVENTO</w:t>
            </w:r>
          </w:p>
        </w:tc>
        <w:tc>
          <w:tcPr>
            <w:tcW w:w="5812" w:type="dxa"/>
            <w:tcBorders>
              <w:top w:val="single" w:sz="8" w:space="0" w:color="000000"/>
              <w:left w:val="single" w:sz="8" w:space="0" w:color="000000"/>
              <w:bottom w:val="single" w:sz="8" w:space="0" w:color="000000"/>
              <w:right w:val="single" w:sz="8" w:space="0" w:color="000000"/>
            </w:tcBorders>
          </w:tcPr>
          <w:p w14:paraId="46B4FC5D" w14:textId="3C13CEAE" w:rsidR="00A42B91" w:rsidRPr="00942C00" w:rsidRDefault="00A42B91" w:rsidP="00BD48DB">
            <w:pPr>
              <w:pStyle w:val="TableContent"/>
            </w:pPr>
            <w:r w:rsidRPr="00942C00">
              <w:t>1 – Inclusão</w:t>
            </w:r>
          </w:p>
          <w:p w14:paraId="4F6936ED" w14:textId="1A33F3CF" w:rsidR="00A42B91" w:rsidRPr="00942C00" w:rsidRDefault="00A42B91" w:rsidP="00BD48DB">
            <w:pPr>
              <w:pStyle w:val="TableContent"/>
            </w:pPr>
            <w:r w:rsidRPr="00942C00">
              <w:t>2 – Alteração</w:t>
            </w:r>
          </w:p>
          <w:p w14:paraId="09D85D18" w14:textId="77777777" w:rsidR="00A42B91" w:rsidRPr="00942C00" w:rsidRDefault="00A42B91" w:rsidP="00BD48DB">
            <w:pPr>
              <w:pStyle w:val="TableContent"/>
            </w:pPr>
            <w:r w:rsidRPr="00942C00">
              <w:t>3 - Baixa Cadastral</w:t>
            </w:r>
          </w:p>
          <w:p w14:paraId="30D5F504" w14:textId="2EC7B181" w:rsidR="00A42B91" w:rsidRPr="00942C00" w:rsidRDefault="00A42B91" w:rsidP="00BD48DB">
            <w:pPr>
              <w:pStyle w:val="TableContent"/>
            </w:pPr>
            <w:r w:rsidRPr="00942C00">
              <w:t>4 – Eventos Especiais</w:t>
            </w:r>
          </w:p>
        </w:tc>
      </w:tr>
      <w:tr w:rsidR="00A42B91" w14:paraId="680BBBDA" w14:textId="77777777" w:rsidTr="00A42B91">
        <w:tc>
          <w:tcPr>
            <w:tcW w:w="3686" w:type="dxa"/>
            <w:tcBorders>
              <w:top w:val="single" w:sz="8" w:space="0" w:color="000000"/>
              <w:left w:val="single" w:sz="8" w:space="0" w:color="000000"/>
              <w:bottom w:val="single" w:sz="8" w:space="0" w:color="000000"/>
              <w:right w:val="single" w:sz="8" w:space="0" w:color="000000"/>
            </w:tcBorders>
          </w:tcPr>
          <w:p w14:paraId="02E90117" w14:textId="77777777" w:rsidR="00A42B91" w:rsidRDefault="00A42B91" w:rsidP="00BD48DB">
            <w:pPr>
              <w:pStyle w:val="TableContent"/>
            </w:pPr>
            <w:r>
              <w:rPr>
                <w:noProof/>
                <w:lang w:val="pt-BR" w:eastAsia="pt-BR"/>
              </w:rPr>
              <w:drawing>
                <wp:inline distT="0" distB="0" distL="0" distR="0" wp14:anchorId="2735F01D" wp14:editId="5B495137">
                  <wp:extent cx="171450" cy="171450"/>
                  <wp:effectExtent l="19050" t="0" r="0" b="0"/>
                  <wp:docPr id="139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COD_UNIDADE</w:t>
            </w:r>
          </w:p>
        </w:tc>
        <w:tc>
          <w:tcPr>
            <w:tcW w:w="5812" w:type="dxa"/>
            <w:tcBorders>
              <w:top w:val="single" w:sz="8" w:space="0" w:color="000000"/>
              <w:left w:val="single" w:sz="8" w:space="0" w:color="000000"/>
              <w:bottom w:val="single" w:sz="8" w:space="0" w:color="000000"/>
              <w:right w:val="single" w:sz="8" w:space="0" w:color="000000"/>
            </w:tcBorders>
          </w:tcPr>
          <w:p w14:paraId="1721000D" w14:textId="551811EC" w:rsidR="00A42B91" w:rsidRDefault="00A42B91" w:rsidP="00F71EC1">
            <w:pPr>
              <w:pStyle w:val="TableContent"/>
            </w:pPr>
            <w:r>
              <w:rPr>
                <w:rFonts w:ascii="Dialog" w:eastAsia="Dialog" w:hAnsi="Dialog" w:cs="Dialog"/>
                <w:color w:val="000000"/>
              </w:rPr>
              <w:t>Informar o Valor 0 ( Internet )</w:t>
            </w:r>
          </w:p>
        </w:tc>
      </w:tr>
      <w:tr w:rsidR="00A42B91" w14:paraId="7C60C35D" w14:textId="77777777" w:rsidTr="00A42B91">
        <w:tc>
          <w:tcPr>
            <w:tcW w:w="3686" w:type="dxa"/>
            <w:tcBorders>
              <w:top w:val="single" w:sz="8" w:space="0" w:color="000000"/>
              <w:left w:val="single" w:sz="8" w:space="0" w:color="000000"/>
              <w:bottom w:val="single" w:sz="8" w:space="0" w:color="000000"/>
              <w:right w:val="single" w:sz="8" w:space="0" w:color="000000"/>
            </w:tcBorders>
          </w:tcPr>
          <w:p w14:paraId="25327ED3" w14:textId="03244253" w:rsidR="00A42B91" w:rsidRDefault="00A42B91" w:rsidP="00257656">
            <w:pPr>
              <w:pStyle w:val="TableContent"/>
            </w:pPr>
            <w:r>
              <w:rPr>
                <w:noProof/>
                <w:lang w:val="pt-BR" w:eastAsia="pt-BR"/>
              </w:rPr>
              <w:drawing>
                <wp:inline distT="0" distB="0" distL="0" distR="0" wp14:anchorId="26BD8C2A" wp14:editId="50B6F149">
                  <wp:extent cx="171450" cy="171450"/>
                  <wp:effectExtent l="19050" t="0" r="0" b="0"/>
                  <wp:docPr id="140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MD_DADOS_SOLICITACAO</w:t>
            </w:r>
          </w:p>
        </w:tc>
        <w:tc>
          <w:tcPr>
            <w:tcW w:w="5812" w:type="dxa"/>
            <w:tcBorders>
              <w:top w:val="single" w:sz="8" w:space="0" w:color="000000"/>
              <w:left w:val="single" w:sz="8" w:space="0" w:color="000000"/>
              <w:bottom w:val="single" w:sz="8" w:space="0" w:color="000000"/>
              <w:right w:val="single" w:sz="8" w:space="0" w:color="000000"/>
            </w:tcBorders>
          </w:tcPr>
          <w:p w14:paraId="3AEB9FDD" w14:textId="2D380B86" w:rsidR="00A42B91" w:rsidRDefault="00A42B91" w:rsidP="00A42B91">
            <w:pPr>
              <w:pStyle w:val="TableContent"/>
            </w:pPr>
            <w:r>
              <w:t>Gravar Arquivo Solicitação  (Arquivo XML)</w:t>
            </w:r>
          </w:p>
        </w:tc>
      </w:tr>
      <w:tr w:rsidR="00A42B91" w14:paraId="641E7527" w14:textId="77777777" w:rsidTr="00A42B91">
        <w:tc>
          <w:tcPr>
            <w:tcW w:w="3686" w:type="dxa"/>
            <w:tcBorders>
              <w:top w:val="single" w:sz="8" w:space="0" w:color="000000"/>
              <w:left w:val="single" w:sz="8" w:space="0" w:color="000000"/>
              <w:bottom w:val="single" w:sz="8" w:space="0" w:color="000000"/>
              <w:right w:val="single" w:sz="8" w:space="0" w:color="000000"/>
            </w:tcBorders>
          </w:tcPr>
          <w:p w14:paraId="7EAD7C6F" w14:textId="3C7B6363" w:rsidR="00A42B91" w:rsidRDefault="00A42B91" w:rsidP="00BD48DB">
            <w:pPr>
              <w:pStyle w:val="TableContent"/>
              <w:rPr>
                <w:noProof/>
                <w:lang w:val="pt-BR" w:eastAsia="pt-BR"/>
              </w:rPr>
            </w:pPr>
            <w:r>
              <w:rPr>
                <w:noProof/>
                <w:lang w:val="pt-BR" w:eastAsia="pt-BR"/>
              </w:rPr>
              <w:drawing>
                <wp:inline distT="0" distB="0" distL="0" distR="0" wp14:anchorId="7DB10C17" wp14:editId="0C29D920">
                  <wp:extent cx="171450" cy="171450"/>
                  <wp:effectExtent l="19050" t="0" r="0" b="0"/>
                  <wp:docPr id="6"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MD_DADOS_RETORNO_JUCETINS</w:t>
            </w:r>
          </w:p>
        </w:tc>
        <w:tc>
          <w:tcPr>
            <w:tcW w:w="5812" w:type="dxa"/>
            <w:tcBorders>
              <w:top w:val="single" w:sz="8" w:space="0" w:color="000000"/>
              <w:left w:val="single" w:sz="8" w:space="0" w:color="000000"/>
              <w:bottom w:val="single" w:sz="8" w:space="0" w:color="000000"/>
              <w:right w:val="single" w:sz="8" w:space="0" w:color="000000"/>
            </w:tcBorders>
          </w:tcPr>
          <w:p w14:paraId="68ECEBC9" w14:textId="6C5A7DB7" w:rsidR="00A42B91" w:rsidRDefault="00A42B91" w:rsidP="00A42B91">
            <w:pPr>
              <w:pStyle w:val="TableContent"/>
            </w:pPr>
            <w:r>
              <w:t>Gravar Arquivo Retorno ( Arquivo XML )</w:t>
            </w:r>
          </w:p>
        </w:tc>
      </w:tr>
      <w:tr w:rsidR="00A42B91" w14:paraId="5AB351DE" w14:textId="77777777" w:rsidTr="00A42B91">
        <w:tc>
          <w:tcPr>
            <w:tcW w:w="3686" w:type="dxa"/>
            <w:tcBorders>
              <w:top w:val="single" w:sz="8" w:space="0" w:color="000000"/>
              <w:left w:val="single" w:sz="8" w:space="0" w:color="000000"/>
              <w:bottom w:val="single" w:sz="8" w:space="0" w:color="000000"/>
              <w:right w:val="single" w:sz="8" w:space="0" w:color="000000"/>
            </w:tcBorders>
          </w:tcPr>
          <w:p w14:paraId="5DA7E95F" w14:textId="536B3E9F" w:rsidR="00A42B91" w:rsidRDefault="00A42B91" w:rsidP="00EC0760">
            <w:pPr>
              <w:pStyle w:val="TableContent"/>
              <w:rPr>
                <w:noProof/>
                <w:lang w:val="pt-BR" w:eastAsia="pt-BR"/>
              </w:rPr>
            </w:pPr>
            <w:r>
              <w:rPr>
                <w:noProof/>
                <w:lang w:val="pt-BR" w:eastAsia="pt-BR"/>
              </w:rPr>
              <w:drawing>
                <wp:inline distT="0" distB="0" distL="0" distR="0" wp14:anchorId="7886B812" wp14:editId="63507888">
                  <wp:extent cx="171450" cy="171450"/>
                  <wp:effectExtent l="19050" t="0" r="0" b="0"/>
                  <wp:docPr id="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DATA_SOLICITACAO</w:t>
            </w:r>
          </w:p>
        </w:tc>
        <w:tc>
          <w:tcPr>
            <w:tcW w:w="5812" w:type="dxa"/>
            <w:tcBorders>
              <w:top w:val="single" w:sz="8" w:space="0" w:color="000000"/>
              <w:left w:val="single" w:sz="8" w:space="0" w:color="000000"/>
              <w:bottom w:val="single" w:sz="8" w:space="0" w:color="000000"/>
              <w:right w:val="single" w:sz="8" w:space="0" w:color="000000"/>
            </w:tcBorders>
          </w:tcPr>
          <w:p w14:paraId="521715FC" w14:textId="776E8F44" w:rsidR="00A42B91" w:rsidRDefault="00A42B91" w:rsidP="00F71EC1">
            <w:pPr>
              <w:pStyle w:val="TableContent"/>
            </w:pPr>
            <w:r>
              <w:t>Data e Hora da Solicitação</w:t>
            </w:r>
          </w:p>
        </w:tc>
      </w:tr>
      <w:tr w:rsidR="00A42B91" w14:paraId="390A8C46" w14:textId="77777777" w:rsidTr="00A42B91">
        <w:tc>
          <w:tcPr>
            <w:tcW w:w="3686" w:type="dxa"/>
            <w:tcBorders>
              <w:top w:val="single" w:sz="8" w:space="0" w:color="000000"/>
              <w:left w:val="single" w:sz="8" w:space="0" w:color="000000"/>
              <w:bottom w:val="single" w:sz="8" w:space="0" w:color="000000"/>
              <w:right w:val="single" w:sz="8" w:space="0" w:color="000000"/>
            </w:tcBorders>
          </w:tcPr>
          <w:p w14:paraId="36DD9B10" w14:textId="77777777" w:rsidR="00A42B91" w:rsidRDefault="00A42B91" w:rsidP="00BD48DB">
            <w:pPr>
              <w:pStyle w:val="TableContent"/>
            </w:pPr>
            <w:r>
              <w:rPr>
                <w:noProof/>
                <w:lang w:val="pt-BR" w:eastAsia="pt-BR"/>
              </w:rPr>
              <w:drawing>
                <wp:inline distT="0" distB="0" distL="0" distR="0" wp14:anchorId="21CA2D93" wp14:editId="64431CDE">
                  <wp:extent cx="171450" cy="171450"/>
                  <wp:effectExtent l="19050" t="0" r="0" b="0"/>
                  <wp:docPr id="141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IND_ORIGEM_INFORMACAO</w:t>
            </w:r>
          </w:p>
        </w:tc>
        <w:tc>
          <w:tcPr>
            <w:tcW w:w="5812" w:type="dxa"/>
            <w:tcBorders>
              <w:top w:val="single" w:sz="8" w:space="0" w:color="000000"/>
              <w:left w:val="single" w:sz="8" w:space="0" w:color="000000"/>
              <w:bottom w:val="single" w:sz="8" w:space="0" w:color="000000"/>
              <w:right w:val="single" w:sz="8" w:space="0" w:color="000000"/>
            </w:tcBorders>
          </w:tcPr>
          <w:p w14:paraId="5666990E" w14:textId="73096C67" w:rsidR="00A42B91" w:rsidRDefault="00A42B91" w:rsidP="00F71EC1">
            <w:pPr>
              <w:pStyle w:val="TableContent"/>
            </w:pPr>
            <w:r>
              <w:t>Indicação da origem da informação registrada: 3 - Junta Comercial</w:t>
            </w:r>
          </w:p>
        </w:tc>
      </w:tr>
      <w:tr w:rsidR="00A42B91" w14:paraId="1E7FDDD4" w14:textId="77777777" w:rsidTr="00A42B91">
        <w:tc>
          <w:tcPr>
            <w:tcW w:w="3686" w:type="dxa"/>
            <w:tcBorders>
              <w:top w:val="single" w:sz="8" w:space="0" w:color="000000"/>
              <w:left w:val="single" w:sz="8" w:space="0" w:color="000000"/>
              <w:bottom w:val="single" w:sz="8" w:space="0" w:color="000000"/>
              <w:right w:val="single" w:sz="8" w:space="0" w:color="000000"/>
            </w:tcBorders>
          </w:tcPr>
          <w:p w14:paraId="64B41944" w14:textId="37E4F0E0" w:rsidR="00A42B91" w:rsidRDefault="00A42B91" w:rsidP="00BD48DB">
            <w:pPr>
              <w:pStyle w:val="TableContent"/>
            </w:pPr>
            <w:r>
              <w:rPr>
                <w:noProof/>
                <w:lang w:val="pt-BR" w:eastAsia="pt-BR"/>
              </w:rPr>
              <w:drawing>
                <wp:inline distT="0" distB="0" distL="0" distR="0" wp14:anchorId="7DB760E3" wp14:editId="7F0CE869">
                  <wp:extent cx="171450" cy="171450"/>
                  <wp:effectExtent l="19050" t="0" r="0" b="0"/>
                  <wp:docPr id="141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IND_SITUACAO</w:t>
            </w:r>
          </w:p>
        </w:tc>
        <w:tc>
          <w:tcPr>
            <w:tcW w:w="5812" w:type="dxa"/>
            <w:tcBorders>
              <w:top w:val="single" w:sz="8" w:space="0" w:color="000000"/>
              <w:left w:val="single" w:sz="8" w:space="0" w:color="000000"/>
              <w:bottom w:val="single" w:sz="8" w:space="0" w:color="000000"/>
              <w:right w:val="single" w:sz="8" w:space="0" w:color="000000"/>
            </w:tcBorders>
          </w:tcPr>
          <w:p w14:paraId="5730FDAC" w14:textId="44F2C38B" w:rsidR="00A42B91" w:rsidRDefault="00A42B91" w:rsidP="00BD48DB">
            <w:pPr>
              <w:pStyle w:val="TableContent"/>
              <w:rPr>
                <w:rFonts w:ascii="Dialog" w:eastAsia="Dialog" w:hAnsi="Dialog" w:cs="Dialog"/>
                <w:color w:val="000000"/>
              </w:rPr>
            </w:pPr>
            <w:r>
              <w:rPr>
                <w:rFonts w:ascii="Dialog" w:eastAsia="Dialog" w:hAnsi="Dialog" w:cs="Dialog"/>
                <w:color w:val="000000"/>
              </w:rPr>
              <w:t>Fazer o “De Para” para a Situação do Processamento, onde :</w:t>
            </w:r>
          </w:p>
          <w:p w14:paraId="3B6544CB" w14:textId="66FDC6AB" w:rsidR="00A42B91" w:rsidRDefault="00A42B91" w:rsidP="00BD48DB">
            <w:pPr>
              <w:pStyle w:val="TableContent"/>
            </w:pPr>
            <w:r>
              <w:rPr>
                <w:rFonts w:ascii="Dialog" w:eastAsia="Dialog" w:hAnsi="Dialog" w:cs="Dialog"/>
                <w:color w:val="000000"/>
              </w:rPr>
              <w:t>A-nalise  = Em Análise</w:t>
            </w:r>
          </w:p>
          <w:p w14:paraId="370CF77D" w14:textId="621D9436" w:rsidR="00A42B91" w:rsidRDefault="00A42B91" w:rsidP="00BD48DB">
            <w:pPr>
              <w:pStyle w:val="TableContent"/>
            </w:pPr>
            <w:r>
              <w:rPr>
                <w:rFonts w:ascii="Dialog" w:eastAsia="Dialog" w:hAnsi="Dialog" w:cs="Dialog"/>
                <w:color w:val="000000"/>
              </w:rPr>
              <w:t>E-xigencia  = Em Exigência</w:t>
            </w:r>
          </w:p>
          <w:p w14:paraId="077F44CA" w14:textId="23CBC558" w:rsidR="00A42B91" w:rsidRDefault="00A42B91" w:rsidP="00BD48DB">
            <w:pPr>
              <w:pStyle w:val="TableContent"/>
            </w:pPr>
            <w:r>
              <w:rPr>
                <w:rFonts w:ascii="Dialog" w:eastAsia="Dialog" w:hAnsi="Dialog" w:cs="Dialog"/>
                <w:color w:val="000000"/>
              </w:rPr>
              <w:t>N-egado = Indeferido</w:t>
            </w:r>
          </w:p>
          <w:p w14:paraId="6EB485DA" w14:textId="35D8AE5B" w:rsidR="00A42B91" w:rsidRDefault="00A42B91" w:rsidP="00A42B91">
            <w:pPr>
              <w:pStyle w:val="TableContent"/>
            </w:pPr>
            <w:r>
              <w:rPr>
                <w:rFonts w:ascii="Dialog" w:eastAsia="Dialog" w:hAnsi="Dialog" w:cs="Dialog"/>
                <w:color w:val="000000"/>
              </w:rPr>
              <w:t>D-eferido = Emitido</w:t>
            </w:r>
          </w:p>
        </w:tc>
      </w:tr>
    </w:tbl>
    <w:p w14:paraId="29776FA3" w14:textId="77777777" w:rsidR="00F70481" w:rsidRDefault="00F70481" w:rsidP="008F630E">
      <w:pPr>
        <w:ind w:left="0"/>
        <w:jc w:val="both"/>
      </w:pPr>
    </w:p>
    <w:p w14:paraId="04F186B9" w14:textId="14B80EFC" w:rsidR="0055046D" w:rsidRDefault="0055046D" w:rsidP="0090108E">
      <w:pPr>
        <w:ind w:left="0"/>
      </w:pPr>
      <w:r>
        <w:t xml:space="preserve">Após Gravar os arquivos o sistema vai percorrer as pendências e gravar nas estruturas abaixo em conformidade com a regra </w:t>
      </w:r>
      <w:r w:rsidRPr="005E72BB">
        <w:t>CCIRN0209</w:t>
      </w:r>
      <w:r>
        <w:t xml:space="preserve"> – Criação de Pendê</w:t>
      </w:r>
      <w:r w:rsidRPr="005E72BB">
        <w:t>ncias</w:t>
      </w:r>
      <w:r>
        <w:t xml:space="preserve">, caso tenha pendências no Array de Pendências para gravar. </w:t>
      </w:r>
    </w:p>
    <w:p w14:paraId="0D8092BF" w14:textId="4FA9FC63" w:rsidR="00A660BE" w:rsidRDefault="00A660BE" w:rsidP="00A660BE">
      <w:pPr>
        <w:ind w:left="0"/>
      </w:pPr>
      <w:r>
        <w:t xml:space="preserve">O sistema vai complementar informações com base nas estruturas TA_TIPO_FASE_PENDENCIA e TA_TIPO_PENDENCIA, de acordo com o código </w:t>
      </w:r>
      <w:proofErr w:type="gramStart"/>
      <w:r>
        <w:t>da pendências</w:t>
      </w:r>
      <w:proofErr w:type="gramEnd"/>
      <w:r>
        <w:t xml:space="preserve"> que está sendo gravado.</w:t>
      </w:r>
    </w:p>
    <w:p w14:paraId="5A36D2C7" w14:textId="77777777" w:rsidR="00A660BE" w:rsidRPr="00A660BE" w:rsidRDefault="00A660BE" w:rsidP="00A660BE">
      <w:pPr>
        <w:ind w:left="0"/>
      </w:pPr>
    </w:p>
    <w:p w14:paraId="73DCABD3" w14:textId="4C0A6346" w:rsidR="00600A01" w:rsidRDefault="00600A01" w:rsidP="008F630E">
      <w:pPr>
        <w:ind w:left="0"/>
        <w:jc w:val="both"/>
      </w:pPr>
      <w:r>
        <w:t>TABELA: TA_</w:t>
      </w:r>
      <w:r w:rsidR="0055046D">
        <w:t xml:space="preserve">PENDENCIA </w:t>
      </w:r>
    </w:p>
    <w:tbl>
      <w:tblPr>
        <w:tblW w:w="9487" w:type="dxa"/>
        <w:tblInd w:w="10" w:type="dxa"/>
        <w:tblLayout w:type="fixed"/>
        <w:tblCellMar>
          <w:left w:w="0" w:type="dxa"/>
          <w:right w:w="0" w:type="dxa"/>
        </w:tblCellMar>
        <w:tblLook w:val="0000" w:firstRow="0" w:lastRow="0" w:firstColumn="0" w:lastColumn="0" w:noHBand="0" w:noVBand="0"/>
      </w:tblPr>
      <w:tblGrid>
        <w:gridCol w:w="3686"/>
        <w:gridCol w:w="5801"/>
      </w:tblGrid>
      <w:tr w:rsidR="00A660BE" w14:paraId="28BF1D53" w14:textId="77777777" w:rsidTr="00A660BE">
        <w:trPr>
          <w:trHeight w:val="494"/>
        </w:trPr>
        <w:tc>
          <w:tcPr>
            <w:tcW w:w="3686" w:type="dxa"/>
            <w:tcBorders>
              <w:top w:val="single" w:sz="8" w:space="0" w:color="000000"/>
              <w:left w:val="single" w:sz="8" w:space="0" w:color="000000"/>
              <w:bottom w:val="single" w:sz="8" w:space="0" w:color="000000"/>
              <w:right w:val="single" w:sz="8" w:space="0" w:color="000000"/>
            </w:tcBorders>
            <w:shd w:val="clear" w:color="auto" w:fill="1569BC"/>
          </w:tcPr>
          <w:p w14:paraId="4111E2C9" w14:textId="6EBDC2AC" w:rsidR="00A660BE" w:rsidRDefault="00A660BE" w:rsidP="00BD48DB">
            <w:pPr>
              <w:pStyle w:val="TableHeader"/>
            </w:pPr>
            <w:r>
              <w:t>Atributo Tabela</w:t>
            </w:r>
          </w:p>
        </w:tc>
        <w:tc>
          <w:tcPr>
            <w:tcW w:w="5801" w:type="dxa"/>
            <w:tcBorders>
              <w:top w:val="single" w:sz="8" w:space="0" w:color="000000"/>
              <w:left w:val="single" w:sz="8" w:space="0" w:color="000000"/>
              <w:bottom w:val="single" w:sz="8" w:space="0" w:color="000000"/>
              <w:right w:val="single" w:sz="8" w:space="0" w:color="000000"/>
            </w:tcBorders>
            <w:shd w:val="clear" w:color="auto" w:fill="1569BC"/>
          </w:tcPr>
          <w:p w14:paraId="54645935" w14:textId="1B5139B6" w:rsidR="00A660BE" w:rsidRDefault="00A660BE" w:rsidP="00A660BE">
            <w:pPr>
              <w:pStyle w:val="TableHeader"/>
            </w:pPr>
            <w:r>
              <w:t>Descrição</w:t>
            </w:r>
          </w:p>
        </w:tc>
      </w:tr>
      <w:tr w:rsidR="00A660BE" w14:paraId="37413938" w14:textId="77777777" w:rsidTr="00A660BE">
        <w:tc>
          <w:tcPr>
            <w:tcW w:w="3686" w:type="dxa"/>
            <w:tcBorders>
              <w:top w:val="single" w:sz="8" w:space="0" w:color="000000"/>
              <w:left w:val="single" w:sz="8" w:space="0" w:color="000000"/>
              <w:bottom w:val="single" w:sz="8" w:space="0" w:color="000000"/>
              <w:right w:val="single" w:sz="8" w:space="0" w:color="000000"/>
            </w:tcBorders>
          </w:tcPr>
          <w:p w14:paraId="46D4AF2D" w14:textId="77777777" w:rsidR="00A660BE" w:rsidRDefault="00A660BE" w:rsidP="00BD48DB">
            <w:pPr>
              <w:pStyle w:val="TableContent"/>
            </w:pPr>
            <w:bookmarkStart w:id="36" w:name="pGioQ2qGAqAAaxjJ"/>
            <w:bookmarkEnd w:id="36"/>
            <w:r>
              <w:rPr>
                <w:noProof/>
                <w:lang w:val="pt-BR" w:eastAsia="pt-BR"/>
              </w:rPr>
              <w:drawing>
                <wp:inline distT="0" distB="0" distL="0" distR="0" wp14:anchorId="0B154465" wp14:editId="49ED84FF">
                  <wp:extent cx="171450" cy="171450"/>
                  <wp:effectExtent l="19050" t="0" r="0" b="0"/>
                  <wp:docPr id="97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IDEN_PENDENCIA</w:t>
            </w:r>
          </w:p>
        </w:tc>
        <w:tc>
          <w:tcPr>
            <w:tcW w:w="5801" w:type="dxa"/>
            <w:tcBorders>
              <w:top w:val="single" w:sz="8" w:space="0" w:color="000000"/>
              <w:left w:val="single" w:sz="8" w:space="0" w:color="000000"/>
              <w:bottom w:val="single" w:sz="8" w:space="0" w:color="000000"/>
              <w:right w:val="single" w:sz="8" w:space="0" w:color="000000"/>
            </w:tcBorders>
          </w:tcPr>
          <w:p w14:paraId="7308E4DF" w14:textId="03860602" w:rsidR="00A660BE" w:rsidRDefault="00A660BE" w:rsidP="00BD48DB">
            <w:pPr>
              <w:pStyle w:val="TableContent"/>
            </w:pPr>
            <w:r>
              <w:t>Gerado por uma sequencia sempre que for detectado uma pendência</w:t>
            </w:r>
          </w:p>
        </w:tc>
      </w:tr>
      <w:tr w:rsidR="00A660BE" w14:paraId="757B0C39" w14:textId="77777777" w:rsidTr="00A660BE">
        <w:tc>
          <w:tcPr>
            <w:tcW w:w="3686" w:type="dxa"/>
            <w:tcBorders>
              <w:top w:val="single" w:sz="8" w:space="0" w:color="000000"/>
              <w:left w:val="single" w:sz="8" w:space="0" w:color="000000"/>
              <w:bottom w:val="single" w:sz="8" w:space="0" w:color="000000"/>
              <w:right w:val="single" w:sz="8" w:space="0" w:color="000000"/>
            </w:tcBorders>
          </w:tcPr>
          <w:p w14:paraId="5C3CFD12" w14:textId="77777777" w:rsidR="00A660BE" w:rsidRDefault="00A660BE" w:rsidP="00BD48DB">
            <w:pPr>
              <w:pStyle w:val="TableContent"/>
            </w:pPr>
            <w:bookmarkStart w:id="37" w:name="FGioQ2qGAqAAaxjK"/>
            <w:bookmarkEnd w:id="37"/>
            <w:r>
              <w:rPr>
                <w:noProof/>
                <w:lang w:val="pt-BR" w:eastAsia="pt-BR"/>
              </w:rPr>
              <w:drawing>
                <wp:inline distT="0" distB="0" distL="0" distR="0" wp14:anchorId="38140E38" wp14:editId="74723D2D">
                  <wp:extent cx="171450" cy="171450"/>
                  <wp:effectExtent l="19050" t="0" r="0" b="0"/>
                  <wp:docPr id="97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NUM_INSCRICAO_ESTADUAL</w:t>
            </w:r>
          </w:p>
        </w:tc>
        <w:tc>
          <w:tcPr>
            <w:tcW w:w="5801" w:type="dxa"/>
            <w:tcBorders>
              <w:top w:val="single" w:sz="8" w:space="0" w:color="000000"/>
              <w:left w:val="single" w:sz="8" w:space="0" w:color="000000"/>
              <w:bottom w:val="single" w:sz="8" w:space="0" w:color="000000"/>
              <w:right w:val="single" w:sz="8" w:space="0" w:color="000000"/>
            </w:tcBorders>
          </w:tcPr>
          <w:p w14:paraId="120C1B2B" w14:textId="77777777" w:rsidR="00A660BE" w:rsidRDefault="00A660BE" w:rsidP="00BD48DB">
            <w:pPr>
              <w:pStyle w:val="TableContent"/>
            </w:pPr>
            <w:r>
              <w:t>Número da inscrição estadual do contribuinte</w:t>
            </w:r>
          </w:p>
        </w:tc>
      </w:tr>
      <w:tr w:rsidR="00A660BE" w14:paraId="65EF4D45" w14:textId="77777777" w:rsidTr="00A660BE">
        <w:tc>
          <w:tcPr>
            <w:tcW w:w="3686" w:type="dxa"/>
            <w:tcBorders>
              <w:top w:val="single" w:sz="8" w:space="0" w:color="000000"/>
              <w:left w:val="single" w:sz="8" w:space="0" w:color="000000"/>
              <w:bottom w:val="single" w:sz="8" w:space="0" w:color="000000"/>
              <w:right w:val="single" w:sz="8" w:space="0" w:color="000000"/>
            </w:tcBorders>
          </w:tcPr>
          <w:p w14:paraId="16DD6B0D" w14:textId="77777777" w:rsidR="00A660BE" w:rsidRDefault="00A660BE" w:rsidP="00BD48DB">
            <w:pPr>
              <w:pStyle w:val="TableContent"/>
            </w:pPr>
            <w:bookmarkStart w:id="38" w:name="1GioQ2qGAqAAaxjL"/>
            <w:bookmarkStart w:id="39" w:name="1GioQ2qGAqAAaxjM"/>
            <w:bookmarkEnd w:id="38"/>
            <w:bookmarkEnd w:id="39"/>
            <w:r>
              <w:rPr>
                <w:noProof/>
                <w:lang w:val="pt-BR" w:eastAsia="pt-BR"/>
              </w:rPr>
              <w:drawing>
                <wp:inline distT="0" distB="0" distL="0" distR="0" wp14:anchorId="10694A25" wp14:editId="324E15AE">
                  <wp:extent cx="171450" cy="171450"/>
                  <wp:effectExtent l="19050" t="0" r="0" b="0"/>
                  <wp:docPr id="98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NUM_CNPJ</w:t>
            </w:r>
          </w:p>
        </w:tc>
        <w:tc>
          <w:tcPr>
            <w:tcW w:w="5801" w:type="dxa"/>
            <w:tcBorders>
              <w:top w:val="single" w:sz="8" w:space="0" w:color="000000"/>
              <w:left w:val="single" w:sz="8" w:space="0" w:color="000000"/>
              <w:bottom w:val="single" w:sz="8" w:space="0" w:color="000000"/>
              <w:right w:val="single" w:sz="8" w:space="0" w:color="000000"/>
            </w:tcBorders>
          </w:tcPr>
          <w:p w14:paraId="4B1B0082" w14:textId="47A135CF" w:rsidR="00A660BE" w:rsidRDefault="00A660BE" w:rsidP="00BD48DB">
            <w:pPr>
              <w:pStyle w:val="TableContent"/>
            </w:pPr>
            <w:r>
              <w:t>CNPJ do Solicitante</w:t>
            </w:r>
          </w:p>
        </w:tc>
      </w:tr>
      <w:tr w:rsidR="00A660BE" w14:paraId="54F426CC" w14:textId="77777777" w:rsidTr="00A660BE">
        <w:tc>
          <w:tcPr>
            <w:tcW w:w="3686" w:type="dxa"/>
            <w:tcBorders>
              <w:top w:val="single" w:sz="8" w:space="0" w:color="000000"/>
              <w:left w:val="single" w:sz="8" w:space="0" w:color="000000"/>
              <w:bottom w:val="single" w:sz="8" w:space="0" w:color="000000"/>
              <w:right w:val="single" w:sz="8" w:space="0" w:color="000000"/>
            </w:tcBorders>
          </w:tcPr>
          <w:p w14:paraId="28744C4D" w14:textId="77777777" w:rsidR="00A660BE" w:rsidRDefault="00A660BE" w:rsidP="00BD48DB">
            <w:pPr>
              <w:pStyle w:val="TableContent"/>
            </w:pPr>
            <w:bookmarkStart w:id="40" w:name="1GioQ2qGAqAAaxjN"/>
            <w:bookmarkEnd w:id="40"/>
            <w:r>
              <w:rPr>
                <w:noProof/>
                <w:lang w:val="pt-BR" w:eastAsia="pt-BR"/>
              </w:rPr>
              <w:drawing>
                <wp:inline distT="0" distB="0" distL="0" distR="0" wp14:anchorId="78A27C70" wp14:editId="0C8CD8CA">
                  <wp:extent cx="171450" cy="171450"/>
                  <wp:effectExtent l="19050" t="0" r="0" b="0"/>
                  <wp:docPr id="98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IDEN_SOLICITACAO_CADASTRAL</w:t>
            </w:r>
          </w:p>
        </w:tc>
        <w:tc>
          <w:tcPr>
            <w:tcW w:w="5801" w:type="dxa"/>
            <w:tcBorders>
              <w:top w:val="single" w:sz="8" w:space="0" w:color="000000"/>
              <w:left w:val="single" w:sz="8" w:space="0" w:color="000000"/>
              <w:bottom w:val="single" w:sz="8" w:space="0" w:color="000000"/>
              <w:right w:val="single" w:sz="8" w:space="0" w:color="000000"/>
            </w:tcBorders>
          </w:tcPr>
          <w:p w14:paraId="52B716D7" w14:textId="00BA408C" w:rsidR="00A660BE" w:rsidRDefault="00A660BE" w:rsidP="00BD48DB">
            <w:pPr>
              <w:pStyle w:val="TableContent"/>
            </w:pPr>
            <w:r>
              <w:t>Protocolo Gerado no Inicio do Processamento</w:t>
            </w:r>
          </w:p>
        </w:tc>
      </w:tr>
      <w:tr w:rsidR="00A660BE" w14:paraId="4B8E2FCE" w14:textId="77777777" w:rsidTr="00A660BE">
        <w:tc>
          <w:tcPr>
            <w:tcW w:w="3686" w:type="dxa"/>
            <w:tcBorders>
              <w:top w:val="single" w:sz="8" w:space="0" w:color="000000"/>
              <w:left w:val="single" w:sz="8" w:space="0" w:color="000000"/>
              <w:bottom w:val="single" w:sz="8" w:space="0" w:color="000000"/>
              <w:right w:val="single" w:sz="8" w:space="0" w:color="000000"/>
            </w:tcBorders>
          </w:tcPr>
          <w:p w14:paraId="35814124" w14:textId="77777777" w:rsidR="00A660BE" w:rsidRPr="00E437C1" w:rsidRDefault="00A660BE" w:rsidP="00BD48DB">
            <w:pPr>
              <w:pStyle w:val="TableContent"/>
            </w:pPr>
            <w:bookmarkStart w:id="41" w:name="1GioQ2qGAqAAaxjO"/>
            <w:bookmarkEnd w:id="41"/>
            <w:r w:rsidRPr="00E437C1">
              <w:rPr>
                <w:noProof/>
                <w:lang w:val="pt-BR" w:eastAsia="pt-BR"/>
              </w:rPr>
              <w:drawing>
                <wp:inline distT="0" distB="0" distL="0" distR="0" wp14:anchorId="126579DA" wp14:editId="5A006A13">
                  <wp:extent cx="171450" cy="171450"/>
                  <wp:effectExtent l="19050" t="0" r="0" b="0"/>
                  <wp:docPr id="98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Image2.png"/>
                          <pic:cNvPicPr/>
                        </pic:nvPicPr>
                        <pic:blipFill>
                          <a:blip r:embed="rId12"/>
                          <a:stretch>
                            <a:fillRect/>
                          </a:stretch>
                        </pic:blipFill>
                        <pic:spPr>
                          <a:xfrm>
                            <a:off x="0" y="0"/>
                            <a:ext cx="171450" cy="171450"/>
                          </a:xfrm>
                          <a:prstGeom prst="rect">
                            <a:avLst/>
                          </a:prstGeom>
                        </pic:spPr>
                      </pic:pic>
                    </a:graphicData>
                  </a:graphic>
                </wp:inline>
              </w:drawing>
            </w:r>
            <w:r w:rsidRPr="00E437C1">
              <w:t xml:space="preserve"> IND_PROCESSO</w:t>
            </w:r>
          </w:p>
        </w:tc>
        <w:tc>
          <w:tcPr>
            <w:tcW w:w="5801" w:type="dxa"/>
            <w:tcBorders>
              <w:top w:val="single" w:sz="8" w:space="0" w:color="000000"/>
              <w:left w:val="single" w:sz="8" w:space="0" w:color="000000"/>
              <w:bottom w:val="single" w:sz="8" w:space="0" w:color="000000"/>
              <w:right w:val="single" w:sz="8" w:space="0" w:color="000000"/>
            </w:tcBorders>
          </w:tcPr>
          <w:p w14:paraId="091025FE" w14:textId="47F41E71" w:rsidR="00A660BE" w:rsidRPr="00E437C1" w:rsidRDefault="00A660BE" w:rsidP="00A660BE">
            <w:pPr>
              <w:pStyle w:val="TableContent"/>
            </w:pPr>
            <w:r w:rsidRPr="00E437C1">
              <w:t>1 – Processado</w:t>
            </w:r>
          </w:p>
        </w:tc>
      </w:tr>
      <w:tr w:rsidR="00A660BE" w14:paraId="34D72C3B" w14:textId="77777777" w:rsidTr="00A660BE">
        <w:tc>
          <w:tcPr>
            <w:tcW w:w="3686" w:type="dxa"/>
            <w:tcBorders>
              <w:top w:val="single" w:sz="8" w:space="0" w:color="000000"/>
              <w:left w:val="single" w:sz="8" w:space="0" w:color="000000"/>
              <w:bottom w:val="single" w:sz="8" w:space="0" w:color="000000"/>
              <w:right w:val="single" w:sz="8" w:space="0" w:color="000000"/>
            </w:tcBorders>
          </w:tcPr>
          <w:p w14:paraId="28CCC3F6" w14:textId="77777777" w:rsidR="00A660BE" w:rsidRPr="00E437C1" w:rsidRDefault="00A660BE" w:rsidP="00BD48DB">
            <w:pPr>
              <w:pStyle w:val="TableContent"/>
            </w:pPr>
            <w:bookmarkStart w:id="42" w:name="1GioQ2qGAqAAaxjP"/>
            <w:bookmarkEnd w:id="42"/>
            <w:r w:rsidRPr="00E437C1">
              <w:rPr>
                <w:noProof/>
                <w:lang w:val="pt-BR" w:eastAsia="pt-BR"/>
              </w:rPr>
              <w:drawing>
                <wp:inline distT="0" distB="0" distL="0" distR="0" wp14:anchorId="5CF2387D" wp14:editId="536DE83A">
                  <wp:extent cx="171450" cy="171450"/>
                  <wp:effectExtent l="19050" t="0" r="0" b="0"/>
                  <wp:docPr id="98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Image2.png"/>
                          <pic:cNvPicPr/>
                        </pic:nvPicPr>
                        <pic:blipFill>
                          <a:blip r:embed="rId12"/>
                          <a:stretch>
                            <a:fillRect/>
                          </a:stretch>
                        </pic:blipFill>
                        <pic:spPr>
                          <a:xfrm>
                            <a:off x="0" y="0"/>
                            <a:ext cx="171450" cy="171450"/>
                          </a:xfrm>
                          <a:prstGeom prst="rect">
                            <a:avLst/>
                          </a:prstGeom>
                        </pic:spPr>
                      </pic:pic>
                    </a:graphicData>
                  </a:graphic>
                </wp:inline>
              </w:drawing>
            </w:r>
            <w:r w:rsidRPr="00E437C1">
              <w:t xml:space="preserve"> IDEN_TIPO_PENDENCIA</w:t>
            </w:r>
          </w:p>
        </w:tc>
        <w:tc>
          <w:tcPr>
            <w:tcW w:w="5801" w:type="dxa"/>
            <w:tcBorders>
              <w:top w:val="single" w:sz="8" w:space="0" w:color="000000"/>
              <w:left w:val="single" w:sz="8" w:space="0" w:color="000000"/>
              <w:bottom w:val="single" w:sz="8" w:space="0" w:color="000000"/>
              <w:right w:val="single" w:sz="8" w:space="0" w:color="000000"/>
            </w:tcBorders>
          </w:tcPr>
          <w:p w14:paraId="43F8A4CD" w14:textId="76D5DC5E" w:rsidR="00A660BE" w:rsidRPr="00E437C1" w:rsidRDefault="00A660BE" w:rsidP="00BD48DB">
            <w:pPr>
              <w:pStyle w:val="TableContent"/>
            </w:pPr>
            <w:r w:rsidRPr="00E437C1">
              <w:t>Código da Pendência</w:t>
            </w:r>
          </w:p>
        </w:tc>
      </w:tr>
      <w:tr w:rsidR="00A660BE" w14:paraId="363F5EE5" w14:textId="77777777" w:rsidTr="00A660BE">
        <w:tc>
          <w:tcPr>
            <w:tcW w:w="3686" w:type="dxa"/>
            <w:tcBorders>
              <w:top w:val="single" w:sz="8" w:space="0" w:color="000000"/>
              <w:left w:val="single" w:sz="8" w:space="0" w:color="000000"/>
              <w:bottom w:val="single" w:sz="8" w:space="0" w:color="000000"/>
              <w:right w:val="single" w:sz="8" w:space="0" w:color="000000"/>
            </w:tcBorders>
          </w:tcPr>
          <w:p w14:paraId="3DC8B285" w14:textId="77777777" w:rsidR="00A660BE" w:rsidRPr="00E437C1" w:rsidRDefault="00A660BE" w:rsidP="00BD48DB">
            <w:pPr>
              <w:pStyle w:val="TableContent"/>
            </w:pPr>
            <w:bookmarkStart w:id="43" w:name="dGioQ2qGAqAAaxjQ"/>
            <w:bookmarkEnd w:id="43"/>
            <w:r w:rsidRPr="00E437C1">
              <w:rPr>
                <w:noProof/>
                <w:lang w:val="pt-BR" w:eastAsia="pt-BR"/>
              </w:rPr>
              <w:drawing>
                <wp:inline distT="0" distB="0" distL="0" distR="0" wp14:anchorId="3A72EA96" wp14:editId="659E5D73">
                  <wp:extent cx="171450" cy="171450"/>
                  <wp:effectExtent l="19050" t="0" r="0" b="0"/>
                  <wp:docPr id="98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Image2.png"/>
                          <pic:cNvPicPr/>
                        </pic:nvPicPr>
                        <pic:blipFill>
                          <a:blip r:embed="rId12"/>
                          <a:stretch>
                            <a:fillRect/>
                          </a:stretch>
                        </pic:blipFill>
                        <pic:spPr>
                          <a:xfrm>
                            <a:off x="0" y="0"/>
                            <a:ext cx="171450" cy="171450"/>
                          </a:xfrm>
                          <a:prstGeom prst="rect">
                            <a:avLst/>
                          </a:prstGeom>
                        </pic:spPr>
                      </pic:pic>
                    </a:graphicData>
                  </a:graphic>
                </wp:inline>
              </w:drawing>
            </w:r>
            <w:r w:rsidRPr="00E437C1">
              <w:t xml:space="preserve"> TXT_TIPO_PENDENCIA</w:t>
            </w:r>
          </w:p>
        </w:tc>
        <w:tc>
          <w:tcPr>
            <w:tcW w:w="5801" w:type="dxa"/>
            <w:tcBorders>
              <w:top w:val="single" w:sz="8" w:space="0" w:color="000000"/>
              <w:left w:val="single" w:sz="8" w:space="0" w:color="000000"/>
              <w:bottom w:val="single" w:sz="8" w:space="0" w:color="000000"/>
              <w:right w:val="single" w:sz="8" w:space="0" w:color="000000"/>
            </w:tcBorders>
          </w:tcPr>
          <w:p w14:paraId="46EE1243" w14:textId="08E3BC25" w:rsidR="00A660BE" w:rsidRPr="00E437C1" w:rsidRDefault="00A660BE" w:rsidP="00BD48DB">
            <w:pPr>
              <w:pStyle w:val="TableContent"/>
            </w:pPr>
            <w:r w:rsidRPr="00E437C1">
              <w:t>Descrição da Pendência</w:t>
            </w:r>
          </w:p>
        </w:tc>
      </w:tr>
      <w:tr w:rsidR="00A660BE" w14:paraId="04A69CDF" w14:textId="77777777" w:rsidTr="00A660BE">
        <w:tc>
          <w:tcPr>
            <w:tcW w:w="3686" w:type="dxa"/>
            <w:tcBorders>
              <w:top w:val="single" w:sz="8" w:space="0" w:color="000000"/>
              <w:left w:val="single" w:sz="8" w:space="0" w:color="000000"/>
              <w:bottom w:val="single" w:sz="8" w:space="0" w:color="000000"/>
              <w:right w:val="single" w:sz="8" w:space="0" w:color="000000"/>
            </w:tcBorders>
          </w:tcPr>
          <w:p w14:paraId="382846C4" w14:textId="77777777" w:rsidR="00A660BE" w:rsidRDefault="00A660BE" w:rsidP="00BD48DB">
            <w:pPr>
              <w:pStyle w:val="TableContent"/>
            </w:pPr>
            <w:bookmarkStart w:id="44" w:name="dGioQ2qGAqAAaxjR"/>
            <w:bookmarkEnd w:id="44"/>
            <w:r>
              <w:rPr>
                <w:noProof/>
                <w:lang w:val="pt-BR" w:eastAsia="pt-BR"/>
              </w:rPr>
              <w:drawing>
                <wp:inline distT="0" distB="0" distL="0" distR="0" wp14:anchorId="0773E045" wp14:editId="036F623B">
                  <wp:extent cx="171450" cy="171450"/>
                  <wp:effectExtent l="19050" t="0" r="0" b="0"/>
                  <wp:docPr id="99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DATA_PENDENCIA</w:t>
            </w:r>
          </w:p>
        </w:tc>
        <w:tc>
          <w:tcPr>
            <w:tcW w:w="5801" w:type="dxa"/>
            <w:tcBorders>
              <w:top w:val="single" w:sz="8" w:space="0" w:color="000000"/>
              <w:left w:val="single" w:sz="8" w:space="0" w:color="000000"/>
              <w:bottom w:val="single" w:sz="8" w:space="0" w:color="000000"/>
              <w:right w:val="single" w:sz="8" w:space="0" w:color="000000"/>
            </w:tcBorders>
          </w:tcPr>
          <w:p w14:paraId="52E70B3A" w14:textId="77777777" w:rsidR="00A660BE" w:rsidRDefault="00A660BE" w:rsidP="00BD48DB">
            <w:pPr>
              <w:pStyle w:val="TableContent"/>
            </w:pPr>
            <w:r>
              <w:t>Data e hora de registro da ocorrência</w:t>
            </w:r>
          </w:p>
        </w:tc>
      </w:tr>
      <w:tr w:rsidR="00A660BE" w14:paraId="14264A38" w14:textId="77777777" w:rsidTr="00A660BE">
        <w:tc>
          <w:tcPr>
            <w:tcW w:w="3686" w:type="dxa"/>
            <w:tcBorders>
              <w:top w:val="single" w:sz="8" w:space="0" w:color="000000"/>
              <w:left w:val="single" w:sz="8" w:space="0" w:color="000000"/>
              <w:bottom w:val="single" w:sz="8" w:space="0" w:color="000000"/>
              <w:right w:val="single" w:sz="8" w:space="0" w:color="000000"/>
            </w:tcBorders>
          </w:tcPr>
          <w:p w14:paraId="06DCC09A" w14:textId="77777777" w:rsidR="00A660BE" w:rsidRDefault="00A660BE" w:rsidP="00BD48DB">
            <w:pPr>
              <w:pStyle w:val="TableContent"/>
            </w:pPr>
            <w:bookmarkStart w:id="45" w:name="DGioQ2qGAqAAaxjS"/>
            <w:bookmarkEnd w:id="45"/>
            <w:r>
              <w:rPr>
                <w:noProof/>
                <w:lang w:val="pt-BR" w:eastAsia="pt-BR"/>
              </w:rPr>
              <w:lastRenderedPageBreak/>
              <w:drawing>
                <wp:inline distT="0" distB="0" distL="0" distR="0" wp14:anchorId="63181685" wp14:editId="2E24E926">
                  <wp:extent cx="171450" cy="171450"/>
                  <wp:effectExtent l="19050" t="0" r="0" b="0"/>
                  <wp:docPr id="99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IND_DESTINO_PENDENCIA</w:t>
            </w:r>
          </w:p>
        </w:tc>
        <w:tc>
          <w:tcPr>
            <w:tcW w:w="5801" w:type="dxa"/>
            <w:tcBorders>
              <w:top w:val="single" w:sz="8" w:space="0" w:color="000000"/>
              <w:left w:val="single" w:sz="8" w:space="0" w:color="000000"/>
              <w:bottom w:val="single" w:sz="8" w:space="0" w:color="000000"/>
              <w:right w:val="single" w:sz="8" w:space="0" w:color="000000"/>
            </w:tcBorders>
          </w:tcPr>
          <w:p w14:paraId="65B2B713" w14:textId="4DF69957" w:rsidR="00A660BE" w:rsidRDefault="00A660BE" w:rsidP="00BD48DB">
            <w:pPr>
              <w:pStyle w:val="TableContent"/>
            </w:pPr>
            <w:r>
              <w:rPr>
                <w:rFonts w:ascii="Dialog" w:eastAsia="Dialog" w:hAnsi="Dialog" w:cs="Dialog"/>
                <w:color w:val="000000"/>
              </w:rPr>
              <w:t xml:space="preserve">Ver definição em </w:t>
            </w:r>
            <w:r w:rsidR="00FF46DD">
              <w:rPr>
                <w:rFonts w:ascii="Dialog" w:eastAsia="Dialog" w:hAnsi="Dialog" w:cs="Dialog"/>
                <w:color w:val="000000"/>
              </w:rPr>
              <w:t>TA_</w:t>
            </w:r>
            <w:r>
              <w:rPr>
                <w:rFonts w:ascii="Dialog" w:eastAsia="Dialog" w:hAnsi="Dialog" w:cs="Dialog"/>
                <w:color w:val="000000"/>
              </w:rPr>
              <w:t>TIPO_PENDENCIA</w:t>
            </w:r>
          </w:p>
        </w:tc>
      </w:tr>
      <w:tr w:rsidR="00A660BE" w14:paraId="01743EC6" w14:textId="77777777" w:rsidTr="00A660BE">
        <w:tc>
          <w:tcPr>
            <w:tcW w:w="3686" w:type="dxa"/>
            <w:tcBorders>
              <w:top w:val="single" w:sz="8" w:space="0" w:color="000000"/>
              <w:left w:val="single" w:sz="8" w:space="0" w:color="000000"/>
              <w:bottom w:val="single" w:sz="8" w:space="0" w:color="000000"/>
              <w:right w:val="single" w:sz="8" w:space="0" w:color="000000"/>
            </w:tcBorders>
          </w:tcPr>
          <w:p w14:paraId="1BF9F28E" w14:textId="77777777" w:rsidR="00A660BE" w:rsidRDefault="00A660BE" w:rsidP="00BD48DB">
            <w:pPr>
              <w:pStyle w:val="TableContent"/>
            </w:pPr>
            <w:bookmarkStart w:id="46" w:name="3GioQ2qGAqAAaxjT"/>
            <w:bookmarkEnd w:id="46"/>
            <w:r>
              <w:rPr>
                <w:noProof/>
                <w:lang w:val="pt-BR" w:eastAsia="pt-BR"/>
              </w:rPr>
              <w:drawing>
                <wp:inline distT="0" distB="0" distL="0" distR="0" wp14:anchorId="591121CF" wp14:editId="014AD539">
                  <wp:extent cx="171450" cy="171450"/>
                  <wp:effectExtent l="19050" t="0" r="0" b="0"/>
                  <wp:docPr id="99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COD_UNIDADE_RESPONSAVEL</w:t>
            </w:r>
          </w:p>
        </w:tc>
        <w:tc>
          <w:tcPr>
            <w:tcW w:w="5801" w:type="dxa"/>
            <w:tcBorders>
              <w:top w:val="single" w:sz="8" w:space="0" w:color="000000"/>
              <w:left w:val="single" w:sz="8" w:space="0" w:color="000000"/>
              <w:bottom w:val="single" w:sz="8" w:space="0" w:color="000000"/>
              <w:right w:val="single" w:sz="8" w:space="0" w:color="000000"/>
            </w:tcBorders>
          </w:tcPr>
          <w:p w14:paraId="073B1A7F" w14:textId="08656FFB" w:rsidR="00A660BE" w:rsidRDefault="00A660BE" w:rsidP="00BD48DB">
            <w:pPr>
              <w:pStyle w:val="TableContent"/>
            </w:pPr>
            <w:r>
              <w:rPr>
                <w:rFonts w:ascii="Dialog" w:eastAsia="Dialog" w:hAnsi="Dialog" w:cs="Dialog"/>
                <w:color w:val="000000"/>
              </w:rPr>
              <w:t xml:space="preserve">Ver definição em </w:t>
            </w:r>
            <w:r w:rsidR="00FF46DD">
              <w:rPr>
                <w:rFonts w:ascii="Dialog" w:eastAsia="Dialog" w:hAnsi="Dialog" w:cs="Dialog"/>
                <w:color w:val="000000"/>
              </w:rPr>
              <w:t>TA_</w:t>
            </w:r>
            <w:r>
              <w:rPr>
                <w:rFonts w:ascii="Dialog" w:eastAsia="Dialog" w:hAnsi="Dialog" w:cs="Dialog"/>
                <w:color w:val="000000"/>
              </w:rPr>
              <w:t>TIPO_PENDENCIA</w:t>
            </w:r>
          </w:p>
        </w:tc>
      </w:tr>
      <w:tr w:rsidR="00A660BE" w14:paraId="67CA6589" w14:textId="77777777" w:rsidTr="00A660BE">
        <w:tc>
          <w:tcPr>
            <w:tcW w:w="3686" w:type="dxa"/>
            <w:tcBorders>
              <w:top w:val="single" w:sz="8" w:space="0" w:color="000000"/>
              <w:left w:val="single" w:sz="8" w:space="0" w:color="000000"/>
              <w:bottom w:val="single" w:sz="8" w:space="0" w:color="000000"/>
              <w:right w:val="single" w:sz="8" w:space="0" w:color="000000"/>
            </w:tcBorders>
          </w:tcPr>
          <w:p w14:paraId="6398F417" w14:textId="77777777" w:rsidR="00A660BE" w:rsidRDefault="00A660BE" w:rsidP="00BD48DB">
            <w:pPr>
              <w:pStyle w:val="TableContent"/>
            </w:pPr>
            <w:bookmarkStart w:id="47" w:name="3GioQ2qGAqAAaxjU"/>
            <w:bookmarkEnd w:id="47"/>
            <w:r>
              <w:rPr>
                <w:noProof/>
                <w:lang w:val="pt-BR" w:eastAsia="pt-BR"/>
              </w:rPr>
              <w:drawing>
                <wp:inline distT="0" distB="0" distL="0" distR="0" wp14:anchorId="2EE2A913" wp14:editId="487D0EAD">
                  <wp:extent cx="171450" cy="171450"/>
                  <wp:effectExtent l="19050" t="0" r="0" b="0"/>
                  <wp:docPr id="99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TXT_EMAIL_DESTINO</w:t>
            </w:r>
          </w:p>
        </w:tc>
        <w:tc>
          <w:tcPr>
            <w:tcW w:w="5801" w:type="dxa"/>
            <w:tcBorders>
              <w:top w:val="single" w:sz="8" w:space="0" w:color="000000"/>
              <w:left w:val="single" w:sz="8" w:space="0" w:color="000000"/>
              <w:bottom w:val="single" w:sz="8" w:space="0" w:color="000000"/>
              <w:right w:val="single" w:sz="8" w:space="0" w:color="000000"/>
            </w:tcBorders>
          </w:tcPr>
          <w:p w14:paraId="7284B2C0" w14:textId="3685ADB3" w:rsidR="00A660BE" w:rsidRDefault="00A660BE" w:rsidP="00BD48DB">
            <w:pPr>
              <w:pStyle w:val="TableContent"/>
            </w:pPr>
            <w:r>
              <w:rPr>
                <w:rFonts w:ascii="Dialog" w:eastAsia="Dialog" w:hAnsi="Dialog" w:cs="Dialog"/>
                <w:color w:val="000000"/>
              </w:rPr>
              <w:t xml:space="preserve">Ver definição em </w:t>
            </w:r>
            <w:r w:rsidR="00FF46DD">
              <w:rPr>
                <w:rFonts w:ascii="Dialog" w:eastAsia="Dialog" w:hAnsi="Dialog" w:cs="Dialog"/>
                <w:color w:val="000000"/>
              </w:rPr>
              <w:t>TA_</w:t>
            </w:r>
            <w:r>
              <w:rPr>
                <w:rFonts w:ascii="Dialog" w:eastAsia="Dialog" w:hAnsi="Dialog" w:cs="Dialog"/>
                <w:color w:val="000000"/>
              </w:rPr>
              <w:t>TIPO_PENDENCIA</w:t>
            </w:r>
          </w:p>
        </w:tc>
      </w:tr>
      <w:tr w:rsidR="00A660BE" w14:paraId="2294C41D" w14:textId="77777777" w:rsidTr="00A660BE">
        <w:tc>
          <w:tcPr>
            <w:tcW w:w="3686" w:type="dxa"/>
            <w:tcBorders>
              <w:top w:val="single" w:sz="8" w:space="0" w:color="000000"/>
              <w:left w:val="single" w:sz="8" w:space="0" w:color="000000"/>
              <w:bottom w:val="single" w:sz="8" w:space="0" w:color="000000"/>
              <w:right w:val="single" w:sz="8" w:space="0" w:color="000000"/>
            </w:tcBorders>
          </w:tcPr>
          <w:p w14:paraId="5AA6274A" w14:textId="77777777" w:rsidR="00A660BE" w:rsidRDefault="00A660BE" w:rsidP="00BD48DB">
            <w:pPr>
              <w:pStyle w:val="TableContent"/>
            </w:pPr>
            <w:bookmarkStart w:id="48" w:name="3GioQ2qGAqAAaxjV"/>
            <w:bookmarkEnd w:id="48"/>
            <w:r>
              <w:rPr>
                <w:noProof/>
                <w:lang w:val="pt-BR" w:eastAsia="pt-BR"/>
              </w:rPr>
              <w:drawing>
                <wp:inline distT="0" distB="0" distL="0" distR="0" wp14:anchorId="00A8E0D9" wp14:editId="69C6A678">
                  <wp:extent cx="171450" cy="171450"/>
                  <wp:effectExtent l="19050" t="0" r="0" b="0"/>
                  <wp:docPr id="99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IDEN_FUNDAMENTACAO_LEGAL</w:t>
            </w:r>
          </w:p>
        </w:tc>
        <w:tc>
          <w:tcPr>
            <w:tcW w:w="5801" w:type="dxa"/>
            <w:tcBorders>
              <w:top w:val="single" w:sz="8" w:space="0" w:color="000000"/>
              <w:left w:val="single" w:sz="8" w:space="0" w:color="000000"/>
              <w:bottom w:val="single" w:sz="8" w:space="0" w:color="000000"/>
              <w:right w:val="single" w:sz="8" w:space="0" w:color="000000"/>
            </w:tcBorders>
          </w:tcPr>
          <w:p w14:paraId="0F0DE19C" w14:textId="41658ABD" w:rsidR="00A660BE" w:rsidRDefault="00A660BE" w:rsidP="00A660BE">
            <w:pPr>
              <w:pStyle w:val="TableContent"/>
            </w:pPr>
            <w:r>
              <w:rPr>
                <w:rFonts w:ascii="Dialog" w:eastAsia="Dialog" w:hAnsi="Dialog" w:cs="Dialog"/>
                <w:color w:val="000000"/>
              </w:rPr>
              <w:t xml:space="preserve">Ver definição em </w:t>
            </w:r>
            <w:r w:rsidR="00FF46DD">
              <w:rPr>
                <w:rFonts w:ascii="Dialog" w:eastAsia="Dialog" w:hAnsi="Dialog" w:cs="Dialog"/>
                <w:color w:val="000000"/>
              </w:rPr>
              <w:t>TA_</w:t>
            </w:r>
            <w:r>
              <w:rPr>
                <w:rFonts w:ascii="Dialog" w:eastAsia="Dialog" w:hAnsi="Dialog" w:cs="Dialog"/>
                <w:color w:val="000000"/>
              </w:rPr>
              <w:t>TIPO_PENDENCIA</w:t>
            </w:r>
            <w:r>
              <w:t>.</w:t>
            </w:r>
          </w:p>
        </w:tc>
      </w:tr>
      <w:tr w:rsidR="00A660BE" w14:paraId="12253968" w14:textId="77777777" w:rsidTr="00A660BE">
        <w:tc>
          <w:tcPr>
            <w:tcW w:w="3686" w:type="dxa"/>
            <w:tcBorders>
              <w:top w:val="single" w:sz="8" w:space="0" w:color="000000"/>
              <w:left w:val="single" w:sz="8" w:space="0" w:color="000000"/>
              <w:bottom w:val="single" w:sz="8" w:space="0" w:color="000000"/>
              <w:right w:val="single" w:sz="8" w:space="0" w:color="000000"/>
            </w:tcBorders>
          </w:tcPr>
          <w:p w14:paraId="6902C99D" w14:textId="77777777" w:rsidR="00A660BE" w:rsidRDefault="00A660BE" w:rsidP="00BD48DB">
            <w:pPr>
              <w:pStyle w:val="TableContent"/>
            </w:pPr>
            <w:bookmarkStart w:id="49" w:name="gmioQ2qGAqAAaxjW"/>
            <w:bookmarkStart w:id="50" w:name="UmioQ2qGAqAAaxjY"/>
            <w:bookmarkEnd w:id="49"/>
            <w:bookmarkEnd w:id="50"/>
            <w:r>
              <w:rPr>
                <w:noProof/>
                <w:lang w:val="pt-BR" w:eastAsia="pt-BR"/>
              </w:rPr>
              <w:drawing>
                <wp:inline distT="0" distB="0" distL="0" distR="0" wp14:anchorId="22DE4E7C" wp14:editId="4575AC9C">
                  <wp:extent cx="171450" cy="171450"/>
                  <wp:effectExtent l="19050" t="0" r="0" b="0"/>
                  <wp:docPr id="100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TXT_OBSERVACAO</w:t>
            </w:r>
          </w:p>
        </w:tc>
        <w:tc>
          <w:tcPr>
            <w:tcW w:w="5801" w:type="dxa"/>
            <w:tcBorders>
              <w:top w:val="single" w:sz="8" w:space="0" w:color="000000"/>
              <w:left w:val="single" w:sz="8" w:space="0" w:color="000000"/>
              <w:bottom w:val="single" w:sz="8" w:space="0" w:color="000000"/>
              <w:right w:val="single" w:sz="8" w:space="0" w:color="000000"/>
            </w:tcBorders>
          </w:tcPr>
          <w:p w14:paraId="299D49CE" w14:textId="6BE6CC3C" w:rsidR="00A660BE" w:rsidRDefault="00A660BE" w:rsidP="00BD48DB">
            <w:pPr>
              <w:pStyle w:val="TableContent"/>
            </w:pPr>
            <w:r>
              <w:t>Observação da Pendência</w:t>
            </w:r>
          </w:p>
        </w:tc>
      </w:tr>
      <w:tr w:rsidR="00A660BE" w14:paraId="3102DAAD" w14:textId="77777777" w:rsidTr="00A660BE">
        <w:tc>
          <w:tcPr>
            <w:tcW w:w="3686" w:type="dxa"/>
            <w:tcBorders>
              <w:top w:val="single" w:sz="8" w:space="0" w:color="000000"/>
              <w:left w:val="single" w:sz="8" w:space="0" w:color="000000"/>
              <w:bottom w:val="single" w:sz="8" w:space="0" w:color="000000"/>
              <w:right w:val="single" w:sz="8" w:space="0" w:color="000000"/>
            </w:tcBorders>
          </w:tcPr>
          <w:p w14:paraId="2CBAC826" w14:textId="77777777" w:rsidR="00A660BE" w:rsidRDefault="00A660BE" w:rsidP="00BD48DB">
            <w:pPr>
              <w:pStyle w:val="TableContent"/>
            </w:pPr>
            <w:bookmarkStart w:id="51" w:name="cmioQ2qGAqAAaxjZ"/>
            <w:bookmarkStart w:id="52" w:name="WmioQ2qGAqAAaxja"/>
            <w:bookmarkStart w:id="53" w:name="1mioQ2qGAqAAaxjb"/>
            <w:bookmarkStart w:id="54" w:name="3mioQ2qGAqAAaxjd"/>
            <w:bookmarkEnd w:id="51"/>
            <w:bookmarkEnd w:id="52"/>
            <w:bookmarkEnd w:id="53"/>
            <w:bookmarkEnd w:id="54"/>
            <w:r>
              <w:rPr>
                <w:noProof/>
                <w:lang w:val="pt-BR" w:eastAsia="pt-BR"/>
              </w:rPr>
              <w:drawing>
                <wp:inline distT="0" distB="0" distL="0" distR="0" wp14:anchorId="318620A2" wp14:editId="019EC245">
                  <wp:extent cx="171450" cy="171450"/>
                  <wp:effectExtent l="19050" t="0" r="0" b="0"/>
                  <wp:docPr id="101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IND_PROCESSAMENTO</w:t>
            </w:r>
          </w:p>
        </w:tc>
        <w:tc>
          <w:tcPr>
            <w:tcW w:w="5801" w:type="dxa"/>
            <w:tcBorders>
              <w:top w:val="single" w:sz="8" w:space="0" w:color="000000"/>
              <w:left w:val="single" w:sz="8" w:space="0" w:color="000000"/>
              <w:bottom w:val="single" w:sz="8" w:space="0" w:color="000000"/>
              <w:right w:val="single" w:sz="8" w:space="0" w:color="000000"/>
            </w:tcBorders>
          </w:tcPr>
          <w:p w14:paraId="5A19F618" w14:textId="1C0D4D67" w:rsidR="00A660BE" w:rsidRDefault="00A660BE" w:rsidP="00BD48DB">
            <w:pPr>
              <w:pStyle w:val="TableContent"/>
            </w:pPr>
            <w:r>
              <w:t>Informar N</w:t>
            </w:r>
          </w:p>
        </w:tc>
      </w:tr>
      <w:tr w:rsidR="00A660BE" w14:paraId="531D9C6F" w14:textId="77777777" w:rsidTr="00A660BE">
        <w:tc>
          <w:tcPr>
            <w:tcW w:w="3686" w:type="dxa"/>
            <w:tcBorders>
              <w:top w:val="single" w:sz="8" w:space="0" w:color="000000"/>
              <w:left w:val="single" w:sz="8" w:space="0" w:color="000000"/>
              <w:bottom w:val="single" w:sz="8" w:space="0" w:color="000000"/>
              <w:right w:val="single" w:sz="8" w:space="0" w:color="000000"/>
            </w:tcBorders>
          </w:tcPr>
          <w:p w14:paraId="558BDE29" w14:textId="77777777" w:rsidR="00A660BE" w:rsidRDefault="00A660BE" w:rsidP="00BD48DB">
            <w:pPr>
              <w:pStyle w:val="TableContent"/>
            </w:pPr>
            <w:bookmarkStart w:id="55" w:name="3mioQ2qGAqAAaxje"/>
            <w:bookmarkEnd w:id="55"/>
            <w:r>
              <w:rPr>
                <w:noProof/>
                <w:lang w:val="pt-BR" w:eastAsia="pt-BR"/>
              </w:rPr>
              <w:drawing>
                <wp:inline distT="0" distB="0" distL="0" distR="0" wp14:anchorId="428F7542" wp14:editId="1492348E">
                  <wp:extent cx="171450" cy="171450"/>
                  <wp:effectExtent l="19050" t="0" r="0" b="0"/>
                  <wp:docPr id="101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IND_SITUACAO_PENDENCIA</w:t>
            </w:r>
          </w:p>
        </w:tc>
        <w:tc>
          <w:tcPr>
            <w:tcW w:w="5801" w:type="dxa"/>
            <w:tcBorders>
              <w:top w:val="single" w:sz="8" w:space="0" w:color="000000"/>
              <w:left w:val="single" w:sz="8" w:space="0" w:color="000000"/>
              <w:bottom w:val="single" w:sz="8" w:space="0" w:color="000000"/>
              <w:right w:val="single" w:sz="8" w:space="0" w:color="000000"/>
            </w:tcBorders>
          </w:tcPr>
          <w:p w14:paraId="64450DAF" w14:textId="77777777" w:rsidR="00A660BE" w:rsidRDefault="00A660BE" w:rsidP="00BD48DB">
            <w:pPr>
              <w:pStyle w:val="TableContent"/>
            </w:pPr>
            <w:r>
              <w:t xml:space="preserve">Indicação da situação da pendência: </w:t>
            </w:r>
          </w:p>
          <w:p w14:paraId="0497EAF6" w14:textId="5E279599" w:rsidR="00A660BE" w:rsidRDefault="00A660BE" w:rsidP="00A42B91">
            <w:pPr>
              <w:pStyle w:val="TableContent"/>
            </w:pPr>
            <w:r>
              <w:t xml:space="preserve">N - Não Resolvida </w:t>
            </w:r>
          </w:p>
        </w:tc>
      </w:tr>
    </w:tbl>
    <w:p w14:paraId="37CC4E80" w14:textId="77777777" w:rsidR="004C0DD8" w:rsidRDefault="004C0DD8" w:rsidP="008F630E">
      <w:pPr>
        <w:ind w:left="0"/>
        <w:jc w:val="both"/>
      </w:pPr>
      <w:bookmarkStart w:id="56" w:name="fmioQ2qGAqAAaxjf"/>
      <w:bookmarkEnd w:id="56"/>
    </w:p>
    <w:p w14:paraId="16C8841C" w14:textId="2FA2EC8B" w:rsidR="0055046D" w:rsidRDefault="0055046D" w:rsidP="008F630E">
      <w:pPr>
        <w:ind w:left="0"/>
        <w:jc w:val="both"/>
      </w:pPr>
      <w:r>
        <w:t>TABELA: TA_FASE_PENDENCIA</w:t>
      </w:r>
    </w:p>
    <w:tbl>
      <w:tblPr>
        <w:tblW w:w="9498" w:type="dxa"/>
        <w:tblInd w:w="10" w:type="dxa"/>
        <w:tblLayout w:type="fixed"/>
        <w:tblCellMar>
          <w:left w:w="0" w:type="dxa"/>
          <w:right w:w="0" w:type="dxa"/>
        </w:tblCellMar>
        <w:tblLook w:val="0000" w:firstRow="0" w:lastRow="0" w:firstColumn="0" w:lastColumn="0" w:noHBand="0" w:noVBand="0"/>
      </w:tblPr>
      <w:tblGrid>
        <w:gridCol w:w="3686"/>
        <w:gridCol w:w="5812"/>
      </w:tblGrid>
      <w:tr w:rsidR="00485CBB" w14:paraId="3BA02B97" w14:textId="77777777" w:rsidTr="00485CBB">
        <w:tc>
          <w:tcPr>
            <w:tcW w:w="3686" w:type="dxa"/>
            <w:tcBorders>
              <w:top w:val="single" w:sz="8" w:space="0" w:color="000000"/>
              <w:left w:val="single" w:sz="8" w:space="0" w:color="000000"/>
              <w:bottom w:val="single" w:sz="8" w:space="0" w:color="000000"/>
              <w:right w:val="single" w:sz="8" w:space="0" w:color="000000"/>
            </w:tcBorders>
            <w:shd w:val="clear" w:color="auto" w:fill="1569BC"/>
          </w:tcPr>
          <w:p w14:paraId="57F46629" w14:textId="77777777" w:rsidR="00485CBB" w:rsidRDefault="00485CBB" w:rsidP="00BD48DB">
            <w:pPr>
              <w:pStyle w:val="TableHeader"/>
            </w:pPr>
            <w:r>
              <w:t>Name</w:t>
            </w:r>
          </w:p>
        </w:tc>
        <w:tc>
          <w:tcPr>
            <w:tcW w:w="5812" w:type="dxa"/>
            <w:tcBorders>
              <w:top w:val="single" w:sz="8" w:space="0" w:color="000000"/>
              <w:left w:val="single" w:sz="8" w:space="0" w:color="000000"/>
              <w:bottom w:val="single" w:sz="8" w:space="0" w:color="000000"/>
              <w:right w:val="single" w:sz="8" w:space="0" w:color="000000"/>
            </w:tcBorders>
            <w:shd w:val="clear" w:color="auto" w:fill="1569BC"/>
          </w:tcPr>
          <w:p w14:paraId="53AD54EF" w14:textId="77777777" w:rsidR="00485CBB" w:rsidRDefault="00485CBB" w:rsidP="00BD48DB">
            <w:pPr>
              <w:pStyle w:val="TableHeader"/>
            </w:pPr>
            <w:r>
              <w:t>Description</w:t>
            </w:r>
          </w:p>
        </w:tc>
      </w:tr>
      <w:tr w:rsidR="00485CBB" w14:paraId="35F7C581" w14:textId="77777777" w:rsidTr="00485CBB">
        <w:tc>
          <w:tcPr>
            <w:tcW w:w="3686" w:type="dxa"/>
            <w:tcBorders>
              <w:top w:val="single" w:sz="8" w:space="0" w:color="000000"/>
              <w:left w:val="single" w:sz="8" w:space="0" w:color="000000"/>
              <w:bottom w:val="single" w:sz="8" w:space="0" w:color="000000"/>
              <w:right w:val="single" w:sz="8" w:space="0" w:color="000000"/>
            </w:tcBorders>
          </w:tcPr>
          <w:p w14:paraId="0AB526BC" w14:textId="77777777" w:rsidR="00485CBB" w:rsidRDefault="00485CBB" w:rsidP="00BD48DB">
            <w:pPr>
              <w:pStyle w:val="TableContent"/>
            </w:pPr>
            <w:bookmarkStart w:id="57" w:name="S8ioQ2qGAqAAaxhl"/>
            <w:bookmarkEnd w:id="57"/>
            <w:r>
              <w:rPr>
                <w:noProof/>
                <w:lang w:val="pt-BR" w:eastAsia="pt-BR"/>
              </w:rPr>
              <w:drawing>
                <wp:inline distT="0" distB="0" distL="0" distR="0" wp14:anchorId="617BE6A8" wp14:editId="694C9EAF">
                  <wp:extent cx="171450" cy="171450"/>
                  <wp:effectExtent l="19050" t="0" r="0" b="0"/>
                  <wp:docPr id="73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IDEN_PENDENCIA</w:t>
            </w:r>
          </w:p>
        </w:tc>
        <w:tc>
          <w:tcPr>
            <w:tcW w:w="5812" w:type="dxa"/>
            <w:tcBorders>
              <w:top w:val="single" w:sz="8" w:space="0" w:color="000000"/>
              <w:left w:val="single" w:sz="8" w:space="0" w:color="000000"/>
              <w:bottom w:val="single" w:sz="8" w:space="0" w:color="000000"/>
              <w:right w:val="single" w:sz="8" w:space="0" w:color="000000"/>
            </w:tcBorders>
          </w:tcPr>
          <w:p w14:paraId="2460F084" w14:textId="3F0C83C3" w:rsidR="00485CBB" w:rsidRDefault="00A42B91" w:rsidP="00A42B91">
            <w:pPr>
              <w:pStyle w:val="TableContent"/>
            </w:pPr>
            <w:r>
              <w:t>Sequencial Gerado no momento do registro da fase</w:t>
            </w:r>
          </w:p>
        </w:tc>
      </w:tr>
      <w:tr w:rsidR="00485CBB" w14:paraId="1A18180B" w14:textId="77777777" w:rsidTr="00485CBB">
        <w:tc>
          <w:tcPr>
            <w:tcW w:w="3686" w:type="dxa"/>
            <w:tcBorders>
              <w:top w:val="single" w:sz="8" w:space="0" w:color="000000"/>
              <w:left w:val="single" w:sz="8" w:space="0" w:color="000000"/>
              <w:bottom w:val="single" w:sz="8" w:space="0" w:color="000000"/>
              <w:right w:val="single" w:sz="8" w:space="0" w:color="000000"/>
            </w:tcBorders>
          </w:tcPr>
          <w:p w14:paraId="7D60BFA0" w14:textId="77777777" w:rsidR="00485CBB" w:rsidRDefault="00485CBB" w:rsidP="00BD48DB">
            <w:pPr>
              <w:pStyle w:val="TableContent"/>
            </w:pPr>
            <w:bookmarkStart w:id="58" w:name="S8ioQ2qGAqAAaxhm"/>
            <w:bookmarkEnd w:id="58"/>
            <w:r>
              <w:rPr>
                <w:noProof/>
                <w:lang w:val="pt-BR" w:eastAsia="pt-BR"/>
              </w:rPr>
              <w:drawing>
                <wp:inline distT="0" distB="0" distL="0" distR="0" wp14:anchorId="3B708FBE" wp14:editId="684742A3">
                  <wp:extent cx="171450" cy="171450"/>
                  <wp:effectExtent l="19050" t="0" r="0" b="0"/>
                  <wp:docPr id="73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IDEN_TIPO_PENDENCIA</w:t>
            </w:r>
          </w:p>
        </w:tc>
        <w:tc>
          <w:tcPr>
            <w:tcW w:w="5812" w:type="dxa"/>
            <w:tcBorders>
              <w:top w:val="single" w:sz="8" w:space="0" w:color="000000"/>
              <w:left w:val="single" w:sz="8" w:space="0" w:color="000000"/>
              <w:bottom w:val="single" w:sz="8" w:space="0" w:color="000000"/>
              <w:right w:val="single" w:sz="8" w:space="0" w:color="000000"/>
            </w:tcBorders>
          </w:tcPr>
          <w:p w14:paraId="37F3ABF1" w14:textId="3AE7DB02" w:rsidR="00485CBB" w:rsidRDefault="00485CBB" w:rsidP="00BD48DB">
            <w:pPr>
              <w:pStyle w:val="TableContent"/>
            </w:pPr>
            <w:r>
              <w:rPr>
                <w:rFonts w:ascii="Dialog" w:eastAsia="Dialog" w:hAnsi="Dialog" w:cs="Dialog"/>
                <w:color w:val="000000"/>
              </w:rPr>
              <w:t>Ver definição em TA_TIPO_FASE_PENDENCIA</w:t>
            </w:r>
          </w:p>
        </w:tc>
      </w:tr>
      <w:tr w:rsidR="00485CBB" w14:paraId="021F6756" w14:textId="77777777" w:rsidTr="00485CBB">
        <w:tc>
          <w:tcPr>
            <w:tcW w:w="3686" w:type="dxa"/>
            <w:tcBorders>
              <w:top w:val="single" w:sz="8" w:space="0" w:color="000000"/>
              <w:left w:val="single" w:sz="8" w:space="0" w:color="000000"/>
              <w:bottom w:val="single" w:sz="8" w:space="0" w:color="000000"/>
              <w:right w:val="single" w:sz="8" w:space="0" w:color="000000"/>
            </w:tcBorders>
          </w:tcPr>
          <w:p w14:paraId="295F149F" w14:textId="77777777" w:rsidR="00485CBB" w:rsidRDefault="00485CBB" w:rsidP="00BD48DB">
            <w:pPr>
              <w:pStyle w:val="TableContent"/>
            </w:pPr>
            <w:bookmarkStart w:id="59" w:name="S8ioQ2qGAqAAaxhn"/>
            <w:bookmarkEnd w:id="59"/>
            <w:r>
              <w:rPr>
                <w:noProof/>
                <w:lang w:val="pt-BR" w:eastAsia="pt-BR"/>
              </w:rPr>
              <w:drawing>
                <wp:inline distT="0" distB="0" distL="0" distR="0" wp14:anchorId="10D46685" wp14:editId="3F6DC718">
                  <wp:extent cx="171450" cy="171450"/>
                  <wp:effectExtent l="19050" t="0" r="0" b="0"/>
                  <wp:docPr id="73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NUM_ORDEM</w:t>
            </w:r>
          </w:p>
        </w:tc>
        <w:tc>
          <w:tcPr>
            <w:tcW w:w="5812" w:type="dxa"/>
            <w:tcBorders>
              <w:top w:val="single" w:sz="8" w:space="0" w:color="000000"/>
              <w:left w:val="single" w:sz="8" w:space="0" w:color="000000"/>
              <w:bottom w:val="single" w:sz="8" w:space="0" w:color="000000"/>
              <w:right w:val="single" w:sz="8" w:space="0" w:color="000000"/>
            </w:tcBorders>
          </w:tcPr>
          <w:p w14:paraId="753EB7D5" w14:textId="28B76F1B" w:rsidR="00485CBB" w:rsidRDefault="00485CBB" w:rsidP="00BD48DB">
            <w:pPr>
              <w:pStyle w:val="TableContent"/>
            </w:pPr>
            <w:r>
              <w:rPr>
                <w:rFonts w:ascii="Dialog" w:eastAsia="Dialog" w:hAnsi="Dialog" w:cs="Dialog"/>
                <w:color w:val="000000"/>
              </w:rPr>
              <w:t>Ver definição em TA_TIPO_FASE_PENDENCIA</w:t>
            </w:r>
          </w:p>
        </w:tc>
      </w:tr>
      <w:tr w:rsidR="00485CBB" w14:paraId="7A42D990" w14:textId="77777777" w:rsidTr="00485CBB">
        <w:tc>
          <w:tcPr>
            <w:tcW w:w="3686" w:type="dxa"/>
            <w:tcBorders>
              <w:top w:val="single" w:sz="8" w:space="0" w:color="000000"/>
              <w:left w:val="single" w:sz="8" w:space="0" w:color="000000"/>
              <w:bottom w:val="single" w:sz="8" w:space="0" w:color="000000"/>
              <w:right w:val="single" w:sz="8" w:space="0" w:color="000000"/>
            </w:tcBorders>
          </w:tcPr>
          <w:p w14:paraId="09CBFE20" w14:textId="77777777" w:rsidR="00485CBB" w:rsidRDefault="00485CBB" w:rsidP="00BD48DB">
            <w:pPr>
              <w:pStyle w:val="TableContent"/>
            </w:pPr>
            <w:bookmarkStart w:id="60" w:name="S8ioQ2qGAqAAaxho"/>
            <w:bookmarkEnd w:id="60"/>
            <w:r>
              <w:rPr>
                <w:noProof/>
                <w:lang w:val="pt-BR" w:eastAsia="pt-BR"/>
              </w:rPr>
              <w:drawing>
                <wp:inline distT="0" distB="0" distL="0" distR="0" wp14:anchorId="717BC832" wp14:editId="34BC1642">
                  <wp:extent cx="171450" cy="171450"/>
                  <wp:effectExtent l="19050" t="0" r="0" b="0"/>
                  <wp:docPr id="74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IND_EXECUCAO_FASE</w:t>
            </w:r>
          </w:p>
        </w:tc>
        <w:tc>
          <w:tcPr>
            <w:tcW w:w="5812" w:type="dxa"/>
            <w:tcBorders>
              <w:top w:val="single" w:sz="8" w:space="0" w:color="000000"/>
              <w:left w:val="single" w:sz="8" w:space="0" w:color="000000"/>
              <w:bottom w:val="single" w:sz="8" w:space="0" w:color="000000"/>
              <w:right w:val="single" w:sz="8" w:space="0" w:color="000000"/>
            </w:tcBorders>
          </w:tcPr>
          <w:p w14:paraId="67AD3122" w14:textId="0071CC4E" w:rsidR="00485CBB" w:rsidRDefault="00485CBB" w:rsidP="00BD48DB">
            <w:pPr>
              <w:pStyle w:val="TableContent"/>
            </w:pPr>
            <w:r>
              <w:rPr>
                <w:rFonts w:ascii="Dialog" w:eastAsia="Dialog" w:hAnsi="Dialog" w:cs="Dialog"/>
                <w:color w:val="000000"/>
              </w:rPr>
              <w:t>Ver definição em TA_TIPO_FASE_PENDENCIA</w:t>
            </w:r>
          </w:p>
        </w:tc>
      </w:tr>
      <w:tr w:rsidR="00485CBB" w14:paraId="38E51D8A" w14:textId="77777777" w:rsidTr="00485CBB">
        <w:tc>
          <w:tcPr>
            <w:tcW w:w="3686" w:type="dxa"/>
            <w:tcBorders>
              <w:top w:val="single" w:sz="8" w:space="0" w:color="000000"/>
              <w:left w:val="single" w:sz="8" w:space="0" w:color="000000"/>
              <w:bottom w:val="single" w:sz="8" w:space="0" w:color="000000"/>
              <w:right w:val="single" w:sz="8" w:space="0" w:color="000000"/>
            </w:tcBorders>
          </w:tcPr>
          <w:p w14:paraId="71A15EF2" w14:textId="77777777" w:rsidR="00485CBB" w:rsidRDefault="00485CBB" w:rsidP="00BD48DB">
            <w:pPr>
              <w:pStyle w:val="TableContent"/>
            </w:pPr>
            <w:bookmarkStart w:id="61" w:name="S8ioQ2qGAqAAaxhp"/>
            <w:bookmarkEnd w:id="61"/>
            <w:r>
              <w:rPr>
                <w:noProof/>
                <w:lang w:val="pt-BR" w:eastAsia="pt-BR"/>
              </w:rPr>
              <w:drawing>
                <wp:inline distT="0" distB="0" distL="0" distR="0" wp14:anchorId="2EAEB1A0" wp14:editId="7EE1242F">
                  <wp:extent cx="171450" cy="171450"/>
                  <wp:effectExtent l="19050" t="0" r="0" b="0"/>
                  <wp:docPr id="74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IND_CLASSIFICACAO</w:t>
            </w:r>
          </w:p>
        </w:tc>
        <w:tc>
          <w:tcPr>
            <w:tcW w:w="5812" w:type="dxa"/>
            <w:tcBorders>
              <w:top w:val="single" w:sz="8" w:space="0" w:color="000000"/>
              <w:left w:val="single" w:sz="8" w:space="0" w:color="000000"/>
              <w:bottom w:val="single" w:sz="8" w:space="0" w:color="000000"/>
              <w:right w:val="single" w:sz="8" w:space="0" w:color="000000"/>
            </w:tcBorders>
          </w:tcPr>
          <w:p w14:paraId="053AB958" w14:textId="61F49E82" w:rsidR="00485CBB" w:rsidRDefault="00485CBB" w:rsidP="00BD48DB">
            <w:pPr>
              <w:pStyle w:val="TableContent"/>
            </w:pPr>
            <w:r>
              <w:rPr>
                <w:rFonts w:ascii="Dialog" w:eastAsia="Dialog" w:hAnsi="Dialog" w:cs="Dialog"/>
                <w:color w:val="000000"/>
              </w:rPr>
              <w:t>Ver definição em TA_TIPO_FASE_PENDENCIA</w:t>
            </w:r>
          </w:p>
        </w:tc>
      </w:tr>
      <w:tr w:rsidR="00485CBB" w14:paraId="22760B46" w14:textId="77777777" w:rsidTr="00485CBB">
        <w:tc>
          <w:tcPr>
            <w:tcW w:w="3686" w:type="dxa"/>
            <w:tcBorders>
              <w:top w:val="single" w:sz="8" w:space="0" w:color="000000"/>
              <w:left w:val="single" w:sz="8" w:space="0" w:color="000000"/>
              <w:bottom w:val="single" w:sz="8" w:space="0" w:color="000000"/>
              <w:right w:val="single" w:sz="8" w:space="0" w:color="000000"/>
            </w:tcBorders>
          </w:tcPr>
          <w:p w14:paraId="48AB164B" w14:textId="77777777" w:rsidR="00485CBB" w:rsidRDefault="00485CBB" w:rsidP="00BD48DB">
            <w:pPr>
              <w:pStyle w:val="TableContent"/>
            </w:pPr>
            <w:bookmarkStart w:id="62" w:name="e8ioQ2qGAqAAaxhq"/>
            <w:bookmarkEnd w:id="62"/>
            <w:r>
              <w:rPr>
                <w:noProof/>
                <w:lang w:val="pt-BR" w:eastAsia="pt-BR"/>
              </w:rPr>
              <w:drawing>
                <wp:inline distT="0" distB="0" distL="0" distR="0" wp14:anchorId="1E360FD8" wp14:editId="1B0A932F">
                  <wp:extent cx="171450" cy="171450"/>
                  <wp:effectExtent l="19050" t="0" r="0" b="0"/>
                  <wp:docPr id="74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IND_MODELO</w:t>
            </w:r>
          </w:p>
        </w:tc>
        <w:tc>
          <w:tcPr>
            <w:tcW w:w="5812" w:type="dxa"/>
            <w:tcBorders>
              <w:top w:val="single" w:sz="8" w:space="0" w:color="000000"/>
              <w:left w:val="single" w:sz="8" w:space="0" w:color="000000"/>
              <w:bottom w:val="single" w:sz="8" w:space="0" w:color="000000"/>
              <w:right w:val="single" w:sz="8" w:space="0" w:color="000000"/>
            </w:tcBorders>
          </w:tcPr>
          <w:p w14:paraId="1ACC1609" w14:textId="202E1D14" w:rsidR="00485CBB" w:rsidRDefault="00485CBB" w:rsidP="00BD48DB">
            <w:pPr>
              <w:pStyle w:val="TableContent"/>
            </w:pPr>
            <w:r>
              <w:rPr>
                <w:rFonts w:ascii="Dialog" w:eastAsia="Dialog" w:hAnsi="Dialog" w:cs="Dialog"/>
                <w:color w:val="000000"/>
              </w:rPr>
              <w:t>Ver definição em TA_TIPO_FASE_PENDENCIA</w:t>
            </w:r>
          </w:p>
        </w:tc>
      </w:tr>
      <w:tr w:rsidR="00485CBB" w14:paraId="1EDDBA8A" w14:textId="77777777" w:rsidTr="00485CBB">
        <w:tc>
          <w:tcPr>
            <w:tcW w:w="3686" w:type="dxa"/>
            <w:tcBorders>
              <w:top w:val="single" w:sz="8" w:space="0" w:color="000000"/>
              <w:left w:val="single" w:sz="8" w:space="0" w:color="000000"/>
              <w:bottom w:val="single" w:sz="8" w:space="0" w:color="000000"/>
              <w:right w:val="single" w:sz="8" w:space="0" w:color="000000"/>
            </w:tcBorders>
          </w:tcPr>
          <w:p w14:paraId="259B3228" w14:textId="77777777" w:rsidR="00485CBB" w:rsidRDefault="00485CBB" w:rsidP="00BD48DB">
            <w:pPr>
              <w:pStyle w:val="TableContent"/>
            </w:pPr>
            <w:bookmarkStart w:id="63" w:name="e8ioQ2qGAqAAaxhr"/>
            <w:bookmarkEnd w:id="63"/>
            <w:r>
              <w:rPr>
                <w:noProof/>
                <w:lang w:val="pt-BR" w:eastAsia="pt-BR"/>
              </w:rPr>
              <w:drawing>
                <wp:inline distT="0" distB="0" distL="0" distR="0" wp14:anchorId="7FBD3103" wp14:editId="180E301C">
                  <wp:extent cx="171450" cy="171450"/>
                  <wp:effectExtent l="19050" t="0" r="0" b="0"/>
                  <wp:docPr id="74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DATA_INICIO_FASE</w:t>
            </w:r>
          </w:p>
        </w:tc>
        <w:tc>
          <w:tcPr>
            <w:tcW w:w="5812" w:type="dxa"/>
            <w:tcBorders>
              <w:top w:val="single" w:sz="8" w:space="0" w:color="000000"/>
              <w:left w:val="single" w:sz="8" w:space="0" w:color="000000"/>
              <w:bottom w:val="single" w:sz="8" w:space="0" w:color="000000"/>
              <w:right w:val="single" w:sz="8" w:space="0" w:color="000000"/>
            </w:tcBorders>
          </w:tcPr>
          <w:p w14:paraId="18E185FB" w14:textId="2703D479" w:rsidR="00485CBB" w:rsidRDefault="00485CBB" w:rsidP="00BD48DB">
            <w:pPr>
              <w:pStyle w:val="TableContent"/>
            </w:pPr>
            <w:r>
              <w:rPr>
                <w:rFonts w:ascii="Dialog" w:eastAsia="Dialog" w:hAnsi="Dialog" w:cs="Dialog"/>
                <w:color w:val="000000"/>
              </w:rPr>
              <w:t>Data e Hora de Registro</w:t>
            </w:r>
          </w:p>
        </w:tc>
      </w:tr>
      <w:tr w:rsidR="00485CBB" w14:paraId="21BB1034" w14:textId="77777777" w:rsidTr="00485CBB">
        <w:tc>
          <w:tcPr>
            <w:tcW w:w="3686" w:type="dxa"/>
            <w:tcBorders>
              <w:top w:val="single" w:sz="8" w:space="0" w:color="000000"/>
              <w:left w:val="single" w:sz="8" w:space="0" w:color="000000"/>
              <w:bottom w:val="single" w:sz="8" w:space="0" w:color="000000"/>
              <w:right w:val="single" w:sz="8" w:space="0" w:color="000000"/>
            </w:tcBorders>
          </w:tcPr>
          <w:p w14:paraId="779BE05E" w14:textId="77777777" w:rsidR="00485CBB" w:rsidRDefault="00485CBB" w:rsidP="00BD48DB">
            <w:pPr>
              <w:pStyle w:val="TableContent"/>
            </w:pPr>
            <w:bookmarkStart w:id="64" w:name="j8ioQ2qGAqAAaxhs"/>
            <w:bookmarkStart w:id="65" w:name="f8ioQ2qGAqAAaxht"/>
            <w:bookmarkEnd w:id="64"/>
            <w:bookmarkEnd w:id="65"/>
            <w:r>
              <w:rPr>
                <w:noProof/>
                <w:lang w:val="pt-BR" w:eastAsia="pt-BR"/>
              </w:rPr>
              <w:drawing>
                <wp:inline distT="0" distB="0" distL="0" distR="0" wp14:anchorId="1862D350" wp14:editId="2251512C">
                  <wp:extent cx="171450" cy="171450"/>
                  <wp:effectExtent l="19050" t="0" r="0" b="0"/>
                  <wp:docPr id="75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IND_PRAZO</w:t>
            </w:r>
          </w:p>
        </w:tc>
        <w:tc>
          <w:tcPr>
            <w:tcW w:w="5812" w:type="dxa"/>
            <w:tcBorders>
              <w:top w:val="single" w:sz="8" w:space="0" w:color="000000"/>
              <w:left w:val="single" w:sz="8" w:space="0" w:color="000000"/>
              <w:bottom w:val="single" w:sz="8" w:space="0" w:color="000000"/>
              <w:right w:val="single" w:sz="8" w:space="0" w:color="000000"/>
            </w:tcBorders>
          </w:tcPr>
          <w:p w14:paraId="65986081" w14:textId="6DAD3A70" w:rsidR="00485CBB" w:rsidRDefault="00485CBB" w:rsidP="00BD48DB">
            <w:pPr>
              <w:pStyle w:val="TableContent"/>
            </w:pPr>
            <w:r>
              <w:rPr>
                <w:rFonts w:ascii="Dialog" w:eastAsia="Dialog" w:hAnsi="Dialog" w:cs="Dialog"/>
                <w:color w:val="000000"/>
              </w:rPr>
              <w:t>Ver definição em TA_TIPO_FASE_PENDENCIA</w:t>
            </w:r>
          </w:p>
        </w:tc>
      </w:tr>
      <w:tr w:rsidR="00485CBB" w14:paraId="5151F187" w14:textId="77777777" w:rsidTr="004C0DD8">
        <w:trPr>
          <w:trHeight w:val="479"/>
        </w:trPr>
        <w:tc>
          <w:tcPr>
            <w:tcW w:w="3686" w:type="dxa"/>
            <w:tcBorders>
              <w:top w:val="single" w:sz="8" w:space="0" w:color="000000"/>
              <w:left w:val="single" w:sz="8" w:space="0" w:color="000000"/>
              <w:bottom w:val="single" w:sz="8" w:space="0" w:color="000000"/>
              <w:right w:val="single" w:sz="8" w:space="0" w:color="000000"/>
            </w:tcBorders>
          </w:tcPr>
          <w:p w14:paraId="20695E7A" w14:textId="77777777" w:rsidR="00485CBB" w:rsidRDefault="00485CBB" w:rsidP="00BD48DB">
            <w:pPr>
              <w:pStyle w:val="TableContent"/>
            </w:pPr>
            <w:bookmarkStart w:id="66" w:name="f8ioQ2qGAqAAaxhu"/>
            <w:bookmarkEnd w:id="66"/>
            <w:r>
              <w:rPr>
                <w:noProof/>
                <w:lang w:val="pt-BR" w:eastAsia="pt-BR"/>
              </w:rPr>
              <w:drawing>
                <wp:inline distT="0" distB="0" distL="0" distR="0" wp14:anchorId="24A3C5CD" wp14:editId="39E80185">
                  <wp:extent cx="171450" cy="171450"/>
                  <wp:effectExtent l="19050" t="0" r="0" b="0"/>
                  <wp:docPr id="75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DIAS_PRAZO</w:t>
            </w:r>
          </w:p>
        </w:tc>
        <w:tc>
          <w:tcPr>
            <w:tcW w:w="5812" w:type="dxa"/>
            <w:tcBorders>
              <w:top w:val="single" w:sz="8" w:space="0" w:color="000000"/>
              <w:left w:val="single" w:sz="8" w:space="0" w:color="000000"/>
              <w:bottom w:val="single" w:sz="8" w:space="0" w:color="000000"/>
              <w:right w:val="single" w:sz="8" w:space="0" w:color="000000"/>
            </w:tcBorders>
          </w:tcPr>
          <w:p w14:paraId="242F9ACA" w14:textId="2B855CB6" w:rsidR="00485CBB" w:rsidRDefault="00485CBB" w:rsidP="00BD48DB">
            <w:pPr>
              <w:pStyle w:val="TableContent"/>
            </w:pPr>
            <w:r>
              <w:rPr>
                <w:rFonts w:ascii="Dialog" w:eastAsia="Dialog" w:hAnsi="Dialog" w:cs="Dialog"/>
                <w:color w:val="000000"/>
              </w:rPr>
              <w:t>Ver definição em TA_TIPO_FASE_PENDENCIA</w:t>
            </w:r>
          </w:p>
        </w:tc>
      </w:tr>
      <w:tr w:rsidR="00485CBB" w14:paraId="0F9573C3" w14:textId="77777777" w:rsidTr="00485CBB">
        <w:tc>
          <w:tcPr>
            <w:tcW w:w="3686" w:type="dxa"/>
            <w:tcBorders>
              <w:top w:val="single" w:sz="8" w:space="0" w:color="000000"/>
              <w:left w:val="single" w:sz="8" w:space="0" w:color="000000"/>
              <w:bottom w:val="single" w:sz="8" w:space="0" w:color="000000"/>
              <w:right w:val="single" w:sz="8" w:space="0" w:color="000000"/>
            </w:tcBorders>
          </w:tcPr>
          <w:p w14:paraId="4FABA015" w14:textId="77777777" w:rsidR="00485CBB" w:rsidRDefault="00485CBB" w:rsidP="00BD48DB">
            <w:pPr>
              <w:pStyle w:val="TableContent"/>
            </w:pPr>
            <w:bookmarkStart w:id="67" w:name="0CioQ2qGAqAAaxhv"/>
            <w:bookmarkEnd w:id="67"/>
            <w:r>
              <w:rPr>
                <w:noProof/>
                <w:lang w:val="pt-BR" w:eastAsia="pt-BR"/>
              </w:rPr>
              <w:drawing>
                <wp:inline distT="0" distB="0" distL="0" distR="0" wp14:anchorId="148F2010" wp14:editId="51CDC9FF">
                  <wp:extent cx="171450" cy="171450"/>
                  <wp:effectExtent l="19050" t="0" r="0" b="0"/>
                  <wp:docPr id="75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IND_SITUACAO_FASE</w:t>
            </w:r>
          </w:p>
        </w:tc>
        <w:tc>
          <w:tcPr>
            <w:tcW w:w="5812" w:type="dxa"/>
            <w:tcBorders>
              <w:top w:val="single" w:sz="8" w:space="0" w:color="000000"/>
              <w:left w:val="single" w:sz="8" w:space="0" w:color="000000"/>
              <w:bottom w:val="single" w:sz="8" w:space="0" w:color="000000"/>
              <w:right w:val="single" w:sz="8" w:space="0" w:color="000000"/>
            </w:tcBorders>
          </w:tcPr>
          <w:p w14:paraId="4A28857A" w14:textId="364283A4" w:rsidR="00485CBB" w:rsidRDefault="00485CBB" w:rsidP="00485CBB">
            <w:pPr>
              <w:pStyle w:val="TableContent"/>
            </w:pPr>
            <w:r>
              <w:rPr>
                <w:rFonts w:ascii="Dialog" w:eastAsia="Dialog" w:hAnsi="Dialog" w:cs="Dialog"/>
                <w:color w:val="000000"/>
              </w:rPr>
              <w:t xml:space="preserve">I - Iniciada, </w:t>
            </w:r>
          </w:p>
        </w:tc>
      </w:tr>
      <w:tr w:rsidR="00485CBB" w14:paraId="445A9110" w14:textId="77777777" w:rsidTr="00485CBB">
        <w:tc>
          <w:tcPr>
            <w:tcW w:w="3686" w:type="dxa"/>
            <w:tcBorders>
              <w:top w:val="single" w:sz="8" w:space="0" w:color="000000"/>
              <w:left w:val="single" w:sz="8" w:space="0" w:color="000000"/>
              <w:bottom w:val="single" w:sz="8" w:space="0" w:color="000000"/>
              <w:right w:val="single" w:sz="8" w:space="0" w:color="000000"/>
            </w:tcBorders>
          </w:tcPr>
          <w:p w14:paraId="7386BC87" w14:textId="77777777" w:rsidR="00485CBB" w:rsidRDefault="00485CBB" w:rsidP="00BD48DB">
            <w:pPr>
              <w:pStyle w:val="TableContent"/>
            </w:pPr>
            <w:bookmarkStart w:id="68" w:name="GCioQ2qGAqAAaxhw"/>
            <w:bookmarkEnd w:id="68"/>
            <w:r>
              <w:rPr>
                <w:noProof/>
                <w:lang w:val="pt-BR" w:eastAsia="pt-BR"/>
              </w:rPr>
              <w:drawing>
                <wp:inline distT="0" distB="0" distL="0" distR="0" wp14:anchorId="5ECB20B7" wp14:editId="31B2E798">
                  <wp:extent cx="171450" cy="171450"/>
                  <wp:effectExtent l="19050" t="0" r="0" b="0"/>
                  <wp:docPr id="75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IDEN_TIPO_EVENTO</w:t>
            </w:r>
          </w:p>
        </w:tc>
        <w:tc>
          <w:tcPr>
            <w:tcW w:w="5812" w:type="dxa"/>
            <w:tcBorders>
              <w:top w:val="single" w:sz="8" w:space="0" w:color="000000"/>
              <w:left w:val="single" w:sz="8" w:space="0" w:color="000000"/>
              <w:bottom w:val="single" w:sz="8" w:space="0" w:color="000000"/>
              <w:right w:val="single" w:sz="8" w:space="0" w:color="000000"/>
            </w:tcBorders>
          </w:tcPr>
          <w:p w14:paraId="7B3BE8B0" w14:textId="30C0F608" w:rsidR="00485CBB" w:rsidRDefault="00485CBB" w:rsidP="00485CBB">
            <w:pPr>
              <w:pStyle w:val="TableContent"/>
            </w:pPr>
            <w:r>
              <w:rPr>
                <w:rFonts w:ascii="Dialog" w:eastAsia="Dialog" w:hAnsi="Dialog" w:cs="Dialog"/>
                <w:color w:val="000000"/>
              </w:rPr>
              <w:t>Ver definição em TA_TIPO_FASE_PENDENCIA</w:t>
            </w:r>
          </w:p>
        </w:tc>
      </w:tr>
    </w:tbl>
    <w:p w14:paraId="620020FD" w14:textId="77777777" w:rsidR="0055046D" w:rsidRDefault="0055046D" w:rsidP="008F630E">
      <w:pPr>
        <w:ind w:left="0"/>
        <w:jc w:val="both"/>
      </w:pPr>
    </w:p>
    <w:p w14:paraId="7AB70233" w14:textId="125AB71D" w:rsidR="008F630E" w:rsidRDefault="008F630E" w:rsidP="00D72503">
      <w:pPr>
        <w:pStyle w:val="Ttulo1"/>
      </w:pPr>
      <w:bookmarkStart w:id="69" w:name="_Toc464658797"/>
      <w:r>
        <w:t>CCIRN0216</w:t>
      </w:r>
      <w:r w:rsidRPr="00242D5C">
        <w:t xml:space="preserve"> – </w:t>
      </w:r>
      <w:r>
        <w:t>Gravar no CCI</w:t>
      </w:r>
      <w:bookmarkEnd w:id="69"/>
      <w:r>
        <w:t xml:space="preserve"> </w:t>
      </w:r>
    </w:p>
    <w:p w14:paraId="66D5C6DE" w14:textId="6CDDA34F" w:rsidR="008F630E" w:rsidRDefault="009151F3" w:rsidP="008F630E">
      <w:pPr>
        <w:ind w:left="0"/>
        <w:jc w:val="both"/>
      </w:pPr>
      <w:r>
        <w:t xml:space="preserve">O evento identificado foi de inclusão/Alteração e as possíveis situações de processamento </w:t>
      </w:r>
      <w:r w:rsidR="00030CA0">
        <w:t xml:space="preserve">encontram-se com os seguintes tipos: </w:t>
      </w:r>
      <w:r>
        <w:t xml:space="preserve"> </w:t>
      </w:r>
      <w:r w:rsidR="00030CA0">
        <w:t>Em</w:t>
      </w:r>
      <w:r>
        <w:t xml:space="preserve"> </w:t>
      </w:r>
      <w:r w:rsidR="00030CA0">
        <w:t>Exigência, Em A</w:t>
      </w:r>
      <w:r w:rsidR="00140379">
        <w:t>ná</w:t>
      </w:r>
      <w:r w:rsidR="00030CA0">
        <w:t>lise e Emitido.</w:t>
      </w:r>
    </w:p>
    <w:p w14:paraId="725F392B" w14:textId="7445C41A" w:rsidR="00CB11E4" w:rsidRDefault="00ED0B0A" w:rsidP="008F630E">
      <w:pPr>
        <w:ind w:left="0"/>
        <w:jc w:val="both"/>
      </w:pPr>
      <w:r>
        <w:t>Quando o evento for de alteração, todas as informações recebidas da JUCETISN devem ser atualizadas independentemente se teve exigências ou não.</w:t>
      </w:r>
    </w:p>
    <w:p w14:paraId="2C3FC85E" w14:textId="66CB81E8" w:rsidR="00ED0B0A" w:rsidRDefault="00ED0B0A" w:rsidP="008F630E">
      <w:pPr>
        <w:ind w:left="0"/>
        <w:jc w:val="both"/>
      </w:pPr>
      <w:r>
        <w:t>Quando o evento for de inclusão de uma empresa (Nova IE) e teve pendências o sistema não deverá incluir os dados no CCI.</w:t>
      </w:r>
    </w:p>
    <w:p w14:paraId="6DC5A7B7" w14:textId="178265A3" w:rsidR="00030CA0" w:rsidRDefault="00030CA0" w:rsidP="008F630E">
      <w:pPr>
        <w:ind w:left="0"/>
        <w:jc w:val="both"/>
      </w:pPr>
      <w:r>
        <w:t xml:space="preserve">O sistema quando identificou que o evento foi de inclusão e que não houve pendência, </w:t>
      </w:r>
      <w:r>
        <w:lastRenderedPageBreak/>
        <w:t>gerou a inscrição estadual para associar ao CNPJ do solicitante Matriz/Filial</w:t>
      </w:r>
    </w:p>
    <w:p w14:paraId="0081EA32" w14:textId="0749B9E4" w:rsidR="00030CA0" w:rsidRDefault="00030CA0" w:rsidP="008F630E">
      <w:pPr>
        <w:ind w:left="0"/>
        <w:jc w:val="both"/>
      </w:pPr>
      <w:r>
        <w:t xml:space="preserve">O sistema com Base no CNPJ irá verificar </w:t>
      </w:r>
      <w:r w:rsidR="00400610">
        <w:t xml:space="preserve">a operação será de inclusão/alteração. As informações contidas no XML da Jucetins serão </w:t>
      </w:r>
      <w:proofErr w:type="gramStart"/>
      <w:r w:rsidR="00400610">
        <w:t>utilizados</w:t>
      </w:r>
      <w:proofErr w:type="gramEnd"/>
      <w:r w:rsidR="00400610">
        <w:t xml:space="preserve"> para alterar todos os dados existentes nas estruturas do CCI quando for um evento de alteração.</w:t>
      </w:r>
    </w:p>
    <w:p w14:paraId="0C37BEBF" w14:textId="7A59434D" w:rsidR="00B01A6F" w:rsidRDefault="00BD48DB" w:rsidP="008F630E">
      <w:pPr>
        <w:ind w:left="0"/>
        <w:jc w:val="both"/>
      </w:pPr>
      <w:r>
        <w:t>A</w:t>
      </w:r>
      <w:r w:rsidR="00B01A6F">
        <w:t>s</w:t>
      </w:r>
      <w:r>
        <w:t xml:space="preserve"> T</w:t>
      </w:r>
      <w:r w:rsidR="00B01A6F">
        <w:t>ags abaixo informados n</w:t>
      </w:r>
      <w:r>
        <w:t xml:space="preserve">a coluna </w:t>
      </w:r>
      <w:r w:rsidR="00B01A6F">
        <w:t>das tabelas</w:t>
      </w:r>
      <w:r>
        <w:t>, pertencem ao</w:t>
      </w:r>
      <w:r w:rsidR="00B01A6F">
        <w:t xml:space="preserve"> WS do tipo DEMP, conforme o especificado no Manual do Sigfacil, que encontra-se no repositório do GIT, </w:t>
      </w:r>
      <w:r>
        <w:t xml:space="preserve">para </w:t>
      </w:r>
      <w:proofErr w:type="gramStart"/>
      <w:r>
        <w:t xml:space="preserve">maiores </w:t>
      </w:r>
      <w:r w:rsidR="00B01A6F">
        <w:t xml:space="preserve"> referência</w:t>
      </w:r>
      <w:r>
        <w:t>s</w:t>
      </w:r>
      <w:proofErr w:type="gramEnd"/>
      <w:r w:rsidR="00B01A6F">
        <w:t xml:space="preserve"> </w:t>
      </w:r>
      <w:r>
        <w:t>técnicas do leiaute do XML</w:t>
      </w:r>
      <w:r w:rsidR="00B01A6F">
        <w:t>.</w:t>
      </w:r>
    </w:p>
    <w:p w14:paraId="48663549" w14:textId="454689EF" w:rsidR="00030CA0" w:rsidRDefault="00030CA0" w:rsidP="008F630E">
      <w:pPr>
        <w:ind w:left="0"/>
        <w:jc w:val="both"/>
      </w:pPr>
      <w:r>
        <w:t>As estruturas envolvidas no CCI e os campos do XML para serem associados, serão os seguintes:</w:t>
      </w:r>
    </w:p>
    <w:p w14:paraId="263DB2AF" w14:textId="77777777" w:rsidR="00EE027E" w:rsidRDefault="00EE027E" w:rsidP="00EE027E">
      <w:pPr>
        <w:ind w:left="0"/>
      </w:pPr>
    </w:p>
    <w:p w14:paraId="1A7C37CC" w14:textId="0E6DCD0F" w:rsidR="007E79C4" w:rsidRDefault="007E79C4" w:rsidP="00EE027E">
      <w:pPr>
        <w:ind w:left="0"/>
      </w:pPr>
      <w:r>
        <w:t>A tabela abaixo só será atualizada quando for identificado que o evento for de alteração e quando o CNPJ for de uma Matriz, replicando as demais atualizações para as Filiais.</w:t>
      </w:r>
    </w:p>
    <w:p w14:paraId="23D3C65E" w14:textId="15776B88" w:rsidR="007E79C4" w:rsidRDefault="007E79C4" w:rsidP="00EE027E">
      <w:pPr>
        <w:ind w:left="0"/>
      </w:pPr>
      <w:r>
        <w:t>Quando a atualização for de uma Filial, só será atualizado o dado da Filial na TA_CONTRIBUINTE_ICMS e Demais Tabelas Referenciadas.</w:t>
      </w:r>
    </w:p>
    <w:p w14:paraId="0FA4A8F8" w14:textId="77777777" w:rsidR="007E79C4" w:rsidRDefault="007E79C4" w:rsidP="00EE027E">
      <w:pPr>
        <w:ind w:left="0"/>
      </w:pPr>
    </w:p>
    <w:p w14:paraId="2EE1C48A" w14:textId="02512C15" w:rsidR="00EE027E" w:rsidRDefault="00B01A6F" w:rsidP="00EE027E">
      <w:pPr>
        <w:ind w:left="0"/>
      </w:pPr>
      <w:r>
        <w:t xml:space="preserve">TABELA: </w:t>
      </w:r>
      <w:r w:rsidR="00EE027E">
        <w:t>TA_PESSOA_JURIDICA</w:t>
      </w:r>
    </w:p>
    <w:tbl>
      <w:tblPr>
        <w:tblW w:w="0" w:type="auto"/>
        <w:tblInd w:w="10" w:type="dxa"/>
        <w:tblLayout w:type="fixed"/>
        <w:tblCellMar>
          <w:left w:w="0" w:type="dxa"/>
          <w:right w:w="0" w:type="dxa"/>
        </w:tblCellMar>
        <w:tblLook w:val="0000" w:firstRow="0" w:lastRow="0" w:firstColumn="0" w:lastColumn="0" w:noHBand="0" w:noVBand="0"/>
      </w:tblPr>
      <w:tblGrid>
        <w:gridCol w:w="4189"/>
        <w:gridCol w:w="1955"/>
        <w:gridCol w:w="1955"/>
      </w:tblGrid>
      <w:tr w:rsidR="007E79C4" w14:paraId="309F1856" w14:textId="77777777" w:rsidTr="00BD48DB">
        <w:tc>
          <w:tcPr>
            <w:tcW w:w="4189" w:type="dxa"/>
            <w:tcBorders>
              <w:top w:val="single" w:sz="8" w:space="0" w:color="000000"/>
              <w:left w:val="single" w:sz="8" w:space="0" w:color="000000"/>
              <w:bottom w:val="single" w:sz="8" w:space="0" w:color="000000"/>
              <w:right w:val="single" w:sz="8" w:space="0" w:color="000000"/>
            </w:tcBorders>
            <w:shd w:val="clear" w:color="auto" w:fill="1569BC"/>
          </w:tcPr>
          <w:p w14:paraId="7F14D4A7" w14:textId="325E8F0A" w:rsidR="007E79C4" w:rsidRDefault="007E79C4" w:rsidP="00BD48DB">
            <w:pPr>
              <w:pStyle w:val="TableHeader"/>
            </w:pPr>
            <w:r>
              <w:t>Atributo Tabela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7FE680FF" w14:textId="1C5F9B03" w:rsidR="007E79C4" w:rsidRDefault="007E79C4" w:rsidP="00BD48DB">
            <w:pPr>
              <w:pStyle w:val="TableHeader"/>
            </w:pPr>
            <w:r>
              <w:t>XML / SISTEMA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48EFBFD5" w14:textId="669C6FDC" w:rsidR="007E79C4" w:rsidRDefault="007E79C4" w:rsidP="00B01A6F">
            <w:pPr>
              <w:pStyle w:val="TableHeader"/>
            </w:pPr>
            <w:r>
              <w:t>Descrição</w:t>
            </w:r>
          </w:p>
        </w:tc>
      </w:tr>
      <w:tr w:rsidR="00B01A6F" w14:paraId="5F6C8E4D" w14:textId="77777777" w:rsidTr="00BD48DB">
        <w:tc>
          <w:tcPr>
            <w:tcW w:w="4189" w:type="dxa"/>
            <w:tcBorders>
              <w:top w:val="single" w:sz="8" w:space="0" w:color="000000"/>
              <w:left w:val="single" w:sz="8" w:space="0" w:color="000000"/>
              <w:bottom w:val="single" w:sz="8" w:space="0" w:color="000000"/>
              <w:right w:val="single" w:sz="8" w:space="0" w:color="000000"/>
            </w:tcBorders>
          </w:tcPr>
          <w:p w14:paraId="6275596E" w14:textId="77777777" w:rsidR="00B01A6F" w:rsidRDefault="00B01A6F" w:rsidP="00BD48DB">
            <w:pPr>
              <w:pStyle w:val="TableContent"/>
            </w:pPr>
            <w:bookmarkStart w:id="70" w:name="COioQ2qGAqAAaxkC"/>
            <w:bookmarkEnd w:id="70"/>
            <w:r>
              <w:rPr>
                <w:noProof/>
                <w:lang w:val="pt-BR" w:eastAsia="pt-BR"/>
              </w:rPr>
              <w:drawing>
                <wp:inline distT="0" distB="0" distL="0" distR="0" wp14:anchorId="043350F9" wp14:editId="3FB620F8">
                  <wp:extent cx="171450" cy="171450"/>
                  <wp:effectExtent l="19050" t="0" r="0" b="0"/>
                  <wp:docPr id="114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NUM_BASE_CNPJ</w:t>
            </w:r>
          </w:p>
        </w:tc>
        <w:tc>
          <w:tcPr>
            <w:tcW w:w="1955" w:type="dxa"/>
            <w:tcBorders>
              <w:top w:val="single" w:sz="8" w:space="0" w:color="000000"/>
              <w:left w:val="single" w:sz="8" w:space="0" w:color="000000"/>
              <w:bottom w:val="single" w:sz="8" w:space="0" w:color="000000"/>
              <w:right w:val="single" w:sz="8" w:space="0" w:color="000000"/>
            </w:tcBorders>
          </w:tcPr>
          <w:p w14:paraId="5B9DE8AE" w14:textId="4EC094AC" w:rsidR="00B01A6F" w:rsidRDefault="007E79C4" w:rsidP="00BD48DB">
            <w:pPr>
              <w:pStyle w:val="TableContent"/>
            </w:pPr>
            <w:r>
              <w:t>Raiz do CNPJ Solicitante da Matriz/Filial ou que chegar primeiro no Evento da Jucetins</w:t>
            </w:r>
          </w:p>
        </w:tc>
        <w:tc>
          <w:tcPr>
            <w:tcW w:w="1955" w:type="dxa"/>
            <w:tcBorders>
              <w:top w:val="single" w:sz="8" w:space="0" w:color="000000"/>
              <w:left w:val="single" w:sz="8" w:space="0" w:color="000000"/>
              <w:bottom w:val="single" w:sz="8" w:space="0" w:color="000000"/>
              <w:right w:val="single" w:sz="8" w:space="0" w:color="000000"/>
            </w:tcBorders>
          </w:tcPr>
          <w:p w14:paraId="53F454F8" w14:textId="77777777" w:rsidR="00B01A6F" w:rsidRDefault="00B01A6F" w:rsidP="00BD48DB">
            <w:pPr>
              <w:pStyle w:val="TableContent"/>
            </w:pPr>
            <w:r>
              <w:t>Número do CNPJ base da Pessoa Jurídica.</w:t>
            </w:r>
          </w:p>
        </w:tc>
      </w:tr>
      <w:tr w:rsidR="00B01A6F" w14:paraId="567E7F79" w14:textId="77777777" w:rsidTr="00BD48DB">
        <w:tc>
          <w:tcPr>
            <w:tcW w:w="4189" w:type="dxa"/>
            <w:tcBorders>
              <w:top w:val="single" w:sz="8" w:space="0" w:color="000000"/>
              <w:left w:val="single" w:sz="8" w:space="0" w:color="000000"/>
              <w:bottom w:val="single" w:sz="8" w:space="0" w:color="000000"/>
              <w:right w:val="single" w:sz="8" w:space="0" w:color="000000"/>
            </w:tcBorders>
          </w:tcPr>
          <w:p w14:paraId="629C0280" w14:textId="77777777" w:rsidR="00B01A6F" w:rsidRDefault="00B01A6F" w:rsidP="00BD48DB">
            <w:pPr>
              <w:pStyle w:val="TableContent"/>
            </w:pPr>
            <w:bookmarkStart w:id="71" w:name="SOioQ2qGAqAAaxkD"/>
            <w:bookmarkEnd w:id="71"/>
            <w:r>
              <w:rPr>
                <w:noProof/>
                <w:lang w:val="pt-BR" w:eastAsia="pt-BR"/>
              </w:rPr>
              <w:drawing>
                <wp:inline distT="0" distB="0" distL="0" distR="0" wp14:anchorId="491BB2FE" wp14:editId="46AE9F80">
                  <wp:extent cx="171450" cy="171450"/>
                  <wp:effectExtent l="19050" t="0" r="0" b="0"/>
                  <wp:docPr id="114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NOME_RAZAO_SOCIAL</w:t>
            </w:r>
          </w:p>
        </w:tc>
        <w:tc>
          <w:tcPr>
            <w:tcW w:w="1955" w:type="dxa"/>
            <w:tcBorders>
              <w:top w:val="single" w:sz="8" w:space="0" w:color="000000"/>
              <w:left w:val="single" w:sz="8" w:space="0" w:color="000000"/>
              <w:bottom w:val="single" w:sz="8" w:space="0" w:color="000000"/>
              <w:right w:val="single" w:sz="8" w:space="0" w:color="000000"/>
            </w:tcBorders>
          </w:tcPr>
          <w:p w14:paraId="060F8851" w14:textId="4D147076" w:rsidR="00B01A6F" w:rsidRDefault="007E79C4" w:rsidP="00BD48DB">
            <w:pPr>
              <w:pStyle w:val="TableContent"/>
            </w:pPr>
            <w:r>
              <w:t>EmpresaDto.ds_razao_social</w:t>
            </w:r>
          </w:p>
        </w:tc>
        <w:tc>
          <w:tcPr>
            <w:tcW w:w="1955" w:type="dxa"/>
            <w:tcBorders>
              <w:top w:val="single" w:sz="8" w:space="0" w:color="000000"/>
              <w:left w:val="single" w:sz="8" w:space="0" w:color="000000"/>
              <w:bottom w:val="single" w:sz="8" w:space="0" w:color="000000"/>
              <w:right w:val="single" w:sz="8" w:space="0" w:color="000000"/>
            </w:tcBorders>
          </w:tcPr>
          <w:p w14:paraId="1CED4BB7" w14:textId="77777777" w:rsidR="00B01A6F" w:rsidRDefault="00B01A6F" w:rsidP="00BD48DB">
            <w:pPr>
              <w:pStyle w:val="TableContent"/>
            </w:pPr>
            <w:r>
              <w:t>Nome da razão social da pessoa jurídica</w:t>
            </w:r>
          </w:p>
        </w:tc>
      </w:tr>
      <w:tr w:rsidR="00B01A6F" w14:paraId="69AEBB21" w14:textId="77777777" w:rsidTr="00BD48DB">
        <w:tc>
          <w:tcPr>
            <w:tcW w:w="4189" w:type="dxa"/>
            <w:tcBorders>
              <w:top w:val="single" w:sz="8" w:space="0" w:color="000000"/>
              <w:left w:val="single" w:sz="8" w:space="0" w:color="000000"/>
              <w:bottom w:val="single" w:sz="8" w:space="0" w:color="000000"/>
              <w:right w:val="single" w:sz="8" w:space="0" w:color="000000"/>
            </w:tcBorders>
          </w:tcPr>
          <w:p w14:paraId="4DED368C" w14:textId="77777777" w:rsidR="00B01A6F" w:rsidRDefault="00B01A6F" w:rsidP="00BD48DB">
            <w:pPr>
              <w:pStyle w:val="TableContent"/>
            </w:pPr>
            <w:bookmarkStart w:id="72" w:name="qOioQ2qGAqAAaxkE"/>
            <w:bookmarkEnd w:id="72"/>
            <w:r>
              <w:rPr>
                <w:noProof/>
                <w:lang w:val="pt-BR" w:eastAsia="pt-BR"/>
              </w:rPr>
              <w:drawing>
                <wp:inline distT="0" distB="0" distL="0" distR="0" wp14:anchorId="3429DA8D" wp14:editId="44B22006">
                  <wp:extent cx="171450" cy="171450"/>
                  <wp:effectExtent l="19050" t="0" r="0" b="0"/>
                  <wp:docPr id="115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NOME_FANTASIA</w:t>
            </w:r>
          </w:p>
        </w:tc>
        <w:tc>
          <w:tcPr>
            <w:tcW w:w="1955" w:type="dxa"/>
            <w:tcBorders>
              <w:top w:val="single" w:sz="8" w:space="0" w:color="000000"/>
              <w:left w:val="single" w:sz="8" w:space="0" w:color="000000"/>
              <w:bottom w:val="single" w:sz="8" w:space="0" w:color="000000"/>
              <w:right w:val="single" w:sz="8" w:space="0" w:color="000000"/>
            </w:tcBorders>
          </w:tcPr>
          <w:p w14:paraId="3AF93738" w14:textId="70A7CA11" w:rsidR="00B01A6F" w:rsidRDefault="007E79C4" w:rsidP="00BD48DB">
            <w:pPr>
              <w:pStyle w:val="TableContent"/>
            </w:pPr>
            <w:r>
              <w:t>EmpresaDto.ds_nome_fantasia</w:t>
            </w:r>
          </w:p>
        </w:tc>
        <w:tc>
          <w:tcPr>
            <w:tcW w:w="1955" w:type="dxa"/>
            <w:tcBorders>
              <w:top w:val="single" w:sz="8" w:space="0" w:color="000000"/>
              <w:left w:val="single" w:sz="8" w:space="0" w:color="000000"/>
              <w:bottom w:val="single" w:sz="8" w:space="0" w:color="000000"/>
              <w:right w:val="single" w:sz="8" w:space="0" w:color="000000"/>
            </w:tcBorders>
          </w:tcPr>
          <w:p w14:paraId="05C82136" w14:textId="77777777" w:rsidR="00B01A6F" w:rsidRDefault="00B01A6F" w:rsidP="00BD48DB">
            <w:pPr>
              <w:pStyle w:val="TableContent"/>
            </w:pPr>
          </w:p>
        </w:tc>
      </w:tr>
      <w:tr w:rsidR="00B01A6F" w14:paraId="1F6E23AE" w14:textId="77777777" w:rsidTr="00BD48DB">
        <w:tc>
          <w:tcPr>
            <w:tcW w:w="4189" w:type="dxa"/>
            <w:tcBorders>
              <w:top w:val="single" w:sz="8" w:space="0" w:color="000000"/>
              <w:left w:val="single" w:sz="8" w:space="0" w:color="000000"/>
              <w:bottom w:val="single" w:sz="8" w:space="0" w:color="000000"/>
              <w:right w:val="single" w:sz="8" w:space="0" w:color="000000"/>
            </w:tcBorders>
          </w:tcPr>
          <w:p w14:paraId="6F4DC8C3" w14:textId="77777777" w:rsidR="00B01A6F" w:rsidRDefault="00B01A6F" w:rsidP="00BD48DB">
            <w:pPr>
              <w:pStyle w:val="TableContent"/>
            </w:pPr>
            <w:bookmarkStart w:id="73" w:name="qOioQ2qGAqAAaxkF"/>
            <w:bookmarkEnd w:id="73"/>
            <w:r>
              <w:rPr>
                <w:noProof/>
                <w:lang w:val="pt-BR" w:eastAsia="pt-BR"/>
              </w:rPr>
              <w:drawing>
                <wp:inline distT="0" distB="0" distL="0" distR="0" wp14:anchorId="008366FE" wp14:editId="4C12C576">
                  <wp:extent cx="171450" cy="171450"/>
                  <wp:effectExtent l="19050" t="0" r="0" b="0"/>
                  <wp:docPr id="115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IDEN_SITUACAO_CADASTRAL_SRFB</w:t>
            </w:r>
          </w:p>
        </w:tc>
        <w:tc>
          <w:tcPr>
            <w:tcW w:w="1955" w:type="dxa"/>
            <w:tcBorders>
              <w:top w:val="single" w:sz="8" w:space="0" w:color="000000"/>
              <w:left w:val="single" w:sz="8" w:space="0" w:color="000000"/>
              <w:bottom w:val="single" w:sz="8" w:space="0" w:color="000000"/>
              <w:right w:val="single" w:sz="8" w:space="0" w:color="000000"/>
            </w:tcBorders>
          </w:tcPr>
          <w:p w14:paraId="3A519C69" w14:textId="66BB09F7" w:rsidR="00B01A6F" w:rsidRDefault="007E79C4" w:rsidP="00BD48DB">
            <w:pPr>
              <w:pStyle w:val="TableContent"/>
            </w:pPr>
            <w:r>
              <w:t>Informado Pelo Sistema</w:t>
            </w:r>
          </w:p>
        </w:tc>
        <w:tc>
          <w:tcPr>
            <w:tcW w:w="1955" w:type="dxa"/>
            <w:tcBorders>
              <w:top w:val="single" w:sz="8" w:space="0" w:color="000000"/>
              <w:left w:val="single" w:sz="8" w:space="0" w:color="000000"/>
              <w:bottom w:val="single" w:sz="8" w:space="0" w:color="000000"/>
              <w:right w:val="single" w:sz="8" w:space="0" w:color="000000"/>
            </w:tcBorders>
          </w:tcPr>
          <w:p w14:paraId="67EA37DE" w14:textId="6FFFE53C" w:rsidR="00B01A6F" w:rsidRDefault="007E79C4" w:rsidP="00BD48DB">
            <w:pPr>
              <w:pStyle w:val="TableContent"/>
            </w:pPr>
            <w:r>
              <w:t>1 - Ativo</w:t>
            </w:r>
          </w:p>
        </w:tc>
      </w:tr>
      <w:tr w:rsidR="00B01A6F" w14:paraId="0BA9B535" w14:textId="77777777" w:rsidTr="00BD48DB">
        <w:tc>
          <w:tcPr>
            <w:tcW w:w="4189" w:type="dxa"/>
            <w:tcBorders>
              <w:top w:val="single" w:sz="8" w:space="0" w:color="000000"/>
              <w:left w:val="single" w:sz="8" w:space="0" w:color="000000"/>
              <w:bottom w:val="single" w:sz="8" w:space="0" w:color="000000"/>
              <w:right w:val="single" w:sz="8" w:space="0" w:color="000000"/>
            </w:tcBorders>
          </w:tcPr>
          <w:p w14:paraId="5F5B907E" w14:textId="77777777" w:rsidR="00B01A6F" w:rsidRDefault="00B01A6F" w:rsidP="00BD48DB">
            <w:pPr>
              <w:pStyle w:val="TableContent"/>
            </w:pPr>
            <w:bookmarkStart w:id="74" w:name="qOioQ2qGAqAAaxkG"/>
            <w:bookmarkEnd w:id="74"/>
            <w:r>
              <w:rPr>
                <w:noProof/>
                <w:lang w:val="pt-BR" w:eastAsia="pt-BR"/>
              </w:rPr>
              <w:drawing>
                <wp:inline distT="0" distB="0" distL="0" distR="0" wp14:anchorId="072E19A3" wp14:editId="0E9A3206">
                  <wp:extent cx="171450" cy="171450"/>
                  <wp:effectExtent l="19050" t="0" r="0" b="0"/>
                  <wp:docPr id="115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VALOR_CAPITAL_INTEGRALIZADO</w:t>
            </w:r>
          </w:p>
        </w:tc>
        <w:tc>
          <w:tcPr>
            <w:tcW w:w="1955" w:type="dxa"/>
            <w:tcBorders>
              <w:top w:val="single" w:sz="8" w:space="0" w:color="000000"/>
              <w:left w:val="single" w:sz="8" w:space="0" w:color="000000"/>
              <w:bottom w:val="single" w:sz="8" w:space="0" w:color="000000"/>
              <w:right w:val="single" w:sz="8" w:space="0" w:color="000000"/>
            </w:tcBorders>
          </w:tcPr>
          <w:p w14:paraId="574AE501" w14:textId="5A235805" w:rsidR="00B01A6F" w:rsidRDefault="00985BC4" w:rsidP="00BD48DB">
            <w:pPr>
              <w:pStyle w:val="TableContent"/>
            </w:pPr>
            <w:r>
              <w:t>EmpresaDto.nu_capital_social</w:t>
            </w:r>
          </w:p>
        </w:tc>
        <w:tc>
          <w:tcPr>
            <w:tcW w:w="1955" w:type="dxa"/>
            <w:tcBorders>
              <w:top w:val="single" w:sz="8" w:space="0" w:color="000000"/>
              <w:left w:val="single" w:sz="8" w:space="0" w:color="000000"/>
              <w:bottom w:val="single" w:sz="8" w:space="0" w:color="000000"/>
              <w:right w:val="single" w:sz="8" w:space="0" w:color="000000"/>
            </w:tcBorders>
          </w:tcPr>
          <w:p w14:paraId="6F402A75" w14:textId="77777777" w:rsidR="00B01A6F" w:rsidRDefault="00B01A6F" w:rsidP="00BD48DB">
            <w:pPr>
              <w:pStyle w:val="TableContent"/>
            </w:pPr>
            <w:r>
              <w:t>Valor do capital integralizado da empresa</w:t>
            </w:r>
          </w:p>
        </w:tc>
      </w:tr>
      <w:tr w:rsidR="00B01A6F" w14:paraId="68A51C99" w14:textId="77777777" w:rsidTr="00BD48DB">
        <w:tc>
          <w:tcPr>
            <w:tcW w:w="4189" w:type="dxa"/>
            <w:tcBorders>
              <w:top w:val="single" w:sz="8" w:space="0" w:color="000000"/>
              <w:left w:val="single" w:sz="8" w:space="0" w:color="000000"/>
              <w:bottom w:val="single" w:sz="8" w:space="0" w:color="000000"/>
              <w:right w:val="single" w:sz="8" w:space="0" w:color="000000"/>
            </w:tcBorders>
          </w:tcPr>
          <w:p w14:paraId="0899588C" w14:textId="77777777" w:rsidR="00B01A6F" w:rsidRDefault="00B01A6F" w:rsidP="00BD48DB">
            <w:pPr>
              <w:pStyle w:val="TableContent"/>
            </w:pPr>
            <w:bookmarkStart w:id="75" w:name="6OioQ2qGAqAAaxkH"/>
            <w:bookmarkEnd w:id="75"/>
            <w:r>
              <w:rPr>
                <w:noProof/>
                <w:lang w:val="pt-BR" w:eastAsia="pt-BR"/>
              </w:rPr>
              <w:drawing>
                <wp:inline distT="0" distB="0" distL="0" distR="0" wp14:anchorId="4C7DBF4F" wp14:editId="0F211D35">
                  <wp:extent cx="171450" cy="171450"/>
                  <wp:effectExtent l="19050" t="0" r="0" b="0"/>
                  <wp:docPr id="115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IDEN_NATUREZA_JURIDICA</w:t>
            </w:r>
          </w:p>
        </w:tc>
        <w:tc>
          <w:tcPr>
            <w:tcW w:w="1955" w:type="dxa"/>
            <w:tcBorders>
              <w:top w:val="single" w:sz="8" w:space="0" w:color="000000"/>
              <w:left w:val="single" w:sz="8" w:space="0" w:color="000000"/>
              <w:bottom w:val="single" w:sz="8" w:space="0" w:color="000000"/>
              <w:right w:val="single" w:sz="8" w:space="0" w:color="000000"/>
            </w:tcBorders>
          </w:tcPr>
          <w:p w14:paraId="14472103" w14:textId="77777777" w:rsidR="00B01A6F" w:rsidRDefault="00152826" w:rsidP="00C03043">
            <w:pPr>
              <w:pStyle w:val="TableContent"/>
            </w:pPr>
            <w:r>
              <w:t>Sequencial G</w:t>
            </w:r>
            <w:r w:rsidR="00C03043">
              <w:t>erado pela TA_NATUREZA_JURIDICA</w:t>
            </w:r>
          </w:p>
          <w:p w14:paraId="6BCD684A" w14:textId="74BFB56F" w:rsidR="00C03043" w:rsidRDefault="00C03043" w:rsidP="00C03043">
            <w:pPr>
              <w:pStyle w:val="TableContent"/>
            </w:pPr>
            <w:r>
              <w:t>EmpresaDto.cod_natureza</w:t>
            </w:r>
          </w:p>
        </w:tc>
        <w:tc>
          <w:tcPr>
            <w:tcW w:w="1955" w:type="dxa"/>
            <w:tcBorders>
              <w:top w:val="single" w:sz="8" w:space="0" w:color="000000"/>
              <w:left w:val="single" w:sz="8" w:space="0" w:color="000000"/>
              <w:bottom w:val="single" w:sz="8" w:space="0" w:color="000000"/>
              <w:right w:val="single" w:sz="8" w:space="0" w:color="000000"/>
            </w:tcBorders>
          </w:tcPr>
          <w:p w14:paraId="4226E17C" w14:textId="77777777" w:rsidR="00B01A6F" w:rsidRDefault="00B01A6F" w:rsidP="00BD48DB">
            <w:pPr>
              <w:pStyle w:val="TableContent"/>
            </w:pPr>
            <w:r>
              <w:t>Codigo da Natureza Juridica. NatCod da tabela "EFCDNJ".</w:t>
            </w:r>
          </w:p>
        </w:tc>
      </w:tr>
      <w:tr w:rsidR="00B01A6F" w14:paraId="640FC774" w14:textId="77777777" w:rsidTr="00BD48DB">
        <w:tc>
          <w:tcPr>
            <w:tcW w:w="4189" w:type="dxa"/>
            <w:tcBorders>
              <w:top w:val="single" w:sz="8" w:space="0" w:color="000000"/>
              <w:left w:val="single" w:sz="8" w:space="0" w:color="000000"/>
              <w:bottom w:val="single" w:sz="8" w:space="0" w:color="000000"/>
              <w:right w:val="single" w:sz="8" w:space="0" w:color="000000"/>
            </w:tcBorders>
          </w:tcPr>
          <w:p w14:paraId="21470F85" w14:textId="07CA3E2B" w:rsidR="00B01A6F" w:rsidRDefault="00B01A6F" w:rsidP="00BD48DB">
            <w:pPr>
              <w:pStyle w:val="TableContent"/>
            </w:pPr>
            <w:bookmarkStart w:id="76" w:name="2OioQ2qGAqAAaxkI"/>
            <w:bookmarkEnd w:id="76"/>
            <w:r>
              <w:rPr>
                <w:noProof/>
                <w:lang w:val="pt-BR" w:eastAsia="pt-BR"/>
              </w:rPr>
              <w:drawing>
                <wp:inline distT="0" distB="0" distL="0" distR="0" wp14:anchorId="046A3620" wp14:editId="79AB221E">
                  <wp:extent cx="171450" cy="171450"/>
                  <wp:effectExtent l="19050" t="0" r="0" b="0"/>
                  <wp:docPr id="115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COD_PORTE</w:t>
            </w:r>
          </w:p>
        </w:tc>
        <w:tc>
          <w:tcPr>
            <w:tcW w:w="1955" w:type="dxa"/>
            <w:tcBorders>
              <w:top w:val="single" w:sz="8" w:space="0" w:color="000000"/>
              <w:left w:val="single" w:sz="8" w:space="0" w:color="000000"/>
              <w:bottom w:val="single" w:sz="8" w:space="0" w:color="000000"/>
              <w:right w:val="single" w:sz="8" w:space="0" w:color="000000"/>
            </w:tcBorders>
          </w:tcPr>
          <w:p w14:paraId="504CF93E" w14:textId="79B2A9A1" w:rsidR="00B01A6F" w:rsidRDefault="00985BC4" w:rsidP="00BD48DB">
            <w:pPr>
              <w:pStyle w:val="TableContent"/>
            </w:pPr>
            <w:r>
              <w:t>EmpresaDto.cod_porte</w:t>
            </w:r>
          </w:p>
        </w:tc>
        <w:tc>
          <w:tcPr>
            <w:tcW w:w="1955" w:type="dxa"/>
            <w:tcBorders>
              <w:top w:val="single" w:sz="8" w:space="0" w:color="000000"/>
              <w:left w:val="single" w:sz="8" w:space="0" w:color="000000"/>
              <w:bottom w:val="single" w:sz="8" w:space="0" w:color="000000"/>
              <w:right w:val="single" w:sz="8" w:space="0" w:color="000000"/>
            </w:tcBorders>
          </w:tcPr>
          <w:p w14:paraId="3402A20E" w14:textId="77777777" w:rsidR="00B01A6F" w:rsidRDefault="00B01A6F" w:rsidP="00BD48DB">
            <w:pPr>
              <w:pStyle w:val="TableContent"/>
            </w:pPr>
            <w:r>
              <w:t xml:space="preserve">Código do registro do Porte da Empresa. PorCod da tabela </w:t>
            </w:r>
            <w:r>
              <w:lastRenderedPageBreak/>
              <w:t>"EFDPO". Exemplo: PP-Pequeno Porte e MI-Micro Empresa</w:t>
            </w:r>
          </w:p>
        </w:tc>
      </w:tr>
      <w:tr w:rsidR="00B01A6F" w14:paraId="7380D075" w14:textId="77777777" w:rsidTr="00BD48DB">
        <w:tc>
          <w:tcPr>
            <w:tcW w:w="4189" w:type="dxa"/>
            <w:tcBorders>
              <w:top w:val="single" w:sz="8" w:space="0" w:color="000000"/>
              <w:left w:val="single" w:sz="8" w:space="0" w:color="000000"/>
              <w:bottom w:val="single" w:sz="8" w:space="0" w:color="000000"/>
              <w:right w:val="single" w:sz="8" w:space="0" w:color="000000"/>
            </w:tcBorders>
          </w:tcPr>
          <w:p w14:paraId="4C639B36" w14:textId="77777777" w:rsidR="00B01A6F" w:rsidRDefault="00B01A6F" w:rsidP="00BD48DB">
            <w:pPr>
              <w:pStyle w:val="TableContent"/>
            </w:pPr>
            <w:bookmarkStart w:id="77" w:name="BOioQ2qGAqAAaxkJ"/>
            <w:bookmarkEnd w:id="77"/>
            <w:r>
              <w:rPr>
                <w:noProof/>
                <w:lang w:val="pt-BR" w:eastAsia="pt-BR"/>
              </w:rPr>
              <w:lastRenderedPageBreak/>
              <w:drawing>
                <wp:inline distT="0" distB="0" distL="0" distR="0" wp14:anchorId="3548D774" wp14:editId="467E4F0A">
                  <wp:extent cx="171450" cy="171450"/>
                  <wp:effectExtent l="19050" t="0" r="0" b="0"/>
                  <wp:docPr id="116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IND_ORIGEM_INFORMACAO</w:t>
            </w:r>
          </w:p>
        </w:tc>
        <w:tc>
          <w:tcPr>
            <w:tcW w:w="1955" w:type="dxa"/>
            <w:tcBorders>
              <w:top w:val="single" w:sz="8" w:space="0" w:color="000000"/>
              <w:left w:val="single" w:sz="8" w:space="0" w:color="000000"/>
              <w:bottom w:val="single" w:sz="8" w:space="0" w:color="000000"/>
              <w:right w:val="single" w:sz="8" w:space="0" w:color="000000"/>
            </w:tcBorders>
          </w:tcPr>
          <w:p w14:paraId="6B67A43E" w14:textId="5338FCA8" w:rsidR="00B01A6F" w:rsidRDefault="00152826" w:rsidP="00BD48DB">
            <w:pPr>
              <w:pStyle w:val="TableContent"/>
            </w:pPr>
            <w:r>
              <w:t>Informar Valor 3</w:t>
            </w:r>
          </w:p>
        </w:tc>
        <w:tc>
          <w:tcPr>
            <w:tcW w:w="1955" w:type="dxa"/>
            <w:tcBorders>
              <w:top w:val="single" w:sz="8" w:space="0" w:color="000000"/>
              <w:left w:val="single" w:sz="8" w:space="0" w:color="000000"/>
              <w:bottom w:val="single" w:sz="8" w:space="0" w:color="000000"/>
              <w:right w:val="single" w:sz="8" w:space="0" w:color="000000"/>
            </w:tcBorders>
          </w:tcPr>
          <w:p w14:paraId="0214D01E" w14:textId="77777777" w:rsidR="00B01A6F" w:rsidRDefault="00B01A6F" w:rsidP="00BD48DB">
            <w:pPr>
              <w:pStyle w:val="TableContent"/>
            </w:pPr>
            <w:r>
              <w:t>Indicação da origem da Informação registrada: 1 - Sefaz 2 - Contribuinte 3 - Junta Comercial 4 - Secretaria da Receita Federal</w:t>
            </w:r>
          </w:p>
        </w:tc>
      </w:tr>
      <w:tr w:rsidR="00B01A6F" w14:paraId="6298D43C" w14:textId="77777777" w:rsidTr="00BD48DB">
        <w:tc>
          <w:tcPr>
            <w:tcW w:w="4189" w:type="dxa"/>
            <w:tcBorders>
              <w:top w:val="single" w:sz="8" w:space="0" w:color="000000"/>
              <w:left w:val="single" w:sz="8" w:space="0" w:color="000000"/>
              <w:bottom w:val="single" w:sz="8" w:space="0" w:color="000000"/>
              <w:right w:val="single" w:sz="8" w:space="0" w:color="000000"/>
            </w:tcBorders>
          </w:tcPr>
          <w:p w14:paraId="2FCA163D" w14:textId="77777777" w:rsidR="00B01A6F" w:rsidRDefault="00B01A6F" w:rsidP="00BD48DB">
            <w:pPr>
              <w:pStyle w:val="TableContent"/>
            </w:pPr>
            <w:bookmarkStart w:id="78" w:name="ZOioQ2qGAqAAaxkK"/>
            <w:bookmarkEnd w:id="78"/>
            <w:r>
              <w:rPr>
                <w:noProof/>
                <w:lang w:val="pt-BR" w:eastAsia="pt-BR"/>
              </w:rPr>
              <w:drawing>
                <wp:inline distT="0" distB="0" distL="0" distR="0" wp14:anchorId="76AAFA90" wp14:editId="185B4E8A">
                  <wp:extent cx="171450" cy="171450"/>
                  <wp:effectExtent l="19050" t="0" r="0" b="0"/>
                  <wp:docPr id="116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TIPO_OPCAO_SIMPLES</w:t>
            </w:r>
          </w:p>
        </w:tc>
        <w:tc>
          <w:tcPr>
            <w:tcW w:w="1955" w:type="dxa"/>
            <w:tcBorders>
              <w:top w:val="single" w:sz="8" w:space="0" w:color="000000"/>
              <w:left w:val="single" w:sz="8" w:space="0" w:color="000000"/>
              <w:bottom w:val="single" w:sz="8" w:space="0" w:color="000000"/>
              <w:right w:val="single" w:sz="8" w:space="0" w:color="000000"/>
            </w:tcBorders>
          </w:tcPr>
          <w:p w14:paraId="7A7808BD" w14:textId="56229008" w:rsidR="00B01A6F" w:rsidRDefault="00985BC4" w:rsidP="00BD48DB">
            <w:pPr>
              <w:pStyle w:val="TableContent"/>
            </w:pPr>
            <w:r>
              <w:t>Informar N</w:t>
            </w:r>
          </w:p>
        </w:tc>
        <w:tc>
          <w:tcPr>
            <w:tcW w:w="1955" w:type="dxa"/>
            <w:tcBorders>
              <w:top w:val="single" w:sz="8" w:space="0" w:color="000000"/>
              <w:left w:val="single" w:sz="8" w:space="0" w:color="000000"/>
              <w:bottom w:val="single" w:sz="8" w:space="0" w:color="000000"/>
              <w:right w:val="single" w:sz="8" w:space="0" w:color="000000"/>
            </w:tcBorders>
          </w:tcPr>
          <w:p w14:paraId="69F43E4F" w14:textId="77777777" w:rsidR="00B01A6F" w:rsidRDefault="00B01A6F" w:rsidP="00BD48DB">
            <w:pPr>
              <w:pStyle w:val="TableContent"/>
            </w:pPr>
            <w:r>
              <w:rPr>
                <w:rFonts w:ascii="Dialog" w:eastAsia="Dialog" w:hAnsi="Dialog" w:cs="Dialog"/>
                <w:color w:val="000000"/>
              </w:rPr>
              <w:t xml:space="preserve">S-Optante </w:t>
            </w:r>
          </w:p>
          <w:p w14:paraId="5A073C15" w14:textId="77777777" w:rsidR="00B01A6F" w:rsidRDefault="00B01A6F" w:rsidP="00BD48DB">
            <w:pPr>
              <w:pStyle w:val="TableContent"/>
            </w:pPr>
            <w:r>
              <w:rPr>
                <w:rFonts w:ascii="Dialog" w:eastAsia="Dialog" w:hAnsi="Dialog" w:cs="Dialog"/>
                <w:color w:val="000000"/>
              </w:rPr>
              <w:t>N-Não optante</w:t>
            </w:r>
          </w:p>
        </w:tc>
      </w:tr>
    </w:tbl>
    <w:p w14:paraId="4B2A5AA7" w14:textId="77777777" w:rsidR="00B01A6F" w:rsidRDefault="00B01A6F" w:rsidP="00EE027E">
      <w:pPr>
        <w:ind w:left="0"/>
      </w:pPr>
      <w:bookmarkStart w:id="79" w:name="TOioQ2qGAqAAaxkL"/>
      <w:bookmarkEnd w:id="79"/>
    </w:p>
    <w:p w14:paraId="596BA2FD" w14:textId="77777777" w:rsidR="00BD48DB" w:rsidRDefault="00030CA0" w:rsidP="00CA16BE">
      <w:pPr>
        <w:ind w:left="0"/>
      </w:pPr>
      <w:r>
        <w:t>TABELA: TA_CONTRIBUINTES_ICMS</w:t>
      </w:r>
    </w:p>
    <w:tbl>
      <w:tblPr>
        <w:tblW w:w="0" w:type="auto"/>
        <w:tblInd w:w="10" w:type="dxa"/>
        <w:tblLayout w:type="fixed"/>
        <w:tblCellMar>
          <w:left w:w="0" w:type="dxa"/>
          <w:right w:w="0" w:type="dxa"/>
        </w:tblCellMar>
        <w:tblLook w:val="0000" w:firstRow="0" w:lastRow="0" w:firstColumn="0" w:lastColumn="0" w:noHBand="0" w:noVBand="0"/>
      </w:tblPr>
      <w:tblGrid>
        <w:gridCol w:w="4189"/>
        <w:gridCol w:w="1955"/>
        <w:gridCol w:w="1955"/>
      </w:tblGrid>
      <w:tr w:rsidR="007E79C4" w14:paraId="1D516699" w14:textId="77777777" w:rsidTr="00BD48DB">
        <w:tc>
          <w:tcPr>
            <w:tcW w:w="4189" w:type="dxa"/>
            <w:tcBorders>
              <w:top w:val="single" w:sz="8" w:space="0" w:color="000000"/>
              <w:left w:val="single" w:sz="8" w:space="0" w:color="000000"/>
              <w:bottom w:val="single" w:sz="8" w:space="0" w:color="000000"/>
              <w:right w:val="single" w:sz="8" w:space="0" w:color="000000"/>
            </w:tcBorders>
            <w:shd w:val="clear" w:color="auto" w:fill="1569BC"/>
          </w:tcPr>
          <w:p w14:paraId="2E99A0FC" w14:textId="51483110" w:rsidR="007E79C4" w:rsidRDefault="007E79C4" w:rsidP="00BD48DB">
            <w:pPr>
              <w:pStyle w:val="TableHeader"/>
            </w:pPr>
            <w:r>
              <w:t>Atributo Tabela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7503FBFD" w14:textId="5F107DE9" w:rsidR="007E79C4" w:rsidRDefault="007E79C4" w:rsidP="00BD48DB">
            <w:pPr>
              <w:pStyle w:val="TableHeader"/>
            </w:pPr>
            <w:r>
              <w:t>XML / SISTEMA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34E70256" w14:textId="2570C3DC" w:rsidR="007E79C4" w:rsidRDefault="007E79C4" w:rsidP="00BD48DB">
            <w:pPr>
              <w:pStyle w:val="TableHeader"/>
            </w:pPr>
            <w:r>
              <w:t>Descrição</w:t>
            </w:r>
          </w:p>
        </w:tc>
      </w:tr>
      <w:tr w:rsidR="00BD48DB" w14:paraId="4B65D20C" w14:textId="77777777" w:rsidTr="00BD48DB">
        <w:tc>
          <w:tcPr>
            <w:tcW w:w="4189" w:type="dxa"/>
            <w:tcBorders>
              <w:top w:val="single" w:sz="8" w:space="0" w:color="000000"/>
              <w:left w:val="single" w:sz="8" w:space="0" w:color="000000"/>
              <w:bottom w:val="single" w:sz="8" w:space="0" w:color="000000"/>
              <w:right w:val="single" w:sz="8" w:space="0" w:color="000000"/>
            </w:tcBorders>
          </w:tcPr>
          <w:p w14:paraId="56D9CEC0" w14:textId="77777777" w:rsidR="00BD48DB" w:rsidRDefault="00BD48DB" w:rsidP="00BD48DB">
            <w:pPr>
              <w:pStyle w:val="TableContent"/>
            </w:pPr>
            <w:bookmarkStart w:id="80" w:name="OgioQ2qGAqAAaxes"/>
            <w:bookmarkEnd w:id="80"/>
            <w:r>
              <w:rPr>
                <w:noProof/>
                <w:lang w:val="pt-BR" w:eastAsia="pt-BR"/>
              </w:rPr>
              <w:drawing>
                <wp:inline distT="0" distB="0" distL="0" distR="0" wp14:anchorId="62DE3B26" wp14:editId="02901027">
                  <wp:extent cx="171450" cy="171450"/>
                  <wp:effectExtent l="19050" t="0" r="0" b="0"/>
                  <wp:docPr id="26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NUM_INSCRICAO_ESTADUAL</w:t>
            </w:r>
          </w:p>
        </w:tc>
        <w:tc>
          <w:tcPr>
            <w:tcW w:w="1955" w:type="dxa"/>
            <w:tcBorders>
              <w:top w:val="single" w:sz="8" w:space="0" w:color="000000"/>
              <w:left w:val="single" w:sz="8" w:space="0" w:color="000000"/>
              <w:bottom w:val="single" w:sz="8" w:space="0" w:color="000000"/>
              <w:right w:val="single" w:sz="8" w:space="0" w:color="000000"/>
            </w:tcBorders>
          </w:tcPr>
          <w:p w14:paraId="629F2007" w14:textId="4CF1B6DE" w:rsidR="00BD48DB" w:rsidRDefault="00BB796A" w:rsidP="00BD48DB">
            <w:pPr>
              <w:pStyle w:val="TableContent"/>
            </w:pPr>
            <w:r>
              <w:t>Informado pelo Sistema quando um evento de inclusão</w:t>
            </w:r>
          </w:p>
        </w:tc>
        <w:tc>
          <w:tcPr>
            <w:tcW w:w="1955" w:type="dxa"/>
            <w:tcBorders>
              <w:top w:val="single" w:sz="8" w:space="0" w:color="000000"/>
              <w:left w:val="single" w:sz="8" w:space="0" w:color="000000"/>
              <w:bottom w:val="single" w:sz="8" w:space="0" w:color="000000"/>
              <w:right w:val="single" w:sz="8" w:space="0" w:color="000000"/>
            </w:tcBorders>
          </w:tcPr>
          <w:p w14:paraId="0D9C9752" w14:textId="77777777" w:rsidR="00BD48DB" w:rsidRDefault="00BD48DB" w:rsidP="00BD48DB">
            <w:pPr>
              <w:pStyle w:val="TableContent"/>
            </w:pPr>
            <w:r>
              <w:t>Número da Inscrição Estadual do Contribuinte da SEFAZ-TO</w:t>
            </w:r>
          </w:p>
        </w:tc>
      </w:tr>
      <w:tr w:rsidR="00BD48DB" w14:paraId="2D931587" w14:textId="77777777" w:rsidTr="00BD48DB">
        <w:tc>
          <w:tcPr>
            <w:tcW w:w="4189" w:type="dxa"/>
            <w:tcBorders>
              <w:top w:val="single" w:sz="8" w:space="0" w:color="000000"/>
              <w:left w:val="single" w:sz="8" w:space="0" w:color="000000"/>
              <w:bottom w:val="single" w:sz="8" w:space="0" w:color="000000"/>
              <w:right w:val="single" w:sz="8" w:space="0" w:color="000000"/>
            </w:tcBorders>
          </w:tcPr>
          <w:p w14:paraId="4D16A60B" w14:textId="77777777" w:rsidR="00BD48DB" w:rsidRDefault="00BD48DB" w:rsidP="00BD48DB">
            <w:pPr>
              <w:pStyle w:val="TableContent"/>
            </w:pPr>
            <w:bookmarkStart w:id="81" w:name="BgioQ2qGAqAAaxet"/>
            <w:bookmarkStart w:id="82" w:name="ZgioQ2qGAqAAaxeu"/>
            <w:bookmarkEnd w:id="81"/>
            <w:bookmarkEnd w:id="82"/>
            <w:r>
              <w:rPr>
                <w:noProof/>
                <w:lang w:val="pt-BR" w:eastAsia="pt-BR"/>
              </w:rPr>
              <w:drawing>
                <wp:inline distT="0" distB="0" distL="0" distR="0" wp14:anchorId="635B0A18" wp14:editId="369F1D8D">
                  <wp:extent cx="171450" cy="171450"/>
                  <wp:effectExtent l="19050" t="0" r="0" b="0"/>
                  <wp:docPr id="27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NUM_CNPJ</w:t>
            </w:r>
          </w:p>
        </w:tc>
        <w:tc>
          <w:tcPr>
            <w:tcW w:w="1955" w:type="dxa"/>
            <w:tcBorders>
              <w:top w:val="single" w:sz="8" w:space="0" w:color="000000"/>
              <w:left w:val="single" w:sz="8" w:space="0" w:color="000000"/>
              <w:bottom w:val="single" w:sz="8" w:space="0" w:color="000000"/>
              <w:right w:val="single" w:sz="8" w:space="0" w:color="000000"/>
            </w:tcBorders>
          </w:tcPr>
          <w:p w14:paraId="6762D801" w14:textId="70012FE6" w:rsidR="00BD48DB" w:rsidRDefault="00BB796A" w:rsidP="00BD48DB">
            <w:pPr>
              <w:pStyle w:val="TableContent"/>
            </w:pPr>
            <w:r>
              <w:t>EmpresaDto.co_cnpj</w:t>
            </w:r>
          </w:p>
        </w:tc>
        <w:tc>
          <w:tcPr>
            <w:tcW w:w="1955" w:type="dxa"/>
            <w:tcBorders>
              <w:top w:val="single" w:sz="8" w:space="0" w:color="000000"/>
              <w:left w:val="single" w:sz="8" w:space="0" w:color="000000"/>
              <w:bottom w:val="single" w:sz="8" w:space="0" w:color="000000"/>
              <w:right w:val="single" w:sz="8" w:space="0" w:color="000000"/>
            </w:tcBorders>
          </w:tcPr>
          <w:p w14:paraId="56058A2F" w14:textId="77777777" w:rsidR="00BD48DB" w:rsidRDefault="00BD48DB" w:rsidP="00BD48DB">
            <w:pPr>
              <w:pStyle w:val="TableContent"/>
            </w:pPr>
            <w:r>
              <w:t>Número do CNPJ da pessoa jurídica. Somente quando o contribuinte for pessoa jurídica. Neste caso o campo "NumCPF" deve estar NULL.</w:t>
            </w:r>
          </w:p>
        </w:tc>
      </w:tr>
      <w:tr w:rsidR="00BD48DB" w14:paraId="71EF5B34" w14:textId="77777777" w:rsidTr="00BD48DB">
        <w:tc>
          <w:tcPr>
            <w:tcW w:w="4189" w:type="dxa"/>
            <w:tcBorders>
              <w:top w:val="single" w:sz="8" w:space="0" w:color="000000"/>
              <w:left w:val="single" w:sz="8" w:space="0" w:color="000000"/>
              <w:bottom w:val="single" w:sz="8" w:space="0" w:color="000000"/>
              <w:right w:val="single" w:sz="8" w:space="0" w:color="000000"/>
            </w:tcBorders>
          </w:tcPr>
          <w:p w14:paraId="20FE65A4" w14:textId="77777777" w:rsidR="00BD48DB" w:rsidRDefault="00BD48DB" w:rsidP="00BD48DB">
            <w:pPr>
              <w:pStyle w:val="TableContent"/>
            </w:pPr>
            <w:bookmarkStart w:id="83" w:name="tgioQ2qGAqAAaxev"/>
            <w:bookmarkStart w:id="84" w:name="rgioQ2qGAqAAaxew"/>
            <w:bookmarkEnd w:id="83"/>
            <w:bookmarkEnd w:id="84"/>
            <w:r>
              <w:rPr>
                <w:noProof/>
                <w:lang w:val="pt-BR" w:eastAsia="pt-BR"/>
              </w:rPr>
              <w:drawing>
                <wp:inline distT="0" distB="0" distL="0" distR="0" wp14:anchorId="60FAF2B9" wp14:editId="163E94BA">
                  <wp:extent cx="171450" cy="171450"/>
                  <wp:effectExtent l="19050" t="0" r="0" b="0"/>
                  <wp:docPr id="27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IND_CATEGORIA_CONTRIBUINTE</w:t>
            </w:r>
          </w:p>
        </w:tc>
        <w:tc>
          <w:tcPr>
            <w:tcW w:w="1955" w:type="dxa"/>
            <w:tcBorders>
              <w:top w:val="single" w:sz="8" w:space="0" w:color="000000"/>
              <w:left w:val="single" w:sz="8" w:space="0" w:color="000000"/>
              <w:bottom w:val="single" w:sz="8" w:space="0" w:color="000000"/>
              <w:right w:val="single" w:sz="8" w:space="0" w:color="000000"/>
            </w:tcBorders>
          </w:tcPr>
          <w:p w14:paraId="65FF9760" w14:textId="42A5E2BE" w:rsidR="00BD48DB" w:rsidRDefault="00BB796A" w:rsidP="00BD48DB">
            <w:pPr>
              <w:pStyle w:val="TableContent"/>
            </w:pPr>
            <w:r>
              <w:t>Categoria Classificada pelo Cnae quando o Evento for de Inclusão</w:t>
            </w:r>
          </w:p>
        </w:tc>
        <w:tc>
          <w:tcPr>
            <w:tcW w:w="1955" w:type="dxa"/>
            <w:tcBorders>
              <w:top w:val="single" w:sz="8" w:space="0" w:color="000000"/>
              <w:left w:val="single" w:sz="8" w:space="0" w:color="000000"/>
              <w:bottom w:val="single" w:sz="8" w:space="0" w:color="000000"/>
              <w:right w:val="single" w:sz="8" w:space="0" w:color="000000"/>
            </w:tcBorders>
          </w:tcPr>
          <w:p w14:paraId="195F23DC" w14:textId="77777777" w:rsidR="00BD48DB" w:rsidRDefault="00BD48DB" w:rsidP="00BD48DB">
            <w:pPr>
              <w:pStyle w:val="TableContent"/>
            </w:pPr>
          </w:p>
        </w:tc>
      </w:tr>
      <w:tr w:rsidR="00BD48DB" w14:paraId="05DC66F9" w14:textId="77777777" w:rsidTr="00BD48DB">
        <w:trPr>
          <w:trHeight w:val="856"/>
        </w:trPr>
        <w:tc>
          <w:tcPr>
            <w:tcW w:w="4189" w:type="dxa"/>
            <w:tcBorders>
              <w:top w:val="single" w:sz="8" w:space="0" w:color="000000"/>
              <w:left w:val="single" w:sz="8" w:space="0" w:color="000000"/>
              <w:bottom w:val="single" w:sz="8" w:space="0" w:color="000000"/>
              <w:right w:val="single" w:sz="8" w:space="0" w:color="000000"/>
            </w:tcBorders>
          </w:tcPr>
          <w:p w14:paraId="068AC125" w14:textId="77777777" w:rsidR="00BD48DB" w:rsidRDefault="00BD48DB" w:rsidP="00BD48DB">
            <w:pPr>
              <w:pStyle w:val="TableContent"/>
            </w:pPr>
            <w:bookmarkStart w:id="85" w:name="rgioQ2qGAqAAaxex"/>
            <w:bookmarkEnd w:id="85"/>
            <w:r>
              <w:rPr>
                <w:noProof/>
                <w:lang w:val="pt-BR" w:eastAsia="pt-BR"/>
              </w:rPr>
              <w:drawing>
                <wp:inline distT="0" distB="0" distL="0" distR="0" wp14:anchorId="79DC5E29" wp14:editId="16154CC0">
                  <wp:extent cx="171450" cy="171450"/>
                  <wp:effectExtent l="19050" t="0" r="0" b="0"/>
                  <wp:docPr id="27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COD_REGIME_RECOLHIMENTO</w:t>
            </w:r>
          </w:p>
        </w:tc>
        <w:tc>
          <w:tcPr>
            <w:tcW w:w="1955" w:type="dxa"/>
            <w:tcBorders>
              <w:top w:val="single" w:sz="8" w:space="0" w:color="000000"/>
              <w:left w:val="single" w:sz="8" w:space="0" w:color="000000"/>
              <w:bottom w:val="single" w:sz="8" w:space="0" w:color="000000"/>
              <w:right w:val="single" w:sz="8" w:space="0" w:color="000000"/>
            </w:tcBorders>
          </w:tcPr>
          <w:p w14:paraId="4D48B394" w14:textId="77777777" w:rsidR="00BD48DB" w:rsidRDefault="00604221" w:rsidP="00BD48DB">
            <w:pPr>
              <w:pStyle w:val="TableContent"/>
            </w:pPr>
            <w:r>
              <w:t>Q</w:t>
            </w:r>
            <w:r w:rsidR="00BB796A">
              <w:t>uando o Evento for de Inclusã</w:t>
            </w:r>
            <w:r>
              <w:t>o – Tipo Normal</w:t>
            </w:r>
          </w:p>
          <w:p w14:paraId="4BD07ED2" w14:textId="6B453B42" w:rsidR="00604221" w:rsidRDefault="00604221" w:rsidP="00BD48DB">
            <w:pPr>
              <w:pStyle w:val="TableContent"/>
            </w:pPr>
            <w:r>
              <w:t>Alteração não precise.</w:t>
            </w:r>
          </w:p>
        </w:tc>
        <w:tc>
          <w:tcPr>
            <w:tcW w:w="1955" w:type="dxa"/>
            <w:tcBorders>
              <w:top w:val="single" w:sz="8" w:space="0" w:color="000000"/>
              <w:left w:val="single" w:sz="8" w:space="0" w:color="000000"/>
              <w:bottom w:val="single" w:sz="8" w:space="0" w:color="000000"/>
              <w:right w:val="single" w:sz="8" w:space="0" w:color="000000"/>
            </w:tcBorders>
          </w:tcPr>
          <w:p w14:paraId="189E241F" w14:textId="77777777" w:rsidR="00BD48DB" w:rsidRDefault="00BD48DB" w:rsidP="00BD48DB">
            <w:pPr>
              <w:pStyle w:val="TableContent"/>
            </w:pPr>
            <w:r>
              <w:t>Código do regime de recolhimento de ICMS.</w:t>
            </w:r>
          </w:p>
        </w:tc>
      </w:tr>
      <w:tr w:rsidR="00BD48DB" w14:paraId="0A23BE62" w14:textId="77777777" w:rsidTr="00BD48DB">
        <w:tc>
          <w:tcPr>
            <w:tcW w:w="4189" w:type="dxa"/>
            <w:tcBorders>
              <w:top w:val="single" w:sz="8" w:space="0" w:color="000000"/>
              <w:left w:val="single" w:sz="8" w:space="0" w:color="000000"/>
              <w:bottom w:val="single" w:sz="8" w:space="0" w:color="000000"/>
              <w:right w:val="single" w:sz="8" w:space="0" w:color="000000"/>
            </w:tcBorders>
          </w:tcPr>
          <w:p w14:paraId="5B485471" w14:textId="77777777" w:rsidR="00BD48DB" w:rsidRDefault="00BD48DB" w:rsidP="00BD48DB">
            <w:pPr>
              <w:pStyle w:val="TableContent"/>
            </w:pPr>
            <w:bookmarkStart w:id="86" w:name="HgioQ2qGAqAAaxey"/>
            <w:bookmarkStart w:id="87" w:name="HgioQ2qGAqAAaxez"/>
            <w:bookmarkStart w:id="88" w:name="HgioQ2qGAqAAaxe0"/>
            <w:bookmarkEnd w:id="86"/>
            <w:bookmarkEnd w:id="87"/>
            <w:bookmarkEnd w:id="88"/>
            <w:r>
              <w:rPr>
                <w:noProof/>
                <w:lang w:val="pt-BR" w:eastAsia="pt-BR"/>
              </w:rPr>
              <w:drawing>
                <wp:inline distT="0" distB="0" distL="0" distR="0" wp14:anchorId="15A16E76" wp14:editId="6D1773FD">
                  <wp:extent cx="171450" cy="171450"/>
                  <wp:effectExtent l="19050" t="0" r="0" b="0"/>
                  <wp:docPr id="28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SIGLA_SITUACAO_CONTRIBUINTE</w:t>
            </w:r>
          </w:p>
        </w:tc>
        <w:tc>
          <w:tcPr>
            <w:tcW w:w="1955" w:type="dxa"/>
            <w:tcBorders>
              <w:top w:val="single" w:sz="8" w:space="0" w:color="000000"/>
              <w:left w:val="single" w:sz="8" w:space="0" w:color="000000"/>
              <w:bottom w:val="single" w:sz="8" w:space="0" w:color="000000"/>
              <w:right w:val="single" w:sz="8" w:space="0" w:color="000000"/>
            </w:tcBorders>
          </w:tcPr>
          <w:p w14:paraId="2115B7B5" w14:textId="77454D96" w:rsidR="00A77934" w:rsidRPr="00EB403C" w:rsidRDefault="00A77934" w:rsidP="00EB403C">
            <w:pPr>
              <w:pStyle w:val="TableContent"/>
            </w:pPr>
            <w:r w:rsidRPr="00EB403C">
              <w:t>AT - Ativo para os casos de inclusão sem pendências. Quando o evento for de alteração</w:t>
            </w:r>
            <w:r w:rsidR="00C07C7C">
              <w:t xml:space="preserve"> não será atualizado esse valor</w:t>
            </w:r>
            <w:r w:rsidR="009D1AF6">
              <w:t>,</w:t>
            </w:r>
            <w:r w:rsidR="00C07C7C">
              <w:t xml:space="preserve"> e</w:t>
            </w:r>
            <w:r w:rsidR="009D1AF6">
              <w:t xml:space="preserve">xceto se cair no item 2 da RN0212 </w:t>
            </w:r>
            <w:proofErr w:type="gramStart"/>
            <w:r w:rsidR="009D1AF6">
              <w:t>a</w:t>
            </w:r>
            <w:proofErr w:type="gramEnd"/>
            <w:r w:rsidR="009D1AF6">
              <w:t xml:space="preserve"> </w:t>
            </w:r>
            <w:r w:rsidR="009D1AF6">
              <w:lastRenderedPageBreak/>
              <w:t>empresa, que deverá reativar a empresa.</w:t>
            </w:r>
          </w:p>
          <w:p w14:paraId="418019E1" w14:textId="10A05543" w:rsidR="00BD48DB" w:rsidRDefault="00BD48DB" w:rsidP="00BD48DB">
            <w:pPr>
              <w:pStyle w:val="TableContent"/>
            </w:pPr>
          </w:p>
        </w:tc>
        <w:tc>
          <w:tcPr>
            <w:tcW w:w="1955" w:type="dxa"/>
            <w:tcBorders>
              <w:top w:val="single" w:sz="8" w:space="0" w:color="000000"/>
              <w:left w:val="single" w:sz="8" w:space="0" w:color="000000"/>
              <w:bottom w:val="single" w:sz="8" w:space="0" w:color="000000"/>
              <w:right w:val="single" w:sz="8" w:space="0" w:color="000000"/>
            </w:tcBorders>
          </w:tcPr>
          <w:p w14:paraId="6A6D9CC2" w14:textId="77777777" w:rsidR="00BD48DB" w:rsidRDefault="00BD48DB" w:rsidP="00BD48DB">
            <w:pPr>
              <w:pStyle w:val="TableContent"/>
            </w:pPr>
            <w:r>
              <w:lastRenderedPageBreak/>
              <w:t>Sigla da situação do contribuinte</w:t>
            </w:r>
          </w:p>
        </w:tc>
      </w:tr>
      <w:tr w:rsidR="00BD48DB" w14:paraId="3F77CFFD" w14:textId="77777777" w:rsidTr="00BD48DB">
        <w:tc>
          <w:tcPr>
            <w:tcW w:w="4189" w:type="dxa"/>
            <w:tcBorders>
              <w:top w:val="single" w:sz="8" w:space="0" w:color="000000"/>
              <w:left w:val="single" w:sz="8" w:space="0" w:color="000000"/>
              <w:bottom w:val="single" w:sz="8" w:space="0" w:color="000000"/>
              <w:right w:val="single" w:sz="8" w:space="0" w:color="000000"/>
            </w:tcBorders>
          </w:tcPr>
          <w:p w14:paraId="184B6B67" w14:textId="77777777" w:rsidR="00BD48DB" w:rsidRDefault="00BD48DB" w:rsidP="00BD48DB">
            <w:pPr>
              <w:pStyle w:val="TableContent"/>
            </w:pPr>
            <w:bookmarkStart w:id="89" w:name="3gioQ2qGAqAAaxe1"/>
            <w:bookmarkEnd w:id="89"/>
            <w:r>
              <w:rPr>
                <w:noProof/>
                <w:lang w:val="pt-BR" w:eastAsia="pt-BR"/>
              </w:rPr>
              <w:lastRenderedPageBreak/>
              <w:drawing>
                <wp:inline distT="0" distB="0" distL="0" distR="0" wp14:anchorId="37C9A9EC" wp14:editId="4E8883B2">
                  <wp:extent cx="171450" cy="171450"/>
                  <wp:effectExtent l="19050" t="0" r="0" b="0"/>
                  <wp:docPr id="28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DATA_INICIO_ATIVIDADE</w:t>
            </w:r>
          </w:p>
        </w:tc>
        <w:tc>
          <w:tcPr>
            <w:tcW w:w="1955" w:type="dxa"/>
            <w:tcBorders>
              <w:top w:val="single" w:sz="8" w:space="0" w:color="000000"/>
              <w:left w:val="single" w:sz="8" w:space="0" w:color="000000"/>
              <w:bottom w:val="single" w:sz="8" w:space="0" w:color="000000"/>
              <w:right w:val="single" w:sz="8" w:space="0" w:color="000000"/>
            </w:tcBorders>
          </w:tcPr>
          <w:p w14:paraId="27263877" w14:textId="47497561" w:rsidR="00BD48DB" w:rsidRDefault="00A77934" w:rsidP="00CA21F8">
            <w:pPr>
              <w:pStyle w:val="TableContent"/>
              <w:ind w:left="0"/>
            </w:pPr>
            <w:r>
              <w:t>EmpresaDto.dt_</w:t>
            </w:r>
            <w:r w:rsidR="00CA21F8">
              <w:t>inicio_atividades</w:t>
            </w:r>
          </w:p>
        </w:tc>
        <w:tc>
          <w:tcPr>
            <w:tcW w:w="1955" w:type="dxa"/>
            <w:tcBorders>
              <w:top w:val="single" w:sz="8" w:space="0" w:color="000000"/>
              <w:left w:val="single" w:sz="8" w:space="0" w:color="000000"/>
              <w:bottom w:val="single" w:sz="8" w:space="0" w:color="000000"/>
              <w:right w:val="single" w:sz="8" w:space="0" w:color="000000"/>
            </w:tcBorders>
          </w:tcPr>
          <w:p w14:paraId="005106A0" w14:textId="77777777" w:rsidR="00BD48DB" w:rsidRDefault="00BD48DB" w:rsidP="00BD48DB">
            <w:pPr>
              <w:pStyle w:val="TableContent"/>
            </w:pPr>
            <w:r>
              <w:t>Data de início de atividade do contribuinte ou data de início do contrato do canteiro de obras</w:t>
            </w:r>
          </w:p>
        </w:tc>
      </w:tr>
      <w:tr w:rsidR="00BD48DB" w14:paraId="468CB484" w14:textId="77777777" w:rsidTr="00BD48DB">
        <w:tc>
          <w:tcPr>
            <w:tcW w:w="4189" w:type="dxa"/>
            <w:tcBorders>
              <w:top w:val="single" w:sz="8" w:space="0" w:color="000000"/>
              <w:left w:val="single" w:sz="8" w:space="0" w:color="000000"/>
              <w:bottom w:val="single" w:sz="8" w:space="0" w:color="000000"/>
              <w:right w:val="single" w:sz="8" w:space="0" w:color="000000"/>
            </w:tcBorders>
          </w:tcPr>
          <w:p w14:paraId="7272E8A9" w14:textId="77777777" w:rsidR="00BD48DB" w:rsidRDefault="00BD48DB" w:rsidP="00BD48DB">
            <w:pPr>
              <w:pStyle w:val="TableContent"/>
            </w:pPr>
            <w:bookmarkStart w:id="90" w:name="gQioQ2qGAqAAaxe2"/>
            <w:bookmarkEnd w:id="90"/>
            <w:r>
              <w:rPr>
                <w:noProof/>
                <w:lang w:val="pt-BR" w:eastAsia="pt-BR"/>
              </w:rPr>
              <w:drawing>
                <wp:inline distT="0" distB="0" distL="0" distR="0" wp14:anchorId="66313002" wp14:editId="080BAF98">
                  <wp:extent cx="171450" cy="171450"/>
                  <wp:effectExtent l="19050" t="0" r="0" b="0"/>
                  <wp:docPr id="28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DATA_FINAL_ATIVIDADE</w:t>
            </w:r>
          </w:p>
        </w:tc>
        <w:tc>
          <w:tcPr>
            <w:tcW w:w="1955" w:type="dxa"/>
            <w:tcBorders>
              <w:top w:val="single" w:sz="8" w:space="0" w:color="000000"/>
              <w:left w:val="single" w:sz="8" w:space="0" w:color="000000"/>
              <w:bottom w:val="single" w:sz="8" w:space="0" w:color="000000"/>
              <w:right w:val="single" w:sz="8" w:space="0" w:color="000000"/>
            </w:tcBorders>
          </w:tcPr>
          <w:p w14:paraId="0121D2F1" w14:textId="67CE166B" w:rsidR="00BD48DB" w:rsidRDefault="00A77934" w:rsidP="00BD48DB">
            <w:pPr>
              <w:pStyle w:val="TableContent"/>
            </w:pPr>
            <w:r>
              <w:t>Null</w:t>
            </w:r>
          </w:p>
        </w:tc>
        <w:tc>
          <w:tcPr>
            <w:tcW w:w="1955" w:type="dxa"/>
            <w:tcBorders>
              <w:top w:val="single" w:sz="8" w:space="0" w:color="000000"/>
              <w:left w:val="single" w:sz="8" w:space="0" w:color="000000"/>
              <w:bottom w:val="single" w:sz="8" w:space="0" w:color="000000"/>
              <w:right w:val="single" w:sz="8" w:space="0" w:color="000000"/>
            </w:tcBorders>
          </w:tcPr>
          <w:p w14:paraId="09A62957" w14:textId="77777777" w:rsidR="00BD48DB" w:rsidRDefault="00BD48DB" w:rsidP="00BD48DB">
            <w:pPr>
              <w:pStyle w:val="TableContent"/>
            </w:pPr>
            <w:r>
              <w:t>Data final da atividade do contribuinteou data final do contrato do canteiro de obras</w:t>
            </w:r>
          </w:p>
        </w:tc>
      </w:tr>
      <w:tr w:rsidR="00BD48DB" w14:paraId="13382A0C" w14:textId="77777777" w:rsidTr="00BD48DB">
        <w:tc>
          <w:tcPr>
            <w:tcW w:w="4189" w:type="dxa"/>
            <w:tcBorders>
              <w:top w:val="single" w:sz="8" w:space="0" w:color="000000"/>
              <w:left w:val="single" w:sz="8" w:space="0" w:color="000000"/>
              <w:bottom w:val="single" w:sz="8" w:space="0" w:color="000000"/>
              <w:right w:val="single" w:sz="8" w:space="0" w:color="000000"/>
            </w:tcBorders>
          </w:tcPr>
          <w:p w14:paraId="1AF9B085" w14:textId="77777777" w:rsidR="00BD48DB" w:rsidRDefault="00BD48DB" w:rsidP="00BD48DB">
            <w:pPr>
              <w:pStyle w:val="TableContent"/>
            </w:pPr>
            <w:bookmarkStart w:id="91" w:name="4QioQ2qGAqAAaxe3"/>
            <w:bookmarkStart w:id="92" w:name="yQioQ2qGAqAAaxe5"/>
            <w:bookmarkStart w:id="93" w:name="gwioQ2qGAqAAaxe8"/>
            <w:bookmarkEnd w:id="91"/>
            <w:bookmarkEnd w:id="92"/>
            <w:bookmarkEnd w:id="93"/>
            <w:r>
              <w:rPr>
                <w:noProof/>
                <w:lang w:val="pt-BR" w:eastAsia="pt-BR"/>
              </w:rPr>
              <w:drawing>
                <wp:inline distT="0" distB="0" distL="0" distR="0" wp14:anchorId="72749883" wp14:editId="7E0BD3CB">
                  <wp:extent cx="171450" cy="171450"/>
                  <wp:effectExtent l="19050" t="0" r="0" b="0"/>
                  <wp:docPr id="29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IND_ORIGEM_INSERCAO</w:t>
            </w:r>
          </w:p>
        </w:tc>
        <w:tc>
          <w:tcPr>
            <w:tcW w:w="1955" w:type="dxa"/>
            <w:tcBorders>
              <w:top w:val="single" w:sz="8" w:space="0" w:color="000000"/>
              <w:left w:val="single" w:sz="8" w:space="0" w:color="000000"/>
              <w:bottom w:val="single" w:sz="8" w:space="0" w:color="000000"/>
              <w:right w:val="single" w:sz="8" w:space="0" w:color="000000"/>
            </w:tcBorders>
          </w:tcPr>
          <w:p w14:paraId="39F1FC03" w14:textId="4FF48FA4" w:rsidR="00BD48DB" w:rsidRDefault="00A77934" w:rsidP="00BD48DB">
            <w:pPr>
              <w:pStyle w:val="TableContent"/>
            </w:pPr>
            <w:r>
              <w:t>Informar 3</w:t>
            </w:r>
          </w:p>
        </w:tc>
        <w:tc>
          <w:tcPr>
            <w:tcW w:w="1955" w:type="dxa"/>
            <w:tcBorders>
              <w:top w:val="single" w:sz="8" w:space="0" w:color="000000"/>
              <w:left w:val="single" w:sz="8" w:space="0" w:color="000000"/>
              <w:bottom w:val="single" w:sz="8" w:space="0" w:color="000000"/>
              <w:right w:val="single" w:sz="8" w:space="0" w:color="000000"/>
            </w:tcBorders>
          </w:tcPr>
          <w:p w14:paraId="135DDEC7" w14:textId="77777777" w:rsidR="00BD48DB" w:rsidRDefault="00BD48DB" w:rsidP="00BD48DB">
            <w:pPr>
              <w:pStyle w:val="TableContent"/>
            </w:pPr>
            <w:r>
              <w:t>Indicação da origem da informação registrada no momento da inserção: 1 - Sefaz 2 - Contribuinte 3 - Junta Comercial</w:t>
            </w:r>
          </w:p>
        </w:tc>
      </w:tr>
      <w:tr w:rsidR="00BD48DB" w14:paraId="04B30548" w14:textId="77777777" w:rsidTr="00BD48DB">
        <w:tc>
          <w:tcPr>
            <w:tcW w:w="4189" w:type="dxa"/>
            <w:tcBorders>
              <w:top w:val="single" w:sz="8" w:space="0" w:color="000000"/>
              <w:left w:val="single" w:sz="8" w:space="0" w:color="000000"/>
              <w:bottom w:val="single" w:sz="8" w:space="0" w:color="000000"/>
              <w:right w:val="single" w:sz="8" w:space="0" w:color="000000"/>
            </w:tcBorders>
          </w:tcPr>
          <w:p w14:paraId="6CB1D936" w14:textId="77777777" w:rsidR="00BD48DB" w:rsidRDefault="00BD48DB" w:rsidP="00BD48DB">
            <w:pPr>
              <w:pStyle w:val="TableContent"/>
            </w:pPr>
            <w:bookmarkStart w:id="94" w:name="4wioQ2qGAqAAaxe9"/>
            <w:bookmarkEnd w:id="94"/>
            <w:r>
              <w:rPr>
                <w:noProof/>
                <w:lang w:val="pt-BR" w:eastAsia="pt-BR"/>
              </w:rPr>
              <w:drawing>
                <wp:inline distT="0" distB="0" distL="0" distR="0" wp14:anchorId="26C91CD7" wp14:editId="0C6434F5">
                  <wp:extent cx="171450" cy="171450"/>
                  <wp:effectExtent l="19050" t="0" r="0" b="0"/>
                  <wp:docPr id="30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IND_ORIGEM_INFORMACAO</w:t>
            </w:r>
          </w:p>
        </w:tc>
        <w:tc>
          <w:tcPr>
            <w:tcW w:w="1955" w:type="dxa"/>
            <w:tcBorders>
              <w:top w:val="single" w:sz="8" w:space="0" w:color="000000"/>
              <w:left w:val="single" w:sz="8" w:space="0" w:color="000000"/>
              <w:bottom w:val="single" w:sz="8" w:space="0" w:color="000000"/>
              <w:right w:val="single" w:sz="8" w:space="0" w:color="000000"/>
            </w:tcBorders>
          </w:tcPr>
          <w:p w14:paraId="08C6D731" w14:textId="743768E2" w:rsidR="00BD48DB" w:rsidRDefault="00A77934" w:rsidP="00BD48DB">
            <w:pPr>
              <w:pStyle w:val="TableContent"/>
            </w:pPr>
            <w:r>
              <w:t>Informar 3</w:t>
            </w:r>
          </w:p>
        </w:tc>
        <w:tc>
          <w:tcPr>
            <w:tcW w:w="1955" w:type="dxa"/>
            <w:tcBorders>
              <w:top w:val="single" w:sz="8" w:space="0" w:color="000000"/>
              <w:left w:val="single" w:sz="8" w:space="0" w:color="000000"/>
              <w:bottom w:val="single" w:sz="8" w:space="0" w:color="000000"/>
              <w:right w:val="single" w:sz="8" w:space="0" w:color="000000"/>
            </w:tcBorders>
          </w:tcPr>
          <w:p w14:paraId="4F3A253A" w14:textId="77777777" w:rsidR="00BD48DB" w:rsidRDefault="00BD48DB" w:rsidP="00BD48DB">
            <w:pPr>
              <w:pStyle w:val="TableContent"/>
            </w:pPr>
            <w:r>
              <w:t>Indicação da origem da informação registrada: 1 - Sefaz 2 - Contribuinte 3 - Junta Comercial</w:t>
            </w:r>
          </w:p>
        </w:tc>
      </w:tr>
    </w:tbl>
    <w:p w14:paraId="107D56DB" w14:textId="77777777" w:rsidR="00BD48DB" w:rsidRDefault="00BD48DB" w:rsidP="00CA16BE">
      <w:pPr>
        <w:ind w:left="0"/>
      </w:pPr>
    </w:p>
    <w:p w14:paraId="0FDC8DF0" w14:textId="77777777" w:rsidR="00DF176C" w:rsidRDefault="00DF176C" w:rsidP="00CA16BE">
      <w:pPr>
        <w:ind w:left="0"/>
      </w:pPr>
    </w:p>
    <w:p w14:paraId="1B3DF2F4" w14:textId="77777777" w:rsidR="00DF176C" w:rsidRDefault="00DF176C" w:rsidP="00CA16BE">
      <w:pPr>
        <w:ind w:left="0"/>
      </w:pPr>
    </w:p>
    <w:p w14:paraId="76285CE2" w14:textId="05B3D26A" w:rsidR="00001AAD" w:rsidRDefault="00E95C9F" w:rsidP="00CA16BE">
      <w:pPr>
        <w:ind w:left="0"/>
      </w:pPr>
      <w:r>
        <w:t>TABELA: TA_ESTABELECIMENTO</w:t>
      </w:r>
    </w:p>
    <w:tbl>
      <w:tblPr>
        <w:tblW w:w="0" w:type="auto"/>
        <w:tblInd w:w="10" w:type="dxa"/>
        <w:tblLayout w:type="fixed"/>
        <w:tblCellMar>
          <w:left w:w="0" w:type="dxa"/>
          <w:right w:w="0" w:type="dxa"/>
        </w:tblCellMar>
        <w:tblLook w:val="0000" w:firstRow="0" w:lastRow="0" w:firstColumn="0" w:lastColumn="0" w:noHBand="0" w:noVBand="0"/>
      </w:tblPr>
      <w:tblGrid>
        <w:gridCol w:w="4189"/>
        <w:gridCol w:w="1955"/>
        <w:gridCol w:w="1955"/>
      </w:tblGrid>
      <w:tr w:rsidR="007E79C4" w14:paraId="7E78D88D" w14:textId="77777777" w:rsidTr="00152826">
        <w:tc>
          <w:tcPr>
            <w:tcW w:w="4189" w:type="dxa"/>
            <w:tcBorders>
              <w:top w:val="single" w:sz="8" w:space="0" w:color="000000"/>
              <w:left w:val="single" w:sz="8" w:space="0" w:color="000000"/>
              <w:bottom w:val="single" w:sz="8" w:space="0" w:color="000000"/>
              <w:right w:val="single" w:sz="8" w:space="0" w:color="000000"/>
            </w:tcBorders>
            <w:shd w:val="clear" w:color="auto" w:fill="1569BC"/>
          </w:tcPr>
          <w:p w14:paraId="669803F7" w14:textId="06CBCA5A" w:rsidR="007E79C4" w:rsidRDefault="007E79C4" w:rsidP="00152826">
            <w:pPr>
              <w:pStyle w:val="TableHeader"/>
            </w:pPr>
            <w:r>
              <w:t>Atributo Tabela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5F8A2E23" w14:textId="58F3FB79" w:rsidR="007E79C4" w:rsidRDefault="007E79C4" w:rsidP="00152826">
            <w:pPr>
              <w:pStyle w:val="TableHeader"/>
            </w:pPr>
            <w:r>
              <w:t>XML / SISTEMA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5318EE3F" w14:textId="4AFB0C60" w:rsidR="007E79C4" w:rsidRDefault="007E79C4" w:rsidP="00152826">
            <w:pPr>
              <w:pStyle w:val="TableHeader"/>
            </w:pPr>
            <w:r>
              <w:t>Descrição</w:t>
            </w:r>
          </w:p>
        </w:tc>
      </w:tr>
      <w:tr w:rsidR="00A874A1" w14:paraId="686B0794"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7D18881D" w14:textId="77777777" w:rsidR="00A874A1" w:rsidRDefault="00A874A1" w:rsidP="00152826">
            <w:pPr>
              <w:pStyle w:val="TableContent"/>
            </w:pPr>
            <w:bookmarkStart w:id="95" w:name="O0ioQ2qGAqAAaxg1"/>
            <w:bookmarkEnd w:id="95"/>
            <w:r>
              <w:rPr>
                <w:noProof/>
                <w:lang w:val="pt-BR" w:eastAsia="pt-BR"/>
              </w:rPr>
              <w:drawing>
                <wp:inline distT="0" distB="0" distL="0" distR="0" wp14:anchorId="6866A09E" wp14:editId="442CC86E">
                  <wp:extent cx="171450" cy="171450"/>
                  <wp:effectExtent l="19050" t="0" r="0" b="0"/>
                  <wp:docPr id="61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NUM_CNPJ</w:t>
            </w:r>
          </w:p>
        </w:tc>
        <w:tc>
          <w:tcPr>
            <w:tcW w:w="1955" w:type="dxa"/>
            <w:tcBorders>
              <w:top w:val="single" w:sz="8" w:space="0" w:color="000000"/>
              <w:left w:val="single" w:sz="8" w:space="0" w:color="000000"/>
              <w:bottom w:val="single" w:sz="8" w:space="0" w:color="000000"/>
              <w:right w:val="single" w:sz="8" w:space="0" w:color="000000"/>
            </w:tcBorders>
          </w:tcPr>
          <w:p w14:paraId="36687F57" w14:textId="5A517E4D" w:rsidR="00A874A1" w:rsidRDefault="00A77934" w:rsidP="00152826">
            <w:pPr>
              <w:pStyle w:val="TableContent"/>
            </w:pPr>
            <w:r>
              <w:t>EmpresaDto.Co_cnpj</w:t>
            </w:r>
          </w:p>
        </w:tc>
        <w:tc>
          <w:tcPr>
            <w:tcW w:w="1955" w:type="dxa"/>
            <w:tcBorders>
              <w:top w:val="single" w:sz="8" w:space="0" w:color="000000"/>
              <w:left w:val="single" w:sz="8" w:space="0" w:color="000000"/>
              <w:bottom w:val="single" w:sz="8" w:space="0" w:color="000000"/>
              <w:right w:val="single" w:sz="8" w:space="0" w:color="000000"/>
            </w:tcBorders>
          </w:tcPr>
          <w:p w14:paraId="61E9FBBA" w14:textId="77777777" w:rsidR="00A874A1" w:rsidRDefault="00A874A1" w:rsidP="00152826">
            <w:pPr>
              <w:pStyle w:val="TableContent"/>
            </w:pPr>
            <w:r>
              <w:t>Número completo do CNPJ do estabelecimento (matriz ou filial). Número composto de 14 algarismos sem máscara.</w:t>
            </w:r>
          </w:p>
        </w:tc>
      </w:tr>
      <w:tr w:rsidR="00A874A1" w14:paraId="6E077C66"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6D0EA004" w14:textId="77777777" w:rsidR="00A874A1" w:rsidRDefault="00A874A1" w:rsidP="00152826">
            <w:pPr>
              <w:pStyle w:val="TableContent"/>
            </w:pPr>
            <w:bookmarkStart w:id="96" w:name="h0ioQ2qGAqAAaxg2"/>
            <w:bookmarkEnd w:id="96"/>
            <w:r>
              <w:rPr>
                <w:noProof/>
                <w:lang w:val="pt-BR" w:eastAsia="pt-BR"/>
              </w:rPr>
              <w:drawing>
                <wp:inline distT="0" distB="0" distL="0" distR="0" wp14:anchorId="0512078B" wp14:editId="1FB82256">
                  <wp:extent cx="171450" cy="171450"/>
                  <wp:effectExtent l="19050" t="0" r="0" b="0"/>
                  <wp:docPr id="61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NUM_BASE_CNPJ</w:t>
            </w:r>
          </w:p>
        </w:tc>
        <w:tc>
          <w:tcPr>
            <w:tcW w:w="1955" w:type="dxa"/>
            <w:tcBorders>
              <w:top w:val="single" w:sz="8" w:space="0" w:color="000000"/>
              <w:left w:val="single" w:sz="8" w:space="0" w:color="000000"/>
              <w:bottom w:val="single" w:sz="8" w:space="0" w:color="000000"/>
              <w:right w:val="single" w:sz="8" w:space="0" w:color="000000"/>
            </w:tcBorders>
          </w:tcPr>
          <w:p w14:paraId="3FD35D2F" w14:textId="1F0A2295" w:rsidR="00A874A1" w:rsidRDefault="00A77934" w:rsidP="00A77934">
            <w:pPr>
              <w:pStyle w:val="TableContent"/>
            </w:pPr>
            <w:r>
              <w:t>Raiz do Cnpj do EmpresaDto_co_cnpj</w:t>
            </w:r>
          </w:p>
        </w:tc>
        <w:tc>
          <w:tcPr>
            <w:tcW w:w="1955" w:type="dxa"/>
            <w:tcBorders>
              <w:top w:val="single" w:sz="8" w:space="0" w:color="000000"/>
              <w:left w:val="single" w:sz="8" w:space="0" w:color="000000"/>
              <w:bottom w:val="single" w:sz="8" w:space="0" w:color="000000"/>
              <w:right w:val="single" w:sz="8" w:space="0" w:color="000000"/>
            </w:tcBorders>
          </w:tcPr>
          <w:p w14:paraId="2AAA9AF5" w14:textId="77777777" w:rsidR="00A874A1" w:rsidRDefault="00A874A1" w:rsidP="00152826">
            <w:pPr>
              <w:pStyle w:val="TableContent"/>
            </w:pPr>
            <w:r>
              <w:t>Número do CNPJ base da Pessoa Jurídica. (CAMPO VIRTUAL)</w:t>
            </w:r>
          </w:p>
        </w:tc>
      </w:tr>
      <w:tr w:rsidR="00A874A1" w14:paraId="7EAA79BC"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303C3544" w14:textId="77777777" w:rsidR="00A874A1" w:rsidRDefault="00A874A1" w:rsidP="00152826">
            <w:pPr>
              <w:pStyle w:val="TableContent"/>
            </w:pPr>
            <w:bookmarkStart w:id="97" w:name="p0ioQ2qGAqAAaxg3"/>
            <w:bookmarkEnd w:id="97"/>
            <w:r>
              <w:rPr>
                <w:noProof/>
                <w:lang w:val="pt-BR" w:eastAsia="pt-BR"/>
              </w:rPr>
              <w:drawing>
                <wp:inline distT="0" distB="0" distL="0" distR="0" wp14:anchorId="7609F19D" wp14:editId="768712F6">
                  <wp:extent cx="171450" cy="171450"/>
                  <wp:effectExtent l="19050" t="0" r="0" b="0"/>
                  <wp:docPr id="61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IND_ESTABELECIMENTO</w:t>
            </w:r>
          </w:p>
        </w:tc>
        <w:tc>
          <w:tcPr>
            <w:tcW w:w="1955" w:type="dxa"/>
            <w:tcBorders>
              <w:top w:val="single" w:sz="8" w:space="0" w:color="000000"/>
              <w:left w:val="single" w:sz="8" w:space="0" w:color="000000"/>
              <w:bottom w:val="single" w:sz="8" w:space="0" w:color="000000"/>
              <w:right w:val="single" w:sz="8" w:space="0" w:color="000000"/>
            </w:tcBorders>
          </w:tcPr>
          <w:p w14:paraId="32DC3D05" w14:textId="7418EDCB" w:rsidR="00A874A1" w:rsidRDefault="00C55F55" w:rsidP="00946EAF">
            <w:pPr>
              <w:pStyle w:val="TableContent"/>
            </w:pPr>
            <w:r>
              <w:t>Dados</w:t>
            </w:r>
            <w:r w:rsidR="00946EAF">
              <w:t>E</w:t>
            </w:r>
            <w:r>
              <w:t>vento</w:t>
            </w:r>
            <w:r w:rsidR="00946EAF">
              <w:t>D</w:t>
            </w:r>
            <w:r>
              <w:t xml:space="preserve">to.isfilial for true </w:t>
            </w:r>
            <w:r>
              <w:lastRenderedPageBreak/>
              <w:t xml:space="preserve">recebe o valor </w:t>
            </w:r>
            <w:proofErr w:type="gramStart"/>
            <w:r>
              <w:t>2 ,</w:t>
            </w:r>
            <w:proofErr w:type="gramEnd"/>
            <w:r>
              <w:t xml:space="preserve"> se não valor 1.</w:t>
            </w:r>
          </w:p>
        </w:tc>
        <w:tc>
          <w:tcPr>
            <w:tcW w:w="1955" w:type="dxa"/>
            <w:tcBorders>
              <w:top w:val="single" w:sz="8" w:space="0" w:color="000000"/>
              <w:left w:val="single" w:sz="8" w:space="0" w:color="000000"/>
              <w:bottom w:val="single" w:sz="8" w:space="0" w:color="000000"/>
              <w:right w:val="single" w:sz="8" w:space="0" w:color="000000"/>
            </w:tcBorders>
          </w:tcPr>
          <w:p w14:paraId="461DC20E" w14:textId="77777777" w:rsidR="00A874A1" w:rsidRDefault="00A874A1" w:rsidP="00152826">
            <w:pPr>
              <w:pStyle w:val="TableContent"/>
            </w:pPr>
            <w:r>
              <w:lastRenderedPageBreak/>
              <w:t xml:space="preserve">Indicação do tipo do </w:t>
            </w:r>
            <w:r>
              <w:lastRenderedPageBreak/>
              <w:t>estabelecimento: 1 - Matriz; 2 - Filial; 3 - Único;</w:t>
            </w:r>
          </w:p>
        </w:tc>
      </w:tr>
      <w:tr w:rsidR="00A874A1" w14:paraId="172485C9"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7E0EBFF6" w14:textId="77777777" w:rsidR="00A874A1" w:rsidRDefault="00A874A1" w:rsidP="00152826">
            <w:pPr>
              <w:pStyle w:val="TableContent"/>
            </w:pPr>
            <w:bookmarkStart w:id="98" w:name="F0ioQ2qGAqAAaxg4"/>
            <w:bookmarkStart w:id="99" w:name="N0ioQ2qGAqAAaxg5"/>
            <w:bookmarkEnd w:id="98"/>
            <w:bookmarkEnd w:id="99"/>
            <w:r>
              <w:rPr>
                <w:noProof/>
                <w:lang w:val="pt-BR" w:eastAsia="pt-BR"/>
              </w:rPr>
              <w:lastRenderedPageBreak/>
              <w:drawing>
                <wp:inline distT="0" distB="0" distL="0" distR="0" wp14:anchorId="5D65A8FF" wp14:editId="20111C86">
                  <wp:extent cx="171450" cy="171450"/>
                  <wp:effectExtent l="19050" t="0" r="0" b="0"/>
                  <wp:docPr id="62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TIPO_NATUREZA_IMOVEL</w:t>
            </w:r>
          </w:p>
        </w:tc>
        <w:tc>
          <w:tcPr>
            <w:tcW w:w="1955" w:type="dxa"/>
            <w:tcBorders>
              <w:top w:val="single" w:sz="8" w:space="0" w:color="000000"/>
              <w:left w:val="single" w:sz="8" w:space="0" w:color="000000"/>
              <w:bottom w:val="single" w:sz="8" w:space="0" w:color="000000"/>
              <w:right w:val="single" w:sz="8" w:space="0" w:color="000000"/>
            </w:tcBorders>
          </w:tcPr>
          <w:p w14:paraId="2298737A" w14:textId="50E9599E" w:rsidR="00A874A1" w:rsidRDefault="00345F03" w:rsidP="00152826">
            <w:pPr>
              <w:pStyle w:val="TableContent"/>
            </w:pPr>
            <w:r>
              <w:t>2 Urbano</w:t>
            </w:r>
          </w:p>
        </w:tc>
        <w:tc>
          <w:tcPr>
            <w:tcW w:w="1955" w:type="dxa"/>
            <w:tcBorders>
              <w:top w:val="single" w:sz="8" w:space="0" w:color="000000"/>
              <w:left w:val="single" w:sz="8" w:space="0" w:color="000000"/>
              <w:bottom w:val="single" w:sz="8" w:space="0" w:color="000000"/>
              <w:right w:val="single" w:sz="8" w:space="0" w:color="000000"/>
            </w:tcBorders>
          </w:tcPr>
          <w:p w14:paraId="4D92E33D" w14:textId="77777777" w:rsidR="00A874A1" w:rsidRDefault="00A874A1" w:rsidP="00152826">
            <w:pPr>
              <w:pStyle w:val="TableContent"/>
            </w:pPr>
            <w:r>
              <w:rPr>
                <w:rFonts w:ascii="Dialog" w:eastAsia="Dialog" w:hAnsi="Dialog" w:cs="Dialog"/>
                <w:color w:val="000000"/>
              </w:rPr>
              <w:t>1- Rural, 2-Urbano, 3-Não Regularizado</w:t>
            </w:r>
          </w:p>
        </w:tc>
      </w:tr>
      <w:tr w:rsidR="00A874A1" w14:paraId="3460EC8D"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6F2D35B3" w14:textId="77777777" w:rsidR="00A874A1" w:rsidRDefault="00A874A1" w:rsidP="00152826">
            <w:pPr>
              <w:pStyle w:val="TableContent"/>
            </w:pPr>
            <w:bookmarkStart w:id="100" w:name="H0ioQ2qGAqAAaxg6"/>
            <w:bookmarkEnd w:id="100"/>
            <w:r>
              <w:rPr>
                <w:noProof/>
                <w:lang w:val="pt-BR" w:eastAsia="pt-BR"/>
              </w:rPr>
              <w:drawing>
                <wp:inline distT="0" distB="0" distL="0" distR="0" wp14:anchorId="4B800B02" wp14:editId="0A332CC3">
                  <wp:extent cx="171450" cy="171450"/>
                  <wp:effectExtent l="19050" t="0" r="0" b="0"/>
                  <wp:docPr id="62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NOME_ESTABELECIMENTO</w:t>
            </w:r>
          </w:p>
        </w:tc>
        <w:tc>
          <w:tcPr>
            <w:tcW w:w="1955" w:type="dxa"/>
            <w:tcBorders>
              <w:top w:val="single" w:sz="8" w:space="0" w:color="000000"/>
              <w:left w:val="single" w:sz="8" w:space="0" w:color="000000"/>
              <w:bottom w:val="single" w:sz="8" w:space="0" w:color="000000"/>
              <w:right w:val="single" w:sz="8" w:space="0" w:color="000000"/>
            </w:tcBorders>
          </w:tcPr>
          <w:p w14:paraId="5DC93AF0" w14:textId="0F55AA7A" w:rsidR="00A874A1" w:rsidRDefault="00345F03" w:rsidP="00345F03">
            <w:pPr>
              <w:pStyle w:val="TableContent"/>
            </w:pPr>
            <w:r>
              <w:t>EmpresaDto.ds_nome_fantasia</w:t>
            </w:r>
          </w:p>
        </w:tc>
        <w:tc>
          <w:tcPr>
            <w:tcW w:w="1955" w:type="dxa"/>
            <w:tcBorders>
              <w:top w:val="single" w:sz="8" w:space="0" w:color="000000"/>
              <w:left w:val="single" w:sz="8" w:space="0" w:color="000000"/>
              <w:bottom w:val="single" w:sz="8" w:space="0" w:color="000000"/>
              <w:right w:val="single" w:sz="8" w:space="0" w:color="000000"/>
            </w:tcBorders>
          </w:tcPr>
          <w:p w14:paraId="0BE6E80D" w14:textId="77777777" w:rsidR="00A874A1" w:rsidRDefault="00A874A1" w:rsidP="00152826">
            <w:pPr>
              <w:pStyle w:val="TableContent"/>
            </w:pPr>
            <w:r>
              <w:t>Nome do título do estabelecimento. Nome fantansia.</w:t>
            </w:r>
          </w:p>
        </w:tc>
      </w:tr>
      <w:tr w:rsidR="00A874A1" w14:paraId="608C9848"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055FAF0C" w14:textId="77777777" w:rsidR="00A874A1" w:rsidRDefault="00A874A1" w:rsidP="00152826">
            <w:pPr>
              <w:pStyle w:val="TableContent"/>
            </w:pPr>
            <w:bookmarkStart w:id="101" w:name="30ioQ2qGAqAAaxg7"/>
            <w:bookmarkEnd w:id="101"/>
            <w:r>
              <w:rPr>
                <w:noProof/>
                <w:lang w:val="pt-BR" w:eastAsia="pt-BR"/>
              </w:rPr>
              <w:drawing>
                <wp:inline distT="0" distB="0" distL="0" distR="0" wp14:anchorId="6848F0EE" wp14:editId="514FCE39">
                  <wp:extent cx="171450" cy="171450"/>
                  <wp:effectExtent l="19050" t="0" r="0" b="0"/>
                  <wp:docPr id="62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TXT_OBJETO</w:t>
            </w:r>
          </w:p>
        </w:tc>
        <w:tc>
          <w:tcPr>
            <w:tcW w:w="1955" w:type="dxa"/>
            <w:tcBorders>
              <w:top w:val="single" w:sz="8" w:space="0" w:color="000000"/>
              <w:left w:val="single" w:sz="8" w:space="0" w:color="000000"/>
              <w:bottom w:val="single" w:sz="8" w:space="0" w:color="000000"/>
              <w:right w:val="single" w:sz="8" w:space="0" w:color="000000"/>
            </w:tcBorders>
          </w:tcPr>
          <w:p w14:paraId="2AE62E48" w14:textId="245BCB65" w:rsidR="00A874A1" w:rsidRDefault="00CC7C62" w:rsidP="00152826">
            <w:pPr>
              <w:pStyle w:val="TableContent"/>
            </w:pPr>
            <w:r>
              <w:t>EmpresaDto.ds_objeto</w:t>
            </w:r>
          </w:p>
        </w:tc>
        <w:tc>
          <w:tcPr>
            <w:tcW w:w="1955" w:type="dxa"/>
            <w:tcBorders>
              <w:top w:val="single" w:sz="8" w:space="0" w:color="000000"/>
              <w:left w:val="single" w:sz="8" w:space="0" w:color="000000"/>
              <w:bottom w:val="single" w:sz="8" w:space="0" w:color="000000"/>
              <w:right w:val="single" w:sz="8" w:space="0" w:color="000000"/>
            </w:tcBorders>
          </w:tcPr>
          <w:p w14:paraId="5B8A37D4" w14:textId="77777777" w:rsidR="00A874A1" w:rsidRDefault="00A874A1" w:rsidP="00152826">
            <w:pPr>
              <w:pStyle w:val="TableContent"/>
            </w:pPr>
            <w:r>
              <w:t>Descrição do objeto da matriz ou da filial</w:t>
            </w:r>
          </w:p>
        </w:tc>
      </w:tr>
      <w:tr w:rsidR="00A874A1" w14:paraId="04768231"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0CBADAF3" w14:textId="77777777" w:rsidR="00A874A1" w:rsidRDefault="00A874A1" w:rsidP="00152826">
            <w:pPr>
              <w:pStyle w:val="TableContent"/>
            </w:pPr>
            <w:bookmarkStart w:id="102" w:name="_0ioQ2qGAqAAaxg8"/>
            <w:bookmarkEnd w:id="102"/>
            <w:r>
              <w:rPr>
                <w:noProof/>
                <w:lang w:val="pt-BR" w:eastAsia="pt-BR"/>
              </w:rPr>
              <w:drawing>
                <wp:inline distT="0" distB="0" distL="0" distR="0" wp14:anchorId="7DA752E5" wp14:editId="17241481">
                  <wp:extent cx="171450" cy="171450"/>
                  <wp:effectExtent l="19050" t="0" r="0" b="0"/>
                  <wp:docPr id="62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VALOR_CAPITAL_SOCIAL</w:t>
            </w:r>
          </w:p>
        </w:tc>
        <w:tc>
          <w:tcPr>
            <w:tcW w:w="1955" w:type="dxa"/>
            <w:tcBorders>
              <w:top w:val="single" w:sz="8" w:space="0" w:color="000000"/>
              <w:left w:val="single" w:sz="8" w:space="0" w:color="000000"/>
              <w:bottom w:val="single" w:sz="8" w:space="0" w:color="000000"/>
              <w:right w:val="single" w:sz="8" w:space="0" w:color="000000"/>
            </w:tcBorders>
          </w:tcPr>
          <w:p w14:paraId="3DFC9B96" w14:textId="14AFACC1" w:rsidR="00A874A1" w:rsidRDefault="00CC7C62" w:rsidP="00152826">
            <w:pPr>
              <w:pStyle w:val="TableContent"/>
            </w:pPr>
            <w:r>
              <w:t>EmpresaDto.nu_capital_social</w:t>
            </w:r>
          </w:p>
        </w:tc>
        <w:tc>
          <w:tcPr>
            <w:tcW w:w="1955" w:type="dxa"/>
            <w:tcBorders>
              <w:top w:val="single" w:sz="8" w:space="0" w:color="000000"/>
              <w:left w:val="single" w:sz="8" w:space="0" w:color="000000"/>
              <w:bottom w:val="single" w:sz="8" w:space="0" w:color="000000"/>
              <w:right w:val="single" w:sz="8" w:space="0" w:color="000000"/>
            </w:tcBorders>
          </w:tcPr>
          <w:p w14:paraId="1EE9A548" w14:textId="77777777" w:rsidR="00A874A1" w:rsidRDefault="00A874A1" w:rsidP="00152826">
            <w:pPr>
              <w:pStyle w:val="TableContent"/>
            </w:pPr>
            <w:r>
              <w:t>Valor do capital social da matriz ou da filial. Obrigatório apenas para Matriz.</w:t>
            </w:r>
          </w:p>
        </w:tc>
      </w:tr>
      <w:tr w:rsidR="00A874A1" w14:paraId="0DC6A2A2"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516D4CC5" w14:textId="77777777" w:rsidR="00A874A1" w:rsidRDefault="00A874A1" w:rsidP="00152826">
            <w:pPr>
              <w:pStyle w:val="TableContent"/>
            </w:pPr>
            <w:bookmarkStart w:id="103" w:name="wMioQ2qGAqAAaxg9"/>
            <w:bookmarkEnd w:id="103"/>
            <w:r>
              <w:rPr>
                <w:noProof/>
                <w:lang w:val="pt-BR" w:eastAsia="pt-BR"/>
              </w:rPr>
              <w:drawing>
                <wp:inline distT="0" distB="0" distL="0" distR="0" wp14:anchorId="5E334F56" wp14:editId="7177721A">
                  <wp:extent cx="171450" cy="171450"/>
                  <wp:effectExtent l="19050" t="0" r="0" b="0"/>
                  <wp:docPr id="63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DATA_INICIO_ATIVIDADE</w:t>
            </w:r>
          </w:p>
        </w:tc>
        <w:tc>
          <w:tcPr>
            <w:tcW w:w="1955" w:type="dxa"/>
            <w:tcBorders>
              <w:top w:val="single" w:sz="8" w:space="0" w:color="000000"/>
              <w:left w:val="single" w:sz="8" w:space="0" w:color="000000"/>
              <w:bottom w:val="single" w:sz="8" w:space="0" w:color="000000"/>
              <w:right w:val="single" w:sz="8" w:space="0" w:color="000000"/>
            </w:tcBorders>
          </w:tcPr>
          <w:p w14:paraId="1C9D8F91" w14:textId="03901A1A" w:rsidR="00A874A1" w:rsidRDefault="00CC7C62" w:rsidP="00152826">
            <w:pPr>
              <w:pStyle w:val="TableContent"/>
            </w:pPr>
            <w:r>
              <w:t>EmpresaDto.dt_constituiçao</w:t>
            </w:r>
          </w:p>
        </w:tc>
        <w:tc>
          <w:tcPr>
            <w:tcW w:w="1955" w:type="dxa"/>
            <w:tcBorders>
              <w:top w:val="single" w:sz="8" w:space="0" w:color="000000"/>
              <w:left w:val="single" w:sz="8" w:space="0" w:color="000000"/>
              <w:bottom w:val="single" w:sz="8" w:space="0" w:color="000000"/>
              <w:right w:val="single" w:sz="8" w:space="0" w:color="000000"/>
            </w:tcBorders>
          </w:tcPr>
          <w:p w14:paraId="63995E61" w14:textId="77777777" w:rsidR="00A874A1" w:rsidRDefault="00A874A1" w:rsidP="00152826">
            <w:pPr>
              <w:pStyle w:val="TableContent"/>
            </w:pPr>
            <w:r>
              <w:t>Data de início de atividade registrado na Junta Comercial</w:t>
            </w:r>
          </w:p>
        </w:tc>
      </w:tr>
      <w:tr w:rsidR="00A874A1" w14:paraId="7967EED2"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1859C9D7" w14:textId="77777777" w:rsidR="00A874A1" w:rsidRDefault="00A874A1" w:rsidP="00152826">
            <w:pPr>
              <w:pStyle w:val="TableContent"/>
            </w:pPr>
            <w:bookmarkStart w:id="104" w:name="YMioQ2qGAqAAaxg."/>
            <w:bookmarkEnd w:id="104"/>
            <w:r>
              <w:rPr>
                <w:noProof/>
                <w:lang w:val="pt-BR" w:eastAsia="pt-BR"/>
              </w:rPr>
              <w:drawing>
                <wp:inline distT="0" distB="0" distL="0" distR="0" wp14:anchorId="0E6143D0" wp14:editId="4473397C">
                  <wp:extent cx="171450" cy="171450"/>
                  <wp:effectExtent l="19050" t="0" r="0" b="0"/>
                  <wp:docPr id="63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DATA_FINAL_ATIVIDADE</w:t>
            </w:r>
          </w:p>
        </w:tc>
        <w:tc>
          <w:tcPr>
            <w:tcW w:w="1955" w:type="dxa"/>
            <w:tcBorders>
              <w:top w:val="single" w:sz="8" w:space="0" w:color="000000"/>
              <w:left w:val="single" w:sz="8" w:space="0" w:color="000000"/>
              <w:bottom w:val="single" w:sz="8" w:space="0" w:color="000000"/>
              <w:right w:val="single" w:sz="8" w:space="0" w:color="000000"/>
            </w:tcBorders>
          </w:tcPr>
          <w:p w14:paraId="1AA2AB9F" w14:textId="517977BE" w:rsidR="00A874A1" w:rsidRDefault="0082734E" w:rsidP="00152826">
            <w:pPr>
              <w:pStyle w:val="TableContent"/>
            </w:pPr>
            <w:r>
              <w:t>NULL</w:t>
            </w:r>
          </w:p>
        </w:tc>
        <w:tc>
          <w:tcPr>
            <w:tcW w:w="1955" w:type="dxa"/>
            <w:tcBorders>
              <w:top w:val="single" w:sz="8" w:space="0" w:color="000000"/>
              <w:left w:val="single" w:sz="8" w:space="0" w:color="000000"/>
              <w:bottom w:val="single" w:sz="8" w:space="0" w:color="000000"/>
              <w:right w:val="single" w:sz="8" w:space="0" w:color="000000"/>
            </w:tcBorders>
          </w:tcPr>
          <w:p w14:paraId="6D9E9FDE" w14:textId="77777777" w:rsidR="00A874A1" w:rsidRDefault="00A874A1" w:rsidP="00152826">
            <w:pPr>
              <w:pStyle w:val="TableContent"/>
            </w:pPr>
            <w:r>
              <w:t>Data final de atividade (baixa) registrado na Junta Comercial</w:t>
            </w:r>
          </w:p>
        </w:tc>
      </w:tr>
      <w:tr w:rsidR="00A874A1" w14:paraId="15EC7F1C"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2341F324" w14:textId="77777777" w:rsidR="00A874A1" w:rsidRDefault="00A874A1" w:rsidP="00152826">
            <w:pPr>
              <w:pStyle w:val="TableContent"/>
            </w:pPr>
            <w:bookmarkStart w:id="105" w:name="kMioQ2qGAqAAaxg_"/>
            <w:bookmarkEnd w:id="105"/>
            <w:r>
              <w:rPr>
                <w:noProof/>
                <w:lang w:val="pt-BR" w:eastAsia="pt-BR"/>
              </w:rPr>
              <w:drawing>
                <wp:inline distT="0" distB="0" distL="0" distR="0" wp14:anchorId="1371295C" wp14:editId="774C63B1">
                  <wp:extent cx="171450" cy="171450"/>
                  <wp:effectExtent l="19050" t="0" r="0" b="0"/>
                  <wp:docPr id="63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NUM_NIRE</w:t>
            </w:r>
          </w:p>
        </w:tc>
        <w:tc>
          <w:tcPr>
            <w:tcW w:w="1955" w:type="dxa"/>
            <w:tcBorders>
              <w:top w:val="single" w:sz="8" w:space="0" w:color="000000"/>
              <w:left w:val="single" w:sz="8" w:space="0" w:color="000000"/>
              <w:bottom w:val="single" w:sz="8" w:space="0" w:color="000000"/>
              <w:right w:val="single" w:sz="8" w:space="0" w:color="000000"/>
            </w:tcBorders>
          </w:tcPr>
          <w:p w14:paraId="6D1D2EA5" w14:textId="744E2A61" w:rsidR="00A874A1" w:rsidRDefault="00CC7C62" w:rsidP="00152826">
            <w:pPr>
              <w:pStyle w:val="TableContent"/>
            </w:pPr>
            <w:r>
              <w:t>EmpresaDto.</w:t>
            </w:r>
            <w:r w:rsidR="00994F5A">
              <w:t>co_nire</w:t>
            </w:r>
          </w:p>
        </w:tc>
        <w:tc>
          <w:tcPr>
            <w:tcW w:w="1955" w:type="dxa"/>
            <w:tcBorders>
              <w:top w:val="single" w:sz="8" w:space="0" w:color="000000"/>
              <w:left w:val="single" w:sz="8" w:space="0" w:color="000000"/>
              <w:bottom w:val="single" w:sz="8" w:space="0" w:color="000000"/>
              <w:right w:val="single" w:sz="8" w:space="0" w:color="000000"/>
            </w:tcBorders>
          </w:tcPr>
          <w:p w14:paraId="13935339" w14:textId="77777777" w:rsidR="00A874A1" w:rsidRDefault="00A874A1" w:rsidP="00152826">
            <w:pPr>
              <w:pStyle w:val="TableContent"/>
            </w:pPr>
            <w:r>
              <w:t>Número do Nire na Junta comercial</w:t>
            </w:r>
          </w:p>
        </w:tc>
      </w:tr>
      <w:tr w:rsidR="00A874A1" w14:paraId="5490798D"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376CA177" w14:textId="77777777" w:rsidR="00A874A1" w:rsidRDefault="00A874A1" w:rsidP="00152826">
            <w:pPr>
              <w:pStyle w:val="TableContent"/>
            </w:pPr>
            <w:bookmarkStart w:id="106" w:name="MMioQ2qGAqAAaxhA"/>
            <w:bookmarkStart w:id="107" w:name="8MioQ2qGAqAAaxhB"/>
            <w:bookmarkEnd w:id="106"/>
            <w:bookmarkEnd w:id="107"/>
            <w:r>
              <w:rPr>
                <w:noProof/>
                <w:lang w:val="pt-BR" w:eastAsia="pt-BR"/>
              </w:rPr>
              <w:drawing>
                <wp:inline distT="0" distB="0" distL="0" distR="0" wp14:anchorId="1EE619B4" wp14:editId="7C74CA1B">
                  <wp:extent cx="171450" cy="171450"/>
                  <wp:effectExtent l="19050" t="0" r="0" b="0"/>
                  <wp:docPr id="63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NUM_NIRE_ANTERIOR</w:t>
            </w:r>
          </w:p>
        </w:tc>
        <w:tc>
          <w:tcPr>
            <w:tcW w:w="1955" w:type="dxa"/>
            <w:tcBorders>
              <w:top w:val="single" w:sz="8" w:space="0" w:color="000000"/>
              <w:left w:val="single" w:sz="8" w:space="0" w:color="000000"/>
              <w:bottom w:val="single" w:sz="8" w:space="0" w:color="000000"/>
              <w:right w:val="single" w:sz="8" w:space="0" w:color="000000"/>
            </w:tcBorders>
          </w:tcPr>
          <w:p w14:paraId="1FF6F0E0" w14:textId="27048930" w:rsidR="00A874A1" w:rsidRDefault="00CB1751" w:rsidP="00152826">
            <w:pPr>
              <w:pStyle w:val="TableContent"/>
            </w:pPr>
            <w:r>
              <w:t>EmpresaDto.Co_nire_anterior</w:t>
            </w:r>
          </w:p>
        </w:tc>
        <w:tc>
          <w:tcPr>
            <w:tcW w:w="1955" w:type="dxa"/>
            <w:tcBorders>
              <w:top w:val="single" w:sz="8" w:space="0" w:color="000000"/>
              <w:left w:val="single" w:sz="8" w:space="0" w:color="000000"/>
              <w:bottom w:val="single" w:sz="8" w:space="0" w:color="000000"/>
              <w:right w:val="single" w:sz="8" w:space="0" w:color="000000"/>
            </w:tcBorders>
          </w:tcPr>
          <w:p w14:paraId="5F838BA1" w14:textId="77777777" w:rsidR="00A874A1" w:rsidRDefault="00A874A1" w:rsidP="00152826">
            <w:pPr>
              <w:pStyle w:val="TableContent"/>
            </w:pPr>
            <w:r>
              <w:t>Número do Nire anterior na Junta comercial</w:t>
            </w:r>
          </w:p>
        </w:tc>
      </w:tr>
      <w:tr w:rsidR="00A874A1" w14:paraId="20471582"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2690A3A6" w14:textId="77777777" w:rsidR="00A874A1" w:rsidRDefault="00A874A1" w:rsidP="00152826">
            <w:pPr>
              <w:pStyle w:val="TableContent"/>
            </w:pPr>
            <w:bookmarkStart w:id="108" w:name="SMioQ2qGAqAAaxhC"/>
            <w:bookmarkStart w:id="109" w:name="SMioQ2qGAqAAaxhD"/>
            <w:bookmarkEnd w:id="108"/>
            <w:bookmarkEnd w:id="109"/>
            <w:r>
              <w:rPr>
                <w:noProof/>
                <w:lang w:val="pt-BR" w:eastAsia="pt-BR"/>
              </w:rPr>
              <w:drawing>
                <wp:inline distT="0" distB="0" distL="0" distR="0" wp14:anchorId="18AEEB3E" wp14:editId="09837188">
                  <wp:extent cx="171450" cy="171450"/>
                  <wp:effectExtent l="19050" t="0" r="0" b="0"/>
                  <wp:docPr id="64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TIPO_SITUACAO_CADASTRAL</w:t>
            </w:r>
          </w:p>
        </w:tc>
        <w:tc>
          <w:tcPr>
            <w:tcW w:w="1955" w:type="dxa"/>
            <w:tcBorders>
              <w:top w:val="single" w:sz="8" w:space="0" w:color="000000"/>
              <w:left w:val="single" w:sz="8" w:space="0" w:color="000000"/>
              <w:bottom w:val="single" w:sz="8" w:space="0" w:color="000000"/>
              <w:right w:val="single" w:sz="8" w:space="0" w:color="000000"/>
            </w:tcBorders>
          </w:tcPr>
          <w:p w14:paraId="3FEF3599" w14:textId="663F7992" w:rsidR="00A874A1" w:rsidRDefault="00946EAF" w:rsidP="00152826">
            <w:pPr>
              <w:pStyle w:val="TableContent"/>
            </w:pPr>
            <w:r>
              <w:t xml:space="preserve">02 Ativa para os casos de eventos de inclusão sem pendência. Nos eventos de alteração o campo não sofrerá </w:t>
            </w:r>
            <w:proofErr w:type="gramStart"/>
            <w:r>
              <w:t>atualizações</w:t>
            </w:r>
            <w:r w:rsidR="00E97C4F">
              <w:t xml:space="preserve"> ,</w:t>
            </w:r>
            <w:proofErr w:type="gramEnd"/>
            <w:r w:rsidR="00E97C4F">
              <w:t xml:space="preserve"> exceto se cair no item 2 da RN0212 a empresa, que deverá reativar a empresa.</w:t>
            </w:r>
          </w:p>
        </w:tc>
        <w:tc>
          <w:tcPr>
            <w:tcW w:w="1955" w:type="dxa"/>
            <w:tcBorders>
              <w:top w:val="single" w:sz="8" w:space="0" w:color="000000"/>
              <w:left w:val="single" w:sz="8" w:space="0" w:color="000000"/>
              <w:bottom w:val="single" w:sz="8" w:space="0" w:color="000000"/>
              <w:right w:val="single" w:sz="8" w:space="0" w:color="000000"/>
            </w:tcBorders>
          </w:tcPr>
          <w:p w14:paraId="56E813A9" w14:textId="77777777" w:rsidR="00A874A1" w:rsidRDefault="00A874A1" w:rsidP="00152826">
            <w:pPr>
              <w:pStyle w:val="TableContent"/>
            </w:pPr>
            <w:r>
              <w:rPr>
                <w:rFonts w:ascii="Calibri" w:eastAsia="Calibri" w:hAnsi="Calibri" w:cs="Calibri"/>
                <w:color w:val="000000"/>
              </w:rPr>
              <w:t>01 – NULA,  02 – ATIVA,  03 – SUSPENSA, 04 – INAPTA, 08 - B</w:t>
            </w:r>
            <w:r>
              <w:rPr>
                <w:rFonts w:ascii="Dialog" w:eastAsia="Dialog" w:hAnsi="Dialog" w:cs="Dialog"/>
                <w:color w:val="000000"/>
              </w:rPr>
              <w:t>AIXADA</w:t>
            </w:r>
          </w:p>
        </w:tc>
      </w:tr>
      <w:tr w:rsidR="00A874A1" w14:paraId="250DD606"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6210F145" w14:textId="77777777" w:rsidR="00A874A1" w:rsidRDefault="00A874A1" w:rsidP="00152826">
            <w:pPr>
              <w:pStyle w:val="TableContent"/>
            </w:pPr>
            <w:bookmarkStart w:id="110" w:name="tMioQ2qGAqAAaxhE"/>
            <w:bookmarkEnd w:id="110"/>
            <w:r>
              <w:rPr>
                <w:noProof/>
                <w:lang w:val="pt-BR" w:eastAsia="pt-BR"/>
              </w:rPr>
              <w:drawing>
                <wp:inline distT="0" distB="0" distL="0" distR="0" wp14:anchorId="12A7373D" wp14:editId="33FEE7EB">
                  <wp:extent cx="171450" cy="171450"/>
                  <wp:effectExtent l="19050" t="0" r="0" b="0"/>
                  <wp:docPr id="64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DATA_SITUACAO_CADASTRAL</w:t>
            </w:r>
          </w:p>
        </w:tc>
        <w:tc>
          <w:tcPr>
            <w:tcW w:w="1955" w:type="dxa"/>
            <w:tcBorders>
              <w:top w:val="single" w:sz="8" w:space="0" w:color="000000"/>
              <w:left w:val="single" w:sz="8" w:space="0" w:color="000000"/>
              <w:bottom w:val="single" w:sz="8" w:space="0" w:color="000000"/>
              <w:right w:val="single" w:sz="8" w:space="0" w:color="000000"/>
            </w:tcBorders>
          </w:tcPr>
          <w:p w14:paraId="3D9831F6" w14:textId="0710E913" w:rsidR="00A874A1" w:rsidRDefault="00946EAF" w:rsidP="00152826">
            <w:pPr>
              <w:pStyle w:val="TableContent"/>
            </w:pPr>
            <w:r>
              <w:t>Data Atual do Registro de inclusão. Evento de Alteração não será alterado</w:t>
            </w:r>
            <w:proofErr w:type="gramStart"/>
            <w:r w:rsidR="00E97C4F">
              <w:t>, ,</w:t>
            </w:r>
            <w:proofErr w:type="gramEnd"/>
            <w:r w:rsidR="00E97C4F">
              <w:t xml:space="preserve"> exceto se cair no item 2 da RN0212 a empresa, que </w:t>
            </w:r>
            <w:r w:rsidR="00E97C4F">
              <w:lastRenderedPageBreak/>
              <w:t>deverá reativar a empresa.</w:t>
            </w:r>
          </w:p>
        </w:tc>
        <w:tc>
          <w:tcPr>
            <w:tcW w:w="1955" w:type="dxa"/>
            <w:tcBorders>
              <w:top w:val="single" w:sz="8" w:space="0" w:color="000000"/>
              <w:left w:val="single" w:sz="8" w:space="0" w:color="000000"/>
              <w:bottom w:val="single" w:sz="8" w:space="0" w:color="000000"/>
              <w:right w:val="single" w:sz="8" w:space="0" w:color="000000"/>
            </w:tcBorders>
          </w:tcPr>
          <w:p w14:paraId="12C184BC" w14:textId="77777777" w:rsidR="00A874A1" w:rsidRDefault="00A874A1" w:rsidP="00152826">
            <w:pPr>
              <w:pStyle w:val="TableContent"/>
            </w:pPr>
          </w:p>
        </w:tc>
      </w:tr>
      <w:tr w:rsidR="00A874A1" w14:paraId="13DB8AC0"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1ED860B9" w14:textId="77777777" w:rsidR="00A874A1" w:rsidRDefault="00A874A1" w:rsidP="00152826">
            <w:pPr>
              <w:pStyle w:val="TableContent"/>
            </w:pPr>
            <w:bookmarkStart w:id="111" w:name="tMioQ2qGAqAAaxhF"/>
            <w:bookmarkEnd w:id="111"/>
            <w:r>
              <w:rPr>
                <w:noProof/>
                <w:lang w:val="pt-BR" w:eastAsia="pt-BR"/>
              </w:rPr>
              <w:lastRenderedPageBreak/>
              <w:drawing>
                <wp:inline distT="0" distB="0" distL="0" distR="0" wp14:anchorId="5513E428" wp14:editId="7724BECD">
                  <wp:extent cx="171450" cy="171450"/>
                  <wp:effectExtent l="19050" t="0" r="0" b="0"/>
                  <wp:docPr id="64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IND_ORIGEM_INFORMACAO</w:t>
            </w:r>
          </w:p>
        </w:tc>
        <w:tc>
          <w:tcPr>
            <w:tcW w:w="1955" w:type="dxa"/>
            <w:tcBorders>
              <w:top w:val="single" w:sz="8" w:space="0" w:color="000000"/>
              <w:left w:val="single" w:sz="8" w:space="0" w:color="000000"/>
              <w:bottom w:val="single" w:sz="8" w:space="0" w:color="000000"/>
              <w:right w:val="single" w:sz="8" w:space="0" w:color="000000"/>
            </w:tcBorders>
          </w:tcPr>
          <w:p w14:paraId="0544023F" w14:textId="00837EC4" w:rsidR="00A874A1" w:rsidRDefault="00946EAF" w:rsidP="00152826">
            <w:pPr>
              <w:pStyle w:val="TableContent"/>
            </w:pPr>
            <w:r>
              <w:t>Informar valor 3</w:t>
            </w:r>
          </w:p>
        </w:tc>
        <w:tc>
          <w:tcPr>
            <w:tcW w:w="1955" w:type="dxa"/>
            <w:tcBorders>
              <w:top w:val="single" w:sz="8" w:space="0" w:color="000000"/>
              <w:left w:val="single" w:sz="8" w:space="0" w:color="000000"/>
              <w:bottom w:val="single" w:sz="8" w:space="0" w:color="000000"/>
              <w:right w:val="single" w:sz="8" w:space="0" w:color="000000"/>
            </w:tcBorders>
          </w:tcPr>
          <w:p w14:paraId="1D16EF00" w14:textId="77777777" w:rsidR="00A874A1" w:rsidRDefault="00A874A1" w:rsidP="00152826">
            <w:pPr>
              <w:pStyle w:val="TableContent"/>
            </w:pPr>
            <w:r>
              <w:t>Indicação da origem da Informação registrada: 1 - Sefaz 2 - Contribuinte 3 - Junta Comercial 4 - CRC 5 - Legado  6 - SRFB</w:t>
            </w:r>
          </w:p>
        </w:tc>
      </w:tr>
    </w:tbl>
    <w:p w14:paraId="75E1AD89" w14:textId="77777777" w:rsidR="00E95C9F" w:rsidRDefault="00E95C9F" w:rsidP="00CA16BE">
      <w:pPr>
        <w:ind w:left="0"/>
      </w:pPr>
    </w:p>
    <w:p w14:paraId="2F5C0683" w14:textId="5CEBF461" w:rsidR="00E95C9F" w:rsidRDefault="0064794F" w:rsidP="00CA16BE">
      <w:pPr>
        <w:ind w:left="0"/>
      </w:pPr>
      <w:r>
        <w:t xml:space="preserve">TABELA: </w:t>
      </w:r>
      <w:r w:rsidR="00E95C9F">
        <w:t>TA_ENDERECO</w:t>
      </w:r>
    </w:p>
    <w:tbl>
      <w:tblPr>
        <w:tblW w:w="0" w:type="auto"/>
        <w:tblInd w:w="10" w:type="dxa"/>
        <w:tblLayout w:type="fixed"/>
        <w:tblCellMar>
          <w:left w:w="0" w:type="dxa"/>
          <w:right w:w="0" w:type="dxa"/>
        </w:tblCellMar>
        <w:tblLook w:val="0000" w:firstRow="0" w:lastRow="0" w:firstColumn="0" w:lastColumn="0" w:noHBand="0" w:noVBand="0"/>
      </w:tblPr>
      <w:tblGrid>
        <w:gridCol w:w="4189"/>
        <w:gridCol w:w="1955"/>
        <w:gridCol w:w="1955"/>
      </w:tblGrid>
      <w:tr w:rsidR="007E79C4" w14:paraId="3FA45023" w14:textId="77777777" w:rsidTr="00152826">
        <w:tc>
          <w:tcPr>
            <w:tcW w:w="4189" w:type="dxa"/>
            <w:tcBorders>
              <w:top w:val="single" w:sz="8" w:space="0" w:color="000000"/>
              <w:left w:val="single" w:sz="8" w:space="0" w:color="000000"/>
              <w:bottom w:val="single" w:sz="8" w:space="0" w:color="000000"/>
              <w:right w:val="single" w:sz="8" w:space="0" w:color="000000"/>
            </w:tcBorders>
            <w:shd w:val="clear" w:color="auto" w:fill="1569BC"/>
          </w:tcPr>
          <w:p w14:paraId="13C0116D" w14:textId="2ECA840E" w:rsidR="007E79C4" w:rsidRDefault="007E79C4" w:rsidP="00152826">
            <w:pPr>
              <w:pStyle w:val="TableHeader"/>
            </w:pPr>
            <w:r>
              <w:t>Atributo Tabela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21BB2D4B" w14:textId="6098EAF4" w:rsidR="007E79C4" w:rsidRDefault="007E79C4" w:rsidP="00152826">
            <w:pPr>
              <w:pStyle w:val="TableHeader"/>
            </w:pPr>
            <w:r>
              <w:t>XML / SISTEMA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24C54993" w14:textId="27B6F8CB" w:rsidR="007E79C4" w:rsidRDefault="007E79C4" w:rsidP="00152826">
            <w:pPr>
              <w:pStyle w:val="TableHeader"/>
            </w:pPr>
            <w:r>
              <w:t>Descrição</w:t>
            </w:r>
          </w:p>
        </w:tc>
      </w:tr>
      <w:tr w:rsidR="00A874A1" w14:paraId="5BE96E2D"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1DA33059" w14:textId="77777777" w:rsidR="00A874A1" w:rsidRDefault="00A874A1" w:rsidP="00152826">
            <w:pPr>
              <w:pStyle w:val="TableContent"/>
            </w:pPr>
            <w:bookmarkStart w:id="112" w:name="wkioQ2qGAqAAaxgM"/>
            <w:bookmarkEnd w:id="112"/>
            <w:r>
              <w:rPr>
                <w:noProof/>
                <w:lang w:val="pt-BR" w:eastAsia="pt-BR"/>
              </w:rPr>
              <w:drawing>
                <wp:inline distT="0" distB="0" distL="0" distR="0" wp14:anchorId="5332CCD2" wp14:editId="5EE86655">
                  <wp:extent cx="171450" cy="171450"/>
                  <wp:effectExtent l="19050" t="0" r="0" b="0"/>
                  <wp:docPr id="50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IDEN_ENDERECO</w:t>
            </w:r>
          </w:p>
        </w:tc>
        <w:tc>
          <w:tcPr>
            <w:tcW w:w="1955" w:type="dxa"/>
            <w:tcBorders>
              <w:top w:val="single" w:sz="8" w:space="0" w:color="000000"/>
              <w:left w:val="single" w:sz="8" w:space="0" w:color="000000"/>
              <w:bottom w:val="single" w:sz="8" w:space="0" w:color="000000"/>
              <w:right w:val="single" w:sz="8" w:space="0" w:color="000000"/>
            </w:tcBorders>
          </w:tcPr>
          <w:p w14:paraId="51F10B01" w14:textId="53CDB997" w:rsidR="00A874A1" w:rsidRDefault="00946EAF" w:rsidP="00152826">
            <w:pPr>
              <w:pStyle w:val="TableContent"/>
            </w:pPr>
            <w:r>
              <w:t>Sequencial Gerado</w:t>
            </w:r>
          </w:p>
        </w:tc>
        <w:tc>
          <w:tcPr>
            <w:tcW w:w="1955" w:type="dxa"/>
            <w:tcBorders>
              <w:top w:val="single" w:sz="8" w:space="0" w:color="000000"/>
              <w:left w:val="single" w:sz="8" w:space="0" w:color="000000"/>
              <w:bottom w:val="single" w:sz="8" w:space="0" w:color="000000"/>
              <w:right w:val="single" w:sz="8" w:space="0" w:color="000000"/>
            </w:tcBorders>
          </w:tcPr>
          <w:p w14:paraId="273FF6BD" w14:textId="77777777" w:rsidR="00A874A1" w:rsidRDefault="00A874A1" w:rsidP="00152826">
            <w:pPr>
              <w:pStyle w:val="TableContent"/>
            </w:pPr>
            <w:r>
              <w:t>Identificador artificial único do registro de endereço</w:t>
            </w:r>
          </w:p>
        </w:tc>
      </w:tr>
      <w:tr w:rsidR="00A874A1" w14:paraId="67495560"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2534930F" w14:textId="64DC0577" w:rsidR="00A874A1" w:rsidRDefault="00A874A1" w:rsidP="00152826">
            <w:pPr>
              <w:pStyle w:val="TableContent"/>
            </w:pPr>
            <w:bookmarkStart w:id="113" w:name="YkioQ2qGAqAAaxgN"/>
            <w:bookmarkEnd w:id="113"/>
            <w:r>
              <w:rPr>
                <w:noProof/>
                <w:lang w:val="pt-BR" w:eastAsia="pt-BR"/>
              </w:rPr>
              <w:drawing>
                <wp:inline distT="0" distB="0" distL="0" distR="0" wp14:anchorId="14AAC71D" wp14:editId="76A55D27">
                  <wp:extent cx="171450" cy="171450"/>
                  <wp:effectExtent l="19050" t="0" r="0" b="0"/>
                  <wp:docPr id="50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IND_ENDERECO</w:t>
            </w:r>
          </w:p>
        </w:tc>
        <w:tc>
          <w:tcPr>
            <w:tcW w:w="1955" w:type="dxa"/>
            <w:tcBorders>
              <w:top w:val="single" w:sz="8" w:space="0" w:color="000000"/>
              <w:left w:val="single" w:sz="8" w:space="0" w:color="000000"/>
              <w:bottom w:val="single" w:sz="8" w:space="0" w:color="000000"/>
              <w:right w:val="single" w:sz="8" w:space="0" w:color="000000"/>
            </w:tcBorders>
          </w:tcPr>
          <w:p w14:paraId="324E229D" w14:textId="1655BA43" w:rsidR="00A874A1" w:rsidRDefault="00946EAF" w:rsidP="00152826">
            <w:pPr>
              <w:pStyle w:val="TableContent"/>
            </w:pPr>
            <w:r>
              <w:t>Informar tipo 1</w:t>
            </w:r>
          </w:p>
        </w:tc>
        <w:tc>
          <w:tcPr>
            <w:tcW w:w="1955" w:type="dxa"/>
            <w:tcBorders>
              <w:top w:val="single" w:sz="8" w:space="0" w:color="000000"/>
              <w:left w:val="single" w:sz="8" w:space="0" w:color="000000"/>
              <w:bottom w:val="single" w:sz="8" w:space="0" w:color="000000"/>
              <w:right w:val="single" w:sz="8" w:space="0" w:color="000000"/>
            </w:tcBorders>
          </w:tcPr>
          <w:p w14:paraId="7A92A824" w14:textId="77777777" w:rsidR="00A874A1" w:rsidRDefault="00A874A1" w:rsidP="00152826">
            <w:pPr>
              <w:pStyle w:val="TableContent"/>
            </w:pPr>
            <w:r>
              <w:t>Tipo de Endereço: 1 - Endereço Padrão (Residencial ou Comercial) 2 - Endereço para Correspondência, 3- Domicilio Fiscal SRFB</w:t>
            </w:r>
          </w:p>
        </w:tc>
      </w:tr>
      <w:tr w:rsidR="00A874A1" w14:paraId="1F26E1D8"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035D3E16" w14:textId="77777777" w:rsidR="00A874A1" w:rsidRDefault="00A874A1" w:rsidP="00152826">
            <w:pPr>
              <w:pStyle w:val="TableContent"/>
            </w:pPr>
            <w:bookmarkStart w:id="114" w:name="0kioQ2qGAqAAaxgO"/>
            <w:bookmarkEnd w:id="114"/>
            <w:r>
              <w:rPr>
                <w:noProof/>
                <w:lang w:val="pt-BR" w:eastAsia="pt-BR"/>
              </w:rPr>
              <w:drawing>
                <wp:inline distT="0" distB="0" distL="0" distR="0" wp14:anchorId="40F39528" wp14:editId="5BAE0043">
                  <wp:extent cx="171450" cy="171450"/>
                  <wp:effectExtent l="19050" t="0" r="0" b="0"/>
                  <wp:docPr id="50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TIPO_DOMICILIO_FISCAL</w:t>
            </w:r>
          </w:p>
        </w:tc>
        <w:tc>
          <w:tcPr>
            <w:tcW w:w="1955" w:type="dxa"/>
            <w:tcBorders>
              <w:top w:val="single" w:sz="8" w:space="0" w:color="000000"/>
              <w:left w:val="single" w:sz="8" w:space="0" w:color="000000"/>
              <w:bottom w:val="single" w:sz="8" w:space="0" w:color="000000"/>
              <w:right w:val="single" w:sz="8" w:space="0" w:color="000000"/>
            </w:tcBorders>
          </w:tcPr>
          <w:p w14:paraId="4019A182" w14:textId="3301124E" w:rsidR="00A874A1" w:rsidRDefault="00946EAF" w:rsidP="004E382B">
            <w:pPr>
              <w:pStyle w:val="TableContent"/>
            </w:pPr>
            <w:r>
              <w:t xml:space="preserve">Informar </w:t>
            </w:r>
            <w:r w:rsidR="004E382B">
              <w:t>N</w:t>
            </w:r>
          </w:p>
        </w:tc>
        <w:tc>
          <w:tcPr>
            <w:tcW w:w="1955" w:type="dxa"/>
            <w:tcBorders>
              <w:top w:val="single" w:sz="8" w:space="0" w:color="000000"/>
              <w:left w:val="single" w:sz="8" w:space="0" w:color="000000"/>
              <w:bottom w:val="single" w:sz="8" w:space="0" w:color="000000"/>
              <w:right w:val="single" w:sz="8" w:space="0" w:color="000000"/>
            </w:tcBorders>
          </w:tcPr>
          <w:p w14:paraId="3255C302" w14:textId="77777777" w:rsidR="00A874A1" w:rsidRDefault="00A874A1" w:rsidP="00152826">
            <w:pPr>
              <w:pStyle w:val="TableContent"/>
            </w:pPr>
            <w:r w:rsidRPr="00486DB7">
              <w:t>Indicador de que o endereço é também o domicilio fiscal do contribuinte. "S" ou "N"</w:t>
            </w:r>
          </w:p>
        </w:tc>
      </w:tr>
      <w:tr w:rsidR="00A874A1" w14:paraId="638135A4"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31B2E533" w14:textId="77777777" w:rsidR="00A874A1" w:rsidRDefault="00A874A1" w:rsidP="00152826">
            <w:pPr>
              <w:pStyle w:val="TableContent"/>
            </w:pPr>
            <w:bookmarkStart w:id="115" w:name="GkioQ2qGAqAAaxgP"/>
            <w:bookmarkEnd w:id="115"/>
            <w:r>
              <w:rPr>
                <w:noProof/>
                <w:lang w:val="pt-BR" w:eastAsia="pt-BR"/>
              </w:rPr>
              <w:drawing>
                <wp:inline distT="0" distB="0" distL="0" distR="0" wp14:anchorId="3D4CF749" wp14:editId="4CB78967">
                  <wp:extent cx="171450" cy="171450"/>
                  <wp:effectExtent l="19050" t="0" r="0" b="0"/>
                  <wp:docPr id="51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IND_LOCALIZACAO</w:t>
            </w:r>
          </w:p>
        </w:tc>
        <w:tc>
          <w:tcPr>
            <w:tcW w:w="1955" w:type="dxa"/>
            <w:tcBorders>
              <w:top w:val="single" w:sz="8" w:space="0" w:color="000000"/>
              <w:left w:val="single" w:sz="8" w:space="0" w:color="000000"/>
              <w:bottom w:val="single" w:sz="8" w:space="0" w:color="000000"/>
              <w:right w:val="single" w:sz="8" w:space="0" w:color="000000"/>
            </w:tcBorders>
          </w:tcPr>
          <w:p w14:paraId="5C6C7CEF" w14:textId="6E683C36" w:rsidR="00A874A1" w:rsidRDefault="00946EAF" w:rsidP="00152826">
            <w:pPr>
              <w:pStyle w:val="TableContent"/>
            </w:pPr>
            <w:r>
              <w:t>Informar 1</w:t>
            </w:r>
          </w:p>
        </w:tc>
        <w:tc>
          <w:tcPr>
            <w:tcW w:w="1955" w:type="dxa"/>
            <w:tcBorders>
              <w:top w:val="single" w:sz="8" w:space="0" w:color="000000"/>
              <w:left w:val="single" w:sz="8" w:space="0" w:color="000000"/>
              <w:bottom w:val="single" w:sz="8" w:space="0" w:color="000000"/>
              <w:right w:val="single" w:sz="8" w:space="0" w:color="000000"/>
            </w:tcBorders>
          </w:tcPr>
          <w:p w14:paraId="4901C221" w14:textId="77777777" w:rsidR="00A874A1" w:rsidRDefault="00A874A1" w:rsidP="00152826">
            <w:pPr>
              <w:pStyle w:val="TableContent"/>
            </w:pPr>
            <w:r>
              <w:t>Tipo de Localização: 1 - Zona Urbana 2 - Zona Rural</w:t>
            </w:r>
          </w:p>
        </w:tc>
      </w:tr>
      <w:tr w:rsidR="00A874A1" w14:paraId="777E43C6"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6EF3C39F" w14:textId="77777777" w:rsidR="00A874A1" w:rsidRDefault="00A874A1" w:rsidP="00152826">
            <w:pPr>
              <w:pStyle w:val="TableContent"/>
            </w:pPr>
            <w:bookmarkStart w:id="116" w:name="2kioQ2qGAqAAaxgQ"/>
            <w:bookmarkEnd w:id="116"/>
            <w:r>
              <w:rPr>
                <w:noProof/>
                <w:lang w:val="pt-BR" w:eastAsia="pt-BR"/>
              </w:rPr>
              <w:drawing>
                <wp:inline distT="0" distB="0" distL="0" distR="0" wp14:anchorId="381F251C" wp14:editId="1DDF8435">
                  <wp:extent cx="171450" cy="171450"/>
                  <wp:effectExtent l="19050" t="0" r="0" b="0"/>
                  <wp:docPr id="51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NUM_CEP</w:t>
            </w:r>
          </w:p>
        </w:tc>
        <w:tc>
          <w:tcPr>
            <w:tcW w:w="1955" w:type="dxa"/>
            <w:tcBorders>
              <w:top w:val="single" w:sz="8" w:space="0" w:color="000000"/>
              <w:left w:val="single" w:sz="8" w:space="0" w:color="000000"/>
              <w:bottom w:val="single" w:sz="8" w:space="0" w:color="000000"/>
              <w:right w:val="single" w:sz="8" w:space="0" w:color="000000"/>
            </w:tcBorders>
          </w:tcPr>
          <w:p w14:paraId="0D674060" w14:textId="44363A5D" w:rsidR="00A874A1" w:rsidRDefault="004E382B" w:rsidP="00152826">
            <w:pPr>
              <w:pStyle w:val="TableContent"/>
            </w:pPr>
            <w:r>
              <w:t>EnderecoEmpresaDto.co_cep</w:t>
            </w:r>
          </w:p>
        </w:tc>
        <w:tc>
          <w:tcPr>
            <w:tcW w:w="1955" w:type="dxa"/>
            <w:tcBorders>
              <w:top w:val="single" w:sz="8" w:space="0" w:color="000000"/>
              <w:left w:val="single" w:sz="8" w:space="0" w:color="000000"/>
              <w:bottom w:val="single" w:sz="8" w:space="0" w:color="000000"/>
              <w:right w:val="single" w:sz="8" w:space="0" w:color="000000"/>
            </w:tcBorders>
          </w:tcPr>
          <w:p w14:paraId="4D1D48CA" w14:textId="77777777" w:rsidR="00A874A1" w:rsidRDefault="00A874A1" w:rsidP="00152826">
            <w:pPr>
              <w:pStyle w:val="TableContent"/>
            </w:pPr>
            <w:r>
              <w:t>Número do CEP</w:t>
            </w:r>
          </w:p>
        </w:tc>
      </w:tr>
      <w:tr w:rsidR="00A874A1" w14:paraId="5FF5899E"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41FAED54" w14:textId="77777777" w:rsidR="00A874A1" w:rsidRDefault="00A874A1" w:rsidP="00152826">
            <w:pPr>
              <w:pStyle w:val="TableContent"/>
            </w:pPr>
            <w:bookmarkStart w:id="117" w:name="ukioQ2qGAqAAaxgR"/>
            <w:bookmarkEnd w:id="117"/>
            <w:r>
              <w:rPr>
                <w:noProof/>
                <w:lang w:val="pt-BR" w:eastAsia="pt-BR"/>
              </w:rPr>
              <w:drawing>
                <wp:inline distT="0" distB="0" distL="0" distR="0" wp14:anchorId="22DFA159" wp14:editId="783DA0BB">
                  <wp:extent cx="171450" cy="171450"/>
                  <wp:effectExtent l="19050" t="0" r="0" b="0"/>
                  <wp:docPr id="51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IND_LOGRADOURO</w:t>
            </w:r>
          </w:p>
        </w:tc>
        <w:tc>
          <w:tcPr>
            <w:tcW w:w="1955" w:type="dxa"/>
            <w:tcBorders>
              <w:top w:val="single" w:sz="8" w:space="0" w:color="000000"/>
              <w:left w:val="single" w:sz="8" w:space="0" w:color="000000"/>
              <w:bottom w:val="single" w:sz="8" w:space="0" w:color="000000"/>
              <w:right w:val="single" w:sz="8" w:space="0" w:color="000000"/>
            </w:tcBorders>
          </w:tcPr>
          <w:p w14:paraId="18EFBB15" w14:textId="5EB77A5D" w:rsidR="00A874A1" w:rsidRDefault="004E382B" w:rsidP="00152826">
            <w:pPr>
              <w:pStyle w:val="TableContent"/>
            </w:pPr>
            <w:r>
              <w:t>EnderecoEmpresaDto.nu_seq_tipo_logradouro</w:t>
            </w:r>
          </w:p>
        </w:tc>
        <w:tc>
          <w:tcPr>
            <w:tcW w:w="1955" w:type="dxa"/>
            <w:tcBorders>
              <w:top w:val="single" w:sz="8" w:space="0" w:color="000000"/>
              <w:left w:val="single" w:sz="8" w:space="0" w:color="000000"/>
              <w:bottom w:val="single" w:sz="8" w:space="0" w:color="000000"/>
              <w:right w:val="single" w:sz="8" w:space="0" w:color="000000"/>
            </w:tcBorders>
          </w:tcPr>
          <w:p w14:paraId="3FE8C5B5" w14:textId="77777777" w:rsidR="00A874A1" w:rsidRDefault="00A874A1" w:rsidP="00152826">
            <w:pPr>
              <w:pStyle w:val="TableContent"/>
            </w:pPr>
            <w:r>
              <w:rPr>
                <w:rFonts w:ascii="Dialog" w:eastAsia="Dialog" w:hAnsi="Dialog" w:cs="Dialog"/>
                <w:color w:val="000000"/>
              </w:rPr>
              <w:t>Tipo de Logradouro: Rua, Praça, Avenida</w:t>
            </w:r>
          </w:p>
        </w:tc>
      </w:tr>
      <w:tr w:rsidR="00A874A1" w14:paraId="530DABE0"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69AD5C92" w14:textId="77777777" w:rsidR="00A874A1" w:rsidRDefault="00A874A1" w:rsidP="00152826">
            <w:pPr>
              <w:pStyle w:val="TableContent"/>
            </w:pPr>
            <w:bookmarkStart w:id="118" w:name="FkioQ2qGAqAAaxgS"/>
            <w:bookmarkEnd w:id="118"/>
            <w:r>
              <w:rPr>
                <w:noProof/>
                <w:lang w:val="pt-BR" w:eastAsia="pt-BR"/>
              </w:rPr>
              <w:drawing>
                <wp:inline distT="0" distB="0" distL="0" distR="0" wp14:anchorId="6F4C181F" wp14:editId="55465692">
                  <wp:extent cx="171450" cy="171450"/>
                  <wp:effectExtent l="19050" t="0" r="0" b="0"/>
                  <wp:docPr id="51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TXT_LOGRADOURO</w:t>
            </w:r>
          </w:p>
        </w:tc>
        <w:tc>
          <w:tcPr>
            <w:tcW w:w="1955" w:type="dxa"/>
            <w:tcBorders>
              <w:top w:val="single" w:sz="8" w:space="0" w:color="000000"/>
              <w:left w:val="single" w:sz="8" w:space="0" w:color="000000"/>
              <w:bottom w:val="single" w:sz="8" w:space="0" w:color="000000"/>
              <w:right w:val="single" w:sz="8" w:space="0" w:color="000000"/>
            </w:tcBorders>
          </w:tcPr>
          <w:p w14:paraId="23937DF1" w14:textId="49C7B8EA" w:rsidR="00A874A1" w:rsidRDefault="004E382B" w:rsidP="00152826">
            <w:pPr>
              <w:pStyle w:val="TableContent"/>
            </w:pPr>
            <w:r>
              <w:t>EnderecoEmpresaDto.ds_endereco</w:t>
            </w:r>
          </w:p>
        </w:tc>
        <w:tc>
          <w:tcPr>
            <w:tcW w:w="1955" w:type="dxa"/>
            <w:tcBorders>
              <w:top w:val="single" w:sz="8" w:space="0" w:color="000000"/>
              <w:left w:val="single" w:sz="8" w:space="0" w:color="000000"/>
              <w:bottom w:val="single" w:sz="8" w:space="0" w:color="000000"/>
              <w:right w:val="single" w:sz="8" w:space="0" w:color="000000"/>
            </w:tcBorders>
          </w:tcPr>
          <w:p w14:paraId="6C534F14" w14:textId="77777777" w:rsidR="00A874A1" w:rsidRDefault="00A874A1" w:rsidP="00152826">
            <w:pPr>
              <w:pStyle w:val="TableContent"/>
            </w:pPr>
          </w:p>
        </w:tc>
      </w:tr>
      <w:tr w:rsidR="00A874A1" w14:paraId="05D7080C"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4E8782B8" w14:textId="77777777" w:rsidR="00A874A1" w:rsidRDefault="00A874A1" w:rsidP="00152826">
            <w:pPr>
              <w:pStyle w:val="TableContent"/>
            </w:pPr>
            <w:bookmarkStart w:id="119" w:name="FkioQ2qGAqAAaxgT"/>
            <w:bookmarkEnd w:id="119"/>
            <w:r>
              <w:rPr>
                <w:noProof/>
                <w:lang w:val="pt-BR" w:eastAsia="pt-BR"/>
              </w:rPr>
              <w:drawing>
                <wp:inline distT="0" distB="0" distL="0" distR="0" wp14:anchorId="0673FBE1" wp14:editId="2A929C3D">
                  <wp:extent cx="171450" cy="171450"/>
                  <wp:effectExtent l="19050" t="0" r="0" b="0"/>
                  <wp:docPr id="51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NUM_LOGRADOURO</w:t>
            </w:r>
          </w:p>
        </w:tc>
        <w:tc>
          <w:tcPr>
            <w:tcW w:w="1955" w:type="dxa"/>
            <w:tcBorders>
              <w:top w:val="single" w:sz="8" w:space="0" w:color="000000"/>
              <w:left w:val="single" w:sz="8" w:space="0" w:color="000000"/>
              <w:bottom w:val="single" w:sz="8" w:space="0" w:color="000000"/>
              <w:right w:val="single" w:sz="8" w:space="0" w:color="000000"/>
            </w:tcBorders>
          </w:tcPr>
          <w:p w14:paraId="392425B4" w14:textId="4012DADA" w:rsidR="00A874A1" w:rsidRDefault="004E382B" w:rsidP="00152826">
            <w:pPr>
              <w:pStyle w:val="TableContent"/>
            </w:pPr>
            <w:r>
              <w:t>EnderecoEmpresaDto.co_numero</w:t>
            </w:r>
          </w:p>
        </w:tc>
        <w:tc>
          <w:tcPr>
            <w:tcW w:w="1955" w:type="dxa"/>
            <w:tcBorders>
              <w:top w:val="single" w:sz="8" w:space="0" w:color="000000"/>
              <w:left w:val="single" w:sz="8" w:space="0" w:color="000000"/>
              <w:bottom w:val="single" w:sz="8" w:space="0" w:color="000000"/>
              <w:right w:val="single" w:sz="8" w:space="0" w:color="000000"/>
            </w:tcBorders>
          </w:tcPr>
          <w:p w14:paraId="3AC72B5B" w14:textId="77777777" w:rsidR="00A874A1" w:rsidRDefault="00A874A1" w:rsidP="00152826">
            <w:pPr>
              <w:pStyle w:val="TableContent"/>
            </w:pPr>
            <w:r>
              <w:t>Número do Logradouro</w:t>
            </w:r>
          </w:p>
        </w:tc>
      </w:tr>
      <w:tr w:rsidR="00A874A1" w14:paraId="4BF770A6"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255C5A80" w14:textId="77777777" w:rsidR="00A874A1" w:rsidRDefault="00A874A1" w:rsidP="00152826">
            <w:pPr>
              <w:pStyle w:val="TableContent"/>
            </w:pPr>
            <w:bookmarkStart w:id="120" w:name="1kioQ2qGAqAAaxgU"/>
            <w:bookmarkEnd w:id="120"/>
            <w:r>
              <w:rPr>
                <w:noProof/>
                <w:lang w:val="pt-BR" w:eastAsia="pt-BR"/>
              </w:rPr>
              <w:drawing>
                <wp:inline distT="0" distB="0" distL="0" distR="0" wp14:anchorId="55809E29" wp14:editId="4240681B">
                  <wp:extent cx="171450" cy="171450"/>
                  <wp:effectExtent l="19050" t="0" r="0" b="0"/>
                  <wp:docPr id="52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TXT_COMPLEMENTO</w:t>
            </w:r>
          </w:p>
        </w:tc>
        <w:tc>
          <w:tcPr>
            <w:tcW w:w="1955" w:type="dxa"/>
            <w:tcBorders>
              <w:top w:val="single" w:sz="8" w:space="0" w:color="000000"/>
              <w:left w:val="single" w:sz="8" w:space="0" w:color="000000"/>
              <w:bottom w:val="single" w:sz="8" w:space="0" w:color="000000"/>
              <w:right w:val="single" w:sz="8" w:space="0" w:color="000000"/>
            </w:tcBorders>
          </w:tcPr>
          <w:p w14:paraId="28766EBB" w14:textId="19AD819F" w:rsidR="00A874A1" w:rsidRDefault="004E382B" w:rsidP="004877DF">
            <w:pPr>
              <w:pStyle w:val="TableContent"/>
            </w:pPr>
            <w:r>
              <w:t>EnderecoEmpresaDto.ds_complemento</w:t>
            </w:r>
          </w:p>
        </w:tc>
        <w:tc>
          <w:tcPr>
            <w:tcW w:w="1955" w:type="dxa"/>
            <w:tcBorders>
              <w:top w:val="single" w:sz="8" w:space="0" w:color="000000"/>
              <w:left w:val="single" w:sz="8" w:space="0" w:color="000000"/>
              <w:bottom w:val="single" w:sz="8" w:space="0" w:color="000000"/>
              <w:right w:val="single" w:sz="8" w:space="0" w:color="000000"/>
            </w:tcBorders>
          </w:tcPr>
          <w:p w14:paraId="6282B8C6" w14:textId="77777777" w:rsidR="00A874A1" w:rsidRDefault="00A874A1" w:rsidP="00152826">
            <w:pPr>
              <w:pStyle w:val="TableContent"/>
            </w:pPr>
            <w:r>
              <w:t>Complemento do endereço</w:t>
            </w:r>
          </w:p>
        </w:tc>
      </w:tr>
      <w:tr w:rsidR="00A874A1" w14:paraId="480609C2"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6EA97FA5" w14:textId="77777777" w:rsidR="00A874A1" w:rsidRDefault="00A874A1" w:rsidP="00152826">
            <w:pPr>
              <w:pStyle w:val="TableContent"/>
            </w:pPr>
            <w:bookmarkStart w:id="121" w:name="tkioQ2qGAqAAaxgV"/>
            <w:bookmarkEnd w:id="121"/>
            <w:r>
              <w:rPr>
                <w:noProof/>
                <w:lang w:val="pt-BR" w:eastAsia="pt-BR"/>
              </w:rPr>
              <w:lastRenderedPageBreak/>
              <w:drawing>
                <wp:inline distT="0" distB="0" distL="0" distR="0" wp14:anchorId="3BE6AC26" wp14:editId="1B670D91">
                  <wp:extent cx="171450" cy="171450"/>
                  <wp:effectExtent l="19050" t="0" r="0" b="0"/>
                  <wp:docPr id="52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TXT_BAIRRO</w:t>
            </w:r>
          </w:p>
        </w:tc>
        <w:tc>
          <w:tcPr>
            <w:tcW w:w="1955" w:type="dxa"/>
            <w:tcBorders>
              <w:top w:val="single" w:sz="8" w:space="0" w:color="000000"/>
              <w:left w:val="single" w:sz="8" w:space="0" w:color="000000"/>
              <w:bottom w:val="single" w:sz="8" w:space="0" w:color="000000"/>
              <w:right w:val="single" w:sz="8" w:space="0" w:color="000000"/>
            </w:tcBorders>
          </w:tcPr>
          <w:p w14:paraId="4E139691" w14:textId="63B9CB62" w:rsidR="00A874A1" w:rsidRDefault="004E382B" w:rsidP="00152826">
            <w:pPr>
              <w:pStyle w:val="TableContent"/>
            </w:pPr>
            <w:r>
              <w:t>EnderecoEmpresaDto.ds_bairro</w:t>
            </w:r>
          </w:p>
        </w:tc>
        <w:tc>
          <w:tcPr>
            <w:tcW w:w="1955" w:type="dxa"/>
            <w:tcBorders>
              <w:top w:val="single" w:sz="8" w:space="0" w:color="000000"/>
              <w:left w:val="single" w:sz="8" w:space="0" w:color="000000"/>
              <w:bottom w:val="single" w:sz="8" w:space="0" w:color="000000"/>
              <w:right w:val="single" w:sz="8" w:space="0" w:color="000000"/>
            </w:tcBorders>
          </w:tcPr>
          <w:p w14:paraId="60842180" w14:textId="77777777" w:rsidR="00A874A1" w:rsidRDefault="00A874A1" w:rsidP="00152826">
            <w:pPr>
              <w:pStyle w:val="TableContent"/>
            </w:pPr>
          </w:p>
        </w:tc>
      </w:tr>
      <w:tr w:rsidR="00A874A1" w14:paraId="087DA136"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2AB144A6" w14:textId="77777777" w:rsidR="00A874A1" w:rsidRDefault="00A874A1" w:rsidP="00152826">
            <w:pPr>
              <w:pStyle w:val="TableContent"/>
            </w:pPr>
            <w:bookmarkStart w:id="122" w:name="tkioQ2qGAqAAaxgW"/>
            <w:bookmarkEnd w:id="122"/>
            <w:r>
              <w:rPr>
                <w:noProof/>
                <w:lang w:val="pt-BR" w:eastAsia="pt-BR"/>
              </w:rPr>
              <w:drawing>
                <wp:inline distT="0" distB="0" distL="0" distR="0" wp14:anchorId="5B802C65" wp14:editId="5F340BC9">
                  <wp:extent cx="171450" cy="171450"/>
                  <wp:effectExtent l="19050" t="0" r="0" b="0"/>
                  <wp:docPr id="52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COD_MUNICIPIO</w:t>
            </w:r>
          </w:p>
        </w:tc>
        <w:tc>
          <w:tcPr>
            <w:tcW w:w="1955" w:type="dxa"/>
            <w:tcBorders>
              <w:top w:val="single" w:sz="8" w:space="0" w:color="000000"/>
              <w:left w:val="single" w:sz="8" w:space="0" w:color="000000"/>
              <w:bottom w:val="single" w:sz="8" w:space="0" w:color="000000"/>
              <w:right w:val="single" w:sz="8" w:space="0" w:color="000000"/>
            </w:tcBorders>
          </w:tcPr>
          <w:p w14:paraId="5E9115E6" w14:textId="78CC165B" w:rsidR="00A874A1" w:rsidRDefault="004E382B" w:rsidP="00152826">
            <w:pPr>
              <w:pStyle w:val="TableContent"/>
            </w:pPr>
            <w:r>
              <w:t>EnderecoEmpresaDto.cod_municipio</w:t>
            </w:r>
          </w:p>
        </w:tc>
        <w:tc>
          <w:tcPr>
            <w:tcW w:w="1955" w:type="dxa"/>
            <w:tcBorders>
              <w:top w:val="single" w:sz="8" w:space="0" w:color="000000"/>
              <w:left w:val="single" w:sz="8" w:space="0" w:color="000000"/>
              <w:bottom w:val="single" w:sz="8" w:space="0" w:color="000000"/>
              <w:right w:val="single" w:sz="8" w:space="0" w:color="000000"/>
            </w:tcBorders>
          </w:tcPr>
          <w:p w14:paraId="7F01F0BE" w14:textId="77777777" w:rsidR="00A874A1" w:rsidRDefault="00A874A1" w:rsidP="00152826">
            <w:pPr>
              <w:pStyle w:val="TableContent"/>
            </w:pPr>
            <w:r>
              <w:t>Código do município no IBGE</w:t>
            </w:r>
          </w:p>
        </w:tc>
      </w:tr>
    </w:tbl>
    <w:p w14:paraId="72BB97F0" w14:textId="77777777" w:rsidR="00A874A1" w:rsidRDefault="00A874A1" w:rsidP="00CA16BE">
      <w:pPr>
        <w:ind w:left="0"/>
      </w:pPr>
      <w:bookmarkStart w:id="123" w:name="9kioQ2qGAqAAaxgX"/>
      <w:bookmarkStart w:id="124" w:name="bkioQ2qGAqAAaxgZ"/>
      <w:bookmarkEnd w:id="123"/>
      <w:bookmarkEnd w:id="124"/>
    </w:p>
    <w:p w14:paraId="6DCB65D7" w14:textId="630B11A4" w:rsidR="00E95C9F" w:rsidRDefault="0064794F" w:rsidP="00CA16BE">
      <w:pPr>
        <w:ind w:left="0"/>
      </w:pPr>
      <w:r>
        <w:t xml:space="preserve">TABELA: </w:t>
      </w:r>
      <w:r w:rsidR="00E95C9F">
        <w:t>TA_ENDERECO_ESTABELECIMENTO</w:t>
      </w:r>
    </w:p>
    <w:tbl>
      <w:tblPr>
        <w:tblW w:w="0" w:type="auto"/>
        <w:tblInd w:w="10" w:type="dxa"/>
        <w:tblLayout w:type="fixed"/>
        <w:tblCellMar>
          <w:left w:w="0" w:type="dxa"/>
          <w:right w:w="0" w:type="dxa"/>
        </w:tblCellMar>
        <w:tblLook w:val="0000" w:firstRow="0" w:lastRow="0" w:firstColumn="0" w:lastColumn="0" w:noHBand="0" w:noVBand="0"/>
      </w:tblPr>
      <w:tblGrid>
        <w:gridCol w:w="4189"/>
        <w:gridCol w:w="1955"/>
        <w:gridCol w:w="1955"/>
      </w:tblGrid>
      <w:tr w:rsidR="00976E6E" w14:paraId="278E4030" w14:textId="77777777" w:rsidTr="00152826">
        <w:tc>
          <w:tcPr>
            <w:tcW w:w="4189" w:type="dxa"/>
            <w:tcBorders>
              <w:top w:val="single" w:sz="8" w:space="0" w:color="000000"/>
              <w:left w:val="single" w:sz="8" w:space="0" w:color="000000"/>
              <w:bottom w:val="single" w:sz="8" w:space="0" w:color="000000"/>
              <w:right w:val="single" w:sz="8" w:space="0" w:color="000000"/>
            </w:tcBorders>
            <w:shd w:val="clear" w:color="auto" w:fill="1569BC"/>
          </w:tcPr>
          <w:p w14:paraId="0311AC95" w14:textId="77777777" w:rsidR="00976E6E" w:rsidRDefault="00976E6E" w:rsidP="00152826">
            <w:pPr>
              <w:pStyle w:val="TableHeader"/>
            </w:pPr>
            <w:r>
              <w:t>Name</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4933FBFD" w14:textId="77777777" w:rsidR="00976E6E" w:rsidRDefault="00976E6E" w:rsidP="00152826">
            <w:pPr>
              <w:pStyle w:val="TableHeader"/>
            </w:pPr>
            <w:r>
              <w:t>Primary Key</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6A570601" w14:textId="77777777" w:rsidR="00976E6E" w:rsidRDefault="00976E6E" w:rsidP="00152826">
            <w:pPr>
              <w:pStyle w:val="TableHeader"/>
            </w:pPr>
            <w:r>
              <w:t>Description</w:t>
            </w:r>
          </w:p>
        </w:tc>
      </w:tr>
      <w:tr w:rsidR="00976E6E" w14:paraId="458E2137"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17413387" w14:textId="77777777" w:rsidR="00976E6E" w:rsidRDefault="00976E6E" w:rsidP="00152826">
            <w:pPr>
              <w:pStyle w:val="TableContent"/>
            </w:pPr>
            <w:bookmarkStart w:id="125" w:name="SUioQ2qGAqAAaxgh"/>
            <w:bookmarkEnd w:id="125"/>
            <w:r>
              <w:rPr>
                <w:noProof/>
                <w:lang w:val="pt-BR" w:eastAsia="pt-BR"/>
              </w:rPr>
              <w:drawing>
                <wp:inline distT="0" distB="0" distL="0" distR="0" wp14:anchorId="1658D098" wp14:editId="6847176E">
                  <wp:extent cx="171450" cy="171450"/>
                  <wp:effectExtent l="19050" t="0" r="0" b="0"/>
                  <wp:docPr id="55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NUM_CNPJ</w:t>
            </w:r>
          </w:p>
        </w:tc>
        <w:tc>
          <w:tcPr>
            <w:tcW w:w="1955" w:type="dxa"/>
            <w:tcBorders>
              <w:top w:val="single" w:sz="8" w:space="0" w:color="000000"/>
              <w:left w:val="single" w:sz="8" w:space="0" w:color="000000"/>
              <w:bottom w:val="single" w:sz="8" w:space="0" w:color="000000"/>
              <w:right w:val="single" w:sz="8" w:space="0" w:color="000000"/>
            </w:tcBorders>
          </w:tcPr>
          <w:p w14:paraId="6121A4B0" w14:textId="2FDAE6D1" w:rsidR="00976E6E" w:rsidRDefault="00946EAF" w:rsidP="00152826">
            <w:pPr>
              <w:pStyle w:val="TableContent"/>
            </w:pPr>
            <w:r>
              <w:t>Cnpj do Solicitante</w:t>
            </w:r>
          </w:p>
        </w:tc>
        <w:tc>
          <w:tcPr>
            <w:tcW w:w="1955" w:type="dxa"/>
            <w:tcBorders>
              <w:top w:val="single" w:sz="8" w:space="0" w:color="000000"/>
              <w:left w:val="single" w:sz="8" w:space="0" w:color="000000"/>
              <w:bottom w:val="single" w:sz="8" w:space="0" w:color="000000"/>
              <w:right w:val="single" w:sz="8" w:space="0" w:color="000000"/>
            </w:tcBorders>
          </w:tcPr>
          <w:p w14:paraId="62B7F064" w14:textId="77777777" w:rsidR="00976E6E" w:rsidRDefault="00976E6E" w:rsidP="00152826">
            <w:pPr>
              <w:pStyle w:val="TableContent"/>
            </w:pPr>
            <w:r>
              <w:t>Número do CNPJ da pessoa jurídica</w:t>
            </w:r>
          </w:p>
        </w:tc>
      </w:tr>
      <w:tr w:rsidR="00976E6E" w14:paraId="415A7BE9"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789D229A" w14:textId="77777777" w:rsidR="00976E6E" w:rsidRDefault="00976E6E" w:rsidP="00152826">
            <w:pPr>
              <w:pStyle w:val="TableContent"/>
            </w:pPr>
            <w:bookmarkStart w:id="126" w:name="qUioQ2qGAqAAaxgi"/>
            <w:bookmarkEnd w:id="126"/>
            <w:r>
              <w:rPr>
                <w:noProof/>
                <w:lang w:val="pt-BR" w:eastAsia="pt-BR"/>
              </w:rPr>
              <w:drawing>
                <wp:inline distT="0" distB="0" distL="0" distR="0" wp14:anchorId="0A5ACA5B" wp14:editId="5811AE0B">
                  <wp:extent cx="171450" cy="171450"/>
                  <wp:effectExtent l="19050" t="0" r="0" b="0"/>
                  <wp:docPr id="55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IND_ORIGEM_INFORMACAO</w:t>
            </w:r>
          </w:p>
        </w:tc>
        <w:tc>
          <w:tcPr>
            <w:tcW w:w="1955" w:type="dxa"/>
            <w:tcBorders>
              <w:top w:val="single" w:sz="8" w:space="0" w:color="000000"/>
              <w:left w:val="single" w:sz="8" w:space="0" w:color="000000"/>
              <w:bottom w:val="single" w:sz="8" w:space="0" w:color="000000"/>
              <w:right w:val="single" w:sz="8" w:space="0" w:color="000000"/>
            </w:tcBorders>
          </w:tcPr>
          <w:p w14:paraId="1F5A6BD2" w14:textId="7BD5BBDC" w:rsidR="00976E6E" w:rsidRDefault="00946EAF" w:rsidP="00152826">
            <w:pPr>
              <w:pStyle w:val="TableContent"/>
            </w:pPr>
            <w:r>
              <w:t>Informar valor 1</w:t>
            </w:r>
          </w:p>
        </w:tc>
        <w:tc>
          <w:tcPr>
            <w:tcW w:w="1955" w:type="dxa"/>
            <w:tcBorders>
              <w:top w:val="single" w:sz="8" w:space="0" w:color="000000"/>
              <w:left w:val="single" w:sz="8" w:space="0" w:color="000000"/>
              <w:bottom w:val="single" w:sz="8" w:space="0" w:color="000000"/>
              <w:right w:val="single" w:sz="8" w:space="0" w:color="000000"/>
            </w:tcBorders>
          </w:tcPr>
          <w:p w14:paraId="6AE72A9B" w14:textId="77777777" w:rsidR="00976E6E" w:rsidRDefault="00976E6E" w:rsidP="00152826">
            <w:pPr>
              <w:pStyle w:val="TableContent"/>
            </w:pPr>
          </w:p>
        </w:tc>
      </w:tr>
      <w:tr w:rsidR="00976E6E" w14:paraId="052C7A34"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4750805F" w14:textId="77777777" w:rsidR="00976E6E" w:rsidRDefault="00976E6E" w:rsidP="00152826">
            <w:pPr>
              <w:pStyle w:val="TableContent"/>
            </w:pPr>
            <w:bookmarkStart w:id="127" w:name="qUioQ2qGAqAAaxgj"/>
            <w:bookmarkEnd w:id="127"/>
            <w:r>
              <w:rPr>
                <w:noProof/>
                <w:lang w:val="pt-BR" w:eastAsia="pt-BR"/>
              </w:rPr>
              <w:drawing>
                <wp:inline distT="0" distB="0" distL="0" distR="0" wp14:anchorId="394EC38C" wp14:editId="1DB0ACC0">
                  <wp:extent cx="171450" cy="171450"/>
                  <wp:effectExtent l="19050" t="0" r="0" b="0"/>
                  <wp:docPr id="55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IDEN_ENDERECO</w:t>
            </w:r>
          </w:p>
        </w:tc>
        <w:tc>
          <w:tcPr>
            <w:tcW w:w="1955" w:type="dxa"/>
            <w:tcBorders>
              <w:top w:val="single" w:sz="8" w:space="0" w:color="000000"/>
              <w:left w:val="single" w:sz="8" w:space="0" w:color="000000"/>
              <w:bottom w:val="single" w:sz="8" w:space="0" w:color="000000"/>
              <w:right w:val="single" w:sz="8" w:space="0" w:color="000000"/>
            </w:tcBorders>
          </w:tcPr>
          <w:p w14:paraId="790D0E44" w14:textId="20FC1F74" w:rsidR="00976E6E" w:rsidRDefault="00946EAF" w:rsidP="00152826">
            <w:pPr>
              <w:pStyle w:val="TableContent"/>
            </w:pPr>
            <w:r>
              <w:t>Identificador Atificial ta_endereço onde o tipo de endereço é igual a 1 = Endereço Padrão</w:t>
            </w:r>
          </w:p>
        </w:tc>
        <w:tc>
          <w:tcPr>
            <w:tcW w:w="1955" w:type="dxa"/>
            <w:tcBorders>
              <w:top w:val="single" w:sz="8" w:space="0" w:color="000000"/>
              <w:left w:val="single" w:sz="8" w:space="0" w:color="000000"/>
              <w:bottom w:val="single" w:sz="8" w:space="0" w:color="000000"/>
              <w:right w:val="single" w:sz="8" w:space="0" w:color="000000"/>
            </w:tcBorders>
          </w:tcPr>
          <w:p w14:paraId="04E94C9B" w14:textId="77777777" w:rsidR="00976E6E" w:rsidRDefault="00976E6E" w:rsidP="00152826">
            <w:pPr>
              <w:pStyle w:val="TableContent"/>
            </w:pPr>
            <w:r>
              <w:t>Identificador do registro de Endereço</w:t>
            </w:r>
          </w:p>
        </w:tc>
      </w:tr>
      <w:tr w:rsidR="00A874A1" w14:paraId="2A8BE95C"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3072A612" w14:textId="0072871B" w:rsidR="00A874A1" w:rsidRDefault="00A874A1" w:rsidP="00152826">
            <w:pPr>
              <w:pStyle w:val="TableContent"/>
              <w:rPr>
                <w:noProof/>
                <w:lang w:val="pt-BR" w:eastAsia="pt-BR"/>
              </w:rPr>
            </w:pPr>
            <w:r>
              <w:rPr>
                <w:noProof/>
                <w:lang w:val="pt-BR" w:eastAsia="pt-BR"/>
              </w:rPr>
              <w:drawing>
                <wp:inline distT="0" distB="0" distL="0" distR="0" wp14:anchorId="44B5B95A" wp14:editId="0A94816C">
                  <wp:extent cx="171450" cy="171450"/>
                  <wp:effectExtent l="19050" t="0" r="0" b="0"/>
                  <wp:docPr id="8"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w:t>
            </w:r>
            <w:r>
              <w:rPr>
                <w:noProof/>
                <w:lang w:val="pt-BR" w:eastAsia="pt-BR"/>
              </w:rPr>
              <w:t>NUM_INSCRIÇÃO_MUNICIPAL</w:t>
            </w:r>
          </w:p>
        </w:tc>
        <w:tc>
          <w:tcPr>
            <w:tcW w:w="1955" w:type="dxa"/>
            <w:tcBorders>
              <w:top w:val="single" w:sz="8" w:space="0" w:color="000000"/>
              <w:left w:val="single" w:sz="8" w:space="0" w:color="000000"/>
              <w:bottom w:val="single" w:sz="8" w:space="0" w:color="000000"/>
              <w:right w:val="single" w:sz="8" w:space="0" w:color="000000"/>
            </w:tcBorders>
          </w:tcPr>
          <w:p w14:paraId="3959D55C" w14:textId="034F5639" w:rsidR="00A874A1" w:rsidRDefault="00946EAF" w:rsidP="00152826">
            <w:pPr>
              <w:pStyle w:val="TableContent"/>
            </w:pPr>
            <w:r>
              <w:t>EmpresaDto.co_inscricao_municipal</w:t>
            </w:r>
          </w:p>
        </w:tc>
        <w:tc>
          <w:tcPr>
            <w:tcW w:w="1955" w:type="dxa"/>
            <w:tcBorders>
              <w:top w:val="single" w:sz="8" w:space="0" w:color="000000"/>
              <w:left w:val="single" w:sz="8" w:space="0" w:color="000000"/>
              <w:bottom w:val="single" w:sz="8" w:space="0" w:color="000000"/>
              <w:right w:val="single" w:sz="8" w:space="0" w:color="000000"/>
            </w:tcBorders>
          </w:tcPr>
          <w:p w14:paraId="465AF593" w14:textId="77777777" w:rsidR="00A874A1" w:rsidRDefault="00A874A1" w:rsidP="00152826">
            <w:pPr>
              <w:pStyle w:val="TableContent"/>
            </w:pPr>
          </w:p>
        </w:tc>
      </w:tr>
      <w:tr w:rsidR="00A874A1" w14:paraId="2CC88FCE"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39022AE8" w14:textId="7E35D55C" w:rsidR="00A874A1" w:rsidRDefault="00A874A1" w:rsidP="00152826">
            <w:pPr>
              <w:pStyle w:val="TableContent"/>
              <w:rPr>
                <w:noProof/>
                <w:lang w:val="pt-BR" w:eastAsia="pt-BR"/>
              </w:rPr>
            </w:pPr>
            <w:r>
              <w:rPr>
                <w:noProof/>
                <w:lang w:val="pt-BR" w:eastAsia="pt-BR"/>
              </w:rPr>
              <w:drawing>
                <wp:inline distT="0" distB="0" distL="0" distR="0" wp14:anchorId="72473569" wp14:editId="30D8FB40">
                  <wp:extent cx="171450" cy="171450"/>
                  <wp:effectExtent l="19050" t="0" r="0" b="0"/>
                  <wp:docPr id="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w:t>
            </w:r>
            <w:r>
              <w:rPr>
                <w:noProof/>
                <w:lang w:val="pt-BR" w:eastAsia="pt-BR"/>
              </w:rPr>
              <w:t>INSCRICAO_IMOBILIARIA</w:t>
            </w:r>
          </w:p>
        </w:tc>
        <w:tc>
          <w:tcPr>
            <w:tcW w:w="1955" w:type="dxa"/>
            <w:tcBorders>
              <w:top w:val="single" w:sz="8" w:space="0" w:color="000000"/>
              <w:left w:val="single" w:sz="8" w:space="0" w:color="000000"/>
              <w:bottom w:val="single" w:sz="8" w:space="0" w:color="000000"/>
              <w:right w:val="single" w:sz="8" w:space="0" w:color="000000"/>
            </w:tcBorders>
          </w:tcPr>
          <w:p w14:paraId="2334D82E" w14:textId="38C6C084" w:rsidR="00A874A1" w:rsidRDefault="00FC2884" w:rsidP="00FC2884">
            <w:pPr>
              <w:pStyle w:val="TableContent"/>
              <w:ind w:left="0"/>
            </w:pPr>
            <w:r>
              <w:t>EnderecoEmpresaDto.</w:t>
            </w:r>
            <w:r w:rsidR="00A012BE">
              <w:t>co_incricao_imobiliaria</w:t>
            </w:r>
          </w:p>
        </w:tc>
        <w:tc>
          <w:tcPr>
            <w:tcW w:w="1955" w:type="dxa"/>
            <w:tcBorders>
              <w:top w:val="single" w:sz="8" w:space="0" w:color="000000"/>
              <w:left w:val="single" w:sz="8" w:space="0" w:color="000000"/>
              <w:bottom w:val="single" w:sz="8" w:space="0" w:color="000000"/>
              <w:right w:val="single" w:sz="8" w:space="0" w:color="000000"/>
            </w:tcBorders>
          </w:tcPr>
          <w:p w14:paraId="3D5624A5" w14:textId="77777777" w:rsidR="00A874A1" w:rsidRDefault="00A874A1" w:rsidP="00152826">
            <w:pPr>
              <w:pStyle w:val="TableContent"/>
            </w:pPr>
          </w:p>
        </w:tc>
      </w:tr>
    </w:tbl>
    <w:p w14:paraId="37C8EA3F" w14:textId="77777777" w:rsidR="00E95C9F" w:rsidRDefault="00E95C9F" w:rsidP="00E95C9F">
      <w:pPr>
        <w:ind w:left="0"/>
      </w:pPr>
    </w:p>
    <w:p w14:paraId="337C909A" w14:textId="77777777" w:rsidR="00CA7B5B" w:rsidRDefault="00CA7B5B" w:rsidP="00E95C9F">
      <w:pPr>
        <w:ind w:left="0"/>
      </w:pPr>
    </w:p>
    <w:p w14:paraId="42404CA3" w14:textId="3AB0A9B4" w:rsidR="00E95C9F" w:rsidRDefault="0064794F" w:rsidP="00E95C9F">
      <w:pPr>
        <w:ind w:left="0"/>
      </w:pPr>
      <w:r>
        <w:t xml:space="preserve">TABELA: </w:t>
      </w:r>
      <w:r w:rsidR="00E95C9F">
        <w:t>TA_TELEFONE_ESTABELECIMENTO,</w:t>
      </w:r>
    </w:p>
    <w:tbl>
      <w:tblPr>
        <w:tblW w:w="0" w:type="auto"/>
        <w:tblInd w:w="10" w:type="dxa"/>
        <w:tblLayout w:type="fixed"/>
        <w:tblCellMar>
          <w:left w:w="0" w:type="dxa"/>
          <w:right w:w="0" w:type="dxa"/>
        </w:tblCellMar>
        <w:tblLook w:val="0000" w:firstRow="0" w:lastRow="0" w:firstColumn="0" w:lastColumn="0" w:noHBand="0" w:noVBand="0"/>
      </w:tblPr>
      <w:tblGrid>
        <w:gridCol w:w="4189"/>
        <w:gridCol w:w="1955"/>
        <w:gridCol w:w="1955"/>
      </w:tblGrid>
      <w:tr w:rsidR="007E79C4" w14:paraId="0AC54097" w14:textId="77777777" w:rsidTr="00152826">
        <w:tc>
          <w:tcPr>
            <w:tcW w:w="4189" w:type="dxa"/>
            <w:tcBorders>
              <w:top w:val="single" w:sz="8" w:space="0" w:color="000000"/>
              <w:left w:val="single" w:sz="8" w:space="0" w:color="000000"/>
              <w:bottom w:val="single" w:sz="8" w:space="0" w:color="000000"/>
              <w:right w:val="single" w:sz="8" w:space="0" w:color="000000"/>
            </w:tcBorders>
            <w:shd w:val="clear" w:color="auto" w:fill="1569BC"/>
          </w:tcPr>
          <w:p w14:paraId="6D5DCB2D" w14:textId="60BE00A8" w:rsidR="007E79C4" w:rsidRDefault="007E79C4" w:rsidP="00152826">
            <w:pPr>
              <w:pStyle w:val="TableHeader"/>
            </w:pPr>
            <w:r>
              <w:t>Atributo Tabela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73C18D4C" w14:textId="58864561" w:rsidR="007E79C4" w:rsidRDefault="007E79C4" w:rsidP="00152826">
            <w:pPr>
              <w:pStyle w:val="TableHeader"/>
            </w:pPr>
            <w:r>
              <w:t>XML / SISTEMA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63568F53" w14:textId="25704E24" w:rsidR="007E79C4" w:rsidRDefault="007E79C4" w:rsidP="00152826">
            <w:pPr>
              <w:pStyle w:val="TableHeader"/>
            </w:pPr>
            <w:r>
              <w:t>Descrição</w:t>
            </w:r>
          </w:p>
        </w:tc>
      </w:tr>
      <w:tr w:rsidR="00CA7B5B" w14:paraId="482A4650"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4C4BA7BD" w14:textId="77777777" w:rsidR="00CA7B5B" w:rsidRDefault="00CA7B5B" w:rsidP="00152826">
            <w:pPr>
              <w:pStyle w:val="TableContent"/>
            </w:pPr>
            <w:bookmarkStart w:id="128" w:name="x5ioQ2qGAqAAaxmR"/>
            <w:bookmarkEnd w:id="128"/>
            <w:r>
              <w:rPr>
                <w:noProof/>
                <w:lang w:val="pt-BR" w:eastAsia="pt-BR"/>
              </w:rPr>
              <w:drawing>
                <wp:inline distT="0" distB="0" distL="0" distR="0" wp14:anchorId="15C1C26D" wp14:editId="454C9C06">
                  <wp:extent cx="171450" cy="171450"/>
                  <wp:effectExtent l="19050" t="0" r="0" b="0"/>
                  <wp:docPr id="148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NUM_CNPJ</w:t>
            </w:r>
          </w:p>
        </w:tc>
        <w:tc>
          <w:tcPr>
            <w:tcW w:w="1955" w:type="dxa"/>
            <w:tcBorders>
              <w:top w:val="single" w:sz="8" w:space="0" w:color="000000"/>
              <w:left w:val="single" w:sz="8" w:space="0" w:color="000000"/>
              <w:bottom w:val="single" w:sz="8" w:space="0" w:color="000000"/>
              <w:right w:val="single" w:sz="8" w:space="0" w:color="000000"/>
            </w:tcBorders>
          </w:tcPr>
          <w:p w14:paraId="34907FBD" w14:textId="3BD46311" w:rsidR="00CA7B5B" w:rsidRDefault="00A012BE" w:rsidP="00152826">
            <w:pPr>
              <w:pStyle w:val="TableContent"/>
            </w:pPr>
            <w:r>
              <w:t>Cnpj do Solicitante</w:t>
            </w:r>
          </w:p>
        </w:tc>
        <w:tc>
          <w:tcPr>
            <w:tcW w:w="1955" w:type="dxa"/>
            <w:tcBorders>
              <w:top w:val="single" w:sz="8" w:space="0" w:color="000000"/>
              <w:left w:val="single" w:sz="8" w:space="0" w:color="000000"/>
              <w:bottom w:val="single" w:sz="8" w:space="0" w:color="000000"/>
              <w:right w:val="single" w:sz="8" w:space="0" w:color="000000"/>
            </w:tcBorders>
          </w:tcPr>
          <w:p w14:paraId="26814469" w14:textId="77777777" w:rsidR="00CA7B5B" w:rsidRDefault="00CA7B5B" w:rsidP="00152826">
            <w:pPr>
              <w:pStyle w:val="TableContent"/>
            </w:pPr>
            <w:r>
              <w:t>Número do CNPJ do estabelecimento da pessoa jurídica</w:t>
            </w:r>
          </w:p>
        </w:tc>
      </w:tr>
      <w:tr w:rsidR="00CA7B5B" w14:paraId="2AC9BDA1"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18D8408F" w14:textId="77777777" w:rsidR="00CA7B5B" w:rsidRDefault="00CA7B5B" w:rsidP="00152826">
            <w:pPr>
              <w:pStyle w:val="TableContent"/>
            </w:pPr>
            <w:bookmarkStart w:id="129" w:name="Z5ioQ2qGAqAAaxmS"/>
            <w:bookmarkEnd w:id="129"/>
            <w:r>
              <w:rPr>
                <w:noProof/>
                <w:lang w:val="pt-BR" w:eastAsia="pt-BR"/>
              </w:rPr>
              <w:drawing>
                <wp:inline distT="0" distB="0" distL="0" distR="0" wp14:anchorId="270A7683" wp14:editId="57713B62">
                  <wp:extent cx="171450" cy="171450"/>
                  <wp:effectExtent l="19050" t="0" r="0" b="0"/>
                  <wp:docPr id="149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IND_ORIGEM_INFORMACAO</w:t>
            </w:r>
          </w:p>
        </w:tc>
        <w:tc>
          <w:tcPr>
            <w:tcW w:w="1955" w:type="dxa"/>
            <w:tcBorders>
              <w:top w:val="single" w:sz="8" w:space="0" w:color="000000"/>
              <w:left w:val="single" w:sz="8" w:space="0" w:color="000000"/>
              <w:bottom w:val="single" w:sz="8" w:space="0" w:color="000000"/>
              <w:right w:val="single" w:sz="8" w:space="0" w:color="000000"/>
            </w:tcBorders>
          </w:tcPr>
          <w:p w14:paraId="248CB50A" w14:textId="039F1FB5" w:rsidR="00CA7B5B" w:rsidRDefault="00A012BE" w:rsidP="00152826">
            <w:pPr>
              <w:pStyle w:val="TableContent"/>
            </w:pPr>
            <w:r>
              <w:t>3</w:t>
            </w:r>
          </w:p>
        </w:tc>
        <w:tc>
          <w:tcPr>
            <w:tcW w:w="1955" w:type="dxa"/>
            <w:tcBorders>
              <w:top w:val="single" w:sz="8" w:space="0" w:color="000000"/>
              <w:left w:val="single" w:sz="8" w:space="0" w:color="000000"/>
              <w:bottom w:val="single" w:sz="8" w:space="0" w:color="000000"/>
              <w:right w:val="single" w:sz="8" w:space="0" w:color="000000"/>
            </w:tcBorders>
          </w:tcPr>
          <w:p w14:paraId="4509FA07" w14:textId="77777777" w:rsidR="00CA7B5B" w:rsidRDefault="00CA7B5B" w:rsidP="00152826">
            <w:pPr>
              <w:pStyle w:val="TableContent"/>
            </w:pPr>
          </w:p>
        </w:tc>
      </w:tr>
      <w:tr w:rsidR="00CA7B5B" w14:paraId="0C4A3436" w14:textId="77777777" w:rsidTr="00A012BE">
        <w:trPr>
          <w:trHeight w:val="801"/>
        </w:trPr>
        <w:tc>
          <w:tcPr>
            <w:tcW w:w="4189" w:type="dxa"/>
            <w:tcBorders>
              <w:top w:val="single" w:sz="8" w:space="0" w:color="000000"/>
              <w:left w:val="single" w:sz="8" w:space="0" w:color="000000"/>
              <w:bottom w:val="single" w:sz="8" w:space="0" w:color="000000"/>
              <w:right w:val="single" w:sz="8" w:space="0" w:color="000000"/>
            </w:tcBorders>
          </w:tcPr>
          <w:p w14:paraId="187C9039" w14:textId="77777777" w:rsidR="00CA7B5B" w:rsidRDefault="00CA7B5B" w:rsidP="00152826">
            <w:pPr>
              <w:pStyle w:val="TableContent"/>
            </w:pPr>
            <w:bookmarkStart w:id="130" w:name="Z5ioQ2qGAqAAaxmT"/>
            <w:bookmarkEnd w:id="130"/>
            <w:r>
              <w:rPr>
                <w:noProof/>
                <w:lang w:val="pt-BR" w:eastAsia="pt-BR"/>
              </w:rPr>
              <w:drawing>
                <wp:inline distT="0" distB="0" distL="0" distR="0" wp14:anchorId="2DFFF67E" wp14:editId="4FA01C16">
                  <wp:extent cx="171450" cy="171450"/>
                  <wp:effectExtent l="19050" t="0" r="0" b="0"/>
                  <wp:docPr id="149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IDEN_TELEFONE</w:t>
            </w:r>
          </w:p>
        </w:tc>
        <w:tc>
          <w:tcPr>
            <w:tcW w:w="1955" w:type="dxa"/>
            <w:tcBorders>
              <w:top w:val="single" w:sz="8" w:space="0" w:color="000000"/>
              <w:left w:val="single" w:sz="8" w:space="0" w:color="000000"/>
              <w:bottom w:val="single" w:sz="8" w:space="0" w:color="000000"/>
              <w:right w:val="single" w:sz="8" w:space="0" w:color="000000"/>
            </w:tcBorders>
          </w:tcPr>
          <w:p w14:paraId="1E1BAAED" w14:textId="5BEA3C67" w:rsidR="00CA7B5B" w:rsidRDefault="00A012BE" w:rsidP="004877DF">
            <w:pPr>
              <w:pStyle w:val="TableContent"/>
              <w:ind w:left="0"/>
            </w:pPr>
            <w:r>
              <w:t>Sequencial do Telefone Cadastrado na Ta_telefone</w:t>
            </w:r>
          </w:p>
        </w:tc>
        <w:tc>
          <w:tcPr>
            <w:tcW w:w="1955" w:type="dxa"/>
            <w:tcBorders>
              <w:top w:val="single" w:sz="8" w:space="0" w:color="000000"/>
              <w:left w:val="single" w:sz="8" w:space="0" w:color="000000"/>
              <w:bottom w:val="single" w:sz="8" w:space="0" w:color="000000"/>
              <w:right w:val="single" w:sz="8" w:space="0" w:color="000000"/>
            </w:tcBorders>
          </w:tcPr>
          <w:p w14:paraId="26790890" w14:textId="77777777" w:rsidR="00CA7B5B" w:rsidRDefault="00CA7B5B" w:rsidP="00152826">
            <w:pPr>
              <w:pStyle w:val="TableContent"/>
            </w:pPr>
            <w:r>
              <w:t>Identificador do registro de Telefone</w:t>
            </w:r>
          </w:p>
        </w:tc>
      </w:tr>
    </w:tbl>
    <w:p w14:paraId="1B239D77" w14:textId="77777777" w:rsidR="00E95C9F" w:rsidRDefault="00E95C9F" w:rsidP="00CA16BE">
      <w:pPr>
        <w:ind w:left="0"/>
      </w:pPr>
    </w:p>
    <w:p w14:paraId="08B90F66" w14:textId="4656AE95" w:rsidR="00A012BE" w:rsidRDefault="00A012BE" w:rsidP="00CA16BE">
      <w:pPr>
        <w:ind w:left="0"/>
      </w:pPr>
      <w:r>
        <w:t>Obs: Neste caso do telefone do estabelecimento estaremos cadastrando o tele</w:t>
      </w:r>
      <w:r w:rsidR="00B55E5A">
        <w:t>fone e o fax,</w:t>
      </w:r>
      <w:r w:rsidR="0082734E">
        <w:t xml:space="preserve"> com</w:t>
      </w:r>
      <w:r w:rsidR="00B55E5A">
        <w:t xml:space="preserve"> base nos valores contidos no Leiaute – EmpresaDto</w:t>
      </w:r>
    </w:p>
    <w:p w14:paraId="01CCDC7A" w14:textId="77777777" w:rsidR="00B55E5A" w:rsidRDefault="00B55E5A" w:rsidP="00CA16BE">
      <w:pPr>
        <w:ind w:left="0"/>
      </w:pPr>
    </w:p>
    <w:p w14:paraId="405CAABC" w14:textId="266B322A" w:rsidR="00E95C9F" w:rsidRDefault="0064794F" w:rsidP="00CA16BE">
      <w:pPr>
        <w:ind w:left="0"/>
      </w:pPr>
      <w:r>
        <w:t xml:space="preserve">TABELA: </w:t>
      </w:r>
      <w:r w:rsidR="00E95C9F">
        <w:t>TA_EMAIL_ESTABELECIMENTO</w:t>
      </w:r>
    </w:p>
    <w:tbl>
      <w:tblPr>
        <w:tblW w:w="0" w:type="auto"/>
        <w:tblInd w:w="10" w:type="dxa"/>
        <w:tblLayout w:type="fixed"/>
        <w:tblCellMar>
          <w:left w:w="0" w:type="dxa"/>
          <w:right w:w="0" w:type="dxa"/>
        </w:tblCellMar>
        <w:tblLook w:val="0000" w:firstRow="0" w:lastRow="0" w:firstColumn="0" w:lastColumn="0" w:noHBand="0" w:noVBand="0"/>
      </w:tblPr>
      <w:tblGrid>
        <w:gridCol w:w="4189"/>
        <w:gridCol w:w="1955"/>
        <w:gridCol w:w="1955"/>
      </w:tblGrid>
      <w:tr w:rsidR="007E79C4" w14:paraId="4FB68C11" w14:textId="77777777" w:rsidTr="00152826">
        <w:tc>
          <w:tcPr>
            <w:tcW w:w="4189" w:type="dxa"/>
            <w:tcBorders>
              <w:top w:val="single" w:sz="8" w:space="0" w:color="000000"/>
              <w:left w:val="single" w:sz="8" w:space="0" w:color="000000"/>
              <w:bottom w:val="single" w:sz="8" w:space="0" w:color="000000"/>
              <w:right w:val="single" w:sz="8" w:space="0" w:color="000000"/>
            </w:tcBorders>
            <w:shd w:val="clear" w:color="auto" w:fill="1569BC"/>
          </w:tcPr>
          <w:p w14:paraId="15EDA63D" w14:textId="478A249A" w:rsidR="007E79C4" w:rsidRDefault="007E79C4" w:rsidP="00152826">
            <w:pPr>
              <w:pStyle w:val="TableHeader"/>
            </w:pPr>
            <w:r>
              <w:lastRenderedPageBreak/>
              <w:t>Atributo Tabela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63E1B448" w14:textId="537B4AA5" w:rsidR="007E79C4" w:rsidRDefault="007E79C4" w:rsidP="00152826">
            <w:pPr>
              <w:pStyle w:val="TableHeader"/>
            </w:pPr>
            <w:r>
              <w:t>XML / SISTEMA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64CE0C30" w14:textId="525D337A" w:rsidR="007E79C4" w:rsidRDefault="007E79C4" w:rsidP="00152826">
            <w:pPr>
              <w:pStyle w:val="TableHeader"/>
            </w:pPr>
            <w:r>
              <w:t>Descrição</w:t>
            </w:r>
          </w:p>
        </w:tc>
      </w:tr>
      <w:tr w:rsidR="0064794F" w14:paraId="27564F7B"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292840F8" w14:textId="77777777" w:rsidR="0064794F" w:rsidRDefault="0064794F" w:rsidP="00152826">
            <w:pPr>
              <w:pStyle w:val="TableContent"/>
            </w:pPr>
            <w:bookmarkStart w:id="131" w:name="sEioQ2qGAqAAaxf8"/>
            <w:bookmarkEnd w:id="131"/>
            <w:r>
              <w:rPr>
                <w:noProof/>
                <w:lang w:val="pt-BR" w:eastAsia="pt-BR"/>
              </w:rPr>
              <w:drawing>
                <wp:inline distT="0" distB="0" distL="0" distR="0" wp14:anchorId="5A17857E" wp14:editId="53691993">
                  <wp:extent cx="171450" cy="171450"/>
                  <wp:effectExtent l="19050" t="0" r="0" b="0"/>
                  <wp:docPr id="45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NUM_CNPJ</w:t>
            </w:r>
          </w:p>
        </w:tc>
        <w:tc>
          <w:tcPr>
            <w:tcW w:w="1955" w:type="dxa"/>
            <w:tcBorders>
              <w:top w:val="single" w:sz="8" w:space="0" w:color="000000"/>
              <w:left w:val="single" w:sz="8" w:space="0" w:color="000000"/>
              <w:bottom w:val="single" w:sz="8" w:space="0" w:color="000000"/>
              <w:right w:val="single" w:sz="8" w:space="0" w:color="000000"/>
            </w:tcBorders>
          </w:tcPr>
          <w:p w14:paraId="327608CC" w14:textId="56BE2873" w:rsidR="0064794F" w:rsidRDefault="004E382B" w:rsidP="00152826">
            <w:pPr>
              <w:pStyle w:val="TableContent"/>
            </w:pPr>
            <w:r>
              <w:t>Cnpj solicitante</w:t>
            </w:r>
          </w:p>
        </w:tc>
        <w:tc>
          <w:tcPr>
            <w:tcW w:w="1955" w:type="dxa"/>
            <w:tcBorders>
              <w:top w:val="single" w:sz="8" w:space="0" w:color="000000"/>
              <w:left w:val="single" w:sz="8" w:space="0" w:color="000000"/>
              <w:bottom w:val="single" w:sz="8" w:space="0" w:color="000000"/>
              <w:right w:val="single" w:sz="8" w:space="0" w:color="000000"/>
            </w:tcBorders>
          </w:tcPr>
          <w:p w14:paraId="753C5A04" w14:textId="77777777" w:rsidR="0064794F" w:rsidRDefault="0064794F" w:rsidP="00152826">
            <w:pPr>
              <w:pStyle w:val="TableContent"/>
            </w:pPr>
            <w:r>
              <w:t>Número CNPJ do estabelecimento da Pessoa Jurídica</w:t>
            </w:r>
          </w:p>
        </w:tc>
      </w:tr>
      <w:tr w:rsidR="0064794F" w14:paraId="5BA62D93"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3533D742" w14:textId="77777777" w:rsidR="0064794F" w:rsidRDefault="0064794F" w:rsidP="00152826">
            <w:pPr>
              <w:pStyle w:val="TableContent"/>
            </w:pPr>
            <w:bookmarkStart w:id="132" w:name="CEioQ2qGAqAAaxf9"/>
            <w:bookmarkEnd w:id="132"/>
            <w:r>
              <w:rPr>
                <w:noProof/>
                <w:lang w:val="pt-BR" w:eastAsia="pt-BR"/>
              </w:rPr>
              <w:drawing>
                <wp:inline distT="0" distB="0" distL="0" distR="0" wp14:anchorId="0206FE56" wp14:editId="6157EC3A">
                  <wp:extent cx="171450" cy="171450"/>
                  <wp:effectExtent l="19050" t="0" r="0" b="0"/>
                  <wp:docPr id="45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IND_ORIGEM_INFORMACAO</w:t>
            </w:r>
          </w:p>
        </w:tc>
        <w:tc>
          <w:tcPr>
            <w:tcW w:w="1955" w:type="dxa"/>
            <w:tcBorders>
              <w:top w:val="single" w:sz="8" w:space="0" w:color="000000"/>
              <w:left w:val="single" w:sz="8" w:space="0" w:color="000000"/>
              <w:bottom w:val="single" w:sz="8" w:space="0" w:color="000000"/>
              <w:right w:val="single" w:sz="8" w:space="0" w:color="000000"/>
            </w:tcBorders>
          </w:tcPr>
          <w:p w14:paraId="35A06281" w14:textId="0B7BD066" w:rsidR="0064794F" w:rsidRDefault="004E382B" w:rsidP="00152826">
            <w:pPr>
              <w:pStyle w:val="TableContent"/>
            </w:pPr>
            <w:r>
              <w:t>3</w:t>
            </w:r>
          </w:p>
        </w:tc>
        <w:tc>
          <w:tcPr>
            <w:tcW w:w="1955" w:type="dxa"/>
            <w:tcBorders>
              <w:top w:val="single" w:sz="8" w:space="0" w:color="000000"/>
              <w:left w:val="single" w:sz="8" w:space="0" w:color="000000"/>
              <w:bottom w:val="single" w:sz="8" w:space="0" w:color="000000"/>
              <w:right w:val="single" w:sz="8" w:space="0" w:color="000000"/>
            </w:tcBorders>
          </w:tcPr>
          <w:p w14:paraId="64EFB957" w14:textId="77777777" w:rsidR="0064794F" w:rsidRDefault="0064794F" w:rsidP="00152826">
            <w:pPr>
              <w:pStyle w:val="TableContent"/>
            </w:pPr>
          </w:p>
        </w:tc>
      </w:tr>
      <w:tr w:rsidR="0064794F" w14:paraId="4A5FD913"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112F3A9F" w14:textId="77777777" w:rsidR="0064794F" w:rsidRDefault="0064794F" w:rsidP="00152826">
            <w:pPr>
              <w:pStyle w:val="TableContent"/>
            </w:pPr>
            <w:bookmarkStart w:id="133" w:name="CEioQ2qGAqAAaxf."/>
            <w:bookmarkEnd w:id="133"/>
            <w:r>
              <w:rPr>
                <w:noProof/>
                <w:lang w:val="pt-BR" w:eastAsia="pt-BR"/>
              </w:rPr>
              <w:drawing>
                <wp:inline distT="0" distB="0" distL="0" distR="0" wp14:anchorId="050E55C0" wp14:editId="11FC67B7">
                  <wp:extent cx="171450" cy="171450"/>
                  <wp:effectExtent l="19050" t="0" r="0" b="0"/>
                  <wp:docPr id="46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IDEN_EMAIL</w:t>
            </w:r>
          </w:p>
        </w:tc>
        <w:tc>
          <w:tcPr>
            <w:tcW w:w="1955" w:type="dxa"/>
            <w:tcBorders>
              <w:top w:val="single" w:sz="8" w:space="0" w:color="000000"/>
              <w:left w:val="single" w:sz="8" w:space="0" w:color="000000"/>
              <w:bottom w:val="single" w:sz="8" w:space="0" w:color="000000"/>
              <w:right w:val="single" w:sz="8" w:space="0" w:color="000000"/>
            </w:tcBorders>
          </w:tcPr>
          <w:p w14:paraId="0036022A" w14:textId="5822A58F" w:rsidR="0064794F" w:rsidRDefault="004E382B" w:rsidP="00152826">
            <w:pPr>
              <w:pStyle w:val="TableContent"/>
            </w:pPr>
            <w:r>
              <w:t>Sequencia gerada na ta_email</w:t>
            </w:r>
          </w:p>
        </w:tc>
        <w:tc>
          <w:tcPr>
            <w:tcW w:w="1955" w:type="dxa"/>
            <w:tcBorders>
              <w:top w:val="single" w:sz="8" w:space="0" w:color="000000"/>
              <w:left w:val="single" w:sz="8" w:space="0" w:color="000000"/>
              <w:bottom w:val="single" w:sz="8" w:space="0" w:color="000000"/>
              <w:right w:val="single" w:sz="8" w:space="0" w:color="000000"/>
            </w:tcBorders>
          </w:tcPr>
          <w:p w14:paraId="32FDB6F0" w14:textId="77777777" w:rsidR="0064794F" w:rsidRDefault="0064794F" w:rsidP="00152826">
            <w:pPr>
              <w:pStyle w:val="TableContent"/>
            </w:pPr>
            <w:r>
              <w:t>Identificador do registro de Email</w:t>
            </w:r>
          </w:p>
        </w:tc>
      </w:tr>
    </w:tbl>
    <w:p w14:paraId="09B1E170" w14:textId="77777777" w:rsidR="00E95C9F" w:rsidRDefault="00E95C9F" w:rsidP="00CA16BE">
      <w:pPr>
        <w:ind w:left="0"/>
      </w:pPr>
    </w:p>
    <w:p w14:paraId="0DD3CDF3" w14:textId="39AA9896" w:rsidR="0082734E" w:rsidRDefault="0082734E" w:rsidP="0082734E">
      <w:pPr>
        <w:ind w:left="0"/>
      </w:pPr>
      <w:r>
        <w:t>Obs: Neste caso do email do estabelecimento estaremos cadastrando o email, com base nos valores contidos no Leiaute – EnderecoEmpresaDto.co_email</w:t>
      </w:r>
    </w:p>
    <w:p w14:paraId="01CC187B" w14:textId="77777777" w:rsidR="0082734E" w:rsidRDefault="0082734E" w:rsidP="00CA16BE">
      <w:pPr>
        <w:ind w:left="0"/>
      </w:pPr>
    </w:p>
    <w:p w14:paraId="21C150A2" w14:textId="0101E8A8" w:rsidR="00001AAD" w:rsidRDefault="00E95C9F" w:rsidP="00CA16BE">
      <w:pPr>
        <w:ind w:left="0"/>
      </w:pPr>
      <w:r>
        <w:t xml:space="preserve">TABELA: </w:t>
      </w:r>
      <w:r w:rsidR="00FB4714">
        <w:t>TA_ATIVIDADE_ECONOMICA_ESTAB</w:t>
      </w:r>
      <w:r w:rsidR="00001AAD">
        <w:t>,</w:t>
      </w:r>
    </w:p>
    <w:tbl>
      <w:tblPr>
        <w:tblW w:w="0" w:type="auto"/>
        <w:tblInd w:w="10" w:type="dxa"/>
        <w:tblLayout w:type="fixed"/>
        <w:tblCellMar>
          <w:left w:w="0" w:type="dxa"/>
          <w:right w:w="0" w:type="dxa"/>
        </w:tblCellMar>
        <w:tblLook w:val="0000" w:firstRow="0" w:lastRow="0" w:firstColumn="0" w:lastColumn="0" w:noHBand="0" w:noVBand="0"/>
      </w:tblPr>
      <w:tblGrid>
        <w:gridCol w:w="4173"/>
        <w:gridCol w:w="1947"/>
        <w:gridCol w:w="1979"/>
      </w:tblGrid>
      <w:tr w:rsidR="007E79C4" w14:paraId="09D04BC1" w14:textId="77777777" w:rsidTr="007E79C4">
        <w:tc>
          <w:tcPr>
            <w:tcW w:w="4173" w:type="dxa"/>
            <w:tcBorders>
              <w:top w:val="single" w:sz="8" w:space="0" w:color="000000"/>
              <w:left w:val="single" w:sz="8" w:space="0" w:color="000000"/>
              <w:bottom w:val="single" w:sz="8" w:space="0" w:color="000000"/>
              <w:right w:val="single" w:sz="8" w:space="0" w:color="000000"/>
            </w:tcBorders>
            <w:shd w:val="clear" w:color="auto" w:fill="1569BC"/>
          </w:tcPr>
          <w:p w14:paraId="41472450" w14:textId="02228681" w:rsidR="007E79C4" w:rsidRDefault="007E79C4" w:rsidP="00152826">
            <w:pPr>
              <w:pStyle w:val="TableHeader"/>
            </w:pPr>
            <w:r>
              <w:t>Atributo Tabela</w:t>
            </w:r>
          </w:p>
        </w:tc>
        <w:tc>
          <w:tcPr>
            <w:tcW w:w="1947" w:type="dxa"/>
            <w:tcBorders>
              <w:top w:val="single" w:sz="8" w:space="0" w:color="000000"/>
              <w:left w:val="single" w:sz="8" w:space="0" w:color="000000"/>
              <w:bottom w:val="single" w:sz="8" w:space="0" w:color="000000"/>
              <w:right w:val="single" w:sz="8" w:space="0" w:color="000000"/>
            </w:tcBorders>
            <w:shd w:val="clear" w:color="auto" w:fill="1569BC"/>
          </w:tcPr>
          <w:p w14:paraId="02DEDB71" w14:textId="5BA27185" w:rsidR="007E79C4" w:rsidRDefault="007E79C4" w:rsidP="00152826">
            <w:pPr>
              <w:pStyle w:val="TableHeader"/>
            </w:pPr>
            <w:r>
              <w:t>XML / SISTEMA</w:t>
            </w:r>
          </w:p>
        </w:tc>
        <w:tc>
          <w:tcPr>
            <w:tcW w:w="1979" w:type="dxa"/>
            <w:tcBorders>
              <w:top w:val="single" w:sz="8" w:space="0" w:color="000000"/>
              <w:left w:val="single" w:sz="8" w:space="0" w:color="000000"/>
              <w:bottom w:val="single" w:sz="8" w:space="0" w:color="000000"/>
              <w:right w:val="single" w:sz="8" w:space="0" w:color="000000"/>
            </w:tcBorders>
            <w:shd w:val="clear" w:color="auto" w:fill="1569BC"/>
          </w:tcPr>
          <w:p w14:paraId="3A95399F" w14:textId="0374CE4C" w:rsidR="007E79C4" w:rsidRDefault="007E79C4" w:rsidP="00152826">
            <w:pPr>
              <w:pStyle w:val="TableHeader"/>
            </w:pPr>
            <w:r>
              <w:t>Descrição</w:t>
            </w:r>
          </w:p>
        </w:tc>
      </w:tr>
      <w:tr w:rsidR="0064794F" w14:paraId="19AB33EA" w14:textId="77777777" w:rsidTr="007E79C4">
        <w:tc>
          <w:tcPr>
            <w:tcW w:w="4173" w:type="dxa"/>
            <w:tcBorders>
              <w:top w:val="single" w:sz="8" w:space="0" w:color="000000"/>
              <w:left w:val="single" w:sz="8" w:space="0" w:color="000000"/>
              <w:bottom w:val="single" w:sz="8" w:space="0" w:color="000000"/>
              <w:right w:val="single" w:sz="8" w:space="0" w:color="000000"/>
            </w:tcBorders>
          </w:tcPr>
          <w:p w14:paraId="16F6DE11" w14:textId="77777777" w:rsidR="0064794F" w:rsidRDefault="0064794F" w:rsidP="00152826">
            <w:pPr>
              <w:pStyle w:val="TableContent"/>
            </w:pPr>
            <w:bookmarkStart w:id="134" w:name="R3CoQ2qGAqAAaxdr"/>
            <w:bookmarkEnd w:id="134"/>
            <w:r>
              <w:rPr>
                <w:noProof/>
                <w:lang w:val="pt-BR" w:eastAsia="pt-BR"/>
              </w:rPr>
              <w:drawing>
                <wp:inline distT="0" distB="0" distL="0" distR="0" wp14:anchorId="522E32D7" wp14:editId="516154F8">
                  <wp:extent cx="171450" cy="171450"/>
                  <wp:effectExtent l="19050" t="0" r="0" b="0"/>
                  <wp:docPr id="7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NUM_CNPJ</w:t>
            </w:r>
          </w:p>
        </w:tc>
        <w:tc>
          <w:tcPr>
            <w:tcW w:w="1947" w:type="dxa"/>
            <w:tcBorders>
              <w:top w:val="single" w:sz="8" w:space="0" w:color="000000"/>
              <w:left w:val="single" w:sz="8" w:space="0" w:color="000000"/>
              <w:bottom w:val="single" w:sz="8" w:space="0" w:color="000000"/>
              <w:right w:val="single" w:sz="8" w:space="0" w:color="000000"/>
            </w:tcBorders>
          </w:tcPr>
          <w:p w14:paraId="4B68E564" w14:textId="60AC8583" w:rsidR="0064794F" w:rsidRDefault="0082734E" w:rsidP="00152826">
            <w:pPr>
              <w:pStyle w:val="TableContent"/>
            </w:pPr>
            <w:r>
              <w:t>CNpj do Solicitante</w:t>
            </w:r>
          </w:p>
        </w:tc>
        <w:tc>
          <w:tcPr>
            <w:tcW w:w="1979" w:type="dxa"/>
            <w:tcBorders>
              <w:top w:val="single" w:sz="8" w:space="0" w:color="000000"/>
              <w:left w:val="single" w:sz="8" w:space="0" w:color="000000"/>
              <w:bottom w:val="single" w:sz="8" w:space="0" w:color="000000"/>
              <w:right w:val="single" w:sz="8" w:space="0" w:color="000000"/>
            </w:tcBorders>
          </w:tcPr>
          <w:p w14:paraId="12351675" w14:textId="77777777" w:rsidR="0064794F" w:rsidRDefault="0064794F" w:rsidP="00152826">
            <w:pPr>
              <w:pStyle w:val="TableContent"/>
            </w:pPr>
            <w:r>
              <w:t>Número do CNPJ do estabelecimento da pessoa jurídica</w:t>
            </w:r>
          </w:p>
        </w:tc>
      </w:tr>
      <w:tr w:rsidR="0064794F" w14:paraId="3C6AAD3A" w14:textId="77777777" w:rsidTr="007E79C4">
        <w:tc>
          <w:tcPr>
            <w:tcW w:w="4173" w:type="dxa"/>
            <w:tcBorders>
              <w:top w:val="single" w:sz="8" w:space="0" w:color="000000"/>
              <w:left w:val="single" w:sz="8" w:space="0" w:color="000000"/>
              <w:bottom w:val="single" w:sz="8" w:space="0" w:color="000000"/>
              <w:right w:val="single" w:sz="8" w:space="0" w:color="000000"/>
            </w:tcBorders>
          </w:tcPr>
          <w:p w14:paraId="57F34E54" w14:textId="77777777" w:rsidR="0064794F" w:rsidRDefault="0064794F" w:rsidP="00152826">
            <w:pPr>
              <w:pStyle w:val="TableContent"/>
            </w:pPr>
            <w:bookmarkStart w:id="135" w:name="p3CoQ2qGAqAAaxds"/>
            <w:bookmarkEnd w:id="135"/>
            <w:r>
              <w:rPr>
                <w:noProof/>
                <w:lang w:val="pt-BR" w:eastAsia="pt-BR"/>
              </w:rPr>
              <w:drawing>
                <wp:inline distT="0" distB="0" distL="0" distR="0" wp14:anchorId="1E059965" wp14:editId="57DA6F5D">
                  <wp:extent cx="171450" cy="171450"/>
                  <wp:effectExtent l="19050" t="0" r="0" b="0"/>
                  <wp:docPr id="7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COD_CNAE</w:t>
            </w:r>
          </w:p>
        </w:tc>
        <w:tc>
          <w:tcPr>
            <w:tcW w:w="1947" w:type="dxa"/>
            <w:tcBorders>
              <w:top w:val="single" w:sz="8" w:space="0" w:color="000000"/>
              <w:left w:val="single" w:sz="8" w:space="0" w:color="000000"/>
              <w:bottom w:val="single" w:sz="8" w:space="0" w:color="000000"/>
              <w:right w:val="single" w:sz="8" w:space="0" w:color="000000"/>
            </w:tcBorders>
          </w:tcPr>
          <w:p w14:paraId="1AB3CAF5" w14:textId="558AD652" w:rsidR="0064794F" w:rsidRDefault="0082734E" w:rsidP="00152826">
            <w:pPr>
              <w:pStyle w:val="TableContent"/>
            </w:pPr>
            <w:r>
              <w:t>AtividadesDto.cod_cnae</w:t>
            </w:r>
          </w:p>
        </w:tc>
        <w:tc>
          <w:tcPr>
            <w:tcW w:w="1979" w:type="dxa"/>
            <w:tcBorders>
              <w:top w:val="single" w:sz="8" w:space="0" w:color="000000"/>
              <w:left w:val="single" w:sz="8" w:space="0" w:color="000000"/>
              <w:bottom w:val="single" w:sz="8" w:space="0" w:color="000000"/>
              <w:right w:val="single" w:sz="8" w:space="0" w:color="000000"/>
            </w:tcBorders>
          </w:tcPr>
          <w:p w14:paraId="7E7DD53E" w14:textId="77777777" w:rsidR="0064794F" w:rsidRDefault="0064794F" w:rsidP="00152826">
            <w:pPr>
              <w:pStyle w:val="TableContent"/>
            </w:pPr>
            <w:r>
              <w:t>Código da Atividade Econômica</w:t>
            </w:r>
          </w:p>
        </w:tc>
      </w:tr>
      <w:tr w:rsidR="0064794F" w14:paraId="38FCEC48" w14:textId="77777777" w:rsidTr="007E79C4">
        <w:tc>
          <w:tcPr>
            <w:tcW w:w="4173" w:type="dxa"/>
            <w:tcBorders>
              <w:top w:val="single" w:sz="8" w:space="0" w:color="000000"/>
              <w:left w:val="single" w:sz="8" w:space="0" w:color="000000"/>
              <w:bottom w:val="single" w:sz="8" w:space="0" w:color="000000"/>
              <w:right w:val="single" w:sz="8" w:space="0" w:color="000000"/>
            </w:tcBorders>
          </w:tcPr>
          <w:p w14:paraId="63844DBB" w14:textId="77777777" w:rsidR="0064794F" w:rsidRDefault="0064794F" w:rsidP="00152826">
            <w:pPr>
              <w:pStyle w:val="TableContent"/>
            </w:pPr>
            <w:bookmarkStart w:id="136" w:name="F3CoQ2qGAqAAaxdt"/>
            <w:bookmarkEnd w:id="136"/>
            <w:r>
              <w:rPr>
                <w:noProof/>
                <w:lang w:val="pt-BR" w:eastAsia="pt-BR"/>
              </w:rPr>
              <w:drawing>
                <wp:inline distT="0" distB="0" distL="0" distR="0" wp14:anchorId="71EF1B0C" wp14:editId="7CED9A82">
                  <wp:extent cx="171450" cy="171450"/>
                  <wp:effectExtent l="19050" t="0" r="0" b="0"/>
                  <wp:docPr id="7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DATA_INICIO_VIGENCIA</w:t>
            </w:r>
          </w:p>
        </w:tc>
        <w:tc>
          <w:tcPr>
            <w:tcW w:w="1947" w:type="dxa"/>
            <w:tcBorders>
              <w:top w:val="single" w:sz="8" w:space="0" w:color="000000"/>
              <w:left w:val="single" w:sz="8" w:space="0" w:color="000000"/>
              <w:bottom w:val="single" w:sz="8" w:space="0" w:color="000000"/>
              <w:right w:val="single" w:sz="8" w:space="0" w:color="000000"/>
            </w:tcBorders>
          </w:tcPr>
          <w:p w14:paraId="434399B3" w14:textId="3EF55B16" w:rsidR="0064794F" w:rsidRDefault="0082734E" w:rsidP="00152826">
            <w:pPr>
              <w:pStyle w:val="TableContent"/>
            </w:pPr>
            <w:r>
              <w:t>Quando for evento de inclusão usar a data da constituição da Empresa e quando for evento de alteração utilizar a data de inclusão no registro, ou seja, data do processamento.</w:t>
            </w:r>
          </w:p>
        </w:tc>
        <w:tc>
          <w:tcPr>
            <w:tcW w:w="1979" w:type="dxa"/>
            <w:tcBorders>
              <w:top w:val="single" w:sz="8" w:space="0" w:color="000000"/>
              <w:left w:val="single" w:sz="8" w:space="0" w:color="000000"/>
              <w:bottom w:val="single" w:sz="8" w:space="0" w:color="000000"/>
              <w:right w:val="single" w:sz="8" w:space="0" w:color="000000"/>
            </w:tcBorders>
          </w:tcPr>
          <w:p w14:paraId="136C3369" w14:textId="77777777" w:rsidR="0064794F" w:rsidRDefault="0064794F" w:rsidP="00152826">
            <w:pPr>
              <w:pStyle w:val="TableContent"/>
            </w:pPr>
            <w:r>
              <w:t>Data de início da vigência da atividade econômica</w:t>
            </w:r>
          </w:p>
        </w:tc>
      </w:tr>
      <w:tr w:rsidR="0064794F" w14:paraId="06FBBB29" w14:textId="77777777" w:rsidTr="007E79C4">
        <w:tc>
          <w:tcPr>
            <w:tcW w:w="4173" w:type="dxa"/>
            <w:tcBorders>
              <w:top w:val="single" w:sz="8" w:space="0" w:color="000000"/>
              <w:left w:val="single" w:sz="8" w:space="0" w:color="000000"/>
              <w:bottom w:val="single" w:sz="8" w:space="0" w:color="000000"/>
              <w:right w:val="single" w:sz="8" w:space="0" w:color="000000"/>
            </w:tcBorders>
          </w:tcPr>
          <w:p w14:paraId="5A015547" w14:textId="77777777" w:rsidR="0064794F" w:rsidRDefault="0064794F" w:rsidP="00152826">
            <w:pPr>
              <w:pStyle w:val="TableContent"/>
            </w:pPr>
            <w:bookmarkStart w:id="137" w:name="V3CoQ2qGAqAAaxdu"/>
            <w:bookmarkEnd w:id="137"/>
            <w:r>
              <w:rPr>
                <w:noProof/>
                <w:lang w:val="pt-BR" w:eastAsia="pt-BR"/>
              </w:rPr>
              <w:drawing>
                <wp:inline distT="0" distB="0" distL="0" distR="0" wp14:anchorId="424D76DF" wp14:editId="30D6166A">
                  <wp:extent cx="171450" cy="171450"/>
                  <wp:effectExtent l="19050" t="0" r="0" b="0"/>
                  <wp:docPr id="8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DATA_FINAL_VIGENCIA</w:t>
            </w:r>
          </w:p>
        </w:tc>
        <w:tc>
          <w:tcPr>
            <w:tcW w:w="1947" w:type="dxa"/>
            <w:tcBorders>
              <w:top w:val="single" w:sz="8" w:space="0" w:color="000000"/>
              <w:left w:val="single" w:sz="8" w:space="0" w:color="000000"/>
              <w:bottom w:val="single" w:sz="8" w:space="0" w:color="000000"/>
              <w:right w:val="single" w:sz="8" w:space="0" w:color="000000"/>
            </w:tcBorders>
          </w:tcPr>
          <w:p w14:paraId="5C9B077C" w14:textId="3FFCC088" w:rsidR="0064794F" w:rsidRDefault="0082734E" w:rsidP="00152826">
            <w:pPr>
              <w:pStyle w:val="TableContent"/>
            </w:pPr>
            <w:r>
              <w:t>Quando o Evento for de Alteração e o CNAE não aparecer na lista do xml AtividadeDto, a data será finalizada com base na data atual do Sistema.</w:t>
            </w:r>
          </w:p>
        </w:tc>
        <w:tc>
          <w:tcPr>
            <w:tcW w:w="1979" w:type="dxa"/>
            <w:tcBorders>
              <w:top w:val="single" w:sz="8" w:space="0" w:color="000000"/>
              <w:left w:val="single" w:sz="8" w:space="0" w:color="000000"/>
              <w:bottom w:val="single" w:sz="8" w:space="0" w:color="000000"/>
              <w:right w:val="single" w:sz="8" w:space="0" w:color="000000"/>
            </w:tcBorders>
          </w:tcPr>
          <w:p w14:paraId="427B15AF" w14:textId="77777777" w:rsidR="0064794F" w:rsidRDefault="0064794F" w:rsidP="00152826">
            <w:pPr>
              <w:pStyle w:val="TableContent"/>
            </w:pPr>
            <w:r>
              <w:t>Data final da vigência da atividade econômica</w:t>
            </w:r>
          </w:p>
        </w:tc>
      </w:tr>
      <w:tr w:rsidR="0064794F" w14:paraId="2049A96F" w14:textId="77777777" w:rsidTr="007E79C4">
        <w:tc>
          <w:tcPr>
            <w:tcW w:w="4173" w:type="dxa"/>
            <w:tcBorders>
              <w:top w:val="single" w:sz="8" w:space="0" w:color="000000"/>
              <w:left w:val="single" w:sz="8" w:space="0" w:color="000000"/>
              <w:bottom w:val="single" w:sz="8" w:space="0" w:color="000000"/>
              <w:right w:val="single" w:sz="8" w:space="0" w:color="000000"/>
            </w:tcBorders>
          </w:tcPr>
          <w:p w14:paraId="0247CC8B" w14:textId="77777777" w:rsidR="0064794F" w:rsidRDefault="0064794F" w:rsidP="00152826">
            <w:pPr>
              <w:pStyle w:val="TableContent"/>
            </w:pPr>
            <w:bookmarkStart w:id="138" w:name="t3CoQ2qGAqAAaxdv"/>
            <w:bookmarkEnd w:id="138"/>
            <w:r>
              <w:rPr>
                <w:noProof/>
                <w:lang w:val="pt-BR" w:eastAsia="pt-BR"/>
              </w:rPr>
              <w:drawing>
                <wp:inline distT="0" distB="0" distL="0" distR="0" wp14:anchorId="2026AC56" wp14:editId="06AE3231">
                  <wp:extent cx="171450" cy="171450"/>
                  <wp:effectExtent l="19050" t="0" r="0" b="0"/>
                  <wp:docPr id="8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TIPO_PRINCIPAL</w:t>
            </w:r>
          </w:p>
        </w:tc>
        <w:tc>
          <w:tcPr>
            <w:tcW w:w="1947" w:type="dxa"/>
            <w:tcBorders>
              <w:top w:val="single" w:sz="8" w:space="0" w:color="000000"/>
              <w:left w:val="single" w:sz="8" w:space="0" w:color="000000"/>
              <w:bottom w:val="single" w:sz="8" w:space="0" w:color="000000"/>
              <w:right w:val="single" w:sz="8" w:space="0" w:color="000000"/>
            </w:tcBorders>
          </w:tcPr>
          <w:p w14:paraId="2E51D104" w14:textId="07EF9C76" w:rsidR="0064794F" w:rsidRDefault="0082734E" w:rsidP="00152826">
            <w:pPr>
              <w:pStyle w:val="TableContent"/>
            </w:pPr>
            <w:r>
              <w:t xml:space="preserve">AtividadeDto.is_atividade_principal for “true”, aplicar valor 1, senão </w:t>
            </w:r>
            <w:r>
              <w:lastRenderedPageBreak/>
              <w:t>valor 0</w:t>
            </w:r>
          </w:p>
        </w:tc>
        <w:tc>
          <w:tcPr>
            <w:tcW w:w="1979" w:type="dxa"/>
            <w:tcBorders>
              <w:top w:val="single" w:sz="8" w:space="0" w:color="000000"/>
              <w:left w:val="single" w:sz="8" w:space="0" w:color="000000"/>
              <w:bottom w:val="single" w:sz="8" w:space="0" w:color="000000"/>
              <w:right w:val="single" w:sz="8" w:space="0" w:color="000000"/>
            </w:tcBorders>
          </w:tcPr>
          <w:p w14:paraId="13CC50EF" w14:textId="77777777" w:rsidR="0064794F" w:rsidRDefault="0064794F" w:rsidP="00152826">
            <w:pPr>
              <w:pStyle w:val="TableContent"/>
            </w:pPr>
            <w:r>
              <w:lastRenderedPageBreak/>
              <w:t xml:space="preserve">Indica se esta é a atividade econômica principal para a </w:t>
            </w:r>
            <w:r>
              <w:lastRenderedPageBreak/>
              <w:t>Junta Comercial:  0 - Não; 1 - Sim;</w:t>
            </w:r>
          </w:p>
        </w:tc>
      </w:tr>
      <w:tr w:rsidR="0064794F" w14:paraId="4DC800ED" w14:textId="77777777" w:rsidTr="007E79C4">
        <w:tc>
          <w:tcPr>
            <w:tcW w:w="4173" w:type="dxa"/>
            <w:tcBorders>
              <w:top w:val="single" w:sz="8" w:space="0" w:color="000000"/>
              <w:left w:val="single" w:sz="8" w:space="0" w:color="000000"/>
              <w:bottom w:val="single" w:sz="8" w:space="0" w:color="000000"/>
              <w:right w:val="single" w:sz="8" w:space="0" w:color="000000"/>
            </w:tcBorders>
          </w:tcPr>
          <w:p w14:paraId="44F5BB2D" w14:textId="77777777" w:rsidR="0064794F" w:rsidRDefault="0064794F" w:rsidP="00152826">
            <w:pPr>
              <w:pStyle w:val="TableContent"/>
            </w:pPr>
            <w:bookmarkStart w:id="139" w:name="j3CoQ2qGAqAAaxdw"/>
            <w:bookmarkEnd w:id="139"/>
            <w:r>
              <w:rPr>
                <w:noProof/>
                <w:lang w:val="pt-BR" w:eastAsia="pt-BR"/>
              </w:rPr>
              <w:lastRenderedPageBreak/>
              <w:drawing>
                <wp:inline distT="0" distB="0" distL="0" distR="0" wp14:anchorId="63C83832" wp14:editId="1320D16D">
                  <wp:extent cx="171450" cy="171450"/>
                  <wp:effectExtent l="19050" t="0" r="0" b="0"/>
                  <wp:docPr id="8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TIPO_EXERCE_LOCAL</w:t>
            </w:r>
          </w:p>
        </w:tc>
        <w:tc>
          <w:tcPr>
            <w:tcW w:w="1947" w:type="dxa"/>
            <w:tcBorders>
              <w:top w:val="single" w:sz="8" w:space="0" w:color="000000"/>
              <w:left w:val="single" w:sz="8" w:space="0" w:color="000000"/>
              <w:bottom w:val="single" w:sz="8" w:space="0" w:color="000000"/>
              <w:right w:val="single" w:sz="8" w:space="0" w:color="000000"/>
            </w:tcBorders>
          </w:tcPr>
          <w:p w14:paraId="645E7FFB" w14:textId="15969A20" w:rsidR="0064794F" w:rsidRDefault="0082734E" w:rsidP="00152826">
            <w:pPr>
              <w:pStyle w:val="TableContent"/>
            </w:pPr>
            <w:r>
              <w:t>AtividadeDto.is_exerce_no_endereco</w:t>
            </w:r>
            <w:r w:rsidR="003672F3">
              <w:t xml:space="preserve"> = true aplicar valor S, caso contrario N</w:t>
            </w:r>
          </w:p>
        </w:tc>
        <w:tc>
          <w:tcPr>
            <w:tcW w:w="1979" w:type="dxa"/>
            <w:tcBorders>
              <w:top w:val="single" w:sz="8" w:space="0" w:color="000000"/>
              <w:left w:val="single" w:sz="8" w:space="0" w:color="000000"/>
              <w:bottom w:val="single" w:sz="8" w:space="0" w:color="000000"/>
              <w:right w:val="single" w:sz="8" w:space="0" w:color="000000"/>
            </w:tcBorders>
          </w:tcPr>
          <w:p w14:paraId="18609F32" w14:textId="77777777" w:rsidR="0064794F" w:rsidRDefault="0064794F" w:rsidP="00152826">
            <w:pPr>
              <w:pStyle w:val="TableContent"/>
            </w:pPr>
            <w:r>
              <w:t>Indica se esta atividade econômica é exercida neste endereço.</w:t>
            </w:r>
          </w:p>
        </w:tc>
      </w:tr>
      <w:tr w:rsidR="0064794F" w14:paraId="1F531A8C" w14:textId="77777777" w:rsidTr="007E79C4">
        <w:tc>
          <w:tcPr>
            <w:tcW w:w="4173" w:type="dxa"/>
            <w:tcBorders>
              <w:top w:val="single" w:sz="8" w:space="0" w:color="000000"/>
              <w:left w:val="single" w:sz="8" w:space="0" w:color="000000"/>
              <w:bottom w:val="single" w:sz="8" w:space="0" w:color="000000"/>
              <w:right w:val="single" w:sz="8" w:space="0" w:color="000000"/>
            </w:tcBorders>
          </w:tcPr>
          <w:p w14:paraId="0CD8740B" w14:textId="77777777" w:rsidR="0064794F" w:rsidRDefault="0064794F" w:rsidP="00152826">
            <w:pPr>
              <w:pStyle w:val="TableContent"/>
            </w:pPr>
            <w:bookmarkStart w:id="140" w:name="L3CoQ2qGAqAAaxdx"/>
            <w:bookmarkEnd w:id="140"/>
            <w:r>
              <w:rPr>
                <w:noProof/>
                <w:lang w:val="pt-BR" w:eastAsia="pt-BR"/>
              </w:rPr>
              <w:drawing>
                <wp:inline distT="0" distB="0" distL="0" distR="0" wp14:anchorId="6D0EEE5A" wp14:editId="70DAF5E4">
                  <wp:extent cx="171450" cy="171450"/>
                  <wp:effectExtent l="19050" t="0" r="0" b="0"/>
                  <wp:docPr id="8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IND_ORIGEM_INFORMACAO</w:t>
            </w:r>
          </w:p>
        </w:tc>
        <w:tc>
          <w:tcPr>
            <w:tcW w:w="1947" w:type="dxa"/>
            <w:tcBorders>
              <w:top w:val="single" w:sz="8" w:space="0" w:color="000000"/>
              <w:left w:val="single" w:sz="8" w:space="0" w:color="000000"/>
              <w:bottom w:val="single" w:sz="8" w:space="0" w:color="000000"/>
              <w:right w:val="single" w:sz="8" w:space="0" w:color="000000"/>
            </w:tcBorders>
          </w:tcPr>
          <w:p w14:paraId="041CBD7F" w14:textId="4DA36D0E" w:rsidR="0064794F" w:rsidRDefault="003672F3" w:rsidP="00152826">
            <w:pPr>
              <w:pStyle w:val="TableContent"/>
            </w:pPr>
            <w:r>
              <w:t>Informar 3</w:t>
            </w:r>
          </w:p>
        </w:tc>
        <w:tc>
          <w:tcPr>
            <w:tcW w:w="1979" w:type="dxa"/>
            <w:tcBorders>
              <w:top w:val="single" w:sz="8" w:space="0" w:color="000000"/>
              <w:left w:val="single" w:sz="8" w:space="0" w:color="000000"/>
              <w:bottom w:val="single" w:sz="8" w:space="0" w:color="000000"/>
              <w:right w:val="single" w:sz="8" w:space="0" w:color="000000"/>
            </w:tcBorders>
          </w:tcPr>
          <w:p w14:paraId="5D9E5C98" w14:textId="77777777" w:rsidR="0064794F" w:rsidRDefault="0064794F" w:rsidP="00152826">
            <w:pPr>
              <w:pStyle w:val="TableContent"/>
            </w:pPr>
            <w:r>
              <w:t>Indicação da origem da Informação registrada: 1 - Sefaz 2 - Contribuinte 3 - Junta Comercial</w:t>
            </w:r>
          </w:p>
        </w:tc>
      </w:tr>
    </w:tbl>
    <w:p w14:paraId="5DCF9E89" w14:textId="77777777" w:rsidR="00E95C9F" w:rsidRDefault="00E95C9F" w:rsidP="00CA16BE">
      <w:pPr>
        <w:ind w:left="0"/>
      </w:pPr>
    </w:p>
    <w:p w14:paraId="119B8B1B" w14:textId="1D89A04D" w:rsidR="003672F3" w:rsidRDefault="003672F3" w:rsidP="00CA16BE">
      <w:pPr>
        <w:ind w:left="0"/>
      </w:pPr>
      <w:r>
        <w:t>Obs: Regra para Inclusão/Alteração de CNAE’s: Sempre que no Grupo do XML – AtividadeDto não conter o código CNAE, o sistema deverá incluir este código. Os CNAE’s que não foram informados no Grupo AtividadeDto deverão ser finalizados suas datas finais com base na data do processamento do grupo</w:t>
      </w:r>
      <w:r w:rsidRPr="003672F3">
        <w:t xml:space="preserve"> </w:t>
      </w:r>
      <w:r>
        <w:t>AtividadeDto.</w:t>
      </w:r>
    </w:p>
    <w:p w14:paraId="29510B6F" w14:textId="77777777" w:rsidR="003672F3" w:rsidRDefault="003672F3" w:rsidP="00CA16BE">
      <w:pPr>
        <w:ind w:left="0"/>
      </w:pPr>
    </w:p>
    <w:p w14:paraId="1C44FC76" w14:textId="6D9A37FE" w:rsidR="00786634" w:rsidRDefault="00B2387F" w:rsidP="00CA16BE">
      <w:pPr>
        <w:ind w:left="0"/>
      </w:pPr>
      <w:r>
        <w:t xml:space="preserve">O sistema vai </w:t>
      </w:r>
      <w:r w:rsidR="00CA3E8B">
        <w:t xml:space="preserve">identificar em qual tabela irá armazenar </w:t>
      </w:r>
      <w:r w:rsidR="00F00B4C">
        <w:t xml:space="preserve">o sócio ou administrador no CCI, utilizando </w:t>
      </w:r>
      <w:r w:rsidR="00CA3E8B">
        <w:t xml:space="preserve">a tabela </w:t>
      </w:r>
      <w:r w:rsidR="00786634">
        <w:t>TA_</w:t>
      </w:r>
      <w:r w:rsidR="00CA3E8B">
        <w:t>NATUREZA_JURIDICA</w:t>
      </w:r>
      <w:r w:rsidR="00F00B4C">
        <w:t>.IND_TIPO_RELACAO</w:t>
      </w:r>
      <w:r w:rsidR="00B94D40">
        <w:t xml:space="preserve"> do CCI </w:t>
      </w:r>
      <w:r w:rsidR="00CA3E8B">
        <w:t xml:space="preserve">para </w:t>
      </w:r>
      <w:r w:rsidR="00F00B4C">
        <w:t xml:space="preserve">identificar onde </w:t>
      </w:r>
      <w:r w:rsidR="00CA3E8B">
        <w:t>gravar as informações nas tabelas TA_ADMINISTRADOR ou TA_SOCIO</w:t>
      </w:r>
      <w:r w:rsidR="00F00B4C">
        <w:t>.</w:t>
      </w:r>
    </w:p>
    <w:p w14:paraId="1D0D8A53" w14:textId="77777777" w:rsidR="00786634" w:rsidRDefault="00786634" w:rsidP="00CA16BE">
      <w:pPr>
        <w:ind w:left="0"/>
      </w:pPr>
    </w:p>
    <w:p w14:paraId="7C57F38B" w14:textId="5D61C39A" w:rsidR="00786634" w:rsidRDefault="00CA3E8B" w:rsidP="00CA16BE">
      <w:pPr>
        <w:ind w:left="0"/>
      </w:pPr>
      <w:r>
        <w:t xml:space="preserve">TABELA: </w:t>
      </w:r>
      <w:r w:rsidR="00CA16BE">
        <w:t>TA_ADMINIS</w:t>
      </w:r>
      <w:r w:rsidR="00786634">
        <w:t>TRADOR</w:t>
      </w:r>
    </w:p>
    <w:tbl>
      <w:tblPr>
        <w:tblW w:w="0" w:type="auto"/>
        <w:tblInd w:w="10" w:type="dxa"/>
        <w:tblLayout w:type="fixed"/>
        <w:tblCellMar>
          <w:left w:w="0" w:type="dxa"/>
          <w:right w:w="0" w:type="dxa"/>
        </w:tblCellMar>
        <w:tblLook w:val="0000" w:firstRow="0" w:lastRow="0" w:firstColumn="0" w:lastColumn="0" w:noHBand="0" w:noVBand="0"/>
      </w:tblPr>
      <w:tblGrid>
        <w:gridCol w:w="4189"/>
        <w:gridCol w:w="1955"/>
        <w:gridCol w:w="1955"/>
      </w:tblGrid>
      <w:tr w:rsidR="007E79C4" w14:paraId="472C3BD0" w14:textId="77777777" w:rsidTr="00152826">
        <w:tc>
          <w:tcPr>
            <w:tcW w:w="4189" w:type="dxa"/>
            <w:tcBorders>
              <w:top w:val="single" w:sz="8" w:space="0" w:color="000000"/>
              <w:left w:val="single" w:sz="8" w:space="0" w:color="000000"/>
              <w:bottom w:val="single" w:sz="8" w:space="0" w:color="000000"/>
              <w:right w:val="single" w:sz="8" w:space="0" w:color="000000"/>
            </w:tcBorders>
            <w:shd w:val="clear" w:color="auto" w:fill="1569BC"/>
          </w:tcPr>
          <w:p w14:paraId="3DAC28A1" w14:textId="5FA86B4C" w:rsidR="007E79C4" w:rsidRDefault="007E79C4" w:rsidP="00152826">
            <w:pPr>
              <w:pStyle w:val="TableHeader"/>
            </w:pPr>
            <w:r>
              <w:t>Atributo Tabela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14B22730" w14:textId="568DD2E9" w:rsidR="007E79C4" w:rsidRDefault="007E79C4" w:rsidP="00152826">
            <w:pPr>
              <w:pStyle w:val="TableHeader"/>
            </w:pPr>
            <w:r>
              <w:t>XML / SISTEMA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11961EE7" w14:textId="69D2FE45" w:rsidR="007E79C4" w:rsidRDefault="007E79C4" w:rsidP="00152826">
            <w:pPr>
              <w:pStyle w:val="TableHeader"/>
            </w:pPr>
            <w:r>
              <w:t>Descrição</w:t>
            </w:r>
          </w:p>
        </w:tc>
      </w:tr>
      <w:tr w:rsidR="00A52E5C" w14:paraId="5E5291EF"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06FF87BD" w14:textId="77777777" w:rsidR="00A52E5C" w:rsidRDefault="00A52E5C" w:rsidP="00152826">
            <w:pPr>
              <w:pStyle w:val="TableContent"/>
            </w:pPr>
            <w:bookmarkStart w:id="141" w:name="CXCoQ2qGAqAAaxdR"/>
            <w:bookmarkEnd w:id="141"/>
            <w:r>
              <w:rPr>
                <w:noProof/>
                <w:lang w:val="pt-BR" w:eastAsia="pt-BR"/>
              </w:rPr>
              <w:drawing>
                <wp:inline distT="0" distB="0" distL="0" distR="0" wp14:anchorId="1A435A04" wp14:editId="24E112C9">
                  <wp:extent cx="171450" cy="171450"/>
                  <wp:effectExtent l="19050" t="0" r="0" b="0"/>
                  <wp:docPr id="1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NUM_BASE_CNPJ</w:t>
            </w:r>
          </w:p>
        </w:tc>
        <w:tc>
          <w:tcPr>
            <w:tcW w:w="1955" w:type="dxa"/>
            <w:tcBorders>
              <w:top w:val="single" w:sz="8" w:space="0" w:color="000000"/>
              <w:left w:val="single" w:sz="8" w:space="0" w:color="000000"/>
              <w:bottom w:val="single" w:sz="8" w:space="0" w:color="000000"/>
              <w:right w:val="single" w:sz="8" w:space="0" w:color="000000"/>
            </w:tcBorders>
          </w:tcPr>
          <w:p w14:paraId="3530D524" w14:textId="1B536718" w:rsidR="00A52E5C" w:rsidRDefault="00CA2A9F" w:rsidP="00152826">
            <w:pPr>
              <w:pStyle w:val="TableContent"/>
            </w:pPr>
            <w:r>
              <w:t>Raiz do Cnpj do Solicitante</w:t>
            </w:r>
          </w:p>
        </w:tc>
        <w:tc>
          <w:tcPr>
            <w:tcW w:w="1955" w:type="dxa"/>
            <w:tcBorders>
              <w:top w:val="single" w:sz="8" w:space="0" w:color="000000"/>
              <w:left w:val="single" w:sz="8" w:space="0" w:color="000000"/>
              <w:bottom w:val="single" w:sz="8" w:space="0" w:color="000000"/>
              <w:right w:val="single" w:sz="8" w:space="0" w:color="000000"/>
            </w:tcBorders>
          </w:tcPr>
          <w:p w14:paraId="2D6D89F7" w14:textId="77777777" w:rsidR="00A52E5C" w:rsidRDefault="00A52E5C" w:rsidP="00152826">
            <w:pPr>
              <w:pStyle w:val="TableContent"/>
            </w:pPr>
          </w:p>
        </w:tc>
      </w:tr>
      <w:tr w:rsidR="00A52E5C" w14:paraId="2A4A9C75"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20B5696C" w14:textId="77777777" w:rsidR="00A52E5C" w:rsidRDefault="00A52E5C" w:rsidP="00152826">
            <w:pPr>
              <w:pStyle w:val="TableContent"/>
            </w:pPr>
            <w:bookmarkStart w:id="142" w:name="SXCoQ2qGAqAAaxdS"/>
            <w:bookmarkEnd w:id="142"/>
            <w:r>
              <w:rPr>
                <w:noProof/>
                <w:lang w:val="pt-BR" w:eastAsia="pt-BR"/>
              </w:rPr>
              <w:drawing>
                <wp:inline distT="0" distB="0" distL="0" distR="0" wp14:anchorId="699A7FDC" wp14:editId="672808C4">
                  <wp:extent cx="171450" cy="171450"/>
                  <wp:effectExtent l="19050" t="0" r="0" b="0"/>
                  <wp:docPr id="18"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NUM_CPF</w:t>
            </w:r>
          </w:p>
        </w:tc>
        <w:tc>
          <w:tcPr>
            <w:tcW w:w="1955" w:type="dxa"/>
            <w:tcBorders>
              <w:top w:val="single" w:sz="8" w:space="0" w:color="000000"/>
              <w:left w:val="single" w:sz="8" w:space="0" w:color="000000"/>
              <w:bottom w:val="single" w:sz="8" w:space="0" w:color="000000"/>
              <w:right w:val="single" w:sz="8" w:space="0" w:color="000000"/>
            </w:tcBorders>
          </w:tcPr>
          <w:p w14:paraId="27CDA8F1" w14:textId="20C7FE45" w:rsidR="00A52E5C" w:rsidRDefault="00F70101" w:rsidP="00152826">
            <w:pPr>
              <w:pStyle w:val="TableContent"/>
            </w:pPr>
            <w:r>
              <w:t>SocioDto.cpf_cnpj</w:t>
            </w:r>
          </w:p>
        </w:tc>
        <w:tc>
          <w:tcPr>
            <w:tcW w:w="1955" w:type="dxa"/>
            <w:tcBorders>
              <w:top w:val="single" w:sz="8" w:space="0" w:color="000000"/>
              <w:left w:val="single" w:sz="8" w:space="0" w:color="000000"/>
              <w:bottom w:val="single" w:sz="8" w:space="0" w:color="000000"/>
              <w:right w:val="single" w:sz="8" w:space="0" w:color="000000"/>
            </w:tcBorders>
          </w:tcPr>
          <w:p w14:paraId="17D6E637" w14:textId="77777777" w:rsidR="00A52E5C" w:rsidRDefault="00A52E5C" w:rsidP="00152826">
            <w:pPr>
              <w:pStyle w:val="TableContent"/>
            </w:pPr>
          </w:p>
        </w:tc>
      </w:tr>
      <w:tr w:rsidR="00A52E5C" w14:paraId="3F94263F"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0B60EB21" w14:textId="77777777" w:rsidR="00A52E5C" w:rsidRDefault="00A52E5C" w:rsidP="00152826">
            <w:pPr>
              <w:pStyle w:val="TableContent"/>
            </w:pPr>
            <w:bookmarkStart w:id="143" w:name="SXCoQ2qGAqAAaxdT"/>
            <w:bookmarkEnd w:id="143"/>
            <w:r>
              <w:rPr>
                <w:noProof/>
                <w:lang w:val="pt-BR" w:eastAsia="pt-BR"/>
              </w:rPr>
              <w:drawing>
                <wp:inline distT="0" distB="0" distL="0" distR="0" wp14:anchorId="05E52BFC" wp14:editId="43D521C9">
                  <wp:extent cx="171450" cy="171450"/>
                  <wp:effectExtent l="19050" t="0" r="0" b="0"/>
                  <wp:docPr id="1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DATA_INICIO_MANDATO</w:t>
            </w:r>
          </w:p>
        </w:tc>
        <w:tc>
          <w:tcPr>
            <w:tcW w:w="1955" w:type="dxa"/>
            <w:tcBorders>
              <w:top w:val="single" w:sz="8" w:space="0" w:color="000000"/>
              <w:left w:val="single" w:sz="8" w:space="0" w:color="000000"/>
              <w:bottom w:val="single" w:sz="8" w:space="0" w:color="000000"/>
              <w:right w:val="single" w:sz="8" w:space="0" w:color="000000"/>
            </w:tcBorders>
          </w:tcPr>
          <w:p w14:paraId="030B051E" w14:textId="5FED3E81" w:rsidR="00A52E5C" w:rsidRDefault="00F70101" w:rsidP="00152826">
            <w:pPr>
              <w:pStyle w:val="TableContent"/>
            </w:pPr>
            <w:r>
              <w:t>SocioDto.dt_inicio_mandato</w:t>
            </w:r>
          </w:p>
        </w:tc>
        <w:tc>
          <w:tcPr>
            <w:tcW w:w="1955" w:type="dxa"/>
            <w:tcBorders>
              <w:top w:val="single" w:sz="8" w:space="0" w:color="000000"/>
              <w:left w:val="single" w:sz="8" w:space="0" w:color="000000"/>
              <w:bottom w:val="single" w:sz="8" w:space="0" w:color="000000"/>
              <w:right w:val="single" w:sz="8" w:space="0" w:color="000000"/>
            </w:tcBorders>
          </w:tcPr>
          <w:p w14:paraId="58D00672" w14:textId="6ACD8DD9" w:rsidR="00A52E5C" w:rsidRDefault="00F70101" w:rsidP="00152826">
            <w:pPr>
              <w:pStyle w:val="TableContent"/>
            </w:pPr>
            <w:r>
              <w:t>Formatar a data para DD/MM/YYYY</w:t>
            </w:r>
          </w:p>
        </w:tc>
      </w:tr>
      <w:tr w:rsidR="00A52E5C" w14:paraId="18D920EE"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318C1FC5" w14:textId="77777777" w:rsidR="00A52E5C" w:rsidRDefault="00A52E5C" w:rsidP="00152826">
            <w:pPr>
              <w:pStyle w:val="TableContent"/>
            </w:pPr>
            <w:bookmarkStart w:id="144" w:name="SXCoQ2qGAqAAaxdU"/>
            <w:bookmarkEnd w:id="144"/>
            <w:r>
              <w:rPr>
                <w:noProof/>
                <w:lang w:val="pt-BR" w:eastAsia="pt-BR"/>
              </w:rPr>
              <w:drawing>
                <wp:inline distT="0" distB="0" distL="0" distR="0" wp14:anchorId="627E018C" wp14:editId="170E366C">
                  <wp:extent cx="171450" cy="171450"/>
                  <wp:effectExtent l="19050" t="0" r="0" b="0"/>
                  <wp:docPr id="20"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DATA_FINAL_MANDATO</w:t>
            </w:r>
          </w:p>
        </w:tc>
        <w:tc>
          <w:tcPr>
            <w:tcW w:w="1955" w:type="dxa"/>
            <w:tcBorders>
              <w:top w:val="single" w:sz="8" w:space="0" w:color="000000"/>
              <w:left w:val="single" w:sz="8" w:space="0" w:color="000000"/>
              <w:bottom w:val="single" w:sz="8" w:space="0" w:color="000000"/>
              <w:right w:val="single" w:sz="8" w:space="0" w:color="000000"/>
            </w:tcBorders>
          </w:tcPr>
          <w:p w14:paraId="44F6693C" w14:textId="76EBECBB" w:rsidR="00A52E5C" w:rsidRDefault="00F70101" w:rsidP="00152826">
            <w:pPr>
              <w:pStyle w:val="TableContent"/>
            </w:pPr>
            <w:r>
              <w:t>SocioDto.dt_fim_mandato</w:t>
            </w:r>
          </w:p>
        </w:tc>
        <w:tc>
          <w:tcPr>
            <w:tcW w:w="1955" w:type="dxa"/>
            <w:tcBorders>
              <w:top w:val="single" w:sz="8" w:space="0" w:color="000000"/>
              <w:left w:val="single" w:sz="8" w:space="0" w:color="000000"/>
              <w:bottom w:val="single" w:sz="8" w:space="0" w:color="000000"/>
              <w:right w:val="single" w:sz="8" w:space="0" w:color="000000"/>
            </w:tcBorders>
          </w:tcPr>
          <w:p w14:paraId="6AC7C0E1" w14:textId="77777777" w:rsidR="00F70101" w:rsidRDefault="00A52E5C" w:rsidP="00152826">
            <w:pPr>
              <w:pStyle w:val="TableContent"/>
            </w:pPr>
            <w:r>
              <w:t>Data prevista para o final do mandato</w:t>
            </w:r>
          </w:p>
          <w:p w14:paraId="594C3B3A" w14:textId="77777777" w:rsidR="00A52E5C" w:rsidRDefault="00F70101" w:rsidP="00F70101">
            <w:pPr>
              <w:pStyle w:val="TableContent"/>
              <w:ind w:left="0"/>
            </w:pPr>
            <w:r>
              <w:t xml:space="preserve"> </w:t>
            </w:r>
            <w:r w:rsidR="00A52E5C">
              <w:t xml:space="preserve"> </w:t>
            </w:r>
            <w:proofErr w:type="gramStart"/>
            <w:r w:rsidR="00A52E5C">
              <w:t>do</w:t>
            </w:r>
            <w:proofErr w:type="gramEnd"/>
            <w:r w:rsidR="00A52E5C">
              <w:t xml:space="preserve"> Administrador.</w:t>
            </w:r>
          </w:p>
          <w:p w14:paraId="3C300268" w14:textId="5C88F2F1" w:rsidR="00F70101" w:rsidRDefault="00F70101" w:rsidP="00F70101">
            <w:pPr>
              <w:pStyle w:val="TableContent"/>
              <w:ind w:left="0"/>
            </w:pPr>
            <w:r>
              <w:t>Formatar a data para DD/MM/YYYY.</w:t>
            </w:r>
          </w:p>
        </w:tc>
      </w:tr>
      <w:tr w:rsidR="00A52E5C" w14:paraId="2AFE4D5F"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5CD1196F" w14:textId="77777777" w:rsidR="00A52E5C" w:rsidRDefault="00A52E5C" w:rsidP="00152826">
            <w:pPr>
              <w:pStyle w:val="TableContent"/>
            </w:pPr>
            <w:bookmarkStart w:id="145" w:name="aXCoQ2qGAqAAaxdV"/>
            <w:bookmarkEnd w:id="145"/>
            <w:r>
              <w:rPr>
                <w:noProof/>
                <w:lang w:val="pt-BR" w:eastAsia="pt-BR"/>
              </w:rPr>
              <w:drawing>
                <wp:inline distT="0" distB="0" distL="0" distR="0" wp14:anchorId="174A898E" wp14:editId="218BC888">
                  <wp:extent cx="171450" cy="171450"/>
                  <wp:effectExtent l="19050" t="0" r="0" b="0"/>
                  <wp:docPr id="2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COD_CONDICAO_ADM</w:t>
            </w:r>
          </w:p>
        </w:tc>
        <w:tc>
          <w:tcPr>
            <w:tcW w:w="1955" w:type="dxa"/>
            <w:tcBorders>
              <w:top w:val="single" w:sz="8" w:space="0" w:color="000000"/>
              <w:left w:val="single" w:sz="8" w:space="0" w:color="000000"/>
              <w:bottom w:val="single" w:sz="8" w:space="0" w:color="000000"/>
              <w:right w:val="single" w:sz="8" w:space="0" w:color="000000"/>
            </w:tcBorders>
          </w:tcPr>
          <w:p w14:paraId="33B3F00F" w14:textId="102451FD" w:rsidR="00A52E5C" w:rsidRDefault="00F70101" w:rsidP="00152826">
            <w:pPr>
              <w:pStyle w:val="TableContent"/>
            </w:pPr>
            <w:r>
              <w:t>SocioDto.nu_seq_tipo_qualificacao</w:t>
            </w:r>
          </w:p>
        </w:tc>
        <w:tc>
          <w:tcPr>
            <w:tcW w:w="1955" w:type="dxa"/>
            <w:tcBorders>
              <w:top w:val="single" w:sz="8" w:space="0" w:color="000000"/>
              <w:left w:val="single" w:sz="8" w:space="0" w:color="000000"/>
              <w:bottom w:val="single" w:sz="8" w:space="0" w:color="000000"/>
              <w:right w:val="single" w:sz="8" w:space="0" w:color="000000"/>
            </w:tcBorders>
          </w:tcPr>
          <w:p w14:paraId="190D36DC" w14:textId="4BC3F1A2" w:rsidR="00A52E5C" w:rsidRDefault="00F70101" w:rsidP="00152826">
            <w:pPr>
              <w:pStyle w:val="TableContent"/>
            </w:pPr>
            <w:r>
              <w:t>Qualificação do tipo de Relacionamento do Socio/ Administrador</w:t>
            </w:r>
          </w:p>
        </w:tc>
      </w:tr>
      <w:tr w:rsidR="00A52E5C" w14:paraId="79F3286F"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78EAF8DE" w14:textId="77777777" w:rsidR="00A52E5C" w:rsidRDefault="00A52E5C" w:rsidP="00152826">
            <w:pPr>
              <w:pStyle w:val="TableContent"/>
            </w:pPr>
            <w:bookmarkStart w:id="146" w:name="aXCoQ2qGAqAAaxdW"/>
            <w:bookmarkEnd w:id="146"/>
            <w:r>
              <w:rPr>
                <w:noProof/>
                <w:lang w:val="pt-BR" w:eastAsia="pt-BR"/>
              </w:rPr>
              <w:drawing>
                <wp:inline distT="0" distB="0" distL="0" distR="0" wp14:anchorId="0A98C8E0" wp14:editId="225EE715">
                  <wp:extent cx="171450" cy="171450"/>
                  <wp:effectExtent l="19050" t="0" r="0" b="0"/>
                  <wp:docPr id="2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NUM_SEQUENCIAL_IDENTIDADE</w:t>
            </w:r>
          </w:p>
        </w:tc>
        <w:tc>
          <w:tcPr>
            <w:tcW w:w="1955" w:type="dxa"/>
            <w:tcBorders>
              <w:top w:val="single" w:sz="8" w:space="0" w:color="000000"/>
              <w:left w:val="single" w:sz="8" w:space="0" w:color="000000"/>
              <w:bottom w:val="single" w:sz="8" w:space="0" w:color="000000"/>
              <w:right w:val="single" w:sz="8" w:space="0" w:color="000000"/>
            </w:tcBorders>
          </w:tcPr>
          <w:p w14:paraId="0BB97E43" w14:textId="57BBC264" w:rsidR="00A52E5C" w:rsidRDefault="00F70101" w:rsidP="00F70101">
            <w:pPr>
              <w:pStyle w:val="TableContent"/>
              <w:ind w:left="0"/>
            </w:pPr>
            <w:r>
              <w:t xml:space="preserve"> Sequencial Gerado pela TA_IDENTIDADE </w:t>
            </w:r>
            <w:r>
              <w:lastRenderedPageBreak/>
              <w:t>para o CPF cadastrado</w:t>
            </w:r>
          </w:p>
        </w:tc>
        <w:tc>
          <w:tcPr>
            <w:tcW w:w="1955" w:type="dxa"/>
            <w:tcBorders>
              <w:top w:val="single" w:sz="8" w:space="0" w:color="000000"/>
              <w:left w:val="single" w:sz="8" w:space="0" w:color="000000"/>
              <w:bottom w:val="single" w:sz="8" w:space="0" w:color="000000"/>
              <w:right w:val="single" w:sz="8" w:space="0" w:color="000000"/>
            </w:tcBorders>
          </w:tcPr>
          <w:p w14:paraId="662D7BCC" w14:textId="77777777" w:rsidR="00A52E5C" w:rsidRDefault="00A52E5C" w:rsidP="00152826">
            <w:pPr>
              <w:pStyle w:val="TableContent"/>
            </w:pPr>
          </w:p>
        </w:tc>
      </w:tr>
      <w:tr w:rsidR="00A52E5C" w14:paraId="15C0A33F"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006316AD" w14:textId="77777777" w:rsidR="00A52E5C" w:rsidRDefault="00A52E5C" w:rsidP="00152826">
            <w:pPr>
              <w:pStyle w:val="TableContent"/>
            </w:pPr>
            <w:bookmarkStart w:id="147" w:name="aXCoQ2qGAqAAaxdX"/>
            <w:bookmarkEnd w:id="147"/>
            <w:r>
              <w:rPr>
                <w:noProof/>
                <w:lang w:val="pt-BR" w:eastAsia="pt-BR"/>
              </w:rPr>
              <w:lastRenderedPageBreak/>
              <w:drawing>
                <wp:inline distT="0" distB="0" distL="0" distR="0" wp14:anchorId="2DD3E2D4" wp14:editId="34B19C75">
                  <wp:extent cx="171450" cy="171450"/>
                  <wp:effectExtent l="19050" t="0" r="0" b="0"/>
                  <wp:docPr id="2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IND_ORIGEM_INFORMACAO</w:t>
            </w:r>
          </w:p>
        </w:tc>
        <w:tc>
          <w:tcPr>
            <w:tcW w:w="1955" w:type="dxa"/>
            <w:tcBorders>
              <w:top w:val="single" w:sz="8" w:space="0" w:color="000000"/>
              <w:left w:val="single" w:sz="8" w:space="0" w:color="000000"/>
              <w:bottom w:val="single" w:sz="8" w:space="0" w:color="000000"/>
              <w:right w:val="single" w:sz="8" w:space="0" w:color="000000"/>
            </w:tcBorders>
          </w:tcPr>
          <w:p w14:paraId="4007EEB4" w14:textId="3719C2AC" w:rsidR="00A52E5C" w:rsidRDefault="00F70101" w:rsidP="00152826">
            <w:pPr>
              <w:pStyle w:val="TableContent"/>
            </w:pPr>
            <w:r>
              <w:t>Informar valor 3</w:t>
            </w:r>
          </w:p>
        </w:tc>
        <w:tc>
          <w:tcPr>
            <w:tcW w:w="1955" w:type="dxa"/>
            <w:tcBorders>
              <w:top w:val="single" w:sz="8" w:space="0" w:color="000000"/>
              <w:left w:val="single" w:sz="8" w:space="0" w:color="000000"/>
              <w:bottom w:val="single" w:sz="8" w:space="0" w:color="000000"/>
              <w:right w:val="single" w:sz="8" w:space="0" w:color="000000"/>
            </w:tcBorders>
          </w:tcPr>
          <w:p w14:paraId="0B5D4F87" w14:textId="77777777" w:rsidR="00A52E5C" w:rsidRDefault="00A52E5C" w:rsidP="00152826">
            <w:pPr>
              <w:pStyle w:val="TableContent"/>
            </w:pPr>
          </w:p>
        </w:tc>
      </w:tr>
    </w:tbl>
    <w:p w14:paraId="5A35DE90" w14:textId="77777777" w:rsidR="00786634" w:rsidRDefault="00786634" w:rsidP="00CA16BE">
      <w:pPr>
        <w:ind w:left="0"/>
      </w:pPr>
    </w:p>
    <w:p w14:paraId="556849FB" w14:textId="1314775F" w:rsidR="00F70101" w:rsidRDefault="00F70101" w:rsidP="00CA16BE">
      <w:pPr>
        <w:ind w:left="0"/>
      </w:pPr>
      <w:r>
        <w:t>Observação: Os dados do Administrador/ Sócio, tais como: Endereço, Telefone, Identidade e demais atributos do grupo SocioDto, deverão ser armazenados e atualizados nas estruturas do CCI. As Estruturas serão listadas no final da regra CCIRN</w:t>
      </w:r>
      <w:r w:rsidR="002C536C">
        <w:t>216.</w:t>
      </w:r>
    </w:p>
    <w:p w14:paraId="591D5590" w14:textId="77777777" w:rsidR="00F70101" w:rsidRDefault="00F70101" w:rsidP="00CA16BE">
      <w:pPr>
        <w:ind w:left="0"/>
      </w:pPr>
    </w:p>
    <w:p w14:paraId="480AD52D" w14:textId="6EA2185A" w:rsidR="00461015" w:rsidRDefault="00786634" w:rsidP="00CA16BE">
      <w:pPr>
        <w:ind w:left="0"/>
      </w:pPr>
      <w:r>
        <w:t>TA_SOCIO</w:t>
      </w:r>
    </w:p>
    <w:tbl>
      <w:tblPr>
        <w:tblW w:w="0" w:type="auto"/>
        <w:tblInd w:w="10" w:type="dxa"/>
        <w:tblLayout w:type="fixed"/>
        <w:tblCellMar>
          <w:left w:w="0" w:type="dxa"/>
          <w:right w:w="0" w:type="dxa"/>
        </w:tblCellMar>
        <w:tblLook w:val="0000" w:firstRow="0" w:lastRow="0" w:firstColumn="0" w:lastColumn="0" w:noHBand="0" w:noVBand="0"/>
      </w:tblPr>
      <w:tblGrid>
        <w:gridCol w:w="4189"/>
        <w:gridCol w:w="1955"/>
        <w:gridCol w:w="1955"/>
      </w:tblGrid>
      <w:tr w:rsidR="007E79C4" w14:paraId="65A44BAD" w14:textId="77777777" w:rsidTr="00152826">
        <w:tc>
          <w:tcPr>
            <w:tcW w:w="4189" w:type="dxa"/>
            <w:tcBorders>
              <w:top w:val="single" w:sz="8" w:space="0" w:color="000000"/>
              <w:left w:val="single" w:sz="8" w:space="0" w:color="000000"/>
              <w:bottom w:val="single" w:sz="8" w:space="0" w:color="000000"/>
              <w:right w:val="single" w:sz="8" w:space="0" w:color="000000"/>
            </w:tcBorders>
            <w:shd w:val="clear" w:color="auto" w:fill="1569BC"/>
          </w:tcPr>
          <w:p w14:paraId="7D5A68E3" w14:textId="5C7AA971" w:rsidR="007E79C4" w:rsidRDefault="007E79C4" w:rsidP="00152826">
            <w:pPr>
              <w:pStyle w:val="TableHeader"/>
            </w:pPr>
            <w:r>
              <w:t>Atributo Tabela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164876F7" w14:textId="255F3780" w:rsidR="007E79C4" w:rsidRDefault="007E79C4" w:rsidP="00152826">
            <w:pPr>
              <w:pStyle w:val="TableHeader"/>
            </w:pPr>
            <w:r>
              <w:t>XML / SISTEMA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75089761" w14:textId="5DEBF018" w:rsidR="007E79C4" w:rsidRDefault="007E79C4" w:rsidP="00152826">
            <w:pPr>
              <w:pStyle w:val="TableHeader"/>
            </w:pPr>
            <w:r>
              <w:t>Descrição</w:t>
            </w:r>
          </w:p>
        </w:tc>
      </w:tr>
      <w:tr w:rsidR="00A52E5C" w14:paraId="379C2D57"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6AF80F93" w14:textId="77777777" w:rsidR="00A52E5C" w:rsidRDefault="00A52E5C" w:rsidP="00152826">
            <w:pPr>
              <w:pStyle w:val="TableContent"/>
            </w:pPr>
            <w:bookmarkStart w:id="148" w:name="xxioQ2qGAqAAaxlX"/>
            <w:bookmarkEnd w:id="148"/>
            <w:r>
              <w:rPr>
                <w:noProof/>
                <w:lang w:val="pt-BR" w:eastAsia="pt-BR"/>
              </w:rPr>
              <w:drawing>
                <wp:inline distT="0" distB="0" distL="0" distR="0" wp14:anchorId="58A911A9" wp14:editId="6917737B">
                  <wp:extent cx="171450" cy="171450"/>
                  <wp:effectExtent l="19050" t="0" r="0" b="0"/>
                  <wp:docPr id="134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IDEN_SOCIO</w:t>
            </w:r>
          </w:p>
        </w:tc>
        <w:tc>
          <w:tcPr>
            <w:tcW w:w="1955" w:type="dxa"/>
            <w:tcBorders>
              <w:top w:val="single" w:sz="8" w:space="0" w:color="000000"/>
              <w:left w:val="single" w:sz="8" w:space="0" w:color="000000"/>
              <w:bottom w:val="single" w:sz="8" w:space="0" w:color="000000"/>
              <w:right w:val="single" w:sz="8" w:space="0" w:color="000000"/>
            </w:tcBorders>
          </w:tcPr>
          <w:p w14:paraId="1496A407" w14:textId="4BE54C9A" w:rsidR="00A52E5C" w:rsidRDefault="002C536C" w:rsidP="00152826">
            <w:pPr>
              <w:pStyle w:val="TableContent"/>
            </w:pPr>
            <w:r>
              <w:t>Gerado Pelo Sistema</w:t>
            </w:r>
          </w:p>
        </w:tc>
        <w:tc>
          <w:tcPr>
            <w:tcW w:w="1955" w:type="dxa"/>
            <w:tcBorders>
              <w:top w:val="single" w:sz="8" w:space="0" w:color="000000"/>
              <w:left w:val="single" w:sz="8" w:space="0" w:color="000000"/>
              <w:bottom w:val="single" w:sz="8" w:space="0" w:color="000000"/>
              <w:right w:val="single" w:sz="8" w:space="0" w:color="000000"/>
            </w:tcBorders>
          </w:tcPr>
          <w:p w14:paraId="721F58BD" w14:textId="77777777" w:rsidR="00A52E5C" w:rsidRDefault="00A52E5C" w:rsidP="00152826">
            <w:pPr>
              <w:pStyle w:val="TableContent"/>
            </w:pPr>
            <w:r>
              <w:t>Identificador artificial do sócio/adm</w:t>
            </w:r>
          </w:p>
        </w:tc>
      </w:tr>
      <w:tr w:rsidR="00A52E5C" w14:paraId="49DDF4C4"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7D8444FC" w14:textId="77777777" w:rsidR="00A52E5C" w:rsidRDefault="00A52E5C" w:rsidP="00152826">
            <w:pPr>
              <w:pStyle w:val="TableContent"/>
            </w:pPr>
            <w:bookmarkStart w:id="149" w:name="pxioQ2qGAqAAaxlY"/>
            <w:bookmarkEnd w:id="149"/>
            <w:r>
              <w:rPr>
                <w:noProof/>
                <w:lang w:val="pt-BR" w:eastAsia="pt-BR"/>
              </w:rPr>
              <w:drawing>
                <wp:inline distT="0" distB="0" distL="0" distR="0" wp14:anchorId="43B635E3" wp14:editId="403E1723">
                  <wp:extent cx="171450" cy="171450"/>
                  <wp:effectExtent l="19050" t="0" r="0" b="0"/>
                  <wp:docPr id="134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NUM_BASE_CNPJ</w:t>
            </w:r>
          </w:p>
        </w:tc>
        <w:tc>
          <w:tcPr>
            <w:tcW w:w="1955" w:type="dxa"/>
            <w:tcBorders>
              <w:top w:val="single" w:sz="8" w:space="0" w:color="000000"/>
              <w:left w:val="single" w:sz="8" w:space="0" w:color="000000"/>
              <w:bottom w:val="single" w:sz="8" w:space="0" w:color="000000"/>
              <w:right w:val="single" w:sz="8" w:space="0" w:color="000000"/>
            </w:tcBorders>
          </w:tcPr>
          <w:p w14:paraId="387B6DFC" w14:textId="36B891BA" w:rsidR="00A52E5C" w:rsidRDefault="002C536C" w:rsidP="00152826">
            <w:pPr>
              <w:pStyle w:val="TableContent"/>
            </w:pPr>
            <w:r>
              <w:t>Raiz do CNPJ Solicitante</w:t>
            </w:r>
          </w:p>
        </w:tc>
        <w:tc>
          <w:tcPr>
            <w:tcW w:w="1955" w:type="dxa"/>
            <w:tcBorders>
              <w:top w:val="single" w:sz="8" w:space="0" w:color="000000"/>
              <w:left w:val="single" w:sz="8" w:space="0" w:color="000000"/>
              <w:bottom w:val="single" w:sz="8" w:space="0" w:color="000000"/>
              <w:right w:val="single" w:sz="8" w:space="0" w:color="000000"/>
            </w:tcBorders>
          </w:tcPr>
          <w:p w14:paraId="72372D9E" w14:textId="77777777" w:rsidR="00A52E5C" w:rsidRDefault="00A52E5C" w:rsidP="00152826">
            <w:pPr>
              <w:pStyle w:val="TableContent"/>
            </w:pPr>
            <w:r>
              <w:t>Número do CNPJ base da pessoa jurídica</w:t>
            </w:r>
          </w:p>
        </w:tc>
      </w:tr>
      <w:tr w:rsidR="00A52E5C" w14:paraId="16B23A7F"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6303F278" w14:textId="77777777" w:rsidR="00A52E5C" w:rsidRDefault="00A52E5C" w:rsidP="00152826">
            <w:pPr>
              <w:pStyle w:val="TableContent"/>
            </w:pPr>
            <w:bookmarkStart w:id="150" w:name="FxioQ2qGAqAAaxlZ"/>
            <w:bookmarkEnd w:id="150"/>
            <w:r>
              <w:rPr>
                <w:noProof/>
                <w:lang w:val="pt-BR" w:eastAsia="pt-BR"/>
              </w:rPr>
              <w:drawing>
                <wp:inline distT="0" distB="0" distL="0" distR="0" wp14:anchorId="290A731B" wp14:editId="10EEA109">
                  <wp:extent cx="171450" cy="171450"/>
                  <wp:effectExtent l="19050" t="0" r="0" b="0"/>
                  <wp:docPr id="134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NUM_CPF_SOCIO</w:t>
            </w:r>
          </w:p>
        </w:tc>
        <w:tc>
          <w:tcPr>
            <w:tcW w:w="1955" w:type="dxa"/>
            <w:tcBorders>
              <w:top w:val="single" w:sz="8" w:space="0" w:color="000000"/>
              <w:left w:val="single" w:sz="8" w:space="0" w:color="000000"/>
              <w:bottom w:val="single" w:sz="8" w:space="0" w:color="000000"/>
              <w:right w:val="single" w:sz="8" w:space="0" w:color="000000"/>
            </w:tcBorders>
          </w:tcPr>
          <w:p w14:paraId="1AFBCD37" w14:textId="6BDBFB65" w:rsidR="00A52E5C" w:rsidRDefault="002C536C" w:rsidP="00152826">
            <w:pPr>
              <w:pStyle w:val="TableContent"/>
            </w:pPr>
            <w:r>
              <w:t>SocioDto.cpf_cnpj</w:t>
            </w:r>
          </w:p>
        </w:tc>
        <w:tc>
          <w:tcPr>
            <w:tcW w:w="1955" w:type="dxa"/>
            <w:tcBorders>
              <w:top w:val="single" w:sz="8" w:space="0" w:color="000000"/>
              <w:left w:val="single" w:sz="8" w:space="0" w:color="000000"/>
              <w:bottom w:val="single" w:sz="8" w:space="0" w:color="000000"/>
              <w:right w:val="single" w:sz="8" w:space="0" w:color="000000"/>
            </w:tcBorders>
          </w:tcPr>
          <w:p w14:paraId="48FC6B6E" w14:textId="77777777" w:rsidR="00A52E5C" w:rsidRDefault="00A52E5C" w:rsidP="00152826">
            <w:pPr>
              <w:pStyle w:val="TableContent"/>
            </w:pPr>
            <w:r>
              <w:t>Número do CPF do sócio, quando este for pessoa física</w:t>
            </w:r>
          </w:p>
        </w:tc>
      </w:tr>
      <w:tr w:rsidR="00A52E5C" w14:paraId="39011B61"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4E7AE451" w14:textId="77777777" w:rsidR="00A52E5C" w:rsidRDefault="00A52E5C" w:rsidP="00152826">
            <w:pPr>
              <w:pStyle w:val="TableContent"/>
            </w:pPr>
            <w:bookmarkStart w:id="151" w:name="1xioQ2qGAqAAaxla"/>
            <w:bookmarkEnd w:id="151"/>
            <w:r>
              <w:rPr>
                <w:noProof/>
                <w:lang w:val="pt-BR" w:eastAsia="pt-BR"/>
              </w:rPr>
              <w:drawing>
                <wp:inline distT="0" distB="0" distL="0" distR="0" wp14:anchorId="2DA4A206" wp14:editId="1FE88C29">
                  <wp:extent cx="171450" cy="171450"/>
                  <wp:effectExtent l="19050" t="0" r="0" b="0"/>
                  <wp:docPr id="135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NUM_CNPJ_SOCIO</w:t>
            </w:r>
          </w:p>
        </w:tc>
        <w:tc>
          <w:tcPr>
            <w:tcW w:w="1955" w:type="dxa"/>
            <w:tcBorders>
              <w:top w:val="single" w:sz="8" w:space="0" w:color="000000"/>
              <w:left w:val="single" w:sz="8" w:space="0" w:color="000000"/>
              <w:bottom w:val="single" w:sz="8" w:space="0" w:color="000000"/>
              <w:right w:val="single" w:sz="8" w:space="0" w:color="000000"/>
            </w:tcBorders>
          </w:tcPr>
          <w:p w14:paraId="2DCF3FAE" w14:textId="6505898B" w:rsidR="00A52E5C" w:rsidRDefault="002C536C" w:rsidP="00152826">
            <w:pPr>
              <w:pStyle w:val="TableContent"/>
            </w:pPr>
            <w:r>
              <w:t>SocioDto.cpf_cnpj</w:t>
            </w:r>
          </w:p>
        </w:tc>
        <w:tc>
          <w:tcPr>
            <w:tcW w:w="1955" w:type="dxa"/>
            <w:tcBorders>
              <w:top w:val="single" w:sz="8" w:space="0" w:color="000000"/>
              <w:left w:val="single" w:sz="8" w:space="0" w:color="000000"/>
              <w:bottom w:val="single" w:sz="8" w:space="0" w:color="000000"/>
              <w:right w:val="single" w:sz="8" w:space="0" w:color="000000"/>
            </w:tcBorders>
          </w:tcPr>
          <w:p w14:paraId="02CACC02" w14:textId="77777777" w:rsidR="00A52E5C" w:rsidRDefault="00A52E5C" w:rsidP="00152826">
            <w:pPr>
              <w:pStyle w:val="TableContent"/>
            </w:pPr>
            <w:r>
              <w:rPr>
                <w:rFonts w:ascii="Dialog" w:eastAsia="Dialog" w:hAnsi="Dialog" w:cs="Dialog"/>
                <w:color w:val="000000"/>
              </w:rPr>
              <w:t>Raiz do CNPJ da Pessoa Jurídica Sócia</w:t>
            </w:r>
          </w:p>
        </w:tc>
      </w:tr>
      <w:tr w:rsidR="00A52E5C" w14:paraId="72498992"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27E833AE" w14:textId="77777777" w:rsidR="00A52E5C" w:rsidRDefault="00A52E5C" w:rsidP="00152826">
            <w:pPr>
              <w:pStyle w:val="TableContent"/>
            </w:pPr>
            <w:bookmarkStart w:id="152" w:name="7xioQ2qGAqAAaxlb"/>
            <w:bookmarkStart w:id="153" w:name="PxioQ2qGAqAAaxlc"/>
            <w:bookmarkEnd w:id="152"/>
            <w:bookmarkEnd w:id="153"/>
            <w:r>
              <w:rPr>
                <w:noProof/>
                <w:lang w:val="pt-BR" w:eastAsia="pt-BR"/>
              </w:rPr>
              <w:drawing>
                <wp:inline distT="0" distB="0" distL="0" distR="0" wp14:anchorId="7A05302F" wp14:editId="34166C97">
                  <wp:extent cx="171450" cy="171450"/>
                  <wp:effectExtent l="19050" t="0" r="0" b="0"/>
                  <wp:docPr id="135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COD_CONDICAO_SOCIO</w:t>
            </w:r>
          </w:p>
        </w:tc>
        <w:tc>
          <w:tcPr>
            <w:tcW w:w="1955" w:type="dxa"/>
            <w:tcBorders>
              <w:top w:val="single" w:sz="8" w:space="0" w:color="000000"/>
              <w:left w:val="single" w:sz="8" w:space="0" w:color="000000"/>
              <w:bottom w:val="single" w:sz="8" w:space="0" w:color="000000"/>
              <w:right w:val="single" w:sz="8" w:space="0" w:color="000000"/>
            </w:tcBorders>
          </w:tcPr>
          <w:p w14:paraId="040A8757" w14:textId="7509F4D4" w:rsidR="00A52E5C" w:rsidRDefault="00E052C6" w:rsidP="00152826">
            <w:pPr>
              <w:pStyle w:val="TableContent"/>
            </w:pPr>
            <w:r>
              <w:t>SocioDto.nu_seq_tipo_qualificacao</w:t>
            </w:r>
          </w:p>
        </w:tc>
        <w:tc>
          <w:tcPr>
            <w:tcW w:w="1955" w:type="dxa"/>
            <w:tcBorders>
              <w:top w:val="single" w:sz="8" w:space="0" w:color="000000"/>
              <w:left w:val="single" w:sz="8" w:space="0" w:color="000000"/>
              <w:bottom w:val="single" w:sz="8" w:space="0" w:color="000000"/>
              <w:right w:val="single" w:sz="8" w:space="0" w:color="000000"/>
            </w:tcBorders>
          </w:tcPr>
          <w:p w14:paraId="22F6D4AC" w14:textId="77777777" w:rsidR="00A52E5C" w:rsidRDefault="00A52E5C" w:rsidP="00152826">
            <w:pPr>
              <w:pStyle w:val="TableContent"/>
            </w:pPr>
            <w:r>
              <w:t>Código da condição de Sócio. Somente quando tipo de condição for "Sócio".</w:t>
            </w:r>
          </w:p>
        </w:tc>
      </w:tr>
      <w:tr w:rsidR="00A52E5C" w14:paraId="03BA6294"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0A2FA3FF" w14:textId="77777777" w:rsidR="00A52E5C" w:rsidRDefault="00A52E5C" w:rsidP="00152826">
            <w:pPr>
              <w:pStyle w:val="TableContent"/>
            </w:pPr>
            <w:bookmarkStart w:id="154" w:name="AJioQ2qGAqAAaxld"/>
            <w:bookmarkEnd w:id="154"/>
            <w:r>
              <w:rPr>
                <w:noProof/>
                <w:lang w:val="pt-BR" w:eastAsia="pt-BR"/>
              </w:rPr>
              <w:drawing>
                <wp:inline distT="0" distB="0" distL="0" distR="0" wp14:anchorId="5B50BDE3" wp14:editId="43918FEC">
                  <wp:extent cx="171450" cy="171450"/>
                  <wp:effectExtent l="19050" t="0" r="0" b="0"/>
                  <wp:docPr id="135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VALOR_PERC_PARTICIPACAO_SOCIO</w:t>
            </w:r>
          </w:p>
        </w:tc>
        <w:tc>
          <w:tcPr>
            <w:tcW w:w="1955" w:type="dxa"/>
            <w:tcBorders>
              <w:top w:val="single" w:sz="8" w:space="0" w:color="000000"/>
              <w:left w:val="single" w:sz="8" w:space="0" w:color="000000"/>
              <w:bottom w:val="single" w:sz="8" w:space="0" w:color="000000"/>
              <w:right w:val="single" w:sz="8" w:space="0" w:color="000000"/>
            </w:tcBorders>
          </w:tcPr>
          <w:p w14:paraId="10510C73" w14:textId="2AAFA5D6" w:rsidR="00A52E5C" w:rsidRDefault="00E052C6" w:rsidP="00E052C6">
            <w:pPr>
              <w:pStyle w:val="TableContent"/>
            </w:pPr>
            <w:r>
              <w:t>SocioDto.valor_participacao</w:t>
            </w:r>
          </w:p>
        </w:tc>
        <w:tc>
          <w:tcPr>
            <w:tcW w:w="1955" w:type="dxa"/>
            <w:tcBorders>
              <w:top w:val="single" w:sz="8" w:space="0" w:color="000000"/>
              <w:left w:val="single" w:sz="8" w:space="0" w:color="000000"/>
              <w:bottom w:val="single" w:sz="8" w:space="0" w:color="000000"/>
              <w:right w:val="single" w:sz="8" w:space="0" w:color="000000"/>
            </w:tcBorders>
          </w:tcPr>
          <w:p w14:paraId="10576495" w14:textId="77777777" w:rsidR="00A52E5C" w:rsidRDefault="00A52E5C" w:rsidP="00152826">
            <w:pPr>
              <w:pStyle w:val="TableContent"/>
            </w:pPr>
            <w:r>
              <w:t>Valor do percentual de participação do sócio</w:t>
            </w:r>
          </w:p>
        </w:tc>
      </w:tr>
      <w:tr w:rsidR="00A52E5C" w14:paraId="0FB057F9"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20646EF5" w14:textId="77777777" w:rsidR="00A52E5C" w:rsidRDefault="00A52E5C" w:rsidP="00152826">
            <w:pPr>
              <w:pStyle w:val="TableContent"/>
            </w:pPr>
            <w:bookmarkStart w:id="155" w:name="wJioQ2qGAqAAaxle"/>
            <w:bookmarkEnd w:id="155"/>
            <w:r>
              <w:rPr>
                <w:noProof/>
                <w:lang w:val="pt-BR" w:eastAsia="pt-BR"/>
              </w:rPr>
              <w:drawing>
                <wp:inline distT="0" distB="0" distL="0" distR="0" wp14:anchorId="424B1E23" wp14:editId="56CFF08B">
                  <wp:extent cx="171450" cy="171450"/>
                  <wp:effectExtent l="19050" t="0" r="0" b="0"/>
                  <wp:docPr id="135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DATA_INICIO_PARTICIPACAO</w:t>
            </w:r>
          </w:p>
        </w:tc>
        <w:tc>
          <w:tcPr>
            <w:tcW w:w="1955" w:type="dxa"/>
            <w:tcBorders>
              <w:top w:val="single" w:sz="8" w:space="0" w:color="000000"/>
              <w:left w:val="single" w:sz="8" w:space="0" w:color="000000"/>
              <w:bottom w:val="single" w:sz="8" w:space="0" w:color="000000"/>
              <w:right w:val="single" w:sz="8" w:space="0" w:color="000000"/>
            </w:tcBorders>
          </w:tcPr>
          <w:p w14:paraId="17A8E5CD" w14:textId="6D80DACB" w:rsidR="00A52E5C" w:rsidRDefault="00E052C6" w:rsidP="00152826">
            <w:pPr>
              <w:pStyle w:val="TableContent"/>
            </w:pPr>
            <w:r>
              <w:t>SocioDto.dt_entrada_sociedade</w:t>
            </w:r>
          </w:p>
        </w:tc>
        <w:tc>
          <w:tcPr>
            <w:tcW w:w="1955" w:type="dxa"/>
            <w:tcBorders>
              <w:top w:val="single" w:sz="8" w:space="0" w:color="000000"/>
              <w:left w:val="single" w:sz="8" w:space="0" w:color="000000"/>
              <w:bottom w:val="single" w:sz="8" w:space="0" w:color="000000"/>
              <w:right w:val="single" w:sz="8" w:space="0" w:color="000000"/>
            </w:tcBorders>
          </w:tcPr>
          <w:p w14:paraId="4584B8BF" w14:textId="77777777" w:rsidR="00A52E5C" w:rsidRDefault="00A52E5C" w:rsidP="00152826">
            <w:pPr>
              <w:pStyle w:val="TableContent"/>
            </w:pPr>
            <w:r>
              <w:t>Data de início da participação do Sócio ou data inicial do mandato do Administrador.</w:t>
            </w:r>
          </w:p>
        </w:tc>
      </w:tr>
      <w:tr w:rsidR="00A52E5C" w14:paraId="5D9B5F9C"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7B2BA419" w14:textId="77777777" w:rsidR="00A52E5C" w:rsidRDefault="00A52E5C" w:rsidP="00152826">
            <w:pPr>
              <w:pStyle w:val="TableContent"/>
            </w:pPr>
            <w:bookmarkStart w:id="156" w:name="4JioQ2qGAqAAaxlf"/>
            <w:bookmarkEnd w:id="156"/>
            <w:r>
              <w:rPr>
                <w:noProof/>
                <w:lang w:val="pt-BR" w:eastAsia="pt-BR"/>
              </w:rPr>
              <w:drawing>
                <wp:inline distT="0" distB="0" distL="0" distR="0" wp14:anchorId="024BD772" wp14:editId="3294E6D0">
                  <wp:extent cx="171450" cy="171450"/>
                  <wp:effectExtent l="19050" t="0" r="0" b="0"/>
                  <wp:docPr id="136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DATA_FINAL_PARTICIPACAO</w:t>
            </w:r>
          </w:p>
        </w:tc>
        <w:tc>
          <w:tcPr>
            <w:tcW w:w="1955" w:type="dxa"/>
            <w:tcBorders>
              <w:top w:val="single" w:sz="8" w:space="0" w:color="000000"/>
              <w:left w:val="single" w:sz="8" w:space="0" w:color="000000"/>
              <w:bottom w:val="single" w:sz="8" w:space="0" w:color="000000"/>
              <w:right w:val="single" w:sz="8" w:space="0" w:color="000000"/>
            </w:tcBorders>
          </w:tcPr>
          <w:p w14:paraId="30E3AF2C" w14:textId="2D32A23C" w:rsidR="00A52E5C" w:rsidRDefault="00E052C6" w:rsidP="00152826">
            <w:pPr>
              <w:pStyle w:val="TableContent"/>
            </w:pPr>
            <w:r>
              <w:t>SocioDto.dt_saida_sociedade</w:t>
            </w:r>
          </w:p>
        </w:tc>
        <w:tc>
          <w:tcPr>
            <w:tcW w:w="1955" w:type="dxa"/>
            <w:tcBorders>
              <w:top w:val="single" w:sz="8" w:space="0" w:color="000000"/>
              <w:left w:val="single" w:sz="8" w:space="0" w:color="000000"/>
              <w:bottom w:val="single" w:sz="8" w:space="0" w:color="000000"/>
              <w:right w:val="single" w:sz="8" w:space="0" w:color="000000"/>
            </w:tcBorders>
          </w:tcPr>
          <w:p w14:paraId="29C3F504" w14:textId="77777777" w:rsidR="00A52E5C" w:rsidRDefault="00A52E5C" w:rsidP="00152826">
            <w:pPr>
              <w:pStyle w:val="TableContent"/>
            </w:pPr>
            <w:r>
              <w:t>Data de finalização da participação do Sócio ou saída do Admnistrador.</w:t>
            </w:r>
          </w:p>
        </w:tc>
      </w:tr>
      <w:tr w:rsidR="00A52E5C" w14:paraId="2A73D7AD"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2CAFD69D" w14:textId="77777777" w:rsidR="00A52E5C" w:rsidRDefault="00A52E5C" w:rsidP="00152826">
            <w:pPr>
              <w:pStyle w:val="TableContent"/>
            </w:pPr>
            <w:bookmarkStart w:id="157" w:name="0JioQ2qGAqAAaxlg"/>
            <w:bookmarkEnd w:id="157"/>
            <w:r>
              <w:rPr>
                <w:noProof/>
                <w:lang w:val="pt-BR" w:eastAsia="pt-BR"/>
              </w:rPr>
              <w:drawing>
                <wp:inline distT="0" distB="0" distL="0" distR="0" wp14:anchorId="15678E76" wp14:editId="40D107A1">
                  <wp:extent cx="171450" cy="171450"/>
                  <wp:effectExtent l="19050" t="0" r="0" b="0"/>
                  <wp:docPr id="136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NUM_SEQUENCIAL_IDENTIDADE</w:t>
            </w:r>
          </w:p>
        </w:tc>
        <w:tc>
          <w:tcPr>
            <w:tcW w:w="1955" w:type="dxa"/>
            <w:tcBorders>
              <w:top w:val="single" w:sz="8" w:space="0" w:color="000000"/>
              <w:left w:val="single" w:sz="8" w:space="0" w:color="000000"/>
              <w:bottom w:val="single" w:sz="8" w:space="0" w:color="000000"/>
              <w:right w:val="single" w:sz="8" w:space="0" w:color="000000"/>
            </w:tcBorders>
          </w:tcPr>
          <w:p w14:paraId="37679056" w14:textId="38D48454" w:rsidR="00A52E5C" w:rsidRDefault="002C536C" w:rsidP="00152826">
            <w:pPr>
              <w:pStyle w:val="TableContent"/>
            </w:pPr>
            <w:r>
              <w:t xml:space="preserve">Sequencial Gerado pela TA_IDENTIDADE para o CPF </w:t>
            </w:r>
            <w:r>
              <w:lastRenderedPageBreak/>
              <w:t>cadastrado</w:t>
            </w:r>
          </w:p>
        </w:tc>
        <w:tc>
          <w:tcPr>
            <w:tcW w:w="1955" w:type="dxa"/>
            <w:tcBorders>
              <w:top w:val="single" w:sz="8" w:space="0" w:color="000000"/>
              <w:left w:val="single" w:sz="8" w:space="0" w:color="000000"/>
              <w:bottom w:val="single" w:sz="8" w:space="0" w:color="000000"/>
              <w:right w:val="single" w:sz="8" w:space="0" w:color="000000"/>
            </w:tcBorders>
          </w:tcPr>
          <w:p w14:paraId="1B1908D0" w14:textId="77777777" w:rsidR="00A52E5C" w:rsidRDefault="00A52E5C" w:rsidP="00152826">
            <w:pPr>
              <w:pStyle w:val="TableContent"/>
            </w:pPr>
          </w:p>
        </w:tc>
      </w:tr>
      <w:tr w:rsidR="00A52E5C" w14:paraId="3B557653"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3925BF98" w14:textId="77777777" w:rsidR="00A52E5C" w:rsidRDefault="00A52E5C" w:rsidP="00152826">
            <w:pPr>
              <w:pStyle w:val="TableContent"/>
            </w:pPr>
            <w:bookmarkStart w:id="158" w:name="0JioQ2qGAqAAaxlh"/>
            <w:bookmarkEnd w:id="158"/>
            <w:r>
              <w:rPr>
                <w:noProof/>
                <w:lang w:val="pt-BR" w:eastAsia="pt-BR"/>
              </w:rPr>
              <w:lastRenderedPageBreak/>
              <w:drawing>
                <wp:inline distT="0" distB="0" distL="0" distR="0" wp14:anchorId="2E1E7F42" wp14:editId="6304E3A9">
                  <wp:extent cx="171450" cy="171450"/>
                  <wp:effectExtent l="19050" t="0" r="0" b="0"/>
                  <wp:docPr id="136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IND_ORIGEM_INFORMACAO</w:t>
            </w:r>
          </w:p>
        </w:tc>
        <w:tc>
          <w:tcPr>
            <w:tcW w:w="1955" w:type="dxa"/>
            <w:tcBorders>
              <w:top w:val="single" w:sz="8" w:space="0" w:color="000000"/>
              <w:left w:val="single" w:sz="8" w:space="0" w:color="000000"/>
              <w:bottom w:val="single" w:sz="8" w:space="0" w:color="000000"/>
              <w:right w:val="single" w:sz="8" w:space="0" w:color="000000"/>
            </w:tcBorders>
          </w:tcPr>
          <w:p w14:paraId="4C36564F" w14:textId="7EB97012" w:rsidR="00A52E5C" w:rsidRDefault="002C536C" w:rsidP="00152826">
            <w:pPr>
              <w:pStyle w:val="TableContent"/>
            </w:pPr>
            <w:r>
              <w:t>Informar Tipo 3</w:t>
            </w:r>
          </w:p>
        </w:tc>
        <w:tc>
          <w:tcPr>
            <w:tcW w:w="1955" w:type="dxa"/>
            <w:tcBorders>
              <w:top w:val="single" w:sz="8" w:space="0" w:color="000000"/>
              <w:left w:val="single" w:sz="8" w:space="0" w:color="000000"/>
              <w:bottom w:val="single" w:sz="8" w:space="0" w:color="000000"/>
              <w:right w:val="single" w:sz="8" w:space="0" w:color="000000"/>
            </w:tcBorders>
          </w:tcPr>
          <w:p w14:paraId="5B99EE3D" w14:textId="77777777" w:rsidR="00A52E5C" w:rsidRDefault="00A52E5C" w:rsidP="00152826">
            <w:pPr>
              <w:pStyle w:val="TableContent"/>
            </w:pPr>
            <w:r>
              <w:t>Indicação da origem da Informação registrada: 1 - Sefaz 2 - Contribuinte 3 - Junta Comercial 4 - Secretaria da Receita Federal</w:t>
            </w:r>
          </w:p>
        </w:tc>
      </w:tr>
    </w:tbl>
    <w:p w14:paraId="7D5137A1" w14:textId="77777777" w:rsidR="00786634" w:rsidRDefault="00786634" w:rsidP="00CA16BE">
      <w:pPr>
        <w:ind w:left="0"/>
      </w:pPr>
    </w:p>
    <w:p w14:paraId="68ABD7C2" w14:textId="0177C31C" w:rsidR="00F90AA2" w:rsidRDefault="00F90AA2" w:rsidP="00CA16BE">
      <w:pPr>
        <w:ind w:left="0"/>
      </w:pPr>
      <w:r>
        <w:t>Os dados do Contador só serão considerados quando for um evento de inclusão e quando for um evento de Alteração, o dado enviado no XML deverá ser ignorado para efeito de atualizações, caso o CPF do Contador já esteja referenciado ao CNPJ da Empresa.</w:t>
      </w:r>
    </w:p>
    <w:p w14:paraId="6A84A9EA" w14:textId="77777777" w:rsidR="00F90AA2" w:rsidRDefault="00F90AA2" w:rsidP="00CA16BE">
      <w:pPr>
        <w:ind w:left="0"/>
      </w:pPr>
    </w:p>
    <w:p w14:paraId="6E9013DD" w14:textId="5DC8E6CA" w:rsidR="00001AAD" w:rsidRDefault="00786634" w:rsidP="00CA16BE">
      <w:pPr>
        <w:ind w:left="0"/>
      </w:pPr>
      <w:r>
        <w:t>TA_CONTADOR</w:t>
      </w:r>
    </w:p>
    <w:tbl>
      <w:tblPr>
        <w:tblW w:w="0" w:type="auto"/>
        <w:tblInd w:w="10" w:type="dxa"/>
        <w:tblLayout w:type="fixed"/>
        <w:tblCellMar>
          <w:left w:w="0" w:type="dxa"/>
          <w:right w:w="0" w:type="dxa"/>
        </w:tblCellMar>
        <w:tblLook w:val="0000" w:firstRow="0" w:lastRow="0" w:firstColumn="0" w:lastColumn="0" w:noHBand="0" w:noVBand="0"/>
      </w:tblPr>
      <w:tblGrid>
        <w:gridCol w:w="4189"/>
        <w:gridCol w:w="1955"/>
        <w:gridCol w:w="1955"/>
      </w:tblGrid>
      <w:tr w:rsidR="00A52E5C" w14:paraId="4061EC62" w14:textId="77777777" w:rsidTr="00152826">
        <w:tc>
          <w:tcPr>
            <w:tcW w:w="4189" w:type="dxa"/>
            <w:tcBorders>
              <w:top w:val="single" w:sz="8" w:space="0" w:color="000000"/>
              <w:left w:val="single" w:sz="8" w:space="0" w:color="000000"/>
              <w:bottom w:val="single" w:sz="8" w:space="0" w:color="000000"/>
              <w:right w:val="single" w:sz="8" w:space="0" w:color="000000"/>
            </w:tcBorders>
            <w:shd w:val="clear" w:color="auto" w:fill="1569BC"/>
          </w:tcPr>
          <w:p w14:paraId="5EF58411" w14:textId="141A7B86" w:rsidR="00A52E5C" w:rsidRDefault="007E79C4" w:rsidP="00152826">
            <w:pPr>
              <w:pStyle w:val="TableHeader"/>
            </w:pPr>
            <w:r>
              <w:t>Atributo Tabela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6BA08F77" w14:textId="4AFE7887" w:rsidR="00A52E5C" w:rsidRDefault="007E79C4" w:rsidP="00152826">
            <w:pPr>
              <w:pStyle w:val="TableHeader"/>
            </w:pPr>
            <w:r>
              <w:t>XML / SISTEMA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09ACAC7D" w14:textId="5328F841" w:rsidR="00A52E5C" w:rsidRDefault="00A52E5C" w:rsidP="00152826">
            <w:pPr>
              <w:pStyle w:val="TableHeader"/>
            </w:pPr>
            <w:r>
              <w:t>Descr</w:t>
            </w:r>
            <w:r w:rsidR="007E79C4">
              <w:t>ição</w:t>
            </w:r>
          </w:p>
        </w:tc>
      </w:tr>
      <w:tr w:rsidR="00A52E5C" w14:paraId="032E017E"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07B6558E" w14:textId="77777777" w:rsidR="00A52E5C" w:rsidRDefault="00A52E5C" w:rsidP="00152826">
            <w:pPr>
              <w:pStyle w:val="TableContent"/>
            </w:pPr>
            <w:bookmarkStart w:id="159" w:name="8_CoQ2qGAqAAaxeg"/>
            <w:bookmarkEnd w:id="159"/>
            <w:r>
              <w:rPr>
                <w:noProof/>
                <w:lang w:val="pt-BR" w:eastAsia="pt-BR"/>
              </w:rPr>
              <w:drawing>
                <wp:inline distT="0" distB="0" distL="0" distR="0" wp14:anchorId="33957DEE" wp14:editId="090CE8A8">
                  <wp:extent cx="171450" cy="171450"/>
                  <wp:effectExtent l="19050" t="0" r="0" b="0"/>
                  <wp:docPr id="20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NUM_CPF_CONTADOR</w:t>
            </w:r>
          </w:p>
        </w:tc>
        <w:tc>
          <w:tcPr>
            <w:tcW w:w="1955" w:type="dxa"/>
            <w:tcBorders>
              <w:top w:val="single" w:sz="8" w:space="0" w:color="000000"/>
              <w:left w:val="single" w:sz="8" w:space="0" w:color="000000"/>
              <w:bottom w:val="single" w:sz="8" w:space="0" w:color="000000"/>
              <w:right w:val="single" w:sz="8" w:space="0" w:color="000000"/>
            </w:tcBorders>
          </w:tcPr>
          <w:p w14:paraId="51C85749" w14:textId="65F38A0F" w:rsidR="00A52E5C" w:rsidRDefault="0043587A" w:rsidP="00152826">
            <w:pPr>
              <w:pStyle w:val="TableContent"/>
            </w:pPr>
            <w:r>
              <w:t>ContadorDto.co_cpf_cnpj</w:t>
            </w:r>
          </w:p>
        </w:tc>
        <w:tc>
          <w:tcPr>
            <w:tcW w:w="1955" w:type="dxa"/>
            <w:tcBorders>
              <w:top w:val="single" w:sz="8" w:space="0" w:color="000000"/>
              <w:left w:val="single" w:sz="8" w:space="0" w:color="000000"/>
              <w:bottom w:val="single" w:sz="8" w:space="0" w:color="000000"/>
              <w:right w:val="single" w:sz="8" w:space="0" w:color="000000"/>
            </w:tcBorders>
          </w:tcPr>
          <w:p w14:paraId="0DC96B82" w14:textId="77777777" w:rsidR="00A52E5C" w:rsidRDefault="00A52E5C" w:rsidP="00152826">
            <w:pPr>
              <w:pStyle w:val="TableContent"/>
            </w:pPr>
            <w:r>
              <w:t>Número do CPF da pessoa física referente ao Contador</w:t>
            </w:r>
          </w:p>
        </w:tc>
      </w:tr>
      <w:tr w:rsidR="00A52E5C" w14:paraId="2C4E5D28"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16FBF925" w14:textId="77777777" w:rsidR="00A52E5C" w:rsidRDefault="00A52E5C" w:rsidP="00152826">
            <w:pPr>
              <w:pStyle w:val="TableContent"/>
            </w:pPr>
            <w:bookmarkStart w:id="160" w:name="y_CoQ2qGAqAAaxeh"/>
            <w:bookmarkEnd w:id="160"/>
            <w:r>
              <w:rPr>
                <w:noProof/>
                <w:lang w:val="pt-BR" w:eastAsia="pt-BR"/>
              </w:rPr>
              <w:drawing>
                <wp:inline distT="0" distB="0" distL="0" distR="0" wp14:anchorId="4F463CA9" wp14:editId="5492121C">
                  <wp:extent cx="171450" cy="171450"/>
                  <wp:effectExtent l="19050" t="0" r="0" b="0"/>
                  <wp:docPr id="21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SIGLA_UF_CRC</w:t>
            </w:r>
          </w:p>
        </w:tc>
        <w:tc>
          <w:tcPr>
            <w:tcW w:w="1955" w:type="dxa"/>
            <w:tcBorders>
              <w:top w:val="single" w:sz="8" w:space="0" w:color="000000"/>
              <w:left w:val="single" w:sz="8" w:space="0" w:color="000000"/>
              <w:bottom w:val="single" w:sz="8" w:space="0" w:color="000000"/>
              <w:right w:val="single" w:sz="8" w:space="0" w:color="000000"/>
            </w:tcBorders>
          </w:tcPr>
          <w:p w14:paraId="4ABB3755" w14:textId="780BCE8B" w:rsidR="00A52E5C" w:rsidRDefault="0043587A" w:rsidP="00152826">
            <w:pPr>
              <w:pStyle w:val="TableContent"/>
            </w:pPr>
            <w:r>
              <w:t>ContadorDto.cod_uf_crc</w:t>
            </w:r>
          </w:p>
        </w:tc>
        <w:tc>
          <w:tcPr>
            <w:tcW w:w="1955" w:type="dxa"/>
            <w:tcBorders>
              <w:top w:val="single" w:sz="8" w:space="0" w:color="000000"/>
              <w:left w:val="single" w:sz="8" w:space="0" w:color="000000"/>
              <w:bottom w:val="single" w:sz="8" w:space="0" w:color="000000"/>
              <w:right w:val="single" w:sz="8" w:space="0" w:color="000000"/>
            </w:tcBorders>
          </w:tcPr>
          <w:p w14:paraId="0B468AFA" w14:textId="77777777" w:rsidR="00A52E5C" w:rsidRDefault="00A52E5C" w:rsidP="00152826">
            <w:pPr>
              <w:pStyle w:val="TableContent"/>
            </w:pPr>
            <w:r>
              <w:t>Silga da UF  do registro CRC do Contador</w:t>
            </w:r>
          </w:p>
        </w:tc>
      </w:tr>
      <w:tr w:rsidR="00A52E5C" w14:paraId="70B1BF35"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5558942F" w14:textId="77777777" w:rsidR="00A52E5C" w:rsidRDefault="00A52E5C" w:rsidP="00152826">
            <w:pPr>
              <w:pStyle w:val="TableContent"/>
            </w:pPr>
            <w:bookmarkStart w:id="161" w:name="a_CoQ2qGAqAAaxei"/>
            <w:bookmarkEnd w:id="161"/>
            <w:r>
              <w:rPr>
                <w:noProof/>
                <w:lang w:val="pt-BR" w:eastAsia="pt-BR"/>
              </w:rPr>
              <w:drawing>
                <wp:inline distT="0" distB="0" distL="0" distR="0" wp14:anchorId="02CD9989" wp14:editId="2487DCAF">
                  <wp:extent cx="171450" cy="171450"/>
                  <wp:effectExtent l="19050" t="0" r="0" b="0"/>
                  <wp:docPr id="21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NUM_CRC</w:t>
            </w:r>
          </w:p>
        </w:tc>
        <w:tc>
          <w:tcPr>
            <w:tcW w:w="1955" w:type="dxa"/>
            <w:tcBorders>
              <w:top w:val="single" w:sz="8" w:space="0" w:color="000000"/>
              <w:left w:val="single" w:sz="8" w:space="0" w:color="000000"/>
              <w:bottom w:val="single" w:sz="8" w:space="0" w:color="000000"/>
              <w:right w:val="single" w:sz="8" w:space="0" w:color="000000"/>
            </w:tcBorders>
          </w:tcPr>
          <w:p w14:paraId="2B693551" w14:textId="240B4062" w:rsidR="00A52E5C" w:rsidRDefault="0043587A" w:rsidP="00152826">
            <w:pPr>
              <w:pStyle w:val="TableContent"/>
            </w:pPr>
            <w:r>
              <w:t>ContadorDto.co_sequencia</w:t>
            </w:r>
          </w:p>
        </w:tc>
        <w:tc>
          <w:tcPr>
            <w:tcW w:w="1955" w:type="dxa"/>
            <w:tcBorders>
              <w:top w:val="single" w:sz="8" w:space="0" w:color="000000"/>
              <w:left w:val="single" w:sz="8" w:space="0" w:color="000000"/>
              <w:bottom w:val="single" w:sz="8" w:space="0" w:color="000000"/>
              <w:right w:val="single" w:sz="8" w:space="0" w:color="000000"/>
            </w:tcBorders>
          </w:tcPr>
          <w:p w14:paraId="7E2F1E7E" w14:textId="77777777" w:rsidR="00A52E5C" w:rsidRDefault="00A52E5C" w:rsidP="00152826">
            <w:pPr>
              <w:pStyle w:val="TableContent"/>
            </w:pPr>
            <w:r>
              <w:t>Número do registro no Conselho Regional de Contabilidade (CRC) do contador</w:t>
            </w:r>
          </w:p>
        </w:tc>
      </w:tr>
      <w:tr w:rsidR="00A52E5C" w14:paraId="015FCA11"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55164782" w14:textId="77777777" w:rsidR="00A52E5C" w:rsidRDefault="00A52E5C" w:rsidP="00152826">
            <w:pPr>
              <w:pStyle w:val="TableContent"/>
            </w:pPr>
            <w:bookmarkStart w:id="162" w:name="O_CoQ2qGAqAAaxej"/>
            <w:bookmarkStart w:id="163" w:name="B_CoQ2qGAqAAaxek"/>
            <w:bookmarkEnd w:id="162"/>
            <w:bookmarkEnd w:id="163"/>
            <w:r>
              <w:rPr>
                <w:noProof/>
                <w:lang w:val="pt-BR" w:eastAsia="pt-BR"/>
              </w:rPr>
              <w:drawing>
                <wp:inline distT="0" distB="0" distL="0" distR="0" wp14:anchorId="6660FEC9" wp14:editId="321B4ED2">
                  <wp:extent cx="171450" cy="171450"/>
                  <wp:effectExtent l="19050" t="0" r="0" b="0"/>
                  <wp:docPr id="21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IND_SITUACAO_CRC</w:t>
            </w:r>
          </w:p>
        </w:tc>
        <w:tc>
          <w:tcPr>
            <w:tcW w:w="1955" w:type="dxa"/>
            <w:tcBorders>
              <w:top w:val="single" w:sz="8" w:space="0" w:color="000000"/>
              <w:left w:val="single" w:sz="8" w:space="0" w:color="000000"/>
              <w:bottom w:val="single" w:sz="8" w:space="0" w:color="000000"/>
              <w:right w:val="single" w:sz="8" w:space="0" w:color="000000"/>
            </w:tcBorders>
          </w:tcPr>
          <w:p w14:paraId="45BF226C" w14:textId="6CDED2C1" w:rsidR="00A52E5C" w:rsidRDefault="00F6682E" w:rsidP="00152826">
            <w:pPr>
              <w:pStyle w:val="TableContent"/>
            </w:pPr>
            <w:r>
              <w:t>IDENTIFICADO PELO SISTEMA</w:t>
            </w:r>
          </w:p>
        </w:tc>
        <w:tc>
          <w:tcPr>
            <w:tcW w:w="1955" w:type="dxa"/>
            <w:tcBorders>
              <w:top w:val="single" w:sz="8" w:space="0" w:color="000000"/>
              <w:left w:val="single" w:sz="8" w:space="0" w:color="000000"/>
              <w:bottom w:val="single" w:sz="8" w:space="0" w:color="000000"/>
              <w:right w:val="single" w:sz="8" w:space="0" w:color="000000"/>
            </w:tcBorders>
          </w:tcPr>
          <w:p w14:paraId="509864CC" w14:textId="1F754F36" w:rsidR="00A52E5C" w:rsidRDefault="00F6682E" w:rsidP="00152826">
            <w:pPr>
              <w:pStyle w:val="TableContent"/>
            </w:pPr>
            <w:r>
              <w:t>Situação detectada na estrutura de CRC do CCI</w:t>
            </w:r>
          </w:p>
        </w:tc>
      </w:tr>
      <w:tr w:rsidR="00A52E5C" w14:paraId="74A4DF8E"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52D7AD7D" w14:textId="77777777" w:rsidR="00A52E5C" w:rsidRDefault="00A52E5C" w:rsidP="00152826">
            <w:pPr>
              <w:pStyle w:val="TableContent"/>
            </w:pPr>
            <w:bookmarkStart w:id="164" w:name="R_CoQ2qGAqAAaxel"/>
            <w:bookmarkEnd w:id="164"/>
            <w:r>
              <w:rPr>
                <w:noProof/>
                <w:lang w:val="pt-BR" w:eastAsia="pt-BR"/>
              </w:rPr>
              <w:drawing>
                <wp:inline distT="0" distB="0" distL="0" distR="0" wp14:anchorId="5CAB940C" wp14:editId="3D5B6E52">
                  <wp:extent cx="171450" cy="171450"/>
                  <wp:effectExtent l="19050" t="0" r="0" b="0"/>
                  <wp:docPr id="21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TIPO_PENDENCIA_INFORMACAO</w:t>
            </w:r>
          </w:p>
        </w:tc>
        <w:tc>
          <w:tcPr>
            <w:tcW w:w="1955" w:type="dxa"/>
            <w:tcBorders>
              <w:top w:val="single" w:sz="8" w:space="0" w:color="000000"/>
              <w:left w:val="single" w:sz="8" w:space="0" w:color="000000"/>
              <w:bottom w:val="single" w:sz="8" w:space="0" w:color="000000"/>
              <w:right w:val="single" w:sz="8" w:space="0" w:color="000000"/>
            </w:tcBorders>
          </w:tcPr>
          <w:p w14:paraId="3423AE9D" w14:textId="3B481ABE" w:rsidR="00A52E5C" w:rsidRDefault="00F6682E" w:rsidP="00152826">
            <w:pPr>
              <w:pStyle w:val="TableContent"/>
            </w:pPr>
            <w:r>
              <w:t>IDENTIFICADO PELO SISTEMA</w:t>
            </w:r>
          </w:p>
        </w:tc>
        <w:tc>
          <w:tcPr>
            <w:tcW w:w="1955" w:type="dxa"/>
            <w:tcBorders>
              <w:top w:val="single" w:sz="8" w:space="0" w:color="000000"/>
              <w:left w:val="single" w:sz="8" w:space="0" w:color="000000"/>
              <w:bottom w:val="single" w:sz="8" w:space="0" w:color="000000"/>
              <w:right w:val="single" w:sz="8" w:space="0" w:color="000000"/>
            </w:tcBorders>
          </w:tcPr>
          <w:p w14:paraId="726C9AF0" w14:textId="77777777" w:rsidR="00A52E5C" w:rsidRDefault="00A52E5C" w:rsidP="00152826">
            <w:pPr>
              <w:pStyle w:val="TableContent"/>
              <w:rPr>
                <w:rFonts w:ascii="Dialog" w:eastAsia="Dialog" w:hAnsi="Dialog" w:cs="Dialog"/>
                <w:color w:val="000000"/>
              </w:rPr>
            </w:pPr>
            <w:r>
              <w:rPr>
                <w:rFonts w:ascii="Dialog" w:eastAsia="Dialog" w:hAnsi="Dialog" w:cs="Dialog"/>
                <w:color w:val="000000"/>
              </w:rPr>
              <w:t>P-endente, S-em pendencias</w:t>
            </w:r>
          </w:p>
          <w:p w14:paraId="57EE8659" w14:textId="35ABCD81" w:rsidR="00F6682E" w:rsidRDefault="00F6682E" w:rsidP="00F6682E">
            <w:pPr>
              <w:pStyle w:val="TableContent"/>
            </w:pPr>
            <w:r>
              <w:rPr>
                <w:rFonts w:ascii="Dialog" w:eastAsia="Dialog" w:hAnsi="Dialog" w:cs="Dialog"/>
                <w:color w:val="000000"/>
              </w:rPr>
              <w:t>Quando houver pendência de Contador no array colocar tipo P</w:t>
            </w:r>
          </w:p>
        </w:tc>
      </w:tr>
      <w:tr w:rsidR="00A52E5C" w14:paraId="123A261D"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74213D39" w14:textId="77777777" w:rsidR="00A52E5C" w:rsidRDefault="00A52E5C" w:rsidP="00152826">
            <w:pPr>
              <w:pStyle w:val="TableContent"/>
            </w:pPr>
            <w:bookmarkStart w:id="165" w:name="t_CoQ2qGAqAAaxem"/>
            <w:bookmarkEnd w:id="165"/>
            <w:r>
              <w:rPr>
                <w:noProof/>
                <w:lang w:val="pt-BR" w:eastAsia="pt-BR"/>
              </w:rPr>
              <w:drawing>
                <wp:inline distT="0" distB="0" distL="0" distR="0" wp14:anchorId="77A41115" wp14:editId="6C3055E7">
                  <wp:extent cx="171450" cy="171450"/>
                  <wp:effectExtent l="19050" t="0" r="0" b="0"/>
                  <wp:docPr id="22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IND_CLASSIFICACAO_CONTADOR</w:t>
            </w:r>
          </w:p>
        </w:tc>
        <w:tc>
          <w:tcPr>
            <w:tcW w:w="1955" w:type="dxa"/>
            <w:tcBorders>
              <w:top w:val="single" w:sz="8" w:space="0" w:color="000000"/>
              <w:left w:val="single" w:sz="8" w:space="0" w:color="000000"/>
              <w:bottom w:val="single" w:sz="8" w:space="0" w:color="000000"/>
              <w:right w:val="single" w:sz="8" w:space="0" w:color="000000"/>
            </w:tcBorders>
          </w:tcPr>
          <w:p w14:paraId="4800681F" w14:textId="2B21F969" w:rsidR="00A52E5C" w:rsidRDefault="0043587A" w:rsidP="00F6682E">
            <w:pPr>
              <w:pStyle w:val="TableContent"/>
            </w:pPr>
            <w:r>
              <w:t>ContadorDto.</w:t>
            </w:r>
            <w:r w:rsidR="00F6682E">
              <w:t>nu_seq_tipo_classificao_crc</w:t>
            </w:r>
            <w:r>
              <w:t>l</w:t>
            </w:r>
          </w:p>
        </w:tc>
        <w:tc>
          <w:tcPr>
            <w:tcW w:w="1955" w:type="dxa"/>
            <w:tcBorders>
              <w:top w:val="single" w:sz="8" w:space="0" w:color="000000"/>
              <w:left w:val="single" w:sz="8" w:space="0" w:color="000000"/>
              <w:bottom w:val="single" w:sz="8" w:space="0" w:color="000000"/>
              <w:right w:val="single" w:sz="8" w:space="0" w:color="000000"/>
            </w:tcBorders>
          </w:tcPr>
          <w:p w14:paraId="52A73AE3" w14:textId="77777777" w:rsidR="00A52E5C" w:rsidRDefault="00A52E5C" w:rsidP="00152826">
            <w:pPr>
              <w:pStyle w:val="TableContent"/>
            </w:pPr>
            <w:r>
              <w:rPr>
                <w:rFonts w:ascii="Calibri" w:eastAsia="Calibri" w:hAnsi="Calibri" w:cs="Calibri"/>
                <w:color w:val="000000"/>
              </w:rPr>
              <w:t>1 = Profissional</w:t>
            </w:r>
            <w:r>
              <w:rPr>
                <w:rFonts w:ascii="Dialog" w:eastAsia="Dialog" w:hAnsi="Dialog" w:cs="Dialog"/>
                <w:color w:val="000000"/>
              </w:rPr>
              <w:t xml:space="preserve"> </w:t>
            </w:r>
          </w:p>
          <w:p w14:paraId="748AF732" w14:textId="77777777" w:rsidR="00A52E5C" w:rsidRDefault="00A52E5C" w:rsidP="00152826">
            <w:pPr>
              <w:pStyle w:val="TableContent"/>
            </w:pPr>
            <w:r>
              <w:rPr>
                <w:rFonts w:ascii="Calibri" w:eastAsia="Calibri" w:hAnsi="Calibri" w:cs="Calibri"/>
                <w:color w:val="000000"/>
              </w:rPr>
              <w:t>2 = Escritório Sociedade</w:t>
            </w:r>
            <w:r>
              <w:rPr>
                <w:rFonts w:ascii="Dialog" w:eastAsia="Dialog" w:hAnsi="Dialog" w:cs="Dialog"/>
                <w:color w:val="000000"/>
              </w:rPr>
              <w:t xml:space="preserve"> </w:t>
            </w:r>
            <w:r>
              <w:rPr>
                <w:rFonts w:ascii="Calibri" w:eastAsia="Calibri" w:hAnsi="Calibri" w:cs="Calibri"/>
                <w:color w:val="000000"/>
              </w:rPr>
              <w:t>3 = Escritório Individual</w:t>
            </w:r>
          </w:p>
        </w:tc>
      </w:tr>
      <w:tr w:rsidR="00A52E5C" w14:paraId="0AE3EABA"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5BD4DE35" w14:textId="77777777" w:rsidR="00A52E5C" w:rsidRDefault="00A52E5C" w:rsidP="00152826">
            <w:pPr>
              <w:pStyle w:val="TableContent"/>
            </w:pPr>
            <w:bookmarkStart w:id="166" w:name="QAioQ2qGAqAAaxen"/>
            <w:bookmarkEnd w:id="166"/>
            <w:r>
              <w:rPr>
                <w:noProof/>
                <w:lang w:val="pt-BR" w:eastAsia="pt-BR"/>
              </w:rPr>
              <w:drawing>
                <wp:inline distT="0" distB="0" distL="0" distR="0" wp14:anchorId="155C61C0" wp14:editId="141ECCB5">
                  <wp:extent cx="171450" cy="171450"/>
                  <wp:effectExtent l="19050" t="0" r="0" b="0"/>
                  <wp:docPr id="22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IND_TIPO_CRC</w:t>
            </w:r>
          </w:p>
        </w:tc>
        <w:tc>
          <w:tcPr>
            <w:tcW w:w="1955" w:type="dxa"/>
            <w:tcBorders>
              <w:top w:val="single" w:sz="8" w:space="0" w:color="000000"/>
              <w:left w:val="single" w:sz="8" w:space="0" w:color="000000"/>
              <w:bottom w:val="single" w:sz="8" w:space="0" w:color="000000"/>
              <w:right w:val="single" w:sz="8" w:space="0" w:color="000000"/>
            </w:tcBorders>
          </w:tcPr>
          <w:p w14:paraId="39E09CD0" w14:textId="2842E913" w:rsidR="00A52E5C" w:rsidRDefault="00F6682E" w:rsidP="00152826">
            <w:pPr>
              <w:pStyle w:val="TableContent"/>
            </w:pPr>
            <w:r>
              <w:t>ContadorDto.nu_seq_tipo_crc</w:t>
            </w:r>
          </w:p>
        </w:tc>
        <w:tc>
          <w:tcPr>
            <w:tcW w:w="1955" w:type="dxa"/>
            <w:tcBorders>
              <w:top w:val="single" w:sz="8" w:space="0" w:color="000000"/>
              <w:left w:val="single" w:sz="8" w:space="0" w:color="000000"/>
              <w:bottom w:val="single" w:sz="8" w:space="0" w:color="000000"/>
              <w:right w:val="single" w:sz="8" w:space="0" w:color="000000"/>
            </w:tcBorders>
          </w:tcPr>
          <w:p w14:paraId="78ECA09D" w14:textId="77777777" w:rsidR="00A52E5C" w:rsidRDefault="00A52E5C" w:rsidP="00152826">
            <w:pPr>
              <w:pStyle w:val="TableContent"/>
            </w:pPr>
            <w:r>
              <w:rPr>
                <w:rFonts w:ascii="Dialog" w:eastAsia="Dialog" w:hAnsi="Dialog" w:cs="Dialog"/>
                <w:color w:val="000000"/>
              </w:rPr>
              <w:t xml:space="preserve"> </w:t>
            </w:r>
          </w:p>
          <w:p w14:paraId="28DAAB10" w14:textId="77777777" w:rsidR="00A52E5C" w:rsidRDefault="00A52E5C" w:rsidP="00152826">
            <w:pPr>
              <w:pStyle w:val="TableContent"/>
            </w:pPr>
            <w:r>
              <w:rPr>
                <w:rFonts w:ascii="Calibri" w:eastAsia="Calibri" w:hAnsi="Calibri" w:cs="Calibri"/>
                <w:color w:val="000000"/>
              </w:rPr>
              <w:t>O = Originário</w:t>
            </w:r>
            <w:r>
              <w:rPr>
                <w:rFonts w:ascii="Dialog" w:eastAsia="Dialog" w:hAnsi="Dialog" w:cs="Dialog"/>
                <w:color w:val="000000"/>
              </w:rPr>
              <w:t xml:space="preserve"> </w:t>
            </w:r>
          </w:p>
          <w:p w14:paraId="67E13A62" w14:textId="77777777" w:rsidR="00A52E5C" w:rsidRDefault="00A52E5C" w:rsidP="00152826">
            <w:pPr>
              <w:pStyle w:val="TableContent"/>
            </w:pPr>
            <w:r>
              <w:rPr>
                <w:rFonts w:ascii="Calibri" w:eastAsia="Calibri" w:hAnsi="Calibri" w:cs="Calibri"/>
                <w:color w:val="000000"/>
              </w:rPr>
              <w:lastRenderedPageBreak/>
              <w:t>T = Transferido</w:t>
            </w:r>
            <w:r>
              <w:rPr>
                <w:rFonts w:ascii="Dialog" w:eastAsia="Dialog" w:hAnsi="Dialog" w:cs="Dialog"/>
                <w:color w:val="000000"/>
              </w:rPr>
              <w:t xml:space="preserve"> </w:t>
            </w:r>
          </w:p>
          <w:p w14:paraId="4689BCEF" w14:textId="77777777" w:rsidR="00A52E5C" w:rsidRDefault="00A52E5C" w:rsidP="00152826">
            <w:pPr>
              <w:pStyle w:val="TableContent"/>
            </w:pPr>
            <w:r>
              <w:rPr>
                <w:rFonts w:ascii="Calibri" w:eastAsia="Calibri" w:hAnsi="Calibri" w:cs="Calibri"/>
                <w:color w:val="000000"/>
              </w:rPr>
              <w:t>S = Secundário</w:t>
            </w:r>
            <w:r>
              <w:rPr>
                <w:rFonts w:ascii="Dialog" w:eastAsia="Dialog" w:hAnsi="Dialog" w:cs="Dialog"/>
                <w:color w:val="000000"/>
              </w:rPr>
              <w:t xml:space="preserve"> </w:t>
            </w:r>
          </w:p>
          <w:p w14:paraId="2D21F5EA" w14:textId="77777777" w:rsidR="00A52E5C" w:rsidRDefault="00A52E5C" w:rsidP="00152826">
            <w:pPr>
              <w:pStyle w:val="TableContent"/>
            </w:pPr>
            <w:r>
              <w:rPr>
                <w:rFonts w:ascii="Calibri" w:eastAsia="Calibri" w:hAnsi="Calibri" w:cs="Calibri"/>
                <w:color w:val="000000"/>
              </w:rPr>
              <w:t>P = Provisório</w:t>
            </w:r>
            <w:r>
              <w:rPr>
                <w:rFonts w:ascii="Dialog" w:eastAsia="Dialog" w:hAnsi="Dialog" w:cs="Dialog"/>
                <w:color w:val="000000"/>
              </w:rPr>
              <w:t xml:space="preserve"> </w:t>
            </w:r>
            <w:r>
              <w:rPr>
                <w:rFonts w:ascii="Calibri" w:eastAsia="Calibri" w:hAnsi="Calibri" w:cs="Calibri"/>
                <w:color w:val="000000"/>
              </w:rPr>
              <w:t>F = Filiais</w:t>
            </w:r>
          </w:p>
        </w:tc>
      </w:tr>
      <w:tr w:rsidR="00A52E5C" w14:paraId="5BFF5B82"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64B09771" w14:textId="77777777" w:rsidR="00A52E5C" w:rsidRDefault="00A52E5C" w:rsidP="00152826">
            <w:pPr>
              <w:pStyle w:val="TableContent"/>
            </w:pPr>
            <w:bookmarkStart w:id="167" w:name="WAioQ2qGAqAAaxeo"/>
            <w:bookmarkEnd w:id="167"/>
            <w:r>
              <w:rPr>
                <w:noProof/>
                <w:lang w:val="pt-BR" w:eastAsia="pt-BR"/>
              </w:rPr>
              <w:lastRenderedPageBreak/>
              <w:drawing>
                <wp:inline distT="0" distB="0" distL="0" distR="0" wp14:anchorId="7C9FF9F1" wp14:editId="2044899D">
                  <wp:extent cx="171450" cy="171450"/>
                  <wp:effectExtent l="19050" t="0" r="0" b="0"/>
                  <wp:docPr id="22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NUM_SEQUENCIAL_IDENTIDADE</w:t>
            </w:r>
          </w:p>
        </w:tc>
        <w:tc>
          <w:tcPr>
            <w:tcW w:w="1955" w:type="dxa"/>
            <w:tcBorders>
              <w:top w:val="single" w:sz="8" w:space="0" w:color="000000"/>
              <w:left w:val="single" w:sz="8" w:space="0" w:color="000000"/>
              <w:bottom w:val="single" w:sz="8" w:space="0" w:color="000000"/>
              <w:right w:val="single" w:sz="8" w:space="0" w:color="000000"/>
            </w:tcBorders>
          </w:tcPr>
          <w:p w14:paraId="7C10BD4D" w14:textId="7916FB49" w:rsidR="00A52E5C" w:rsidRDefault="004877DF" w:rsidP="00152826">
            <w:pPr>
              <w:pStyle w:val="TableContent"/>
            </w:pPr>
            <w:r>
              <w:t>GERADO PELO SISTEMA</w:t>
            </w:r>
          </w:p>
        </w:tc>
        <w:tc>
          <w:tcPr>
            <w:tcW w:w="1955" w:type="dxa"/>
            <w:tcBorders>
              <w:top w:val="single" w:sz="8" w:space="0" w:color="000000"/>
              <w:left w:val="single" w:sz="8" w:space="0" w:color="000000"/>
              <w:bottom w:val="single" w:sz="8" w:space="0" w:color="000000"/>
              <w:right w:val="single" w:sz="8" w:space="0" w:color="000000"/>
            </w:tcBorders>
          </w:tcPr>
          <w:p w14:paraId="293B1E1F" w14:textId="517B094A" w:rsidR="00A52E5C" w:rsidRDefault="00A10DDF" w:rsidP="00A10DDF">
            <w:pPr>
              <w:pStyle w:val="TableContent"/>
            </w:pPr>
            <w:r>
              <w:t>Sequencia da Tabela TA_IDENTIDADE do CCI</w:t>
            </w:r>
          </w:p>
        </w:tc>
      </w:tr>
      <w:tr w:rsidR="00A52E5C" w14:paraId="6F2D2FF3" w14:textId="77777777" w:rsidTr="00152826">
        <w:tc>
          <w:tcPr>
            <w:tcW w:w="4189" w:type="dxa"/>
            <w:tcBorders>
              <w:top w:val="single" w:sz="8" w:space="0" w:color="000000"/>
              <w:left w:val="single" w:sz="8" w:space="0" w:color="000000"/>
              <w:bottom w:val="single" w:sz="8" w:space="0" w:color="000000"/>
              <w:right w:val="single" w:sz="8" w:space="0" w:color="000000"/>
            </w:tcBorders>
          </w:tcPr>
          <w:p w14:paraId="6E6678AB" w14:textId="77777777" w:rsidR="00A52E5C" w:rsidRDefault="00A52E5C" w:rsidP="00152826">
            <w:pPr>
              <w:pStyle w:val="TableContent"/>
            </w:pPr>
            <w:bookmarkStart w:id="168" w:name="WAioQ2qGAqAAaxep"/>
            <w:bookmarkEnd w:id="168"/>
            <w:r>
              <w:rPr>
                <w:noProof/>
                <w:lang w:val="pt-BR" w:eastAsia="pt-BR"/>
              </w:rPr>
              <w:drawing>
                <wp:inline distT="0" distB="0" distL="0" distR="0" wp14:anchorId="006017A4" wp14:editId="0177AC9F">
                  <wp:extent cx="171450" cy="171450"/>
                  <wp:effectExtent l="19050" t="0" r="0" b="0"/>
                  <wp:docPr id="22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IND_ORIGEM_INFORMACAO</w:t>
            </w:r>
          </w:p>
        </w:tc>
        <w:tc>
          <w:tcPr>
            <w:tcW w:w="1955" w:type="dxa"/>
            <w:tcBorders>
              <w:top w:val="single" w:sz="8" w:space="0" w:color="000000"/>
              <w:left w:val="single" w:sz="8" w:space="0" w:color="000000"/>
              <w:bottom w:val="single" w:sz="8" w:space="0" w:color="000000"/>
              <w:right w:val="single" w:sz="8" w:space="0" w:color="000000"/>
            </w:tcBorders>
          </w:tcPr>
          <w:p w14:paraId="23DF7BD0" w14:textId="75872858" w:rsidR="00A52E5C" w:rsidRDefault="00F6682E" w:rsidP="00152826">
            <w:pPr>
              <w:pStyle w:val="TableContent"/>
            </w:pPr>
            <w:r>
              <w:t>INFORMAR TIPO 3 – Junta Comercial</w:t>
            </w:r>
          </w:p>
        </w:tc>
        <w:tc>
          <w:tcPr>
            <w:tcW w:w="1955" w:type="dxa"/>
            <w:tcBorders>
              <w:top w:val="single" w:sz="8" w:space="0" w:color="000000"/>
              <w:left w:val="single" w:sz="8" w:space="0" w:color="000000"/>
              <w:bottom w:val="single" w:sz="8" w:space="0" w:color="000000"/>
              <w:right w:val="single" w:sz="8" w:space="0" w:color="000000"/>
            </w:tcBorders>
          </w:tcPr>
          <w:p w14:paraId="4F9DAE1B" w14:textId="77777777" w:rsidR="00A52E5C" w:rsidRDefault="00A52E5C" w:rsidP="00152826">
            <w:pPr>
              <w:pStyle w:val="TableContent"/>
            </w:pPr>
            <w:r>
              <w:rPr>
                <w:rFonts w:ascii="Dialog" w:eastAsia="Dialog" w:hAnsi="Dialog" w:cs="Dialog"/>
                <w:color w:val="000000"/>
              </w:rPr>
              <w:t>Indicação da origem da Informação registrada: 1 - Sefaz 2 - Contribuinte 3 - Junta Comercial 4 - CRC 5 - Legado 6 - SRFB</w:t>
            </w:r>
          </w:p>
        </w:tc>
      </w:tr>
    </w:tbl>
    <w:p w14:paraId="31CF5558" w14:textId="77777777" w:rsidR="00E95C9F" w:rsidRDefault="00E95C9F" w:rsidP="00CA16BE">
      <w:pPr>
        <w:ind w:left="0"/>
      </w:pPr>
    </w:p>
    <w:p w14:paraId="7871ACD2" w14:textId="56323F84" w:rsidR="00F90AA2" w:rsidRDefault="00F6682E" w:rsidP="00CA16BE">
      <w:pPr>
        <w:ind w:left="0"/>
      </w:pPr>
      <w:r>
        <w:t xml:space="preserve">As tabelas </w:t>
      </w:r>
      <w:r w:rsidR="00F90AA2">
        <w:t xml:space="preserve">abaixo listadas serão gravadas </w:t>
      </w:r>
      <w:r w:rsidR="00A10DDF">
        <w:t>as informações</w:t>
      </w:r>
      <w:r w:rsidR="00F90AA2">
        <w:t xml:space="preserve"> pessoais do</w:t>
      </w:r>
      <w:r w:rsidR="00A10DDF">
        <w:t>s</w:t>
      </w:r>
      <w:r w:rsidR="00F90AA2">
        <w:t xml:space="preserve"> CPF dos sócios, Representantes Legais, Contador</w:t>
      </w:r>
      <w:r w:rsidR="00A10DDF">
        <w:t>es</w:t>
      </w:r>
      <w:r w:rsidR="00F90AA2">
        <w:t xml:space="preserve"> e demais pessoas físicas identificadas </w:t>
      </w:r>
      <w:proofErr w:type="gramStart"/>
      <w:r w:rsidR="00F90AA2">
        <w:t>nos arquivo</w:t>
      </w:r>
      <w:proofErr w:type="gramEnd"/>
      <w:r w:rsidR="00F90AA2">
        <w:t xml:space="preserve"> da Jucetins.</w:t>
      </w:r>
    </w:p>
    <w:p w14:paraId="498FA3E3" w14:textId="16943DE5" w:rsidR="00F90AA2" w:rsidRDefault="00F90AA2" w:rsidP="00CA16BE">
      <w:pPr>
        <w:ind w:left="0"/>
      </w:pPr>
      <w:r>
        <w:t xml:space="preserve">Quando o CPF informado for encontrado os dados contidos no XML deverão ser atualizados os seus valores nas tabelas </w:t>
      </w:r>
      <w:r w:rsidR="00A10DDF">
        <w:t>do CCI</w:t>
      </w:r>
      <w:r>
        <w:t>.</w:t>
      </w:r>
    </w:p>
    <w:p w14:paraId="33CAF761" w14:textId="55E446C3" w:rsidR="00F90AA2" w:rsidRDefault="00F90AA2" w:rsidP="00CA16BE">
      <w:pPr>
        <w:ind w:left="0"/>
      </w:pPr>
      <w:r>
        <w:t xml:space="preserve">Os dados do Contador </w:t>
      </w:r>
      <w:r w:rsidR="00A10DDF">
        <w:t>só serão considerados para efeito de inclusão e quando for de</w:t>
      </w:r>
      <w:r>
        <w:t xml:space="preserve"> Alteração, o dado enviado no XML deverá ser ignorado para efeito de </w:t>
      </w:r>
      <w:r w:rsidR="00A10DDF">
        <w:t>atualizações no CCI</w:t>
      </w:r>
      <w:r>
        <w:t>.</w:t>
      </w:r>
    </w:p>
    <w:p w14:paraId="317B8D6B" w14:textId="3235F18C" w:rsidR="00A10DDF" w:rsidRDefault="00A10DDF" w:rsidP="00CA16BE">
      <w:pPr>
        <w:ind w:left="0"/>
      </w:pPr>
      <w:r>
        <w:t>As Tabelas serão as seguintes:</w:t>
      </w:r>
    </w:p>
    <w:p w14:paraId="3DF25818" w14:textId="5D914888" w:rsidR="00A10DDF" w:rsidRDefault="00F6682E" w:rsidP="00A10DDF">
      <w:pPr>
        <w:pStyle w:val="PargrafodaLista"/>
        <w:numPr>
          <w:ilvl w:val="0"/>
          <w:numId w:val="26"/>
        </w:numPr>
      </w:pPr>
      <w:r>
        <w:t>TA_PESSOA_FISICA</w:t>
      </w:r>
      <w:r w:rsidR="00A10DDF">
        <w:t xml:space="preserve">, TA_ENDERECO e </w:t>
      </w:r>
      <w:r w:rsidR="00F00B4C">
        <w:t>TA_ENDERECO_PESSOA_FISICA</w:t>
      </w:r>
    </w:p>
    <w:p w14:paraId="0C718392" w14:textId="1C27E2E3" w:rsidR="00A10DDF" w:rsidRDefault="00A10DDF" w:rsidP="00A10DDF">
      <w:pPr>
        <w:pStyle w:val="PargrafodaLista"/>
        <w:numPr>
          <w:ilvl w:val="0"/>
          <w:numId w:val="26"/>
        </w:numPr>
      </w:pPr>
      <w:r>
        <w:t xml:space="preserve">TA_EMAIL e </w:t>
      </w:r>
      <w:r w:rsidR="00F00B4C">
        <w:t>TA_EMAIL_PESSOA_FISICA</w:t>
      </w:r>
      <w:r w:rsidR="00E95C9F">
        <w:t xml:space="preserve"> </w:t>
      </w:r>
    </w:p>
    <w:p w14:paraId="2B59304D" w14:textId="73EEAB63" w:rsidR="00A10DDF" w:rsidRDefault="00A10DDF" w:rsidP="00A10DDF">
      <w:pPr>
        <w:pStyle w:val="PargrafodaLista"/>
        <w:numPr>
          <w:ilvl w:val="0"/>
          <w:numId w:val="26"/>
        </w:numPr>
      </w:pPr>
      <w:r>
        <w:t>TA_TELEFONE e TA_TELEFONE_PESSOA_FISICA</w:t>
      </w:r>
    </w:p>
    <w:p w14:paraId="0D311132" w14:textId="498380BA" w:rsidR="00461015" w:rsidRDefault="00A10DDF" w:rsidP="00A10DDF">
      <w:pPr>
        <w:pStyle w:val="PargrafodaLista"/>
        <w:numPr>
          <w:ilvl w:val="0"/>
          <w:numId w:val="26"/>
        </w:numPr>
      </w:pPr>
      <w:r>
        <w:t xml:space="preserve">TA_IDENTIDADE e </w:t>
      </w:r>
      <w:r w:rsidR="00A4518B">
        <w:t>TA_IDENTIDADE_PF</w:t>
      </w:r>
      <w:r w:rsidR="00E73957">
        <w:t xml:space="preserve">, </w:t>
      </w:r>
    </w:p>
    <w:p w14:paraId="0B05741C" w14:textId="77777777" w:rsidR="00030CA0" w:rsidRDefault="00030CA0" w:rsidP="008F630E">
      <w:pPr>
        <w:ind w:left="0"/>
        <w:jc w:val="both"/>
      </w:pPr>
    </w:p>
    <w:p w14:paraId="483FB0B6" w14:textId="0599581B" w:rsidR="008F630E" w:rsidRDefault="008F630E" w:rsidP="00D72503">
      <w:pPr>
        <w:pStyle w:val="Ttulo1"/>
      </w:pPr>
      <w:bookmarkStart w:id="169" w:name="_Toc464658798"/>
      <w:r>
        <w:t>CCIRN0217</w:t>
      </w:r>
      <w:r w:rsidRPr="00242D5C">
        <w:t xml:space="preserve"> – </w:t>
      </w:r>
      <w:r>
        <w:t>Gravar Baixa Cadastral no CCI</w:t>
      </w:r>
      <w:bookmarkEnd w:id="169"/>
      <w:r>
        <w:t xml:space="preserve"> </w:t>
      </w:r>
    </w:p>
    <w:p w14:paraId="2AC1AD06" w14:textId="77777777" w:rsidR="00A56C85" w:rsidRDefault="00152826" w:rsidP="00BA4DBE">
      <w:pPr>
        <w:ind w:left="0"/>
        <w:jc w:val="both"/>
      </w:pPr>
      <w:r>
        <w:t>O Evento de Baixa Cadastral nas estruturas do CCI</w:t>
      </w:r>
      <w:r w:rsidR="00C03043">
        <w:t>, só serão</w:t>
      </w:r>
      <w:r>
        <w:t xml:space="preserve"> atualizado</w:t>
      </w:r>
      <w:r w:rsidR="00C03043">
        <w:t>s</w:t>
      </w:r>
      <w:r>
        <w:t xml:space="preserve"> quando não houver Pendências no processamento do arquivo. </w:t>
      </w:r>
    </w:p>
    <w:p w14:paraId="17FAAD29" w14:textId="626DB373" w:rsidR="00A56C85" w:rsidRDefault="00A56C85" w:rsidP="00BA4DBE">
      <w:pPr>
        <w:ind w:left="0"/>
        <w:jc w:val="both"/>
      </w:pPr>
      <w:r>
        <w:t xml:space="preserve">Quando a baixa for de uma Matriz, todos as suas filiais deverão ser baixadas, fornecendo os </w:t>
      </w:r>
      <w:proofErr w:type="gramStart"/>
      <w:r>
        <w:t>mesmo valores</w:t>
      </w:r>
      <w:proofErr w:type="gramEnd"/>
      <w:r>
        <w:t xml:space="preserve"> para as filiais.</w:t>
      </w:r>
    </w:p>
    <w:p w14:paraId="2E2EA7C9" w14:textId="023AD306" w:rsidR="00BA4DBE" w:rsidRDefault="00A56C85" w:rsidP="00BA4DBE">
      <w:pPr>
        <w:ind w:left="0"/>
        <w:jc w:val="both"/>
      </w:pPr>
      <w:r>
        <w:t>Neste caso, q</w:t>
      </w:r>
      <w:r w:rsidR="00152826">
        <w:t>uando não ocorrer pendências</w:t>
      </w:r>
      <w:r>
        <w:t xml:space="preserve"> para efetuar a baixa</w:t>
      </w:r>
      <w:r w:rsidR="00C03043">
        <w:t>,</w:t>
      </w:r>
      <w:r w:rsidR="00152826">
        <w:t xml:space="preserve"> o sistema deverá atualizar as seguintes estruturas </w:t>
      </w:r>
      <w:r w:rsidR="00C03043">
        <w:t xml:space="preserve">e campos </w:t>
      </w:r>
      <w:r w:rsidR="00152826">
        <w:t>do CCI:</w:t>
      </w:r>
    </w:p>
    <w:p w14:paraId="6EDBB959" w14:textId="77777777" w:rsidR="00152826" w:rsidRDefault="00152826" w:rsidP="00BA4DBE">
      <w:pPr>
        <w:ind w:left="0"/>
        <w:jc w:val="both"/>
      </w:pPr>
    </w:p>
    <w:p w14:paraId="1882CF2F" w14:textId="77777777" w:rsidR="00C03043" w:rsidRDefault="00C03043" w:rsidP="00C03043">
      <w:pPr>
        <w:ind w:left="0"/>
      </w:pPr>
      <w:r>
        <w:t>TABELA: TA_CONTRIBUINTES_ICMS</w:t>
      </w:r>
    </w:p>
    <w:tbl>
      <w:tblPr>
        <w:tblW w:w="0" w:type="auto"/>
        <w:tblInd w:w="10" w:type="dxa"/>
        <w:tblLayout w:type="fixed"/>
        <w:tblCellMar>
          <w:left w:w="0" w:type="dxa"/>
          <w:right w:w="0" w:type="dxa"/>
        </w:tblCellMar>
        <w:tblLook w:val="0000" w:firstRow="0" w:lastRow="0" w:firstColumn="0" w:lastColumn="0" w:noHBand="0" w:noVBand="0"/>
      </w:tblPr>
      <w:tblGrid>
        <w:gridCol w:w="4189"/>
        <w:gridCol w:w="1955"/>
        <w:gridCol w:w="1955"/>
      </w:tblGrid>
      <w:tr w:rsidR="00C03043" w14:paraId="60AC40B3" w14:textId="77777777" w:rsidTr="00164402">
        <w:tc>
          <w:tcPr>
            <w:tcW w:w="4189" w:type="dxa"/>
            <w:tcBorders>
              <w:top w:val="single" w:sz="8" w:space="0" w:color="000000"/>
              <w:left w:val="single" w:sz="8" w:space="0" w:color="000000"/>
              <w:bottom w:val="single" w:sz="8" w:space="0" w:color="000000"/>
              <w:right w:val="single" w:sz="8" w:space="0" w:color="000000"/>
            </w:tcBorders>
            <w:shd w:val="clear" w:color="auto" w:fill="1569BC"/>
          </w:tcPr>
          <w:p w14:paraId="6D530B2C" w14:textId="77777777" w:rsidR="00C03043" w:rsidRDefault="00C03043" w:rsidP="00164402">
            <w:pPr>
              <w:pStyle w:val="TableHeader"/>
            </w:pPr>
            <w:r>
              <w:t>Atributo Tabela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25E093AB" w14:textId="77777777" w:rsidR="00C03043" w:rsidRDefault="00C03043" w:rsidP="00164402">
            <w:pPr>
              <w:pStyle w:val="TableHeader"/>
            </w:pPr>
            <w:r>
              <w:t>XML / SISTEMA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338DC430" w14:textId="77777777" w:rsidR="00C03043" w:rsidRDefault="00C03043" w:rsidP="00164402">
            <w:pPr>
              <w:pStyle w:val="TableHeader"/>
            </w:pPr>
            <w:r>
              <w:t>Descrição</w:t>
            </w:r>
          </w:p>
        </w:tc>
      </w:tr>
      <w:tr w:rsidR="00C03043" w14:paraId="0CB984AD" w14:textId="77777777" w:rsidTr="00164402">
        <w:tc>
          <w:tcPr>
            <w:tcW w:w="4189" w:type="dxa"/>
            <w:tcBorders>
              <w:top w:val="single" w:sz="8" w:space="0" w:color="000000"/>
              <w:left w:val="single" w:sz="8" w:space="0" w:color="000000"/>
              <w:bottom w:val="single" w:sz="8" w:space="0" w:color="000000"/>
              <w:right w:val="single" w:sz="8" w:space="0" w:color="000000"/>
            </w:tcBorders>
          </w:tcPr>
          <w:p w14:paraId="4B3AF602" w14:textId="77777777" w:rsidR="00C03043" w:rsidRDefault="00C03043" w:rsidP="00164402">
            <w:pPr>
              <w:pStyle w:val="TableContent"/>
            </w:pPr>
            <w:r>
              <w:rPr>
                <w:noProof/>
                <w:lang w:val="pt-BR" w:eastAsia="pt-BR"/>
              </w:rPr>
              <w:drawing>
                <wp:inline distT="0" distB="0" distL="0" distR="0" wp14:anchorId="14D3CD08" wp14:editId="1C6D65AE">
                  <wp:extent cx="171450" cy="171450"/>
                  <wp:effectExtent l="19050" t="0" r="0" b="0"/>
                  <wp:docPr id="22"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NUM_INSCRICAO_ESTADUAL</w:t>
            </w:r>
          </w:p>
        </w:tc>
        <w:tc>
          <w:tcPr>
            <w:tcW w:w="1955" w:type="dxa"/>
            <w:tcBorders>
              <w:top w:val="single" w:sz="8" w:space="0" w:color="000000"/>
              <w:left w:val="single" w:sz="8" w:space="0" w:color="000000"/>
              <w:bottom w:val="single" w:sz="8" w:space="0" w:color="000000"/>
              <w:right w:val="single" w:sz="8" w:space="0" w:color="000000"/>
            </w:tcBorders>
          </w:tcPr>
          <w:p w14:paraId="2FFC828B" w14:textId="77777777" w:rsidR="00C03043" w:rsidRDefault="00C03043" w:rsidP="00164402">
            <w:pPr>
              <w:pStyle w:val="TableContent"/>
            </w:pPr>
            <w:r>
              <w:t xml:space="preserve">Informado pelo Sistema quando </w:t>
            </w:r>
            <w:r>
              <w:lastRenderedPageBreak/>
              <w:t>um evento de inclusão</w:t>
            </w:r>
          </w:p>
        </w:tc>
        <w:tc>
          <w:tcPr>
            <w:tcW w:w="1955" w:type="dxa"/>
            <w:tcBorders>
              <w:top w:val="single" w:sz="8" w:space="0" w:color="000000"/>
              <w:left w:val="single" w:sz="8" w:space="0" w:color="000000"/>
              <w:bottom w:val="single" w:sz="8" w:space="0" w:color="000000"/>
              <w:right w:val="single" w:sz="8" w:space="0" w:color="000000"/>
            </w:tcBorders>
          </w:tcPr>
          <w:p w14:paraId="0528E3D8" w14:textId="77777777" w:rsidR="00C03043" w:rsidRDefault="00C03043" w:rsidP="00164402">
            <w:pPr>
              <w:pStyle w:val="TableContent"/>
            </w:pPr>
            <w:r>
              <w:lastRenderedPageBreak/>
              <w:t xml:space="preserve">Número da Inscrição Estadual </w:t>
            </w:r>
            <w:r>
              <w:lastRenderedPageBreak/>
              <w:t>do Contribuinte da SEFAZ-TO</w:t>
            </w:r>
          </w:p>
        </w:tc>
      </w:tr>
      <w:tr w:rsidR="00C03043" w14:paraId="7756863B" w14:textId="77777777" w:rsidTr="00164402">
        <w:tc>
          <w:tcPr>
            <w:tcW w:w="4189" w:type="dxa"/>
            <w:tcBorders>
              <w:top w:val="single" w:sz="8" w:space="0" w:color="000000"/>
              <w:left w:val="single" w:sz="8" w:space="0" w:color="000000"/>
              <w:bottom w:val="single" w:sz="8" w:space="0" w:color="000000"/>
              <w:right w:val="single" w:sz="8" w:space="0" w:color="000000"/>
            </w:tcBorders>
          </w:tcPr>
          <w:p w14:paraId="4423A4F5" w14:textId="77777777" w:rsidR="00C03043" w:rsidRDefault="00C03043" w:rsidP="00164402">
            <w:pPr>
              <w:pStyle w:val="TableContent"/>
            </w:pPr>
            <w:r>
              <w:rPr>
                <w:noProof/>
                <w:lang w:val="pt-BR" w:eastAsia="pt-BR"/>
              </w:rPr>
              <w:lastRenderedPageBreak/>
              <w:drawing>
                <wp:inline distT="0" distB="0" distL="0" distR="0" wp14:anchorId="2BE27969" wp14:editId="2A5889A3">
                  <wp:extent cx="171450" cy="171450"/>
                  <wp:effectExtent l="19050" t="0" r="0" b="0"/>
                  <wp:docPr id="24"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NUM_CNPJ</w:t>
            </w:r>
          </w:p>
        </w:tc>
        <w:tc>
          <w:tcPr>
            <w:tcW w:w="1955" w:type="dxa"/>
            <w:tcBorders>
              <w:top w:val="single" w:sz="8" w:space="0" w:color="000000"/>
              <w:left w:val="single" w:sz="8" w:space="0" w:color="000000"/>
              <w:bottom w:val="single" w:sz="8" w:space="0" w:color="000000"/>
              <w:right w:val="single" w:sz="8" w:space="0" w:color="000000"/>
            </w:tcBorders>
          </w:tcPr>
          <w:p w14:paraId="267C291E" w14:textId="77777777" w:rsidR="00C03043" w:rsidRDefault="00C03043" w:rsidP="00164402">
            <w:pPr>
              <w:pStyle w:val="TableContent"/>
            </w:pPr>
            <w:r>
              <w:t>EmpresaDto.co_cnpj</w:t>
            </w:r>
          </w:p>
        </w:tc>
        <w:tc>
          <w:tcPr>
            <w:tcW w:w="1955" w:type="dxa"/>
            <w:tcBorders>
              <w:top w:val="single" w:sz="8" w:space="0" w:color="000000"/>
              <w:left w:val="single" w:sz="8" w:space="0" w:color="000000"/>
              <w:bottom w:val="single" w:sz="8" w:space="0" w:color="000000"/>
              <w:right w:val="single" w:sz="8" w:space="0" w:color="000000"/>
            </w:tcBorders>
          </w:tcPr>
          <w:p w14:paraId="04421CC6" w14:textId="77777777" w:rsidR="00C03043" w:rsidRDefault="00C03043" w:rsidP="00164402">
            <w:pPr>
              <w:pStyle w:val="TableContent"/>
            </w:pPr>
            <w:r>
              <w:t>Número do CNPJ da pessoa jurídica. Somente quando o contribuinte for pessoa jurídica. Neste caso o campo "NumCPF" deve estar NULL.</w:t>
            </w:r>
          </w:p>
        </w:tc>
      </w:tr>
      <w:tr w:rsidR="00C03043" w14:paraId="05DCC6D0" w14:textId="77777777" w:rsidTr="00164402">
        <w:tc>
          <w:tcPr>
            <w:tcW w:w="4189" w:type="dxa"/>
            <w:tcBorders>
              <w:top w:val="single" w:sz="8" w:space="0" w:color="000000"/>
              <w:left w:val="single" w:sz="8" w:space="0" w:color="000000"/>
              <w:bottom w:val="single" w:sz="8" w:space="0" w:color="000000"/>
              <w:right w:val="single" w:sz="8" w:space="0" w:color="000000"/>
            </w:tcBorders>
          </w:tcPr>
          <w:p w14:paraId="5C51B525" w14:textId="77777777" w:rsidR="00C03043" w:rsidRDefault="00C03043" w:rsidP="00164402">
            <w:pPr>
              <w:pStyle w:val="TableContent"/>
            </w:pPr>
            <w:r>
              <w:rPr>
                <w:noProof/>
                <w:lang w:val="pt-BR" w:eastAsia="pt-BR"/>
              </w:rPr>
              <w:drawing>
                <wp:inline distT="0" distB="0" distL="0" distR="0" wp14:anchorId="40E04889" wp14:editId="774B80FD">
                  <wp:extent cx="171450" cy="171450"/>
                  <wp:effectExtent l="19050" t="0" r="0" b="0"/>
                  <wp:docPr id="30"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DATA_FINAL_ATIVIDADE</w:t>
            </w:r>
          </w:p>
        </w:tc>
        <w:tc>
          <w:tcPr>
            <w:tcW w:w="1955" w:type="dxa"/>
            <w:tcBorders>
              <w:top w:val="single" w:sz="8" w:space="0" w:color="000000"/>
              <w:left w:val="single" w:sz="8" w:space="0" w:color="000000"/>
              <w:bottom w:val="single" w:sz="8" w:space="0" w:color="000000"/>
              <w:right w:val="single" w:sz="8" w:space="0" w:color="000000"/>
            </w:tcBorders>
          </w:tcPr>
          <w:p w14:paraId="459F40BB" w14:textId="6FED1DF9" w:rsidR="00C03043" w:rsidRDefault="00C03043" w:rsidP="00164402">
            <w:pPr>
              <w:pStyle w:val="TableContent"/>
            </w:pPr>
            <w:r>
              <w:t>EmpresaDto.dt_termino_atividades</w:t>
            </w:r>
          </w:p>
        </w:tc>
        <w:tc>
          <w:tcPr>
            <w:tcW w:w="1955" w:type="dxa"/>
            <w:tcBorders>
              <w:top w:val="single" w:sz="8" w:space="0" w:color="000000"/>
              <w:left w:val="single" w:sz="8" w:space="0" w:color="000000"/>
              <w:bottom w:val="single" w:sz="8" w:space="0" w:color="000000"/>
              <w:right w:val="single" w:sz="8" w:space="0" w:color="000000"/>
            </w:tcBorders>
          </w:tcPr>
          <w:p w14:paraId="09831C2E" w14:textId="77777777" w:rsidR="00C03043" w:rsidRDefault="00C03043" w:rsidP="00164402">
            <w:pPr>
              <w:pStyle w:val="TableContent"/>
            </w:pPr>
            <w:r>
              <w:t>Data final da atividade do contribuinteou data final do contrato do canteiro de obras</w:t>
            </w:r>
          </w:p>
        </w:tc>
      </w:tr>
      <w:tr w:rsidR="00C03043" w14:paraId="427D52CE" w14:textId="77777777" w:rsidTr="00164402">
        <w:tc>
          <w:tcPr>
            <w:tcW w:w="4189" w:type="dxa"/>
            <w:tcBorders>
              <w:top w:val="single" w:sz="8" w:space="0" w:color="000000"/>
              <w:left w:val="single" w:sz="8" w:space="0" w:color="000000"/>
              <w:bottom w:val="single" w:sz="8" w:space="0" w:color="000000"/>
              <w:right w:val="single" w:sz="8" w:space="0" w:color="000000"/>
            </w:tcBorders>
          </w:tcPr>
          <w:p w14:paraId="01C3D296" w14:textId="77777777" w:rsidR="00C03043" w:rsidRDefault="00C03043" w:rsidP="00164402">
            <w:pPr>
              <w:pStyle w:val="TableContent"/>
            </w:pPr>
            <w:r>
              <w:rPr>
                <w:noProof/>
                <w:lang w:val="pt-BR" w:eastAsia="pt-BR"/>
              </w:rPr>
              <w:drawing>
                <wp:inline distT="0" distB="0" distL="0" distR="0" wp14:anchorId="26A06638" wp14:editId="727E3301">
                  <wp:extent cx="171450" cy="171450"/>
                  <wp:effectExtent l="19050" t="0" r="0" b="0"/>
                  <wp:docPr id="3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IND_ORIGEM_INSERCAO</w:t>
            </w:r>
          </w:p>
        </w:tc>
        <w:tc>
          <w:tcPr>
            <w:tcW w:w="1955" w:type="dxa"/>
            <w:tcBorders>
              <w:top w:val="single" w:sz="8" w:space="0" w:color="000000"/>
              <w:left w:val="single" w:sz="8" w:space="0" w:color="000000"/>
              <w:bottom w:val="single" w:sz="8" w:space="0" w:color="000000"/>
              <w:right w:val="single" w:sz="8" w:space="0" w:color="000000"/>
            </w:tcBorders>
          </w:tcPr>
          <w:p w14:paraId="507280BC" w14:textId="77777777" w:rsidR="00C03043" w:rsidRDefault="00C03043" w:rsidP="00164402">
            <w:pPr>
              <w:pStyle w:val="TableContent"/>
            </w:pPr>
            <w:r>
              <w:t>Informar 3</w:t>
            </w:r>
          </w:p>
        </w:tc>
        <w:tc>
          <w:tcPr>
            <w:tcW w:w="1955" w:type="dxa"/>
            <w:tcBorders>
              <w:top w:val="single" w:sz="8" w:space="0" w:color="000000"/>
              <w:left w:val="single" w:sz="8" w:space="0" w:color="000000"/>
              <w:bottom w:val="single" w:sz="8" w:space="0" w:color="000000"/>
              <w:right w:val="single" w:sz="8" w:space="0" w:color="000000"/>
            </w:tcBorders>
          </w:tcPr>
          <w:p w14:paraId="53C187A3" w14:textId="77777777" w:rsidR="00C03043" w:rsidRDefault="00C03043" w:rsidP="00164402">
            <w:pPr>
              <w:pStyle w:val="TableContent"/>
            </w:pPr>
            <w:r>
              <w:t>Indicação da origem da informação registrada no momento da inserção: 1 - Sefaz 2 - Contribuinte 3 - Junta Comercial</w:t>
            </w:r>
          </w:p>
        </w:tc>
      </w:tr>
      <w:tr w:rsidR="00C03043" w14:paraId="2FB057D2" w14:textId="77777777" w:rsidTr="00164402">
        <w:tc>
          <w:tcPr>
            <w:tcW w:w="4189" w:type="dxa"/>
            <w:tcBorders>
              <w:top w:val="single" w:sz="8" w:space="0" w:color="000000"/>
              <w:left w:val="single" w:sz="8" w:space="0" w:color="000000"/>
              <w:bottom w:val="single" w:sz="8" w:space="0" w:color="000000"/>
              <w:right w:val="single" w:sz="8" w:space="0" w:color="000000"/>
            </w:tcBorders>
          </w:tcPr>
          <w:p w14:paraId="5CDE7377" w14:textId="77777777" w:rsidR="00C03043" w:rsidRDefault="00C03043" w:rsidP="00164402">
            <w:pPr>
              <w:pStyle w:val="TableContent"/>
            </w:pPr>
            <w:r>
              <w:rPr>
                <w:noProof/>
                <w:lang w:val="pt-BR" w:eastAsia="pt-BR"/>
              </w:rPr>
              <w:drawing>
                <wp:inline distT="0" distB="0" distL="0" distR="0" wp14:anchorId="6E77A432" wp14:editId="7EE315A9">
                  <wp:extent cx="171450" cy="171450"/>
                  <wp:effectExtent l="19050" t="0" r="0" b="0"/>
                  <wp:docPr id="32"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IND_ORIGEM_INFORMACAO</w:t>
            </w:r>
          </w:p>
        </w:tc>
        <w:tc>
          <w:tcPr>
            <w:tcW w:w="1955" w:type="dxa"/>
            <w:tcBorders>
              <w:top w:val="single" w:sz="8" w:space="0" w:color="000000"/>
              <w:left w:val="single" w:sz="8" w:space="0" w:color="000000"/>
              <w:bottom w:val="single" w:sz="8" w:space="0" w:color="000000"/>
              <w:right w:val="single" w:sz="8" w:space="0" w:color="000000"/>
            </w:tcBorders>
          </w:tcPr>
          <w:p w14:paraId="5D0072C5" w14:textId="77777777" w:rsidR="00C03043" w:rsidRDefault="00C03043" w:rsidP="00164402">
            <w:pPr>
              <w:pStyle w:val="TableContent"/>
            </w:pPr>
            <w:r>
              <w:t>Informar 3</w:t>
            </w:r>
          </w:p>
        </w:tc>
        <w:tc>
          <w:tcPr>
            <w:tcW w:w="1955" w:type="dxa"/>
            <w:tcBorders>
              <w:top w:val="single" w:sz="8" w:space="0" w:color="000000"/>
              <w:left w:val="single" w:sz="8" w:space="0" w:color="000000"/>
              <w:bottom w:val="single" w:sz="8" w:space="0" w:color="000000"/>
              <w:right w:val="single" w:sz="8" w:space="0" w:color="000000"/>
            </w:tcBorders>
          </w:tcPr>
          <w:p w14:paraId="753FE7E6" w14:textId="77777777" w:rsidR="00C03043" w:rsidRDefault="00C03043" w:rsidP="00164402">
            <w:pPr>
              <w:pStyle w:val="TableContent"/>
            </w:pPr>
            <w:r>
              <w:t>Indicação da origem da informação registrada: 1 - Sefaz 2 - Contribuinte 3 - Junta Comercial</w:t>
            </w:r>
          </w:p>
        </w:tc>
      </w:tr>
    </w:tbl>
    <w:p w14:paraId="1B25D11C" w14:textId="77777777" w:rsidR="00C03043" w:rsidRDefault="00C03043" w:rsidP="00C03043">
      <w:pPr>
        <w:ind w:left="0"/>
      </w:pPr>
    </w:p>
    <w:p w14:paraId="25BE31F9" w14:textId="77777777" w:rsidR="00A56C85" w:rsidRDefault="00A56C85" w:rsidP="00C03043">
      <w:pPr>
        <w:ind w:left="0"/>
      </w:pPr>
    </w:p>
    <w:p w14:paraId="78AA838B" w14:textId="77777777" w:rsidR="00C03043" w:rsidRDefault="00C03043" w:rsidP="00C03043">
      <w:pPr>
        <w:ind w:left="0"/>
      </w:pPr>
      <w:r>
        <w:t>TABELA: TA_ESTABELECIMENTO</w:t>
      </w:r>
    </w:p>
    <w:tbl>
      <w:tblPr>
        <w:tblW w:w="0" w:type="auto"/>
        <w:tblInd w:w="10" w:type="dxa"/>
        <w:tblLayout w:type="fixed"/>
        <w:tblCellMar>
          <w:left w:w="0" w:type="dxa"/>
          <w:right w:w="0" w:type="dxa"/>
        </w:tblCellMar>
        <w:tblLook w:val="0000" w:firstRow="0" w:lastRow="0" w:firstColumn="0" w:lastColumn="0" w:noHBand="0" w:noVBand="0"/>
      </w:tblPr>
      <w:tblGrid>
        <w:gridCol w:w="4189"/>
        <w:gridCol w:w="1955"/>
        <w:gridCol w:w="1955"/>
      </w:tblGrid>
      <w:tr w:rsidR="00C03043" w14:paraId="26E99841" w14:textId="77777777" w:rsidTr="00164402">
        <w:tc>
          <w:tcPr>
            <w:tcW w:w="4189" w:type="dxa"/>
            <w:tcBorders>
              <w:top w:val="single" w:sz="8" w:space="0" w:color="000000"/>
              <w:left w:val="single" w:sz="8" w:space="0" w:color="000000"/>
              <w:bottom w:val="single" w:sz="8" w:space="0" w:color="000000"/>
              <w:right w:val="single" w:sz="8" w:space="0" w:color="000000"/>
            </w:tcBorders>
            <w:shd w:val="clear" w:color="auto" w:fill="1569BC"/>
          </w:tcPr>
          <w:p w14:paraId="4085755D" w14:textId="77777777" w:rsidR="00C03043" w:rsidRDefault="00C03043" w:rsidP="00164402">
            <w:pPr>
              <w:pStyle w:val="TableHeader"/>
            </w:pPr>
            <w:r>
              <w:t>Atributo Tabela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5AF45304" w14:textId="77777777" w:rsidR="00C03043" w:rsidRDefault="00C03043" w:rsidP="00164402">
            <w:pPr>
              <w:pStyle w:val="TableHeader"/>
            </w:pPr>
            <w:r>
              <w:t>XML / SISTEMA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6A219F4F" w14:textId="77777777" w:rsidR="00C03043" w:rsidRDefault="00C03043" w:rsidP="00164402">
            <w:pPr>
              <w:pStyle w:val="TableHeader"/>
            </w:pPr>
            <w:r>
              <w:t>Descrição</w:t>
            </w:r>
          </w:p>
        </w:tc>
      </w:tr>
      <w:tr w:rsidR="00C03043" w14:paraId="2884632C" w14:textId="77777777" w:rsidTr="00164402">
        <w:tc>
          <w:tcPr>
            <w:tcW w:w="4189" w:type="dxa"/>
            <w:tcBorders>
              <w:top w:val="single" w:sz="8" w:space="0" w:color="000000"/>
              <w:left w:val="single" w:sz="8" w:space="0" w:color="000000"/>
              <w:bottom w:val="single" w:sz="8" w:space="0" w:color="000000"/>
              <w:right w:val="single" w:sz="8" w:space="0" w:color="000000"/>
            </w:tcBorders>
          </w:tcPr>
          <w:p w14:paraId="6A82C76F" w14:textId="77777777" w:rsidR="00C03043" w:rsidRDefault="00C03043" w:rsidP="00164402">
            <w:pPr>
              <w:pStyle w:val="TableContent"/>
            </w:pPr>
            <w:r>
              <w:rPr>
                <w:noProof/>
                <w:lang w:val="pt-BR" w:eastAsia="pt-BR"/>
              </w:rPr>
              <w:drawing>
                <wp:inline distT="0" distB="0" distL="0" distR="0" wp14:anchorId="611DF24C" wp14:editId="54E533D0">
                  <wp:extent cx="171450" cy="171450"/>
                  <wp:effectExtent l="19050" t="0" r="0" b="0"/>
                  <wp:docPr id="3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NUM_CNPJ</w:t>
            </w:r>
          </w:p>
        </w:tc>
        <w:tc>
          <w:tcPr>
            <w:tcW w:w="1955" w:type="dxa"/>
            <w:tcBorders>
              <w:top w:val="single" w:sz="8" w:space="0" w:color="000000"/>
              <w:left w:val="single" w:sz="8" w:space="0" w:color="000000"/>
              <w:bottom w:val="single" w:sz="8" w:space="0" w:color="000000"/>
              <w:right w:val="single" w:sz="8" w:space="0" w:color="000000"/>
            </w:tcBorders>
          </w:tcPr>
          <w:p w14:paraId="3629D4A7" w14:textId="77777777" w:rsidR="00C03043" w:rsidRDefault="00C03043" w:rsidP="00164402">
            <w:pPr>
              <w:pStyle w:val="TableContent"/>
            </w:pPr>
            <w:r>
              <w:t>EmpresaDto.Co_cnpj</w:t>
            </w:r>
          </w:p>
        </w:tc>
        <w:tc>
          <w:tcPr>
            <w:tcW w:w="1955" w:type="dxa"/>
            <w:tcBorders>
              <w:top w:val="single" w:sz="8" w:space="0" w:color="000000"/>
              <w:left w:val="single" w:sz="8" w:space="0" w:color="000000"/>
              <w:bottom w:val="single" w:sz="8" w:space="0" w:color="000000"/>
              <w:right w:val="single" w:sz="8" w:space="0" w:color="000000"/>
            </w:tcBorders>
          </w:tcPr>
          <w:p w14:paraId="7DCFD0A6" w14:textId="77777777" w:rsidR="00C03043" w:rsidRDefault="00C03043" w:rsidP="00164402">
            <w:pPr>
              <w:pStyle w:val="TableContent"/>
            </w:pPr>
            <w:r>
              <w:t>Número completo do CNPJ do estabelecimento (matriz ou filial). Número composto de 14 algarismos sem máscara.</w:t>
            </w:r>
          </w:p>
        </w:tc>
      </w:tr>
      <w:tr w:rsidR="00C03043" w14:paraId="519629E3" w14:textId="77777777" w:rsidTr="00164402">
        <w:tc>
          <w:tcPr>
            <w:tcW w:w="4189" w:type="dxa"/>
            <w:tcBorders>
              <w:top w:val="single" w:sz="8" w:space="0" w:color="000000"/>
              <w:left w:val="single" w:sz="8" w:space="0" w:color="000000"/>
              <w:bottom w:val="single" w:sz="8" w:space="0" w:color="000000"/>
              <w:right w:val="single" w:sz="8" w:space="0" w:color="000000"/>
            </w:tcBorders>
          </w:tcPr>
          <w:p w14:paraId="6D6A9D8C" w14:textId="77777777" w:rsidR="00C03043" w:rsidRDefault="00C03043" w:rsidP="00164402">
            <w:pPr>
              <w:pStyle w:val="TableContent"/>
            </w:pPr>
            <w:r>
              <w:rPr>
                <w:noProof/>
                <w:lang w:val="pt-BR" w:eastAsia="pt-BR"/>
              </w:rPr>
              <w:drawing>
                <wp:inline distT="0" distB="0" distL="0" distR="0" wp14:anchorId="0D5F0CE3" wp14:editId="127E25B4">
                  <wp:extent cx="171450" cy="171450"/>
                  <wp:effectExtent l="19050" t="0" r="0" b="0"/>
                  <wp:docPr id="4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DATA_FINAL_ATIVIDADE</w:t>
            </w:r>
          </w:p>
        </w:tc>
        <w:tc>
          <w:tcPr>
            <w:tcW w:w="1955" w:type="dxa"/>
            <w:tcBorders>
              <w:top w:val="single" w:sz="8" w:space="0" w:color="000000"/>
              <w:left w:val="single" w:sz="8" w:space="0" w:color="000000"/>
              <w:bottom w:val="single" w:sz="8" w:space="0" w:color="000000"/>
              <w:right w:val="single" w:sz="8" w:space="0" w:color="000000"/>
            </w:tcBorders>
          </w:tcPr>
          <w:p w14:paraId="2E2AEDBC" w14:textId="628BDD9D" w:rsidR="00C03043" w:rsidRDefault="00A56C85" w:rsidP="00A56C85">
            <w:pPr>
              <w:pStyle w:val="TableContent"/>
            </w:pPr>
            <w:r>
              <w:t>EmpresaDto.dt_termino_atividades</w:t>
            </w:r>
          </w:p>
        </w:tc>
        <w:tc>
          <w:tcPr>
            <w:tcW w:w="1955" w:type="dxa"/>
            <w:tcBorders>
              <w:top w:val="single" w:sz="8" w:space="0" w:color="000000"/>
              <w:left w:val="single" w:sz="8" w:space="0" w:color="000000"/>
              <w:bottom w:val="single" w:sz="8" w:space="0" w:color="000000"/>
              <w:right w:val="single" w:sz="8" w:space="0" w:color="000000"/>
            </w:tcBorders>
          </w:tcPr>
          <w:p w14:paraId="3FEF1219" w14:textId="77777777" w:rsidR="00C03043" w:rsidRDefault="00C03043" w:rsidP="00164402">
            <w:pPr>
              <w:pStyle w:val="TableContent"/>
            </w:pPr>
            <w:r>
              <w:t>Data final de atividade (baixa) registrado na Junta Comercial</w:t>
            </w:r>
          </w:p>
        </w:tc>
      </w:tr>
      <w:tr w:rsidR="00C03043" w14:paraId="7E221691" w14:textId="77777777" w:rsidTr="00164402">
        <w:tc>
          <w:tcPr>
            <w:tcW w:w="4189" w:type="dxa"/>
            <w:tcBorders>
              <w:top w:val="single" w:sz="8" w:space="0" w:color="000000"/>
              <w:left w:val="single" w:sz="8" w:space="0" w:color="000000"/>
              <w:bottom w:val="single" w:sz="8" w:space="0" w:color="000000"/>
              <w:right w:val="single" w:sz="8" w:space="0" w:color="000000"/>
            </w:tcBorders>
          </w:tcPr>
          <w:p w14:paraId="3592CCC6" w14:textId="77777777" w:rsidR="00C03043" w:rsidRDefault="00C03043" w:rsidP="00164402">
            <w:pPr>
              <w:pStyle w:val="TableContent"/>
            </w:pPr>
            <w:r>
              <w:rPr>
                <w:noProof/>
                <w:lang w:val="pt-BR" w:eastAsia="pt-BR"/>
              </w:rPr>
              <w:drawing>
                <wp:inline distT="0" distB="0" distL="0" distR="0" wp14:anchorId="583357F1" wp14:editId="44C1AF63">
                  <wp:extent cx="171450" cy="171450"/>
                  <wp:effectExtent l="19050" t="0" r="0" b="0"/>
                  <wp:docPr id="44"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TIPO_SITUACAO_CADASTRAL</w:t>
            </w:r>
          </w:p>
        </w:tc>
        <w:tc>
          <w:tcPr>
            <w:tcW w:w="1955" w:type="dxa"/>
            <w:tcBorders>
              <w:top w:val="single" w:sz="8" w:space="0" w:color="000000"/>
              <w:left w:val="single" w:sz="8" w:space="0" w:color="000000"/>
              <w:bottom w:val="single" w:sz="8" w:space="0" w:color="000000"/>
              <w:right w:val="single" w:sz="8" w:space="0" w:color="000000"/>
            </w:tcBorders>
          </w:tcPr>
          <w:p w14:paraId="7A81F744" w14:textId="77777777" w:rsidR="00A56C85" w:rsidRDefault="00A56C85" w:rsidP="00164402">
            <w:pPr>
              <w:pStyle w:val="TableContent"/>
              <w:rPr>
                <w:rFonts w:ascii="Calibri" w:eastAsia="Calibri" w:hAnsi="Calibri" w:cs="Calibri"/>
                <w:color w:val="000000"/>
              </w:rPr>
            </w:pPr>
            <w:r>
              <w:rPr>
                <w:rFonts w:ascii="Calibri" w:eastAsia="Calibri" w:hAnsi="Calibri" w:cs="Calibri"/>
                <w:color w:val="000000"/>
              </w:rPr>
              <w:t xml:space="preserve">INFORMAR TIPO </w:t>
            </w:r>
          </w:p>
          <w:p w14:paraId="5BC68B24" w14:textId="1EE2B68D" w:rsidR="00C03043" w:rsidRDefault="00A56C85" w:rsidP="00164402">
            <w:pPr>
              <w:pStyle w:val="TableContent"/>
            </w:pPr>
            <w:r>
              <w:rPr>
                <w:rFonts w:ascii="Calibri" w:eastAsia="Calibri" w:hAnsi="Calibri" w:cs="Calibri"/>
                <w:color w:val="000000"/>
              </w:rPr>
              <w:t>08 - B</w:t>
            </w:r>
            <w:r>
              <w:rPr>
                <w:rFonts w:ascii="Dialog" w:eastAsia="Dialog" w:hAnsi="Dialog" w:cs="Dialog"/>
                <w:color w:val="000000"/>
              </w:rPr>
              <w:t>AIXADA</w:t>
            </w:r>
          </w:p>
        </w:tc>
        <w:tc>
          <w:tcPr>
            <w:tcW w:w="1955" w:type="dxa"/>
            <w:tcBorders>
              <w:top w:val="single" w:sz="8" w:space="0" w:color="000000"/>
              <w:left w:val="single" w:sz="8" w:space="0" w:color="000000"/>
              <w:bottom w:val="single" w:sz="8" w:space="0" w:color="000000"/>
              <w:right w:val="single" w:sz="8" w:space="0" w:color="000000"/>
            </w:tcBorders>
          </w:tcPr>
          <w:p w14:paraId="6AD4BB4B" w14:textId="77777777" w:rsidR="00C03043" w:rsidRDefault="00C03043" w:rsidP="00164402">
            <w:pPr>
              <w:pStyle w:val="TableContent"/>
            </w:pPr>
            <w:r>
              <w:rPr>
                <w:rFonts w:ascii="Calibri" w:eastAsia="Calibri" w:hAnsi="Calibri" w:cs="Calibri"/>
                <w:color w:val="000000"/>
              </w:rPr>
              <w:t xml:space="preserve">01 – NULA,  02 – ATIVA,  03 – SUSPENSA, 04 – </w:t>
            </w:r>
            <w:r>
              <w:rPr>
                <w:rFonts w:ascii="Calibri" w:eastAsia="Calibri" w:hAnsi="Calibri" w:cs="Calibri"/>
                <w:color w:val="000000"/>
              </w:rPr>
              <w:lastRenderedPageBreak/>
              <w:t>INAPTA, 08 - B</w:t>
            </w:r>
            <w:r>
              <w:rPr>
                <w:rFonts w:ascii="Dialog" w:eastAsia="Dialog" w:hAnsi="Dialog" w:cs="Dialog"/>
                <w:color w:val="000000"/>
              </w:rPr>
              <w:t>AIXADA</w:t>
            </w:r>
          </w:p>
        </w:tc>
      </w:tr>
      <w:tr w:rsidR="00C03043" w14:paraId="4C1CCFCD" w14:textId="77777777" w:rsidTr="00164402">
        <w:tc>
          <w:tcPr>
            <w:tcW w:w="4189" w:type="dxa"/>
            <w:tcBorders>
              <w:top w:val="single" w:sz="8" w:space="0" w:color="000000"/>
              <w:left w:val="single" w:sz="8" w:space="0" w:color="000000"/>
              <w:bottom w:val="single" w:sz="8" w:space="0" w:color="000000"/>
              <w:right w:val="single" w:sz="8" w:space="0" w:color="000000"/>
            </w:tcBorders>
          </w:tcPr>
          <w:p w14:paraId="7CC8AF49" w14:textId="66F7E6CF" w:rsidR="00C03043" w:rsidRDefault="00C03043" w:rsidP="00164402">
            <w:pPr>
              <w:pStyle w:val="TableContent"/>
            </w:pPr>
            <w:r>
              <w:rPr>
                <w:noProof/>
                <w:lang w:val="pt-BR" w:eastAsia="pt-BR"/>
              </w:rPr>
              <w:lastRenderedPageBreak/>
              <w:drawing>
                <wp:inline distT="0" distB="0" distL="0" distR="0" wp14:anchorId="557245F3" wp14:editId="1BF26514">
                  <wp:extent cx="171450" cy="171450"/>
                  <wp:effectExtent l="19050" t="0" r="0" b="0"/>
                  <wp:docPr id="4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DATA_SITUACAO_CADASTRAL</w:t>
            </w:r>
          </w:p>
        </w:tc>
        <w:tc>
          <w:tcPr>
            <w:tcW w:w="1955" w:type="dxa"/>
            <w:tcBorders>
              <w:top w:val="single" w:sz="8" w:space="0" w:color="000000"/>
              <w:left w:val="single" w:sz="8" w:space="0" w:color="000000"/>
              <w:bottom w:val="single" w:sz="8" w:space="0" w:color="000000"/>
              <w:right w:val="single" w:sz="8" w:space="0" w:color="000000"/>
            </w:tcBorders>
          </w:tcPr>
          <w:p w14:paraId="39F9720A" w14:textId="1E673433" w:rsidR="00C03043" w:rsidRDefault="00A56C85" w:rsidP="00A56C85">
            <w:pPr>
              <w:pStyle w:val="TableContent"/>
            </w:pPr>
            <w:r>
              <w:t xml:space="preserve">Informar a </w:t>
            </w:r>
            <w:r w:rsidR="00C03043">
              <w:t>Data Atual</w:t>
            </w:r>
          </w:p>
        </w:tc>
        <w:tc>
          <w:tcPr>
            <w:tcW w:w="1955" w:type="dxa"/>
            <w:tcBorders>
              <w:top w:val="single" w:sz="8" w:space="0" w:color="000000"/>
              <w:left w:val="single" w:sz="8" w:space="0" w:color="000000"/>
              <w:bottom w:val="single" w:sz="8" w:space="0" w:color="000000"/>
              <w:right w:val="single" w:sz="8" w:space="0" w:color="000000"/>
            </w:tcBorders>
          </w:tcPr>
          <w:p w14:paraId="3198C07A" w14:textId="77777777" w:rsidR="00C03043" w:rsidRDefault="00C03043" w:rsidP="00164402">
            <w:pPr>
              <w:pStyle w:val="TableContent"/>
            </w:pPr>
          </w:p>
        </w:tc>
      </w:tr>
      <w:tr w:rsidR="00C03043" w14:paraId="3C9953D8" w14:textId="77777777" w:rsidTr="00164402">
        <w:tc>
          <w:tcPr>
            <w:tcW w:w="4189" w:type="dxa"/>
            <w:tcBorders>
              <w:top w:val="single" w:sz="8" w:space="0" w:color="000000"/>
              <w:left w:val="single" w:sz="8" w:space="0" w:color="000000"/>
              <w:bottom w:val="single" w:sz="8" w:space="0" w:color="000000"/>
              <w:right w:val="single" w:sz="8" w:space="0" w:color="000000"/>
            </w:tcBorders>
          </w:tcPr>
          <w:p w14:paraId="085CD041" w14:textId="77777777" w:rsidR="00C03043" w:rsidRDefault="00C03043" w:rsidP="00164402">
            <w:pPr>
              <w:pStyle w:val="TableContent"/>
            </w:pPr>
            <w:r>
              <w:rPr>
                <w:noProof/>
                <w:lang w:val="pt-BR" w:eastAsia="pt-BR"/>
              </w:rPr>
              <w:drawing>
                <wp:inline distT="0" distB="0" distL="0" distR="0" wp14:anchorId="3D1C7606" wp14:editId="07E8A225">
                  <wp:extent cx="171450" cy="171450"/>
                  <wp:effectExtent l="19050" t="0" r="0" b="0"/>
                  <wp:docPr id="46"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IND_ORIGEM_INFORMACAO</w:t>
            </w:r>
          </w:p>
        </w:tc>
        <w:tc>
          <w:tcPr>
            <w:tcW w:w="1955" w:type="dxa"/>
            <w:tcBorders>
              <w:top w:val="single" w:sz="8" w:space="0" w:color="000000"/>
              <w:left w:val="single" w:sz="8" w:space="0" w:color="000000"/>
              <w:bottom w:val="single" w:sz="8" w:space="0" w:color="000000"/>
              <w:right w:val="single" w:sz="8" w:space="0" w:color="000000"/>
            </w:tcBorders>
          </w:tcPr>
          <w:p w14:paraId="6BAE0CDA" w14:textId="77777777" w:rsidR="00C03043" w:rsidRDefault="00C03043" w:rsidP="00164402">
            <w:pPr>
              <w:pStyle w:val="TableContent"/>
            </w:pPr>
            <w:r>
              <w:t>Informar valor 3</w:t>
            </w:r>
          </w:p>
        </w:tc>
        <w:tc>
          <w:tcPr>
            <w:tcW w:w="1955" w:type="dxa"/>
            <w:tcBorders>
              <w:top w:val="single" w:sz="8" w:space="0" w:color="000000"/>
              <w:left w:val="single" w:sz="8" w:space="0" w:color="000000"/>
              <w:bottom w:val="single" w:sz="8" w:space="0" w:color="000000"/>
              <w:right w:val="single" w:sz="8" w:space="0" w:color="000000"/>
            </w:tcBorders>
          </w:tcPr>
          <w:p w14:paraId="0F2FECBA" w14:textId="77777777" w:rsidR="00C03043" w:rsidRDefault="00C03043" w:rsidP="00164402">
            <w:pPr>
              <w:pStyle w:val="TableContent"/>
            </w:pPr>
            <w:r>
              <w:t>Indicação da origem da Informação registrada: 1 - Sefaz 2 - Contribuinte 3 - Junta Comercial 4 - CRC 5 - Legado  6 - SRFB</w:t>
            </w:r>
          </w:p>
        </w:tc>
      </w:tr>
    </w:tbl>
    <w:p w14:paraId="613248C1" w14:textId="77777777" w:rsidR="00C03043" w:rsidRDefault="00C03043" w:rsidP="00C03043">
      <w:pPr>
        <w:ind w:left="0"/>
      </w:pPr>
    </w:p>
    <w:p w14:paraId="29C1073D" w14:textId="0697896E" w:rsidR="00CA21F8" w:rsidRDefault="00CA21F8" w:rsidP="00CA21F8">
      <w:pPr>
        <w:ind w:left="0"/>
      </w:pPr>
      <w:r>
        <w:t>TABELA: TA_ATIVIDADE_ECONOMICA_ESTAB</w:t>
      </w:r>
    </w:p>
    <w:tbl>
      <w:tblPr>
        <w:tblW w:w="0" w:type="auto"/>
        <w:tblInd w:w="10" w:type="dxa"/>
        <w:tblLayout w:type="fixed"/>
        <w:tblCellMar>
          <w:left w:w="0" w:type="dxa"/>
          <w:right w:w="0" w:type="dxa"/>
        </w:tblCellMar>
        <w:tblLook w:val="0000" w:firstRow="0" w:lastRow="0" w:firstColumn="0" w:lastColumn="0" w:noHBand="0" w:noVBand="0"/>
      </w:tblPr>
      <w:tblGrid>
        <w:gridCol w:w="4173"/>
        <w:gridCol w:w="1947"/>
        <w:gridCol w:w="1979"/>
      </w:tblGrid>
      <w:tr w:rsidR="00CA21F8" w14:paraId="3A28746F" w14:textId="77777777" w:rsidTr="00164402">
        <w:tc>
          <w:tcPr>
            <w:tcW w:w="4173" w:type="dxa"/>
            <w:tcBorders>
              <w:top w:val="single" w:sz="8" w:space="0" w:color="000000"/>
              <w:left w:val="single" w:sz="8" w:space="0" w:color="000000"/>
              <w:bottom w:val="single" w:sz="8" w:space="0" w:color="000000"/>
              <w:right w:val="single" w:sz="8" w:space="0" w:color="000000"/>
            </w:tcBorders>
            <w:shd w:val="clear" w:color="auto" w:fill="1569BC"/>
          </w:tcPr>
          <w:p w14:paraId="6D3F75D1" w14:textId="77777777" w:rsidR="00CA21F8" w:rsidRDefault="00CA21F8" w:rsidP="00164402">
            <w:pPr>
              <w:pStyle w:val="TableHeader"/>
            </w:pPr>
            <w:r>
              <w:t>Atributo Tabela</w:t>
            </w:r>
          </w:p>
        </w:tc>
        <w:tc>
          <w:tcPr>
            <w:tcW w:w="1947" w:type="dxa"/>
            <w:tcBorders>
              <w:top w:val="single" w:sz="8" w:space="0" w:color="000000"/>
              <w:left w:val="single" w:sz="8" w:space="0" w:color="000000"/>
              <w:bottom w:val="single" w:sz="8" w:space="0" w:color="000000"/>
              <w:right w:val="single" w:sz="8" w:space="0" w:color="000000"/>
            </w:tcBorders>
            <w:shd w:val="clear" w:color="auto" w:fill="1569BC"/>
          </w:tcPr>
          <w:p w14:paraId="3697B7C8" w14:textId="77777777" w:rsidR="00CA21F8" w:rsidRDefault="00CA21F8" w:rsidP="00164402">
            <w:pPr>
              <w:pStyle w:val="TableHeader"/>
            </w:pPr>
            <w:r>
              <w:t>XML / SISTEMA</w:t>
            </w:r>
          </w:p>
        </w:tc>
        <w:tc>
          <w:tcPr>
            <w:tcW w:w="1979" w:type="dxa"/>
            <w:tcBorders>
              <w:top w:val="single" w:sz="8" w:space="0" w:color="000000"/>
              <w:left w:val="single" w:sz="8" w:space="0" w:color="000000"/>
              <w:bottom w:val="single" w:sz="8" w:space="0" w:color="000000"/>
              <w:right w:val="single" w:sz="8" w:space="0" w:color="000000"/>
            </w:tcBorders>
            <w:shd w:val="clear" w:color="auto" w:fill="1569BC"/>
          </w:tcPr>
          <w:p w14:paraId="75723A03" w14:textId="77777777" w:rsidR="00CA21F8" w:rsidRDefault="00CA21F8" w:rsidP="00164402">
            <w:pPr>
              <w:pStyle w:val="TableHeader"/>
            </w:pPr>
            <w:r>
              <w:t>Descrição</w:t>
            </w:r>
          </w:p>
        </w:tc>
      </w:tr>
      <w:tr w:rsidR="00CA21F8" w14:paraId="7325A44F" w14:textId="77777777" w:rsidTr="00164402">
        <w:tc>
          <w:tcPr>
            <w:tcW w:w="4173" w:type="dxa"/>
            <w:tcBorders>
              <w:top w:val="single" w:sz="8" w:space="0" w:color="000000"/>
              <w:left w:val="single" w:sz="8" w:space="0" w:color="000000"/>
              <w:bottom w:val="single" w:sz="8" w:space="0" w:color="000000"/>
              <w:right w:val="single" w:sz="8" w:space="0" w:color="000000"/>
            </w:tcBorders>
          </w:tcPr>
          <w:p w14:paraId="3D079D2B" w14:textId="77777777" w:rsidR="00CA21F8" w:rsidRDefault="00CA21F8" w:rsidP="00164402">
            <w:pPr>
              <w:pStyle w:val="TableContent"/>
            </w:pPr>
            <w:r>
              <w:rPr>
                <w:noProof/>
                <w:lang w:val="pt-BR" w:eastAsia="pt-BR"/>
              </w:rPr>
              <w:drawing>
                <wp:inline distT="0" distB="0" distL="0" distR="0" wp14:anchorId="62D83F6C" wp14:editId="1D05FC09">
                  <wp:extent cx="171450" cy="171450"/>
                  <wp:effectExtent l="19050" t="0" r="0" b="0"/>
                  <wp:docPr id="4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NUM_CNPJ</w:t>
            </w:r>
          </w:p>
        </w:tc>
        <w:tc>
          <w:tcPr>
            <w:tcW w:w="1947" w:type="dxa"/>
            <w:tcBorders>
              <w:top w:val="single" w:sz="8" w:space="0" w:color="000000"/>
              <w:left w:val="single" w:sz="8" w:space="0" w:color="000000"/>
              <w:bottom w:val="single" w:sz="8" w:space="0" w:color="000000"/>
              <w:right w:val="single" w:sz="8" w:space="0" w:color="000000"/>
            </w:tcBorders>
          </w:tcPr>
          <w:p w14:paraId="6825421A" w14:textId="77777777" w:rsidR="00CA21F8" w:rsidRDefault="00CA21F8" w:rsidP="00164402">
            <w:pPr>
              <w:pStyle w:val="TableContent"/>
            </w:pPr>
            <w:r>
              <w:t>CNpj do Solicitante</w:t>
            </w:r>
          </w:p>
        </w:tc>
        <w:tc>
          <w:tcPr>
            <w:tcW w:w="1979" w:type="dxa"/>
            <w:tcBorders>
              <w:top w:val="single" w:sz="8" w:space="0" w:color="000000"/>
              <w:left w:val="single" w:sz="8" w:space="0" w:color="000000"/>
              <w:bottom w:val="single" w:sz="8" w:space="0" w:color="000000"/>
              <w:right w:val="single" w:sz="8" w:space="0" w:color="000000"/>
            </w:tcBorders>
          </w:tcPr>
          <w:p w14:paraId="7865C439" w14:textId="77777777" w:rsidR="00CA21F8" w:rsidRDefault="00CA21F8" w:rsidP="00164402">
            <w:pPr>
              <w:pStyle w:val="TableContent"/>
            </w:pPr>
            <w:r>
              <w:t>Número do CNPJ do estabelecimento da pessoa jurídica</w:t>
            </w:r>
          </w:p>
        </w:tc>
      </w:tr>
      <w:tr w:rsidR="00CA21F8" w14:paraId="38D0ABD2" w14:textId="77777777" w:rsidTr="00164402">
        <w:tc>
          <w:tcPr>
            <w:tcW w:w="4173" w:type="dxa"/>
            <w:tcBorders>
              <w:top w:val="single" w:sz="8" w:space="0" w:color="000000"/>
              <w:left w:val="single" w:sz="8" w:space="0" w:color="000000"/>
              <w:bottom w:val="single" w:sz="8" w:space="0" w:color="000000"/>
              <w:right w:val="single" w:sz="8" w:space="0" w:color="000000"/>
            </w:tcBorders>
          </w:tcPr>
          <w:p w14:paraId="061D503B" w14:textId="77777777" w:rsidR="00CA21F8" w:rsidRDefault="00CA21F8" w:rsidP="00164402">
            <w:pPr>
              <w:pStyle w:val="TableContent"/>
            </w:pPr>
            <w:r>
              <w:rPr>
                <w:noProof/>
                <w:lang w:val="pt-BR" w:eastAsia="pt-BR"/>
              </w:rPr>
              <w:drawing>
                <wp:inline distT="0" distB="0" distL="0" distR="0" wp14:anchorId="09A2AB08" wp14:editId="40880981">
                  <wp:extent cx="171450" cy="171450"/>
                  <wp:effectExtent l="19050" t="0" r="0" b="0"/>
                  <wp:docPr id="48"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COD_CNAE</w:t>
            </w:r>
          </w:p>
        </w:tc>
        <w:tc>
          <w:tcPr>
            <w:tcW w:w="1947" w:type="dxa"/>
            <w:tcBorders>
              <w:top w:val="single" w:sz="8" w:space="0" w:color="000000"/>
              <w:left w:val="single" w:sz="8" w:space="0" w:color="000000"/>
              <w:bottom w:val="single" w:sz="8" w:space="0" w:color="000000"/>
              <w:right w:val="single" w:sz="8" w:space="0" w:color="000000"/>
            </w:tcBorders>
          </w:tcPr>
          <w:p w14:paraId="2D9B9FB5" w14:textId="77777777" w:rsidR="00CA21F8" w:rsidRDefault="00CA21F8" w:rsidP="00164402">
            <w:pPr>
              <w:pStyle w:val="TableContent"/>
            </w:pPr>
            <w:r>
              <w:t>AtividadesDto.cod_cnae</w:t>
            </w:r>
          </w:p>
        </w:tc>
        <w:tc>
          <w:tcPr>
            <w:tcW w:w="1979" w:type="dxa"/>
            <w:tcBorders>
              <w:top w:val="single" w:sz="8" w:space="0" w:color="000000"/>
              <w:left w:val="single" w:sz="8" w:space="0" w:color="000000"/>
              <w:bottom w:val="single" w:sz="8" w:space="0" w:color="000000"/>
              <w:right w:val="single" w:sz="8" w:space="0" w:color="000000"/>
            </w:tcBorders>
          </w:tcPr>
          <w:p w14:paraId="464AA60A" w14:textId="77777777" w:rsidR="00CA21F8" w:rsidRDefault="00CA21F8" w:rsidP="00164402">
            <w:pPr>
              <w:pStyle w:val="TableContent"/>
            </w:pPr>
            <w:r>
              <w:t>Código da Atividade Econômica</w:t>
            </w:r>
          </w:p>
        </w:tc>
      </w:tr>
      <w:tr w:rsidR="00CA21F8" w14:paraId="1BAF3FCC" w14:textId="77777777" w:rsidTr="00164402">
        <w:tc>
          <w:tcPr>
            <w:tcW w:w="4173" w:type="dxa"/>
            <w:tcBorders>
              <w:top w:val="single" w:sz="8" w:space="0" w:color="000000"/>
              <w:left w:val="single" w:sz="8" w:space="0" w:color="000000"/>
              <w:bottom w:val="single" w:sz="8" w:space="0" w:color="000000"/>
              <w:right w:val="single" w:sz="8" w:space="0" w:color="000000"/>
            </w:tcBorders>
          </w:tcPr>
          <w:p w14:paraId="25ED049A" w14:textId="77777777" w:rsidR="00CA21F8" w:rsidRDefault="00CA21F8" w:rsidP="00164402">
            <w:pPr>
              <w:pStyle w:val="TableContent"/>
            </w:pPr>
            <w:r>
              <w:rPr>
                <w:noProof/>
                <w:lang w:val="pt-BR" w:eastAsia="pt-BR"/>
              </w:rPr>
              <w:drawing>
                <wp:inline distT="0" distB="0" distL="0" distR="0" wp14:anchorId="1A3521AB" wp14:editId="03596701">
                  <wp:extent cx="171450" cy="171450"/>
                  <wp:effectExtent l="19050" t="0" r="0" b="0"/>
                  <wp:docPr id="50"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DATA_FINAL_VIGENCIA</w:t>
            </w:r>
          </w:p>
        </w:tc>
        <w:tc>
          <w:tcPr>
            <w:tcW w:w="1947" w:type="dxa"/>
            <w:tcBorders>
              <w:top w:val="single" w:sz="8" w:space="0" w:color="000000"/>
              <w:left w:val="single" w:sz="8" w:space="0" w:color="000000"/>
              <w:bottom w:val="single" w:sz="8" w:space="0" w:color="000000"/>
              <w:right w:val="single" w:sz="8" w:space="0" w:color="000000"/>
            </w:tcBorders>
          </w:tcPr>
          <w:p w14:paraId="10D63C06" w14:textId="65E8F232" w:rsidR="00CA21F8" w:rsidRDefault="00CA21F8" w:rsidP="00164402">
            <w:pPr>
              <w:pStyle w:val="TableContent"/>
            </w:pPr>
            <w:r>
              <w:t>EmpresaDto.dt_termino_atividades</w:t>
            </w:r>
          </w:p>
        </w:tc>
        <w:tc>
          <w:tcPr>
            <w:tcW w:w="1979" w:type="dxa"/>
            <w:tcBorders>
              <w:top w:val="single" w:sz="8" w:space="0" w:color="000000"/>
              <w:left w:val="single" w:sz="8" w:space="0" w:color="000000"/>
              <w:bottom w:val="single" w:sz="8" w:space="0" w:color="000000"/>
              <w:right w:val="single" w:sz="8" w:space="0" w:color="000000"/>
            </w:tcBorders>
          </w:tcPr>
          <w:p w14:paraId="05C96EE0" w14:textId="77777777" w:rsidR="00CA21F8" w:rsidRDefault="00CA21F8" w:rsidP="00164402">
            <w:pPr>
              <w:pStyle w:val="TableContent"/>
            </w:pPr>
            <w:r>
              <w:t>Data final da vigência da atividade econômica</w:t>
            </w:r>
          </w:p>
        </w:tc>
      </w:tr>
      <w:tr w:rsidR="00CA21F8" w14:paraId="14ABCE24" w14:textId="77777777" w:rsidTr="00164402">
        <w:tc>
          <w:tcPr>
            <w:tcW w:w="4173" w:type="dxa"/>
            <w:tcBorders>
              <w:top w:val="single" w:sz="8" w:space="0" w:color="000000"/>
              <w:left w:val="single" w:sz="8" w:space="0" w:color="000000"/>
              <w:bottom w:val="single" w:sz="8" w:space="0" w:color="000000"/>
              <w:right w:val="single" w:sz="8" w:space="0" w:color="000000"/>
            </w:tcBorders>
          </w:tcPr>
          <w:p w14:paraId="31283880" w14:textId="77777777" w:rsidR="00CA21F8" w:rsidRDefault="00CA21F8" w:rsidP="00164402">
            <w:pPr>
              <w:pStyle w:val="TableContent"/>
            </w:pPr>
            <w:r>
              <w:rPr>
                <w:noProof/>
                <w:lang w:val="pt-BR" w:eastAsia="pt-BR"/>
              </w:rPr>
              <w:drawing>
                <wp:inline distT="0" distB="0" distL="0" distR="0" wp14:anchorId="3EAA13AD" wp14:editId="1DC1A55F">
                  <wp:extent cx="171450" cy="171450"/>
                  <wp:effectExtent l="19050" t="0" r="0" b="0"/>
                  <wp:docPr id="5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IND_ORIGEM_INFORMACAO</w:t>
            </w:r>
          </w:p>
        </w:tc>
        <w:tc>
          <w:tcPr>
            <w:tcW w:w="1947" w:type="dxa"/>
            <w:tcBorders>
              <w:top w:val="single" w:sz="8" w:space="0" w:color="000000"/>
              <w:left w:val="single" w:sz="8" w:space="0" w:color="000000"/>
              <w:bottom w:val="single" w:sz="8" w:space="0" w:color="000000"/>
              <w:right w:val="single" w:sz="8" w:space="0" w:color="000000"/>
            </w:tcBorders>
          </w:tcPr>
          <w:p w14:paraId="6F0C4EA7" w14:textId="77777777" w:rsidR="00CA21F8" w:rsidRDefault="00CA21F8" w:rsidP="00164402">
            <w:pPr>
              <w:pStyle w:val="TableContent"/>
            </w:pPr>
            <w:r>
              <w:t>Informar 3</w:t>
            </w:r>
          </w:p>
        </w:tc>
        <w:tc>
          <w:tcPr>
            <w:tcW w:w="1979" w:type="dxa"/>
            <w:tcBorders>
              <w:top w:val="single" w:sz="8" w:space="0" w:color="000000"/>
              <w:left w:val="single" w:sz="8" w:space="0" w:color="000000"/>
              <w:bottom w:val="single" w:sz="8" w:space="0" w:color="000000"/>
              <w:right w:val="single" w:sz="8" w:space="0" w:color="000000"/>
            </w:tcBorders>
          </w:tcPr>
          <w:p w14:paraId="463259CC" w14:textId="34A05988" w:rsidR="00CA21F8" w:rsidRDefault="00CA21F8" w:rsidP="00164402">
            <w:pPr>
              <w:pStyle w:val="TableContent"/>
            </w:pPr>
          </w:p>
        </w:tc>
      </w:tr>
    </w:tbl>
    <w:p w14:paraId="1E0FE531" w14:textId="77777777" w:rsidR="00CA21F8" w:rsidRDefault="00CA21F8" w:rsidP="00CA21F8">
      <w:pPr>
        <w:ind w:left="0"/>
      </w:pPr>
    </w:p>
    <w:p w14:paraId="2F240815" w14:textId="77777777" w:rsidR="00A06F4A" w:rsidRDefault="00A06F4A" w:rsidP="00A06F4A">
      <w:pPr>
        <w:ind w:left="0"/>
      </w:pPr>
    </w:p>
    <w:p w14:paraId="75C16F4E" w14:textId="77777777" w:rsidR="00A06F4A" w:rsidRDefault="00A06F4A" w:rsidP="00A06F4A">
      <w:pPr>
        <w:ind w:left="0"/>
      </w:pPr>
      <w:r>
        <w:t>TABELA: TA_ADMINISTRADOR</w:t>
      </w:r>
    </w:p>
    <w:tbl>
      <w:tblPr>
        <w:tblW w:w="0" w:type="auto"/>
        <w:tblInd w:w="10" w:type="dxa"/>
        <w:tblLayout w:type="fixed"/>
        <w:tblCellMar>
          <w:left w:w="0" w:type="dxa"/>
          <w:right w:w="0" w:type="dxa"/>
        </w:tblCellMar>
        <w:tblLook w:val="0000" w:firstRow="0" w:lastRow="0" w:firstColumn="0" w:lastColumn="0" w:noHBand="0" w:noVBand="0"/>
      </w:tblPr>
      <w:tblGrid>
        <w:gridCol w:w="4189"/>
        <w:gridCol w:w="1955"/>
        <w:gridCol w:w="1955"/>
      </w:tblGrid>
      <w:tr w:rsidR="00A06F4A" w14:paraId="57E70F39" w14:textId="77777777" w:rsidTr="00164402">
        <w:tc>
          <w:tcPr>
            <w:tcW w:w="4189" w:type="dxa"/>
            <w:tcBorders>
              <w:top w:val="single" w:sz="8" w:space="0" w:color="000000"/>
              <w:left w:val="single" w:sz="8" w:space="0" w:color="000000"/>
              <w:bottom w:val="single" w:sz="8" w:space="0" w:color="000000"/>
              <w:right w:val="single" w:sz="8" w:space="0" w:color="000000"/>
            </w:tcBorders>
            <w:shd w:val="clear" w:color="auto" w:fill="1569BC"/>
          </w:tcPr>
          <w:p w14:paraId="18D7EEDC" w14:textId="77777777" w:rsidR="00A06F4A" w:rsidRDefault="00A06F4A" w:rsidP="00164402">
            <w:pPr>
              <w:pStyle w:val="TableHeader"/>
            </w:pPr>
            <w:r>
              <w:t>Atributo Tabela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2EF33A93" w14:textId="77777777" w:rsidR="00A06F4A" w:rsidRDefault="00A06F4A" w:rsidP="00164402">
            <w:pPr>
              <w:pStyle w:val="TableHeader"/>
            </w:pPr>
            <w:r>
              <w:t>XML / SISTEMA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441AEC46" w14:textId="77777777" w:rsidR="00A06F4A" w:rsidRDefault="00A06F4A" w:rsidP="00164402">
            <w:pPr>
              <w:pStyle w:val="TableHeader"/>
            </w:pPr>
            <w:r>
              <w:t>Descrição</w:t>
            </w:r>
          </w:p>
        </w:tc>
      </w:tr>
      <w:tr w:rsidR="00A06F4A" w14:paraId="79EE5F1A" w14:textId="77777777" w:rsidTr="00164402">
        <w:tc>
          <w:tcPr>
            <w:tcW w:w="4189" w:type="dxa"/>
            <w:tcBorders>
              <w:top w:val="single" w:sz="8" w:space="0" w:color="000000"/>
              <w:left w:val="single" w:sz="8" w:space="0" w:color="000000"/>
              <w:bottom w:val="single" w:sz="8" w:space="0" w:color="000000"/>
              <w:right w:val="single" w:sz="8" w:space="0" w:color="000000"/>
            </w:tcBorders>
          </w:tcPr>
          <w:p w14:paraId="563FD6B9" w14:textId="77777777" w:rsidR="00A06F4A" w:rsidRDefault="00A06F4A" w:rsidP="00164402">
            <w:pPr>
              <w:pStyle w:val="TableContent"/>
            </w:pPr>
            <w:r>
              <w:rPr>
                <w:noProof/>
                <w:lang w:val="pt-BR" w:eastAsia="pt-BR"/>
              </w:rPr>
              <w:drawing>
                <wp:inline distT="0" distB="0" distL="0" distR="0" wp14:anchorId="64796BB9" wp14:editId="21268395">
                  <wp:extent cx="171450" cy="171450"/>
                  <wp:effectExtent l="19050" t="0" r="0" b="0"/>
                  <wp:docPr id="54"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NUM_BASE_CNPJ</w:t>
            </w:r>
          </w:p>
        </w:tc>
        <w:tc>
          <w:tcPr>
            <w:tcW w:w="1955" w:type="dxa"/>
            <w:tcBorders>
              <w:top w:val="single" w:sz="8" w:space="0" w:color="000000"/>
              <w:left w:val="single" w:sz="8" w:space="0" w:color="000000"/>
              <w:bottom w:val="single" w:sz="8" w:space="0" w:color="000000"/>
              <w:right w:val="single" w:sz="8" w:space="0" w:color="000000"/>
            </w:tcBorders>
          </w:tcPr>
          <w:p w14:paraId="6A1D48F4" w14:textId="77777777" w:rsidR="00A06F4A" w:rsidRDefault="00A06F4A" w:rsidP="00164402">
            <w:pPr>
              <w:pStyle w:val="TableContent"/>
            </w:pPr>
            <w:r>
              <w:t>Raiz do Cnpj do Solicitante</w:t>
            </w:r>
          </w:p>
        </w:tc>
        <w:tc>
          <w:tcPr>
            <w:tcW w:w="1955" w:type="dxa"/>
            <w:tcBorders>
              <w:top w:val="single" w:sz="8" w:space="0" w:color="000000"/>
              <w:left w:val="single" w:sz="8" w:space="0" w:color="000000"/>
              <w:bottom w:val="single" w:sz="8" w:space="0" w:color="000000"/>
              <w:right w:val="single" w:sz="8" w:space="0" w:color="000000"/>
            </w:tcBorders>
          </w:tcPr>
          <w:p w14:paraId="00849901" w14:textId="77777777" w:rsidR="00A06F4A" w:rsidRDefault="00A06F4A" w:rsidP="00164402">
            <w:pPr>
              <w:pStyle w:val="TableContent"/>
            </w:pPr>
          </w:p>
        </w:tc>
      </w:tr>
      <w:tr w:rsidR="00A06F4A" w14:paraId="6F6054E5" w14:textId="77777777" w:rsidTr="00164402">
        <w:tc>
          <w:tcPr>
            <w:tcW w:w="4189" w:type="dxa"/>
            <w:tcBorders>
              <w:top w:val="single" w:sz="8" w:space="0" w:color="000000"/>
              <w:left w:val="single" w:sz="8" w:space="0" w:color="000000"/>
              <w:bottom w:val="single" w:sz="8" w:space="0" w:color="000000"/>
              <w:right w:val="single" w:sz="8" w:space="0" w:color="000000"/>
            </w:tcBorders>
          </w:tcPr>
          <w:p w14:paraId="48C35AF0" w14:textId="77777777" w:rsidR="00A06F4A" w:rsidRDefault="00A06F4A" w:rsidP="00164402">
            <w:pPr>
              <w:pStyle w:val="TableContent"/>
            </w:pPr>
            <w:r>
              <w:rPr>
                <w:noProof/>
                <w:lang w:val="pt-BR" w:eastAsia="pt-BR"/>
              </w:rPr>
              <w:drawing>
                <wp:inline distT="0" distB="0" distL="0" distR="0" wp14:anchorId="5D92A9C4" wp14:editId="5E87BEB6">
                  <wp:extent cx="171450" cy="171450"/>
                  <wp:effectExtent l="19050" t="0" r="0" b="0"/>
                  <wp:docPr id="5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NUM_CPF</w:t>
            </w:r>
          </w:p>
        </w:tc>
        <w:tc>
          <w:tcPr>
            <w:tcW w:w="1955" w:type="dxa"/>
            <w:tcBorders>
              <w:top w:val="single" w:sz="8" w:space="0" w:color="000000"/>
              <w:left w:val="single" w:sz="8" w:space="0" w:color="000000"/>
              <w:bottom w:val="single" w:sz="8" w:space="0" w:color="000000"/>
              <w:right w:val="single" w:sz="8" w:space="0" w:color="000000"/>
            </w:tcBorders>
          </w:tcPr>
          <w:p w14:paraId="09847D30" w14:textId="77777777" w:rsidR="00A06F4A" w:rsidRDefault="00A06F4A" w:rsidP="00164402">
            <w:pPr>
              <w:pStyle w:val="TableContent"/>
            </w:pPr>
            <w:r>
              <w:t>SocioDto.cpf_cnpj</w:t>
            </w:r>
          </w:p>
        </w:tc>
        <w:tc>
          <w:tcPr>
            <w:tcW w:w="1955" w:type="dxa"/>
            <w:tcBorders>
              <w:top w:val="single" w:sz="8" w:space="0" w:color="000000"/>
              <w:left w:val="single" w:sz="8" w:space="0" w:color="000000"/>
              <w:bottom w:val="single" w:sz="8" w:space="0" w:color="000000"/>
              <w:right w:val="single" w:sz="8" w:space="0" w:color="000000"/>
            </w:tcBorders>
          </w:tcPr>
          <w:p w14:paraId="3AC33F4E" w14:textId="77777777" w:rsidR="00A06F4A" w:rsidRDefault="00A06F4A" w:rsidP="00164402">
            <w:pPr>
              <w:pStyle w:val="TableContent"/>
            </w:pPr>
          </w:p>
        </w:tc>
      </w:tr>
      <w:tr w:rsidR="00A06F4A" w14:paraId="2446EEE7" w14:textId="77777777" w:rsidTr="00164402">
        <w:tc>
          <w:tcPr>
            <w:tcW w:w="4189" w:type="dxa"/>
            <w:tcBorders>
              <w:top w:val="single" w:sz="8" w:space="0" w:color="000000"/>
              <w:left w:val="single" w:sz="8" w:space="0" w:color="000000"/>
              <w:bottom w:val="single" w:sz="8" w:space="0" w:color="000000"/>
              <w:right w:val="single" w:sz="8" w:space="0" w:color="000000"/>
            </w:tcBorders>
          </w:tcPr>
          <w:p w14:paraId="50900662" w14:textId="77777777" w:rsidR="00A06F4A" w:rsidRDefault="00A06F4A" w:rsidP="00164402">
            <w:pPr>
              <w:pStyle w:val="TableContent"/>
            </w:pPr>
            <w:r>
              <w:rPr>
                <w:noProof/>
                <w:lang w:val="pt-BR" w:eastAsia="pt-BR"/>
              </w:rPr>
              <w:drawing>
                <wp:inline distT="0" distB="0" distL="0" distR="0" wp14:anchorId="0755823A" wp14:editId="76718F8F">
                  <wp:extent cx="171450" cy="171450"/>
                  <wp:effectExtent l="19050" t="0" r="0" b="0"/>
                  <wp:docPr id="5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DATA_FINAL_MANDATO</w:t>
            </w:r>
          </w:p>
        </w:tc>
        <w:tc>
          <w:tcPr>
            <w:tcW w:w="1955" w:type="dxa"/>
            <w:tcBorders>
              <w:top w:val="single" w:sz="8" w:space="0" w:color="000000"/>
              <w:left w:val="single" w:sz="8" w:space="0" w:color="000000"/>
              <w:bottom w:val="single" w:sz="8" w:space="0" w:color="000000"/>
              <w:right w:val="single" w:sz="8" w:space="0" w:color="000000"/>
            </w:tcBorders>
          </w:tcPr>
          <w:p w14:paraId="4051BE56" w14:textId="77777777" w:rsidR="00A06F4A" w:rsidRDefault="00A06F4A" w:rsidP="00164402">
            <w:pPr>
              <w:pStyle w:val="TableContent"/>
            </w:pPr>
            <w:r>
              <w:t>SocioDto.dt_fim_mandato</w:t>
            </w:r>
          </w:p>
        </w:tc>
        <w:tc>
          <w:tcPr>
            <w:tcW w:w="1955" w:type="dxa"/>
            <w:tcBorders>
              <w:top w:val="single" w:sz="8" w:space="0" w:color="000000"/>
              <w:left w:val="single" w:sz="8" w:space="0" w:color="000000"/>
              <w:bottom w:val="single" w:sz="8" w:space="0" w:color="000000"/>
              <w:right w:val="single" w:sz="8" w:space="0" w:color="000000"/>
            </w:tcBorders>
          </w:tcPr>
          <w:p w14:paraId="1AFFAFD4" w14:textId="77777777" w:rsidR="00A06F4A" w:rsidRDefault="00A06F4A" w:rsidP="00164402">
            <w:pPr>
              <w:pStyle w:val="TableContent"/>
            </w:pPr>
            <w:r>
              <w:t>Data prevista para o final do mandato</w:t>
            </w:r>
          </w:p>
          <w:p w14:paraId="5E090F89" w14:textId="77777777" w:rsidR="00A06F4A" w:rsidRDefault="00A06F4A" w:rsidP="00164402">
            <w:pPr>
              <w:pStyle w:val="TableContent"/>
              <w:ind w:left="0"/>
            </w:pPr>
            <w:r>
              <w:t xml:space="preserve">  </w:t>
            </w:r>
            <w:proofErr w:type="gramStart"/>
            <w:r>
              <w:t>do</w:t>
            </w:r>
            <w:proofErr w:type="gramEnd"/>
            <w:r>
              <w:t xml:space="preserve"> Administrador.</w:t>
            </w:r>
          </w:p>
          <w:p w14:paraId="1CA5EB77" w14:textId="77777777" w:rsidR="00A06F4A" w:rsidRDefault="00A06F4A" w:rsidP="00164402">
            <w:pPr>
              <w:pStyle w:val="TableContent"/>
              <w:ind w:left="0"/>
            </w:pPr>
            <w:r>
              <w:t>Formatar a data para DD/MM/YYYY.</w:t>
            </w:r>
          </w:p>
        </w:tc>
      </w:tr>
      <w:tr w:rsidR="00A06F4A" w14:paraId="0AE20FE5" w14:textId="77777777" w:rsidTr="00164402">
        <w:tc>
          <w:tcPr>
            <w:tcW w:w="4189" w:type="dxa"/>
            <w:tcBorders>
              <w:top w:val="single" w:sz="8" w:space="0" w:color="000000"/>
              <w:left w:val="single" w:sz="8" w:space="0" w:color="000000"/>
              <w:bottom w:val="single" w:sz="8" w:space="0" w:color="000000"/>
              <w:right w:val="single" w:sz="8" w:space="0" w:color="000000"/>
            </w:tcBorders>
          </w:tcPr>
          <w:p w14:paraId="5047D003" w14:textId="77777777" w:rsidR="00A06F4A" w:rsidRDefault="00A06F4A" w:rsidP="00164402">
            <w:pPr>
              <w:pStyle w:val="TableContent"/>
            </w:pPr>
            <w:r>
              <w:rPr>
                <w:noProof/>
                <w:lang w:val="pt-BR" w:eastAsia="pt-BR"/>
              </w:rPr>
              <w:drawing>
                <wp:inline distT="0" distB="0" distL="0" distR="0" wp14:anchorId="7D9D4C65" wp14:editId="1688AAD1">
                  <wp:extent cx="171450" cy="171450"/>
                  <wp:effectExtent l="19050" t="0" r="0" b="0"/>
                  <wp:docPr id="58"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COD_CONDICAO_ADM</w:t>
            </w:r>
          </w:p>
        </w:tc>
        <w:tc>
          <w:tcPr>
            <w:tcW w:w="1955" w:type="dxa"/>
            <w:tcBorders>
              <w:top w:val="single" w:sz="8" w:space="0" w:color="000000"/>
              <w:left w:val="single" w:sz="8" w:space="0" w:color="000000"/>
              <w:bottom w:val="single" w:sz="8" w:space="0" w:color="000000"/>
              <w:right w:val="single" w:sz="8" w:space="0" w:color="000000"/>
            </w:tcBorders>
          </w:tcPr>
          <w:p w14:paraId="6E03D07D" w14:textId="77777777" w:rsidR="00A06F4A" w:rsidRDefault="00A06F4A" w:rsidP="00164402">
            <w:pPr>
              <w:pStyle w:val="TableContent"/>
            </w:pPr>
            <w:r>
              <w:t>SocioDto.nu_seq_tipo_qualificacao</w:t>
            </w:r>
          </w:p>
        </w:tc>
        <w:tc>
          <w:tcPr>
            <w:tcW w:w="1955" w:type="dxa"/>
            <w:tcBorders>
              <w:top w:val="single" w:sz="8" w:space="0" w:color="000000"/>
              <w:left w:val="single" w:sz="8" w:space="0" w:color="000000"/>
              <w:bottom w:val="single" w:sz="8" w:space="0" w:color="000000"/>
              <w:right w:val="single" w:sz="8" w:space="0" w:color="000000"/>
            </w:tcBorders>
          </w:tcPr>
          <w:p w14:paraId="23623D9A" w14:textId="77777777" w:rsidR="00A06F4A" w:rsidRDefault="00A06F4A" w:rsidP="00164402">
            <w:pPr>
              <w:pStyle w:val="TableContent"/>
            </w:pPr>
            <w:r>
              <w:t xml:space="preserve">Qualificação do tipo de Relacionamento do Socio/ </w:t>
            </w:r>
            <w:r>
              <w:lastRenderedPageBreak/>
              <w:t>Administrador</w:t>
            </w:r>
          </w:p>
        </w:tc>
      </w:tr>
      <w:tr w:rsidR="00A06F4A" w14:paraId="0AF5FB4F" w14:textId="77777777" w:rsidTr="00164402">
        <w:tc>
          <w:tcPr>
            <w:tcW w:w="4189" w:type="dxa"/>
            <w:tcBorders>
              <w:top w:val="single" w:sz="8" w:space="0" w:color="000000"/>
              <w:left w:val="single" w:sz="8" w:space="0" w:color="000000"/>
              <w:bottom w:val="single" w:sz="8" w:space="0" w:color="000000"/>
              <w:right w:val="single" w:sz="8" w:space="0" w:color="000000"/>
            </w:tcBorders>
          </w:tcPr>
          <w:p w14:paraId="7A449DB1" w14:textId="77777777" w:rsidR="00A06F4A" w:rsidRDefault="00A06F4A" w:rsidP="00164402">
            <w:pPr>
              <w:pStyle w:val="TableContent"/>
            </w:pPr>
            <w:r>
              <w:rPr>
                <w:noProof/>
                <w:lang w:val="pt-BR" w:eastAsia="pt-BR"/>
              </w:rPr>
              <w:lastRenderedPageBreak/>
              <w:drawing>
                <wp:inline distT="0" distB="0" distL="0" distR="0" wp14:anchorId="291D51A0" wp14:editId="64D1240A">
                  <wp:extent cx="171450" cy="171450"/>
                  <wp:effectExtent l="19050" t="0" r="0" b="0"/>
                  <wp:docPr id="60"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IND_ORIGEM_INFORMACAO</w:t>
            </w:r>
          </w:p>
        </w:tc>
        <w:tc>
          <w:tcPr>
            <w:tcW w:w="1955" w:type="dxa"/>
            <w:tcBorders>
              <w:top w:val="single" w:sz="8" w:space="0" w:color="000000"/>
              <w:left w:val="single" w:sz="8" w:space="0" w:color="000000"/>
              <w:bottom w:val="single" w:sz="8" w:space="0" w:color="000000"/>
              <w:right w:val="single" w:sz="8" w:space="0" w:color="000000"/>
            </w:tcBorders>
          </w:tcPr>
          <w:p w14:paraId="356283AA" w14:textId="77777777" w:rsidR="00A06F4A" w:rsidRDefault="00A06F4A" w:rsidP="00164402">
            <w:pPr>
              <w:pStyle w:val="TableContent"/>
            </w:pPr>
            <w:r>
              <w:t>Informar valor 3</w:t>
            </w:r>
          </w:p>
        </w:tc>
        <w:tc>
          <w:tcPr>
            <w:tcW w:w="1955" w:type="dxa"/>
            <w:tcBorders>
              <w:top w:val="single" w:sz="8" w:space="0" w:color="000000"/>
              <w:left w:val="single" w:sz="8" w:space="0" w:color="000000"/>
              <w:bottom w:val="single" w:sz="8" w:space="0" w:color="000000"/>
              <w:right w:val="single" w:sz="8" w:space="0" w:color="000000"/>
            </w:tcBorders>
          </w:tcPr>
          <w:p w14:paraId="1F61EE0C" w14:textId="77777777" w:rsidR="00A06F4A" w:rsidRDefault="00A06F4A" w:rsidP="00164402">
            <w:pPr>
              <w:pStyle w:val="TableContent"/>
            </w:pPr>
          </w:p>
        </w:tc>
      </w:tr>
    </w:tbl>
    <w:p w14:paraId="4D2F1795" w14:textId="77777777" w:rsidR="00A06F4A" w:rsidRDefault="00A06F4A" w:rsidP="00A06F4A">
      <w:pPr>
        <w:ind w:left="0"/>
      </w:pPr>
    </w:p>
    <w:p w14:paraId="22A88659" w14:textId="77777777" w:rsidR="00A06F4A" w:rsidRDefault="00A06F4A" w:rsidP="00A06F4A">
      <w:pPr>
        <w:ind w:left="0"/>
      </w:pPr>
      <w:r>
        <w:t>TA_SOCIO</w:t>
      </w:r>
    </w:p>
    <w:tbl>
      <w:tblPr>
        <w:tblW w:w="0" w:type="auto"/>
        <w:tblInd w:w="10" w:type="dxa"/>
        <w:tblLayout w:type="fixed"/>
        <w:tblCellMar>
          <w:left w:w="0" w:type="dxa"/>
          <w:right w:w="0" w:type="dxa"/>
        </w:tblCellMar>
        <w:tblLook w:val="0000" w:firstRow="0" w:lastRow="0" w:firstColumn="0" w:lastColumn="0" w:noHBand="0" w:noVBand="0"/>
      </w:tblPr>
      <w:tblGrid>
        <w:gridCol w:w="4189"/>
        <w:gridCol w:w="1955"/>
        <w:gridCol w:w="1955"/>
      </w:tblGrid>
      <w:tr w:rsidR="00A06F4A" w14:paraId="2E0A7754" w14:textId="77777777" w:rsidTr="00164402">
        <w:tc>
          <w:tcPr>
            <w:tcW w:w="4189" w:type="dxa"/>
            <w:tcBorders>
              <w:top w:val="single" w:sz="8" w:space="0" w:color="000000"/>
              <w:left w:val="single" w:sz="8" w:space="0" w:color="000000"/>
              <w:bottom w:val="single" w:sz="8" w:space="0" w:color="000000"/>
              <w:right w:val="single" w:sz="8" w:space="0" w:color="000000"/>
            </w:tcBorders>
            <w:shd w:val="clear" w:color="auto" w:fill="1569BC"/>
          </w:tcPr>
          <w:p w14:paraId="3636C84B" w14:textId="77777777" w:rsidR="00A06F4A" w:rsidRDefault="00A06F4A" w:rsidP="00164402">
            <w:pPr>
              <w:pStyle w:val="TableHeader"/>
            </w:pPr>
            <w:r>
              <w:t>Atributo Tabela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6EAEB56B" w14:textId="77777777" w:rsidR="00A06F4A" w:rsidRDefault="00A06F4A" w:rsidP="00164402">
            <w:pPr>
              <w:pStyle w:val="TableHeader"/>
            </w:pPr>
            <w:r>
              <w:t>XML / SISTEMA</w:t>
            </w:r>
          </w:p>
        </w:tc>
        <w:tc>
          <w:tcPr>
            <w:tcW w:w="1955" w:type="dxa"/>
            <w:tcBorders>
              <w:top w:val="single" w:sz="8" w:space="0" w:color="000000"/>
              <w:left w:val="single" w:sz="8" w:space="0" w:color="000000"/>
              <w:bottom w:val="single" w:sz="8" w:space="0" w:color="000000"/>
              <w:right w:val="single" w:sz="8" w:space="0" w:color="000000"/>
            </w:tcBorders>
            <w:shd w:val="clear" w:color="auto" w:fill="1569BC"/>
          </w:tcPr>
          <w:p w14:paraId="3F72B159" w14:textId="77777777" w:rsidR="00A06F4A" w:rsidRDefault="00A06F4A" w:rsidP="00164402">
            <w:pPr>
              <w:pStyle w:val="TableHeader"/>
            </w:pPr>
            <w:r>
              <w:t>Descrição</w:t>
            </w:r>
          </w:p>
        </w:tc>
      </w:tr>
      <w:tr w:rsidR="00A06F4A" w14:paraId="45BF94D7" w14:textId="77777777" w:rsidTr="00164402">
        <w:tc>
          <w:tcPr>
            <w:tcW w:w="4189" w:type="dxa"/>
            <w:tcBorders>
              <w:top w:val="single" w:sz="8" w:space="0" w:color="000000"/>
              <w:left w:val="single" w:sz="8" w:space="0" w:color="000000"/>
              <w:bottom w:val="single" w:sz="8" w:space="0" w:color="000000"/>
              <w:right w:val="single" w:sz="8" w:space="0" w:color="000000"/>
            </w:tcBorders>
          </w:tcPr>
          <w:p w14:paraId="62909CBE" w14:textId="77777777" w:rsidR="00A06F4A" w:rsidRDefault="00A06F4A" w:rsidP="00164402">
            <w:pPr>
              <w:pStyle w:val="TableContent"/>
            </w:pPr>
            <w:r>
              <w:rPr>
                <w:noProof/>
                <w:lang w:val="pt-BR" w:eastAsia="pt-BR"/>
              </w:rPr>
              <w:drawing>
                <wp:inline distT="0" distB="0" distL="0" distR="0" wp14:anchorId="46608752" wp14:editId="00344004">
                  <wp:extent cx="171450" cy="171450"/>
                  <wp:effectExtent l="19050" t="0" r="0" b="0"/>
                  <wp:docPr id="6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IDEN_SOCIO</w:t>
            </w:r>
          </w:p>
        </w:tc>
        <w:tc>
          <w:tcPr>
            <w:tcW w:w="1955" w:type="dxa"/>
            <w:tcBorders>
              <w:top w:val="single" w:sz="8" w:space="0" w:color="000000"/>
              <w:left w:val="single" w:sz="8" w:space="0" w:color="000000"/>
              <w:bottom w:val="single" w:sz="8" w:space="0" w:color="000000"/>
              <w:right w:val="single" w:sz="8" w:space="0" w:color="000000"/>
            </w:tcBorders>
          </w:tcPr>
          <w:p w14:paraId="60DA0CF3" w14:textId="77777777" w:rsidR="00A06F4A" w:rsidRDefault="00A06F4A" w:rsidP="00164402">
            <w:pPr>
              <w:pStyle w:val="TableContent"/>
            </w:pPr>
            <w:r>
              <w:t>Gerado Pelo Sistema</w:t>
            </w:r>
          </w:p>
        </w:tc>
        <w:tc>
          <w:tcPr>
            <w:tcW w:w="1955" w:type="dxa"/>
            <w:tcBorders>
              <w:top w:val="single" w:sz="8" w:space="0" w:color="000000"/>
              <w:left w:val="single" w:sz="8" w:space="0" w:color="000000"/>
              <w:bottom w:val="single" w:sz="8" w:space="0" w:color="000000"/>
              <w:right w:val="single" w:sz="8" w:space="0" w:color="000000"/>
            </w:tcBorders>
          </w:tcPr>
          <w:p w14:paraId="282F9DA5" w14:textId="77777777" w:rsidR="00A06F4A" w:rsidRDefault="00A06F4A" w:rsidP="00164402">
            <w:pPr>
              <w:pStyle w:val="TableContent"/>
            </w:pPr>
            <w:r>
              <w:t>Identificador artificial do sócio/adm</w:t>
            </w:r>
          </w:p>
        </w:tc>
      </w:tr>
      <w:tr w:rsidR="00A06F4A" w14:paraId="283E98DE" w14:textId="77777777" w:rsidTr="00164402">
        <w:tc>
          <w:tcPr>
            <w:tcW w:w="4189" w:type="dxa"/>
            <w:tcBorders>
              <w:top w:val="single" w:sz="8" w:space="0" w:color="000000"/>
              <w:left w:val="single" w:sz="8" w:space="0" w:color="000000"/>
              <w:bottom w:val="single" w:sz="8" w:space="0" w:color="000000"/>
              <w:right w:val="single" w:sz="8" w:space="0" w:color="000000"/>
            </w:tcBorders>
          </w:tcPr>
          <w:p w14:paraId="61BDC409" w14:textId="77777777" w:rsidR="00A06F4A" w:rsidRDefault="00A06F4A" w:rsidP="00164402">
            <w:pPr>
              <w:pStyle w:val="TableContent"/>
            </w:pPr>
            <w:r>
              <w:rPr>
                <w:noProof/>
                <w:lang w:val="pt-BR" w:eastAsia="pt-BR"/>
              </w:rPr>
              <w:drawing>
                <wp:inline distT="0" distB="0" distL="0" distR="0" wp14:anchorId="6F888A27" wp14:editId="6428FCEB">
                  <wp:extent cx="171450" cy="171450"/>
                  <wp:effectExtent l="19050" t="0" r="0" b="0"/>
                  <wp:docPr id="62"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NUM_BASE_CNPJ</w:t>
            </w:r>
          </w:p>
        </w:tc>
        <w:tc>
          <w:tcPr>
            <w:tcW w:w="1955" w:type="dxa"/>
            <w:tcBorders>
              <w:top w:val="single" w:sz="8" w:space="0" w:color="000000"/>
              <w:left w:val="single" w:sz="8" w:space="0" w:color="000000"/>
              <w:bottom w:val="single" w:sz="8" w:space="0" w:color="000000"/>
              <w:right w:val="single" w:sz="8" w:space="0" w:color="000000"/>
            </w:tcBorders>
          </w:tcPr>
          <w:p w14:paraId="4816757F" w14:textId="77777777" w:rsidR="00A06F4A" w:rsidRDefault="00A06F4A" w:rsidP="00164402">
            <w:pPr>
              <w:pStyle w:val="TableContent"/>
            </w:pPr>
            <w:r>
              <w:t>Raiz do CNPJ Solicitante</w:t>
            </w:r>
          </w:p>
        </w:tc>
        <w:tc>
          <w:tcPr>
            <w:tcW w:w="1955" w:type="dxa"/>
            <w:tcBorders>
              <w:top w:val="single" w:sz="8" w:space="0" w:color="000000"/>
              <w:left w:val="single" w:sz="8" w:space="0" w:color="000000"/>
              <w:bottom w:val="single" w:sz="8" w:space="0" w:color="000000"/>
              <w:right w:val="single" w:sz="8" w:space="0" w:color="000000"/>
            </w:tcBorders>
          </w:tcPr>
          <w:p w14:paraId="20A65604" w14:textId="77777777" w:rsidR="00A06F4A" w:rsidRDefault="00A06F4A" w:rsidP="00164402">
            <w:pPr>
              <w:pStyle w:val="TableContent"/>
            </w:pPr>
            <w:r>
              <w:t>Número do CNPJ base da pessoa jurídica</w:t>
            </w:r>
          </w:p>
        </w:tc>
      </w:tr>
      <w:tr w:rsidR="00A06F4A" w14:paraId="1AE5F7A3" w14:textId="77777777" w:rsidTr="00164402">
        <w:tc>
          <w:tcPr>
            <w:tcW w:w="4189" w:type="dxa"/>
            <w:tcBorders>
              <w:top w:val="single" w:sz="8" w:space="0" w:color="000000"/>
              <w:left w:val="single" w:sz="8" w:space="0" w:color="000000"/>
              <w:bottom w:val="single" w:sz="8" w:space="0" w:color="000000"/>
              <w:right w:val="single" w:sz="8" w:space="0" w:color="000000"/>
            </w:tcBorders>
          </w:tcPr>
          <w:p w14:paraId="047B4615" w14:textId="77777777" w:rsidR="00A06F4A" w:rsidRDefault="00A06F4A" w:rsidP="00164402">
            <w:pPr>
              <w:pStyle w:val="TableContent"/>
            </w:pPr>
            <w:r>
              <w:rPr>
                <w:noProof/>
                <w:lang w:val="pt-BR" w:eastAsia="pt-BR"/>
              </w:rPr>
              <w:drawing>
                <wp:inline distT="0" distB="0" distL="0" distR="0" wp14:anchorId="137BAA40" wp14:editId="0A3F1BCA">
                  <wp:extent cx="171450" cy="171450"/>
                  <wp:effectExtent l="19050" t="0" r="0" b="0"/>
                  <wp:docPr id="6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NUM_CPF_SOCIO</w:t>
            </w:r>
          </w:p>
        </w:tc>
        <w:tc>
          <w:tcPr>
            <w:tcW w:w="1955" w:type="dxa"/>
            <w:tcBorders>
              <w:top w:val="single" w:sz="8" w:space="0" w:color="000000"/>
              <w:left w:val="single" w:sz="8" w:space="0" w:color="000000"/>
              <w:bottom w:val="single" w:sz="8" w:space="0" w:color="000000"/>
              <w:right w:val="single" w:sz="8" w:space="0" w:color="000000"/>
            </w:tcBorders>
          </w:tcPr>
          <w:p w14:paraId="083C4768" w14:textId="77777777" w:rsidR="00A06F4A" w:rsidRDefault="00A06F4A" w:rsidP="00164402">
            <w:pPr>
              <w:pStyle w:val="TableContent"/>
            </w:pPr>
            <w:r>
              <w:t>SocioDto.cpf_cnpj</w:t>
            </w:r>
          </w:p>
        </w:tc>
        <w:tc>
          <w:tcPr>
            <w:tcW w:w="1955" w:type="dxa"/>
            <w:tcBorders>
              <w:top w:val="single" w:sz="8" w:space="0" w:color="000000"/>
              <w:left w:val="single" w:sz="8" w:space="0" w:color="000000"/>
              <w:bottom w:val="single" w:sz="8" w:space="0" w:color="000000"/>
              <w:right w:val="single" w:sz="8" w:space="0" w:color="000000"/>
            </w:tcBorders>
          </w:tcPr>
          <w:p w14:paraId="0B8C27F7" w14:textId="77777777" w:rsidR="00A06F4A" w:rsidRDefault="00A06F4A" w:rsidP="00164402">
            <w:pPr>
              <w:pStyle w:val="TableContent"/>
            </w:pPr>
            <w:r>
              <w:t>Número do CPF do sócio, quando este for pessoa física</w:t>
            </w:r>
          </w:p>
        </w:tc>
      </w:tr>
      <w:tr w:rsidR="00A06F4A" w14:paraId="54D5EA80" w14:textId="77777777" w:rsidTr="00164402">
        <w:tc>
          <w:tcPr>
            <w:tcW w:w="4189" w:type="dxa"/>
            <w:tcBorders>
              <w:top w:val="single" w:sz="8" w:space="0" w:color="000000"/>
              <w:left w:val="single" w:sz="8" w:space="0" w:color="000000"/>
              <w:bottom w:val="single" w:sz="8" w:space="0" w:color="000000"/>
              <w:right w:val="single" w:sz="8" w:space="0" w:color="000000"/>
            </w:tcBorders>
          </w:tcPr>
          <w:p w14:paraId="0359F7F1" w14:textId="77777777" w:rsidR="00A06F4A" w:rsidRDefault="00A06F4A" w:rsidP="00164402">
            <w:pPr>
              <w:pStyle w:val="TableContent"/>
            </w:pPr>
            <w:r>
              <w:rPr>
                <w:noProof/>
                <w:lang w:val="pt-BR" w:eastAsia="pt-BR"/>
              </w:rPr>
              <w:drawing>
                <wp:inline distT="0" distB="0" distL="0" distR="0" wp14:anchorId="3219D340" wp14:editId="23CA00F0">
                  <wp:extent cx="171450" cy="171450"/>
                  <wp:effectExtent l="19050" t="0" r="0" b="0"/>
                  <wp:docPr id="64"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NUM_CNPJ_SOCIO</w:t>
            </w:r>
          </w:p>
        </w:tc>
        <w:tc>
          <w:tcPr>
            <w:tcW w:w="1955" w:type="dxa"/>
            <w:tcBorders>
              <w:top w:val="single" w:sz="8" w:space="0" w:color="000000"/>
              <w:left w:val="single" w:sz="8" w:space="0" w:color="000000"/>
              <w:bottom w:val="single" w:sz="8" w:space="0" w:color="000000"/>
              <w:right w:val="single" w:sz="8" w:space="0" w:color="000000"/>
            </w:tcBorders>
          </w:tcPr>
          <w:p w14:paraId="2D899638" w14:textId="77777777" w:rsidR="00A06F4A" w:rsidRDefault="00A06F4A" w:rsidP="00164402">
            <w:pPr>
              <w:pStyle w:val="TableContent"/>
            </w:pPr>
            <w:r>
              <w:t>SocioDto.cpf_cnpj</w:t>
            </w:r>
          </w:p>
        </w:tc>
        <w:tc>
          <w:tcPr>
            <w:tcW w:w="1955" w:type="dxa"/>
            <w:tcBorders>
              <w:top w:val="single" w:sz="8" w:space="0" w:color="000000"/>
              <w:left w:val="single" w:sz="8" w:space="0" w:color="000000"/>
              <w:bottom w:val="single" w:sz="8" w:space="0" w:color="000000"/>
              <w:right w:val="single" w:sz="8" w:space="0" w:color="000000"/>
            </w:tcBorders>
          </w:tcPr>
          <w:p w14:paraId="1254A8A1" w14:textId="77777777" w:rsidR="00A06F4A" w:rsidRDefault="00A06F4A" w:rsidP="00164402">
            <w:pPr>
              <w:pStyle w:val="TableContent"/>
            </w:pPr>
            <w:r>
              <w:rPr>
                <w:rFonts w:ascii="Dialog" w:eastAsia="Dialog" w:hAnsi="Dialog" w:cs="Dialog"/>
                <w:color w:val="000000"/>
              </w:rPr>
              <w:t>Raiz do CNPJ da Pessoa Jurídica Sócia</w:t>
            </w:r>
          </w:p>
        </w:tc>
      </w:tr>
      <w:tr w:rsidR="00A06F4A" w14:paraId="16B079F0" w14:textId="77777777" w:rsidTr="00164402">
        <w:tc>
          <w:tcPr>
            <w:tcW w:w="4189" w:type="dxa"/>
            <w:tcBorders>
              <w:top w:val="single" w:sz="8" w:space="0" w:color="000000"/>
              <w:left w:val="single" w:sz="8" w:space="0" w:color="000000"/>
              <w:bottom w:val="single" w:sz="8" w:space="0" w:color="000000"/>
              <w:right w:val="single" w:sz="8" w:space="0" w:color="000000"/>
            </w:tcBorders>
          </w:tcPr>
          <w:p w14:paraId="2D920B51" w14:textId="77777777" w:rsidR="00A06F4A" w:rsidRDefault="00A06F4A" w:rsidP="00164402">
            <w:pPr>
              <w:pStyle w:val="TableContent"/>
            </w:pPr>
            <w:r>
              <w:rPr>
                <w:noProof/>
                <w:lang w:val="pt-BR" w:eastAsia="pt-BR"/>
              </w:rPr>
              <w:drawing>
                <wp:inline distT="0" distB="0" distL="0" distR="0" wp14:anchorId="1792C3FE" wp14:editId="7475A1B7">
                  <wp:extent cx="171450" cy="171450"/>
                  <wp:effectExtent l="19050" t="0" r="0" b="0"/>
                  <wp:docPr id="6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COD_CONDICAO_SOCIO</w:t>
            </w:r>
          </w:p>
        </w:tc>
        <w:tc>
          <w:tcPr>
            <w:tcW w:w="1955" w:type="dxa"/>
            <w:tcBorders>
              <w:top w:val="single" w:sz="8" w:space="0" w:color="000000"/>
              <w:left w:val="single" w:sz="8" w:space="0" w:color="000000"/>
              <w:bottom w:val="single" w:sz="8" w:space="0" w:color="000000"/>
              <w:right w:val="single" w:sz="8" w:space="0" w:color="000000"/>
            </w:tcBorders>
          </w:tcPr>
          <w:p w14:paraId="56C8DB98" w14:textId="77777777" w:rsidR="00A06F4A" w:rsidRDefault="00A06F4A" w:rsidP="00164402">
            <w:pPr>
              <w:pStyle w:val="TableContent"/>
            </w:pPr>
            <w:r>
              <w:t>SocioDto.nu_seq_tipo_qualificacao</w:t>
            </w:r>
          </w:p>
        </w:tc>
        <w:tc>
          <w:tcPr>
            <w:tcW w:w="1955" w:type="dxa"/>
            <w:tcBorders>
              <w:top w:val="single" w:sz="8" w:space="0" w:color="000000"/>
              <w:left w:val="single" w:sz="8" w:space="0" w:color="000000"/>
              <w:bottom w:val="single" w:sz="8" w:space="0" w:color="000000"/>
              <w:right w:val="single" w:sz="8" w:space="0" w:color="000000"/>
            </w:tcBorders>
          </w:tcPr>
          <w:p w14:paraId="729D46C2" w14:textId="77777777" w:rsidR="00A06F4A" w:rsidRDefault="00A06F4A" w:rsidP="00164402">
            <w:pPr>
              <w:pStyle w:val="TableContent"/>
            </w:pPr>
            <w:r>
              <w:t>Código da condição de Sócio. Somente quando tipo de condição for "Sócio".</w:t>
            </w:r>
          </w:p>
        </w:tc>
      </w:tr>
      <w:tr w:rsidR="00A06F4A" w14:paraId="2A61CF08" w14:textId="77777777" w:rsidTr="00164402">
        <w:tc>
          <w:tcPr>
            <w:tcW w:w="4189" w:type="dxa"/>
            <w:tcBorders>
              <w:top w:val="single" w:sz="8" w:space="0" w:color="000000"/>
              <w:left w:val="single" w:sz="8" w:space="0" w:color="000000"/>
              <w:bottom w:val="single" w:sz="8" w:space="0" w:color="000000"/>
              <w:right w:val="single" w:sz="8" w:space="0" w:color="000000"/>
            </w:tcBorders>
          </w:tcPr>
          <w:p w14:paraId="53C57CCC" w14:textId="77777777" w:rsidR="00A06F4A" w:rsidRDefault="00A06F4A" w:rsidP="00164402">
            <w:pPr>
              <w:pStyle w:val="TableContent"/>
            </w:pPr>
            <w:r>
              <w:rPr>
                <w:noProof/>
                <w:lang w:val="pt-BR" w:eastAsia="pt-BR"/>
              </w:rPr>
              <w:drawing>
                <wp:inline distT="0" distB="0" distL="0" distR="0" wp14:anchorId="4AD3D742" wp14:editId="3BF5CABB">
                  <wp:extent cx="171450" cy="171450"/>
                  <wp:effectExtent l="19050" t="0" r="0" b="0"/>
                  <wp:docPr id="68"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Image2.png"/>
                          <pic:cNvPicPr/>
                        </pic:nvPicPr>
                        <pic:blipFill>
                          <a:blip r:embed="rId12"/>
                          <a:stretch>
                            <a:fillRect/>
                          </a:stretch>
                        </pic:blipFill>
                        <pic:spPr>
                          <a:xfrm>
                            <a:off x="0" y="0"/>
                            <a:ext cx="171450" cy="171450"/>
                          </a:xfrm>
                          <a:prstGeom prst="rect">
                            <a:avLst/>
                          </a:prstGeom>
                        </pic:spPr>
                      </pic:pic>
                    </a:graphicData>
                  </a:graphic>
                </wp:inline>
              </w:drawing>
            </w:r>
            <w:r>
              <w:t xml:space="preserve"> DATA_FINAL_PARTICIPACAO</w:t>
            </w:r>
          </w:p>
        </w:tc>
        <w:tc>
          <w:tcPr>
            <w:tcW w:w="1955" w:type="dxa"/>
            <w:tcBorders>
              <w:top w:val="single" w:sz="8" w:space="0" w:color="000000"/>
              <w:left w:val="single" w:sz="8" w:space="0" w:color="000000"/>
              <w:bottom w:val="single" w:sz="8" w:space="0" w:color="000000"/>
              <w:right w:val="single" w:sz="8" w:space="0" w:color="000000"/>
            </w:tcBorders>
          </w:tcPr>
          <w:p w14:paraId="5A517DDE" w14:textId="77777777" w:rsidR="00A06F4A" w:rsidRDefault="00A06F4A" w:rsidP="00164402">
            <w:pPr>
              <w:pStyle w:val="TableContent"/>
            </w:pPr>
            <w:r>
              <w:t>SocioDto.dt_saida_sociedade</w:t>
            </w:r>
          </w:p>
        </w:tc>
        <w:tc>
          <w:tcPr>
            <w:tcW w:w="1955" w:type="dxa"/>
            <w:tcBorders>
              <w:top w:val="single" w:sz="8" w:space="0" w:color="000000"/>
              <w:left w:val="single" w:sz="8" w:space="0" w:color="000000"/>
              <w:bottom w:val="single" w:sz="8" w:space="0" w:color="000000"/>
              <w:right w:val="single" w:sz="8" w:space="0" w:color="000000"/>
            </w:tcBorders>
          </w:tcPr>
          <w:p w14:paraId="03568CBD" w14:textId="77777777" w:rsidR="00A06F4A" w:rsidRDefault="00A06F4A" w:rsidP="00164402">
            <w:pPr>
              <w:pStyle w:val="TableContent"/>
            </w:pPr>
            <w:r>
              <w:t>Data de finalização da participação do Sócio ou saída do Admnistrador.</w:t>
            </w:r>
          </w:p>
        </w:tc>
      </w:tr>
      <w:tr w:rsidR="00A06F4A" w14:paraId="49AD553B" w14:textId="77777777" w:rsidTr="00164402">
        <w:tc>
          <w:tcPr>
            <w:tcW w:w="4189" w:type="dxa"/>
            <w:tcBorders>
              <w:top w:val="single" w:sz="8" w:space="0" w:color="000000"/>
              <w:left w:val="single" w:sz="8" w:space="0" w:color="000000"/>
              <w:bottom w:val="single" w:sz="8" w:space="0" w:color="000000"/>
              <w:right w:val="single" w:sz="8" w:space="0" w:color="000000"/>
            </w:tcBorders>
          </w:tcPr>
          <w:p w14:paraId="74FC3E22" w14:textId="77777777" w:rsidR="00A06F4A" w:rsidRDefault="00A06F4A" w:rsidP="00164402">
            <w:pPr>
              <w:pStyle w:val="TableContent"/>
            </w:pPr>
            <w:r>
              <w:rPr>
                <w:noProof/>
                <w:lang w:val="pt-BR" w:eastAsia="pt-BR"/>
              </w:rPr>
              <w:drawing>
                <wp:inline distT="0" distB="0" distL="0" distR="0" wp14:anchorId="2795D990" wp14:editId="3AC83EF5">
                  <wp:extent cx="171450" cy="171450"/>
                  <wp:effectExtent l="19050" t="0" r="0" b="0"/>
                  <wp:docPr id="70"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Image2.png"/>
                          <pic:cNvPicPr/>
                        </pic:nvPicPr>
                        <pic:blipFill>
                          <a:blip r:embed="rId12"/>
                          <a:stretch>
                            <a:fillRect/>
                          </a:stretch>
                        </pic:blipFill>
                        <pic:spPr>
                          <a:xfrm>
                            <a:off x="0" y="0"/>
                            <a:ext cx="171450" cy="171450"/>
                          </a:xfrm>
                          <a:prstGeom prst="rect">
                            <a:avLst/>
                          </a:prstGeom>
                        </pic:spPr>
                      </pic:pic>
                    </a:graphicData>
                  </a:graphic>
                </wp:inline>
              </w:drawing>
            </w:r>
            <w:r>
              <w:t xml:space="preserve"> IND_ORIGEM_INFORMACAO</w:t>
            </w:r>
          </w:p>
        </w:tc>
        <w:tc>
          <w:tcPr>
            <w:tcW w:w="1955" w:type="dxa"/>
            <w:tcBorders>
              <w:top w:val="single" w:sz="8" w:space="0" w:color="000000"/>
              <w:left w:val="single" w:sz="8" w:space="0" w:color="000000"/>
              <w:bottom w:val="single" w:sz="8" w:space="0" w:color="000000"/>
              <w:right w:val="single" w:sz="8" w:space="0" w:color="000000"/>
            </w:tcBorders>
          </w:tcPr>
          <w:p w14:paraId="0BE8902C" w14:textId="5E08B5DF" w:rsidR="00A06F4A" w:rsidRDefault="00A06F4A" w:rsidP="00A06F4A">
            <w:pPr>
              <w:pStyle w:val="TableContent"/>
            </w:pPr>
            <w:r>
              <w:t>Informar Valor 3</w:t>
            </w:r>
          </w:p>
        </w:tc>
        <w:tc>
          <w:tcPr>
            <w:tcW w:w="1955" w:type="dxa"/>
            <w:tcBorders>
              <w:top w:val="single" w:sz="8" w:space="0" w:color="000000"/>
              <w:left w:val="single" w:sz="8" w:space="0" w:color="000000"/>
              <w:bottom w:val="single" w:sz="8" w:space="0" w:color="000000"/>
              <w:right w:val="single" w:sz="8" w:space="0" w:color="000000"/>
            </w:tcBorders>
          </w:tcPr>
          <w:p w14:paraId="73EF9829" w14:textId="1456E79F" w:rsidR="00A06F4A" w:rsidRDefault="00A06F4A" w:rsidP="00164402">
            <w:pPr>
              <w:pStyle w:val="TableContent"/>
            </w:pPr>
          </w:p>
        </w:tc>
      </w:tr>
    </w:tbl>
    <w:p w14:paraId="19AB877C" w14:textId="77777777" w:rsidR="00A06F4A" w:rsidRDefault="00A06F4A" w:rsidP="00A06F4A">
      <w:pPr>
        <w:ind w:left="0"/>
      </w:pPr>
    </w:p>
    <w:p w14:paraId="0F36215A" w14:textId="6D4EE80A" w:rsidR="00A06F4A" w:rsidRDefault="00A06F4A" w:rsidP="00A06F4A">
      <w:pPr>
        <w:ind w:left="0"/>
      </w:pPr>
      <w:r>
        <w:t>Observação: Para o Sócio / Administrador, no caso de Baixa será informado as Datas Finais de Participação somente aqueles CPF’s ou CNPJ’s que se encontravam com Data Final em Branco, pois eram os que se encontravam ativos, antes da Solicitação de Baixa Cadastral.</w:t>
      </w:r>
    </w:p>
    <w:p w14:paraId="00ABA080" w14:textId="77777777" w:rsidR="00152826" w:rsidRDefault="00152826" w:rsidP="00BA4DBE">
      <w:pPr>
        <w:ind w:left="0"/>
        <w:jc w:val="both"/>
      </w:pPr>
    </w:p>
    <w:p w14:paraId="5C45C5F5" w14:textId="15C98A81" w:rsidR="004F4095" w:rsidRPr="004107A7" w:rsidRDefault="004F4095" w:rsidP="00D72503">
      <w:pPr>
        <w:pStyle w:val="Ttulo1"/>
      </w:pPr>
      <w:bookmarkStart w:id="170" w:name="_Toc464658799"/>
      <w:r w:rsidRPr="004107A7">
        <w:t>CCIRN0218 - O sistema identifica que o arquivo XML é do tipo DEMP.</w:t>
      </w:r>
      <w:bookmarkEnd w:id="170"/>
      <w:r w:rsidRPr="004107A7">
        <w:t xml:space="preserve"> </w:t>
      </w:r>
    </w:p>
    <w:p w14:paraId="7BC83638" w14:textId="77777777" w:rsidR="004F4095" w:rsidRPr="004107A7" w:rsidRDefault="004F4095" w:rsidP="004F4095">
      <w:pPr>
        <w:ind w:left="0"/>
        <w:jc w:val="both"/>
      </w:pPr>
      <w:r w:rsidRPr="004107A7">
        <w:t>O sistema identifica o tipo do arquivo com base na TAG, categMens</w:t>
      </w:r>
      <w:proofErr w:type="gramStart"/>
      <w:r w:rsidRPr="004107A7">
        <w:t>=”DadosEmpresa</w:t>
      </w:r>
      <w:proofErr w:type="gramEnd"/>
      <w:r w:rsidRPr="004107A7">
        <w:t>”, no grupo do XML ControleDto</w:t>
      </w:r>
    </w:p>
    <w:p w14:paraId="49440643" w14:textId="4AD509F7" w:rsidR="004F4095" w:rsidRPr="004107A7" w:rsidRDefault="004F4095" w:rsidP="004F4095">
      <w:pPr>
        <w:ind w:left="0"/>
        <w:jc w:val="both"/>
      </w:pPr>
      <w:r w:rsidRPr="004107A7">
        <w:t>Este tipo de arquivo é responsável pelas solicitações de novas inscrições, alterações de dados cadastrais e baixas de inscrições</w:t>
      </w:r>
    </w:p>
    <w:p w14:paraId="2262A734" w14:textId="56CAE52E" w:rsidR="004F4095" w:rsidRPr="00DE518B" w:rsidRDefault="005E116B" w:rsidP="00BA4DBE">
      <w:pPr>
        <w:ind w:left="0"/>
        <w:jc w:val="both"/>
      </w:pPr>
      <w:r>
        <w:t xml:space="preserve">Arquivos que forem de um tipo diferente, devem ser movidos para a pasta </w:t>
      </w:r>
      <w:r w:rsidRPr="005E116B">
        <w:rPr>
          <w:b/>
        </w:rPr>
        <w:t>Rejeitados</w:t>
      </w:r>
      <w:r w:rsidR="00DE518B">
        <w:t xml:space="preserve"> da pasta verificada.</w:t>
      </w:r>
    </w:p>
    <w:p w14:paraId="6FD32192" w14:textId="3C152F47" w:rsidR="004F4095" w:rsidRPr="004107A7" w:rsidRDefault="004F4095" w:rsidP="00D72503">
      <w:pPr>
        <w:pStyle w:val="Ttulo1"/>
      </w:pPr>
      <w:bookmarkStart w:id="171" w:name="_Toc464658800"/>
      <w:r w:rsidRPr="004107A7">
        <w:lastRenderedPageBreak/>
        <w:t xml:space="preserve">CCIRN0219 </w:t>
      </w:r>
      <w:r w:rsidR="00C9568B" w:rsidRPr="004107A7">
        <w:t>–</w:t>
      </w:r>
      <w:r w:rsidRPr="004107A7">
        <w:t xml:space="preserve"> </w:t>
      </w:r>
      <w:r w:rsidR="00C9568B" w:rsidRPr="004107A7">
        <w:t>Classificar o tipo de contribuinte</w:t>
      </w:r>
      <w:bookmarkEnd w:id="171"/>
    </w:p>
    <w:p w14:paraId="13C39DAC" w14:textId="0D62220D" w:rsidR="00C9568B" w:rsidRPr="004107A7" w:rsidRDefault="00C9568B" w:rsidP="00C9568B">
      <w:pPr>
        <w:ind w:left="0"/>
      </w:pPr>
      <w:r w:rsidRPr="004107A7">
        <w:t xml:space="preserve">O sistema identifica os seguintes Valores no XML: </w:t>
      </w:r>
    </w:p>
    <w:p w14:paraId="52849205" w14:textId="49566EA2" w:rsidR="00C9568B" w:rsidRPr="004107A7" w:rsidRDefault="00693AB9" w:rsidP="005C486F">
      <w:pPr>
        <w:pStyle w:val="PargrafodaLista"/>
        <w:numPr>
          <w:ilvl w:val="0"/>
          <w:numId w:val="27"/>
        </w:numPr>
      </w:pPr>
      <w:r w:rsidRPr="004107A7">
        <w:t>Eventos Cadastrais</w:t>
      </w:r>
      <w:r w:rsidR="005C486F">
        <w:t xml:space="preserve"> </w:t>
      </w:r>
      <w:proofErr w:type="gramStart"/>
      <w:r w:rsidR="005C486F">
        <w:t>( tag</w:t>
      </w:r>
      <w:proofErr w:type="gramEnd"/>
      <w:r w:rsidR="005C486F">
        <w:t xml:space="preserve"> = </w:t>
      </w:r>
      <w:r w:rsidR="005C486F" w:rsidRPr="005C486F">
        <w:t>dadosEvento</w:t>
      </w:r>
      <w:r w:rsidR="005C486F">
        <w:t>)</w:t>
      </w:r>
      <w:r w:rsidR="00C9568B" w:rsidRPr="004107A7">
        <w:t>, Dados da Empresa</w:t>
      </w:r>
      <w:r w:rsidR="005C486F">
        <w:t xml:space="preserve"> (</w:t>
      </w:r>
      <w:r w:rsidR="005C486F" w:rsidRPr="005C486F">
        <w:t>empresa</w:t>
      </w:r>
      <w:r w:rsidR="005C486F">
        <w:t>)</w:t>
      </w:r>
      <w:r w:rsidR="00C9568B" w:rsidRPr="004107A7">
        <w:t>, Dados das Atividades</w:t>
      </w:r>
      <w:r w:rsidR="005C486F">
        <w:t xml:space="preserve"> (</w:t>
      </w:r>
      <w:r w:rsidR="005C486F" w:rsidRPr="005C486F">
        <w:t>atividades</w:t>
      </w:r>
      <w:r w:rsidR="005C486F">
        <w:t>)</w:t>
      </w:r>
      <w:r w:rsidR="00C9568B" w:rsidRPr="004107A7">
        <w:t>, Dados do Sócio</w:t>
      </w:r>
      <w:r w:rsidR="005C486F">
        <w:t xml:space="preserve"> (</w:t>
      </w:r>
      <w:r w:rsidR="005C486F" w:rsidRPr="005C486F">
        <w:t>socios</w:t>
      </w:r>
      <w:r w:rsidR="005C486F">
        <w:t>)</w:t>
      </w:r>
      <w:r w:rsidR="00C9568B" w:rsidRPr="004107A7">
        <w:t xml:space="preserve"> e Dados do Contador</w:t>
      </w:r>
      <w:r w:rsidR="005C486F">
        <w:t>(</w:t>
      </w:r>
      <w:r w:rsidR="005C486F" w:rsidRPr="005C486F">
        <w:t>contador</w:t>
      </w:r>
      <w:r w:rsidR="005C486F">
        <w:t>)</w:t>
      </w:r>
    </w:p>
    <w:p w14:paraId="76383F72" w14:textId="77777777" w:rsidR="004F4095" w:rsidRPr="004107A7" w:rsidRDefault="004F4095" w:rsidP="00BA4DBE">
      <w:pPr>
        <w:ind w:left="0"/>
        <w:jc w:val="both"/>
      </w:pPr>
    </w:p>
    <w:p w14:paraId="08C0F32A" w14:textId="4AD78F4D" w:rsidR="00C9568B" w:rsidRPr="004107A7" w:rsidRDefault="00C9568B" w:rsidP="00D72503">
      <w:pPr>
        <w:pStyle w:val="Ttulo1"/>
      </w:pPr>
      <w:bookmarkStart w:id="172" w:name="_Toc464658801"/>
      <w:r w:rsidRPr="004107A7">
        <w:t>CCIRN0220 –</w:t>
      </w:r>
      <w:r w:rsidR="00A02685" w:rsidRPr="004107A7">
        <w:t xml:space="preserve"> Gerar protocolo </w:t>
      </w:r>
      <w:r w:rsidR="00086A2D" w:rsidRPr="004107A7">
        <w:t>da solicitação</w:t>
      </w:r>
      <w:r w:rsidR="00A02685" w:rsidRPr="004107A7">
        <w:t xml:space="preserve"> do arquivo</w:t>
      </w:r>
      <w:bookmarkEnd w:id="172"/>
    </w:p>
    <w:p w14:paraId="1A449164" w14:textId="1B098DDE" w:rsidR="00C9568B" w:rsidRPr="004107A7" w:rsidRDefault="00A02685" w:rsidP="00BA4DBE">
      <w:pPr>
        <w:ind w:left="0"/>
        <w:jc w:val="both"/>
      </w:pPr>
      <w:r w:rsidRPr="004107A7">
        <w:t xml:space="preserve">O sistema gera o protocolo </w:t>
      </w:r>
      <w:r w:rsidR="00086A2D" w:rsidRPr="004107A7">
        <w:t>incremental</w:t>
      </w:r>
      <w:r w:rsidRPr="004107A7">
        <w:t xml:space="preserve"> + 1</w:t>
      </w:r>
      <w:r w:rsidR="005C486F">
        <w:t xml:space="preserve"> baseado no campo </w:t>
      </w:r>
      <w:r w:rsidR="005C486F" w:rsidRPr="005C486F">
        <w:t>IDEN_SOLICITACAO_CADASTRAL</w:t>
      </w:r>
      <w:r w:rsidR="00430313">
        <w:t xml:space="preserve"> da tabela </w:t>
      </w:r>
      <w:bookmarkStart w:id="173" w:name="Q48rn3KGAqACBxWe"/>
      <w:r w:rsidR="00430313">
        <w:t>TA_SOLICITACAO_CADASTRAL</w:t>
      </w:r>
      <w:bookmarkEnd w:id="173"/>
      <w:r w:rsidRPr="004107A7">
        <w:t>, para ser armazenado o arquivo Jucetins e iniciar a análise das informações.</w:t>
      </w:r>
    </w:p>
    <w:p w14:paraId="79E6B7B6" w14:textId="77777777" w:rsidR="00A02685" w:rsidRPr="004107A7" w:rsidRDefault="00A02685" w:rsidP="00BA4DBE">
      <w:pPr>
        <w:ind w:left="0"/>
        <w:jc w:val="both"/>
      </w:pPr>
    </w:p>
    <w:p w14:paraId="4E44D9A2" w14:textId="460860A6" w:rsidR="00674125" w:rsidRPr="004107A7" w:rsidRDefault="00674125" w:rsidP="00D72503">
      <w:pPr>
        <w:pStyle w:val="Ttulo1"/>
      </w:pPr>
      <w:bookmarkStart w:id="174" w:name="_Toc464658802"/>
      <w:r w:rsidRPr="004107A7">
        <w:t>CCIRN0221 – Atribuir regime de recolhimento</w:t>
      </w:r>
      <w:bookmarkEnd w:id="174"/>
    </w:p>
    <w:p w14:paraId="65AEC5E8" w14:textId="2C98B810" w:rsidR="00A02685" w:rsidRDefault="00674125">
      <w:pPr>
        <w:widowControl/>
        <w:autoSpaceDE/>
        <w:autoSpaceDN/>
        <w:spacing w:after="0"/>
        <w:ind w:left="0"/>
        <w:rPr>
          <w:bCs/>
          <w:color w:val="000000" w:themeColor="text1"/>
        </w:rPr>
      </w:pPr>
      <w:r w:rsidRPr="004107A7">
        <w:rPr>
          <w:bCs/>
          <w:color w:val="000000" w:themeColor="text1"/>
        </w:rPr>
        <w:t xml:space="preserve">O regime de recolhimento </w:t>
      </w:r>
      <w:r w:rsidR="00CB138F" w:rsidRPr="004107A7">
        <w:rPr>
          <w:bCs/>
          <w:color w:val="000000" w:themeColor="text1"/>
        </w:rPr>
        <w:t>deve</w:t>
      </w:r>
      <w:r w:rsidRPr="004107A7">
        <w:rPr>
          <w:bCs/>
          <w:color w:val="000000" w:themeColor="text1"/>
        </w:rPr>
        <w:t xml:space="preserve"> ser: Tipo Normal</w:t>
      </w:r>
      <w:r w:rsidR="00604221" w:rsidRPr="004107A7">
        <w:rPr>
          <w:bCs/>
          <w:color w:val="000000" w:themeColor="text1"/>
        </w:rPr>
        <w:t xml:space="preserve"> </w:t>
      </w:r>
      <w:r w:rsidR="004477CB" w:rsidRPr="004107A7">
        <w:rPr>
          <w:bCs/>
          <w:color w:val="000000" w:themeColor="text1"/>
        </w:rPr>
        <w:t xml:space="preserve">atribuindo ao </w:t>
      </w:r>
      <w:r w:rsidR="00086A2D" w:rsidRPr="004107A7">
        <w:rPr>
          <w:bCs/>
          <w:color w:val="000000" w:themeColor="text1"/>
        </w:rPr>
        <w:t xml:space="preserve">campo </w:t>
      </w:r>
      <w:r w:rsidR="004477CB" w:rsidRPr="004107A7">
        <w:t>COD_REGIME_RECOLHIMENTO = 1</w:t>
      </w:r>
      <w:r w:rsidR="00086A2D" w:rsidRPr="004107A7">
        <w:t xml:space="preserve"> quando for criar o registro na tabela TA_CONTRIBUINTE_ICMS</w:t>
      </w:r>
      <w:r w:rsidR="004477CB" w:rsidRPr="004107A7">
        <w:t>.</w:t>
      </w:r>
    </w:p>
    <w:p w14:paraId="624F9242" w14:textId="77777777" w:rsidR="00674125" w:rsidRDefault="00674125">
      <w:pPr>
        <w:widowControl/>
        <w:autoSpaceDE/>
        <w:autoSpaceDN/>
        <w:spacing w:after="0"/>
        <w:ind w:left="0"/>
        <w:rPr>
          <w:bCs/>
          <w:color w:val="000000" w:themeColor="text1"/>
        </w:rPr>
      </w:pPr>
    </w:p>
    <w:p w14:paraId="21AADC0C" w14:textId="54DE65DA" w:rsidR="00674125" w:rsidRPr="00275556" w:rsidRDefault="00674125" w:rsidP="00D72503">
      <w:pPr>
        <w:pStyle w:val="Ttulo1"/>
      </w:pPr>
      <w:bookmarkStart w:id="175" w:name="_Toc464658803"/>
      <w:r w:rsidRPr="00275556">
        <w:t>CCIRN0222 –</w:t>
      </w:r>
      <w:r w:rsidR="00304AC1" w:rsidRPr="00275556">
        <w:t xml:space="preserve"> Gerar nova inscrição estadual</w:t>
      </w:r>
      <w:bookmarkEnd w:id="175"/>
    </w:p>
    <w:p w14:paraId="0F9A411C" w14:textId="178E3549" w:rsidR="00304AC1" w:rsidRPr="00304AC1" w:rsidRDefault="00304AC1" w:rsidP="00304AC1">
      <w:pPr>
        <w:widowControl/>
        <w:autoSpaceDE/>
        <w:autoSpaceDN/>
        <w:spacing w:after="0"/>
        <w:ind w:left="0"/>
        <w:rPr>
          <w:bCs/>
          <w:color w:val="000000" w:themeColor="text1"/>
        </w:rPr>
      </w:pPr>
      <w:r w:rsidRPr="00275556">
        <w:rPr>
          <w:bCs/>
          <w:color w:val="000000" w:themeColor="text1"/>
        </w:rPr>
        <w:t>O sistema deve gerar</w:t>
      </w:r>
      <w:r w:rsidRPr="00304AC1">
        <w:rPr>
          <w:bCs/>
          <w:color w:val="000000" w:themeColor="text1"/>
        </w:rPr>
        <w:t xml:space="preserve"> a inscrição com base nas seguintes condições: </w:t>
      </w:r>
    </w:p>
    <w:p w14:paraId="2BC0874B" w14:textId="5A4EE56A" w:rsidR="00304AC1" w:rsidRPr="00304AC1" w:rsidRDefault="00304AC1" w:rsidP="00304AC1">
      <w:pPr>
        <w:widowControl/>
        <w:autoSpaceDE/>
        <w:autoSpaceDN/>
        <w:spacing w:after="0"/>
        <w:ind w:left="0"/>
        <w:rPr>
          <w:bCs/>
          <w:color w:val="000000" w:themeColor="text1"/>
        </w:rPr>
      </w:pPr>
      <w:r>
        <w:rPr>
          <w:bCs/>
          <w:color w:val="000000" w:themeColor="text1"/>
        </w:rPr>
        <w:t xml:space="preserve">- </w:t>
      </w:r>
      <w:r w:rsidRPr="00304AC1">
        <w:rPr>
          <w:bCs/>
          <w:color w:val="000000" w:themeColor="text1"/>
        </w:rPr>
        <w:t>Não houve pendências registradas no Array</w:t>
      </w:r>
    </w:p>
    <w:p w14:paraId="59776805" w14:textId="7B3142E7" w:rsidR="00304AC1" w:rsidRDefault="00304AC1" w:rsidP="00304AC1">
      <w:pPr>
        <w:widowControl/>
        <w:autoSpaceDE/>
        <w:autoSpaceDN/>
        <w:spacing w:after="0"/>
        <w:ind w:left="0"/>
        <w:rPr>
          <w:bCs/>
          <w:color w:val="000000" w:themeColor="text1"/>
        </w:rPr>
      </w:pPr>
      <w:r>
        <w:rPr>
          <w:bCs/>
          <w:color w:val="000000" w:themeColor="text1"/>
        </w:rPr>
        <w:t xml:space="preserve">- </w:t>
      </w:r>
      <w:r w:rsidRPr="00304AC1">
        <w:rPr>
          <w:bCs/>
          <w:color w:val="000000" w:themeColor="text1"/>
        </w:rPr>
        <w:t>Situação do processamento está como Emitido</w:t>
      </w:r>
      <w:r>
        <w:rPr>
          <w:bCs/>
          <w:color w:val="000000" w:themeColor="text1"/>
        </w:rPr>
        <w:t>.</w:t>
      </w:r>
    </w:p>
    <w:p w14:paraId="52A36B73" w14:textId="2A19F2C3" w:rsidR="00674125" w:rsidRDefault="00477B74">
      <w:pPr>
        <w:widowControl/>
        <w:autoSpaceDE/>
        <w:autoSpaceDN/>
        <w:spacing w:after="0"/>
        <w:ind w:left="0"/>
        <w:rPr>
          <w:bCs/>
          <w:color w:val="000000" w:themeColor="text1"/>
        </w:rPr>
      </w:pPr>
      <w:r>
        <w:rPr>
          <w:bCs/>
          <w:color w:val="000000" w:themeColor="text1"/>
        </w:rPr>
        <w:t>Para criar o número da IE:</w:t>
      </w:r>
    </w:p>
    <w:p w14:paraId="15DFDC26" w14:textId="598DD04E" w:rsidR="00296259" w:rsidRDefault="00477B74">
      <w:pPr>
        <w:widowControl/>
        <w:autoSpaceDE/>
        <w:autoSpaceDN/>
        <w:spacing w:after="0"/>
        <w:ind w:left="0"/>
        <w:rPr>
          <w:bCs/>
          <w:color w:val="000000" w:themeColor="text1"/>
        </w:rPr>
      </w:pPr>
      <w:r>
        <w:rPr>
          <w:bCs/>
          <w:color w:val="000000" w:themeColor="text1"/>
        </w:rPr>
        <w:t xml:space="preserve">Colocar </w:t>
      </w:r>
      <w:r w:rsidR="00296259">
        <w:rPr>
          <w:bCs/>
          <w:color w:val="000000" w:themeColor="text1"/>
        </w:rPr>
        <w:t xml:space="preserve">o ínicio da inscrição 2 dígitos com 19, e deve ser criada uma sequência de 6, verificando qual a última </w:t>
      </w:r>
      <w:r>
        <w:rPr>
          <w:bCs/>
          <w:color w:val="000000" w:themeColor="text1"/>
        </w:rPr>
        <w:t xml:space="preserve">criado no banco </w:t>
      </w:r>
      <w:r w:rsidR="00296259">
        <w:rPr>
          <w:bCs/>
          <w:color w:val="000000" w:themeColor="text1"/>
        </w:rPr>
        <w:t xml:space="preserve">e </w:t>
      </w:r>
      <w:r>
        <w:rPr>
          <w:bCs/>
          <w:color w:val="000000" w:themeColor="text1"/>
        </w:rPr>
        <w:t>incrementar +1</w:t>
      </w:r>
      <w:r w:rsidR="00296259">
        <w:rPr>
          <w:bCs/>
          <w:color w:val="000000" w:themeColor="text1"/>
        </w:rPr>
        <w:t xml:space="preserve">, </w:t>
      </w:r>
      <w:r>
        <w:rPr>
          <w:bCs/>
          <w:color w:val="000000" w:themeColor="text1"/>
        </w:rPr>
        <w:t xml:space="preserve">após para definir o dígito verificador </w:t>
      </w:r>
      <w:proofErr w:type="gramStart"/>
      <w:r>
        <w:rPr>
          <w:bCs/>
          <w:color w:val="000000" w:themeColor="text1"/>
        </w:rPr>
        <w:t>deve</w:t>
      </w:r>
      <w:r w:rsidR="00275556">
        <w:rPr>
          <w:bCs/>
          <w:color w:val="000000" w:themeColor="text1"/>
        </w:rPr>
        <w:t>:</w:t>
      </w:r>
      <w:r w:rsidR="00296259">
        <w:rPr>
          <w:bCs/>
          <w:color w:val="000000" w:themeColor="text1"/>
        </w:rPr>
        <w:t>.</w:t>
      </w:r>
      <w:proofErr w:type="gramEnd"/>
    </w:p>
    <w:p w14:paraId="1250B1CE" w14:textId="77777777" w:rsidR="00275556" w:rsidRPr="00275556" w:rsidRDefault="00275556" w:rsidP="00275556">
      <w:pPr>
        <w:pStyle w:val="PargrafodaLista"/>
        <w:numPr>
          <w:ilvl w:val="0"/>
          <w:numId w:val="32"/>
        </w:numPr>
        <w:ind w:left="993" w:hanging="284"/>
        <w:jc w:val="both"/>
        <w:rPr>
          <w:szCs w:val="24"/>
        </w:rPr>
      </w:pPr>
      <w:r w:rsidRPr="00275556">
        <w:rPr>
          <w:szCs w:val="24"/>
        </w:rPr>
        <w:t>Aplicar os valores {9,8,7,6,5,4,3,2} multiplicando este valor a cada um dos oito dígitos na mesma ordem da esquerda para a direita obtendo a somatória destes valores.</w:t>
      </w:r>
    </w:p>
    <w:p w14:paraId="3CC1E994" w14:textId="77777777" w:rsidR="00275556" w:rsidRPr="00275556" w:rsidRDefault="00275556" w:rsidP="00275556">
      <w:pPr>
        <w:pStyle w:val="PargrafodaLista"/>
        <w:numPr>
          <w:ilvl w:val="0"/>
          <w:numId w:val="32"/>
        </w:numPr>
        <w:ind w:left="993" w:hanging="284"/>
        <w:jc w:val="both"/>
        <w:rPr>
          <w:szCs w:val="24"/>
        </w:rPr>
      </w:pPr>
      <w:r w:rsidRPr="00275556">
        <w:rPr>
          <w:szCs w:val="24"/>
        </w:rPr>
        <w:t>A esta somatória multiplicada por 10 calcular o módulo 11 (resto da divisão por 11).</w:t>
      </w:r>
    </w:p>
    <w:p w14:paraId="762AA004" w14:textId="77777777" w:rsidR="00275556" w:rsidRPr="00275556" w:rsidRDefault="00275556" w:rsidP="00275556">
      <w:pPr>
        <w:pStyle w:val="PargrafodaLista"/>
        <w:numPr>
          <w:ilvl w:val="0"/>
          <w:numId w:val="32"/>
        </w:numPr>
        <w:ind w:left="993" w:hanging="284"/>
        <w:jc w:val="both"/>
        <w:rPr>
          <w:szCs w:val="24"/>
        </w:rPr>
      </w:pPr>
      <w:r w:rsidRPr="00275556">
        <w:rPr>
          <w:szCs w:val="24"/>
        </w:rPr>
        <w:t xml:space="preserve">Se o resto for 10 ou 11 então o dígito calculado é </w:t>
      </w:r>
      <w:proofErr w:type="gramStart"/>
      <w:r w:rsidRPr="00275556">
        <w:rPr>
          <w:szCs w:val="24"/>
        </w:rPr>
        <w:t>0 caso</w:t>
      </w:r>
      <w:proofErr w:type="gramEnd"/>
      <w:r w:rsidRPr="00275556">
        <w:rPr>
          <w:szCs w:val="24"/>
        </w:rPr>
        <w:t xml:space="preserve"> contrário é o resto obtido.</w:t>
      </w:r>
    </w:p>
    <w:p w14:paraId="5C499DB5" w14:textId="77777777" w:rsidR="00275556" w:rsidRPr="00275556" w:rsidRDefault="00275556" w:rsidP="00275556">
      <w:pPr>
        <w:pStyle w:val="PargrafodaLista"/>
        <w:numPr>
          <w:ilvl w:val="0"/>
          <w:numId w:val="32"/>
        </w:numPr>
        <w:ind w:left="993" w:hanging="284"/>
        <w:jc w:val="both"/>
        <w:rPr>
          <w:szCs w:val="24"/>
        </w:rPr>
      </w:pPr>
      <w:r w:rsidRPr="00275556">
        <w:rPr>
          <w:szCs w:val="24"/>
        </w:rPr>
        <w:t>Este dígito passa a compor o número original que passa a ter 9 dígitos.</w:t>
      </w:r>
    </w:p>
    <w:p w14:paraId="0DF653CC" w14:textId="77777777" w:rsidR="002D65D1" w:rsidRDefault="002D65D1">
      <w:pPr>
        <w:widowControl/>
        <w:autoSpaceDE/>
        <w:autoSpaceDN/>
        <w:spacing w:after="0"/>
        <w:ind w:left="0"/>
        <w:rPr>
          <w:bCs/>
          <w:color w:val="000000" w:themeColor="text1"/>
        </w:rPr>
      </w:pPr>
    </w:p>
    <w:p w14:paraId="10E09214" w14:textId="77777777" w:rsidR="00275556" w:rsidRDefault="00275556">
      <w:pPr>
        <w:widowControl/>
        <w:autoSpaceDE/>
        <w:autoSpaceDN/>
        <w:spacing w:after="0"/>
        <w:ind w:left="0"/>
        <w:rPr>
          <w:bCs/>
          <w:color w:val="000000" w:themeColor="text1"/>
        </w:rPr>
      </w:pPr>
    </w:p>
    <w:p w14:paraId="3B3EE242" w14:textId="7A77B89F" w:rsidR="00817C02" w:rsidRPr="004107A7" w:rsidRDefault="00817C02" w:rsidP="00D72503">
      <w:pPr>
        <w:pStyle w:val="Ttulo1"/>
      </w:pPr>
      <w:bookmarkStart w:id="176" w:name="_Toc464658804"/>
      <w:r w:rsidRPr="004107A7">
        <w:t>CCIRN0223 – Transmitir arquivo retorno Jucetins</w:t>
      </w:r>
      <w:bookmarkEnd w:id="176"/>
    </w:p>
    <w:p w14:paraId="767ACEE5" w14:textId="26DC7601" w:rsidR="00817C02" w:rsidRPr="004107A7" w:rsidRDefault="006C588D">
      <w:pPr>
        <w:widowControl/>
        <w:autoSpaceDE/>
        <w:autoSpaceDN/>
        <w:spacing w:after="0"/>
        <w:ind w:left="0"/>
      </w:pPr>
      <w:r w:rsidRPr="004107A7">
        <w:t>O sistema vai consumir o WebService de Retorno da Jucetins, especificado no Manual do sistema SIGFACIL, para transmitir o arquivo de retorno.</w:t>
      </w:r>
    </w:p>
    <w:p w14:paraId="1909C522" w14:textId="77777777" w:rsidR="006C588D" w:rsidRPr="004107A7" w:rsidRDefault="00D65F5A">
      <w:pPr>
        <w:widowControl/>
        <w:autoSpaceDE/>
        <w:autoSpaceDN/>
        <w:spacing w:after="0"/>
        <w:ind w:left="0"/>
        <w:rPr>
          <w:bCs/>
          <w:color w:val="000000" w:themeColor="text1"/>
        </w:rPr>
      </w:pPr>
      <w:r w:rsidRPr="004107A7">
        <w:rPr>
          <w:bCs/>
          <w:color w:val="000000" w:themeColor="text1"/>
        </w:rPr>
        <w:object w:dxaOrig="1539" w:dyaOrig="997" w14:anchorId="72A7D7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0.25pt" o:ole="">
            <v:imagedata r:id="rId13" o:title=""/>
          </v:shape>
          <o:OLEObject Type="Embed" ProgID="AcroExch.Document.11" ShapeID="_x0000_i1025" DrawAspect="Icon" ObjectID="_1539417774" r:id="rId14"/>
        </w:object>
      </w:r>
    </w:p>
    <w:p w14:paraId="5DF2B747" w14:textId="77777777" w:rsidR="00817C02" w:rsidRPr="004107A7" w:rsidRDefault="00817C02">
      <w:pPr>
        <w:widowControl/>
        <w:autoSpaceDE/>
        <w:autoSpaceDN/>
        <w:spacing w:after="0"/>
        <w:ind w:left="0"/>
        <w:rPr>
          <w:bCs/>
          <w:color w:val="000000" w:themeColor="text1"/>
        </w:rPr>
      </w:pPr>
    </w:p>
    <w:p w14:paraId="13535075" w14:textId="612D996B" w:rsidR="00BC47C6" w:rsidRPr="004107A7" w:rsidRDefault="00BC47C6" w:rsidP="00D72503">
      <w:pPr>
        <w:pStyle w:val="Ttulo1"/>
      </w:pPr>
      <w:bookmarkStart w:id="177" w:name="_Toc464658805"/>
      <w:r w:rsidRPr="004107A7">
        <w:t>CCIRN0224 – Validar NIRE informado</w:t>
      </w:r>
      <w:bookmarkEnd w:id="177"/>
    </w:p>
    <w:p w14:paraId="099563DC" w14:textId="64A882DC" w:rsidR="00BC47C6" w:rsidRPr="004107A7" w:rsidRDefault="000F6A66">
      <w:pPr>
        <w:widowControl/>
        <w:autoSpaceDE/>
        <w:autoSpaceDN/>
        <w:spacing w:after="0"/>
        <w:ind w:left="0"/>
      </w:pPr>
      <w:r w:rsidRPr="004107A7">
        <w:t>O</w:t>
      </w:r>
      <w:r w:rsidR="00BC47C6" w:rsidRPr="004107A7">
        <w:t xml:space="preserve"> campo de NIRE anterior da empresa é obrigatório quando for eventos especiais. </w:t>
      </w:r>
      <w:r w:rsidRPr="004107A7">
        <w:t xml:space="preserve">Devendo buscar na tabela TA_ESTABELECIMENTO, </w:t>
      </w:r>
      <w:r w:rsidR="00BC47C6" w:rsidRPr="004107A7">
        <w:t>O CNPJ do nire anterior</w:t>
      </w:r>
      <w:r w:rsidRPr="004107A7">
        <w:t xml:space="preserve"> que </w:t>
      </w:r>
      <w:r w:rsidR="00BC47C6" w:rsidRPr="004107A7">
        <w:t>será associado ao CNPJ que ficará como responsável pela transformação.</w:t>
      </w:r>
    </w:p>
    <w:p w14:paraId="0219E5BD" w14:textId="77777777" w:rsidR="00F81B71" w:rsidRPr="004107A7" w:rsidRDefault="00F81B71">
      <w:pPr>
        <w:widowControl/>
        <w:autoSpaceDE/>
        <w:autoSpaceDN/>
        <w:spacing w:after="0"/>
        <w:ind w:left="0"/>
      </w:pPr>
    </w:p>
    <w:p w14:paraId="288DC9A8" w14:textId="068B953C" w:rsidR="00F81B71" w:rsidRPr="004107A7" w:rsidRDefault="00F81B71" w:rsidP="00D72503">
      <w:pPr>
        <w:pStyle w:val="Ttulo1"/>
      </w:pPr>
      <w:bookmarkStart w:id="178" w:name="_Toc464658806"/>
      <w:r w:rsidRPr="004107A7">
        <w:t>CCIRN0225 – Mover arquivo que não é DEMP</w:t>
      </w:r>
      <w:bookmarkEnd w:id="178"/>
    </w:p>
    <w:p w14:paraId="368F3E08" w14:textId="2F705422" w:rsidR="00F81B71" w:rsidRPr="004107A7" w:rsidRDefault="00F81B71" w:rsidP="00F81B71">
      <w:pPr>
        <w:widowControl/>
        <w:autoSpaceDE/>
        <w:autoSpaceDN/>
        <w:spacing w:after="0"/>
        <w:ind w:left="0"/>
        <w:rPr>
          <w:bCs/>
          <w:color w:val="000000" w:themeColor="text1"/>
        </w:rPr>
      </w:pPr>
      <w:r w:rsidRPr="004107A7">
        <w:t>Ao identificar que o arquivo não é DEMP, deve ser movido o arquivo para uma pasta de ‘Rejeitado’ e encerra o processamento.</w:t>
      </w:r>
    </w:p>
    <w:p w14:paraId="12C4F23D" w14:textId="77777777" w:rsidR="00F81B71" w:rsidRPr="004107A7" w:rsidRDefault="00F81B71">
      <w:pPr>
        <w:widowControl/>
        <w:autoSpaceDE/>
        <w:autoSpaceDN/>
        <w:spacing w:after="0"/>
        <w:ind w:left="0"/>
        <w:rPr>
          <w:bCs/>
          <w:color w:val="000000" w:themeColor="text1"/>
        </w:rPr>
      </w:pPr>
    </w:p>
    <w:p w14:paraId="4AD737EC" w14:textId="66889CB8" w:rsidR="00124114" w:rsidRPr="004107A7" w:rsidRDefault="00124114" w:rsidP="00D72503">
      <w:pPr>
        <w:pStyle w:val="Ttulo1"/>
      </w:pPr>
      <w:bookmarkStart w:id="179" w:name="_Toc464658807"/>
      <w:r w:rsidRPr="004107A7">
        <w:t>CCIRN0226 – Situação de empresas para validar endereço.</w:t>
      </w:r>
      <w:bookmarkEnd w:id="179"/>
    </w:p>
    <w:p w14:paraId="665BFD47" w14:textId="025A666C" w:rsidR="00124114" w:rsidRPr="004107A7" w:rsidRDefault="00124114" w:rsidP="00124114">
      <w:r w:rsidRPr="004107A7">
        <w:t>O sistema precisa validar o endereço somente das empresas que estão com a seguinte situação cadastral</w:t>
      </w:r>
      <w:r w:rsidR="00117A49" w:rsidRPr="004107A7">
        <w:t xml:space="preserve"> (TA_CONTRIBUINTES_ICMS e TA_SITUACAO_CONTRIBUINTE)</w:t>
      </w:r>
      <w:r w:rsidRPr="004107A7">
        <w:t>.</w:t>
      </w:r>
      <w:r w:rsidR="00117A49" w:rsidRPr="004107A7">
        <w:t xml:space="preserve"> </w:t>
      </w:r>
    </w:p>
    <w:p w14:paraId="72106F9F" w14:textId="77777777" w:rsidR="00124114" w:rsidRPr="004107A7" w:rsidRDefault="00124114" w:rsidP="00124114">
      <w:pPr>
        <w:pStyle w:val="PargrafodaLista"/>
        <w:numPr>
          <w:ilvl w:val="0"/>
          <w:numId w:val="28"/>
        </w:numPr>
      </w:pPr>
      <w:r w:rsidRPr="004107A7">
        <w:t>Ativa, Ativa com Restrição, Provisório, Suspenso Voluntário e Suspenso Oficio</w:t>
      </w:r>
    </w:p>
    <w:p w14:paraId="6E5A5F19" w14:textId="77777777" w:rsidR="00124114" w:rsidRPr="004107A7" w:rsidRDefault="00124114" w:rsidP="00124114">
      <w:r w:rsidRPr="004107A7">
        <w:t xml:space="preserve">As empresas que estão com as situações </w:t>
      </w:r>
      <w:r w:rsidRPr="004107A7">
        <w:rPr>
          <w:b/>
        </w:rPr>
        <w:t>Canceladas, Baixadas e Nulas</w:t>
      </w:r>
      <w:r w:rsidRPr="004107A7">
        <w:t xml:space="preserve"> serão ignoradas.</w:t>
      </w:r>
    </w:p>
    <w:p w14:paraId="1AA68B89" w14:textId="77777777" w:rsidR="00124114" w:rsidRPr="004107A7" w:rsidRDefault="00124114">
      <w:pPr>
        <w:widowControl/>
        <w:autoSpaceDE/>
        <w:autoSpaceDN/>
        <w:spacing w:after="0"/>
        <w:ind w:left="0"/>
        <w:rPr>
          <w:bCs/>
          <w:color w:val="000000" w:themeColor="text1"/>
        </w:rPr>
      </w:pPr>
    </w:p>
    <w:p w14:paraId="0243D872" w14:textId="265606A8" w:rsidR="00124114" w:rsidRPr="004107A7" w:rsidRDefault="002A01AF" w:rsidP="00D72503">
      <w:pPr>
        <w:pStyle w:val="Ttulo1"/>
      </w:pPr>
      <w:bookmarkStart w:id="180" w:name="_Toc464658808"/>
      <w:r w:rsidRPr="004107A7">
        <w:t>CCIRN0227 – Gerar arquivo de retorno JUCETINS.</w:t>
      </w:r>
      <w:bookmarkEnd w:id="180"/>
    </w:p>
    <w:p w14:paraId="13CE1D74" w14:textId="624A5765" w:rsidR="002A01AF" w:rsidRPr="004107A7" w:rsidRDefault="002A01AF" w:rsidP="00B83410">
      <w:pPr>
        <w:widowControl/>
        <w:autoSpaceDE/>
        <w:autoSpaceDN/>
        <w:spacing w:after="0"/>
        <w:ind w:left="0"/>
        <w:rPr>
          <w:bCs/>
          <w:color w:val="000000" w:themeColor="text1"/>
        </w:rPr>
      </w:pPr>
      <w:r w:rsidRPr="004107A7">
        <w:t>O sistema para gerar o arquivo de retorno, deverá obedecer ao layout especificado pela VOX, empresa respon</w:t>
      </w:r>
      <w:r w:rsidR="00B83410" w:rsidRPr="004107A7">
        <w:t>sável pelo SIGFACIL da Jucetins conforme abaixo e o modelo do arquivo a ser gerado é do tipo DCOM – Dados Complementares</w:t>
      </w:r>
      <w:r w:rsidR="00B83410" w:rsidRPr="004107A7">
        <w:rPr>
          <w:bCs/>
          <w:color w:val="000000" w:themeColor="text1"/>
        </w:rPr>
        <w:t>:</w:t>
      </w:r>
    </w:p>
    <w:p w14:paraId="462BF38E" w14:textId="79F21C16" w:rsidR="002A01AF" w:rsidRPr="004107A7" w:rsidRDefault="004D7499" w:rsidP="002A01AF">
      <w:pPr>
        <w:ind w:left="0"/>
      </w:pPr>
      <w:r w:rsidRPr="004107A7">
        <w:rPr>
          <w:bCs/>
          <w:color w:val="000000" w:themeColor="text1"/>
        </w:rPr>
        <w:object w:dxaOrig="1539" w:dyaOrig="997" w14:anchorId="21A4B2D0">
          <v:shape id="_x0000_i1026" type="#_x0000_t75" style="width:76.5pt;height:50.25pt" o:ole="">
            <v:imagedata r:id="rId13" o:title=""/>
          </v:shape>
          <o:OLEObject Type="Embed" ProgID="AcroExch.Document.11" ShapeID="_x0000_i1026" DrawAspect="Icon" ObjectID="_1539417775" r:id="rId15"/>
        </w:object>
      </w:r>
    </w:p>
    <w:p w14:paraId="7FD34070" w14:textId="77777777" w:rsidR="00124114" w:rsidRPr="004107A7" w:rsidRDefault="00124114">
      <w:pPr>
        <w:widowControl/>
        <w:autoSpaceDE/>
        <w:autoSpaceDN/>
        <w:spacing w:after="0"/>
        <w:ind w:left="0"/>
        <w:rPr>
          <w:bCs/>
          <w:color w:val="000000" w:themeColor="text1"/>
        </w:rPr>
      </w:pPr>
    </w:p>
    <w:p w14:paraId="06899278" w14:textId="2DA5E9E1" w:rsidR="00B83410" w:rsidRPr="004107A7" w:rsidRDefault="005A2DE1" w:rsidP="00E56B72">
      <w:pPr>
        <w:ind w:left="0"/>
      </w:pPr>
      <w:r w:rsidRPr="004107A7">
        <w:t>Deve</w:t>
      </w:r>
      <w:r w:rsidR="00B83410" w:rsidRPr="004107A7">
        <w:t xml:space="preserve"> gerar os dados das tags do XML para o tipo “ControleDto”, obedecendo a nomenclatura das tags do XML e atribuindo os valores da seguinte forma:</w:t>
      </w:r>
    </w:p>
    <w:p w14:paraId="66C4A97B" w14:textId="77777777" w:rsidR="00B83410" w:rsidRPr="004107A7" w:rsidRDefault="00B83410" w:rsidP="00B83410">
      <w:pPr>
        <w:pStyle w:val="PargrafodaLista"/>
        <w:numPr>
          <w:ilvl w:val="0"/>
          <w:numId w:val="27"/>
        </w:numPr>
      </w:pPr>
      <w:r w:rsidRPr="004107A7">
        <w:t>Gerar o Hash conforme a definição da documentação do arquivo;</w:t>
      </w:r>
    </w:p>
    <w:p w14:paraId="21A6D41D" w14:textId="77777777" w:rsidR="00B83410" w:rsidRDefault="00B83410" w:rsidP="00B83410">
      <w:pPr>
        <w:pStyle w:val="PargrafodaLista"/>
        <w:numPr>
          <w:ilvl w:val="0"/>
          <w:numId w:val="27"/>
        </w:numPr>
      </w:pPr>
      <w:r w:rsidRPr="004107A7">
        <w:t>Atribuir o valor</w:t>
      </w:r>
      <w:r>
        <w:t xml:space="preserve"> padrão da categoria da mensagem “dadosComplementares”;</w:t>
      </w:r>
    </w:p>
    <w:p w14:paraId="18241CC0" w14:textId="77777777" w:rsidR="00B83410" w:rsidRDefault="00B83410" w:rsidP="00B83410">
      <w:pPr>
        <w:pStyle w:val="PargrafodaLista"/>
        <w:numPr>
          <w:ilvl w:val="0"/>
          <w:numId w:val="27"/>
        </w:numPr>
      </w:pPr>
      <w:r>
        <w:t>Informar a data e hora atual do sistema para a tag “data”;</w:t>
      </w:r>
    </w:p>
    <w:p w14:paraId="3C6FBEC7" w14:textId="77777777" w:rsidR="00B83410" w:rsidRDefault="00B83410" w:rsidP="00B83410">
      <w:pPr>
        <w:pStyle w:val="PargrafodaLista"/>
        <w:numPr>
          <w:ilvl w:val="0"/>
          <w:numId w:val="27"/>
        </w:numPr>
      </w:pPr>
      <w:r>
        <w:t>Informar a versão 1.0;</w:t>
      </w:r>
    </w:p>
    <w:p w14:paraId="25F6A7A5" w14:textId="77777777" w:rsidR="00B83410" w:rsidRDefault="00B83410" w:rsidP="00B83410">
      <w:pPr>
        <w:pStyle w:val="PargrafodaLista"/>
        <w:numPr>
          <w:ilvl w:val="0"/>
          <w:numId w:val="27"/>
        </w:numPr>
      </w:pPr>
      <w:r>
        <w:t>Para a tag “isDeferimentoPref” atribuir o valor “false”;</w:t>
      </w:r>
    </w:p>
    <w:p w14:paraId="028A2622" w14:textId="77777777" w:rsidR="00B83410" w:rsidRPr="00E410A5" w:rsidRDefault="00B83410" w:rsidP="00B83410">
      <w:pPr>
        <w:pStyle w:val="PargrafodaLista"/>
        <w:numPr>
          <w:ilvl w:val="0"/>
          <w:numId w:val="27"/>
        </w:numPr>
      </w:pPr>
      <w:r>
        <w:t>Para a tag “InscricaoEmOutraUF” atribuir o valor “false”;</w:t>
      </w:r>
    </w:p>
    <w:p w14:paraId="4C708EE4" w14:textId="77777777" w:rsidR="00B83410" w:rsidRDefault="00B83410">
      <w:pPr>
        <w:widowControl/>
        <w:autoSpaceDE/>
        <w:autoSpaceDN/>
        <w:spacing w:after="0"/>
        <w:ind w:left="0"/>
        <w:rPr>
          <w:bCs/>
          <w:color w:val="000000" w:themeColor="text1"/>
        </w:rPr>
      </w:pPr>
    </w:p>
    <w:p w14:paraId="57601115" w14:textId="0C0785B7" w:rsidR="00D65F5A" w:rsidRDefault="005A2DE1" w:rsidP="00D65F5A">
      <w:r>
        <w:t>Deve</w:t>
      </w:r>
      <w:r w:rsidR="00D65F5A">
        <w:t xml:space="preserve"> gerar os dados das tags do XML para o tipo “Dados ComplementaresDto”, obedecendo a nomenclatura das tags do XML e atribuindo os valores da seguinte forma:</w:t>
      </w:r>
    </w:p>
    <w:p w14:paraId="1B7C4366" w14:textId="77777777" w:rsidR="00D65F5A" w:rsidRDefault="00D65F5A" w:rsidP="00D65F5A">
      <w:pPr>
        <w:pStyle w:val="PargrafodaLista"/>
        <w:numPr>
          <w:ilvl w:val="0"/>
          <w:numId w:val="29"/>
        </w:numPr>
      </w:pPr>
      <w:r>
        <w:t>Atribuir o CNPJ do Solicitante;</w:t>
      </w:r>
    </w:p>
    <w:p w14:paraId="093261B2" w14:textId="77777777" w:rsidR="00D65F5A" w:rsidRDefault="00D65F5A" w:rsidP="00D65F5A">
      <w:pPr>
        <w:pStyle w:val="PargrafodaLista"/>
        <w:numPr>
          <w:ilvl w:val="0"/>
          <w:numId w:val="29"/>
        </w:numPr>
      </w:pPr>
      <w:r>
        <w:t>Informar o número do protocolo gerado pelo sistema no momento do processamento do arquivo de solicitação para a tag “co_processo”;</w:t>
      </w:r>
    </w:p>
    <w:p w14:paraId="6CDAA1A2" w14:textId="77777777" w:rsidR="00D65F5A" w:rsidRDefault="00D65F5A" w:rsidP="00D65F5A">
      <w:pPr>
        <w:pStyle w:val="PargrafodaLista"/>
        <w:numPr>
          <w:ilvl w:val="0"/>
          <w:numId w:val="29"/>
        </w:numPr>
      </w:pPr>
      <w:r>
        <w:t>Informar a data atual do sistema para as tags da data do Evento e a data de validade;</w:t>
      </w:r>
    </w:p>
    <w:p w14:paraId="1A77B7FE" w14:textId="77777777" w:rsidR="00D65F5A" w:rsidRDefault="00D65F5A" w:rsidP="00D65F5A">
      <w:pPr>
        <w:pStyle w:val="PargrafodaLista"/>
        <w:numPr>
          <w:ilvl w:val="0"/>
          <w:numId w:val="29"/>
        </w:numPr>
      </w:pPr>
      <w:r>
        <w:t>Informar para a tag “nu_seq_modelo_documento” o código 6, que equivale o tipo de documento de Inscrição Estadual;</w:t>
      </w:r>
    </w:p>
    <w:p w14:paraId="7DDA53BA" w14:textId="77777777" w:rsidR="00D65F5A" w:rsidRDefault="00D65F5A" w:rsidP="00D65F5A">
      <w:pPr>
        <w:pStyle w:val="PargrafodaLista"/>
        <w:numPr>
          <w:ilvl w:val="0"/>
          <w:numId w:val="29"/>
        </w:numPr>
      </w:pPr>
      <w:r>
        <w:t>Informar o número da Inscrição Estadual recepcionada no caso de uso;</w:t>
      </w:r>
    </w:p>
    <w:p w14:paraId="3BCAF936" w14:textId="77777777" w:rsidR="00D65F5A" w:rsidRDefault="00D65F5A" w:rsidP="00D65F5A">
      <w:pPr>
        <w:pStyle w:val="PargrafodaLista"/>
        <w:numPr>
          <w:ilvl w:val="0"/>
          <w:numId w:val="29"/>
        </w:numPr>
      </w:pPr>
      <w:r>
        <w:t>Informar o campo o valor em Branco para a tag “ds_url”;</w:t>
      </w:r>
    </w:p>
    <w:p w14:paraId="74C76328" w14:textId="77777777" w:rsidR="00D65F5A" w:rsidRDefault="00D65F5A" w:rsidP="00D65F5A">
      <w:pPr>
        <w:pStyle w:val="PargrafodaLista"/>
        <w:numPr>
          <w:ilvl w:val="0"/>
          <w:numId w:val="29"/>
        </w:numPr>
      </w:pPr>
      <w:r>
        <w:t xml:space="preserve">Informar a código da situação do processamento repassado pelo sistema, podendo ser: </w:t>
      </w:r>
    </w:p>
    <w:p w14:paraId="2033EDDE" w14:textId="77777777" w:rsidR="00D65F5A" w:rsidRDefault="00D65F5A" w:rsidP="00D65F5A">
      <w:pPr>
        <w:pStyle w:val="PargrafodaLista"/>
        <w:numPr>
          <w:ilvl w:val="1"/>
          <w:numId w:val="29"/>
        </w:numPr>
      </w:pPr>
      <w:r>
        <w:t xml:space="preserve">1 – Em Análise, </w:t>
      </w:r>
    </w:p>
    <w:p w14:paraId="03392CB4" w14:textId="77777777" w:rsidR="00D65F5A" w:rsidRDefault="00D65F5A" w:rsidP="00D65F5A">
      <w:pPr>
        <w:pStyle w:val="PargrafodaLista"/>
        <w:numPr>
          <w:ilvl w:val="1"/>
          <w:numId w:val="29"/>
        </w:numPr>
      </w:pPr>
      <w:r>
        <w:t xml:space="preserve">3 – Em Exigência, </w:t>
      </w:r>
    </w:p>
    <w:p w14:paraId="43749AB4" w14:textId="77777777" w:rsidR="00D65F5A" w:rsidRDefault="00D65F5A" w:rsidP="00D65F5A">
      <w:pPr>
        <w:pStyle w:val="PargrafodaLista"/>
        <w:numPr>
          <w:ilvl w:val="1"/>
          <w:numId w:val="29"/>
        </w:numPr>
      </w:pPr>
      <w:r>
        <w:t xml:space="preserve">5 – Emitido, </w:t>
      </w:r>
    </w:p>
    <w:p w14:paraId="6B5FD6C3" w14:textId="77777777" w:rsidR="00D65F5A" w:rsidRDefault="00D65F5A" w:rsidP="00D65F5A">
      <w:pPr>
        <w:pStyle w:val="PargrafodaLista"/>
        <w:numPr>
          <w:ilvl w:val="1"/>
          <w:numId w:val="29"/>
        </w:numPr>
      </w:pPr>
      <w:r>
        <w:t>11 – Indeferido</w:t>
      </w:r>
    </w:p>
    <w:p w14:paraId="56BEF2D8" w14:textId="77777777" w:rsidR="00D65F5A" w:rsidRDefault="00D65F5A" w:rsidP="00D65F5A">
      <w:pPr>
        <w:pStyle w:val="PargrafodaLista"/>
        <w:numPr>
          <w:ilvl w:val="0"/>
          <w:numId w:val="29"/>
        </w:numPr>
      </w:pPr>
      <w:r>
        <w:t>Informar para o tag “ds_descricao_processo”, a descrição em conformidade com a situação repassada, obedecendo as seguintes condições:</w:t>
      </w:r>
    </w:p>
    <w:p w14:paraId="767739FB" w14:textId="77777777" w:rsidR="00D65F5A" w:rsidRDefault="00D65F5A" w:rsidP="00D65F5A">
      <w:pPr>
        <w:pStyle w:val="PargrafodaLista"/>
        <w:numPr>
          <w:ilvl w:val="1"/>
          <w:numId w:val="29"/>
        </w:numPr>
      </w:pPr>
      <w:r>
        <w:t xml:space="preserve">Situação 1-Em Análise será informado: “Seu Pedido Encontra-se em Análise pela </w:t>
      </w:r>
      <w:proofErr w:type="gramStart"/>
      <w:r>
        <w:t>Sefaz !</w:t>
      </w:r>
      <w:proofErr w:type="gramEnd"/>
      <w:r>
        <w:t>”</w:t>
      </w:r>
    </w:p>
    <w:p w14:paraId="56F85981" w14:textId="77777777" w:rsidR="00D65F5A" w:rsidRDefault="00D65F5A" w:rsidP="00D65F5A">
      <w:pPr>
        <w:pStyle w:val="PargrafodaLista"/>
        <w:numPr>
          <w:ilvl w:val="1"/>
          <w:numId w:val="29"/>
        </w:numPr>
      </w:pPr>
      <w:r>
        <w:t xml:space="preserve">Situação 3-Em Exigência será informado: “Seu Pedido encontra-se em Exigência, Verificar as Pendências detectadas no Portal da SEFAZ para regularização e deferimento do seu </w:t>
      </w:r>
      <w:proofErr w:type="gramStart"/>
      <w:r>
        <w:t>Pedido !</w:t>
      </w:r>
      <w:proofErr w:type="gramEnd"/>
      <w:r>
        <w:t>”</w:t>
      </w:r>
    </w:p>
    <w:p w14:paraId="108E8581" w14:textId="77777777" w:rsidR="00D65F5A" w:rsidRDefault="00D65F5A" w:rsidP="00D65F5A">
      <w:pPr>
        <w:pStyle w:val="PargrafodaLista"/>
        <w:numPr>
          <w:ilvl w:val="1"/>
          <w:numId w:val="29"/>
        </w:numPr>
      </w:pPr>
      <w:r>
        <w:t>Situação 5-Emitido será informado: “Seu Pedido foi Processado sem Problemas”</w:t>
      </w:r>
    </w:p>
    <w:p w14:paraId="46A45EF5" w14:textId="77777777" w:rsidR="00D65F5A" w:rsidRDefault="00D65F5A" w:rsidP="00D65F5A">
      <w:pPr>
        <w:pStyle w:val="PargrafodaLista"/>
        <w:numPr>
          <w:ilvl w:val="1"/>
          <w:numId w:val="29"/>
        </w:numPr>
      </w:pPr>
      <w:r>
        <w:t>Situação 11-Indeferido será informado</w:t>
      </w:r>
      <w:proofErr w:type="gramStart"/>
      <w:r>
        <w:t>: ”Seu</w:t>
      </w:r>
      <w:proofErr w:type="gramEnd"/>
      <w:r>
        <w:t xml:space="preserve"> Pedido foi Rejeitado por inconsistências de Informações Obrigatórias para Sefaz !”</w:t>
      </w:r>
    </w:p>
    <w:p w14:paraId="2ADBC694" w14:textId="3488F73C" w:rsidR="00D65F5A" w:rsidRDefault="005A2DE1" w:rsidP="005A2DE1">
      <w:bookmarkStart w:id="181" w:name="_Toc461954710"/>
      <w:r>
        <w:t>Deve ser verificada se a</w:t>
      </w:r>
      <w:r w:rsidR="00D65F5A">
        <w:t xml:space="preserve"> próxima tag é um array de exigências e o sistema adicionou todos os itens que foram detectados no Array de pendências na tag “exigencias”.</w:t>
      </w:r>
      <w:bookmarkEnd w:id="181"/>
    </w:p>
    <w:p w14:paraId="12B37D16" w14:textId="4EC1719C" w:rsidR="005A2DE1" w:rsidRDefault="005A2DE1" w:rsidP="003C71FA">
      <w:r>
        <w:tab/>
        <w:t>O preenchimento da tag “exigencias” conforme a regra</w:t>
      </w:r>
      <w:r w:rsidR="003C71FA">
        <w:t xml:space="preserve"> </w:t>
      </w:r>
      <w:r w:rsidRPr="00355EDA">
        <w:rPr>
          <w:b/>
        </w:rPr>
        <w:t>CCIRN021</w:t>
      </w:r>
      <w:r>
        <w:rPr>
          <w:b/>
        </w:rPr>
        <w:t>4</w:t>
      </w:r>
      <w:r w:rsidRPr="00355EDA">
        <w:rPr>
          <w:b/>
        </w:rPr>
        <w:t xml:space="preserve"> – Prencher tag de Exigências X Pendências SEFAZ</w:t>
      </w:r>
      <w:r w:rsidR="003C71FA">
        <w:rPr>
          <w:b/>
        </w:rPr>
        <w:t>.</w:t>
      </w:r>
    </w:p>
    <w:p w14:paraId="4C5DF2FB" w14:textId="1F96299D" w:rsidR="00D65F5A" w:rsidRDefault="005A2DE1" w:rsidP="00D65F5A">
      <w:r>
        <w:t xml:space="preserve">Se não </w:t>
      </w:r>
      <w:r w:rsidR="00D65F5A">
        <w:t>detectar itens dentro do array de pendências vai deixar a tag em branco, ou seja, não será informado nada.</w:t>
      </w:r>
    </w:p>
    <w:p w14:paraId="5BF25866" w14:textId="58F0387A" w:rsidR="00D65F5A" w:rsidRPr="00355EDA" w:rsidRDefault="00D65F5A" w:rsidP="00D65F5A">
      <w:pPr>
        <w:rPr>
          <w:b/>
        </w:rPr>
      </w:pPr>
    </w:p>
    <w:p w14:paraId="67BDBD53" w14:textId="4597422A" w:rsidR="00D65F5A" w:rsidRDefault="00A30A95" w:rsidP="00D65F5A">
      <w:r>
        <w:t>Outras</w:t>
      </w:r>
      <w:r w:rsidR="00D65F5A">
        <w:t xml:space="preserve"> tags para serem preenchidas:</w:t>
      </w:r>
    </w:p>
    <w:p w14:paraId="751503C6" w14:textId="77777777" w:rsidR="00D65F5A" w:rsidRDefault="00D65F5A" w:rsidP="00D65F5A">
      <w:pPr>
        <w:pStyle w:val="PargrafodaLista"/>
        <w:numPr>
          <w:ilvl w:val="0"/>
          <w:numId w:val="30"/>
        </w:numPr>
      </w:pPr>
      <w:r>
        <w:t xml:space="preserve">Informa </w:t>
      </w:r>
      <w:proofErr w:type="gramStart"/>
      <w:r>
        <w:t>“”(</w:t>
      </w:r>
      <w:proofErr w:type="gramEnd"/>
      <w:r>
        <w:t>Branco), para as tags “ds_observacao”, “co_suframa” e “ds_url_dam_proprio”</w:t>
      </w:r>
    </w:p>
    <w:p w14:paraId="423EAEFA" w14:textId="77777777" w:rsidR="00D65F5A" w:rsidRDefault="00D65F5A" w:rsidP="00D65F5A">
      <w:pPr>
        <w:pStyle w:val="PargrafodaLista"/>
        <w:numPr>
          <w:ilvl w:val="0"/>
          <w:numId w:val="30"/>
        </w:numPr>
      </w:pPr>
      <w:r>
        <w:t>Informa o valor “SEFAZ” para a tag “órgão_emissor”</w:t>
      </w:r>
    </w:p>
    <w:p w14:paraId="79CB83F5" w14:textId="77777777" w:rsidR="00D65F5A" w:rsidRPr="00355EDA" w:rsidRDefault="00D65F5A" w:rsidP="00D65F5A">
      <w:pPr>
        <w:pStyle w:val="PargrafodaLista"/>
        <w:numPr>
          <w:ilvl w:val="0"/>
          <w:numId w:val="30"/>
        </w:numPr>
      </w:pPr>
      <w:r>
        <w:t xml:space="preserve">Informa o número do protocolo da Jucetins, recepcionado no </w:t>
      </w:r>
      <w:proofErr w:type="gramStart"/>
      <w:r>
        <w:t>arquivo  do</w:t>
      </w:r>
      <w:proofErr w:type="gramEnd"/>
      <w:r>
        <w:t xml:space="preserve"> tipo “DEMP”, repassado para o caso de uso</w:t>
      </w:r>
    </w:p>
    <w:p w14:paraId="1526A4B6" w14:textId="6E304FD3" w:rsidR="00B83410" w:rsidRPr="003C71FA" w:rsidRDefault="00A30A95" w:rsidP="003C71FA">
      <w:r>
        <w:lastRenderedPageBreak/>
        <w:t>F</w:t>
      </w:r>
      <w:r w:rsidR="00D65F5A">
        <w:t>inaliza a geração, quando preenche todos os tipos e tags contidos no layout do arquivo de retorno.</w:t>
      </w:r>
    </w:p>
    <w:p w14:paraId="313F53AD" w14:textId="77777777" w:rsidR="00A30A95" w:rsidRDefault="00A30A95">
      <w:pPr>
        <w:widowControl/>
        <w:autoSpaceDE/>
        <w:autoSpaceDN/>
        <w:spacing w:after="0"/>
        <w:ind w:left="0"/>
        <w:rPr>
          <w:bCs/>
          <w:color w:val="000000" w:themeColor="text1"/>
        </w:rPr>
      </w:pPr>
    </w:p>
    <w:p w14:paraId="294FD5DB" w14:textId="08EB45EF" w:rsidR="00D150A0" w:rsidRPr="004107A7" w:rsidRDefault="00A30A95" w:rsidP="00D72503">
      <w:pPr>
        <w:pStyle w:val="Ttulo1"/>
      </w:pPr>
      <w:bookmarkStart w:id="182" w:name="_Toc464658809"/>
      <w:r w:rsidRPr="004107A7">
        <w:t xml:space="preserve">CCIRN0228 – </w:t>
      </w:r>
      <w:r w:rsidR="00D150A0" w:rsidRPr="004107A7">
        <w:t>Verificar o conjunto de informações para Eventos de Alteração</w:t>
      </w:r>
      <w:bookmarkEnd w:id="182"/>
    </w:p>
    <w:p w14:paraId="44E69CF1" w14:textId="38A388BC" w:rsidR="00D150A0" w:rsidRPr="002211C5" w:rsidRDefault="00D150A0" w:rsidP="00A30A95">
      <w:pPr>
        <w:widowControl/>
        <w:autoSpaceDE/>
        <w:autoSpaceDN/>
        <w:spacing w:after="0"/>
        <w:ind w:left="0"/>
      </w:pPr>
      <w:r w:rsidRPr="004107A7">
        <w:t>Os seguintes conjuntos de informação só devem ser verificados se sofrerem alterações</w:t>
      </w:r>
    </w:p>
    <w:p w14:paraId="1253E042" w14:textId="77777777" w:rsidR="00D150A0" w:rsidRDefault="00D150A0">
      <w:pPr>
        <w:widowControl/>
        <w:autoSpaceDE/>
        <w:autoSpaceDN/>
        <w:spacing w:after="0"/>
        <w:ind w:left="0"/>
        <w:rPr>
          <w:bCs/>
          <w:color w:val="000000" w:themeColor="text1"/>
        </w:rPr>
      </w:pPr>
    </w:p>
    <w:p w14:paraId="3BEC1D1B" w14:textId="396C2041" w:rsidR="00D65F5A" w:rsidRDefault="00D150A0" w:rsidP="00D150A0">
      <w:pPr>
        <w:pStyle w:val="PargrafodaLista"/>
        <w:widowControl/>
        <w:numPr>
          <w:ilvl w:val="0"/>
          <w:numId w:val="31"/>
        </w:numPr>
        <w:autoSpaceDE/>
        <w:autoSpaceDN/>
        <w:spacing w:after="0"/>
        <w:rPr>
          <w:bCs/>
          <w:color w:val="000000" w:themeColor="text1"/>
        </w:rPr>
      </w:pPr>
      <w:r w:rsidRPr="00D150A0">
        <w:rPr>
          <w:bCs/>
          <w:color w:val="000000" w:themeColor="text1"/>
        </w:rPr>
        <w:t>Dados da Empresa</w:t>
      </w:r>
    </w:p>
    <w:p w14:paraId="253DF7A2" w14:textId="10FFD8AC" w:rsidR="00D150A0" w:rsidRPr="00D150A0" w:rsidRDefault="00D150A0" w:rsidP="00D150A0">
      <w:pPr>
        <w:pStyle w:val="PargrafodaLista"/>
        <w:widowControl/>
        <w:autoSpaceDE/>
        <w:autoSpaceDN/>
        <w:spacing w:after="0"/>
        <w:rPr>
          <w:bCs/>
          <w:color w:val="000000" w:themeColor="text1"/>
        </w:rPr>
      </w:pPr>
      <w:r w:rsidRPr="00D150A0">
        <w:rPr>
          <w:bCs/>
          <w:color w:val="000000" w:themeColor="text1"/>
        </w:rPr>
        <w:t>O sistema vai realizar as validações da regra somente para aqueles campos que sofreram alteração e ou estão sendo incluídos pelo evento de alteração</w:t>
      </w:r>
      <w:r>
        <w:rPr>
          <w:bCs/>
          <w:color w:val="000000" w:themeColor="text1"/>
        </w:rPr>
        <w:t>.</w:t>
      </w:r>
    </w:p>
    <w:p w14:paraId="74C15F26" w14:textId="133FD17A" w:rsidR="00D150A0" w:rsidRDefault="00D150A0" w:rsidP="00D150A0">
      <w:pPr>
        <w:pStyle w:val="PargrafodaLista"/>
        <w:widowControl/>
        <w:numPr>
          <w:ilvl w:val="0"/>
          <w:numId w:val="31"/>
        </w:numPr>
        <w:autoSpaceDE/>
        <w:autoSpaceDN/>
        <w:spacing w:after="0"/>
        <w:rPr>
          <w:bCs/>
          <w:color w:val="000000" w:themeColor="text1"/>
        </w:rPr>
      </w:pPr>
      <w:r w:rsidRPr="00D150A0">
        <w:rPr>
          <w:bCs/>
          <w:color w:val="000000" w:themeColor="text1"/>
        </w:rPr>
        <w:t>Dados do Endereço</w:t>
      </w:r>
    </w:p>
    <w:p w14:paraId="6EFB7E05" w14:textId="48B93E05" w:rsidR="00D150A0" w:rsidRPr="00D150A0" w:rsidRDefault="00D150A0" w:rsidP="00D150A0">
      <w:pPr>
        <w:pStyle w:val="PargrafodaLista"/>
        <w:widowControl/>
        <w:autoSpaceDE/>
        <w:autoSpaceDN/>
        <w:spacing w:after="0"/>
        <w:rPr>
          <w:bCs/>
          <w:color w:val="000000" w:themeColor="text1"/>
        </w:rPr>
      </w:pPr>
      <w:r w:rsidRPr="00D150A0">
        <w:rPr>
          <w:bCs/>
          <w:color w:val="000000" w:themeColor="text1"/>
        </w:rPr>
        <w:t>O sistema vai realizar as validações da regra somente se sofreram alterações nos campos de endereço da empresa</w:t>
      </w:r>
      <w:r>
        <w:rPr>
          <w:bCs/>
          <w:color w:val="000000" w:themeColor="text1"/>
        </w:rPr>
        <w:t>.</w:t>
      </w:r>
    </w:p>
    <w:p w14:paraId="3D6DC983" w14:textId="6177269C" w:rsidR="00D150A0" w:rsidRDefault="00D150A0" w:rsidP="00D150A0">
      <w:pPr>
        <w:pStyle w:val="PargrafodaLista"/>
        <w:widowControl/>
        <w:numPr>
          <w:ilvl w:val="0"/>
          <w:numId w:val="31"/>
        </w:numPr>
        <w:autoSpaceDE/>
        <w:autoSpaceDN/>
        <w:spacing w:after="0"/>
        <w:rPr>
          <w:bCs/>
          <w:color w:val="000000" w:themeColor="text1"/>
        </w:rPr>
      </w:pPr>
      <w:r w:rsidRPr="00D150A0">
        <w:rPr>
          <w:bCs/>
          <w:color w:val="000000" w:themeColor="text1"/>
        </w:rPr>
        <w:t>Dados do quadro societário</w:t>
      </w:r>
    </w:p>
    <w:p w14:paraId="49B1936E" w14:textId="0973352C" w:rsidR="00D150A0" w:rsidRPr="00D150A0" w:rsidRDefault="00D150A0" w:rsidP="00D150A0">
      <w:pPr>
        <w:pStyle w:val="PargrafodaLista"/>
        <w:widowControl/>
        <w:autoSpaceDE/>
        <w:autoSpaceDN/>
        <w:spacing w:after="0"/>
        <w:rPr>
          <w:bCs/>
          <w:color w:val="000000" w:themeColor="text1"/>
        </w:rPr>
      </w:pPr>
      <w:r w:rsidRPr="00D150A0">
        <w:rPr>
          <w:bCs/>
          <w:color w:val="000000" w:themeColor="text1"/>
        </w:rPr>
        <w:t>O sistema vai realizar as validações da regra so</w:t>
      </w:r>
      <w:r>
        <w:rPr>
          <w:bCs/>
          <w:color w:val="000000" w:themeColor="text1"/>
        </w:rPr>
        <w:t xml:space="preserve">mente para os sócios que estão </w:t>
      </w:r>
      <w:r w:rsidRPr="00D150A0">
        <w:rPr>
          <w:bCs/>
          <w:color w:val="000000" w:themeColor="text1"/>
        </w:rPr>
        <w:t>sendo incluídos no quadro societário da empresa</w:t>
      </w:r>
      <w:r>
        <w:rPr>
          <w:bCs/>
          <w:color w:val="000000" w:themeColor="text1"/>
        </w:rPr>
        <w:t>.</w:t>
      </w:r>
    </w:p>
    <w:p w14:paraId="055F892F" w14:textId="77777777" w:rsidR="00D150A0" w:rsidRPr="00674125" w:rsidRDefault="00D150A0">
      <w:pPr>
        <w:widowControl/>
        <w:autoSpaceDE/>
        <w:autoSpaceDN/>
        <w:spacing w:after="0"/>
        <w:ind w:left="0"/>
        <w:rPr>
          <w:bCs/>
          <w:color w:val="000000" w:themeColor="text1"/>
        </w:rPr>
      </w:pPr>
    </w:p>
    <w:p w14:paraId="29C8DAD1" w14:textId="77777777" w:rsidR="00990A84" w:rsidRDefault="00990A84" w:rsidP="002211C5">
      <w:pPr>
        <w:widowControl/>
        <w:autoSpaceDE/>
        <w:autoSpaceDN/>
        <w:spacing w:after="0"/>
        <w:ind w:left="0"/>
      </w:pPr>
    </w:p>
    <w:p w14:paraId="4FF3B7C6" w14:textId="1C857901" w:rsidR="00990A84" w:rsidRDefault="00990A84" w:rsidP="00990A84">
      <w:pPr>
        <w:pStyle w:val="Ttulo1"/>
      </w:pPr>
      <w:r>
        <w:t>CCIRN0229</w:t>
      </w:r>
      <w:r w:rsidRPr="004107A7">
        <w:t xml:space="preserve"> – Verificar </w:t>
      </w:r>
      <w:r>
        <w:t>se é Matriz ou Filial.</w:t>
      </w:r>
    </w:p>
    <w:p w14:paraId="197F5992" w14:textId="77777777" w:rsidR="00990A84" w:rsidRDefault="00990A84" w:rsidP="002211C5">
      <w:pPr>
        <w:widowControl/>
        <w:autoSpaceDE/>
        <w:autoSpaceDN/>
        <w:spacing w:after="0"/>
        <w:ind w:left="0"/>
      </w:pPr>
    </w:p>
    <w:p w14:paraId="62473541" w14:textId="77777777" w:rsidR="00990A84" w:rsidRDefault="00990A84" w:rsidP="00990A84">
      <w:pPr>
        <w:widowControl/>
        <w:autoSpaceDE/>
        <w:autoSpaceDN/>
        <w:spacing w:after="0"/>
        <w:ind w:left="0"/>
      </w:pPr>
      <w:r>
        <w:t>Verificar no XML se as tags is_Filial e co_matriz_CNPJ estão nulos, quando isso ocorre o processo é de inclusão/Alteração de empresa matriz no cadastro de ICMS.</w:t>
      </w:r>
    </w:p>
    <w:p w14:paraId="572F36CB" w14:textId="77777777" w:rsidR="00F31E67" w:rsidRDefault="00990A84" w:rsidP="00990A84">
      <w:pPr>
        <w:widowControl/>
        <w:autoSpaceDE/>
        <w:autoSpaceDN/>
        <w:spacing w:after="0"/>
        <w:ind w:left="0"/>
      </w:pPr>
      <w:r>
        <w:t xml:space="preserve">Quando o campo co_Matriz vier preenchido será inclusão/alteração de uma Filial. </w:t>
      </w:r>
    </w:p>
    <w:p w14:paraId="0286BAF3" w14:textId="77777777" w:rsidR="00F31E67" w:rsidRDefault="00F31E67" w:rsidP="00990A84">
      <w:pPr>
        <w:widowControl/>
        <w:autoSpaceDE/>
        <w:autoSpaceDN/>
        <w:spacing w:after="0"/>
        <w:ind w:left="0"/>
      </w:pPr>
    </w:p>
    <w:p w14:paraId="05BE9FA6" w14:textId="51B61A00" w:rsidR="00F31E67" w:rsidRDefault="00F31E67" w:rsidP="00F31E67">
      <w:pPr>
        <w:pStyle w:val="Ttulo1"/>
      </w:pPr>
      <w:r>
        <w:t>CCIRN0230</w:t>
      </w:r>
      <w:r w:rsidRPr="004107A7">
        <w:t xml:space="preserve"> – </w:t>
      </w:r>
      <w:r w:rsidR="005E116B">
        <w:t>Validar arquivos pendentes de processamento</w:t>
      </w:r>
      <w:r>
        <w:t>.</w:t>
      </w:r>
    </w:p>
    <w:p w14:paraId="7CFF4C97" w14:textId="77777777" w:rsidR="00F31E67" w:rsidRDefault="00F31E67" w:rsidP="00F31E67">
      <w:pPr>
        <w:widowControl/>
        <w:autoSpaceDE/>
        <w:autoSpaceDN/>
        <w:spacing w:after="0"/>
        <w:ind w:left="0"/>
      </w:pPr>
    </w:p>
    <w:p w14:paraId="38CD53AB" w14:textId="56D13709" w:rsidR="003C71FA" w:rsidRDefault="005E116B" w:rsidP="00F31E67">
      <w:pPr>
        <w:widowControl/>
        <w:autoSpaceDE/>
        <w:autoSpaceDN/>
        <w:spacing w:after="0"/>
        <w:ind w:left="0"/>
        <w:rPr>
          <w:b/>
          <w:bCs/>
          <w:color w:val="000000" w:themeColor="text1"/>
        </w:rPr>
      </w:pPr>
      <w:r>
        <w:t xml:space="preserve">O arquivo deve estar no caminho a ser buscado nas propriedades customizáveis do sistema, na raiz do caminho deve conter os arquivos pendentes. Os arquivos que foram processados devem ser movidos para o mesmo caminho mas na pasta </w:t>
      </w:r>
      <w:r w:rsidRPr="005E116B">
        <w:rPr>
          <w:b/>
        </w:rPr>
        <w:t>Processados</w:t>
      </w:r>
      <w:r>
        <w:t xml:space="preserve">, </w:t>
      </w:r>
      <w:r w:rsidR="00DE518B">
        <w:t xml:space="preserve">enquanto os que não obedecerem a CCIRN218 vão para pasta </w:t>
      </w:r>
      <w:r w:rsidR="00DE518B" w:rsidRPr="00DE518B">
        <w:rPr>
          <w:b/>
        </w:rPr>
        <w:t>Rejeitados</w:t>
      </w:r>
      <w:r w:rsidR="00DE518B">
        <w:t>.</w:t>
      </w:r>
      <w:r w:rsidR="003C71FA">
        <w:br w:type="page"/>
      </w:r>
    </w:p>
    <w:p w14:paraId="0BA66292" w14:textId="4E734FE8" w:rsidR="009D77DE" w:rsidRPr="007B18E3" w:rsidRDefault="009D77DE" w:rsidP="00D72503">
      <w:pPr>
        <w:pStyle w:val="Ttulo1"/>
      </w:pPr>
      <w:bookmarkStart w:id="183" w:name="_Toc464658810"/>
      <w:r w:rsidRPr="007B18E3">
        <w:lastRenderedPageBreak/>
        <w:t>Grupos de Mensagens</w:t>
      </w:r>
      <w:bookmarkEnd w:id="25"/>
      <w:bookmarkEnd w:id="183"/>
    </w:p>
    <w:p w14:paraId="31749D56" w14:textId="3C1E88C0" w:rsidR="009D77DE" w:rsidRPr="007B18E3" w:rsidRDefault="009D77DE" w:rsidP="00476F6D">
      <w:r w:rsidRPr="007B18E3">
        <w:t xml:space="preserve">Mensagens que estão sendo trabalhadas nos casos de uso referente ao Grupo </w:t>
      </w:r>
      <w:r>
        <w:t>CCIUC01</w:t>
      </w:r>
      <w:r w:rsidRPr="007B18E3">
        <w:t>00 –</w:t>
      </w:r>
      <w:r>
        <w:t xml:space="preserve"> </w:t>
      </w:r>
      <w:r w:rsidR="002E0900">
        <w:t>Processamento dos Arquivos da Jucetins</w:t>
      </w:r>
      <w:r w:rsidRPr="007B18E3">
        <w:t>.</w:t>
      </w:r>
    </w:p>
    <w:p w14:paraId="4D569A0F" w14:textId="4ACB5A13" w:rsidR="009D77DE" w:rsidRDefault="000E36E2" w:rsidP="00476F6D">
      <w:pPr>
        <w:ind w:left="0"/>
        <w:jc w:val="both"/>
        <w:rPr>
          <w:b/>
        </w:rPr>
      </w:pPr>
      <w:r>
        <w:rPr>
          <w:b/>
        </w:rPr>
        <w:t>N/A</w:t>
      </w:r>
    </w:p>
    <w:sectPr w:rsidR="009D77DE" w:rsidSect="003C37FB">
      <w:headerReference w:type="default" r:id="rId16"/>
      <w:footerReference w:type="default" r:id="rId17"/>
      <w:pgSz w:w="11907" w:h="16839" w:code="9"/>
      <w:pgMar w:top="1807" w:right="1440" w:bottom="1417" w:left="1440" w:header="720" w:footer="567"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7D6146" w14:textId="77777777" w:rsidR="00E76616" w:rsidRDefault="00E76616">
      <w:r>
        <w:separator/>
      </w:r>
    </w:p>
  </w:endnote>
  <w:endnote w:type="continuationSeparator" w:id="0">
    <w:p w14:paraId="68E7C38F" w14:textId="77777777" w:rsidR="00E76616" w:rsidRDefault="00E766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ialog">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3C161" w14:textId="43FEFF18" w:rsidR="00F31E67" w:rsidRPr="001F108F" w:rsidRDefault="00F31E67" w:rsidP="007F0158">
    <w:pPr>
      <w:pStyle w:val="Rodap"/>
      <w:rPr>
        <w:b/>
      </w:rPr>
    </w:pPr>
    <w:r>
      <w:rPr>
        <w:b/>
        <w:noProof/>
        <w:snapToGrid/>
        <w:lang w:eastAsia="pt-BR"/>
      </w:rPr>
      <w:pict w14:anchorId="6DD8F4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279.85pt;margin-top:-9.65pt;width:211.25pt;height:35.9pt;z-index:251661312">
          <v:imagedata r:id="rId1" o:title=""/>
        </v:shape>
      </w:pict>
    </w:r>
    <w:r w:rsidRPr="001F108F">
      <w:rPr>
        <w:b/>
      </w:rPr>
      <w:tab/>
    </w:r>
    <w:r w:rsidRPr="001F108F">
      <w:rPr>
        <w:b/>
      </w:rPr>
      <w:fldChar w:fldCharType="begin"/>
    </w:r>
    <w:r w:rsidRPr="001F108F">
      <w:rPr>
        <w:b/>
      </w:rPr>
      <w:instrText>PAGE   \* MERGEFORMAT</w:instrText>
    </w:r>
    <w:r w:rsidRPr="001F108F">
      <w:rPr>
        <w:b/>
      </w:rPr>
      <w:fldChar w:fldCharType="separate"/>
    </w:r>
    <w:r w:rsidR="00B41CD5">
      <w:rPr>
        <w:b/>
        <w:noProof/>
      </w:rPr>
      <w:t>16</w:t>
    </w:r>
    <w:r w:rsidRPr="001F108F">
      <w:rPr>
        <w: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F2F063" w14:textId="77777777" w:rsidR="00E76616" w:rsidRDefault="00E76616">
      <w:r>
        <w:separator/>
      </w:r>
    </w:p>
  </w:footnote>
  <w:footnote w:type="continuationSeparator" w:id="0">
    <w:p w14:paraId="69BB63AC" w14:textId="77777777" w:rsidR="00E76616" w:rsidRDefault="00E7661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B3D619" w14:textId="4107623A" w:rsidR="00F31E67" w:rsidRPr="000A2EDD" w:rsidRDefault="00F31E67" w:rsidP="007F0158">
    <w:pPr>
      <w:pStyle w:val="Cabealho"/>
      <w:ind w:left="0"/>
      <w:jc w:val="right"/>
      <w:rPr>
        <w:color w:val="4F81BD"/>
        <w:sz w:val="18"/>
        <w:szCs w:val="18"/>
      </w:rPr>
    </w:pPr>
    <w:r w:rsidRPr="00A811C0">
      <w:rPr>
        <w:noProof/>
        <w:color w:val="4F81BD"/>
        <w:sz w:val="18"/>
        <w:szCs w:val="18"/>
        <w:lang w:eastAsia="pt-BR"/>
      </w:rPr>
      <w:drawing>
        <wp:anchor distT="0" distB="0" distL="114300" distR="114300" simplePos="0" relativeHeight="251663360" behindDoc="1" locked="0" layoutInCell="1" allowOverlap="1" wp14:anchorId="5A8D10F5" wp14:editId="68FB252F">
          <wp:simplePos x="0" y="0"/>
          <wp:positionH relativeFrom="page">
            <wp:posOffset>-121485</wp:posOffset>
          </wp:positionH>
          <wp:positionV relativeFrom="page">
            <wp:posOffset>-189687</wp:posOffset>
          </wp:positionV>
          <wp:extent cx="7513320" cy="1431290"/>
          <wp:effectExtent l="0" t="0" r="0" b="0"/>
          <wp:wrapNone/>
          <wp:docPr id="1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13320" cy="1431290"/>
                  </a:xfrm>
                  <a:prstGeom prst="rect">
                    <a:avLst/>
                  </a:prstGeom>
                  <a:noFill/>
                </pic:spPr>
              </pic:pic>
            </a:graphicData>
          </a:graphic>
          <wp14:sizeRelH relativeFrom="page">
            <wp14:pctWidth>0</wp14:pctWidth>
          </wp14:sizeRelH>
          <wp14:sizeRelV relativeFrom="page">
            <wp14:pctHeight>0</wp14:pctHeight>
          </wp14:sizeRelV>
        </wp:anchor>
      </w:drawing>
    </w:r>
    <w:r w:rsidRPr="00A811C0">
      <w:rPr>
        <w:noProof/>
        <w:color w:val="4F81BD"/>
        <w:sz w:val="18"/>
        <w:szCs w:val="18"/>
        <w:lang w:eastAsia="pt-BR"/>
      </w:rPr>
      <w:drawing>
        <wp:anchor distT="0" distB="0" distL="114300" distR="114300" simplePos="0" relativeHeight="251664384" behindDoc="1" locked="0" layoutInCell="1" allowOverlap="1" wp14:anchorId="0659620C" wp14:editId="469B07D3">
          <wp:simplePos x="0" y="0"/>
          <wp:positionH relativeFrom="page">
            <wp:posOffset>72975</wp:posOffset>
          </wp:positionH>
          <wp:positionV relativeFrom="page">
            <wp:posOffset>38528</wp:posOffset>
          </wp:positionV>
          <wp:extent cx="1348740" cy="1132205"/>
          <wp:effectExtent l="0" t="0" r="3810" b="0"/>
          <wp:wrapNone/>
          <wp:docPr id="12"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
                    <a:extLst>
                      <a:ext uri="{28A0092B-C50C-407E-A947-70E740481C1C}">
                        <a14:useLocalDpi xmlns:a14="http://schemas.microsoft.com/office/drawing/2010/main" val="0"/>
                      </a:ext>
                    </a:extLst>
                  </a:blip>
                  <a:srcRect r="81673"/>
                  <a:stretch>
                    <a:fillRect/>
                  </a:stretch>
                </pic:blipFill>
                <pic:spPr bwMode="auto">
                  <a:xfrm>
                    <a:off x="0" y="0"/>
                    <a:ext cx="1348740" cy="1132205"/>
                  </a:xfrm>
                  <a:prstGeom prst="rect">
                    <a:avLst/>
                  </a:prstGeom>
                  <a:noFill/>
                </pic:spPr>
              </pic:pic>
            </a:graphicData>
          </a:graphic>
          <wp14:sizeRelH relativeFrom="page">
            <wp14:pctWidth>0</wp14:pctWidth>
          </wp14:sizeRelH>
          <wp14:sizeRelV relativeFrom="page">
            <wp14:pctHeight>0</wp14:pctHeight>
          </wp14:sizeRelV>
        </wp:anchor>
      </w:drawing>
    </w:r>
    <w:r w:rsidRPr="00B35DD4">
      <w:rPr>
        <w:color w:val="4F81BD"/>
        <w:sz w:val="18"/>
        <w:szCs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5364E7"/>
    <w:multiLevelType w:val="hybridMultilevel"/>
    <w:tmpl w:val="81646DB2"/>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1">
    <w:nsid w:val="0F4E66AA"/>
    <w:multiLevelType w:val="hybridMultilevel"/>
    <w:tmpl w:val="08B0A0C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10F8319D"/>
    <w:multiLevelType w:val="hybridMultilevel"/>
    <w:tmpl w:val="D86AD73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15A6C21"/>
    <w:multiLevelType w:val="hybridMultilevel"/>
    <w:tmpl w:val="497C860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94C3E35"/>
    <w:multiLevelType w:val="hybridMultilevel"/>
    <w:tmpl w:val="08B0A0C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D114E9F"/>
    <w:multiLevelType w:val="hybridMultilevel"/>
    <w:tmpl w:val="9934F1C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EA72659"/>
    <w:multiLevelType w:val="hybridMultilevel"/>
    <w:tmpl w:val="25D22EC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21073F46"/>
    <w:multiLevelType w:val="hybridMultilevel"/>
    <w:tmpl w:val="8CE82922"/>
    <w:lvl w:ilvl="0" w:tplc="7DFA54C0">
      <w:start w:val="1"/>
      <w:numFmt w:val="lowerLetter"/>
      <w:lvlText w:val="%1."/>
      <w:lvlJc w:val="left"/>
      <w:pPr>
        <w:ind w:left="1036" w:hanging="360"/>
      </w:pPr>
      <w:rPr>
        <w:rFonts w:hint="default"/>
        <w:sz w:val="24"/>
        <w:szCs w:val="24"/>
      </w:rPr>
    </w:lvl>
    <w:lvl w:ilvl="1" w:tplc="04160019" w:tentative="1">
      <w:start w:val="1"/>
      <w:numFmt w:val="lowerLetter"/>
      <w:lvlText w:val="%2."/>
      <w:lvlJc w:val="left"/>
      <w:pPr>
        <w:ind w:left="1756" w:hanging="360"/>
      </w:pPr>
    </w:lvl>
    <w:lvl w:ilvl="2" w:tplc="0416001B" w:tentative="1">
      <w:start w:val="1"/>
      <w:numFmt w:val="lowerRoman"/>
      <w:lvlText w:val="%3."/>
      <w:lvlJc w:val="right"/>
      <w:pPr>
        <w:ind w:left="2476" w:hanging="180"/>
      </w:pPr>
    </w:lvl>
    <w:lvl w:ilvl="3" w:tplc="0416000F" w:tentative="1">
      <w:start w:val="1"/>
      <w:numFmt w:val="decimal"/>
      <w:lvlText w:val="%4."/>
      <w:lvlJc w:val="left"/>
      <w:pPr>
        <w:ind w:left="3196" w:hanging="360"/>
      </w:pPr>
    </w:lvl>
    <w:lvl w:ilvl="4" w:tplc="04160019" w:tentative="1">
      <w:start w:val="1"/>
      <w:numFmt w:val="lowerLetter"/>
      <w:lvlText w:val="%5."/>
      <w:lvlJc w:val="left"/>
      <w:pPr>
        <w:ind w:left="3916" w:hanging="360"/>
      </w:pPr>
    </w:lvl>
    <w:lvl w:ilvl="5" w:tplc="0416001B" w:tentative="1">
      <w:start w:val="1"/>
      <w:numFmt w:val="lowerRoman"/>
      <w:lvlText w:val="%6."/>
      <w:lvlJc w:val="right"/>
      <w:pPr>
        <w:ind w:left="4636" w:hanging="180"/>
      </w:pPr>
    </w:lvl>
    <w:lvl w:ilvl="6" w:tplc="0416000F" w:tentative="1">
      <w:start w:val="1"/>
      <w:numFmt w:val="decimal"/>
      <w:lvlText w:val="%7."/>
      <w:lvlJc w:val="left"/>
      <w:pPr>
        <w:ind w:left="5356" w:hanging="360"/>
      </w:pPr>
    </w:lvl>
    <w:lvl w:ilvl="7" w:tplc="04160019" w:tentative="1">
      <w:start w:val="1"/>
      <w:numFmt w:val="lowerLetter"/>
      <w:lvlText w:val="%8."/>
      <w:lvlJc w:val="left"/>
      <w:pPr>
        <w:ind w:left="6076" w:hanging="360"/>
      </w:pPr>
    </w:lvl>
    <w:lvl w:ilvl="8" w:tplc="0416001B" w:tentative="1">
      <w:start w:val="1"/>
      <w:numFmt w:val="lowerRoman"/>
      <w:lvlText w:val="%9."/>
      <w:lvlJc w:val="right"/>
      <w:pPr>
        <w:ind w:left="6796" w:hanging="180"/>
      </w:pPr>
    </w:lvl>
  </w:abstractNum>
  <w:abstractNum w:abstractNumId="8">
    <w:nsid w:val="248D7987"/>
    <w:multiLevelType w:val="hybridMultilevel"/>
    <w:tmpl w:val="115C328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6B47821"/>
    <w:multiLevelType w:val="hybridMultilevel"/>
    <w:tmpl w:val="02889884"/>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2CB2627A"/>
    <w:multiLevelType w:val="hybridMultilevel"/>
    <w:tmpl w:val="08B0A0C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E20350C"/>
    <w:multiLevelType w:val="hybridMultilevel"/>
    <w:tmpl w:val="E3582ED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32CB5D6D"/>
    <w:multiLevelType w:val="hybridMultilevel"/>
    <w:tmpl w:val="DED6335C"/>
    <w:lvl w:ilvl="0" w:tplc="04160001">
      <w:start w:val="1"/>
      <w:numFmt w:val="bullet"/>
      <w:lvlText w:val=""/>
      <w:lvlJc w:val="left"/>
      <w:pPr>
        <w:ind w:left="1400" w:hanging="360"/>
      </w:pPr>
      <w:rPr>
        <w:rFonts w:ascii="Symbol" w:hAnsi="Symbol" w:hint="default"/>
      </w:rPr>
    </w:lvl>
    <w:lvl w:ilvl="1" w:tplc="04160003">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13">
    <w:nsid w:val="33102F88"/>
    <w:multiLevelType w:val="hybridMultilevel"/>
    <w:tmpl w:val="6A18AC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3A965EE0"/>
    <w:multiLevelType w:val="hybridMultilevel"/>
    <w:tmpl w:val="089A390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3BAA2982"/>
    <w:multiLevelType w:val="hybridMultilevel"/>
    <w:tmpl w:val="94168EF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F1E7378"/>
    <w:multiLevelType w:val="hybridMultilevel"/>
    <w:tmpl w:val="AF3C07B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FCD31A5"/>
    <w:multiLevelType w:val="hybridMultilevel"/>
    <w:tmpl w:val="63508210"/>
    <w:lvl w:ilvl="0" w:tplc="04160001">
      <w:start w:val="1"/>
      <w:numFmt w:val="bullet"/>
      <w:lvlText w:val=""/>
      <w:lvlJc w:val="left"/>
      <w:pPr>
        <w:ind w:left="1400" w:hanging="360"/>
      </w:pPr>
      <w:rPr>
        <w:rFonts w:ascii="Symbol" w:hAnsi="Symbol" w:hint="default"/>
      </w:rPr>
    </w:lvl>
    <w:lvl w:ilvl="1" w:tplc="04160003">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18">
    <w:nsid w:val="51B302A9"/>
    <w:multiLevelType w:val="hybridMultilevel"/>
    <w:tmpl w:val="25D22EC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5B382C3C"/>
    <w:multiLevelType w:val="hybridMultilevel"/>
    <w:tmpl w:val="25D22EC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5B633918"/>
    <w:multiLevelType w:val="hybridMultilevel"/>
    <w:tmpl w:val="08B0A0C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F156B4F"/>
    <w:multiLevelType w:val="multilevel"/>
    <w:tmpl w:val="823EFC6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nsid w:val="629D66F5"/>
    <w:multiLevelType w:val="hybridMultilevel"/>
    <w:tmpl w:val="25D22EC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70762035"/>
    <w:multiLevelType w:val="multilevel"/>
    <w:tmpl w:val="733682B8"/>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nsid w:val="70E31179"/>
    <w:multiLevelType w:val="hybridMultilevel"/>
    <w:tmpl w:val="9132D75C"/>
    <w:lvl w:ilvl="0" w:tplc="67AE119A">
      <w:start w:val="1"/>
      <w:numFmt w:val="decimal"/>
      <w:lvlText w:val="%1)"/>
      <w:lvlJc w:val="left"/>
      <w:pPr>
        <w:ind w:left="720" w:hanging="360"/>
      </w:pPr>
      <w:rPr>
        <w:rFonts w:asciiTheme="majorHAnsi" w:hAnsiTheme="majorHAnsi" w:hint="default"/>
        <w:b/>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74582A7C"/>
    <w:multiLevelType w:val="hybridMultilevel"/>
    <w:tmpl w:val="8E40B706"/>
    <w:lvl w:ilvl="0" w:tplc="32FEAA9C">
      <w:start w:val="1"/>
      <w:numFmt w:val="decimal"/>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26">
    <w:nsid w:val="76B70F58"/>
    <w:multiLevelType w:val="multilevel"/>
    <w:tmpl w:val="BBCE5936"/>
    <w:styleLink w:val="Estilo1"/>
    <w:lvl w:ilvl="0">
      <w:start w:val="1"/>
      <w:numFmt w:val="decimal"/>
      <w:lvlText w:val="%1."/>
      <w:lvlJc w:val="left"/>
      <w:pPr>
        <w:ind w:left="567" w:hanging="567"/>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nsid w:val="78AA5173"/>
    <w:multiLevelType w:val="hybridMultilevel"/>
    <w:tmpl w:val="25D22EC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798958E6"/>
    <w:multiLevelType w:val="hybridMultilevel"/>
    <w:tmpl w:val="25D22EC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7A5273D8"/>
    <w:multiLevelType w:val="hybridMultilevel"/>
    <w:tmpl w:val="4468D5D0"/>
    <w:lvl w:ilvl="0" w:tplc="77847FB8">
      <w:start w:val="1"/>
      <w:numFmt w:val="lowerLetter"/>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30">
    <w:nsid w:val="7B49696C"/>
    <w:multiLevelType w:val="hybridMultilevel"/>
    <w:tmpl w:val="25C2DA18"/>
    <w:lvl w:ilvl="0" w:tplc="04160001">
      <w:start w:val="1"/>
      <w:numFmt w:val="bullet"/>
      <w:lvlText w:val=""/>
      <w:lvlJc w:val="left"/>
      <w:pPr>
        <w:ind w:left="1400"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31">
    <w:nsid w:val="7C410A88"/>
    <w:multiLevelType w:val="hybridMultilevel"/>
    <w:tmpl w:val="C09CAEF8"/>
    <w:lvl w:ilvl="0" w:tplc="BF26C3E6">
      <w:start w:val="1"/>
      <w:numFmt w:val="lowerLetter"/>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num w:numId="1">
    <w:abstractNumId w:val="21"/>
  </w:num>
  <w:num w:numId="2">
    <w:abstractNumId w:val="26"/>
  </w:num>
  <w:num w:numId="3">
    <w:abstractNumId w:val="23"/>
  </w:num>
  <w:num w:numId="4">
    <w:abstractNumId w:val="9"/>
  </w:num>
  <w:num w:numId="5">
    <w:abstractNumId w:val="29"/>
  </w:num>
  <w:num w:numId="6">
    <w:abstractNumId w:val="28"/>
  </w:num>
  <w:num w:numId="7">
    <w:abstractNumId w:val="31"/>
  </w:num>
  <w:num w:numId="8">
    <w:abstractNumId w:val="16"/>
  </w:num>
  <w:num w:numId="9">
    <w:abstractNumId w:val="19"/>
  </w:num>
  <w:num w:numId="10">
    <w:abstractNumId w:val="3"/>
  </w:num>
  <w:num w:numId="11">
    <w:abstractNumId w:val="22"/>
  </w:num>
  <w:num w:numId="12">
    <w:abstractNumId w:val="14"/>
  </w:num>
  <w:num w:numId="13">
    <w:abstractNumId w:val="6"/>
  </w:num>
  <w:num w:numId="14">
    <w:abstractNumId w:val="11"/>
  </w:num>
  <w:num w:numId="15">
    <w:abstractNumId w:val="18"/>
  </w:num>
  <w:num w:numId="16">
    <w:abstractNumId w:val="10"/>
  </w:num>
  <w:num w:numId="17">
    <w:abstractNumId w:val="27"/>
  </w:num>
  <w:num w:numId="18">
    <w:abstractNumId w:val="1"/>
  </w:num>
  <w:num w:numId="19">
    <w:abstractNumId w:val="24"/>
  </w:num>
  <w:num w:numId="20">
    <w:abstractNumId w:val="15"/>
  </w:num>
  <w:num w:numId="21">
    <w:abstractNumId w:val="7"/>
  </w:num>
  <w:num w:numId="22">
    <w:abstractNumId w:val="8"/>
  </w:num>
  <w:num w:numId="23">
    <w:abstractNumId w:val="4"/>
  </w:num>
  <w:num w:numId="24">
    <w:abstractNumId w:val="20"/>
  </w:num>
  <w:num w:numId="25">
    <w:abstractNumId w:val="2"/>
  </w:num>
  <w:num w:numId="26">
    <w:abstractNumId w:val="5"/>
  </w:num>
  <w:num w:numId="27">
    <w:abstractNumId w:val="12"/>
  </w:num>
  <w:num w:numId="28">
    <w:abstractNumId w:val="25"/>
  </w:num>
  <w:num w:numId="29">
    <w:abstractNumId w:val="17"/>
  </w:num>
  <w:num w:numId="30">
    <w:abstractNumId w:val="30"/>
  </w:num>
  <w:num w:numId="31">
    <w:abstractNumId w:val="13"/>
  </w:num>
  <w:num w:numId="32">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hyphenationZone w:val="425"/>
  <w:doNotHyphenateCaps/>
  <w:drawingGridHorizontalSpacing w:val="100"/>
  <w:drawingGridVerticalSpacing w:val="120"/>
  <w:displayHorizontalDrawingGridEvery w:val="0"/>
  <w:displayVerticalDrawingGridEvery w:val="3"/>
  <w:characterSpacingControl w:val="compressPunctuation"/>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19BD"/>
    <w:rsid w:val="000012A8"/>
    <w:rsid w:val="00001AAD"/>
    <w:rsid w:val="00004F4F"/>
    <w:rsid w:val="00013CF2"/>
    <w:rsid w:val="00013E72"/>
    <w:rsid w:val="00015596"/>
    <w:rsid w:val="000155B0"/>
    <w:rsid w:val="00017DDD"/>
    <w:rsid w:val="00022322"/>
    <w:rsid w:val="00022C97"/>
    <w:rsid w:val="00030CA0"/>
    <w:rsid w:val="000338AE"/>
    <w:rsid w:val="00034DFA"/>
    <w:rsid w:val="00035CB2"/>
    <w:rsid w:val="000416BB"/>
    <w:rsid w:val="00041793"/>
    <w:rsid w:val="000473C2"/>
    <w:rsid w:val="00052B43"/>
    <w:rsid w:val="00056FB1"/>
    <w:rsid w:val="0006039F"/>
    <w:rsid w:val="00065B4D"/>
    <w:rsid w:val="00071543"/>
    <w:rsid w:val="0007278A"/>
    <w:rsid w:val="0007366E"/>
    <w:rsid w:val="000774CB"/>
    <w:rsid w:val="00081132"/>
    <w:rsid w:val="000831BA"/>
    <w:rsid w:val="0008335C"/>
    <w:rsid w:val="000865FD"/>
    <w:rsid w:val="00086A2D"/>
    <w:rsid w:val="000875D4"/>
    <w:rsid w:val="0009561D"/>
    <w:rsid w:val="00095A41"/>
    <w:rsid w:val="000975AC"/>
    <w:rsid w:val="00097615"/>
    <w:rsid w:val="000A0071"/>
    <w:rsid w:val="000A0ED2"/>
    <w:rsid w:val="000A1161"/>
    <w:rsid w:val="000A39AD"/>
    <w:rsid w:val="000A3A4B"/>
    <w:rsid w:val="000A5571"/>
    <w:rsid w:val="000A5601"/>
    <w:rsid w:val="000A733D"/>
    <w:rsid w:val="000B714C"/>
    <w:rsid w:val="000C160D"/>
    <w:rsid w:val="000C38ED"/>
    <w:rsid w:val="000C779A"/>
    <w:rsid w:val="000D33FB"/>
    <w:rsid w:val="000D570D"/>
    <w:rsid w:val="000D7935"/>
    <w:rsid w:val="000D7ADD"/>
    <w:rsid w:val="000E229C"/>
    <w:rsid w:val="000E36E2"/>
    <w:rsid w:val="000E61E9"/>
    <w:rsid w:val="000E7980"/>
    <w:rsid w:val="000F1EE5"/>
    <w:rsid w:val="000F31D9"/>
    <w:rsid w:val="000F3269"/>
    <w:rsid w:val="000F61C3"/>
    <w:rsid w:val="000F6A66"/>
    <w:rsid w:val="000F71D6"/>
    <w:rsid w:val="001032C7"/>
    <w:rsid w:val="00111850"/>
    <w:rsid w:val="0011213F"/>
    <w:rsid w:val="00112A21"/>
    <w:rsid w:val="0011347D"/>
    <w:rsid w:val="00115148"/>
    <w:rsid w:val="001155BA"/>
    <w:rsid w:val="001167F1"/>
    <w:rsid w:val="001175FD"/>
    <w:rsid w:val="00117A49"/>
    <w:rsid w:val="00123758"/>
    <w:rsid w:val="001240E9"/>
    <w:rsid w:val="00124114"/>
    <w:rsid w:val="00125C46"/>
    <w:rsid w:val="0013090F"/>
    <w:rsid w:val="00131FED"/>
    <w:rsid w:val="00140379"/>
    <w:rsid w:val="00140FD8"/>
    <w:rsid w:val="0014700B"/>
    <w:rsid w:val="00147FD2"/>
    <w:rsid w:val="001518CB"/>
    <w:rsid w:val="00152826"/>
    <w:rsid w:val="00156059"/>
    <w:rsid w:val="00156E20"/>
    <w:rsid w:val="001601FB"/>
    <w:rsid w:val="00161E50"/>
    <w:rsid w:val="00163EB4"/>
    <w:rsid w:val="00164402"/>
    <w:rsid w:val="00173C89"/>
    <w:rsid w:val="00175E99"/>
    <w:rsid w:val="001774D0"/>
    <w:rsid w:val="00177DD4"/>
    <w:rsid w:val="00180A7B"/>
    <w:rsid w:val="00180CC2"/>
    <w:rsid w:val="001853E3"/>
    <w:rsid w:val="0019034D"/>
    <w:rsid w:val="00191072"/>
    <w:rsid w:val="0019343F"/>
    <w:rsid w:val="001967F3"/>
    <w:rsid w:val="00196EF8"/>
    <w:rsid w:val="001A2C86"/>
    <w:rsid w:val="001A5FDA"/>
    <w:rsid w:val="001B1A91"/>
    <w:rsid w:val="001B6DD2"/>
    <w:rsid w:val="001C3C69"/>
    <w:rsid w:val="001C3F4A"/>
    <w:rsid w:val="001C4465"/>
    <w:rsid w:val="001C6138"/>
    <w:rsid w:val="001C6CF5"/>
    <w:rsid w:val="001E1526"/>
    <w:rsid w:val="001E1B91"/>
    <w:rsid w:val="001E41EB"/>
    <w:rsid w:val="001E491D"/>
    <w:rsid w:val="001F073B"/>
    <w:rsid w:val="001F108F"/>
    <w:rsid w:val="001F1386"/>
    <w:rsid w:val="001F19A3"/>
    <w:rsid w:val="001F5AAB"/>
    <w:rsid w:val="0020285D"/>
    <w:rsid w:val="00206EA2"/>
    <w:rsid w:val="00207180"/>
    <w:rsid w:val="00212BBB"/>
    <w:rsid w:val="002204C6"/>
    <w:rsid w:val="002211C5"/>
    <w:rsid w:val="002262B4"/>
    <w:rsid w:val="002312DF"/>
    <w:rsid w:val="002316A3"/>
    <w:rsid w:val="00232760"/>
    <w:rsid w:val="002332F5"/>
    <w:rsid w:val="00235656"/>
    <w:rsid w:val="00236ABA"/>
    <w:rsid w:val="002373F7"/>
    <w:rsid w:val="00242D5C"/>
    <w:rsid w:val="002433BF"/>
    <w:rsid w:val="002456E3"/>
    <w:rsid w:val="00250DC4"/>
    <w:rsid w:val="0025122B"/>
    <w:rsid w:val="00252F49"/>
    <w:rsid w:val="00253A5A"/>
    <w:rsid w:val="00256B37"/>
    <w:rsid w:val="00256B9E"/>
    <w:rsid w:val="00257656"/>
    <w:rsid w:val="00264D6C"/>
    <w:rsid w:val="002653AD"/>
    <w:rsid w:val="00266321"/>
    <w:rsid w:val="002669D8"/>
    <w:rsid w:val="00267B60"/>
    <w:rsid w:val="00267BDD"/>
    <w:rsid w:val="002700A4"/>
    <w:rsid w:val="002700BE"/>
    <w:rsid w:val="00271753"/>
    <w:rsid w:val="0027278A"/>
    <w:rsid w:val="00275556"/>
    <w:rsid w:val="002807D3"/>
    <w:rsid w:val="00281F8E"/>
    <w:rsid w:val="0028503E"/>
    <w:rsid w:val="0029086D"/>
    <w:rsid w:val="00293BC7"/>
    <w:rsid w:val="00296259"/>
    <w:rsid w:val="002A01AF"/>
    <w:rsid w:val="002A1834"/>
    <w:rsid w:val="002A5630"/>
    <w:rsid w:val="002B0165"/>
    <w:rsid w:val="002B45AA"/>
    <w:rsid w:val="002B5239"/>
    <w:rsid w:val="002C0973"/>
    <w:rsid w:val="002C536C"/>
    <w:rsid w:val="002C7FA8"/>
    <w:rsid w:val="002D0A43"/>
    <w:rsid w:val="002D15C7"/>
    <w:rsid w:val="002D25EC"/>
    <w:rsid w:val="002D64E8"/>
    <w:rsid w:val="002D65D1"/>
    <w:rsid w:val="002D6871"/>
    <w:rsid w:val="002D68D6"/>
    <w:rsid w:val="002E0900"/>
    <w:rsid w:val="002E1278"/>
    <w:rsid w:val="002E223F"/>
    <w:rsid w:val="002E2AFC"/>
    <w:rsid w:val="002E7C02"/>
    <w:rsid w:val="002F7815"/>
    <w:rsid w:val="00302C0E"/>
    <w:rsid w:val="00302EC6"/>
    <w:rsid w:val="00303EE5"/>
    <w:rsid w:val="00304AC1"/>
    <w:rsid w:val="0031219B"/>
    <w:rsid w:val="003253DB"/>
    <w:rsid w:val="00325568"/>
    <w:rsid w:val="00326CB9"/>
    <w:rsid w:val="00327DDF"/>
    <w:rsid w:val="003435DD"/>
    <w:rsid w:val="003455F7"/>
    <w:rsid w:val="00345F03"/>
    <w:rsid w:val="0035176E"/>
    <w:rsid w:val="00353605"/>
    <w:rsid w:val="003543C3"/>
    <w:rsid w:val="00356107"/>
    <w:rsid w:val="00361EC7"/>
    <w:rsid w:val="003672F3"/>
    <w:rsid w:val="00373B28"/>
    <w:rsid w:val="00375521"/>
    <w:rsid w:val="003756B7"/>
    <w:rsid w:val="00375A5E"/>
    <w:rsid w:val="0037660A"/>
    <w:rsid w:val="0038322E"/>
    <w:rsid w:val="00384D1D"/>
    <w:rsid w:val="00386805"/>
    <w:rsid w:val="00391E21"/>
    <w:rsid w:val="00392F68"/>
    <w:rsid w:val="003A4729"/>
    <w:rsid w:val="003A6469"/>
    <w:rsid w:val="003A70FA"/>
    <w:rsid w:val="003A7C1A"/>
    <w:rsid w:val="003B12BD"/>
    <w:rsid w:val="003B46CC"/>
    <w:rsid w:val="003C0E79"/>
    <w:rsid w:val="003C3697"/>
    <w:rsid w:val="003C37FB"/>
    <w:rsid w:val="003C71FA"/>
    <w:rsid w:val="003D2A5F"/>
    <w:rsid w:val="003D570E"/>
    <w:rsid w:val="003D6A44"/>
    <w:rsid w:val="003E135F"/>
    <w:rsid w:val="003E4D0C"/>
    <w:rsid w:val="003F1550"/>
    <w:rsid w:val="003F4B28"/>
    <w:rsid w:val="00400610"/>
    <w:rsid w:val="00401448"/>
    <w:rsid w:val="00402B15"/>
    <w:rsid w:val="004031B7"/>
    <w:rsid w:val="00407CB6"/>
    <w:rsid w:val="004107A7"/>
    <w:rsid w:val="00410D66"/>
    <w:rsid w:val="00411FC0"/>
    <w:rsid w:val="0041232C"/>
    <w:rsid w:val="0041336C"/>
    <w:rsid w:val="00413B6F"/>
    <w:rsid w:val="0042098A"/>
    <w:rsid w:val="00423068"/>
    <w:rsid w:val="0042350C"/>
    <w:rsid w:val="0042613E"/>
    <w:rsid w:val="004271F2"/>
    <w:rsid w:val="00427C0D"/>
    <w:rsid w:val="00430313"/>
    <w:rsid w:val="00431EBB"/>
    <w:rsid w:val="004357F4"/>
    <w:rsid w:val="0043587A"/>
    <w:rsid w:val="004378BA"/>
    <w:rsid w:val="0044195D"/>
    <w:rsid w:val="00441C85"/>
    <w:rsid w:val="00443A19"/>
    <w:rsid w:val="00445E12"/>
    <w:rsid w:val="00447700"/>
    <w:rsid w:val="004477CB"/>
    <w:rsid w:val="00450F0B"/>
    <w:rsid w:val="004548E3"/>
    <w:rsid w:val="0045775B"/>
    <w:rsid w:val="00461015"/>
    <w:rsid w:val="00464C09"/>
    <w:rsid w:val="00476F6D"/>
    <w:rsid w:val="00477B74"/>
    <w:rsid w:val="00477D60"/>
    <w:rsid w:val="004819BD"/>
    <w:rsid w:val="00483110"/>
    <w:rsid w:val="0048326A"/>
    <w:rsid w:val="00485CBB"/>
    <w:rsid w:val="00486DB7"/>
    <w:rsid w:val="00486DFE"/>
    <w:rsid w:val="004877DF"/>
    <w:rsid w:val="00487F75"/>
    <w:rsid w:val="004915B1"/>
    <w:rsid w:val="00496636"/>
    <w:rsid w:val="004A2718"/>
    <w:rsid w:val="004A2BA3"/>
    <w:rsid w:val="004A2D09"/>
    <w:rsid w:val="004A3EBC"/>
    <w:rsid w:val="004A4523"/>
    <w:rsid w:val="004A61C0"/>
    <w:rsid w:val="004B0EC5"/>
    <w:rsid w:val="004B19E3"/>
    <w:rsid w:val="004B4CB2"/>
    <w:rsid w:val="004B4CDF"/>
    <w:rsid w:val="004B544D"/>
    <w:rsid w:val="004B76C9"/>
    <w:rsid w:val="004B7D85"/>
    <w:rsid w:val="004C0DD8"/>
    <w:rsid w:val="004C1766"/>
    <w:rsid w:val="004C23DF"/>
    <w:rsid w:val="004C3582"/>
    <w:rsid w:val="004C5826"/>
    <w:rsid w:val="004C5A0B"/>
    <w:rsid w:val="004C7860"/>
    <w:rsid w:val="004C7DF5"/>
    <w:rsid w:val="004D0AF6"/>
    <w:rsid w:val="004D27F9"/>
    <w:rsid w:val="004D386B"/>
    <w:rsid w:val="004D4680"/>
    <w:rsid w:val="004D632C"/>
    <w:rsid w:val="004D7499"/>
    <w:rsid w:val="004E382B"/>
    <w:rsid w:val="004E3AA6"/>
    <w:rsid w:val="004E48CC"/>
    <w:rsid w:val="004F242D"/>
    <w:rsid w:val="004F2C8C"/>
    <w:rsid w:val="004F4095"/>
    <w:rsid w:val="004F49A1"/>
    <w:rsid w:val="005021D5"/>
    <w:rsid w:val="00503424"/>
    <w:rsid w:val="00504532"/>
    <w:rsid w:val="0050682C"/>
    <w:rsid w:val="00506AE8"/>
    <w:rsid w:val="005070B6"/>
    <w:rsid w:val="0050760C"/>
    <w:rsid w:val="00512D2B"/>
    <w:rsid w:val="005175A0"/>
    <w:rsid w:val="00517DAA"/>
    <w:rsid w:val="0052113E"/>
    <w:rsid w:val="00521EE9"/>
    <w:rsid w:val="00523065"/>
    <w:rsid w:val="00523C10"/>
    <w:rsid w:val="005244FC"/>
    <w:rsid w:val="00524FCE"/>
    <w:rsid w:val="00531E1A"/>
    <w:rsid w:val="005337A0"/>
    <w:rsid w:val="005346AD"/>
    <w:rsid w:val="00536B43"/>
    <w:rsid w:val="005376A9"/>
    <w:rsid w:val="0054073A"/>
    <w:rsid w:val="0054111E"/>
    <w:rsid w:val="0055046D"/>
    <w:rsid w:val="00552447"/>
    <w:rsid w:val="00552B76"/>
    <w:rsid w:val="00554C32"/>
    <w:rsid w:val="0055581E"/>
    <w:rsid w:val="0056205D"/>
    <w:rsid w:val="005632CF"/>
    <w:rsid w:val="00565303"/>
    <w:rsid w:val="005679A7"/>
    <w:rsid w:val="0057006F"/>
    <w:rsid w:val="00571D04"/>
    <w:rsid w:val="0057275D"/>
    <w:rsid w:val="00573FAD"/>
    <w:rsid w:val="00576AB6"/>
    <w:rsid w:val="00581541"/>
    <w:rsid w:val="00583C2B"/>
    <w:rsid w:val="00584E75"/>
    <w:rsid w:val="00585F3E"/>
    <w:rsid w:val="005973BC"/>
    <w:rsid w:val="005A2DE1"/>
    <w:rsid w:val="005A63B3"/>
    <w:rsid w:val="005A751D"/>
    <w:rsid w:val="005B0CD7"/>
    <w:rsid w:val="005B2554"/>
    <w:rsid w:val="005B45EC"/>
    <w:rsid w:val="005B5017"/>
    <w:rsid w:val="005C1125"/>
    <w:rsid w:val="005C4797"/>
    <w:rsid w:val="005C486F"/>
    <w:rsid w:val="005D0F5A"/>
    <w:rsid w:val="005D45CA"/>
    <w:rsid w:val="005D4FC2"/>
    <w:rsid w:val="005D6281"/>
    <w:rsid w:val="005D6C9F"/>
    <w:rsid w:val="005E116B"/>
    <w:rsid w:val="005E409B"/>
    <w:rsid w:val="005E4EEE"/>
    <w:rsid w:val="005E5407"/>
    <w:rsid w:val="005E72BB"/>
    <w:rsid w:val="005F47F3"/>
    <w:rsid w:val="005F57F3"/>
    <w:rsid w:val="005F592B"/>
    <w:rsid w:val="005F5A43"/>
    <w:rsid w:val="005F772D"/>
    <w:rsid w:val="00600A01"/>
    <w:rsid w:val="00601A01"/>
    <w:rsid w:val="006027B2"/>
    <w:rsid w:val="006030FB"/>
    <w:rsid w:val="00604221"/>
    <w:rsid w:val="00605B4E"/>
    <w:rsid w:val="006062C1"/>
    <w:rsid w:val="00616527"/>
    <w:rsid w:val="00623B30"/>
    <w:rsid w:val="0062526F"/>
    <w:rsid w:val="0062796D"/>
    <w:rsid w:val="00627D0E"/>
    <w:rsid w:val="0063077C"/>
    <w:rsid w:val="00630C74"/>
    <w:rsid w:val="0063171B"/>
    <w:rsid w:val="00631931"/>
    <w:rsid w:val="00636570"/>
    <w:rsid w:val="0063786F"/>
    <w:rsid w:val="00645C7B"/>
    <w:rsid w:val="0064794F"/>
    <w:rsid w:val="006516CB"/>
    <w:rsid w:val="00654969"/>
    <w:rsid w:val="00661369"/>
    <w:rsid w:val="006631B4"/>
    <w:rsid w:val="0066447E"/>
    <w:rsid w:val="00667C0B"/>
    <w:rsid w:val="00674125"/>
    <w:rsid w:val="006814CC"/>
    <w:rsid w:val="0068387D"/>
    <w:rsid w:val="006849E0"/>
    <w:rsid w:val="00690DA0"/>
    <w:rsid w:val="00693AB9"/>
    <w:rsid w:val="006969F3"/>
    <w:rsid w:val="006A1DD1"/>
    <w:rsid w:val="006A3501"/>
    <w:rsid w:val="006A5C25"/>
    <w:rsid w:val="006A6045"/>
    <w:rsid w:val="006A6ED3"/>
    <w:rsid w:val="006B1C5D"/>
    <w:rsid w:val="006C1336"/>
    <w:rsid w:val="006C588D"/>
    <w:rsid w:val="006C63AF"/>
    <w:rsid w:val="006D2247"/>
    <w:rsid w:val="006D7908"/>
    <w:rsid w:val="006E1426"/>
    <w:rsid w:val="006E5DA2"/>
    <w:rsid w:val="006E6A37"/>
    <w:rsid w:val="006E760D"/>
    <w:rsid w:val="00700CE4"/>
    <w:rsid w:val="007073DC"/>
    <w:rsid w:val="00712117"/>
    <w:rsid w:val="00715B14"/>
    <w:rsid w:val="0071646E"/>
    <w:rsid w:val="00716F0B"/>
    <w:rsid w:val="007201DD"/>
    <w:rsid w:val="00721001"/>
    <w:rsid w:val="0072353D"/>
    <w:rsid w:val="00723E9B"/>
    <w:rsid w:val="0072586A"/>
    <w:rsid w:val="00725CD0"/>
    <w:rsid w:val="00727DAA"/>
    <w:rsid w:val="00733580"/>
    <w:rsid w:val="007401D2"/>
    <w:rsid w:val="007410AD"/>
    <w:rsid w:val="00741BCE"/>
    <w:rsid w:val="00741E9E"/>
    <w:rsid w:val="00751606"/>
    <w:rsid w:val="007552E8"/>
    <w:rsid w:val="007572F1"/>
    <w:rsid w:val="0077277C"/>
    <w:rsid w:val="00773BA1"/>
    <w:rsid w:val="007742FC"/>
    <w:rsid w:val="00774EF7"/>
    <w:rsid w:val="00774F5F"/>
    <w:rsid w:val="0077726F"/>
    <w:rsid w:val="0078056C"/>
    <w:rsid w:val="0078398A"/>
    <w:rsid w:val="0078497B"/>
    <w:rsid w:val="00785927"/>
    <w:rsid w:val="00785B7A"/>
    <w:rsid w:val="00786634"/>
    <w:rsid w:val="00787E78"/>
    <w:rsid w:val="00792FF3"/>
    <w:rsid w:val="007941FD"/>
    <w:rsid w:val="007A3D6D"/>
    <w:rsid w:val="007A5EBC"/>
    <w:rsid w:val="007A6964"/>
    <w:rsid w:val="007A77B6"/>
    <w:rsid w:val="007B16F6"/>
    <w:rsid w:val="007B1802"/>
    <w:rsid w:val="007B1BC4"/>
    <w:rsid w:val="007D24FE"/>
    <w:rsid w:val="007E615A"/>
    <w:rsid w:val="007E6183"/>
    <w:rsid w:val="007E706B"/>
    <w:rsid w:val="007E79C4"/>
    <w:rsid w:val="007F0158"/>
    <w:rsid w:val="007F135D"/>
    <w:rsid w:val="007F5004"/>
    <w:rsid w:val="007F7629"/>
    <w:rsid w:val="00800176"/>
    <w:rsid w:val="00800701"/>
    <w:rsid w:val="00801FC7"/>
    <w:rsid w:val="00805E01"/>
    <w:rsid w:val="00811840"/>
    <w:rsid w:val="0081647A"/>
    <w:rsid w:val="00816614"/>
    <w:rsid w:val="00817748"/>
    <w:rsid w:val="00817C02"/>
    <w:rsid w:val="008228A0"/>
    <w:rsid w:val="008242C1"/>
    <w:rsid w:val="00825A9F"/>
    <w:rsid w:val="00826AE1"/>
    <w:rsid w:val="0082728D"/>
    <w:rsid w:val="0082734E"/>
    <w:rsid w:val="00832311"/>
    <w:rsid w:val="00836073"/>
    <w:rsid w:val="00836360"/>
    <w:rsid w:val="0084418A"/>
    <w:rsid w:val="008446E5"/>
    <w:rsid w:val="00845EA8"/>
    <w:rsid w:val="00845F87"/>
    <w:rsid w:val="008466A0"/>
    <w:rsid w:val="008473BC"/>
    <w:rsid w:val="00856538"/>
    <w:rsid w:val="00857A9A"/>
    <w:rsid w:val="00864100"/>
    <w:rsid w:val="008812F2"/>
    <w:rsid w:val="00884BDB"/>
    <w:rsid w:val="00884E36"/>
    <w:rsid w:val="0088540E"/>
    <w:rsid w:val="00885A3B"/>
    <w:rsid w:val="00887880"/>
    <w:rsid w:val="008A31B1"/>
    <w:rsid w:val="008B35CB"/>
    <w:rsid w:val="008B47BA"/>
    <w:rsid w:val="008B4C7E"/>
    <w:rsid w:val="008B7711"/>
    <w:rsid w:val="008B7F9B"/>
    <w:rsid w:val="008C0453"/>
    <w:rsid w:val="008C25AB"/>
    <w:rsid w:val="008C2A3D"/>
    <w:rsid w:val="008C35AE"/>
    <w:rsid w:val="008C5D42"/>
    <w:rsid w:val="008C6884"/>
    <w:rsid w:val="008D0707"/>
    <w:rsid w:val="008D76C5"/>
    <w:rsid w:val="008E0861"/>
    <w:rsid w:val="008E0B8E"/>
    <w:rsid w:val="008E25F4"/>
    <w:rsid w:val="008E2B71"/>
    <w:rsid w:val="008E2D79"/>
    <w:rsid w:val="008E4B5F"/>
    <w:rsid w:val="008E61A6"/>
    <w:rsid w:val="008E6CBF"/>
    <w:rsid w:val="008E7104"/>
    <w:rsid w:val="008E7A45"/>
    <w:rsid w:val="008F2B3C"/>
    <w:rsid w:val="008F2CDC"/>
    <w:rsid w:val="008F4117"/>
    <w:rsid w:val="008F630E"/>
    <w:rsid w:val="0090108E"/>
    <w:rsid w:val="00902BE4"/>
    <w:rsid w:val="00905A92"/>
    <w:rsid w:val="00906FEE"/>
    <w:rsid w:val="00911258"/>
    <w:rsid w:val="00914536"/>
    <w:rsid w:val="009151F3"/>
    <w:rsid w:val="0091614D"/>
    <w:rsid w:val="00916859"/>
    <w:rsid w:val="00917425"/>
    <w:rsid w:val="009179A7"/>
    <w:rsid w:val="00923E36"/>
    <w:rsid w:val="00932103"/>
    <w:rsid w:val="009345F9"/>
    <w:rsid w:val="00942C00"/>
    <w:rsid w:val="00945E3B"/>
    <w:rsid w:val="00946EAF"/>
    <w:rsid w:val="00947BCB"/>
    <w:rsid w:val="0095032C"/>
    <w:rsid w:val="00952D11"/>
    <w:rsid w:val="00957EF2"/>
    <w:rsid w:val="00960FD0"/>
    <w:rsid w:val="009649C6"/>
    <w:rsid w:val="009662FB"/>
    <w:rsid w:val="0096736C"/>
    <w:rsid w:val="00973AD4"/>
    <w:rsid w:val="00976E6E"/>
    <w:rsid w:val="0097737F"/>
    <w:rsid w:val="00982A1C"/>
    <w:rsid w:val="00985BC4"/>
    <w:rsid w:val="00985ECC"/>
    <w:rsid w:val="009908B0"/>
    <w:rsid w:val="00990A84"/>
    <w:rsid w:val="00990E6A"/>
    <w:rsid w:val="00991DCD"/>
    <w:rsid w:val="009928CE"/>
    <w:rsid w:val="00994F5A"/>
    <w:rsid w:val="009A2A32"/>
    <w:rsid w:val="009A650F"/>
    <w:rsid w:val="009A7284"/>
    <w:rsid w:val="009B1399"/>
    <w:rsid w:val="009B1440"/>
    <w:rsid w:val="009B392C"/>
    <w:rsid w:val="009B5C7E"/>
    <w:rsid w:val="009C0000"/>
    <w:rsid w:val="009C7A1A"/>
    <w:rsid w:val="009D118F"/>
    <w:rsid w:val="009D1AF6"/>
    <w:rsid w:val="009D43CD"/>
    <w:rsid w:val="009D46FE"/>
    <w:rsid w:val="009D710A"/>
    <w:rsid w:val="009D7575"/>
    <w:rsid w:val="009D77DE"/>
    <w:rsid w:val="009E0DCD"/>
    <w:rsid w:val="009F1488"/>
    <w:rsid w:val="009F30A7"/>
    <w:rsid w:val="009F4A69"/>
    <w:rsid w:val="009F56EF"/>
    <w:rsid w:val="009F57C5"/>
    <w:rsid w:val="009F6738"/>
    <w:rsid w:val="009F6ED3"/>
    <w:rsid w:val="00A012BE"/>
    <w:rsid w:val="00A02685"/>
    <w:rsid w:val="00A06F4A"/>
    <w:rsid w:val="00A10A7B"/>
    <w:rsid w:val="00A10DDF"/>
    <w:rsid w:val="00A12E22"/>
    <w:rsid w:val="00A12EBE"/>
    <w:rsid w:val="00A147F6"/>
    <w:rsid w:val="00A17FD0"/>
    <w:rsid w:val="00A22C26"/>
    <w:rsid w:val="00A22F48"/>
    <w:rsid w:val="00A2521D"/>
    <w:rsid w:val="00A30A95"/>
    <w:rsid w:val="00A3493A"/>
    <w:rsid w:val="00A35886"/>
    <w:rsid w:val="00A42B91"/>
    <w:rsid w:val="00A4518B"/>
    <w:rsid w:val="00A52E5C"/>
    <w:rsid w:val="00A56C85"/>
    <w:rsid w:val="00A6447A"/>
    <w:rsid w:val="00A660BE"/>
    <w:rsid w:val="00A77934"/>
    <w:rsid w:val="00A811C0"/>
    <w:rsid w:val="00A874A1"/>
    <w:rsid w:val="00A906CD"/>
    <w:rsid w:val="00A911A9"/>
    <w:rsid w:val="00A946B0"/>
    <w:rsid w:val="00AA35E8"/>
    <w:rsid w:val="00AA5583"/>
    <w:rsid w:val="00AA69FA"/>
    <w:rsid w:val="00AA723E"/>
    <w:rsid w:val="00AB26B2"/>
    <w:rsid w:val="00AB3463"/>
    <w:rsid w:val="00AB7A27"/>
    <w:rsid w:val="00AC71D2"/>
    <w:rsid w:val="00AC756A"/>
    <w:rsid w:val="00AD0004"/>
    <w:rsid w:val="00AD354E"/>
    <w:rsid w:val="00AD46A9"/>
    <w:rsid w:val="00AD7479"/>
    <w:rsid w:val="00AE050A"/>
    <w:rsid w:val="00AE0A36"/>
    <w:rsid w:val="00AE1877"/>
    <w:rsid w:val="00AE43E7"/>
    <w:rsid w:val="00AF11BF"/>
    <w:rsid w:val="00AF24BD"/>
    <w:rsid w:val="00AF3C08"/>
    <w:rsid w:val="00AF3E4C"/>
    <w:rsid w:val="00AF6E56"/>
    <w:rsid w:val="00AF74C5"/>
    <w:rsid w:val="00B01A6F"/>
    <w:rsid w:val="00B0510C"/>
    <w:rsid w:val="00B10EC5"/>
    <w:rsid w:val="00B11DAF"/>
    <w:rsid w:val="00B11E4E"/>
    <w:rsid w:val="00B12FA5"/>
    <w:rsid w:val="00B15349"/>
    <w:rsid w:val="00B2016C"/>
    <w:rsid w:val="00B22808"/>
    <w:rsid w:val="00B236B7"/>
    <w:rsid w:val="00B2387F"/>
    <w:rsid w:val="00B35D40"/>
    <w:rsid w:val="00B36312"/>
    <w:rsid w:val="00B40AA9"/>
    <w:rsid w:val="00B40DA2"/>
    <w:rsid w:val="00B41CD5"/>
    <w:rsid w:val="00B55A9B"/>
    <w:rsid w:val="00B55E5A"/>
    <w:rsid w:val="00B65C25"/>
    <w:rsid w:val="00B672BA"/>
    <w:rsid w:val="00B75B57"/>
    <w:rsid w:val="00B766CE"/>
    <w:rsid w:val="00B8331A"/>
    <w:rsid w:val="00B83410"/>
    <w:rsid w:val="00B920F5"/>
    <w:rsid w:val="00B938EB"/>
    <w:rsid w:val="00B94D40"/>
    <w:rsid w:val="00B973FB"/>
    <w:rsid w:val="00BA4DBE"/>
    <w:rsid w:val="00BA6567"/>
    <w:rsid w:val="00BB1B2C"/>
    <w:rsid w:val="00BB3817"/>
    <w:rsid w:val="00BB5E3C"/>
    <w:rsid w:val="00BB796A"/>
    <w:rsid w:val="00BC47C6"/>
    <w:rsid w:val="00BC59B7"/>
    <w:rsid w:val="00BD0978"/>
    <w:rsid w:val="00BD1EDF"/>
    <w:rsid w:val="00BD48DB"/>
    <w:rsid w:val="00BD4DE7"/>
    <w:rsid w:val="00BD510B"/>
    <w:rsid w:val="00BE1A74"/>
    <w:rsid w:val="00BE1BD4"/>
    <w:rsid w:val="00BE4B15"/>
    <w:rsid w:val="00BE55B7"/>
    <w:rsid w:val="00BE5D94"/>
    <w:rsid w:val="00BF1F5B"/>
    <w:rsid w:val="00BF5AE6"/>
    <w:rsid w:val="00BF5F4A"/>
    <w:rsid w:val="00C002D7"/>
    <w:rsid w:val="00C02BAC"/>
    <w:rsid w:val="00C03043"/>
    <w:rsid w:val="00C063DC"/>
    <w:rsid w:val="00C07129"/>
    <w:rsid w:val="00C07C7C"/>
    <w:rsid w:val="00C1016E"/>
    <w:rsid w:val="00C1380F"/>
    <w:rsid w:val="00C176B3"/>
    <w:rsid w:val="00C2723E"/>
    <w:rsid w:val="00C30638"/>
    <w:rsid w:val="00C32131"/>
    <w:rsid w:val="00C333D8"/>
    <w:rsid w:val="00C4141B"/>
    <w:rsid w:val="00C41CA0"/>
    <w:rsid w:val="00C448F0"/>
    <w:rsid w:val="00C450A7"/>
    <w:rsid w:val="00C467BE"/>
    <w:rsid w:val="00C55F55"/>
    <w:rsid w:val="00C622BA"/>
    <w:rsid w:val="00C62C0D"/>
    <w:rsid w:val="00C7057A"/>
    <w:rsid w:val="00C72BB7"/>
    <w:rsid w:val="00C739F8"/>
    <w:rsid w:val="00C76FF1"/>
    <w:rsid w:val="00C80D41"/>
    <w:rsid w:val="00C80F5E"/>
    <w:rsid w:val="00C875EB"/>
    <w:rsid w:val="00C9103A"/>
    <w:rsid w:val="00C912BE"/>
    <w:rsid w:val="00C9568B"/>
    <w:rsid w:val="00CA16BE"/>
    <w:rsid w:val="00CA21F8"/>
    <w:rsid w:val="00CA2A9F"/>
    <w:rsid w:val="00CA2DBE"/>
    <w:rsid w:val="00CA3E8B"/>
    <w:rsid w:val="00CA7632"/>
    <w:rsid w:val="00CA7B5B"/>
    <w:rsid w:val="00CB0CE3"/>
    <w:rsid w:val="00CB11E4"/>
    <w:rsid w:val="00CB138F"/>
    <w:rsid w:val="00CB1751"/>
    <w:rsid w:val="00CB5045"/>
    <w:rsid w:val="00CB66AC"/>
    <w:rsid w:val="00CC139F"/>
    <w:rsid w:val="00CC2650"/>
    <w:rsid w:val="00CC7C62"/>
    <w:rsid w:val="00CD362A"/>
    <w:rsid w:val="00CD4D50"/>
    <w:rsid w:val="00CD7316"/>
    <w:rsid w:val="00CE073F"/>
    <w:rsid w:val="00CE53C4"/>
    <w:rsid w:val="00CE7DB1"/>
    <w:rsid w:val="00CF24D3"/>
    <w:rsid w:val="00CF3BD1"/>
    <w:rsid w:val="00CF49E4"/>
    <w:rsid w:val="00D00794"/>
    <w:rsid w:val="00D01EE0"/>
    <w:rsid w:val="00D0255B"/>
    <w:rsid w:val="00D03A11"/>
    <w:rsid w:val="00D150A0"/>
    <w:rsid w:val="00D16BC8"/>
    <w:rsid w:val="00D16E7B"/>
    <w:rsid w:val="00D21244"/>
    <w:rsid w:val="00D219A7"/>
    <w:rsid w:val="00D2590B"/>
    <w:rsid w:val="00D25955"/>
    <w:rsid w:val="00D27082"/>
    <w:rsid w:val="00D275BF"/>
    <w:rsid w:val="00D31D0F"/>
    <w:rsid w:val="00D328D4"/>
    <w:rsid w:val="00D34C97"/>
    <w:rsid w:val="00D353BE"/>
    <w:rsid w:val="00D3556D"/>
    <w:rsid w:val="00D36B82"/>
    <w:rsid w:val="00D41798"/>
    <w:rsid w:val="00D4295B"/>
    <w:rsid w:val="00D44C16"/>
    <w:rsid w:val="00D44D3F"/>
    <w:rsid w:val="00D50E7D"/>
    <w:rsid w:val="00D5196D"/>
    <w:rsid w:val="00D65F5A"/>
    <w:rsid w:val="00D6709A"/>
    <w:rsid w:val="00D67F40"/>
    <w:rsid w:val="00D72503"/>
    <w:rsid w:val="00D7286E"/>
    <w:rsid w:val="00D72BAC"/>
    <w:rsid w:val="00D74AFF"/>
    <w:rsid w:val="00D807F9"/>
    <w:rsid w:val="00D84EF1"/>
    <w:rsid w:val="00D855EF"/>
    <w:rsid w:val="00D9584E"/>
    <w:rsid w:val="00D96112"/>
    <w:rsid w:val="00DA2F7C"/>
    <w:rsid w:val="00DA3C65"/>
    <w:rsid w:val="00DA3DF3"/>
    <w:rsid w:val="00DB037D"/>
    <w:rsid w:val="00DB0B55"/>
    <w:rsid w:val="00DB3DD9"/>
    <w:rsid w:val="00DB3FDF"/>
    <w:rsid w:val="00DB757C"/>
    <w:rsid w:val="00DC0F10"/>
    <w:rsid w:val="00DC231E"/>
    <w:rsid w:val="00DC5F2B"/>
    <w:rsid w:val="00DC6672"/>
    <w:rsid w:val="00DD2F34"/>
    <w:rsid w:val="00DD6041"/>
    <w:rsid w:val="00DE2BA2"/>
    <w:rsid w:val="00DE3EA3"/>
    <w:rsid w:val="00DE518B"/>
    <w:rsid w:val="00DE7993"/>
    <w:rsid w:val="00DE7F81"/>
    <w:rsid w:val="00DF176C"/>
    <w:rsid w:val="00DF4190"/>
    <w:rsid w:val="00DF53CB"/>
    <w:rsid w:val="00DF6DAC"/>
    <w:rsid w:val="00E003B1"/>
    <w:rsid w:val="00E0087C"/>
    <w:rsid w:val="00E0100C"/>
    <w:rsid w:val="00E0269B"/>
    <w:rsid w:val="00E02BA9"/>
    <w:rsid w:val="00E052C6"/>
    <w:rsid w:val="00E11406"/>
    <w:rsid w:val="00E135A4"/>
    <w:rsid w:val="00E13C62"/>
    <w:rsid w:val="00E15ABA"/>
    <w:rsid w:val="00E23A49"/>
    <w:rsid w:val="00E23D0D"/>
    <w:rsid w:val="00E31CB1"/>
    <w:rsid w:val="00E32204"/>
    <w:rsid w:val="00E32940"/>
    <w:rsid w:val="00E42886"/>
    <w:rsid w:val="00E437C1"/>
    <w:rsid w:val="00E518B1"/>
    <w:rsid w:val="00E526B6"/>
    <w:rsid w:val="00E52F2F"/>
    <w:rsid w:val="00E54764"/>
    <w:rsid w:val="00E56B72"/>
    <w:rsid w:val="00E63A59"/>
    <w:rsid w:val="00E66515"/>
    <w:rsid w:val="00E72932"/>
    <w:rsid w:val="00E73957"/>
    <w:rsid w:val="00E76616"/>
    <w:rsid w:val="00E81591"/>
    <w:rsid w:val="00E82791"/>
    <w:rsid w:val="00E83CD5"/>
    <w:rsid w:val="00E85161"/>
    <w:rsid w:val="00E858BF"/>
    <w:rsid w:val="00E8769E"/>
    <w:rsid w:val="00E92A4B"/>
    <w:rsid w:val="00E92D76"/>
    <w:rsid w:val="00E94110"/>
    <w:rsid w:val="00E95C9F"/>
    <w:rsid w:val="00E95E7B"/>
    <w:rsid w:val="00E97C4F"/>
    <w:rsid w:val="00EA4132"/>
    <w:rsid w:val="00EA4991"/>
    <w:rsid w:val="00EA5D35"/>
    <w:rsid w:val="00EB2804"/>
    <w:rsid w:val="00EB2E7F"/>
    <w:rsid w:val="00EB403C"/>
    <w:rsid w:val="00EB43E7"/>
    <w:rsid w:val="00EB4603"/>
    <w:rsid w:val="00EB6CA8"/>
    <w:rsid w:val="00EB72AD"/>
    <w:rsid w:val="00EC0760"/>
    <w:rsid w:val="00EC4C11"/>
    <w:rsid w:val="00EC4FF0"/>
    <w:rsid w:val="00EC7595"/>
    <w:rsid w:val="00EC7AB4"/>
    <w:rsid w:val="00EC7C89"/>
    <w:rsid w:val="00ED0B0A"/>
    <w:rsid w:val="00ED601A"/>
    <w:rsid w:val="00EE027E"/>
    <w:rsid w:val="00EE02B4"/>
    <w:rsid w:val="00EE04B2"/>
    <w:rsid w:val="00EE0B26"/>
    <w:rsid w:val="00EE2ACC"/>
    <w:rsid w:val="00EE4B9A"/>
    <w:rsid w:val="00EE57BB"/>
    <w:rsid w:val="00EE6D30"/>
    <w:rsid w:val="00EF3BBA"/>
    <w:rsid w:val="00EF4A8C"/>
    <w:rsid w:val="00F00B4C"/>
    <w:rsid w:val="00F064F1"/>
    <w:rsid w:val="00F10ACF"/>
    <w:rsid w:val="00F125C7"/>
    <w:rsid w:val="00F1452F"/>
    <w:rsid w:val="00F1727E"/>
    <w:rsid w:val="00F177D1"/>
    <w:rsid w:val="00F17A77"/>
    <w:rsid w:val="00F30118"/>
    <w:rsid w:val="00F31E37"/>
    <w:rsid w:val="00F31E67"/>
    <w:rsid w:val="00F34695"/>
    <w:rsid w:val="00F36429"/>
    <w:rsid w:val="00F36598"/>
    <w:rsid w:val="00F36DFA"/>
    <w:rsid w:val="00F375DE"/>
    <w:rsid w:val="00F412C4"/>
    <w:rsid w:val="00F433F0"/>
    <w:rsid w:val="00F44428"/>
    <w:rsid w:val="00F445D1"/>
    <w:rsid w:val="00F4513D"/>
    <w:rsid w:val="00F45B17"/>
    <w:rsid w:val="00F46052"/>
    <w:rsid w:val="00F5003F"/>
    <w:rsid w:val="00F567D3"/>
    <w:rsid w:val="00F612FA"/>
    <w:rsid w:val="00F651C2"/>
    <w:rsid w:val="00F6682E"/>
    <w:rsid w:val="00F70101"/>
    <w:rsid w:val="00F70481"/>
    <w:rsid w:val="00F70B78"/>
    <w:rsid w:val="00F71EC1"/>
    <w:rsid w:val="00F73DFB"/>
    <w:rsid w:val="00F81B71"/>
    <w:rsid w:val="00F81E3A"/>
    <w:rsid w:val="00F83295"/>
    <w:rsid w:val="00F84C84"/>
    <w:rsid w:val="00F857CA"/>
    <w:rsid w:val="00F8614C"/>
    <w:rsid w:val="00F90AA2"/>
    <w:rsid w:val="00F90BC6"/>
    <w:rsid w:val="00F90C70"/>
    <w:rsid w:val="00F90EC7"/>
    <w:rsid w:val="00F96B63"/>
    <w:rsid w:val="00FA4034"/>
    <w:rsid w:val="00FB1994"/>
    <w:rsid w:val="00FB4714"/>
    <w:rsid w:val="00FB4CE9"/>
    <w:rsid w:val="00FC2884"/>
    <w:rsid w:val="00FC61BC"/>
    <w:rsid w:val="00FD0B5F"/>
    <w:rsid w:val="00FD0EE2"/>
    <w:rsid w:val="00FD0F20"/>
    <w:rsid w:val="00FD37D2"/>
    <w:rsid w:val="00FE3FFD"/>
    <w:rsid w:val="00FE4E8C"/>
    <w:rsid w:val="00FE69A4"/>
    <w:rsid w:val="00FF1269"/>
    <w:rsid w:val="00FF46D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14:docId w14:val="1E65760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qFormat="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0973"/>
    <w:pPr>
      <w:widowControl w:val="0"/>
      <w:autoSpaceDE w:val="0"/>
      <w:autoSpaceDN w:val="0"/>
      <w:spacing w:after="120"/>
      <w:ind w:left="680"/>
    </w:pPr>
    <w:rPr>
      <w:rFonts w:ascii="Calibri" w:hAnsi="Calibri"/>
      <w:snapToGrid w:val="0"/>
      <w:sz w:val="24"/>
      <w:lang w:eastAsia="en-US"/>
    </w:rPr>
  </w:style>
  <w:style w:type="paragraph" w:styleId="Ttulo1">
    <w:name w:val="heading 1"/>
    <w:basedOn w:val="Normal"/>
    <w:next w:val="Normal"/>
    <w:autoRedefine/>
    <w:qFormat/>
    <w:rsid w:val="00D72503"/>
    <w:pPr>
      <w:keepNext/>
      <w:spacing w:before="240"/>
      <w:ind w:left="0"/>
      <w:jc w:val="both"/>
      <w:outlineLvl w:val="0"/>
    </w:pPr>
    <w:rPr>
      <w:b/>
      <w:bCs/>
      <w:color w:val="000000" w:themeColor="text1"/>
    </w:rPr>
  </w:style>
  <w:style w:type="paragraph" w:styleId="Ttulo2">
    <w:name w:val="heading 2"/>
    <w:basedOn w:val="Ttulo1"/>
    <w:next w:val="Normal"/>
    <w:autoRedefine/>
    <w:qFormat/>
    <w:rsid w:val="00AB3463"/>
    <w:pPr>
      <w:numPr>
        <w:ilvl w:val="1"/>
      </w:numPr>
      <w:outlineLvl w:val="1"/>
    </w:pPr>
    <w:rPr>
      <w:color w:val="auto"/>
    </w:rPr>
  </w:style>
  <w:style w:type="paragraph" w:styleId="Ttulo3">
    <w:name w:val="heading 3"/>
    <w:basedOn w:val="Ttulo1"/>
    <w:next w:val="Normal"/>
    <w:qFormat/>
    <w:rsid w:val="00AA35E8"/>
    <w:pPr>
      <w:numPr>
        <w:ilvl w:val="2"/>
        <w:numId w:val="1"/>
      </w:numPr>
      <w:outlineLvl w:val="2"/>
    </w:pPr>
    <w:rPr>
      <w:b w:val="0"/>
      <w:bCs w:val="0"/>
      <w:i/>
      <w:iCs/>
    </w:rPr>
  </w:style>
  <w:style w:type="paragraph" w:styleId="Ttulo4">
    <w:name w:val="heading 4"/>
    <w:basedOn w:val="Ttulo1"/>
    <w:next w:val="Normal"/>
    <w:qFormat/>
    <w:rsid w:val="00AA35E8"/>
    <w:pPr>
      <w:numPr>
        <w:ilvl w:val="3"/>
        <w:numId w:val="1"/>
      </w:numPr>
      <w:outlineLvl w:val="3"/>
    </w:pPr>
    <w:rPr>
      <w:b w:val="0"/>
      <w:bCs w:val="0"/>
    </w:rPr>
  </w:style>
  <w:style w:type="paragraph" w:styleId="Ttulo5">
    <w:name w:val="heading 5"/>
    <w:basedOn w:val="Normal"/>
    <w:next w:val="Normal"/>
    <w:qFormat/>
    <w:rsid w:val="00AA35E8"/>
    <w:pPr>
      <w:numPr>
        <w:ilvl w:val="4"/>
        <w:numId w:val="1"/>
      </w:numPr>
      <w:spacing w:before="240" w:after="60"/>
      <w:outlineLvl w:val="4"/>
    </w:pPr>
    <w:rPr>
      <w:sz w:val="22"/>
      <w:szCs w:val="22"/>
    </w:rPr>
  </w:style>
  <w:style w:type="paragraph" w:styleId="Ttulo6">
    <w:name w:val="heading 6"/>
    <w:basedOn w:val="Normal"/>
    <w:next w:val="Normal"/>
    <w:qFormat/>
    <w:rsid w:val="00AA35E8"/>
    <w:pPr>
      <w:numPr>
        <w:ilvl w:val="5"/>
        <w:numId w:val="1"/>
      </w:numPr>
      <w:spacing w:before="240" w:after="60"/>
      <w:outlineLvl w:val="5"/>
    </w:pPr>
    <w:rPr>
      <w:i/>
      <w:iCs/>
      <w:sz w:val="22"/>
      <w:szCs w:val="22"/>
    </w:rPr>
  </w:style>
  <w:style w:type="paragraph" w:styleId="Ttulo7">
    <w:name w:val="heading 7"/>
    <w:basedOn w:val="Normal"/>
    <w:next w:val="Normal"/>
    <w:qFormat/>
    <w:rsid w:val="00AA35E8"/>
    <w:pPr>
      <w:numPr>
        <w:ilvl w:val="6"/>
        <w:numId w:val="1"/>
      </w:numPr>
      <w:spacing w:before="240" w:after="60"/>
      <w:outlineLvl w:val="6"/>
    </w:pPr>
  </w:style>
  <w:style w:type="paragraph" w:styleId="Ttulo8">
    <w:name w:val="heading 8"/>
    <w:basedOn w:val="Normal"/>
    <w:next w:val="Normal"/>
    <w:qFormat/>
    <w:rsid w:val="00AA35E8"/>
    <w:pPr>
      <w:numPr>
        <w:ilvl w:val="7"/>
        <w:numId w:val="1"/>
      </w:numPr>
      <w:spacing w:before="240" w:after="60"/>
      <w:outlineLvl w:val="7"/>
    </w:pPr>
    <w:rPr>
      <w:i/>
      <w:iCs/>
    </w:rPr>
  </w:style>
  <w:style w:type="paragraph" w:styleId="Ttulo9">
    <w:name w:val="heading 9"/>
    <w:basedOn w:val="Normal"/>
    <w:next w:val="Normal"/>
    <w:qFormat/>
    <w:rsid w:val="00AA35E8"/>
    <w:pPr>
      <w:numPr>
        <w:ilvl w:val="8"/>
        <w:numId w:val="1"/>
      </w:numPr>
      <w:spacing w:before="240" w:after="60"/>
      <w:outlineLvl w:val="8"/>
    </w:pPr>
    <w:rPr>
      <w:b/>
      <w:bCs/>
      <w:i/>
      <w:iCs/>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rsid w:val="00AA35E8"/>
    <w:pPr>
      <w:spacing w:before="80"/>
      <w:ind w:left="720"/>
      <w:jc w:val="both"/>
    </w:pPr>
    <w:rPr>
      <w:color w:val="000000"/>
      <w:lang w:val="en-AU"/>
    </w:rPr>
  </w:style>
  <w:style w:type="paragraph" w:styleId="Ttulo">
    <w:name w:val="Title"/>
    <w:basedOn w:val="Normal"/>
    <w:next w:val="Normal"/>
    <w:qFormat/>
    <w:rsid w:val="00571D04"/>
    <w:pPr>
      <w:jc w:val="center"/>
    </w:pPr>
    <w:rPr>
      <w:b/>
      <w:bCs/>
      <w:sz w:val="36"/>
      <w:szCs w:val="36"/>
    </w:rPr>
  </w:style>
  <w:style w:type="paragraph" w:styleId="Subttulo">
    <w:name w:val="Subtitle"/>
    <w:basedOn w:val="Normal"/>
    <w:link w:val="SubttuloChar"/>
    <w:uiPriority w:val="11"/>
    <w:qFormat/>
    <w:rsid w:val="00AA35E8"/>
    <w:pPr>
      <w:spacing w:after="60"/>
      <w:jc w:val="center"/>
    </w:pPr>
    <w:rPr>
      <w:rFonts w:ascii="Arial" w:hAnsi="Arial"/>
      <w:i/>
      <w:iCs/>
      <w:sz w:val="36"/>
      <w:szCs w:val="36"/>
      <w:lang w:val="en-AU"/>
    </w:rPr>
  </w:style>
  <w:style w:type="paragraph" w:styleId="Recuonormal">
    <w:name w:val="Normal Indent"/>
    <w:basedOn w:val="Normal"/>
    <w:qFormat/>
    <w:rsid w:val="00AA35E8"/>
    <w:pPr>
      <w:ind w:left="900" w:hanging="900"/>
    </w:pPr>
  </w:style>
  <w:style w:type="paragraph" w:styleId="Sumrio1">
    <w:name w:val="toc 1"/>
    <w:basedOn w:val="Normal"/>
    <w:next w:val="Normal"/>
    <w:autoRedefine/>
    <w:uiPriority w:val="39"/>
    <w:rsid w:val="00AA35E8"/>
    <w:pPr>
      <w:spacing w:before="120"/>
      <w:ind w:left="0"/>
    </w:pPr>
    <w:rPr>
      <w:b/>
      <w:bCs/>
      <w:caps/>
      <w:sz w:val="20"/>
    </w:rPr>
  </w:style>
  <w:style w:type="paragraph" w:styleId="Sumrio2">
    <w:name w:val="toc 2"/>
    <w:basedOn w:val="Normal"/>
    <w:next w:val="Normal"/>
    <w:autoRedefine/>
    <w:uiPriority w:val="39"/>
    <w:rsid w:val="00AA35E8"/>
    <w:pPr>
      <w:spacing w:after="0"/>
      <w:ind w:left="240"/>
    </w:pPr>
    <w:rPr>
      <w:smallCaps/>
      <w:sz w:val="20"/>
    </w:rPr>
  </w:style>
  <w:style w:type="paragraph" w:styleId="Sumrio3">
    <w:name w:val="toc 3"/>
    <w:basedOn w:val="Normal"/>
    <w:next w:val="Normal"/>
    <w:autoRedefine/>
    <w:semiHidden/>
    <w:rsid w:val="00AA35E8"/>
    <w:pPr>
      <w:spacing w:after="0"/>
      <w:ind w:left="480"/>
    </w:pPr>
    <w:rPr>
      <w:i/>
      <w:iCs/>
      <w:sz w:val="20"/>
    </w:rPr>
  </w:style>
  <w:style w:type="paragraph" w:styleId="Cabealho">
    <w:name w:val="header"/>
    <w:basedOn w:val="Normal"/>
    <w:link w:val="CabealhoChar"/>
    <w:uiPriority w:val="99"/>
    <w:rsid w:val="00AA35E8"/>
    <w:pPr>
      <w:tabs>
        <w:tab w:val="center" w:pos="4320"/>
        <w:tab w:val="right" w:pos="8640"/>
      </w:tabs>
    </w:pPr>
  </w:style>
  <w:style w:type="paragraph" w:styleId="Rodap">
    <w:name w:val="footer"/>
    <w:basedOn w:val="Normal"/>
    <w:link w:val="RodapChar"/>
    <w:uiPriority w:val="99"/>
    <w:rsid w:val="00AA35E8"/>
    <w:pPr>
      <w:tabs>
        <w:tab w:val="center" w:pos="4320"/>
        <w:tab w:val="right" w:pos="8640"/>
      </w:tabs>
    </w:pPr>
  </w:style>
  <w:style w:type="character" w:styleId="Nmerodepgina">
    <w:name w:val="page number"/>
    <w:basedOn w:val="Fontepargpadro"/>
    <w:rsid w:val="00AA35E8"/>
  </w:style>
  <w:style w:type="paragraph" w:customStyle="1" w:styleId="Bullet2">
    <w:name w:val="Bullet2"/>
    <w:basedOn w:val="Normal"/>
    <w:rsid w:val="00AA35E8"/>
    <w:pPr>
      <w:ind w:left="1440" w:hanging="360"/>
    </w:pPr>
    <w:rPr>
      <w:color w:val="000080"/>
    </w:rPr>
  </w:style>
  <w:style w:type="paragraph" w:customStyle="1" w:styleId="Paragraph1">
    <w:name w:val="Paragraph1"/>
    <w:basedOn w:val="Normal"/>
    <w:rsid w:val="00AA35E8"/>
    <w:pPr>
      <w:spacing w:before="80"/>
      <w:jc w:val="both"/>
    </w:pPr>
  </w:style>
  <w:style w:type="paragraph" w:customStyle="1" w:styleId="Tabletext">
    <w:name w:val="Tabletext"/>
    <w:basedOn w:val="Normal"/>
    <w:rsid w:val="00AA35E8"/>
    <w:pPr>
      <w:keepLines/>
    </w:pPr>
  </w:style>
  <w:style w:type="paragraph" w:styleId="Corpodetexto">
    <w:name w:val="Body Text"/>
    <w:basedOn w:val="Normal"/>
    <w:rsid w:val="00AA35E8"/>
    <w:pPr>
      <w:keepLines/>
      <w:ind w:left="720"/>
    </w:pPr>
  </w:style>
  <w:style w:type="paragraph" w:customStyle="1" w:styleId="Paragraph3">
    <w:name w:val="Paragraph3"/>
    <w:basedOn w:val="Normal"/>
    <w:rsid w:val="00AA35E8"/>
    <w:pPr>
      <w:spacing w:before="80"/>
      <w:ind w:left="1530"/>
      <w:jc w:val="both"/>
    </w:pPr>
  </w:style>
  <w:style w:type="paragraph" w:customStyle="1" w:styleId="Bullet1">
    <w:name w:val="Bullet1"/>
    <w:basedOn w:val="Normal"/>
    <w:rsid w:val="00AA35E8"/>
    <w:pPr>
      <w:ind w:left="720" w:hanging="432"/>
    </w:pPr>
  </w:style>
  <w:style w:type="character" w:styleId="Refdenotaderodap">
    <w:name w:val="footnote reference"/>
    <w:semiHidden/>
    <w:rsid w:val="00AA35E8"/>
    <w:rPr>
      <w:sz w:val="20"/>
      <w:szCs w:val="20"/>
      <w:vertAlign w:val="superscript"/>
    </w:rPr>
  </w:style>
  <w:style w:type="paragraph" w:styleId="Textodenotaderodap">
    <w:name w:val="footnote text"/>
    <w:basedOn w:val="Normal"/>
    <w:semiHidden/>
    <w:rsid w:val="00AA35E8"/>
    <w:pPr>
      <w:keepNext/>
      <w:keepLines/>
      <w:pBdr>
        <w:bottom w:val="single" w:sz="6" w:space="0" w:color="000000"/>
      </w:pBdr>
      <w:spacing w:before="40" w:after="40"/>
      <w:ind w:left="360" w:hanging="360"/>
    </w:pPr>
    <w:rPr>
      <w:sz w:val="16"/>
      <w:szCs w:val="16"/>
    </w:rPr>
  </w:style>
  <w:style w:type="paragraph" w:styleId="MapadoDocumento">
    <w:name w:val="Document Map"/>
    <w:basedOn w:val="Normal"/>
    <w:semiHidden/>
    <w:rsid w:val="00AA35E8"/>
    <w:pPr>
      <w:shd w:val="clear" w:color="auto" w:fill="000080"/>
    </w:pPr>
  </w:style>
  <w:style w:type="paragraph" w:customStyle="1" w:styleId="Paragraph4">
    <w:name w:val="Paragraph4"/>
    <w:basedOn w:val="Normal"/>
    <w:rsid w:val="00AA35E8"/>
    <w:pPr>
      <w:spacing w:before="80"/>
      <w:ind w:left="2250"/>
      <w:jc w:val="both"/>
    </w:pPr>
  </w:style>
  <w:style w:type="paragraph" w:styleId="Sumrio4">
    <w:name w:val="toc 4"/>
    <w:basedOn w:val="Normal"/>
    <w:next w:val="Normal"/>
    <w:autoRedefine/>
    <w:semiHidden/>
    <w:rsid w:val="00AA35E8"/>
    <w:pPr>
      <w:spacing w:after="0"/>
      <w:ind w:left="720"/>
    </w:pPr>
    <w:rPr>
      <w:sz w:val="18"/>
      <w:szCs w:val="18"/>
    </w:rPr>
  </w:style>
  <w:style w:type="paragraph" w:styleId="Sumrio5">
    <w:name w:val="toc 5"/>
    <w:basedOn w:val="Normal"/>
    <w:next w:val="Normal"/>
    <w:autoRedefine/>
    <w:semiHidden/>
    <w:rsid w:val="00AA35E8"/>
    <w:pPr>
      <w:spacing w:after="0"/>
      <w:ind w:left="960"/>
    </w:pPr>
    <w:rPr>
      <w:sz w:val="18"/>
      <w:szCs w:val="18"/>
    </w:rPr>
  </w:style>
  <w:style w:type="paragraph" w:styleId="Sumrio6">
    <w:name w:val="toc 6"/>
    <w:basedOn w:val="Normal"/>
    <w:next w:val="Normal"/>
    <w:autoRedefine/>
    <w:semiHidden/>
    <w:rsid w:val="00AA35E8"/>
    <w:pPr>
      <w:spacing w:after="0"/>
      <w:ind w:left="1200"/>
    </w:pPr>
    <w:rPr>
      <w:sz w:val="18"/>
      <w:szCs w:val="18"/>
    </w:rPr>
  </w:style>
  <w:style w:type="paragraph" w:styleId="Sumrio7">
    <w:name w:val="toc 7"/>
    <w:basedOn w:val="Normal"/>
    <w:next w:val="Normal"/>
    <w:autoRedefine/>
    <w:semiHidden/>
    <w:rsid w:val="00AA35E8"/>
    <w:pPr>
      <w:spacing w:after="0"/>
      <w:ind w:left="1440"/>
    </w:pPr>
    <w:rPr>
      <w:sz w:val="18"/>
      <w:szCs w:val="18"/>
    </w:rPr>
  </w:style>
  <w:style w:type="paragraph" w:styleId="Sumrio8">
    <w:name w:val="toc 8"/>
    <w:basedOn w:val="Normal"/>
    <w:next w:val="Normal"/>
    <w:autoRedefine/>
    <w:semiHidden/>
    <w:rsid w:val="00AA35E8"/>
    <w:pPr>
      <w:spacing w:after="0"/>
      <w:ind w:left="1680"/>
    </w:pPr>
    <w:rPr>
      <w:sz w:val="18"/>
      <w:szCs w:val="18"/>
    </w:rPr>
  </w:style>
  <w:style w:type="paragraph" w:styleId="Sumrio9">
    <w:name w:val="toc 9"/>
    <w:basedOn w:val="Normal"/>
    <w:next w:val="Normal"/>
    <w:autoRedefine/>
    <w:semiHidden/>
    <w:rsid w:val="00AA35E8"/>
    <w:pPr>
      <w:spacing w:after="0"/>
      <w:ind w:left="1920"/>
    </w:pPr>
    <w:rPr>
      <w:sz w:val="18"/>
      <w:szCs w:val="18"/>
    </w:rPr>
  </w:style>
  <w:style w:type="paragraph" w:customStyle="1" w:styleId="MainTitle">
    <w:name w:val="Main Title"/>
    <w:basedOn w:val="Normal"/>
    <w:rsid w:val="00AA35E8"/>
    <w:pPr>
      <w:spacing w:before="480" w:after="60"/>
      <w:jc w:val="center"/>
    </w:pPr>
    <w:rPr>
      <w:rFonts w:ascii="Arial" w:hAnsi="Arial"/>
      <w:b/>
      <w:bCs/>
      <w:kern w:val="28"/>
      <w:sz w:val="32"/>
      <w:szCs w:val="32"/>
    </w:rPr>
  </w:style>
  <w:style w:type="paragraph" w:styleId="Recuodecorpodetexto">
    <w:name w:val="Body Text Indent"/>
    <w:basedOn w:val="Normal"/>
    <w:rsid w:val="00AA35E8"/>
    <w:pPr>
      <w:ind w:left="720"/>
    </w:pPr>
    <w:rPr>
      <w:i/>
      <w:iCs/>
      <w:color w:val="0000FF"/>
      <w:u w:val="single"/>
    </w:rPr>
  </w:style>
  <w:style w:type="paragraph" w:customStyle="1" w:styleId="Body">
    <w:name w:val="Body"/>
    <w:basedOn w:val="Normal"/>
    <w:rsid w:val="00AA35E8"/>
    <w:pPr>
      <w:widowControl/>
      <w:spacing w:before="120"/>
      <w:jc w:val="both"/>
    </w:pPr>
  </w:style>
  <w:style w:type="paragraph" w:customStyle="1" w:styleId="Bullet">
    <w:name w:val="Bullet"/>
    <w:basedOn w:val="Normal"/>
    <w:rsid w:val="00AA35E8"/>
    <w:pPr>
      <w:widowControl/>
      <w:numPr>
        <w:numId w:val="3"/>
      </w:numPr>
      <w:tabs>
        <w:tab w:val="left" w:pos="720"/>
      </w:tabs>
      <w:spacing w:before="120"/>
      <w:ind w:right="360"/>
      <w:jc w:val="both"/>
    </w:pPr>
  </w:style>
  <w:style w:type="paragraph" w:customStyle="1" w:styleId="InfoBlue">
    <w:name w:val="InfoBlue"/>
    <w:basedOn w:val="Normal"/>
    <w:next w:val="Corpodetexto"/>
    <w:link w:val="InfoBlueChar"/>
    <w:autoRedefine/>
    <w:rsid w:val="008D76C5"/>
    <w:pPr>
      <w:tabs>
        <w:tab w:val="left" w:pos="540"/>
        <w:tab w:val="left" w:pos="1260"/>
      </w:tabs>
      <w:ind w:left="709"/>
    </w:pPr>
    <w:rPr>
      <w:rFonts w:ascii="Arial" w:hAnsi="Arial" w:cs="Arial"/>
      <w:i/>
      <w:iCs/>
      <w:color w:val="0000FF"/>
      <w:spacing w:val="-2"/>
    </w:rPr>
  </w:style>
  <w:style w:type="character" w:styleId="Hyperlink">
    <w:name w:val="Hyperlink"/>
    <w:uiPriority w:val="99"/>
    <w:rsid w:val="00AA35E8"/>
    <w:rPr>
      <w:color w:val="0000FF"/>
      <w:u w:val="single"/>
    </w:rPr>
  </w:style>
  <w:style w:type="paragraph" w:customStyle="1" w:styleId="infoblue0">
    <w:name w:val="infoblue"/>
    <w:basedOn w:val="Normal"/>
    <w:rsid w:val="00AA35E8"/>
    <w:pPr>
      <w:widowControl/>
      <w:spacing w:before="100" w:after="100"/>
    </w:pPr>
  </w:style>
  <w:style w:type="character" w:customStyle="1" w:styleId="tw4winNone">
    <w:name w:val="tw4winNone"/>
    <w:basedOn w:val="Fontepargpadro"/>
    <w:rsid w:val="00AA35E8"/>
  </w:style>
  <w:style w:type="character" w:customStyle="1" w:styleId="tw4winExternal">
    <w:name w:val="tw4winExternal"/>
    <w:rsid w:val="00AA35E8"/>
    <w:rPr>
      <w:rFonts w:ascii="Courier New" w:hAnsi="Courier New"/>
      <w:noProof/>
      <w:color w:val="808080"/>
    </w:rPr>
  </w:style>
  <w:style w:type="character" w:customStyle="1" w:styleId="tw4winInternal">
    <w:name w:val="tw4winInternal"/>
    <w:rsid w:val="00AA35E8"/>
    <w:rPr>
      <w:rFonts w:ascii="Courier New" w:hAnsi="Courier New"/>
      <w:noProof/>
      <w:color w:val="FF0000"/>
    </w:rPr>
  </w:style>
  <w:style w:type="character" w:customStyle="1" w:styleId="tw4winMark">
    <w:name w:val="tw4winMark"/>
    <w:rsid w:val="00AA35E8"/>
    <w:rPr>
      <w:rFonts w:ascii="Courier New" w:hAnsi="Courier New"/>
      <w:vanish/>
      <w:color w:val="800080"/>
      <w:sz w:val="24"/>
      <w:szCs w:val="24"/>
      <w:vertAlign w:val="subscript"/>
    </w:rPr>
  </w:style>
  <w:style w:type="character" w:customStyle="1" w:styleId="tw4winError">
    <w:name w:val="tw4winError"/>
    <w:rsid w:val="00AA35E8"/>
    <w:rPr>
      <w:rFonts w:ascii="Courier New" w:hAnsi="Courier New"/>
      <w:color w:val="00FF00"/>
      <w:sz w:val="40"/>
      <w:szCs w:val="40"/>
    </w:rPr>
  </w:style>
  <w:style w:type="character" w:customStyle="1" w:styleId="tw4winTerm">
    <w:name w:val="tw4winTerm"/>
    <w:rsid w:val="00AA35E8"/>
    <w:rPr>
      <w:color w:val="0000FF"/>
    </w:rPr>
  </w:style>
  <w:style w:type="character" w:customStyle="1" w:styleId="tw4winPopup">
    <w:name w:val="tw4winPopup"/>
    <w:rsid w:val="00AA35E8"/>
    <w:rPr>
      <w:rFonts w:ascii="Courier New" w:hAnsi="Courier New"/>
      <w:noProof/>
      <w:color w:val="008000"/>
    </w:rPr>
  </w:style>
  <w:style w:type="character" w:customStyle="1" w:styleId="tw4winJump">
    <w:name w:val="tw4winJump"/>
    <w:rsid w:val="00AA35E8"/>
    <w:rPr>
      <w:rFonts w:ascii="Courier New" w:hAnsi="Courier New"/>
      <w:noProof/>
      <w:color w:val="008080"/>
    </w:rPr>
  </w:style>
  <w:style w:type="character" w:customStyle="1" w:styleId="DONOTTRANSLATE">
    <w:name w:val="DO_NOT_TRANSLATE"/>
    <w:rsid w:val="00AA35E8"/>
    <w:rPr>
      <w:rFonts w:ascii="Courier New" w:hAnsi="Courier New"/>
      <w:noProof/>
      <w:color w:val="800000"/>
    </w:rPr>
  </w:style>
  <w:style w:type="paragraph" w:customStyle="1" w:styleId="EstiloinfoblueArialEsquerda095cm">
    <w:name w:val="Estilo infoblue + Arial Esquerda:  095 cm"/>
    <w:basedOn w:val="infoblue0"/>
    <w:autoRedefine/>
    <w:rsid w:val="00496636"/>
    <w:pPr>
      <w:autoSpaceDE/>
      <w:autoSpaceDN/>
      <w:spacing w:before="0" w:after="120" w:line="240" w:lineRule="atLeast"/>
      <w:ind w:left="540"/>
      <w:jc w:val="both"/>
    </w:pPr>
    <w:rPr>
      <w:rFonts w:ascii="Arial" w:hAnsi="Arial"/>
      <w:i/>
      <w:iCs/>
      <w:snapToGrid/>
      <w:color w:val="0000FF"/>
      <w:spacing w:val="-6"/>
      <w:lang w:eastAsia="pt-BR"/>
    </w:rPr>
  </w:style>
  <w:style w:type="table" w:styleId="Tabelacomgrade">
    <w:name w:val="Table Grid"/>
    <w:basedOn w:val="Tabelanormal"/>
    <w:rsid w:val="009D118F"/>
    <w:pPr>
      <w:spacing w:before="60" w:after="60"/>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rsid w:val="007D24FE"/>
    <w:rPr>
      <w:rFonts w:ascii="Tahoma" w:hAnsi="Tahoma" w:cs="Tahoma"/>
      <w:sz w:val="16"/>
      <w:szCs w:val="16"/>
    </w:rPr>
  </w:style>
  <w:style w:type="character" w:customStyle="1" w:styleId="TextodebaloChar">
    <w:name w:val="Texto de balão Char"/>
    <w:link w:val="Textodebalo"/>
    <w:rsid w:val="007D24FE"/>
    <w:rPr>
      <w:rFonts w:ascii="Tahoma" w:hAnsi="Tahoma" w:cs="Tahoma"/>
      <w:snapToGrid w:val="0"/>
      <w:sz w:val="16"/>
      <w:szCs w:val="16"/>
      <w:lang w:val="en-US" w:eastAsia="en-US"/>
    </w:rPr>
  </w:style>
  <w:style w:type="character" w:customStyle="1" w:styleId="CabealhoChar">
    <w:name w:val="Cabeçalho Char"/>
    <w:link w:val="Cabealho"/>
    <w:uiPriority w:val="99"/>
    <w:rsid w:val="00AA69FA"/>
    <w:rPr>
      <w:snapToGrid w:val="0"/>
      <w:lang w:val="en-US" w:eastAsia="en-US"/>
    </w:rPr>
  </w:style>
  <w:style w:type="character" w:customStyle="1" w:styleId="RodapChar">
    <w:name w:val="Rodapé Char"/>
    <w:link w:val="Rodap"/>
    <w:uiPriority w:val="99"/>
    <w:rsid w:val="001F108F"/>
    <w:rPr>
      <w:snapToGrid w:val="0"/>
      <w:lang w:val="en-US" w:eastAsia="en-US"/>
    </w:rPr>
  </w:style>
  <w:style w:type="paragraph" w:customStyle="1" w:styleId="Explicao">
    <w:name w:val="Explicação"/>
    <w:basedOn w:val="InfoBlue"/>
    <w:link w:val="ExplicaoChar"/>
    <w:qFormat/>
    <w:rsid w:val="002332F5"/>
    <w:rPr>
      <w:sz w:val="20"/>
    </w:rPr>
  </w:style>
  <w:style w:type="paragraph" w:customStyle="1" w:styleId="Passos">
    <w:name w:val="Passos"/>
    <w:basedOn w:val="InfoBlue"/>
    <w:link w:val="PassosChar"/>
    <w:qFormat/>
    <w:rsid w:val="002332F5"/>
    <w:rPr>
      <w:rFonts w:ascii="Calibri" w:hAnsi="Calibri"/>
      <w:i w:val="0"/>
      <w:color w:val="auto"/>
    </w:rPr>
  </w:style>
  <w:style w:type="character" w:customStyle="1" w:styleId="InfoBlueChar">
    <w:name w:val="InfoBlue Char"/>
    <w:link w:val="InfoBlue"/>
    <w:rsid w:val="002332F5"/>
    <w:rPr>
      <w:rFonts w:ascii="Arial" w:hAnsi="Arial" w:cs="Arial"/>
      <w:i/>
      <w:iCs/>
      <w:snapToGrid w:val="0"/>
      <w:color w:val="0000FF"/>
      <w:spacing w:val="-2"/>
      <w:sz w:val="24"/>
      <w:lang w:eastAsia="en-US"/>
    </w:rPr>
  </w:style>
  <w:style w:type="character" w:customStyle="1" w:styleId="ExplicaoChar">
    <w:name w:val="Explicação Char"/>
    <w:basedOn w:val="InfoBlueChar"/>
    <w:link w:val="Explicao"/>
    <w:rsid w:val="002332F5"/>
    <w:rPr>
      <w:rFonts w:ascii="Arial" w:hAnsi="Arial" w:cs="Arial"/>
      <w:i/>
      <w:iCs/>
      <w:snapToGrid w:val="0"/>
      <w:color w:val="0000FF"/>
      <w:spacing w:val="-2"/>
      <w:sz w:val="24"/>
      <w:lang w:eastAsia="en-US"/>
    </w:rPr>
  </w:style>
  <w:style w:type="paragraph" w:customStyle="1" w:styleId="Subpasso">
    <w:name w:val="Subpasso"/>
    <w:basedOn w:val="InfoBlue"/>
    <w:link w:val="SubpassoChar"/>
    <w:qFormat/>
    <w:rsid w:val="002332F5"/>
    <w:pPr>
      <w:tabs>
        <w:tab w:val="clear" w:pos="1260"/>
        <w:tab w:val="left" w:pos="1134"/>
      </w:tabs>
      <w:ind w:left="993"/>
    </w:pPr>
    <w:rPr>
      <w:rFonts w:ascii="Calibri" w:hAnsi="Calibri"/>
      <w:i w:val="0"/>
      <w:color w:val="auto"/>
    </w:rPr>
  </w:style>
  <w:style w:type="character" w:customStyle="1" w:styleId="PassosChar">
    <w:name w:val="Passos Char"/>
    <w:link w:val="Passos"/>
    <w:rsid w:val="002332F5"/>
    <w:rPr>
      <w:rFonts w:ascii="Calibri" w:hAnsi="Calibri" w:cs="Arial"/>
      <w:i w:val="0"/>
      <w:iCs/>
      <w:snapToGrid w:val="0"/>
      <w:color w:val="0000FF"/>
      <w:spacing w:val="-2"/>
      <w:sz w:val="24"/>
      <w:lang w:eastAsia="en-US"/>
    </w:rPr>
  </w:style>
  <w:style w:type="paragraph" w:customStyle="1" w:styleId="Normal2">
    <w:name w:val="Normal 2"/>
    <w:link w:val="Normal2Char"/>
    <w:autoRedefine/>
    <w:rsid w:val="00741E9E"/>
    <w:pPr>
      <w:spacing w:before="60" w:after="60"/>
      <w:jc w:val="both"/>
    </w:pPr>
    <w:rPr>
      <w:rFonts w:ascii="Calibri" w:hAnsi="Calibri"/>
      <w:snapToGrid w:val="0"/>
      <w:lang w:eastAsia="en-US"/>
    </w:rPr>
  </w:style>
  <w:style w:type="character" w:customStyle="1" w:styleId="SubpassoChar">
    <w:name w:val="Subpasso Char"/>
    <w:link w:val="Subpasso"/>
    <w:rsid w:val="002332F5"/>
    <w:rPr>
      <w:rFonts w:ascii="Calibri" w:hAnsi="Calibri" w:cs="Arial"/>
      <w:i w:val="0"/>
      <w:iCs/>
      <w:snapToGrid w:val="0"/>
      <w:color w:val="0000FF"/>
      <w:spacing w:val="-2"/>
      <w:sz w:val="24"/>
      <w:lang w:eastAsia="en-US"/>
    </w:rPr>
  </w:style>
  <w:style w:type="character" w:styleId="nfase">
    <w:name w:val="Emphasis"/>
    <w:aliases w:val="Texto celula"/>
    <w:qFormat/>
    <w:rsid w:val="00741E9E"/>
    <w:rPr>
      <w:rFonts w:ascii="Calibri" w:hAnsi="Calibri"/>
      <w:i w:val="0"/>
      <w:iCs/>
      <w:sz w:val="20"/>
    </w:rPr>
  </w:style>
  <w:style w:type="character" w:customStyle="1" w:styleId="Normal2Char">
    <w:name w:val="Normal 2 Char"/>
    <w:link w:val="Normal2"/>
    <w:rsid w:val="00741E9E"/>
    <w:rPr>
      <w:rFonts w:ascii="Calibri" w:hAnsi="Calibri"/>
      <w:snapToGrid w:val="0"/>
      <w:lang w:eastAsia="en-US"/>
    </w:rPr>
  </w:style>
  <w:style w:type="character" w:styleId="RefernciaIntensa">
    <w:name w:val="Intense Reference"/>
    <w:uiPriority w:val="32"/>
    <w:qFormat/>
    <w:rsid w:val="00D31D0F"/>
    <w:rPr>
      <w:b/>
      <w:bCs/>
      <w:smallCaps/>
      <w:color w:val="C0504D"/>
      <w:spacing w:val="5"/>
      <w:u w:val="single"/>
    </w:rPr>
  </w:style>
  <w:style w:type="numbering" w:customStyle="1" w:styleId="Estilo1">
    <w:name w:val="Estilo1"/>
    <w:rsid w:val="00191072"/>
    <w:pPr>
      <w:numPr>
        <w:numId w:val="2"/>
      </w:numPr>
    </w:pPr>
  </w:style>
  <w:style w:type="character" w:customStyle="1" w:styleId="SubttuloChar">
    <w:name w:val="Subtítulo Char"/>
    <w:basedOn w:val="Fontepargpadro"/>
    <w:link w:val="Subttulo"/>
    <w:uiPriority w:val="11"/>
    <w:rsid w:val="00D44D3F"/>
    <w:rPr>
      <w:rFonts w:ascii="Arial" w:hAnsi="Arial"/>
      <w:i/>
      <w:iCs/>
      <w:snapToGrid w:val="0"/>
      <w:sz w:val="36"/>
      <w:szCs w:val="36"/>
      <w:lang w:val="en-AU" w:eastAsia="en-US"/>
    </w:rPr>
  </w:style>
  <w:style w:type="paragraph" w:styleId="NormalWeb">
    <w:name w:val="Normal (Web)"/>
    <w:basedOn w:val="Normal"/>
    <w:uiPriority w:val="99"/>
    <w:unhideWhenUsed/>
    <w:rsid w:val="00690DA0"/>
    <w:pPr>
      <w:widowControl/>
      <w:autoSpaceDE/>
      <w:autoSpaceDN/>
      <w:spacing w:before="100" w:beforeAutospacing="1" w:after="100" w:afterAutospacing="1"/>
      <w:ind w:left="0"/>
    </w:pPr>
    <w:rPr>
      <w:rFonts w:ascii="Times" w:hAnsi="Times"/>
      <w:snapToGrid/>
      <w:sz w:val="20"/>
    </w:rPr>
  </w:style>
  <w:style w:type="paragraph" w:customStyle="1" w:styleId="TableHeader">
    <w:name w:val="TableHeader"/>
    <w:basedOn w:val="Normal"/>
    <w:rsid w:val="00F70B78"/>
    <w:pPr>
      <w:widowControl/>
      <w:autoSpaceDE/>
      <w:autoSpaceDN/>
      <w:spacing w:before="120" w:after="80"/>
      <w:ind w:left="144" w:right="144"/>
    </w:pPr>
    <w:rPr>
      <w:rFonts w:ascii="Arial" w:hAnsi="Arial"/>
      <w:b/>
      <w:snapToGrid/>
      <w:color w:val="FFFFFF"/>
      <w:sz w:val="22"/>
      <w:szCs w:val="24"/>
      <w:lang w:val="en-GB" w:eastAsia="en-GB"/>
    </w:rPr>
  </w:style>
  <w:style w:type="paragraph" w:customStyle="1" w:styleId="TableContent">
    <w:name w:val="TableContent"/>
    <w:basedOn w:val="Normal"/>
    <w:rsid w:val="00F70B78"/>
    <w:pPr>
      <w:widowControl/>
      <w:autoSpaceDE/>
      <w:autoSpaceDN/>
      <w:spacing w:before="80" w:after="40"/>
      <w:ind w:left="144" w:right="144"/>
    </w:pPr>
    <w:rPr>
      <w:rFonts w:ascii="Arial" w:hAnsi="Arial"/>
      <w:snapToGrid/>
      <w:sz w:val="20"/>
      <w:szCs w:val="24"/>
      <w:lang w:val="en-GB" w:eastAsia="en-GB"/>
    </w:rPr>
  </w:style>
  <w:style w:type="paragraph" w:styleId="PargrafodaLista">
    <w:name w:val="List Paragraph"/>
    <w:basedOn w:val="Normal"/>
    <w:uiPriority w:val="34"/>
    <w:qFormat/>
    <w:rsid w:val="001032C7"/>
    <w:pPr>
      <w:ind w:left="720"/>
      <w:contextualSpacing/>
    </w:pPr>
  </w:style>
  <w:style w:type="paragraph" w:customStyle="1" w:styleId="Activity">
    <w:name w:val="Activity"/>
    <w:basedOn w:val="Corpodetexto"/>
    <w:qFormat/>
    <w:rsid w:val="00271753"/>
    <w:pPr>
      <w:keepLines w:val="0"/>
      <w:widowControl/>
      <w:autoSpaceDE/>
      <w:autoSpaceDN/>
      <w:spacing w:before="120" w:after="60"/>
      <w:ind w:left="567"/>
    </w:pPr>
    <w:rPr>
      <w:rFonts w:asciiTheme="majorHAnsi" w:eastAsiaTheme="minorEastAsia" w:hAnsiTheme="majorHAnsi" w:cstheme="minorBidi"/>
      <w:b/>
      <w:snapToGrid/>
      <w:sz w:val="22"/>
      <w:szCs w:val="22"/>
      <w:lang w:eastAsia="ja-JP"/>
    </w:rPr>
  </w:style>
  <w:style w:type="character" w:styleId="Refdecomentrio">
    <w:name w:val="annotation reference"/>
    <w:basedOn w:val="Fontepargpadro"/>
    <w:semiHidden/>
    <w:unhideWhenUsed/>
    <w:rsid w:val="00E82791"/>
    <w:rPr>
      <w:sz w:val="16"/>
      <w:szCs w:val="16"/>
    </w:rPr>
  </w:style>
  <w:style w:type="paragraph" w:styleId="Textodecomentrio">
    <w:name w:val="annotation text"/>
    <w:basedOn w:val="Normal"/>
    <w:link w:val="TextodecomentrioChar"/>
    <w:semiHidden/>
    <w:unhideWhenUsed/>
    <w:rsid w:val="00E82791"/>
    <w:rPr>
      <w:sz w:val="20"/>
    </w:rPr>
  </w:style>
  <w:style w:type="character" w:customStyle="1" w:styleId="TextodecomentrioChar">
    <w:name w:val="Texto de comentário Char"/>
    <w:basedOn w:val="Fontepargpadro"/>
    <w:link w:val="Textodecomentrio"/>
    <w:semiHidden/>
    <w:rsid w:val="00E82791"/>
    <w:rPr>
      <w:rFonts w:ascii="Calibri" w:hAnsi="Calibri"/>
      <w:snapToGrid w:val="0"/>
      <w:lang w:eastAsia="en-US"/>
    </w:rPr>
  </w:style>
  <w:style w:type="paragraph" w:styleId="Assuntodocomentrio">
    <w:name w:val="annotation subject"/>
    <w:basedOn w:val="Textodecomentrio"/>
    <w:next w:val="Textodecomentrio"/>
    <w:link w:val="AssuntodocomentrioChar"/>
    <w:semiHidden/>
    <w:unhideWhenUsed/>
    <w:rsid w:val="00E82791"/>
    <w:rPr>
      <w:b/>
      <w:bCs/>
    </w:rPr>
  </w:style>
  <w:style w:type="character" w:customStyle="1" w:styleId="AssuntodocomentrioChar">
    <w:name w:val="Assunto do comentário Char"/>
    <w:basedOn w:val="TextodecomentrioChar"/>
    <w:link w:val="Assuntodocomentrio"/>
    <w:semiHidden/>
    <w:rsid w:val="00E82791"/>
    <w:rPr>
      <w:rFonts w:ascii="Calibri" w:hAnsi="Calibri"/>
      <w:b/>
      <w:bCs/>
      <w:snapToGrid w:val="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049755">
      <w:bodyDiv w:val="1"/>
      <w:marLeft w:val="0"/>
      <w:marRight w:val="0"/>
      <w:marTop w:val="0"/>
      <w:marBottom w:val="0"/>
      <w:divBdr>
        <w:top w:val="none" w:sz="0" w:space="0" w:color="auto"/>
        <w:left w:val="none" w:sz="0" w:space="0" w:color="auto"/>
        <w:bottom w:val="none" w:sz="0" w:space="0" w:color="auto"/>
        <w:right w:val="none" w:sz="0" w:space="0" w:color="auto"/>
      </w:divBdr>
    </w:div>
    <w:div w:id="246109674">
      <w:bodyDiv w:val="1"/>
      <w:marLeft w:val="0"/>
      <w:marRight w:val="0"/>
      <w:marTop w:val="0"/>
      <w:marBottom w:val="0"/>
      <w:divBdr>
        <w:top w:val="none" w:sz="0" w:space="0" w:color="auto"/>
        <w:left w:val="none" w:sz="0" w:space="0" w:color="auto"/>
        <w:bottom w:val="none" w:sz="0" w:space="0" w:color="auto"/>
        <w:right w:val="none" w:sz="0" w:space="0" w:color="auto"/>
      </w:divBdr>
    </w:div>
    <w:div w:id="306790568">
      <w:bodyDiv w:val="1"/>
      <w:marLeft w:val="0"/>
      <w:marRight w:val="0"/>
      <w:marTop w:val="0"/>
      <w:marBottom w:val="0"/>
      <w:divBdr>
        <w:top w:val="none" w:sz="0" w:space="0" w:color="auto"/>
        <w:left w:val="none" w:sz="0" w:space="0" w:color="auto"/>
        <w:bottom w:val="none" w:sz="0" w:space="0" w:color="auto"/>
        <w:right w:val="none" w:sz="0" w:space="0" w:color="auto"/>
      </w:divBdr>
    </w:div>
    <w:div w:id="383649577">
      <w:bodyDiv w:val="1"/>
      <w:marLeft w:val="0"/>
      <w:marRight w:val="0"/>
      <w:marTop w:val="0"/>
      <w:marBottom w:val="0"/>
      <w:divBdr>
        <w:top w:val="none" w:sz="0" w:space="0" w:color="auto"/>
        <w:left w:val="none" w:sz="0" w:space="0" w:color="auto"/>
        <w:bottom w:val="none" w:sz="0" w:space="0" w:color="auto"/>
        <w:right w:val="none" w:sz="0" w:space="0" w:color="auto"/>
      </w:divBdr>
    </w:div>
    <w:div w:id="517891524">
      <w:bodyDiv w:val="1"/>
      <w:marLeft w:val="0"/>
      <w:marRight w:val="0"/>
      <w:marTop w:val="0"/>
      <w:marBottom w:val="0"/>
      <w:divBdr>
        <w:top w:val="none" w:sz="0" w:space="0" w:color="auto"/>
        <w:left w:val="none" w:sz="0" w:space="0" w:color="auto"/>
        <w:bottom w:val="none" w:sz="0" w:space="0" w:color="auto"/>
        <w:right w:val="none" w:sz="0" w:space="0" w:color="auto"/>
      </w:divBdr>
    </w:div>
    <w:div w:id="543373099">
      <w:bodyDiv w:val="1"/>
      <w:marLeft w:val="0"/>
      <w:marRight w:val="0"/>
      <w:marTop w:val="0"/>
      <w:marBottom w:val="0"/>
      <w:divBdr>
        <w:top w:val="none" w:sz="0" w:space="0" w:color="auto"/>
        <w:left w:val="none" w:sz="0" w:space="0" w:color="auto"/>
        <w:bottom w:val="none" w:sz="0" w:space="0" w:color="auto"/>
        <w:right w:val="none" w:sz="0" w:space="0" w:color="auto"/>
      </w:divBdr>
    </w:div>
    <w:div w:id="851799973">
      <w:bodyDiv w:val="1"/>
      <w:marLeft w:val="0"/>
      <w:marRight w:val="0"/>
      <w:marTop w:val="0"/>
      <w:marBottom w:val="0"/>
      <w:divBdr>
        <w:top w:val="none" w:sz="0" w:space="0" w:color="auto"/>
        <w:left w:val="none" w:sz="0" w:space="0" w:color="auto"/>
        <w:bottom w:val="none" w:sz="0" w:space="0" w:color="auto"/>
        <w:right w:val="none" w:sz="0" w:space="0" w:color="auto"/>
      </w:divBdr>
    </w:div>
    <w:div w:id="1398674010">
      <w:bodyDiv w:val="1"/>
      <w:marLeft w:val="0"/>
      <w:marRight w:val="0"/>
      <w:marTop w:val="0"/>
      <w:marBottom w:val="0"/>
      <w:divBdr>
        <w:top w:val="none" w:sz="0" w:space="0" w:color="auto"/>
        <w:left w:val="none" w:sz="0" w:space="0" w:color="auto"/>
        <w:bottom w:val="none" w:sz="0" w:space="0" w:color="auto"/>
        <w:right w:val="none" w:sz="0" w:space="0" w:color="auto"/>
      </w:divBdr>
      <w:divsChild>
        <w:div w:id="898174956">
          <w:marLeft w:val="0"/>
          <w:marRight w:val="0"/>
          <w:marTop w:val="0"/>
          <w:marBottom w:val="0"/>
          <w:divBdr>
            <w:top w:val="none" w:sz="0" w:space="0" w:color="auto"/>
            <w:left w:val="none" w:sz="0" w:space="0" w:color="auto"/>
            <w:bottom w:val="none" w:sz="0" w:space="0" w:color="auto"/>
            <w:right w:val="none" w:sz="0" w:space="0" w:color="auto"/>
          </w:divBdr>
        </w:div>
        <w:div w:id="1653944593">
          <w:marLeft w:val="0"/>
          <w:marRight w:val="0"/>
          <w:marTop w:val="0"/>
          <w:marBottom w:val="0"/>
          <w:divBdr>
            <w:top w:val="none" w:sz="0" w:space="0" w:color="auto"/>
            <w:left w:val="none" w:sz="0" w:space="0" w:color="auto"/>
            <w:bottom w:val="none" w:sz="0" w:space="0" w:color="auto"/>
            <w:right w:val="none" w:sz="0" w:space="0" w:color="auto"/>
          </w:divBdr>
        </w:div>
        <w:div w:id="1556307411">
          <w:marLeft w:val="0"/>
          <w:marRight w:val="0"/>
          <w:marTop w:val="0"/>
          <w:marBottom w:val="0"/>
          <w:divBdr>
            <w:top w:val="none" w:sz="0" w:space="0" w:color="auto"/>
            <w:left w:val="none" w:sz="0" w:space="0" w:color="auto"/>
            <w:bottom w:val="none" w:sz="0" w:space="0" w:color="auto"/>
            <w:right w:val="none" w:sz="0" w:space="0" w:color="auto"/>
          </w:divBdr>
        </w:div>
        <w:div w:id="170805027">
          <w:marLeft w:val="0"/>
          <w:marRight w:val="0"/>
          <w:marTop w:val="0"/>
          <w:marBottom w:val="0"/>
          <w:divBdr>
            <w:top w:val="none" w:sz="0" w:space="0" w:color="auto"/>
            <w:left w:val="none" w:sz="0" w:space="0" w:color="auto"/>
            <w:bottom w:val="none" w:sz="0" w:space="0" w:color="auto"/>
            <w:right w:val="none" w:sz="0" w:space="0" w:color="auto"/>
          </w:divBdr>
        </w:div>
        <w:div w:id="617611882">
          <w:marLeft w:val="0"/>
          <w:marRight w:val="0"/>
          <w:marTop w:val="0"/>
          <w:marBottom w:val="0"/>
          <w:divBdr>
            <w:top w:val="none" w:sz="0" w:space="0" w:color="auto"/>
            <w:left w:val="none" w:sz="0" w:space="0" w:color="auto"/>
            <w:bottom w:val="none" w:sz="0" w:space="0" w:color="auto"/>
            <w:right w:val="none" w:sz="0" w:space="0" w:color="auto"/>
          </w:divBdr>
        </w:div>
        <w:div w:id="600841636">
          <w:marLeft w:val="0"/>
          <w:marRight w:val="0"/>
          <w:marTop w:val="0"/>
          <w:marBottom w:val="0"/>
          <w:divBdr>
            <w:top w:val="none" w:sz="0" w:space="0" w:color="auto"/>
            <w:left w:val="none" w:sz="0" w:space="0" w:color="auto"/>
            <w:bottom w:val="none" w:sz="0" w:space="0" w:color="auto"/>
            <w:right w:val="none" w:sz="0" w:space="0" w:color="auto"/>
          </w:divBdr>
        </w:div>
        <w:div w:id="1064065544">
          <w:marLeft w:val="0"/>
          <w:marRight w:val="0"/>
          <w:marTop w:val="0"/>
          <w:marBottom w:val="0"/>
          <w:divBdr>
            <w:top w:val="none" w:sz="0" w:space="0" w:color="auto"/>
            <w:left w:val="none" w:sz="0" w:space="0" w:color="auto"/>
            <w:bottom w:val="none" w:sz="0" w:space="0" w:color="auto"/>
            <w:right w:val="none" w:sz="0" w:space="0" w:color="auto"/>
          </w:divBdr>
        </w:div>
        <w:div w:id="1978729202">
          <w:marLeft w:val="0"/>
          <w:marRight w:val="0"/>
          <w:marTop w:val="0"/>
          <w:marBottom w:val="0"/>
          <w:divBdr>
            <w:top w:val="none" w:sz="0" w:space="0" w:color="auto"/>
            <w:left w:val="none" w:sz="0" w:space="0" w:color="auto"/>
            <w:bottom w:val="none" w:sz="0" w:space="0" w:color="auto"/>
            <w:right w:val="none" w:sz="0" w:space="0" w:color="auto"/>
          </w:divBdr>
        </w:div>
        <w:div w:id="428477239">
          <w:marLeft w:val="0"/>
          <w:marRight w:val="0"/>
          <w:marTop w:val="0"/>
          <w:marBottom w:val="0"/>
          <w:divBdr>
            <w:top w:val="none" w:sz="0" w:space="0" w:color="auto"/>
            <w:left w:val="none" w:sz="0" w:space="0" w:color="auto"/>
            <w:bottom w:val="none" w:sz="0" w:space="0" w:color="auto"/>
            <w:right w:val="none" w:sz="0" w:space="0" w:color="auto"/>
          </w:divBdr>
        </w:div>
        <w:div w:id="1390346595">
          <w:marLeft w:val="0"/>
          <w:marRight w:val="0"/>
          <w:marTop w:val="0"/>
          <w:marBottom w:val="0"/>
          <w:divBdr>
            <w:top w:val="none" w:sz="0" w:space="0" w:color="auto"/>
            <w:left w:val="none" w:sz="0" w:space="0" w:color="auto"/>
            <w:bottom w:val="none" w:sz="0" w:space="0" w:color="auto"/>
            <w:right w:val="none" w:sz="0" w:space="0" w:color="auto"/>
          </w:divBdr>
        </w:div>
        <w:div w:id="1185635087">
          <w:marLeft w:val="0"/>
          <w:marRight w:val="0"/>
          <w:marTop w:val="0"/>
          <w:marBottom w:val="0"/>
          <w:divBdr>
            <w:top w:val="none" w:sz="0" w:space="0" w:color="auto"/>
            <w:left w:val="none" w:sz="0" w:space="0" w:color="auto"/>
            <w:bottom w:val="none" w:sz="0" w:space="0" w:color="auto"/>
            <w:right w:val="none" w:sz="0" w:space="0" w:color="auto"/>
          </w:divBdr>
        </w:div>
        <w:div w:id="1828278366">
          <w:marLeft w:val="0"/>
          <w:marRight w:val="0"/>
          <w:marTop w:val="0"/>
          <w:marBottom w:val="0"/>
          <w:divBdr>
            <w:top w:val="none" w:sz="0" w:space="0" w:color="auto"/>
            <w:left w:val="none" w:sz="0" w:space="0" w:color="auto"/>
            <w:bottom w:val="none" w:sz="0" w:space="0" w:color="auto"/>
            <w:right w:val="none" w:sz="0" w:space="0" w:color="auto"/>
          </w:divBdr>
        </w:div>
        <w:div w:id="1167670105">
          <w:marLeft w:val="0"/>
          <w:marRight w:val="0"/>
          <w:marTop w:val="0"/>
          <w:marBottom w:val="0"/>
          <w:divBdr>
            <w:top w:val="none" w:sz="0" w:space="0" w:color="auto"/>
            <w:left w:val="none" w:sz="0" w:space="0" w:color="auto"/>
            <w:bottom w:val="none" w:sz="0" w:space="0" w:color="auto"/>
            <w:right w:val="none" w:sz="0" w:space="0" w:color="auto"/>
          </w:divBdr>
        </w:div>
        <w:div w:id="1697582844">
          <w:marLeft w:val="0"/>
          <w:marRight w:val="0"/>
          <w:marTop w:val="0"/>
          <w:marBottom w:val="0"/>
          <w:divBdr>
            <w:top w:val="none" w:sz="0" w:space="0" w:color="auto"/>
            <w:left w:val="none" w:sz="0" w:space="0" w:color="auto"/>
            <w:bottom w:val="none" w:sz="0" w:space="0" w:color="auto"/>
            <w:right w:val="none" w:sz="0" w:space="0" w:color="auto"/>
          </w:divBdr>
        </w:div>
        <w:div w:id="2021393588">
          <w:marLeft w:val="0"/>
          <w:marRight w:val="0"/>
          <w:marTop w:val="0"/>
          <w:marBottom w:val="0"/>
          <w:divBdr>
            <w:top w:val="none" w:sz="0" w:space="0" w:color="auto"/>
            <w:left w:val="none" w:sz="0" w:space="0" w:color="auto"/>
            <w:bottom w:val="none" w:sz="0" w:space="0" w:color="auto"/>
            <w:right w:val="none" w:sz="0" w:space="0" w:color="auto"/>
          </w:divBdr>
        </w:div>
        <w:div w:id="1980721248">
          <w:marLeft w:val="0"/>
          <w:marRight w:val="0"/>
          <w:marTop w:val="0"/>
          <w:marBottom w:val="0"/>
          <w:divBdr>
            <w:top w:val="none" w:sz="0" w:space="0" w:color="auto"/>
            <w:left w:val="none" w:sz="0" w:space="0" w:color="auto"/>
            <w:bottom w:val="none" w:sz="0" w:space="0" w:color="auto"/>
            <w:right w:val="none" w:sz="0" w:space="0" w:color="auto"/>
          </w:divBdr>
        </w:div>
        <w:div w:id="1490289115">
          <w:marLeft w:val="0"/>
          <w:marRight w:val="0"/>
          <w:marTop w:val="0"/>
          <w:marBottom w:val="0"/>
          <w:divBdr>
            <w:top w:val="none" w:sz="0" w:space="0" w:color="auto"/>
            <w:left w:val="none" w:sz="0" w:space="0" w:color="auto"/>
            <w:bottom w:val="none" w:sz="0" w:space="0" w:color="auto"/>
            <w:right w:val="none" w:sz="0" w:space="0" w:color="auto"/>
          </w:divBdr>
        </w:div>
        <w:div w:id="1004167603">
          <w:marLeft w:val="0"/>
          <w:marRight w:val="0"/>
          <w:marTop w:val="0"/>
          <w:marBottom w:val="0"/>
          <w:divBdr>
            <w:top w:val="none" w:sz="0" w:space="0" w:color="auto"/>
            <w:left w:val="none" w:sz="0" w:space="0" w:color="auto"/>
            <w:bottom w:val="none" w:sz="0" w:space="0" w:color="auto"/>
            <w:right w:val="none" w:sz="0" w:space="0" w:color="auto"/>
          </w:divBdr>
        </w:div>
        <w:div w:id="927614937">
          <w:marLeft w:val="0"/>
          <w:marRight w:val="0"/>
          <w:marTop w:val="0"/>
          <w:marBottom w:val="0"/>
          <w:divBdr>
            <w:top w:val="none" w:sz="0" w:space="0" w:color="auto"/>
            <w:left w:val="none" w:sz="0" w:space="0" w:color="auto"/>
            <w:bottom w:val="none" w:sz="0" w:space="0" w:color="auto"/>
            <w:right w:val="none" w:sz="0" w:space="0" w:color="auto"/>
          </w:divBdr>
        </w:div>
        <w:div w:id="1835341243">
          <w:marLeft w:val="0"/>
          <w:marRight w:val="0"/>
          <w:marTop w:val="0"/>
          <w:marBottom w:val="0"/>
          <w:divBdr>
            <w:top w:val="none" w:sz="0" w:space="0" w:color="auto"/>
            <w:left w:val="none" w:sz="0" w:space="0" w:color="auto"/>
            <w:bottom w:val="none" w:sz="0" w:space="0" w:color="auto"/>
            <w:right w:val="none" w:sz="0" w:space="0" w:color="auto"/>
          </w:divBdr>
        </w:div>
        <w:div w:id="1003362191">
          <w:marLeft w:val="0"/>
          <w:marRight w:val="0"/>
          <w:marTop w:val="0"/>
          <w:marBottom w:val="0"/>
          <w:divBdr>
            <w:top w:val="none" w:sz="0" w:space="0" w:color="auto"/>
            <w:left w:val="none" w:sz="0" w:space="0" w:color="auto"/>
            <w:bottom w:val="none" w:sz="0" w:space="0" w:color="auto"/>
            <w:right w:val="none" w:sz="0" w:space="0" w:color="auto"/>
          </w:divBdr>
        </w:div>
        <w:div w:id="1380131569">
          <w:marLeft w:val="0"/>
          <w:marRight w:val="0"/>
          <w:marTop w:val="0"/>
          <w:marBottom w:val="0"/>
          <w:divBdr>
            <w:top w:val="none" w:sz="0" w:space="0" w:color="auto"/>
            <w:left w:val="none" w:sz="0" w:space="0" w:color="auto"/>
            <w:bottom w:val="none" w:sz="0" w:space="0" w:color="auto"/>
            <w:right w:val="none" w:sz="0" w:space="0" w:color="auto"/>
          </w:divBdr>
        </w:div>
        <w:div w:id="2001501445">
          <w:marLeft w:val="0"/>
          <w:marRight w:val="0"/>
          <w:marTop w:val="0"/>
          <w:marBottom w:val="0"/>
          <w:divBdr>
            <w:top w:val="none" w:sz="0" w:space="0" w:color="auto"/>
            <w:left w:val="none" w:sz="0" w:space="0" w:color="auto"/>
            <w:bottom w:val="none" w:sz="0" w:space="0" w:color="auto"/>
            <w:right w:val="none" w:sz="0" w:space="0" w:color="auto"/>
          </w:divBdr>
        </w:div>
        <w:div w:id="1324964716">
          <w:marLeft w:val="0"/>
          <w:marRight w:val="0"/>
          <w:marTop w:val="0"/>
          <w:marBottom w:val="0"/>
          <w:divBdr>
            <w:top w:val="none" w:sz="0" w:space="0" w:color="auto"/>
            <w:left w:val="none" w:sz="0" w:space="0" w:color="auto"/>
            <w:bottom w:val="none" w:sz="0" w:space="0" w:color="auto"/>
            <w:right w:val="none" w:sz="0" w:space="0" w:color="auto"/>
          </w:divBdr>
        </w:div>
        <w:div w:id="1460956490">
          <w:marLeft w:val="0"/>
          <w:marRight w:val="0"/>
          <w:marTop w:val="0"/>
          <w:marBottom w:val="0"/>
          <w:divBdr>
            <w:top w:val="none" w:sz="0" w:space="0" w:color="auto"/>
            <w:left w:val="none" w:sz="0" w:space="0" w:color="auto"/>
            <w:bottom w:val="none" w:sz="0" w:space="0" w:color="auto"/>
            <w:right w:val="none" w:sz="0" w:space="0" w:color="auto"/>
          </w:divBdr>
        </w:div>
        <w:div w:id="1197306391">
          <w:marLeft w:val="0"/>
          <w:marRight w:val="0"/>
          <w:marTop w:val="0"/>
          <w:marBottom w:val="0"/>
          <w:divBdr>
            <w:top w:val="none" w:sz="0" w:space="0" w:color="auto"/>
            <w:left w:val="none" w:sz="0" w:space="0" w:color="auto"/>
            <w:bottom w:val="none" w:sz="0" w:space="0" w:color="auto"/>
            <w:right w:val="none" w:sz="0" w:space="0" w:color="auto"/>
          </w:divBdr>
        </w:div>
        <w:div w:id="33699177">
          <w:marLeft w:val="0"/>
          <w:marRight w:val="0"/>
          <w:marTop w:val="0"/>
          <w:marBottom w:val="0"/>
          <w:divBdr>
            <w:top w:val="none" w:sz="0" w:space="0" w:color="auto"/>
            <w:left w:val="none" w:sz="0" w:space="0" w:color="auto"/>
            <w:bottom w:val="none" w:sz="0" w:space="0" w:color="auto"/>
            <w:right w:val="none" w:sz="0" w:space="0" w:color="auto"/>
          </w:divBdr>
        </w:div>
        <w:div w:id="86658806">
          <w:marLeft w:val="0"/>
          <w:marRight w:val="0"/>
          <w:marTop w:val="0"/>
          <w:marBottom w:val="0"/>
          <w:divBdr>
            <w:top w:val="none" w:sz="0" w:space="0" w:color="auto"/>
            <w:left w:val="none" w:sz="0" w:space="0" w:color="auto"/>
            <w:bottom w:val="none" w:sz="0" w:space="0" w:color="auto"/>
            <w:right w:val="none" w:sz="0" w:space="0" w:color="auto"/>
          </w:divBdr>
        </w:div>
        <w:div w:id="1516848262">
          <w:marLeft w:val="0"/>
          <w:marRight w:val="0"/>
          <w:marTop w:val="0"/>
          <w:marBottom w:val="0"/>
          <w:divBdr>
            <w:top w:val="none" w:sz="0" w:space="0" w:color="auto"/>
            <w:left w:val="none" w:sz="0" w:space="0" w:color="auto"/>
            <w:bottom w:val="none" w:sz="0" w:space="0" w:color="auto"/>
            <w:right w:val="none" w:sz="0" w:space="0" w:color="auto"/>
          </w:divBdr>
        </w:div>
        <w:div w:id="1440251596">
          <w:marLeft w:val="0"/>
          <w:marRight w:val="0"/>
          <w:marTop w:val="0"/>
          <w:marBottom w:val="0"/>
          <w:divBdr>
            <w:top w:val="none" w:sz="0" w:space="0" w:color="auto"/>
            <w:left w:val="none" w:sz="0" w:space="0" w:color="auto"/>
            <w:bottom w:val="none" w:sz="0" w:space="0" w:color="auto"/>
            <w:right w:val="none" w:sz="0" w:space="0" w:color="auto"/>
          </w:divBdr>
        </w:div>
        <w:div w:id="2024673267">
          <w:marLeft w:val="0"/>
          <w:marRight w:val="0"/>
          <w:marTop w:val="0"/>
          <w:marBottom w:val="0"/>
          <w:divBdr>
            <w:top w:val="none" w:sz="0" w:space="0" w:color="auto"/>
            <w:left w:val="none" w:sz="0" w:space="0" w:color="auto"/>
            <w:bottom w:val="none" w:sz="0" w:space="0" w:color="auto"/>
            <w:right w:val="none" w:sz="0" w:space="0" w:color="auto"/>
          </w:divBdr>
        </w:div>
        <w:div w:id="1675448641">
          <w:marLeft w:val="0"/>
          <w:marRight w:val="0"/>
          <w:marTop w:val="0"/>
          <w:marBottom w:val="0"/>
          <w:divBdr>
            <w:top w:val="none" w:sz="0" w:space="0" w:color="auto"/>
            <w:left w:val="none" w:sz="0" w:space="0" w:color="auto"/>
            <w:bottom w:val="none" w:sz="0" w:space="0" w:color="auto"/>
            <w:right w:val="none" w:sz="0" w:space="0" w:color="auto"/>
          </w:divBdr>
        </w:div>
        <w:div w:id="1568568314">
          <w:marLeft w:val="0"/>
          <w:marRight w:val="0"/>
          <w:marTop w:val="0"/>
          <w:marBottom w:val="0"/>
          <w:divBdr>
            <w:top w:val="none" w:sz="0" w:space="0" w:color="auto"/>
            <w:left w:val="none" w:sz="0" w:space="0" w:color="auto"/>
            <w:bottom w:val="none" w:sz="0" w:space="0" w:color="auto"/>
            <w:right w:val="none" w:sz="0" w:space="0" w:color="auto"/>
          </w:divBdr>
        </w:div>
        <w:div w:id="1951082301">
          <w:marLeft w:val="0"/>
          <w:marRight w:val="0"/>
          <w:marTop w:val="0"/>
          <w:marBottom w:val="0"/>
          <w:divBdr>
            <w:top w:val="none" w:sz="0" w:space="0" w:color="auto"/>
            <w:left w:val="none" w:sz="0" w:space="0" w:color="auto"/>
            <w:bottom w:val="none" w:sz="0" w:space="0" w:color="auto"/>
            <w:right w:val="none" w:sz="0" w:space="0" w:color="auto"/>
          </w:divBdr>
        </w:div>
        <w:div w:id="1584993256">
          <w:marLeft w:val="0"/>
          <w:marRight w:val="0"/>
          <w:marTop w:val="0"/>
          <w:marBottom w:val="0"/>
          <w:divBdr>
            <w:top w:val="none" w:sz="0" w:space="0" w:color="auto"/>
            <w:left w:val="none" w:sz="0" w:space="0" w:color="auto"/>
            <w:bottom w:val="none" w:sz="0" w:space="0" w:color="auto"/>
            <w:right w:val="none" w:sz="0" w:space="0" w:color="auto"/>
          </w:divBdr>
        </w:div>
        <w:div w:id="876771278">
          <w:marLeft w:val="0"/>
          <w:marRight w:val="0"/>
          <w:marTop w:val="0"/>
          <w:marBottom w:val="0"/>
          <w:divBdr>
            <w:top w:val="none" w:sz="0" w:space="0" w:color="auto"/>
            <w:left w:val="none" w:sz="0" w:space="0" w:color="auto"/>
            <w:bottom w:val="none" w:sz="0" w:space="0" w:color="auto"/>
            <w:right w:val="none" w:sz="0" w:space="0" w:color="auto"/>
          </w:divBdr>
        </w:div>
        <w:div w:id="957026846">
          <w:marLeft w:val="0"/>
          <w:marRight w:val="0"/>
          <w:marTop w:val="0"/>
          <w:marBottom w:val="0"/>
          <w:divBdr>
            <w:top w:val="none" w:sz="0" w:space="0" w:color="auto"/>
            <w:left w:val="none" w:sz="0" w:space="0" w:color="auto"/>
            <w:bottom w:val="none" w:sz="0" w:space="0" w:color="auto"/>
            <w:right w:val="none" w:sz="0" w:space="0" w:color="auto"/>
          </w:divBdr>
        </w:div>
        <w:div w:id="533150665">
          <w:marLeft w:val="0"/>
          <w:marRight w:val="0"/>
          <w:marTop w:val="0"/>
          <w:marBottom w:val="0"/>
          <w:divBdr>
            <w:top w:val="none" w:sz="0" w:space="0" w:color="auto"/>
            <w:left w:val="none" w:sz="0" w:space="0" w:color="auto"/>
            <w:bottom w:val="none" w:sz="0" w:space="0" w:color="auto"/>
            <w:right w:val="none" w:sz="0" w:space="0" w:color="auto"/>
          </w:divBdr>
        </w:div>
        <w:div w:id="422654839">
          <w:marLeft w:val="0"/>
          <w:marRight w:val="0"/>
          <w:marTop w:val="0"/>
          <w:marBottom w:val="0"/>
          <w:divBdr>
            <w:top w:val="none" w:sz="0" w:space="0" w:color="auto"/>
            <w:left w:val="none" w:sz="0" w:space="0" w:color="auto"/>
            <w:bottom w:val="none" w:sz="0" w:space="0" w:color="auto"/>
            <w:right w:val="none" w:sz="0" w:space="0" w:color="auto"/>
          </w:divBdr>
        </w:div>
        <w:div w:id="1805927241">
          <w:marLeft w:val="0"/>
          <w:marRight w:val="0"/>
          <w:marTop w:val="0"/>
          <w:marBottom w:val="0"/>
          <w:divBdr>
            <w:top w:val="none" w:sz="0" w:space="0" w:color="auto"/>
            <w:left w:val="none" w:sz="0" w:space="0" w:color="auto"/>
            <w:bottom w:val="none" w:sz="0" w:space="0" w:color="auto"/>
            <w:right w:val="none" w:sz="0" w:space="0" w:color="auto"/>
          </w:divBdr>
        </w:div>
        <w:div w:id="1840196268">
          <w:marLeft w:val="0"/>
          <w:marRight w:val="0"/>
          <w:marTop w:val="0"/>
          <w:marBottom w:val="0"/>
          <w:divBdr>
            <w:top w:val="none" w:sz="0" w:space="0" w:color="auto"/>
            <w:left w:val="none" w:sz="0" w:space="0" w:color="auto"/>
            <w:bottom w:val="none" w:sz="0" w:space="0" w:color="auto"/>
            <w:right w:val="none" w:sz="0" w:space="0" w:color="auto"/>
          </w:divBdr>
        </w:div>
        <w:div w:id="377163825">
          <w:marLeft w:val="0"/>
          <w:marRight w:val="0"/>
          <w:marTop w:val="0"/>
          <w:marBottom w:val="0"/>
          <w:divBdr>
            <w:top w:val="none" w:sz="0" w:space="0" w:color="auto"/>
            <w:left w:val="none" w:sz="0" w:space="0" w:color="auto"/>
            <w:bottom w:val="none" w:sz="0" w:space="0" w:color="auto"/>
            <w:right w:val="none" w:sz="0" w:space="0" w:color="auto"/>
          </w:divBdr>
        </w:div>
        <w:div w:id="805397378">
          <w:marLeft w:val="0"/>
          <w:marRight w:val="0"/>
          <w:marTop w:val="0"/>
          <w:marBottom w:val="0"/>
          <w:divBdr>
            <w:top w:val="none" w:sz="0" w:space="0" w:color="auto"/>
            <w:left w:val="none" w:sz="0" w:space="0" w:color="auto"/>
            <w:bottom w:val="none" w:sz="0" w:space="0" w:color="auto"/>
            <w:right w:val="none" w:sz="0" w:space="0" w:color="auto"/>
          </w:divBdr>
        </w:div>
        <w:div w:id="246233879">
          <w:marLeft w:val="0"/>
          <w:marRight w:val="0"/>
          <w:marTop w:val="0"/>
          <w:marBottom w:val="0"/>
          <w:divBdr>
            <w:top w:val="none" w:sz="0" w:space="0" w:color="auto"/>
            <w:left w:val="none" w:sz="0" w:space="0" w:color="auto"/>
            <w:bottom w:val="none" w:sz="0" w:space="0" w:color="auto"/>
            <w:right w:val="none" w:sz="0" w:space="0" w:color="auto"/>
          </w:divBdr>
        </w:div>
        <w:div w:id="2018385716">
          <w:marLeft w:val="0"/>
          <w:marRight w:val="0"/>
          <w:marTop w:val="0"/>
          <w:marBottom w:val="0"/>
          <w:divBdr>
            <w:top w:val="none" w:sz="0" w:space="0" w:color="auto"/>
            <w:left w:val="none" w:sz="0" w:space="0" w:color="auto"/>
            <w:bottom w:val="none" w:sz="0" w:space="0" w:color="auto"/>
            <w:right w:val="none" w:sz="0" w:space="0" w:color="auto"/>
          </w:divBdr>
        </w:div>
        <w:div w:id="343745469">
          <w:marLeft w:val="0"/>
          <w:marRight w:val="0"/>
          <w:marTop w:val="0"/>
          <w:marBottom w:val="0"/>
          <w:divBdr>
            <w:top w:val="none" w:sz="0" w:space="0" w:color="auto"/>
            <w:left w:val="none" w:sz="0" w:space="0" w:color="auto"/>
            <w:bottom w:val="none" w:sz="0" w:space="0" w:color="auto"/>
            <w:right w:val="none" w:sz="0" w:space="0" w:color="auto"/>
          </w:divBdr>
        </w:div>
        <w:div w:id="298613443">
          <w:marLeft w:val="0"/>
          <w:marRight w:val="0"/>
          <w:marTop w:val="0"/>
          <w:marBottom w:val="0"/>
          <w:divBdr>
            <w:top w:val="none" w:sz="0" w:space="0" w:color="auto"/>
            <w:left w:val="none" w:sz="0" w:space="0" w:color="auto"/>
            <w:bottom w:val="none" w:sz="0" w:space="0" w:color="auto"/>
            <w:right w:val="none" w:sz="0" w:space="0" w:color="auto"/>
          </w:divBdr>
        </w:div>
        <w:div w:id="742140358">
          <w:marLeft w:val="0"/>
          <w:marRight w:val="0"/>
          <w:marTop w:val="0"/>
          <w:marBottom w:val="0"/>
          <w:divBdr>
            <w:top w:val="none" w:sz="0" w:space="0" w:color="auto"/>
            <w:left w:val="none" w:sz="0" w:space="0" w:color="auto"/>
            <w:bottom w:val="none" w:sz="0" w:space="0" w:color="auto"/>
            <w:right w:val="none" w:sz="0" w:space="0" w:color="auto"/>
          </w:divBdr>
        </w:div>
        <w:div w:id="837772914">
          <w:marLeft w:val="0"/>
          <w:marRight w:val="0"/>
          <w:marTop w:val="0"/>
          <w:marBottom w:val="0"/>
          <w:divBdr>
            <w:top w:val="none" w:sz="0" w:space="0" w:color="auto"/>
            <w:left w:val="none" w:sz="0" w:space="0" w:color="auto"/>
            <w:bottom w:val="none" w:sz="0" w:space="0" w:color="auto"/>
            <w:right w:val="none" w:sz="0" w:space="0" w:color="auto"/>
          </w:divBdr>
        </w:div>
        <w:div w:id="1543907716">
          <w:marLeft w:val="0"/>
          <w:marRight w:val="0"/>
          <w:marTop w:val="0"/>
          <w:marBottom w:val="0"/>
          <w:divBdr>
            <w:top w:val="none" w:sz="0" w:space="0" w:color="auto"/>
            <w:left w:val="none" w:sz="0" w:space="0" w:color="auto"/>
            <w:bottom w:val="none" w:sz="0" w:space="0" w:color="auto"/>
            <w:right w:val="none" w:sz="0" w:space="0" w:color="auto"/>
          </w:divBdr>
        </w:div>
        <w:div w:id="994996231">
          <w:marLeft w:val="0"/>
          <w:marRight w:val="0"/>
          <w:marTop w:val="0"/>
          <w:marBottom w:val="0"/>
          <w:divBdr>
            <w:top w:val="none" w:sz="0" w:space="0" w:color="auto"/>
            <w:left w:val="none" w:sz="0" w:space="0" w:color="auto"/>
            <w:bottom w:val="none" w:sz="0" w:space="0" w:color="auto"/>
            <w:right w:val="none" w:sz="0" w:space="0" w:color="auto"/>
          </w:divBdr>
        </w:div>
        <w:div w:id="1813985433">
          <w:marLeft w:val="0"/>
          <w:marRight w:val="0"/>
          <w:marTop w:val="0"/>
          <w:marBottom w:val="0"/>
          <w:divBdr>
            <w:top w:val="none" w:sz="0" w:space="0" w:color="auto"/>
            <w:left w:val="none" w:sz="0" w:space="0" w:color="auto"/>
            <w:bottom w:val="none" w:sz="0" w:space="0" w:color="auto"/>
            <w:right w:val="none" w:sz="0" w:space="0" w:color="auto"/>
          </w:divBdr>
        </w:div>
        <w:div w:id="1408958882">
          <w:marLeft w:val="0"/>
          <w:marRight w:val="0"/>
          <w:marTop w:val="0"/>
          <w:marBottom w:val="0"/>
          <w:divBdr>
            <w:top w:val="none" w:sz="0" w:space="0" w:color="auto"/>
            <w:left w:val="none" w:sz="0" w:space="0" w:color="auto"/>
            <w:bottom w:val="none" w:sz="0" w:space="0" w:color="auto"/>
            <w:right w:val="none" w:sz="0" w:space="0" w:color="auto"/>
          </w:divBdr>
        </w:div>
        <w:div w:id="453056910">
          <w:marLeft w:val="0"/>
          <w:marRight w:val="0"/>
          <w:marTop w:val="0"/>
          <w:marBottom w:val="0"/>
          <w:divBdr>
            <w:top w:val="none" w:sz="0" w:space="0" w:color="auto"/>
            <w:left w:val="none" w:sz="0" w:space="0" w:color="auto"/>
            <w:bottom w:val="none" w:sz="0" w:space="0" w:color="auto"/>
            <w:right w:val="none" w:sz="0" w:space="0" w:color="auto"/>
          </w:divBdr>
        </w:div>
        <w:div w:id="1587953950">
          <w:marLeft w:val="0"/>
          <w:marRight w:val="0"/>
          <w:marTop w:val="0"/>
          <w:marBottom w:val="0"/>
          <w:divBdr>
            <w:top w:val="none" w:sz="0" w:space="0" w:color="auto"/>
            <w:left w:val="none" w:sz="0" w:space="0" w:color="auto"/>
            <w:bottom w:val="none" w:sz="0" w:space="0" w:color="auto"/>
            <w:right w:val="none" w:sz="0" w:space="0" w:color="auto"/>
          </w:divBdr>
        </w:div>
        <w:div w:id="721367354">
          <w:marLeft w:val="0"/>
          <w:marRight w:val="0"/>
          <w:marTop w:val="0"/>
          <w:marBottom w:val="0"/>
          <w:divBdr>
            <w:top w:val="none" w:sz="0" w:space="0" w:color="auto"/>
            <w:left w:val="none" w:sz="0" w:space="0" w:color="auto"/>
            <w:bottom w:val="none" w:sz="0" w:space="0" w:color="auto"/>
            <w:right w:val="none" w:sz="0" w:space="0" w:color="auto"/>
          </w:divBdr>
        </w:div>
        <w:div w:id="392199663">
          <w:marLeft w:val="0"/>
          <w:marRight w:val="0"/>
          <w:marTop w:val="0"/>
          <w:marBottom w:val="0"/>
          <w:divBdr>
            <w:top w:val="none" w:sz="0" w:space="0" w:color="auto"/>
            <w:left w:val="none" w:sz="0" w:space="0" w:color="auto"/>
            <w:bottom w:val="none" w:sz="0" w:space="0" w:color="auto"/>
            <w:right w:val="none" w:sz="0" w:space="0" w:color="auto"/>
          </w:divBdr>
        </w:div>
        <w:div w:id="1644501247">
          <w:marLeft w:val="0"/>
          <w:marRight w:val="0"/>
          <w:marTop w:val="0"/>
          <w:marBottom w:val="0"/>
          <w:divBdr>
            <w:top w:val="none" w:sz="0" w:space="0" w:color="auto"/>
            <w:left w:val="none" w:sz="0" w:space="0" w:color="auto"/>
            <w:bottom w:val="none" w:sz="0" w:space="0" w:color="auto"/>
            <w:right w:val="none" w:sz="0" w:space="0" w:color="auto"/>
          </w:divBdr>
        </w:div>
        <w:div w:id="2077504933">
          <w:marLeft w:val="0"/>
          <w:marRight w:val="0"/>
          <w:marTop w:val="0"/>
          <w:marBottom w:val="0"/>
          <w:divBdr>
            <w:top w:val="none" w:sz="0" w:space="0" w:color="auto"/>
            <w:left w:val="none" w:sz="0" w:space="0" w:color="auto"/>
            <w:bottom w:val="none" w:sz="0" w:space="0" w:color="auto"/>
            <w:right w:val="none" w:sz="0" w:space="0" w:color="auto"/>
          </w:divBdr>
        </w:div>
        <w:div w:id="261912367">
          <w:marLeft w:val="0"/>
          <w:marRight w:val="0"/>
          <w:marTop w:val="0"/>
          <w:marBottom w:val="0"/>
          <w:divBdr>
            <w:top w:val="none" w:sz="0" w:space="0" w:color="auto"/>
            <w:left w:val="none" w:sz="0" w:space="0" w:color="auto"/>
            <w:bottom w:val="none" w:sz="0" w:space="0" w:color="auto"/>
            <w:right w:val="none" w:sz="0" w:space="0" w:color="auto"/>
          </w:divBdr>
        </w:div>
        <w:div w:id="1795826028">
          <w:marLeft w:val="0"/>
          <w:marRight w:val="0"/>
          <w:marTop w:val="0"/>
          <w:marBottom w:val="0"/>
          <w:divBdr>
            <w:top w:val="none" w:sz="0" w:space="0" w:color="auto"/>
            <w:left w:val="none" w:sz="0" w:space="0" w:color="auto"/>
            <w:bottom w:val="none" w:sz="0" w:space="0" w:color="auto"/>
            <w:right w:val="none" w:sz="0" w:space="0" w:color="auto"/>
          </w:divBdr>
        </w:div>
        <w:div w:id="1034571986">
          <w:marLeft w:val="0"/>
          <w:marRight w:val="0"/>
          <w:marTop w:val="0"/>
          <w:marBottom w:val="0"/>
          <w:divBdr>
            <w:top w:val="none" w:sz="0" w:space="0" w:color="auto"/>
            <w:left w:val="none" w:sz="0" w:space="0" w:color="auto"/>
            <w:bottom w:val="none" w:sz="0" w:space="0" w:color="auto"/>
            <w:right w:val="none" w:sz="0" w:space="0" w:color="auto"/>
          </w:divBdr>
        </w:div>
        <w:div w:id="840002148">
          <w:marLeft w:val="0"/>
          <w:marRight w:val="0"/>
          <w:marTop w:val="0"/>
          <w:marBottom w:val="0"/>
          <w:divBdr>
            <w:top w:val="none" w:sz="0" w:space="0" w:color="auto"/>
            <w:left w:val="none" w:sz="0" w:space="0" w:color="auto"/>
            <w:bottom w:val="none" w:sz="0" w:space="0" w:color="auto"/>
            <w:right w:val="none" w:sz="0" w:space="0" w:color="auto"/>
          </w:divBdr>
        </w:div>
        <w:div w:id="894438819">
          <w:marLeft w:val="0"/>
          <w:marRight w:val="0"/>
          <w:marTop w:val="0"/>
          <w:marBottom w:val="0"/>
          <w:divBdr>
            <w:top w:val="none" w:sz="0" w:space="0" w:color="auto"/>
            <w:left w:val="none" w:sz="0" w:space="0" w:color="auto"/>
            <w:bottom w:val="none" w:sz="0" w:space="0" w:color="auto"/>
            <w:right w:val="none" w:sz="0" w:space="0" w:color="auto"/>
          </w:divBdr>
        </w:div>
        <w:div w:id="874391553">
          <w:marLeft w:val="0"/>
          <w:marRight w:val="0"/>
          <w:marTop w:val="0"/>
          <w:marBottom w:val="0"/>
          <w:divBdr>
            <w:top w:val="none" w:sz="0" w:space="0" w:color="auto"/>
            <w:left w:val="none" w:sz="0" w:space="0" w:color="auto"/>
            <w:bottom w:val="none" w:sz="0" w:space="0" w:color="auto"/>
            <w:right w:val="none" w:sz="0" w:space="0" w:color="auto"/>
          </w:divBdr>
        </w:div>
        <w:div w:id="1341732497">
          <w:marLeft w:val="0"/>
          <w:marRight w:val="0"/>
          <w:marTop w:val="0"/>
          <w:marBottom w:val="0"/>
          <w:divBdr>
            <w:top w:val="none" w:sz="0" w:space="0" w:color="auto"/>
            <w:left w:val="none" w:sz="0" w:space="0" w:color="auto"/>
            <w:bottom w:val="none" w:sz="0" w:space="0" w:color="auto"/>
            <w:right w:val="none" w:sz="0" w:space="0" w:color="auto"/>
          </w:divBdr>
        </w:div>
        <w:div w:id="1995791769">
          <w:marLeft w:val="0"/>
          <w:marRight w:val="0"/>
          <w:marTop w:val="0"/>
          <w:marBottom w:val="0"/>
          <w:divBdr>
            <w:top w:val="none" w:sz="0" w:space="0" w:color="auto"/>
            <w:left w:val="none" w:sz="0" w:space="0" w:color="auto"/>
            <w:bottom w:val="none" w:sz="0" w:space="0" w:color="auto"/>
            <w:right w:val="none" w:sz="0" w:space="0" w:color="auto"/>
          </w:divBdr>
        </w:div>
        <w:div w:id="1637029074">
          <w:marLeft w:val="0"/>
          <w:marRight w:val="0"/>
          <w:marTop w:val="0"/>
          <w:marBottom w:val="0"/>
          <w:divBdr>
            <w:top w:val="none" w:sz="0" w:space="0" w:color="auto"/>
            <w:left w:val="none" w:sz="0" w:space="0" w:color="auto"/>
            <w:bottom w:val="none" w:sz="0" w:space="0" w:color="auto"/>
            <w:right w:val="none" w:sz="0" w:space="0" w:color="auto"/>
          </w:divBdr>
        </w:div>
        <w:div w:id="1095244897">
          <w:marLeft w:val="0"/>
          <w:marRight w:val="0"/>
          <w:marTop w:val="0"/>
          <w:marBottom w:val="0"/>
          <w:divBdr>
            <w:top w:val="none" w:sz="0" w:space="0" w:color="auto"/>
            <w:left w:val="none" w:sz="0" w:space="0" w:color="auto"/>
            <w:bottom w:val="none" w:sz="0" w:space="0" w:color="auto"/>
            <w:right w:val="none" w:sz="0" w:space="0" w:color="auto"/>
          </w:divBdr>
        </w:div>
        <w:div w:id="1270354997">
          <w:marLeft w:val="0"/>
          <w:marRight w:val="0"/>
          <w:marTop w:val="0"/>
          <w:marBottom w:val="0"/>
          <w:divBdr>
            <w:top w:val="none" w:sz="0" w:space="0" w:color="auto"/>
            <w:left w:val="none" w:sz="0" w:space="0" w:color="auto"/>
            <w:bottom w:val="none" w:sz="0" w:space="0" w:color="auto"/>
            <w:right w:val="none" w:sz="0" w:space="0" w:color="auto"/>
          </w:divBdr>
        </w:div>
        <w:div w:id="1191988915">
          <w:marLeft w:val="0"/>
          <w:marRight w:val="0"/>
          <w:marTop w:val="0"/>
          <w:marBottom w:val="0"/>
          <w:divBdr>
            <w:top w:val="none" w:sz="0" w:space="0" w:color="auto"/>
            <w:left w:val="none" w:sz="0" w:space="0" w:color="auto"/>
            <w:bottom w:val="none" w:sz="0" w:space="0" w:color="auto"/>
            <w:right w:val="none" w:sz="0" w:space="0" w:color="auto"/>
          </w:divBdr>
        </w:div>
        <w:div w:id="1270166227">
          <w:marLeft w:val="0"/>
          <w:marRight w:val="0"/>
          <w:marTop w:val="0"/>
          <w:marBottom w:val="0"/>
          <w:divBdr>
            <w:top w:val="none" w:sz="0" w:space="0" w:color="auto"/>
            <w:left w:val="none" w:sz="0" w:space="0" w:color="auto"/>
            <w:bottom w:val="none" w:sz="0" w:space="0" w:color="auto"/>
            <w:right w:val="none" w:sz="0" w:space="0" w:color="auto"/>
          </w:divBdr>
        </w:div>
        <w:div w:id="1787656891">
          <w:marLeft w:val="0"/>
          <w:marRight w:val="0"/>
          <w:marTop w:val="0"/>
          <w:marBottom w:val="0"/>
          <w:divBdr>
            <w:top w:val="none" w:sz="0" w:space="0" w:color="auto"/>
            <w:left w:val="none" w:sz="0" w:space="0" w:color="auto"/>
            <w:bottom w:val="none" w:sz="0" w:space="0" w:color="auto"/>
            <w:right w:val="none" w:sz="0" w:space="0" w:color="auto"/>
          </w:divBdr>
        </w:div>
        <w:div w:id="1911697716">
          <w:marLeft w:val="0"/>
          <w:marRight w:val="0"/>
          <w:marTop w:val="0"/>
          <w:marBottom w:val="0"/>
          <w:divBdr>
            <w:top w:val="none" w:sz="0" w:space="0" w:color="auto"/>
            <w:left w:val="none" w:sz="0" w:space="0" w:color="auto"/>
            <w:bottom w:val="none" w:sz="0" w:space="0" w:color="auto"/>
            <w:right w:val="none" w:sz="0" w:space="0" w:color="auto"/>
          </w:divBdr>
        </w:div>
        <w:div w:id="927232749">
          <w:marLeft w:val="0"/>
          <w:marRight w:val="0"/>
          <w:marTop w:val="0"/>
          <w:marBottom w:val="0"/>
          <w:divBdr>
            <w:top w:val="none" w:sz="0" w:space="0" w:color="auto"/>
            <w:left w:val="none" w:sz="0" w:space="0" w:color="auto"/>
            <w:bottom w:val="none" w:sz="0" w:space="0" w:color="auto"/>
            <w:right w:val="none" w:sz="0" w:space="0" w:color="auto"/>
          </w:divBdr>
        </w:div>
        <w:div w:id="442263076">
          <w:marLeft w:val="0"/>
          <w:marRight w:val="0"/>
          <w:marTop w:val="0"/>
          <w:marBottom w:val="0"/>
          <w:divBdr>
            <w:top w:val="none" w:sz="0" w:space="0" w:color="auto"/>
            <w:left w:val="none" w:sz="0" w:space="0" w:color="auto"/>
            <w:bottom w:val="none" w:sz="0" w:space="0" w:color="auto"/>
            <w:right w:val="none" w:sz="0" w:space="0" w:color="auto"/>
          </w:divBdr>
        </w:div>
        <w:div w:id="509178093">
          <w:marLeft w:val="0"/>
          <w:marRight w:val="0"/>
          <w:marTop w:val="0"/>
          <w:marBottom w:val="0"/>
          <w:divBdr>
            <w:top w:val="none" w:sz="0" w:space="0" w:color="auto"/>
            <w:left w:val="none" w:sz="0" w:space="0" w:color="auto"/>
            <w:bottom w:val="none" w:sz="0" w:space="0" w:color="auto"/>
            <w:right w:val="none" w:sz="0" w:space="0" w:color="auto"/>
          </w:divBdr>
        </w:div>
        <w:div w:id="1653557166">
          <w:marLeft w:val="0"/>
          <w:marRight w:val="0"/>
          <w:marTop w:val="0"/>
          <w:marBottom w:val="0"/>
          <w:divBdr>
            <w:top w:val="none" w:sz="0" w:space="0" w:color="auto"/>
            <w:left w:val="none" w:sz="0" w:space="0" w:color="auto"/>
            <w:bottom w:val="none" w:sz="0" w:space="0" w:color="auto"/>
            <w:right w:val="none" w:sz="0" w:space="0" w:color="auto"/>
          </w:divBdr>
        </w:div>
        <w:div w:id="1788232882">
          <w:marLeft w:val="0"/>
          <w:marRight w:val="0"/>
          <w:marTop w:val="0"/>
          <w:marBottom w:val="0"/>
          <w:divBdr>
            <w:top w:val="none" w:sz="0" w:space="0" w:color="auto"/>
            <w:left w:val="none" w:sz="0" w:space="0" w:color="auto"/>
            <w:bottom w:val="none" w:sz="0" w:space="0" w:color="auto"/>
            <w:right w:val="none" w:sz="0" w:space="0" w:color="auto"/>
          </w:divBdr>
        </w:div>
        <w:div w:id="1928071251">
          <w:marLeft w:val="0"/>
          <w:marRight w:val="0"/>
          <w:marTop w:val="0"/>
          <w:marBottom w:val="0"/>
          <w:divBdr>
            <w:top w:val="none" w:sz="0" w:space="0" w:color="auto"/>
            <w:left w:val="none" w:sz="0" w:space="0" w:color="auto"/>
            <w:bottom w:val="none" w:sz="0" w:space="0" w:color="auto"/>
            <w:right w:val="none" w:sz="0" w:space="0" w:color="auto"/>
          </w:divBdr>
        </w:div>
        <w:div w:id="1620258314">
          <w:marLeft w:val="0"/>
          <w:marRight w:val="0"/>
          <w:marTop w:val="0"/>
          <w:marBottom w:val="0"/>
          <w:divBdr>
            <w:top w:val="none" w:sz="0" w:space="0" w:color="auto"/>
            <w:left w:val="none" w:sz="0" w:space="0" w:color="auto"/>
            <w:bottom w:val="none" w:sz="0" w:space="0" w:color="auto"/>
            <w:right w:val="none" w:sz="0" w:space="0" w:color="auto"/>
          </w:divBdr>
        </w:div>
        <w:div w:id="1304458545">
          <w:marLeft w:val="0"/>
          <w:marRight w:val="0"/>
          <w:marTop w:val="0"/>
          <w:marBottom w:val="0"/>
          <w:divBdr>
            <w:top w:val="none" w:sz="0" w:space="0" w:color="auto"/>
            <w:left w:val="none" w:sz="0" w:space="0" w:color="auto"/>
            <w:bottom w:val="none" w:sz="0" w:space="0" w:color="auto"/>
            <w:right w:val="none" w:sz="0" w:space="0" w:color="auto"/>
          </w:divBdr>
        </w:div>
        <w:div w:id="23334711">
          <w:marLeft w:val="0"/>
          <w:marRight w:val="0"/>
          <w:marTop w:val="0"/>
          <w:marBottom w:val="0"/>
          <w:divBdr>
            <w:top w:val="none" w:sz="0" w:space="0" w:color="auto"/>
            <w:left w:val="none" w:sz="0" w:space="0" w:color="auto"/>
            <w:bottom w:val="none" w:sz="0" w:space="0" w:color="auto"/>
            <w:right w:val="none" w:sz="0" w:space="0" w:color="auto"/>
          </w:divBdr>
        </w:div>
        <w:div w:id="1022048631">
          <w:marLeft w:val="0"/>
          <w:marRight w:val="0"/>
          <w:marTop w:val="0"/>
          <w:marBottom w:val="0"/>
          <w:divBdr>
            <w:top w:val="none" w:sz="0" w:space="0" w:color="auto"/>
            <w:left w:val="none" w:sz="0" w:space="0" w:color="auto"/>
            <w:bottom w:val="none" w:sz="0" w:space="0" w:color="auto"/>
            <w:right w:val="none" w:sz="0" w:space="0" w:color="auto"/>
          </w:divBdr>
        </w:div>
        <w:div w:id="588121697">
          <w:marLeft w:val="0"/>
          <w:marRight w:val="0"/>
          <w:marTop w:val="0"/>
          <w:marBottom w:val="0"/>
          <w:divBdr>
            <w:top w:val="none" w:sz="0" w:space="0" w:color="auto"/>
            <w:left w:val="none" w:sz="0" w:space="0" w:color="auto"/>
            <w:bottom w:val="none" w:sz="0" w:space="0" w:color="auto"/>
            <w:right w:val="none" w:sz="0" w:space="0" w:color="auto"/>
          </w:divBdr>
        </w:div>
        <w:div w:id="788207825">
          <w:marLeft w:val="0"/>
          <w:marRight w:val="0"/>
          <w:marTop w:val="0"/>
          <w:marBottom w:val="0"/>
          <w:divBdr>
            <w:top w:val="none" w:sz="0" w:space="0" w:color="auto"/>
            <w:left w:val="none" w:sz="0" w:space="0" w:color="auto"/>
            <w:bottom w:val="none" w:sz="0" w:space="0" w:color="auto"/>
            <w:right w:val="none" w:sz="0" w:space="0" w:color="auto"/>
          </w:divBdr>
        </w:div>
        <w:div w:id="358899282">
          <w:marLeft w:val="0"/>
          <w:marRight w:val="0"/>
          <w:marTop w:val="0"/>
          <w:marBottom w:val="0"/>
          <w:divBdr>
            <w:top w:val="none" w:sz="0" w:space="0" w:color="auto"/>
            <w:left w:val="none" w:sz="0" w:space="0" w:color="auto"/>
            <w:bottom w:val="none" w:sz="0" w:space="0" w:color="auto"/>
            <w:right w:val="none" w:sz="0" w:space="0" w:color="auto"/>
          </w:divBdr>
        </w:div>
        <w:div w:id="183250587">
          <w:marLeft w:val="0"/>
          <w:marRight w:val="0"/>
          <w:marTop w:val="0"/>
          <w:marBottom w:val="0"/>
          <w:divBdr>
            <w:top w:val="none" w:sz="0" w:space="0" w:color="auto"/>
            <w:left w:val="none" w:sz="0" w:space="0" w:color="auto"/>
            <w:bottom w:val="none" w:sz="0" w:space="0" w:color="auto"/>
            <w:right w:val="none" w:sz="0" w:space="0" w:color="auto"/>
          </w:divBdr>
        </w:div>
        <w:div w:id="2080714223">
          <w:marLeft w:val="0"/>
          <w:marRight w:val="0"/>
          <w:marTop w:val="0"/>
          <w:marBottom w:val="0"/>
          <w:divBdr>
            <w:top w:val="none" w:sz="0" w:space="0" w:color="auto"/>
            <w:left w:val="none" w:sz="0" w:space="0" w:color="auto"/>
            <w:bottom w:val="none" w:sz="0" w:space="0" w:color="auto"/>
            <w:right w:val="none" w:sz="0" w:space="0" w:color="auto"/>
          </w:divBdr>
        </w:div>
        <w:div w:id="1331908222">
          <w:marLeft w:val="0"/>
          <w:marRight w:val="0"/>
          <w:marTop w:val="0"/>
          <w:marBottom w:val="0"/>
          <w:divBdr>
            <w:top w:val="none" w:sz="0" w:space="0" w:color="auto"/>
            <w:left w:val="none" w:sz="0" w:space="0" w:color="auto"/>
            <w:bottom w:val="none" w:sz="0" w:space="0" w:color="auto"/>
            <w:right w:val="none" w:sz="0" w:space="0" w:color="auto"/>
          </w:divBdr>
        </w:div>
        <w:div w:id="1742408240">
          <w:marLeft w:val="0"/>
          <w:marRight w:val="0"/>
          <w:marTop w:val="0"/>
          <w:marBottom w:val="0"/>
          <w:divBdr>
            <w:top w:val="none" w:sz="0" w:space="0" w:color="auto"/>
            <w:left w:val="none" w:sz="0" w:space="0" w:color="auto"/>
            <w:bottom w:val="none" w:sz="0" w:space="0" w:color="auto"/>
            <w:right w:val="none" w:sz="0" w:space="0" w:color="auto"/>
          </w:divBdr>
        </w:div>
        <w:div w:id="1743259540">
          <w:marLeft w:val="0"/>
          <w:marRight w:val="0"/>
          <w:marTop w:val="0"/>
          <w:marBottom w:val="0"/>
          <w:divBdr>
            <w:top w:val="none" w:sz="0" w:space="0" w:color="auto"/>
            <w:left w:val="none" w:sz="0" w:space="0" w:color="auto"/>
            <w:bottom w:val="none" w:sz="0" w:space="0" w:color="auto"/>
            <w:right w:val="none" w:sz="0" w:space="0" w:color="auto"/>
          </w:divBdr>
        </w:div>
        <w:div w:id="865290353">
          <w:marLeft w:val="0"/>
          <w:marRight w:val="0"/>
          <w:marTop w:val="0"/>
          <w:marBottom w:val="0"/>
          <w:divBdr>
            <w:top w:val="none" w:sz="0" w:space="0" w:color="auto"/>
            <w:left w:val="none" w:sz="0" w:space="0" w:color="auto"/>
            <w:bottom w:val="none" w:sz="0" w:space="0" w:color="auto"/>
            <w:right w:val="none" w:sz="0" w:space="0" w:color="auto"/>
          </w:divBdr>
        </w:div>
        <w:div w:id="1055470985">
          <w:marLeft w:val="0"/>
          <w:marRight w:val="0"/>
          <w:marTop w:val="0"/>
          <w:marBottom w:val="0"/>
          <w:divBdr>
            <w:top w:val="none" w:sz="0" w:space="0" w:color="auto"/>
            <w:left w:val="none" w:sz="0" w:space="0" w:color="auto"/>
            <w:bottom w:val="none" w:sz="0" w:space="0" w:color="auto"/>
            <w:right w:val="none" w:sz="0" w:space="0" w:color="auto"/>
          </w:divBdr>
        </w:div>
        <w:div w:id="1476335664">
          <w:marLeft w:val="0"/>
          <w:marRight w:val="0"/>
          <w:marTop w:val="0"/>
          <w:marBottom w:val="0"/>
          <w:divBdr>
            <w:top w:val="none" w:sz="0" w:space="0" w:color="auto"/>
            <w:left w:val="none" w:sz="0" w:space="0" w:color="auto"/>
            <w:bottom w:val="none" w:sz="0" w:space="0" w:color="auto"/>
            <w:right w:val="none" w:sz="0" w:space="0" w:color="auto"/>
          </w:divBdr>
        </w:div>
        <w:div w:id="1896818655">
          <w:marLeft w:val="0"/>
          <w:marRight w:val="0"/>
          <w:marTop w:val="0"/>
          <w:marBottom w:val="0"/>
          <w:divBdr>
            <w:top w:val="none" w:sz="0" w:space="0" w:color="auto"/>
            <w:left w:val="none" w:sz="0" w:space="0" w:color="auto"/>
            <w:bottom w:val="none" w:sz="0" w:space="0" w:color="auto"/>
            <w:right w:val="none" w:sz="0" w:space="0" w:color="auto"/>
          </w:divBdr>
        </w:div>
        <w:div w:id="705642017">
          <w:marLeft w:val="0"/>
          <w:marRight w:val="0"/>
          <w:marTop w:val="0"/>
          <w:marBottom w:val="0"/>
          <w:divBdr>
            <w:top w:val="none" w:sz="0" w:space="0" w:color="auto"/>
            <w:left w:val="none" w:sz="0" w:space="0" w:color="auto"/>
            <w:bottom w:val="none" w:sz="0" w:space="0" w:color="auto"/>
            <w:right w:val="none" w:sz="0" w:space="0" w:color="auto"/>
          </w:divBdr>
        </w:div>
        <w:div w:id="518549483">
          <w:marLeft w:val="0"/>
          <w:marRight w:val="0"/>
          <w:marTop w:val="0"/>
          <w:marBottom w:val="0"/>
          <w:divBdr>
            <w:top w:val="none" w:sz="0" w:space="0" w:color="auto"/>
            <w:left w:val="none" w:sz="0" w:space="0" w:color="auto"/>
            <w:bottom w:val="none" w:sz="0" w:space="0" w:color="auto"/>
            <w:right w:val="none" w:sz="0" w:space="0" w:color="auto"/>
          </w:divBdr>
        </w:div>
        <w:div w:id="867913727">
          <w:marLeft w:val="0"/>
          <w:marRight w:val="0"/>
          <w:marTop w:val="0"/>
          <w:marBottom w:val="0"/>
          <w:divBdr>
            <w:top w:val="none" w:sz="0" w:space="0" w:color="auto"/>
            <w:left w:val="none" w:sz="0" w:space="0" w:color="auto"/>
            <w:bottom w:val="none" w:sz="0" w:space="0" w:color="auto"/>
            <w:right w:val="none" w:sz="0" w:space="0" w:color="auto"/>
          </w:divBdr>
        </w:div>
        <w:div w:id="395324580">
          <w:marLeft w:val="0"/>
          <w:marRight w:val="0"/>
          <w:marTop w:val="0"/>
          <w:marBottom w:val="0"/>
          <w:divBdr>
            <w:top w:val="none" w:sz="0" w:space="0" w:color="auto"/>
            <w:left w:val="none" w:sz="0" w:space="0" w:color="auto"/>
            <w:bottom w:val="none" w:sz="0" w:space="0" w:color="auto"/>
            <w:right w:val="none" w:sz="0" w:space="0" w:color="auto"/>
          </w:divBdr>
        </w:div>
        <w:div w:id="835073984">
          <w:marLeft w:val="0"/>
          <w:marRight w:val="0"/>
          <w:marTop w:val="0"/>
          <w:marBottom w:val="0"/>
          <w:divBdr>
            <w:top w:val="none" w:sz="0" w:space="0" w:color="auto"/>
            <w:left w:val="none" w:sz="0" w:space="0" w:color="auto"/>
            <w:bottom w:val="none" w:sz="0" w:space="0" w:color="auto"/>
            <w:right w:val="none" w:sz="0" w:space="0" w:color="auto"/>
          </w:divBdr>
        </w:div>
        <w:div w:id="1561407038">
          <w:marLeft w:val="0"/>
          <w:marRight w:val="0"/>
          <w:marTop w:val="0"/>
          <w:marBottom w:val="0"/>
          <w:divBdr>
            <w:top w:val="none" w:sz="0" w:space="0" w:color="auto"/>
            <w:left w:val="none" w:sz="0" w:space="0" w:color="auto"/>
            <w:bottom w:val="none" w:sz="0" w:space="0" w:color="auto"/>
            <w:right w:val="none" w:sz="0" w:space="0" w:color="auto"/>
          </w:divBdr>
        </w:div>
        <w:div w:id="607547344">
          <w:marLeft w:val="0"/>
          <w:marRight w:val="0"/>
          <w:marTop w:val="0"/>
          <w:marBottom w:val="0"/>
          <w:divBdr>
            <w:top w:val="none" w:sz="0" w:space="0" w:color="auto"/>
            <w:left w:val="none" w:sz="0" w:space="0" w:color="auto"/>
            <w:bottom w:val="none" w:sz="0" w:space="0" w:color="auto"/>
            <w:right w:val="none" w:sz="0" w:space="0" w:color="auto"/>
          </w:divBdr>
        </w:div>
        <w:div w:id="404685497">
          <w:marLeft w:val="0"/>
          <w:marRight w:val="0"/>
          <w:marTop w:val="0"/>
          <w:marBottom w:val="0"/>
          <w:divBdr>
            <w:top w:val="none" w:sz="0" w:space="0" w:color="auto"/>
            <w:left w:val="none" w:sz="0" w:space="0" w:color="auto"/>
            <w:bottom w:val="none" w:sz="0" w:space="0" w:color="auto"/>
            <w:right w:val="none" w:sz="0" w:space="0" w:color="auto"/>
          </w:divBdr>
        </w:div>
        <w:div w:id="2129426762">
          <w:marLeft w:val="0"/>
          <w:marRight w:val="0"/>
          <w:marTop w:val="0"/>
          <w:marBottom w:val="0"/>
          <w:divBdr>
            <w:top w:val="none" w:sz="0" w:space="0" w:color="auto"/>
            <w:left w:val="none" w:sz="0" w:space="0" w:color="auto"/>
            <w:bottom w:val="none" w:sz="0" w:space="0" w:color="auto"/>
            <w:right w:val="none" w:sz="0" w:space="0" w:color="auto"/>
          </w:divBdr>
        </w:div>
        <w:div w:id="1208757108">
          <w:marLeft w:val="0"/>
          <w:marRight w:val="0"/>
          <w:marTop w:val="0"/>
          <w:marBottom w:val="0"/>
          <w:divBdr>
            <w:top w:val="none" w:sz="0" w:space="0" w:color="auto"/>
            <w:left w:val="none" w:sz="0" w:space="0" w:color="auto"/>
            <w:bottom w:val="none" w:sz="0" w:space="0" w:color="auto"/>
            <w:right w:val="none" w:sz="0" w:space="0" w:color="auto"/>
          </w:divBdr>
        </w:div>
        <w:div w:id="530343568">
          <w:marLeft w:val="0"/>
          <w:marRight w:val="0"/>
          <w:marTop w:val="0"/>
          <w:marBottom w:val="0"/>
          <w:divBdr>
            <w:top w:val="none" w:sz="0" w:space="0" w:color="auto"/>
            <w:left w:val="none" w:sz="0" w:space="0" w:color="auto"/>
            <w:bottom w:val="none" w:sz="0" w:space="0" w:color="auto"/>
            <w:right w:val="none" w:sz="0" w:space="0" w:color="auto"/>
          </w:divBdr>
        </w:div>
        <w:div w:id="1479612933">
          <w:marLeft w:val="0"/>
          <w:marRight w:val="0"/>
          <w:marTop w:val="0"/>
          <w:marBottom w:val="0"/>
          <w:divBdr>
            <w:top w:val="none" w:sz="0" w:space="0" w:color="auto"/>
            <w:left w:val="none" w:sz="0" w:space="0" w:color="auto"/>
            <w:bottom w:val="none" w:sz="0" w:space="0" w:color="auto"/>
            <w:right w:val="none" w:sz="0" w:space="0" w:color="auto"/>
          </w:divBdr>
        </w:div>
        <w:div w:id="794057114">
          <w:marLeft w:val="0"/>
          <w:marRight w:val="0"/>
          <w:marTop w:val="0"/>
          <w:marBottom w:val="0"/>
          <w:divBdr>
            <w:top w:val="none" w:sz="0" w:space="0" w:color="auto"/>
            <w:left w:val="none" w:sz="0" w:space="0" w:color="auto"/>
            <w:bottom w:val="none" w:sz="0" w:space="0" w:color="auto"/>
            <w:right w:val="none" w:sz="0" w:space="0" w:color="auto"/>
          </w:divBdr>
        </w:div>
        <w:div w:id="239559880">
          <w:marLeft w:val="0"/>
          <w:marRight w:val="0"/>
          <w:marTop w:val="0"/>
          <w:marBottom w:val="0"/>
          <w:divBdr>
            <w:top w:val="none" w:sz="0" w:space="0" w:color="auto"/>
            <w:left w:val="none" w:sz="0" w:space="0" w:color="auto"/>
            <w:bottom w:val="none" w:sz="0" w:space="0" w:color="auto"/>
            <w:right w:val="none" w:sz="0" w:space="0" w:color="auto"/>
          </w:divBdr>
        </w:div>
        <w:div w:id="2030177698">
          <w:marLeft w:val="0"/>
          <w:marRight w:val="0"/>
          <w:marTop w:val="0"/>
          <w:marBottom w:val="0"/>
          <w:divBdr>
            <w:top w:val="none" w:sz="0" w:space="0" w:color="auto"/>
            <w:left w:val="none" w:sz="0" w:space="0" w:color="auto"/>
            <w:bottom w:val="none" w:sz="0" w:space="0" w:color="auto"/>
            <w:right w:val="none" w:sz="0" w:space="0" w:color="auto"/>
          </w:divBdr>
        </w:div>
        <w:div w:id="2023819402">
          <w:marLeft w:val="0"/>
          <w:marRight w:val="0"/>
          <w:marTop w:val="0"/>
          <w:marBottom w:val="0"/>
          <w:divBdr>
            <w:top w:val="none" w:sz="0" w:space="0" w:color="auto"/>
            <w:left w:val="none" w:sz="0" w:space="0" w:color="auto"/>
            <w:bottom w:val="none" w:sz="0" w:space="0" w:color="auto"/>
            <w:right w:val="none" w:sz="0" w:space="0" w:color="auto"/>
          </w:divBdr>
        </w:div>
        <w:div w:id="735860064">
          <w:marLeft w:val="0"/>
          <w:marRight w:val="0"/>
          <w:marTop w:val="0"/>
          <w:marBottom w:val="0"/>
          <w:divBdr>
            <w:top w:val="none" w:sz="0" w:space="0" w:color="auto"/>
            <w:left w:val="none" w:sz="0" w:space="0" w:color="auto"/>
            <w:bottom w:val="none" w:sz="0" w:space="0" w:color="auto"/>
            <w:right w:val="none" w:sz="0" w:space="0" w:color="auto"/>
          </w:divBdr>
        </w:div>
        <w:div w:id="1625842661">
          <w:marLeft w:val="0"/>
          <w:marRight w:val="0"/>
          <w:marTop w:val="0"/>
          <w:marBottom w:val="0"/>
          <w:divBdr>
            <w:top w:val="none" w:sz="0" w:space="0" w:color="auto"/>
            <w:left w:val="none" w:sz="0" w:space="0" w:color="auto"/>
            <w:bottom w:val="none" w:sz="0" w:space="0" w:color="auto"/>
            <w:right w:val="none" w:sz="0" w:space="0" w:color="auto"/>
          </w:divBdr>
        </w:div>
        <w:div w:id="1753963352">
          <w:marLeft w:val="0"/>
          <w:marRight w:val="0"/>
          <w:marTop w:val="0"/>
          <w:marBottom w:val="0"/>
          <w:divBdr>
            <w:top w:val="none" w:sz="0" w:space="0" w:color="auto"/>
            <w:left w:val="none" w:sz="0" w:space="0" w:color="auto"/>
            <w:bottom w:val="none" w:sz="0" w:space="0" w:color="auto"/>
            <w:right w:val="none" w:sz="0" w:space="0" w:color="auto"/>
          </w:divBdr>
        </w:div>
      </w:divsChild>
    </w:div>
    <w:div w:id="1814561480">
      <w:bodyDiv w:val="1"/>
      <w:marLeft w:val="0"/>
      <w:marRight w:val="0"/>
      <w:marTop w:val="0"/>
      <w:marBottom w:val="0"/>
      <w:divBdr>
        <w:top w:val="none" w:sz="0" w:space="0" w:color="auto"/>
        <w:left w:val="none" w:sz="0" w:space="0" w:color="auto"/>
        <w:bottom w:val="none" w:sz="0" w:space="0" w:color="auto"/>
        <w:right w:val="none" w:sz="0" w:space="0" w:color="auto"/>
      </w:divBdr>
    </w:div>
    <w:div w:id="2047632563">
      <w:bodyDiv w:val="1"/>
      <w:marLeft w:val="0"/>
      <w:marRight w:val="0"/>
      <w:marTop w:val="0"/>
      <w:marBottom w:val="0"/>
      <w:divBdr>
        <w:top w:val="none" w:sz="0" w:space="0" w:color="auto"/>
        <w:left w:val="none" w:sz="0" w:space="0" w:color="auto"/>
        <w:bottom w:val="none" w:sz="0" w:space="0" w:color="auto"/>
        <w:right w:val="none" w:sz="0" w:space="0" w:color="auto"/>
      </w:divBdr>
      <w:divsChild>
        <w:div w:id="291256932">
          <w:marLeft w:val="0"/>
          <w:marRight w:val="0"/>
          <w:marTop w:val="0"/>
          <w:marBottom w:val="0"/>
          <w:divBdr>
            <w:top w:val="none" w:sz="0" w:space="0" w:color="auto"/>
            <w:left w:val="none" w:sz="0" w:space="0" w:color="auto"/>
            <w:bottom w:val="none" w:sz="0" w:space="0" w:color="auto"/>
            <w:right w:val="none" w:sz="0" w:space="0" w:color="auto"/>
          </w:divBdr>
        </w:div>
        <w:div w:id="623510150">
          <w:marLeft w:val="0"/>
          <w:marRight w:val="0"/>
          <w:marTop w:val="0"/>
          <w:marBottom w:val="0"/>
          <w:divBdr>
            <w:top w:val="none" w:sz="0" w:space="0" w:color="auto"/>
            <w:left w:val="none" w:sz="0" w:space="0" w:color="auto"/>
            <w:bottom w:val="none" w:sz="0" w:space="0" w:color="auto"/>
            <w:right w:val="none" w:sz="0" w:space="0" w:color="auto"/>
          </w:divBdr>
        </w:div>
        <w:div w:id="1302463433">
          <w:marLeft w:val="0"/>
          <w:marRight w:val="0"/>
          <w:marTop w:val="0"/>
          <w:marBottom w:val="0"/>
          <w:divBdr>
            <w:top w:val="none" w:sz="0" w:space="0" w:color="auto"/>
            <w:left w:val="none" w:sz="0" w:space="0" w:color="auto"/>
            <w:bottom w:val="none" w:sz="0" w:space="0" w:color="auto"/>
            <w:right w:val="none" w:sz="0" w:space="0" w:color="auto"/>
          </w:divBdr>
        </w:div>
        <w:div w:id="1268585265">
          <w:marLeft w:val="0"/>
          <w:marRight w:val="0"/>
          <w:marTop w:val="0"/>
          <w:marBottom w:val="0"/>
          <w:divBdr>
            <w:top w:val="none" w:sz="0" w:space="0" w:color="auto"/>
            <w:left w:val="none" w:sz="0" w:space="0" w:color="auto"/>
            <w:bottom w:val="none" w:sz="0" w:space="0" w:color="auto"/>
            <w:right w:val="none" w:sz="0" w:space="0" w:color="auto"/>
          </w:divBdr>
        </w:div>
        <w:div w:id="1474635825">
          <w:marLeft w:val="0"/>
          <w:marRight w:val="0"/>
          <w:marTop w:val="0"/>
          <w:marBottom w:val="0"/>
          <w:divBdr>
            <w:top w:val="none" w:sz="0" w:space="0" w:color="auto"/>
            <w:left w:val="none" w:sz="0" w:space="0" w:color="auto"/>
            <w:bottom w:val="none" w:sz="0" w:space="0" w:color="auto"/>
            <w:right w:val="none" w:sz="0" w:space="0" w:color="auto"/>
          </w:divBdr>
        </w:div>
      </w:divsChild>
    </w:div>
    <w:div w:id="2104951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oleObject" Target="embeddings/oleObject2.bin"/><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eg"/></Relationships>
</file>

<file path=word/_rels/settings.xml.rels><?xml version="1.0" encoding="UTF-8" standalone="yes"?>
<Relationships xmlns="http://schemas.openxmlformats.org/package/2006/relationships"><Relationship Id="rId1" Type="http://schemas.openxmlformats.org/officeDocument/2006/relationships/attachedTemplate" Target="file:///F:\Dropbox\CIAT\Pad&#227;o\FSW\Modelo%20-%20Especifica&#231;ao%20Caso%20de%20Uso%20-%202015013%20v1.1.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DF0025-BED7-499A-8697-03C9EA235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 - Especificaçao Caso de Uso - 2015013 v1.1.dot</Template>
  <TotalTime>7773</TotalTime>
  <Pages>44</Pages>
  <Words>10371</Words>
  <Characters>56006</Characters>
  <Application>Microsoft Office Word</Application>
  <DocSecurity>0</DocSecurity>
  <Lines>466</Lines>
  <Paragraphs>132</Paragraphs>
  <ScaleCrop>false</ScaleCrop>
  <HeadingPairs>
    <vt:vector size="2" baseType="variant">
      <vt:variant>
        <vt:lpstr>Título</vt:lpstr>
      </vt:variant>
      <vt:variant>
        <vt:i4>1</vt:i4>
      </vt:variant>
    </vt:vector>
  </HeadingPairs>
  <TitlesOfParts>
    <vt:vector size="1" baseType="lpstr">
      <vt:lpstr>Especificação de Caso de Uso</vt:lpstr>
    </vt:vector>
  </TitlesOfParts>
  <Company>&lt;Nome da Empresa&gt;</Company>
  <LinksUpToDate>false</LinksUpToDate>
  <CharactersWithSpaces>66245</CharactersWithSpaces>
  <SharedDoc>false</SharedDoc>
  <HLinks>
    <vt:vector size="96" baseType="variant">
      <vt:variant>
        <vt:i4>2031677</vt:i4>
      </vt:variant>
      <vt:variant>
        <vt:i4>92</vt:i4>
      </vt:variant>
      <vt:variant>
        <vt:i4>0</vt:i4>
      </vt:variant>
      <vt:variant>
        <vt:i4>5</vt:i4>
      </vt:variant>
      <vt:variant>
        <vt:lpwstr/>
      </vt:variant>
      <vt:variant>
        <vt:lpwstr>_Toc408935243</vt:lpwstr>
      </vt:variant>
      <vt:variant>
        <vt:i4>2031677</vt:i4>
      </vt:variant>
      <vt:variant>
        <vt:i4>86</vt:i4>
      </vt:variant>
      <vt:variant>
        <vt:i4>0</vt:i4>
      </vt:variant>
      <vt:variant>
        <vt:i4>5</vt:i4>
      </vt:variant>
      <vt:variant>
        <vt:lpwstr/>
      </vt:variant>
      <vt:variant>
        <vt:lpwstr>_Toc408935242</vt:lpwstr>
      </vt:variant>
      <vt:variant>
        <vt:i4>2031677</vt:i4>
      </vt:variant>
      <vt:variant>
        <vt:i4>80</vt:i4>
      </vt:variant>
      <vt:variant>
        <vt:i4>0</vt:i4>
      </vt:variant>
      <vt:variant>
        <vt:i4>5</vt:i4>
      </vt:variant>
      <vt:variant>
        <vt:lpwstr/>
      </vt:variant>
      <vt:variant>
        <vt:lpwstr>_Toc408935241</vt:lpwstr>
      </vt:variant>
      <vt:variant>
        <vt:i4>2031677</vt:i4>
      </vt:variant>
      <vt:variant>
        <vt:i4>74</vt:i4>
      </vt:variant>
      <vt:variant>
        <vt:i4>0</vt:i4>
      </vt:variant>
      <vt:variant>
        <vt:i4>5</vt:i4>
      </vt:variant>
      <vt:variant>
        <vt:lpwstr/>
      </vt:variant>
      <vt:variant>
        <vt:lpwstr>_Toc408935240</vt:lpwstr>
      </vt:variant>
      <vt:variant>
        <vt:i4>1572925</vt:i4>
      </vt:variant>
      <vt:variant>
        <vt:i4>68</vt:i4>
      </vt:variant>
      <vt:variant>
        <vt:i4>0</vt:i4>
      </vt:variant>
      <vt:variant>
        <vt:i4>5</vt:i4>
      </vt:variant>
      <vt:variant>
        <vt:lpwstr/>
      </vt:variant>
      <vt:variant>
        <vt:lpwstr>_Toc408935239</vt:lpwstr>
      </vt:variant>
      <vt:variant>
        <vt:i4>1572925</vt:i4>
      </vt:variant>
      <vt:variant>
        <vt:i4>62</vt:i4>
      </vt:variant>
      <vt:variant>
        <vt:i4>0</vt:i4>
      </vt:variant>
      <vt:variant>
        <vt:i4>5</vt:i4>
      </vt:variant>
      <vt:variant>
        <vt:lpwstr/>
      </vt:variant>
      <vt:variant>
        <vt:lpwstr>_Toc408935238</vt:lpwstr>
      </vt:variant>
      <vt:variant>
        <vt:i4>1572925</vt:i4>
      </vt:variant>
      <vt:variant>
        <vt:i4>56</vt:i4>
      </vt:variant>
      <vt:variant>
        <vt:i4>0</vt:i4>
      </vt:variant>
      <vt:variant>
        <vt:i4>5</vt:i4>
      </vt:variant>
      <vt:variant>
        <vt:lpwstr/>
      </vt:variant>
      <vt:variant>
        <vt:lpwstr>_Toc408935237</vt:lpwstr>
      </vt:variant>
      <vt:variant>
        <vt:i4>1572925</vt:i4>
      </vt:variant>
      <vt:variant>
        <vt:i4>50</vt:i4>
      </vt:variant>
      <vt:variant>
        <vt:i4>0</vt:i4>
      </vt:variant>
      <vt:variant>
        <vt:i4>5</vt:i4>
      </vt:variant>
      <vt:variant>
        <vt:lpwstr/>
      </vt:variant>
      <vt:variant>
        <vt:lpwstr>_Toc408935236</vt:lpwstr>
      </vt:variant>
      <vt:variant>
        <vt:i4>1572925</vt:i4>
      </vt:variant>
      <vt:variant>
        <vt:i4>44</vt:i4>
      </vt:variant>
      <vt:variant>
        <vt:i4>0</vt:i4>
      </vt:variant>
      <vt:variant>
        <vt:i4>5</vt:i4>
      </vt:variant>
      <vt:variant>
        <vt:lpwstr/>
      </vt:variant>
      <vt:variant>
        <vt:lpwstr>_Toc408935235</vt:lpwstr>
      </vt:variant>
      <vt:variant>
        <vt:i4>1572925</vt:i4>
      </vt:variant>
      <vt:variant>
        <vt:i4>38</vt:i4>
      </vt:variant>
      <vt:variant>
        <vt:i4>0</vt:i4>
      </vt:variant>
      <vt:variant>
        <vt:i4>5</vt:i4>
      </vt:variant>
      <vt:variant>
        <vt:lpwstr/>
      </vt:variant>
      <vt:variant>
        <vt:lpwstr>_Toc408935234</vt:lpwstr>
      </vt:variant>
      <vt:variant>
        <vt:i4>1572925</vt:i4>
      </vt:variant>
      <vt:variant>
        <vt:i4>32</vt:i4>
      </vt:variant>
      <vt:variant>
        <vt:i4>0</vt:i4>
      </vt:variant>
      <vt:variant>
        <vt:i4>5</vt:i4>
      </vt:variant>
      <vt:variant>
        <vt:lpwstr/>
      </vt:variant>
      <vt:variant>
        <vt:lpwstr>_Toc408935233</vt:lpwstr>
      </vt:variant>
      <vt:variant>
        <vt:i4>1572925</vt:i4>
      </vt:variant>
      <vt:variant>
        <vt:i4>26</vt:i4>
      </vt:variant>
      <vt:variant>
        <vt:i4>0</vt:i4>
      </vt:variant>
      <vt:variant>
        <vt:i4>5</vt:i4>
      </vt:variant>
      <vt:variant>
        <vt:lpwstr/>
      </vt:variant>
      <vt:variant>
        <vt:lpwstr>_Toc408935232</vt:lpwstr>
      </vt:variant>
      <vt:variant>
        <vt:i4>1572925</vt:i4>
      </vt:variant>
      <vt:variant>
        <vt:i4>20</vt:i4>
      </vt:variant>
      <vt:variant>
        <vt:i4>0</vt:i4>
      </vt:variant>
      <vt:variant>
        <vt:i4>5</vt:i4>
      </vt:variant>
      <vt:variant>
        <vt:lpwstr/>
      </vt:variant>
      <vt:variant>
        <vt:lpwstr>_Toc408935231</vt:lpwstr>
      </vt:variant>
      <vt:variant>
        <vt:i4>1572925</vt:i4>
      </vt:variant>
      <vt:variant>
        <vt:i4>14</vt:i4>
      </vt:variant>
      <vt:variant>
        <vt:i4>0</vt:i4>
      </vt:variant>
      <vt:variant>
        <vt:i4>5</vt:i4>
      </vt:variant>
      <vt:variant>
        <vt:lpwstr/>
      </vt:variant>
      <vt:variant>
        <vt:lpwstr>_Toc408935230</vt:lpwstr>
      </vt:variant>
      <vt:variant>
        <vt:i4>1638461</vt:i4>
      </vt:variant>
      <vt:variant>
        <vt:i4>8</vt:i4>
      </vt:variant>
      <vt:variant>
        <vt:i4>0</vt:i4>
      </vt:variant>
      <vt:variant>
        <vt:i4>5</vt:i4>
      </vt:variant>
      <vt:variant>
        <vt:lpwstr/>
      </vt:variant>
      <vt:variant>
        <vt:lpwstr>_Toc408935229</vt:lpwstr>
      </vt:variant>
      <vt:variant>
        <vt:i4>1638461</vt:i4>
      </vt:variant>
      <vt:variant>
        <vt:i4>2</vt:i4>
      </vt:variant>
      <vt:variant>
        <vt:i4>0</vt:i4>
      </vt:variant>
      <vt:variant>
        <vt:i4>5</vt:i4>
      </vt:variant>
      <vt:variant>
        <vt:lpwstr/>
      </vt:variant>
      <vt:variant>
        <vt:lpwstr>_Toc408935228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Especificação de Caso de Uso</dc:title>
  <dc:subject>&lt;Nome do Projeto&gt;</dc:subject>
  <dc:creator>João Paulo Marquez</dc:creator>
  <cp:lastModifiedBy>Cristiano Casaril</cp:lastModifiedBy>
  <cp:revision>193</cp:revision>
  <cp:lastPrinted>2001-03-15T16:26:00Z</cp:lastPrinted>
  <dcterms:created xsi:type="dcterms:W3CDTF">2016-02-15T17:30:00Z</dcterms:created>
  <dcterms:modified xsi:type="dcterms:W3CDTF">2016-10-31T13:16:00Z</dcterms:modified>
</cp:coreProperties>
</file>