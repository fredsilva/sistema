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B5B9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0B5B9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B5B9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B5B9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0B5B9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0B5B9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B5B9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 w:rsidRPr="000B5B9B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:rsidR="00017DDD" w:rsidRPr="000B5B9B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B5B9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 w:rsidRPr="000B5B9B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</w:p>
    <w:p w:rsidR="000B5B9B" w:rsidRPr="000B5B9B" w:rsidRDefault="000B5B9B" w:rsidP="000B5B9B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0B5B9B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0B5B9B">
        <w:rPr>
          <w:b/>
          <w:iCs/>
          <w:spacing w:val="15"/>
          <w:sz w:val="28"/>
          <w:szCs w:val="28"/>
          <w:lang w:val="pt-BR" w:eastAsia="ja-JP"/>
        </w:rPr>
        <w:t>Cadastro de Contribuintes via Portal dos Contribuintes.</w:t>
      </w:r>
    </w:p>
    <w:p w:rsidR="001F108F" w:rsidRPr="000B5B9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B5B9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B5B9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8A5F03" w:rsidRPr="000B5B9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056C2C" w:rsidRPr="000B5B9B">
        <w:rPr>
          <w:rFonts w:eastAsia="ヒラギノ角ゴ Pro W3"/>
          <w:b/>
          <w:bCs/>
          <w:iCs/>
          <w:snapToGrid/>
          <w:szCs w:val="24"/>
          <w:lang w:val="pt-BR" w:eastAsia="ja-JP"/>
        </w:rPr>
        <w:t>CCIUC0203</w:t>
      </w:r>
      <w:r w:rsidR="005003C3" w:rsidRPr="000B5B9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</w:t>
      </w:r>
      <w:r w:rsidR="00056C2C" w:rsidRPr="000B5B9B">
        <w:rPr>
          <w:rFonts w:eastAsia="ヒラギノ角ゴ Pro W3"/>
          <w:b/>
          <w:bCs/>
          <w:iCs/>
          <w:snapToGrid/>
          <w:szCs w:val="24"/>
          <w:lang w:val="pt-BR" w:eastAsia="ja-JP"/>
        </w:rPr>
        <w:t>Solicitar cadastro de canteiro de obras</w:t>
      </w:r>
    </w:p>
    <w:p w:rsidR="00017DDD" w:rsidRPr="000B5B9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0B5B9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0B5B9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0B5B9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0B5B9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B5B9B" w:rsidRDefault="000B5B9B" w:rsidP="000B5B9B">
      <w:pPr>
        <w:widowControl/>
        <w:tabs>
          <w:tab w:val="left" w:pos="2260"/>
        </w:tabs>
        <w:autoSpaceDE/>
        <w:autoSpaceDN/>
        <w:spacing w:before="240" w:after="240"/>
        <w:ind w:left="720" w:firstLine="1"/>
        <w:jc w:val="center"/>
        <w:rPr>
          <w:snapToGrid/>
          <w:sz w:val="22"/>
          <w:szCs w:val="22"/>
          <w:lang w:val="pt-BR" w:eastAsia="ja-JP"/>
        </w:rPr>
      </w:pPr>
      <w:r w:rsidRPr="000B5B9B">
        <w:rPr>
          <w:snapToGrid/>
          <w:sz w:val="22"/>
          <w:szCs w:val="22"/>
          <w:lang w:val="pt-BR" w:eastAsia="ja-JP"/>
        </w:rPr>
        <w:t>22/07/2016</w:t>
      </w:r>
    </w:p>
    <w:p w:rsidR="001F108F" w:rsidRPr="000B5B9B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0B5B9B" w:rsidRDefault="001F108F" w:rsidP="00F414DF">
      <w:pPr>
        <w:widowControl/>
        <w:autoSpaceDE/>
        <w:autoSpaceDN/>
        <w:jc w:val="both"/>
        <w:rPr>
          <w:lang w:val="pt-BR"/>
        </w:rPr>
      </w:pPr>
      <w:r w:rsidRPr="000B5B9B">
        <w:rPr>
          <w:snapToGrid/>
          <w:sz w:val="22"/>
          <w:szCs w:val="22"/>
          <w:lang w:val="pt-BR" w:eastAsia="ja-JP"/>
        </w:rPr>
        <w:br w:type="page"/>
      </w:r>
    </w:p>
    <w:p w:rsidR="0063171B" w:rsidRPr="000B5B9B" w:rsidRDefault="0063171B" w:rsidP="000B5B9B">
      <w:pPr>
        <w:pStyle w:val="Ttulo"/>
        <w:rPr>
          <w:lang w:val="pt-BR"/>
        </w:rPr>
      </w:pPr>
      <w:r w:rsidRPr="000B5B9B">
        <w:rPr>
          <w:lang w:val="pt-BR"/>
        </w:rPr>
        <w:lastRenderedPageBreak/>
        <w:t>Histórico d</w:t>
      </w:r>
      <w:r w:rsidR="001F108F" w:rsidRPr="000B5B9B">
        <w:rPr>
          <w:lang w:val="pt-BR"/>
        </w:rPr>
        <w:t>e</w:t>
      </w:r>
      <w:r w:rsidR="000B5B9B" w:rsidRPr="000B5B9B">
        <w:rPr>
          <w:lang w:val="pt-BR"/>
        </w:rPr>
        <w:t xml:space="preserve"> </w:t>
      </w:r>
      <w:r w:rsidR="0041232C" w:rsidRPr="000B5B9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B5B9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0B5B9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0B5B9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0B5B9B">
              <w:rPr>
                <w:b/>
                <w:lang w:val="pt-BR"/>
              </w:rPr>
              <w:t>Autor</w:t>
            </w:r>
          </w:p>
        </w:tc>
      </w:tr>
      <w:tr w:rsidR="0045775B" w:rsidRPr="000B5B9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01/09/2015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Chaim R.</w:t>
            </w:r>
          </w:p>
        </w:tc>
      </w:tr>
      <w:tr w:rsidR="001F108F" w:rsidRPr="000B5B9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lang w:val="pt-BR"/>
              </w:rPr>
            </w:pPr>
            <w:r w:rsidRPr="000B5B9B">
              <w:rPr>
                <w:lang w:val="pt-BR"/>
              </w:rPr>
              <w:t>22/07/2016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lang w:val="pt-BR"/>
              </w:rPr>
            </w:pPr>
            <w:r w:rsidRPr="000B5B9B">
              <w:rPr>
                <w:lang w:val="pt-BR"/>
              </w:rPr>
              <w:t xml:space="preserve">Ajustes para os casos de testes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0B5B9B" w:rsidP="00F414DF">
            <w:pPr>
              <w:pStyle w:val="Recuonormal"/>
              <w:jc w:val="both"/>
              <w:rPr>
                <w:lang w:val="pt-BR"/>
              </w:rPr>
            </w:pPr>
            <w:proofErr w:type="spellStart"/>
            <w:proofErr w:type="gramStart"/>
            <w:r w:rsidRPr="000B5B9B">
              <w:rPr>
                <w:lang w:val="pt-BR"/>
              </w:rPr>
              <w:t>ChaimR</w:t>
            </w:r>
            <w:proofErr w:type="spellEnd"/>
            <w:proofErr w:type="gramEnd"/>
            <w:r w:rsidRPr="000B5B9B">
              <w:rPr>
                <w:lang w:val="pt-BR"/>
              </w:rPr>
              <w:t>.</w:t>
            </w:r>
          </w:p>
        </w:tc>
      </w:tr>
      <w:tr w:rsidR="001F108F" w:rsidRPr="000B5B9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0B5B9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B5B9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0B5B9B" w:rsidRDefault="0063171B" w:rsidP="00F414DF">
      <w:pPr>
        <w:jc w:val="both"/>
        <w:rPr>
          <w:lang w:val="pt-BR"/>
        </w:rPr>
      </w:pPr>
    </w:p>
    <w:p w:rsidR="000B5B9B" w:rsidRPr="000B5B9B" w:rsidRDefault="000B5B9B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0B5B9B">
        <w:rPr>
          <w:lang w:val="pt-BR"/>
        </w:rPr>
        <w:br w:type="page"/>
      </w:r>
    </w:p>
    <w:p w:rsidR="000B5B9B" w:rsidRPr="000B5B9B" w:rsidRDefault="000B5B9B" w:rsidP="000B5B9B">
      <w:pPr>
        <w:pStyle w:val="Ttulo"/>
        <w:rPr>
          <w:lang w:val="pt-BR"/>
        </w:rPr>
      </w:pPr>
      <w:r w:rsidRPr="000B5B9B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0B5B9B" w:rsidRPr="000B5B9B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0B5B9B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0B5B9B">
              <w:rPr>
                <w:b/>
                <w:lang w:val="pt-BR"/>
              </w:rPr>
              <w:t>Descrição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0B5B9B">
              <w:rPr>
                <w:color w:val="000000"/>
                <w:lang w:val="pt-BR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b/>
                <w:lang w:val="pt-BR"/>
              </w:rPr>
            </w:pPr>
            <w:r w:rsidRPr="000B5B9B">
              <w:rPr>
                <w:color w:val="000000"/>
                <w:lang w:val="pt-BR"/>
              </w:rPr>
              <w:t>Auditor Fiscal da Receita Estadual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Cadastro de Contribuintes do ICMS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Número de Cadastro de Pessoa Jurídica na SRFB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Número de Cadastro de Pessoa Física na SRFB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proofErr w:type="gramStart"/>
            <w:r w:rsidRPr="000B5B9B">
              <w:rPr>
                <w:color w:val="000000"/>
                <w:lang w:val="pt-BR"/>
              </w:rPr>
              <w:t>e</w:t>
            </w:r>
            <w:proofErr w:type="gramEnd"/>
            <w:r w:rsidRPr="000B5B9B">
              <w:rPr>
                <w:color w:val="000000"/>
                <w:lang w:val="pt-BR"/>
              </w:rPr>
              <w:t>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Certificado Digital de Estabelecimento da SRFB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Imposto de Circulação de Mercadorias e Serviços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Número de Inscrição Estadual na SEFAZ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0B5B9B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0B5B9B" w:rsidRPr="00F57A56" w:rsidTr="00BA628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B9B" w:rsidRPr="000B5B9B" w:rsidRDefault="000B5B9B" w:rsidP="00BA628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:rsidR="0063171B" w:rsidRPr="000B5B9B" w:rsidRDefault="0063171B" w:rsidP="00C10878">
      <w:pPr>
        <w:pStyle w:val="Ttulo"/>
        <w:rPr>
          <w:lang w:val="pt-BR"/>
        </w:rPr>
      </w:pPr>
      <w:r w:rsidRPr="000B5B9B">
        <w:rPr>
          <w:lang w:val="pt-BR"/>
        </w:rPr>
        <w:br w:type="page"/>
      </w:r>
      <w:r w:rsidRPr="000B5B9B">
        <w:rPr>
          <w:lang w:val="pt-BR"/>
        </w:rPr>
        <w:lastRenderedPageBreak/>
        <w:t>Índice</w:t>
      </w:r>
    </w:p>
    <w:p w:rsidR="002D2550" w:rsidRPr="000B5B9B" w:rsidRDefault="00007DE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B5B9B">
        <w:rPr>
          <w:lang w:val="pt-BR"/>
        </w:rPr>
        <w:fldChar w:fldCharType="begin"/>
      </w:r>
      <w:r w:rsidR="00D31D0F" w:rsidRPr="000B5B9B">
        <w:rPr>
          <w:lang w:val="pt-BR"/>
        </w:rPr>
        <w:instrText xml:space="preserve"> TOC \o "1-3" \h \z \u </w:instrText>
      </w:r>
      <w:r w:rsidRPr="000B5B9B">
        <w:rPr>
          <w:lang w:val="pt-BR"/>
        </w:rPr>
        <w:fldChar w:fldCharType="separate"/>
      </w:r>
      <w:hyperlink w:anchor="_Toc444252269" w:history="1">
        <w:r w:rsidR="002D2550" w:rsidRPr="000B5B9B">
          <w:rPr>
            <w:rStyle w:val="Hyperlink"/>
            <w:noProof/>
            <w:lang w:val="pt-BR"/>
          </w:rPr>
          <w:t>1.</w:t>
        </w:r>
        <w:r w:rsidR="002D2550" w:rsidRPr="000B5B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CCIUC0203 – Solicitar cadastro de canteiro de obras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_Toc444252269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5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0" w:history="1">
        <w:r w:rsidR="002D2550" w:rsidRPr="000B5B9B">
          <w:rPr>
            <w:rStyle w:val="Hyperlink"/>
            <w:noProof/>
            <w:lang w:val="pt-BR"/>
          </w:rPr>
          <w:t>1.1.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Descrição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_Toc444252270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5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1" w:history="1">
        <w:r w:rsidR="002D2550" w:rsidRPr="000B5B9B">
          <w:rPr>
            <w:rStyle w:val="Hyperlink"/>
            <w:noProof/>
            <w:lang w:val="pt-BR"/>
          </w:rPr>
          <w:t>1.2.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Atores Envolvidos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_Toc444252271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5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2" w:history="1">
        <w:r w:rsidR="002D2550" w:rsidRPr="000B5B9B">
          <w:rPr>
            <w:rStyle w:val="Hyperlink"/>
            <w:noProof/>
            <w:lang w:val="pt-BR"/>
          </w:rPr>
          <w:t>1.3.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Diagrama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_Toc444252272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5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3" w:history="1">
        <w:r w:rsidR="002D2550" w:rsidRPr="000B5B9B">
          <w:rPr>
            <w:rStyle w:val="Hyperlink"/>
            <w:noProof/>
            <w:lang w:val="pt-BR"/>
          </w:rPr>
          <w:t>1.4.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Pré-condições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_Toc444252273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6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4" w:history="1">
        <w:r w:rsidR="002D2550" w:rsidRPr="000B5B9B">
          <w:rPr>
            <w:rStyle w:val="Hyperlink"/>
            <w:noProof/>
            <w:lang w:val="pt-BR"/>
          </w:rPr>
          <w:t>1.5.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Fluxo Principal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_Toc444252274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6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5" w:history="1">
        <w:r w:rsidR="002D2550" w:rsidRPr="000B5B9B">
          <w:rPr>
            <w:rStyle w:val="Hyperlink"/>
            <w:noProof/>
            <w:lang w:val="pt-BR"/>
          </w:rPr>
          <w:t>1.6.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Fluxos Alternativos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_Toc444252275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7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6" w:history="1">
        <w:r w:rsidR="002D2550" w:rsidRPr="000B5B9B">
          <w:rPr>
            <w:rStyle w:val="Hyperlink"/>
            <w:noProof/>
            <w:lang w:val="pt-BR"/>
          </w:rPr>
          <w:t>1.7.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Fluxos de Exceção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_Toc444252276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7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7" w:history="1">
        <w:r w:rsidR="002D2550" w:rsidRPr="000B5B9B">
          <w:rPr>
            <w:rStyle w:val="Hyperlink"/>
            <w:noProof/>
            <w:lang w:val="pt-BR"/>
          </w:rPr>
          <w:t>1.8.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Pós-condição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_Toc444252277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8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8" w:history="1">
        <w:r w:rsidR="002D2550" w:rsidRPr="000B5B9B">
          <w:rPr>
            <w:rStyle w:val="Hyperlink"/>
            <w:noProof/>
            <w:lang w:val="pt-BR"/>
          </w:rPr>
          <w:t>1.9.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Requisitos Especiais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_Toc444252278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8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2D2550" w:rsidRPr="000B5B9B" w:rsidRDefault="006F2F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52279" w:history="1">
        <w:r w:rsidR="002D2550" w:rsidRPr="000B5B9B">
          <w:rPr>
            <w:rStyle w:val="Hyperlink"/>
            <w:noProof/>
            <w:lang w:val="pt-BR"/>
          </w:rPr>
          <w:t>1.10.</w:t>
        </w:r>
        <w:r w:rsidR="002D2550" w:rsidRPr="000B5B9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D2550" w:rsidRPr="000B5B9B">
          <w:rPr>
            <w:rStyle w:val="Hyperlink"/>
            <w:noProof/>
            <w:lang w:val="pt-BR"/>
          </w:rPr>
          <w:t>Layout das Páginas de Entrada ou Saída</w:t>
        </w:r>
        <w:r w:rsidR="002D2550" w:rsidRPr="000B5B9B">
          <w:rPr>
            <w:noProof/>
            <w:webHidden/>
            <w:lang w:val="pt-BR"/>
          </w:rPr>
          <w:tab/>
        </w:r>
        <w:r w:rsidR="002D2550" w:rsidRPr="000B5B9B">
          <w:rPr>
            <w:noProof/>
            <w:webHidden/>
            <w:lang w:val="pt-BR"/>
          </w:rPr>
          <w:fldChar w:fldCharType="begin"/>
        </w:r>
        <w:r w:rsidR="002D2550" w:rsidRPr="000B5B9B">
          <w:rPr>
            <w:noProof/>
            <w:webHidden/>
            <w:lang w:val="pt-BR"/>
          </w:rPr>
          <w:instrText xml:space="preserve"> PAGEREF _Toc444252279 \h </w:instrText>
        </w:r>
        <w:r w:rsidR="002D2550" w:rsidRPr="000B5B9B">
          <w:rPr>
            <w:noProof/>
            <w:webHidden/>
            <w:lang w:val="pt-BR"/>
          </w:rPr>
        </w:r>
        <w:r w:rsidR="002D2550" w:rsidRPr="000B5B9B">
          <w:rPr>
            <w:noProof/>
            <w:webHidden/>
            <w:lang w:val="pt-BR"/>
          </w:rPr>
          <w:fldChar w:fldCharType="separate"/>
        </w:r>
        <w:r w:rsidR="00F57A56">
          <w:rPr>
            <w:noProof/>
            <w:webHidden/>
            <w:lang w:val="pt-BR"/>
          </w:rPr>
          <w:t>9</w:t>
        </w:r>
        <w:r w:rsidR="002D2550" w:rsidRPr="000B5B9B">
          <w:rPr>
            <w:noProof/>
            <w:webHidden/>
            <w:lang w:val="pt-BR"/>
          </w:rPr>
          <w:fldChar w:fldCharType="end"/>
        </w:r>
      </w:hyperlink>
    </w:p>
    <w:p w:rsidR="0063171B" w:rsidRPr="000B5B9B" w:rsidRDefault="00007DE0" w:rsidP="00F414DF">
      <w:pPr>
        <w:pStyle w:val="Ttulo"/>
        <w:jc w:val="both"/>
        <w:rPr>
          <w:lang w:val="pt-BR"/>
        </w:rPr>
      </w:pPr>
      <w:r w:rsidRPr="000B5B9B">
        <w:rPr>
          <w:lang w:val="pt-BR"/>
        </w:rPr>
        <w:fldChar w:fldCharType="end"/>
      </w:r>
      <w:r w:rsidR="0063171B" w:rsidRPr="000B5B9B">
        <w:rPr>
          <w:lang w:val="pt-BR"/>
        </w:rPr>
        <w:br w:type="page"/>
      </w:r>
      <w:r w:rsidR="00BA6289" w:rsidRPr="000B5B9B">
        <w:rPr>
          <w:lang w:val="pt-BR"/>
        </w:rPr>
        <w:lastRenderedPageBreak/>
        <w:fldChar w:fldCharType="begin"/>
      </w:r>
      <w:r w:rsidR="00BA6289" w:rsidRPr="000B5B9B">
        <w:rPr>
          <w:lang w:val="pt-BR"/>
        </w:rPr>
        <w:instrText xml:space="preserve"> TITLE  \* MERGEFORMAT </w:instrText>
      </w:r>
      <w:r w:rsidR="00BA6289" w:rsidRPr="000B5B9B">
        <w:rPr>
          <w:lang w:val="pt-BR"/>
        </w:rPr>
        <w:fldChar w:fldCharType="separate"/>
      </w:r>
      <w:r w:rsidR="00F57A56">
        <w:rPr>
          <w:lang w:val="pt-BR"/>
        </w:rPr>
        <w:t>Especificação de Caso de Uso</w:t>
      </w:r>
      <w:r w:rsidR="00BA6289" w:rsidRPr="000B5B9B">
        <w:rPr>
          <w:lang w:val="pt-BR"/>
        </w:rPr>
        <w:fldChar w:fldCharType="end"/>
      </w:r>
    </w:p>
    <w:p w:rsidR="0045775B" w:rsidRPr="000B5B9B" w:rsidRDefault="0045775B" w:rsidP="00F414DF">
      <w:pPr>
        <w:jc w:val="both"/>
        <w:rPr>
          <w:lang w:val="pt-BR"/>
        </w:rPr>
      </w:pPr>
      <w:bookmarkStart w:id="1" w:name="_Toc408584577"/>
    </w:p>
    <w:p w:rsidR="0045775B" w:rsidRPr="000B5B9B" w:rsidRDefault="0045775B" w:rsidP="00F414DF">
      <w:pPr>
        <w:jc w:val="both"/>
        <w:rPr>
          <w:szCs w:val="24"/>
          <w:lang w:val="pt-BR"/>
        </w:rPr>
      </w:pPr>
    </w:p>
    <w:bookmarkEnd w:id="1"/>
    <w:p w:rsidR="0063171B" w:rsidRPr="000B5B9B" w:rsidRDefault="00056C2C" w:rsidP="00056C2C">
      <w:pPr>
        <w:pStyle w:val="Ttulo1"/>
        <w:rPr>
          <w:lang w:val="pt-BR"/>
        </w:rPr>
      </w:pPr>
      <w:r w:rsidRPr="000B5B9B">
        <w:rPr>
          <w:lang w:val="pt-BR"/>
        </w:rPr>
        <w:tab/>
      </w:r>
      <w:bookmarkStart w:id="2" w:name="_Toc444252269"/>
      <w:r w:rsidRPr="000B5B9B">
        <w:rPr>
          <w:lang w:val="pt-BR"/>
        </w:rPr>
        <w:t>CCIUC0203</w:t>
      </w:r>
      <w:r w:rsidR="005003C3" w:rsidRPr="000B5B9B">
        <w:rPr>
          <w:lang w:val="pt-BR"/>
        </w:rPr>
        <w:t xml:space="preserve"> – </w:t>
      </w:r>
      <w:r w:rsidRPr="000B5B9B">
        <w:rPr>
          <w:lang w:val="pt-BR"/>
        </w:rPr>
        <w:t>Solicitar cadastro de canteiro de obras</w:t>
      </w:r>
      <w:bookmarkEnd w:id="2"/>
    </w:p>
    <w:p w:rsidR="001C6CF5" w:rsidRPr="000B5B9B" w:rsidRDefault="001C6CF5" w:rsidP="00F414DF">
      <w:pPr>
        <w:pStyle w:val="Ttulo2"/>
        <w:jc w:val="both"/>
        <w:rPr>
          <w:lang w:val="pt-BR"/>
        </w:rPr>
      </w:pPr>
      <w:bookmarkStart w:id="3" w:name="_Toc408584579"/>
      <w:bookmarkStart w:id="4" w:name="_Toc444252270"/>
      <w:r w:rsidRPr="000B5B9B">
        <w:rPr>
          <w:lang w:val="pt-BR"/>
        </w:rPr>
        <w:t>Descrição</w:t>
      </w:r>
      <w:bookmarkEnd w:id="3"/>
      <w:bookmarkEnd w:id="4"/>
    </w:p>
    <w:p w:rsidR="00571D04" w:rsidRDefault="005003C3" w:rsidP="00F414DF">
      <w:pPr>
        <w:jc w:val="both"/>
        <w:rPr>
          <w:lang w:val="pt-BR"/>
        </w:rPr>
      </w:pPr>
      <w:r w:rsidRPr="000B5B9B">
        <w:rPr>
          <w:lang w:val="pt-BR"/>
        </w:rPr>
        <w:t>Este caso de uso descreve o processo de solicitação de</w:t>
      </w:r>
      <w:r w:rsidR="008D5732" w:rsidRPr="000B5B9B">
        <w:rPr>
          <w:lang w:val="pt-BR"/>
        </w:rPr>
        <w:t xml:space="preserve"> inscrição como C</w:t>
      </w:r>
      <w:r w:rsidRPr="000B5B9B">
        <w:rPr>
          <w:lang w:val="pt-BR"/>
        </w:rPr>
        <w:t xml:space="preserve">anteiro de </w:t>
      </w:r>
      <w:r w:rsidR="008D5732" w:rsidRPr="000B5B9B">
        <w:rPr>
          <w:lang w:val="pt-BR"/>
        </w:rPr>
        <w:t>O</w:t>
      </w:r>
      <w:r w:rsidRPr="000B5B9B">
        <w:rPr>
          <w:lang w:val="pt-BR"/>
        </w:rPr>
        <w:t xml:space="preserve">bras </w:t>
      </w:r>
      <w:r w:rsidR="008D5732" w:rsidRPr="000B5B9B">
        <w:rPr>
          <w:lang w:val="pt-BR"/>
        </w:rPr>
        <w:t xml:space="preserve">no Cadastro de Contribuintes do ICMS a partir </w:t>
      </w:r>
      <w:r w:rsidRPr="000B5B9B">
        <w:rPr>
          <w:lang w:val="pt-BR"/>
        </w:rPr>
        <w:t>do site da SEFAZ.</w:t>
      </w:r>
    </w:p>
    <w:p w:rsidR="007F71DE" w:rsidRPr="007F71DE" w:rsidRDefault="007F71DE" w:rsidP="007F71DE">
      <w:pPr>
        <w:jc w:val="both"/>
        <w:rPr>
          <w:lang w:val="pt-BR"/>
        </w:rPr>
      </w:pPr>
      <w:r w:rsidRPr="007F71DE">
        <w:rPr>
          <w:lang w:val="pt-BR"/>
        </w:rPr>
        <w:t xml:space="preserve">O produto deste caso de uso é uma solicitação encaminhada para ser analisada pela área competente, ou mesmo quando rejeitada por qualquer pendencia encontrada durante o processamento da solicitação, o registro destas pendencias fica disponível para analise pela SEFAZ e para conhecimento do solicitante. </w:t>
      </w:r>
    </w:p>
    <w:p w:rsidR="007F71DE" w:rsidRPr="007F71DE" w:rsidRDefault="007F71DE" w:rsidP="007F71DE">
      <w:pPr>
        <w:jc w:val="both"/>
        <w:rPr>
          <w:lang w:val="pt-BR"/>
        </w:rPr>
      </w:pPr>
      <w:r w:rsidRPr="007F71DE">
        <w:rPr>
          <w:lang w:val="pt-BR"/>
        </w:rPr>
        <w:t>Esta solicitação somente é concretizada no banco de dados quando deferida pela área competente (em outro caso de uso).</w:t>
      </w:r>
    </w:p>
    <w:p w:rsidR="001C6CF5" w:rsidRPr="000B5B9B" w:rsidRDefault="001C6CF5" w:rsidP="00F414DF">
      <w:pPr>
        <w:pStyle w:val="Ttulo2"/>
        <w:jc w:val="both"/>
        <w:rPr>
          <w:lang w:val="pt-BR"/>
        </w:rPr>
      </w:pPr>
      <w:bookmarkStart w:id="5" w:name="_Toc408584580"/>
      <w:bookmarkStart w:id="6" w:name="_Toc444252271"/>
      <w:r w:rsidRPr="000B5B9B">
        <w:rPr>
          <w:lang w:val="pt-BR"/>
        </w:rPr>
        <w:t>Atores Envolvidos</w:t>
      </w:r>
      <w:bookmarkEnd w:id="5"/>
      <w:bookmarkEnd w:id="6"/>
    </w:p>
    <w:p w:rsidR="00E67E92" w:rsidRPr="000B5B9B" w:rsidRDefault="001B76E7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0B5B9B">
        <w:rPr>
          <w:lang w:val="pt-BR"/>
        </w:rPr>
        <w:t>Canteiro de Obras</w:t>
      </w:r>
      <w:r w:rsidR="007F71DE">
        <w:rPr>
          <w:lang w:val="pt-BR"/>
        </w:rPr>
        <w:t xml:space="preserve"> (pessoa autorizada por e-CNPJ)</w:t>
      </w:r>
    </w:p>
    <w:p w:rsidR="00496636" w:rsidRPr="000B5B9B" w:rsidRDefault="00496636" w:rsidP="00F414DF">
      <w:pPr>
        <w:pStyle w:val="Ttulo2"/>
        <w:jc w:val="both"/>
        <w:rPr>
          <w:lang w:val="pt-BR"/>
        </w:rPr>
      </w:pPr>
      <w:bookmarkStart w:id="7" w:name="_Toc408584581"/>
      <w:bookmarkStart w:id="8" w:name="_Toc444252272"/>
      <w:r w:rsidRPr="000B5B9B">
        <w:rPr>
          <w:lang w:val="pt-BR"/>
        </w:rPr>
        <w:t>Diagrama</w:t>
      </w:r>
      <w:bookmarkEnd w:id="7"/>
      <w:bookmarkEnd w:id="8"/>
    </w:p>
    <w:p w:rsidR="00E7518D" w:rsidRPr="000B5B9B" w:rsidRDefault="000B5B9B" w:rsidP="00E7518D">
      <w:pPr>
        <w:rPr>
          <w:lang w:val="pt-BR"/>
        </w:rPr>
      </w:pPr>
      <w:r w:rsidRPr="000B5B9B">
        <w:rPr>
          <w:noProof/>
          <w:lang w:val="pt-BR" w:eastAsia="pt-BR"/>
        </w:rPr>
        <w:drawing>
          <wp:inline distT="0" distB="0" distL="0" distR="0" wp14:anchorId="5C727D5B" wp14:editId="440CBB94">
            <wp:extent cx="5336670" cy="4178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Default="00496636" w:rsidP="00F414DF">
      <w:pPr>
        <w:pStyle w:val="Ttulo2"/>
        <w:jc w:val="both"/>
        <w:rPr>
          <w:lang w:val="pt-BR"/>
        </w:rPr>
      </w:pPr>
      <w:bookmarkStart w:id="9" w:name="_Toc408584582"/>
      <w:bookmarkStart w:id="10" w:name="_Toc444252273"/>
      <w:r w:rsidRPr="000B5B9B">
        <w:rPr>
          <w:lang w:val="pt-BR"/>
        </w:rPr>
        <w:lastRenderedPageBreak/>
        <w:t>Pré</w:t>
      </w:r>
      <w:r w:rsidR="00571D04" w:rsidRPr="000B5B9B">
        <w:rPr>
          <w:lang w:val="pt-BR"/>
        </w:rPr>
        <w:t>-</w:t>
      </w:r>
      <w:r w:rsidRPr="000B5B9B">
        <w:rPr>
          <w:lang w:val="pt-BR"/>
        </w:rPr>
        <w:t>condições</w:t>
      </w:r>
      <w:bookmarkEnd w:id="9"/>
      <w:bookmarkEnd w:id="10"/>
    </w:p>
    <w:p w:rsidR="000B5B9B" w:rsidRPr="000B5B9B" w:rsidRDefault="000B5B9B" w:rsidP="000B5B9B">
      <w:pPr>
        <w:rPr>
          <w:lang w:val="pt-BR"/>
        </w:rPr>
      </w:pPr>
      <w:r>
        <w:rPr>
          <w:lang w:val="pt-BR"/>
        </w:rPr>
        <w:t>N/A</w:t>
      </w:r>
    </w:p>
    <w:p w:rsidR="002A1834" w:rsidRPr="000B5B9B" w:rsidRDefault="002A1834" w:rsidP="00F414D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44252274"/>
      <w:bookmarkStart w:id="15" w:name="_Toc436203381"/>
      <w:r w:rsidRPr="000B5B9B">
        <w:rPr>
          <w:lang w:val="pt-BR"/>
        </w:rPr>
        <w:t xml:space="preserve">Fluxo </w:t>
      </w:r>
      <w:r w:rsidR="00F73DFB" w:rsidRPr="000B5B9B">
        <w:rPr>
          <w:lang w:val="pt-BR"/>
        </w:rPr>
        <w:t>Principal</w:t>
      </w:r>
      <w:bookmarkEnd w:id="11"/>
      <w:bookmarkEnd w:id="12"/>
      <w:bookmarkEnd w:id="13"/>
      <w:bookmarkEnd w:id="14"/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 xml:space="preserve">O ator aciona no portal do contribuinte a opção de “Solicitar Cadastro de </w:t>
      </w:r>
      <w:r w:rsidR="005D400C">
        <w:t>Canteiro de Obras</w:t>
      </w:r>
      <w:r>
        <w:t>”;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identifica o CPF autenticado na sessão que é o representante legal e solicitante e o CNPJ associado ao e-CNPJ autenticado;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bookmarkStart w:id="16" w:name="_Ref453335855"/>
      <w:bookmarkStart w:id="17" w:name="_Ref449961325"/>
      <w:bookmarkStart w:id="18" w:name="_Ref453335773"/>
      <w:r>
        <w:t xml:space="preserve">O sistema cria uma solicitação como uma Solicitação Cadastral para este CNPJ, com a Categoria de </w:t>
      </w:r>
      <w:r w:rsidR="005D400C">
        <w:t>Canteiro de Obras</w:t>
      </w:r>
      <w:r>
        <w:t>, o Tipo de Evento Cadastral de “Cadastramento”, a origem da informação do “Contribuinte” e a situação da solicitação como “Cancelada” (para efeitos da não conclusão desta solicitação);</w:t>
      </w:r>
      <w:bookmarkEnd w:id="16"/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devolve o número desta solicitação;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bookmarkStart w:id="19" w:name="_Ref453423747"/>
      <w:bookmarkStart w:id="20" w:name="_Ref453834162"/>
      <w:r>
        <w:t xml:space="preserve">O sistema acessa o caso de uso CCIUC0013 – Processar acesso CNPJ na SRFB com: </w:t>
      </w:r>
    </w:p>
    <w:p w:rsidR="007F71DE" w:rsidRDefault="007F71DE" w:rsidP="007F71DE">
      <w:pPr>
        <w:pStyle w:val="Passos"/>
        <w:numPr>
          <w:ilvl w:val="0"/>
          <w:numId w:val="41"/>
        </w:numPr>
        <w:jc w:val="both"/>
      </w:pPr>
      <w:r>
        <w:t>O CNPJ identificado na sessão,</w:t>
      </w:r>
    </w:p>
    <w:p w:rsidR="007F71DE" w:rsidRDefault="007F71DE" w:rsidP="007F71DE">
      <w:pPr>
        <w:pStyle w:val="Passos"/>
        <w:numPr>
          <w:ilvl w:val="0"/>
          <w:numId w:val="41"/>
        </w:numPr>
        <w:jc w:val="both"/>
      </w:pPr>
      <w:r>
        <w:t>O número da solicitação obtido</w:t>
      </w:r>
      <w:bookmarkEnd w:id="17"/>
      <w:bookmarkEnd w:id="18"/>
      <w:bookmarkEnd w:id="19"/>
      <w:r>
        <w:t>,</w:t>
      </w:r>
    </w:p>
    <w:p w:rsidR="007F71DE" w:rsidRDefault="007F71DE" w:rsidP="007F71DE">
      <w:pPr>
        <w:pStyle w:val="Passos"/>
        <w:numPr>
          <w:ilvl w:val="0"/>
          <w:numId w:val="41"/>
        </w:numPr>
        <w:jc w:val="both"/>
      </w:pPr>
      <w:r>
        <w:t>O Tipo de Evento Cadastral “Cadastramento”,</w:t>
      </w:r>
    </w:p>
    <w:p w:rsidR="007F71DE" w:rsidRDefault="007F71DE" w:rsidP="007F71DE">
      <w:pPr>
        <w:pStyle w:val="Passos"/>
        <w:numPr>
          <w:ilvl w:val="0"/>
          <w:numId w:val="41"/>
        </w:numPr>
        <w:jc w:val="both"/>
      </w:pPr>
      <w:r>
        <w:t>A Categoria do Contribuinte “</w:t>
      </w:r>
      <w:r w:rsidR="005D400C">
        <w:t>Canteiro de Obras</w:t>
      </w:r>
      <w:r>
        <w:t xml:space="preserve">”, </w:t>
      </w:r>
    </w:p>
    <w:p w:rsidR="007F71DE" w:rsidRDefault="007F71DE" w:rsidP="007F71DE">
      <w:pPr>
        <w:pStyle w:val="Passos"/>
        <w:ind w:left="1069"/>
        <w:jc w:val="both"/>
      </w:pPr>
      <w:r>
        <w:t xml:space="preserve">E retorna: </w:t>
      </w:r>
    </w:p>
    <w:p w:rsidR="007F71DE" w:rsidRDefault="007F71DE" w:rsidP="007F71DE">
      <w:pPr>
        <w:pStyle w:val="Passos"/>
        <w:numPr>
          <w:ilvl w:val="0"/>
          <w:numId w:val="42"/>
        </w:numPr>
        <w:jc w:val="both"/>
      </w:pPr>
      <w:r>
        <w:t xml:space="preserve">A Situação da Solicitação, </w:t>
      </w:r>
    </w:p>
    <w:p w:rsidR="007F71DE" w:rsidRDefault="007F71DE" w:rsidP="007F71DE">
      <w:pPr>
        <w:pStyle w:val="Passos"/>
        <w:numPr>
          <w:ilvl w:val="0"/>
          <w:numId w:val="42"/>
        </w:numPr>
        <w:jc w:val="both"/>
      </w:pPr>
      <w:r>
        <w:t xml:space="preserve">As informações apresentadas, confirmadas e / ou alteradas conforme as abas CCIUC0013PG001, </w:t>
      </w:r>
    </w:p>
    <w:bookmarkEnd w:id="20"/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regressa a Situação da Consulta como “Viável”;</w:t>
      </w:r>
    </w:p>
    <w:p w:rsidR="007F71DE" w:rsidRDefault="007F71DE" w:rsidP="007F71DE">
      <w:pPr>
        <w:pStyle w:val="Passos"/>
        <w:ind w:left="1071"/>
        <w:jc w:val="both"/>
      </w:pPr>
      <w:r>
        <w:t>E1</w:t>
      </w:r>
      <w:r w:rsidR="00B04FEF">
        <w:t>.</w:t>
      </w:r>
      <w:r>
        <w:t xml:space="preserve"> A Situação da Consulta é “Não Confirmação”:</w:t>
      </w:r>
    </w:p>
    <w:p w:rsidR="007F71DE" w:rsidRDefault="002D7752" w:rsidP="007F71DE">
      <w:pPr>
        <w:pStyle w:val="Passos"/>
        <w:ind w:left="1069"/>
        <w:jc w:val="both"/>
      </w:pPr>
      <w:r>
        <w:t>E5</w:t>
      </w:r>
      <w:r w:rsidR="00B04FEF">
        <w:t>.</w:t>
      </w:r>
      <w:r w:rsidR="007F71DE">
        <w:t xml:space="preserve"> Situação da Consulta é “Pendencia”: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bookmarkStart w:id="21" w:name="_Ref451502390"/>
      <w:r w:rsidRPr="006937E6">
        <w:t xml:space="preserve">O sistema </w:t>
      </w:r>
      <w:r>
        <w:t>apresenta</w:t>
      </w:r>
      <w:r w:rsidRPr="006937E6">
        <w:t xml:space="preserve"> a página segundo </w:t>
      </w:r>
      <w:r w:rsidR="002D7752">
        <w:t>CCIUC0203</w:t>
      </w:r>
      <w:r w:rsidRPr="006937E6">
        <w:t>PG001 com os parâmetros regressados</w:t>
      </w:r>
      <w:r>
        <w:t xml:space="preserve"> no passo </w:t>
      </w:r>
      <w:r>
        <w:fldChar w:fldCharType="begin"/>
      </w:r>
      <w:r>
        <w:instrText xml:space="preserve"> REF _Ref453834162 \r \h </w:instrText>
      </w:r>
      <w:r>
        <w:fldChar w:fldCharType="separate"/>
      </w:r>
      <w:proofErr w:type="gramStart"/>
      <w:r w:rsidR="00F57A56">
        <w:t>5</w:t>
      </w:r>
      <w:proofErr w:type="gramEnd"/>
      <w:r>
        <w:fldChar w:fldCharType="end"/>
      </w:r>
      <w:r>
        <w:t xml:space="preserve"> CCIUC013PG001, de forma a não permitir mais o ingresso ou alteração das informações apresentadas,  alteradas e confirmadas naquele caso de uso.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inclui as Abas: “Dados d</w:t>
      </w:r>
      <w:r w:rsidR="005D400C">
        <w:t>a</w:t>
      </w:r>
      <w:r>
        <w:t xml:space="preserve"> </w:t>
      </w:r>
      <w:r w:rsidR="005D400C">
        <w:t>Obra</w:t>
      </w:r>
      <w:r>
        <w:t>” e “Documentação Exigida”, para serem preenchidas pelo ator. As demais abas são apenas de consulta e já confirmadas no caso de uso CCIUC0013;</w:t>
      </w:r>
    </w:p>
    <w:p w:rsidR="007F71DE" w:rsidRPr="006937E6" w:rsidRDefault="007F71DE" w:rsidP="007F71DE">
      <w:pPr>
        <w:pStyle w:val="Passos"/>
        <w:numPr>
          <w:ilvl w:val="0"/>
          <w:numId w:val="19"/>
        </w:numPr>
        <w:jc w:val="both"/>
      </w:pPr>
      <w:r>
        <w:t xml:space="preserve">O sistema publica o numero da solicitação obtido no passo </w:t>
      </w:r>
      <w:r>
        <w:fldChar w:fldCharType="begin"/>
      </w:r>
      <w:r>
        <w:instrText xml:space="preserve"> REF _Ref453335855 \r \h </w:instrText>
      </w:r>
      <w:r>
        <w:fldChar w:fldCharType="separate"/>
      </w:r>
      <w:proofErr w:type="gramStart"/>
      <w:r w:rsidR="00F57A56">
        <w:t>3</w:t>
      </w:r>
      <w:proofErr w:type="gramEnd"/>
      <w:r>
        <w:fldChar w:fldCharType="end"/>
      </w:r>
      <w:r>
        <w:t xml:space="preserve">  no cabeçal</w:t>
      </w:r>
      <w:r w:rsidR="005D400C">
        <w:t>ho de CCIUC0203</w:t>
      </w:r>
      <w:r>
        <w:t>PG001;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bookmarkStart w:id="22" w:name="_Ref453834260"/>
      <w:bookmarkEnd w:id="21"/>
      <w:r>
        <w:t xml:space="preserve">O sistema chama o caso de uso </w:t>
      </w:r>
      <w:r w:rsidRPr="00E03711">
        <w:t>CCIUC0016 – Solicitar Documentação</w:t>
      </w:r>
      <w:r>
        <w:t xml:space="preserve">, com a categoria de </w:t>
      </w:r>
      <w:r w:rsidR="005D400C">
        <w:t xml:space="preserve">Canteiro de Obras </w:t>
      </w:r>
      <w:r>
        <w:t>e evento cadastral Inclusão Cadastral, e retorna a lista de documentos anexados à solicitação e a situação dos documentos;</w:t>
      </w:r>
      <w:bookmarkEnd w:id="22"/>
    </w:p>
    <w:p w:rsidR="008C7D1F" w:rsidRDefault="008C7D1F" w:rsidP="007F71DE">
      <w:pPr>
        <w:pStyle w:val="Passos"/>
        <w:numPr>
          <w:ilvl w:val="0"/>
          <w:numId w:val="19"/>
        </w:numPr>
        <w:jc w:val="both"/>
      </w:pPr>
      <w:bookmarkStart w:id="23" w:name="_Ref453834247"/>
      <w:r>
        <w:t xml:space="preserve">O ator seleciona </w:t>
      </w:r>
      <w:proofErr w:type="gramStart"/>
      <w:r>
        <w:t>a aba “Dados da Obra”</w:t>
      </w:r>
      <w:proofErr w:type="gramEnd"/>
      <w:r>
        <w:t>;</w:t>
      </w:r>
    </w:p>
    <w:p w:rsidR="008C7D1F" w:rsidRDefault="008C7D1F" w:rsidP="007F71DE">
      <w:pPr>
        <w:pStyle w:val="Passos"/>
        <w:numPr>
          <w:ilvl w:val="0"/>
          <w:numId w:val="19"/>
        </w:numPr>
        <w:jc w:val="both"/>
      </w:pPr>
      <w:bookmarkStart w:id="24" w:name="_Ref456960244"/>
      <w:r>
        <w:lastRenderedPageBreak/>
        <w:t>O ator informa os dados da obra;</w:t>
      </w:r>
      <w:bookmarkEnd w:id="24"/>
    </w:p>
    <w:p w:rsidR="008C7D1F" w:rsidRDefault="008C7D1F" w:rsidP="007F71DE">
      <w:pPr>
        <w:pStyle w:val="Passos"/>
        <w:numPr>
          <w:ilvl w:val="0"/>
          <w:numId w:val="19"/>
        </w:numPr>
        <w:jc w:val="both"/>
      </w:pPr>
      <w:r>
        <w:t>O ator informa o endereço da obra com a opção “Endereço da Obra”;</w:t>
      </w:r>
    </w:p>
    <w:p w:rsidR="008C7D1F" w:rsidRDefault="00AC5F6C" w:rsidP="007F71DE">
      <w:pPr>
        <w:pStyle w:val="Passos"/>
        <w:numPr>
          <w:ilvl w:val="0"/>
          <w:numId w:val="19"/>
        </w:numPr>
        <w:jc w:val="both"/>
      </w:pPr>
      <w:r>
        <w:t>O sistema executa o caso de uso CCIUC0011;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 w:rsidRPr="006937E6">
        <w:t xml:space="preserve">O ator solicita a </w:t>
      </w:r>
      <w:r>
        <w:t xml:space="preserve">opção </w:t>
      </w:r>
      <w:r w:rsidRPr="006937E6">
        <w:t>“Solicitar Inscrição”</w:t>
      </w:r>
      <w:r>
        <w:t>;</w:t>
      </w:r>
      <w:bookmarkEnd w:id="23"/>
    </w:p>
    <w:p w:rsidR="00807F02" w:rsidRDefault="00807F02" w:rsidP="00AC5F6C">
      <w:pPr>
        <w:pStyle w:val="Passos"/>
        <w:numPr>
          <w:ilvl w:val="0"/>
          <w:numId w:val="19"/>
        </w:numPr>
        <w:jc w:val="both"/>
      </w:pPr>
      <w:r>
        <w:t>O sistema verifica que foi informado o nome da obra;</w:t>
      </w:r>
    </w:p>
    <w:p w:rsidR="00807F02" w:rsidRDefault="00807F02" w:rsidP="00807F02">
      <w:pPr>
        <w:pStyle w:val="Passos"/>
        <w:ind w:left="1069"/>
        <w:jc w:val="both"/>
      </w:pPr>
      <w:r>
        <w:t>E6. Nome da obra não informado:</w:t>
      </w:r>
    </w:p>
    <w:p w:rsidR="00AC5F6C" w:rsidRDefault="00AC5F6C" w:rsidP="00AC5F6C">
      <w:pPr>
        <w:pStyle w:val="Passos"/>
        <w:numPr>
          <w:ilvl w:val="0"/>
          <w:numId w:val="19"/>
        </w:numPr>
        <w:jc w:val="both"/>
      </w:pPr>
      <w:r>
        <w:t>O sistema valida os dados da</w:t>
      </w:r>
      <w:r w:rsidR="00807F02">
        <w:t>s datas da</w:t>
      </w:r>
      <w:r>
        <w:t xml:space="preserve"> obra com a regra de negócio CCIRN00</w:t>
      </w:r>
      <w:r w:rsidRPr="00147C8D">
        <w:t>36</w:t>
      </w:r>
      <w:r>
        <w:t>;</w:t>
      </w:r>
    </w:p>
    <w:p w:rsidR="00AC5F6C" w:rsidRDefault="00AC5F6C" w:rsidP="00AC5F6C">
      <w:pPr>
        <w:pStyle w:val="Passos"/>
        <w:ind w:left="1069"/>
        <w:jc w:val="both"/>
      </w:pPr>
      <w:r>
        <w:t>E2. Datas início ou fim da obra inválida;</w:t>
      </w:r>
    </w:p>
    <w:p w:rsidR="00AC5F6C" w:rsidRDefault="00AC5F6C" w:rsidP="007F71DE">
      <w:pPr>
        <w:pStyle w:val="Passos"/>
        <w:numPr>
          <w:ilvl w:val="0"/>
          <w:numId w:val="19"/>
        </w:numPr>
        <w:jc w:val="both"/>
      </w:pPr>
      <w:r>
        <w:t>O sistema verifica que o ator forneceu o endereço da obra;</w:t>
      </w:r>
    </w:p>
    <w:p w:rsidR="00AC5F6C" w:rsidRDefault="00AC5F6C" w:rsidP="00AC5F6C">
      <w:pPr>
        <w:pStyle w:val="Passos"/>
        <w:ind w:left="1069"/>
        <w:jc w:val="both"/>
      </w:pPr>
      <w:r>
        <w:t>E3. Endereço da obra não informado;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 w:rsidRPr="006937E6">
        <w:t xml:space="preserve">O sistema verifica que </w:t>
      </w:r>
      <w:r>
        <w:t xml:space="preserve">o ator atendeu a lista de documentos solicitados no passo </w:t>
      </w:r>
      <w:r>
        <w:fldChar w:fldCharType="begin"/>
      </w:r>
      <w:r>
        <w:instrText xml:space="preserve"> REF _Ref453834260 \r \h </w:instrText>
      </w:r>
      <w:r>
        <w:fldChar w:fldCharType="separate"/>
      </w:r>
      <w:r w:rsidR="00F57A56">
        <w:t>10</w:t>
      </w:r>
      <w:r>
        <w:fldChar w:fldCharType="end"/>
      </w:r>
      <w:r>
        <w:t xml:space="preserve"> com a situação dos documentos “Atendida”;</w:t>
      </w:r>
    </w:p>
    <w:p w:rsidR="007F71DE" w:rsidRDefault="007F71DE" w:rsidP="007F71DE">
      <w:pPr>
        <w:pStyle w:val="Passos"/>
        <w:tabs>
          <w:tab w:val="clear" w:pos="1260"/>
        </w:tabs>
        <w:ind w:left="1134"/>
        <w:jc w:val="both"/>
      </w:pPr>
      <w:r>
        <w:t>E4 - Documentos não anexados;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bookmarkStart w:id="25" w:name="_Ref450730957"/>
      <w:r>
        <w:t xml:space="preserve">O sistema atualiza a solicitação criada no passo </w:t>
      </w:r>
      <w:r>
        <w:fldChar w:fldCharType="begin"/>
      </w:r>
      <w:r>
        <w:instrText xml:space="preserve"> REF _Ref453335855 \r \h </w:instrText>
      </w:r>
      <w:r>
        <w:fldChar w:fldCharType="separate"/>
      </w:r>
      <w:proofErr w:type="gramStart"/>
      <w:r w:rsidR="00F57A56">
        <w:t>3</w:t>
      </w:r>
      <w:proofErr w:type="gramEnd"/>
      <w:r>
        <w:fldChar w:fldCharType="end"/>
      </w:r>
      <w:r>
        <w:t xml:space="preserve"> com todos os dados desta página e seus documentos anexados na tabela de solicitações com a situação “Solicitado”;</w:t>
      </w:r>
      <w:bookmarkEnd w:id="25"/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obtém número do protocolo de atendimento com a Regra de Negócio CCIRN0018 e emit</w:t>
      </w:r>
      <w:r w:rsidR="005D400C">
        <w:t>e o documento conforme CCIUC0203</w:t>
      </w:r>
      <w:r>
        <w:t>PG002;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ator imprime o protocolo;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armazena o número do protocolo da solicitação retornado;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 xml:space="preserve">O sistema cria uma pendencia de Solicitação de Cadastramento de </w:t>
      </w:r>
      <w:r w:rsidR="005D400C">
        <w:t>Canteiro de Obras (64</w:t>
      </w:r>
      <w:r>
        <w:t>);</w:t>
      </w:r>
    </w:p>
    <w:p w:rsidR="007F71DE" w:rsidRDefault="007F71DE" w:rsidP="007F71DE">
      <w:pPr>
        <w:pStyle w:val="Passos"/>
        <w:numPr>
          <w:ilvl w:val="0"/>
          <w:numId w:val="19"/>
        </w:numPr>
        <w:jc w:val="both"/>
      </w:pPr>
      <w:r>
        <w:t>O sistema envia mensagem CCIMSG0008 e encerra o caso de uso.</w:t>
      </w:r>
    </w:p>
    <w:p w:rsidR="00483110" w:rsidRDefault="00483110" w:rsidP="00F414DF">
      <w:pPr>
        <w:pStyle w:val="Ttulo2"/>
        <w:jc w:val="both"/>
        <w:rPr>
          <w:lang w:val="pt-BR"/>
        </w:rPr>
      </w:pPr>
      <w:bookmarkStart w:id="26" w:name="_Toc408584586"/>
      <w:bookmarkStart w:id="27" w:name="_Toc444252275"/>
      <w:bookmarkStart w:id="28" w:name="_Toc100995325"/>
      <w:bookmarkStart w:id="29" w:name="_Toc114038718"/>
      <w:r w:rsidRPr="000B5B9B">
        <w:rPr>
          <w:lang w:val="pt-BR"/>
        </w:rPr>
        <w:t>Fluxos Alternativos</w:t>
      </w:r>
      <w:bookmarkEnd w:id="26"/>
      <w:bookmarkEnd w:id="27"/>
    </w:p>
    <w:p w:rsidR="00AC5F6C" w:rsidRPr="00AC5F6C" w:rsidRDefault="00AC5F6C" w:rsidP="00AC5F6C">
      <w:pPr>
        <w:rPr>
          <w:lang w:val="pt-BR"/>
        </w:rPr>
      </w:pPr>
      <w:r>
        <w:rPr>
          <w:lang w:val="pt-BR"/>
        </w:rPr>
        <w:t>N/A</w:t>
      </w:r>
    </w:p>
    <w:p w:rsidR="001F5AAB" w:rsidRPr="000B5B9B" w:rsidRDefault="001F5AAB" w:rsidP="00F414DF">
      <w:pPr>
        <w:pStyle w:val="Ttulo2"/>
        <w:jc w:val="both"/>
        <w:rPr>
          <w:lang w:val="pt-BR"/>
        </w:rPr>
      </w:pPr>
      <w:bookmarkStart w:id="30" w:name="_Toc408584587"/>
      <w:bookmarkStart w:id="31" w:name="_Toc444252276"/>
      <w:bookmarkStart w:id="32" w:name="_Toc101248486"/>
      <w:bookmarkStart w:id="33" w:name="_Toc102377891"/>
      <w:bookmarkEnd w:id="15"/>
      <w:bookmarkEnd w:id="28"/>
      <w:bookmarkEnd w:id="29"/>
      <w:r w:rsidRPr="000B5B9B">
        <w:rPr>
          <w:lang w:val="pt-BR"/>
        </w:rPr>
        <w:t>Fluxos de Exceção</w:t>
      </w:r>
      <w:bookmarkEnd w:id="30"/>
      <w:bookmarkEnd w:id="31"/>
    </w:p>
    <w:p w:rsidR="005D400C" w:rsidRPr="006B2DD5" w:rsidRDefault="005D400C" w:rsidP="005D400C">
      <w:pPr>
        <w:pStyle w:val="Passos"/>
        <w:jc w:val="both"/>
        <w:rPr>
          <w:b/>
        </w:rPr>
      </w:pPr>
      <w:r w:rsidRPr="006B2DD5">
        <w:rPr>
          <w:b/>
        </w:rPr>
        <w:t>E1</w:t>
      </w:r>
      <w:r w:rsidR="00B04FEF">
        <w:rPr>
          <w:b/>
        </w:rPr>
        <w:t>.</w:t>
      </w:r>
      <w:r w:rsidRPr="006B2DD5">
        <w:rPr>
          <w:b/>
        </w:rPr>
        <w:t xml:space="preserve"> A Situação da Consulta é “Não Confirmação”:</w:t>
      </w:r>
    </w:p>
    <w:p w:rsidR="005D400C" w:rsidRDefault="005D400C" w:rsidP="005D400C">
      <w:pPr>
        <w:pStyle w:val="Passos"/>
        <w:numPr>
          <w:ilvl w:val="0"/>
          <w:numId w:val="34"/>
        </w:numPr>
        <w:tabs>
          <w:tab w:val="clear" w:pos="1260"/>
        </w:tabs>
        <w:jc w:val="both"/>
      </w:pPr>
      <w:r>
        <w:t>A Situação da Consulta é “Não confirmação”</w:t>
      </w:r>
    </w:p>
    <w:p w:rsidR="005D400C" w:rsidRDefault="005D400C" w:rsidP="005D400C">
      <w:pPr>
        <w:pStyle w:val="Passos"/>
        <w:numPr>
          <w:ilvl w:val="0"/>
          <w:numId w:val="34"/>
        </w:numPr>
        <w:tabs>
          <w:tab w:val="clear" w:pos="1260"/>
        </w:tabs>
        <w:jc w:val="both"/>
      </w:pPr>
      <w:r>
        <w:t>O sistema envia a mensagem CCIMSG0001;</w:t>
      </w:r>
    </w:p>
    <w:p w:rsidR="005D400C" w:rsidRDefault="005D400C" w:rsidP="005D400C">
      <w:pPr>
        <w:pStyle w:val="Passos"/>
        <w:numPr>
          <w:ilvl w:val="0"/>
          <w:numId w:val="34"/>
        </w:numPr>
        <w:jc w:val="both"/>
      </w:pPr>
      <w:r>
        <w:t>O sistema encerra o caso de uso;</w:t>
      </w:r>
    </w:p>
    <w:p w:rsidR="00AC5F6C" w:rsidRDefault="00AC5F6C" w:rsidP="00AC5F6C">
      <w:pPr>
        <w:pStyle w:val="Passos"/>
        <w:jc w:val="both"/>
        <w:rPr>
          <w:b/>
        </w:rPr>
      </w:pPr>
      <w:r w:rsidRPr="00AC5F6C">
        <w:rPr>
          <w:b/>
        </w:rPr>
        <w:t>E2. Datas início ou fim da obra inválida;</w:t>
      </w:r>
    </w:p>
    <w:p w:rsidR="00AC5F6C" w:rsidRDefault="00AC5F6C" w:rsidP="00AC5F6C">
      <w:pPr>
        <w:pStyle w:val="Passos"/>
        <w:numPr>
          <w:ilvl w:val="0"/>
          <w:numId w:val="48"/>
        </w:numPr>
        <w:tabs>
          <w:tab w:val="clear" w:pos="1260"/>
        </w:tabs>
        <w:jc w:val="both"/>
      </w:pPr>
      <w:r>
        <w:t xml:space="preserve">O sistema envia </w:t>
      </w:r>
      <w:r w:rsidR="002D7752">
        <w:t>a mensagem CCIMSG0012</w:t>
      </w:r>
      <w:r>
        <w:t>;</w:t>
      </w:r>
    </w:p>
    <w:p w:rsidR="00AC5F6C" w:rsidRDefault="00AC5F6C" w:rsidP="00AC5F6C">
      <w:pPr>
        <w:pStyle w:val="Passos"/>
        <w:numPr>
          <w:ilvl w:val="0"/>
          <w:numId w:val="48"/>
        </w:numPr>
        <w:jc w:val="both"/>
      </w:pPr>
      <w:r>
        <w:t xml:space="preserve">O sistema </w:t>
      </w:r>
      <w:r w:rsidR="002D7752">
        <w:t xml:space="preserve">regressa ao passo </w:t>
      </w:r>
      <w:r w:rsidR="002D7752">
        <w:fldChar w:fldCharType="begin"/>
      </w:r>
      <w:r w:rsidR="002D7752">
        <w:instrText xml:space="preserve"> REF _Ref456960244 \r \h </w:instrText>
      </w:r>
      <w:r w:rsidR="002D7752">
        <w:fldChar w:fldCharType="separate"/>
      </w:r>
      <w:r w:rsidR="00F57A56">
        <w:t>12</w:t>
      </w:r>
      <w:r w:rsidR="002D7752">
        <w:fldChar w:fldCharType="end"/>
      </w:r>
      <w:r w:rsidR="002D7752">
        <w:t xml:space="preserve"> do fluxo principal;</w:t>
      </w:r>
    </w:p>
    <w:p w:rsidR="00AC5F6C" w:rsidRDefault="00AC5F6C" w:rsidP="00AC5F6C">
      <w:pPr>
        <w:pStyle w:val="Passos"/>
        <w:jc w:val="both"/>
        <w:rPr>
          <w:b/>
        </w:rPr>
      </w:pPr>
      <w:r w:rsidRPr="00AC5F6C">
        <w:rPr>
          <w:b/>
        </w:rPr>
        <w:t>E3. Endereço da obra não informado;</w:t>
      </w:r>
    </w:p>
    <w:p w:rsidR="00AC5F6C" w:rsidRDefault="00AC5F6C" w:rsidP="00AC5F6C">
      <w:pPr>
        <w:pStyle w:val="Passos"/>
        <w:numPr>
          <w:ilvl w:val="0"/>
          <w:numId w:val="49"/>
        </w:numPr>
        <w:tabs>
          <w:tab w:val="clear" w:pos="1260"/>
        </w:tabs>
        <w:jc w:val="both"/>
      </w:pPr>
      <w:r>
        <w:lastRenderedPageBreak/>
        <w:t xml:space="preserve">O sistema envia </w:t>
      </w:r>
      <w:r w:rsidR="002D7752">
        <w:t>a mensagem CCIMSG0083</w:t>
      </w:r>
      <w:r>
        <w:t>;</w:t>
      </w:r>
    </w:p>
    <w:p w:rsidR="002D7752" w:rsidRDefault="002D7752" w:rsidP="002D7752">
      <w:pPr>
        <w:pStyle w:val="Passos"/>
        <w:numPr>
          <w:ilvl w:val="0"/>
          <w:numId w:val="49"/>
        </w:numPr>
        <w:jc w:val="both"/>
      </w:pPr>
      <w:bookmarkStart w:id="34" w:name="_Ref450729924"/>
      <w:r>
        <w:t xml:space="preserve">O sistema regressa ao passo </w:t>
      </w:r>
      <w:r>
        <w:fldChar w:fldCharType="begin"/>
      </w:r>
      <w:r>
        <w:instrText xml:space="preserve"> REF _Ref456960244 \r \h </w:instrText>
      </w:r>
      <w:r>
        <w:fldChar w:fldCharType="separate"/>
      </w:r>
      <w:r w:rsidR="00F57A56">
        <w:t>12</w:t>
      </w:r>
      <w:r>
        <w:fldChar w:fldCharType="end"/>
      </w:r>
      <w:r>
        <w:t xml:space="preserve"> do fluxo principal;</w:t>
      </w:r>
    </w:p>
    <w:p w:rsidR="005D400C" w:rsidRPr="00902824" w:rsidRDefault="005D400C" w:rsidP="005D400C">
      <w:pPr>
        <w:pStyle w:val="Passos"/>
        <w:tabs>
          <w:tab w:val="clear" w:pos="1260"/>
        </w:tabs>
        <w:jc w:val="both"/>
        <w:rPr>
          <w:b/>
        </w:rPr>
      </w:pPr>
      <w:r w:rsidRPr="00902824">
        <w:rPr>
          <w:b/>
        </w:rPr>
        <w:t>E4. Documentos não anexados:</w:t>
      </w:r>
      <w:bookmarkEnd w:id="34"/>
    </w:p>
    <w:p w:rsidR="005D400C" w:rsidRDefault="005D400C" w:rsidP="005D400C">
      <w:pPr>
        <w:pStyle w:val="Passos"/>
        <w:numPr>
          <w:ilvl w:val="0"/>
          <w:numId w:val="37"/>
        </w:numPr>
        <w:jc w:val="both"/>
      </w:pPr>
      <w:r>
        <w:t>O sistema emite a mensagem CCIMSG0007;</w:t>
      </w:r>
    </w:p>
    <w:p w:rsidR="005D400C" w:rsidRDefault="005D400C" w:rsidP="005D400C">
      <w:pPr>
        <w:pStyle w:val="Passos"/>
        <w:numPr>
          <w:ilvl w:val="0"/>
          <w:numId w:val="3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_Ref453834260 \r \h </w:instrText>
      </w:r>
      <w:r>
        <w:fldChar w:fldCharType="separate"/>
      </w:r>
      <w:r w:rsidR="00F57A56">
        <w:t>10</w:t>
      </w:r>
      <w:r>
        <w:fldChar w:fldCharType="end"/>
      </w:r>
      <w:r>
        <w:t xml:space="preserve"> do fluxo principal;</w:t>
      </w:r>
    </w:p>
    <w:p w:rsidR="005D400C" w:rsidRPr="006B2DD5" w:rsidRDefault="002D7752" w:rsidP="005D400C">
      <w:pPr>
        <w:pStyle w:val="Passos"/>
        <w:jc w:val="both"/>
        <w:rPr>
          <w:b/>
        </w:rPr>
      </w:pPr>
      <w:r>
        <w:rPr>
          <w:b/>
        </w:rPr>
        <w:t>E5</w:t>
      </w:r>
      <w:r w:rsidR="00B04FEF">
        <w:rPr>
          <w:b/>
        </w:rPr>
        <w:t>.</w:t>
      </w:r>
      <w:r w:rsidR="005D400C" w:rsidRPr="006B2DD5">
        <w:rPr>
          <w:b/>
        </w:rPr>
        <w:t xml:space="preserve"> Situação da Consulta é “Pendencia”:</w:t>
      </w:r>
    </w:p>
    <w:p w:rsidR="005D400C" w:rsidRDefault="005D400C" w:rsidP="005D400C">
      <w:pPr>
        <w:pStyle w:val="Passos"/>
        <w:numPr>
          <w:ilvl w:val="0"/>
          <w:numId w:val="47"/>
        </w:numPr>
        <w:jc w:val="both"/>
      </w:pPr>
      <w:r>
        <w:t>O sistema envia a mensagem CCIMSG0056;</w:t>
      </w:r>
    </w:p>
    <w:p w:rsidR="005D400C" w:rsidRDefault="005D400C" w:rsidP="005D400C">
      <w:pPr>
        <w:pStyle w:val="Passos"/>
        <w:numPr>
          <w:ilvl w:val="0"/>
          <w:numId w:val="47"/>
        </w:numPr>
        <w:jc w:val="both"/>
      </w:pPr>
      <w:r>
        <w:t>O sistema encerra o caso de uso;</w:t>
      </w:r>
    </w:p>
    <w:p w:rsidR="00807F02" w:rsidRPr="00807F02" w:rsidRDefault="00807F02" w:rsidP="00807F02">
      <w:pPr>
        <w:pStyle w:val="Passos"/>
        <w:jc w:val="both"/>
        <w:rPr>
          <w:b/>
        </w:rPr>
      </w:pPr>
      <w:r w:rsidRPr="00807F02">
        <w:rPr>
          <w:b/>
        </w:rPr>
        <w:t>E6. Nome da obra não informado:</w:t>
      </w:r>
    </w:p>
    <w:p w:rsidR="00807F02" w:rsidRDefault="00807F02" w:rsidP="00807F02">
      <w:pPr>
        <w:pStyle w:val="Passos"/>
        <w:numPr>
          <w:ilvl w:val="0"/>
          <w:numId w:val="50"/>
        </w:numPr>
        <w:jc w:val="both"/>
      </w:pPr>
      <w:r>
        <w:t>O sistema envia a mensagem CCIMSG0084;</w:t>
      </w:r>
    </w:p>
    <w:p w:rsidR="00807F02" w:rsidRDefault="00807F02" w:rsidP="00807F02">
      <w:pPr>
        <w:pStyle w:val="Passos"/>
        <w:numPr>
          <w:ilvl w:val="0"/>
          <w:numId w:val="50"/>
        </w:numPr>
        <w:jc w:val="both"/>
      </w:pPr>
      <w:r>
        <w:t>O sistema encerra o caso de uso;</w:t>
      </w:r>
    </w:p>
    <w:p w:rsidR="00982A1C" w:rsidRPr="000B5B9B" w:rsidRDefault="00982A1C" w:rsidP="00F414DF">
      <w:pPr>
        <w:pStyle w:val="Ttulo2"/>
        <w:jc w:val="both"/>
        <w:rPr>
          <w:lang w:val="pt-BR"/>
        </w:rPr>
      </w:pPr>
      <w:bookmarkStart w:id="35" w:name="_Toc408584583"/>
      <w:bookmarkStart w:id="36" w:name="_Toc444252277"/>
      <w:r w:rsidRPr="000B5B9B">
        <w:rPr>
          <w:lang w:val="pt-BR"/>
        </w:rPr>
        <w:t>Pós-condição</w:t>
      </w:r>
      <w:bookmarkEnd w:id="35"/>
      <w:bookmarkEnd w:id="36"/>
    </w:p>
    <w:p w:rsidR="001B76E7" w:rsidRPr="000B5B9B" w:rsidRDefault="002D7752" w:rsidP="001B76E7">
      <w:pPr>
        <w:rPr>
          <w:lang w:val="pt-BR"/>
        </w:rPr>
      </w:pPr>
      <w:r>
        <w:rPr>
          <w:lang w:val="pt-BR"/>
        </w:rPr>
        <w:t>N/A</w:t>
      </w:r>
    </w:p>
    <w:p w:rsidR="00496636" w:rsidRPr="000B5B9B" w:rsidRDefault="00496636" w:rsidP="00F414DF">
      <w:pPr>
        <w:pStyle w:val="Ttulo2"/>
        <w:jc w:val="both"/>
        <w:rPr>
          <w:lang w:val="pt-BR"/>
        </w:rPr>
      </w:pPr>
      <w:bookmarkStart w:id="37" w:name="_Toc101248490"/>
      <w:bookmarkStart w:id="38" w:name="_Toc102377895"/>
      <w:bookmarkStart w:id="39" w:name="_Toc408584588"/>
      <w:bookmarkStart w:id="40" w:name="_Toc444252278"/>
      <w:bookmarkEnd w:id="32"/>
      <w:bookmarkEnd w:id="33"/>
      <w:r w:rsidRPr="000B5B9B">
        <w:rPr>
          <w:lang w:val="pt-BR"/>
        </w:rPr>
        <w:t>Requisitos Especiais</w:t>
      </w:r>
      <w:bookmarkEnd w:id="37"/>
      <w:bookmarkEnd w:id="38"/>
      <w:bookmarkEnd w:id="39"/>
      <w:bookmarkEnd w:id="40"/>
    </w:p>
    <w:p w:rsidR="008E2B71" w:rsidRPr="000B5B9B" w:rsidRDefault="002D7752" w:rsidP="00F414DF">
      <w:pPr>
        <w:jc w:val="both"/>
        <w:rPr>
          <w:lang w:val="pt-BR"/>
        </w:rPr>
      </w:pPr>
      <w:r>
        <w:rPr>
          <w:lang w:val="pt-BR"/>
        </w:rPr>
        <w:t>N/A</w:t>
      </w:r>
    </w:p>
    <w:p w:rsidR="00AF3A54" w:rsidRDefault="00AF3A54">
      <w:pPr>
        <w:widowControl/>
        <w:autoSpaceDE/>
        <w:autoSpaceDN/>
        <w:spacing w:after="0"/>
        <w:ind w:left="0"/>
        <w:rPr>
          <w:b/>
          <w:bCs/>
          <w:color w:val="365F91"/>
          <w:lang w:val="pt-BR"/>
        </w:rPr>
      </w:pPr>
      <w:bookmarkStart w:id="41" w:name="_Toc444252279"/>
      <w:r>
        <w:rPr>
          <w:lang w:val="pt-BR"/>
        </w:rPr>
        <w:br w:type="page"/>
      </w:r>
    </w:p>
    <w:p w:rsidR="00AF3A54" w:rsidRDefault="00AF3A54" w:rsidP="00F414DF">
      <w:pPr>
        <w:pStyle w:val="Ttulo2"/>
        <w:jc w:val="both"/>
        <w:rPr>
          <w:lang w:val="pt-BR"/>
        </w:rPr>
        <w:sectPr w:rsidR="00AF3A54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4B0EC5" w:rsidRPr="000B5B9B" w:rsidRDefault="001B6DD2" w:rsidP="00F414DF">
      <w:pPr>
        <w:pStyle w:val="Ttulo2"/>
        <w:jc w:val="both"/>
        <w:rPr>
          <w:lang w:val="pt-BR"/>
        </w:rPr>
      </w:pPr>
      <w:r w:rsidRPr="000B5B9B">
        <w:rPr>
          <w:lang w:val="pt-BR"/>
        </w:rPr>
        <w:lastRenderedPageBreak/>
        <w:t xml:space="preserve">Layout </w:t>
      </w:r>
      <w:r w:rsidR="00F17A77" w:rsidRPr="000B5B9B">
        <w:rPr>
          <w:lang w:val="pt-BR"/>
        </w:rPr>
        <w:t xml:space="preserve">das </w:t>
      </w:r>
      <w:r w:rsidRPr="000B5B9B">
        <w:rPr>
          <w:lang w:val="pt-BR"/>
        </w:rPr>
        <w:t>Páginas de Entrada ou Saída</w:t>
      </w:r>
      <w:bookmarkEnd w:id="41"/>
    </w:p>
    <w:p w:rsidR="00AF3A54" w:rsidRPr="00BD12C2" w:rsidRDefault="00BD12C2" w:rsidP="00F414DF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t>CCIUC0203PG001.</w:t>
      </w:r>
      <w:proofErr w:type="gramEnd"/>
      <w:r w:rsidRPr="00BD12C2">
        <w:rPr>
          <w:b/>
          <w:lang w:val="pt-BR"/>
        </w:rPr>
        <w:t>Dados da Obra</w:t>
      </w:r>
    </w:p>
    <w:p w:rsidR="00AF3A54" w:rsidRDefault="00807F0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BE3DDC" wp14:editId="490C0B15">
            <wp:extent cx="8188769" cy="3912782"/>
            <wp:effectExtent l="0" t="0" r="317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87575" cy="39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74"/>
        <w:gridCol w:w="25"/>
        <w:gridCol w:w="3507"/>
        <w:gridCol w:w="10"/>
        <w:gridCol w:w="278"/>
        <w:gridCol w:w="717"/>
        <w:gridCol w:w="10"/>
        <w:gridCol w:w="278"/>
        <w:gridCol w:w="777"/>
        <w:gridCol w:w="288"/>
      </w:tblGrid>
      <w:tr w:rsidR="00487168" w:rsidRPr="00F60842" w:rsidTr="00BA6289">
        <w:trPr>
          <w:gridAfter w:val="1"/>
          <w:wAfter w:w="288" w:type="dxa"/>
          <w:trHeight w:val="179"/>
        </w:trPr>
        <w:tc>
          <w:tcPr>
            <w:tcW w:w="2399" w:type="dxa"/>
            <w:gridSpan w:val="2"/>
          </w:tcPr>
          <w:p w:rsidR="00487168" w:rsidRPr="00F60842" w:rsidRDefault="00487168" w:rsidP="00BA6289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7" w:type="dxa"/>
          </w:tcPr>
          <w:p w:rsidR="00487168" w:rsidRPr="00487168" w:rsidRDefault="00487168" w:rsidP="00BA628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87168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  <w:gridSpan w:val="3"/>
          </w:tcPr>
          <w:p w:rsidR="00487168" w:rsidRPr="00F60842" w:rsidRDefault="00487168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  <w:gridSpan w:val="3"/>
          </w:tcPr>
          <w:p w:rsidR="00487168" w:rsidRDefault="00487168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671BA3" w:rsidRPr="00671BA3" w:rsidTr="00807F02">
        <w:trPr>
          <w:gridAfter w:val="1"/>
          <w:wAfter w:w="288" w:type="dxa"/>
          <w:trHeight w:val="170"/>
        </w:trPr>
        <w:tc>
          <w:tcPr>
            <w:tcW w:w="2374" w:type="dxa"/>
          </w:tcPr>
          <w:p w:rsidR="00671BA3" w:rsidRPr="00671BA3" w:rsidRDefault="00671BA3" w:rsidP="00BA6289">
            <w:pPr>
              <w:ind w:left="0" w:firstLine="0"/>
              <w:rPr>
                <w:sz w:val="16"/>
                <w:szCs w:val="16"/>
              </w:rPr>
            </w:pPr>
            <w:r w:rsidRPr="00671BA3">
              <w:rPr>
                <w:sz w:val="16"/>
                <w:szCs w:val="16"/>
              </w:rPr>
              <w:t>CNPJ</w:t>
            </w:r>
          </w:p>
        </w:tc>
        <w:tc>
          <w:tcPr>
            <w:tcW w:w="3542" w:type="dxa"/>
            <w:gridSpan w:val="3"/>
          </w:tcPr>
          <w:p w:rsidR="00671BA3" w:rsidRPr="00671BA3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="00671BA3" w:rsidRPr="00671BA3">
              <w:rPr>
                <w:sz w:val="16"/>
                <w:szCs w:val="16"/>
              </w:rPr>
              <w:t>Estabelecimento</w:t>
            </w:r>
            <w:proofErr w:type="spellEnd"/>
            <w:r w:rsidR="00671BA3" w:rsidRPr="00671BA3">
              <w:rPr>
                <w:sz w:val="16"/>
                <w:szCs w:val="16"/>
              </w:rPr>
              <w:t xml:space="preserve">. </w:t>
            </w:r>
            <w:proofErr w:type="spellStart"/>
            <w:r w:rsidR="00671BA3" w:rsidRPr="00671BA3">
              <w:rPr>
                <w:sz w:val="16"/>
                <w:szCs w:val="16"/>
              </w:rPr>
              <w:t>Edição</w:t>
            </w:r>
            <w:proofErr w:type="spellEnd"/>
            <w:r w:rsidR="00671BA3" w:rsidRPr="00671BA3">
              <w:rPr>
                <w:sz w:val="16"/>
                <w:szCs w:val="16"/>
              </w:rPr>
              <w:t xml:space="preserve"> CNPJ.</w:t>
            </w:r>
          </w:p>
        </w:tc>
        <w:tc>
          <w:tcPr>
            <w:tcW w:w="1005" w:type="dxa"/>
            <w:gridSpan w:val="3"/>
          </w:tcPr>
          <w:p w:rsidR="00671BA3" w:rsidRPr="00671BA3" w:rsidRDefault="00671BA3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 w:rsidRPr="00671BA3">
              <w:rPr>
                <w:sz w:val="16"/>
                <w:szCs w:val="16"/>
              </w:rPr>
              <w:t>NÃO</w:t>
            </w:r>
          </w:p>
        </w:tc>
        <w:tc>
          <w:tcPr>
            <w:tcW w:w="1055" w:type="dxa"/>
            <w:gridSpan w:val="2"/>
          </w:tcPr>
          <w:p w:rsidR="00671BA3" w:rsidRPr="00671BA3" w:rsidRDefault="00671BA3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71BA3" w:rsidRPr="00671BA3" w:rsidTr="00807F02">
        <w:trPr>
          <w:gridAfter w:val="1"/>
          <w:wAfter w:w="288" w:type="dxa"/>
          <w:trHeight w:val="170"/>
        </w:trPr>
        <w:tc>
          <w:tcPr>
            <w:tcW w:w="2374" w:type="dxa"/>
          </w:tcPr>
          <w:p w:rsidR="00671BA3" w:rsidRPr="00671BA3" w:rsidRDefault="00671BA3" w:rsidP="00BA6289">
            <w:pPr>
              <w:ind w:left="0" w:firstLine="0"/>
              <w:rPr>
                <w:sz w:val="16"/>
                <w:szCs w:val="16"/>
              </w:rPr>
            </w:pPr>
            <w:r w:rsidRPr="00671BA3">
              <w:rPr>
                <w:sz w:val="16"/>
                <w:szCs w:val="16"/>
              </w:rPr>
              <w:t xml:space="preserve">Nome </w:t>
            </w:r>
            <w:proofErr w:type="spellStart"/>
            <w:r w:rsidRPr="00671BA3">
              <w:rPr>
                <w:sz w:val="16"/>
                <w:szCs w:val="16"/>
              </w:rPr>
              <w:t>Empresarial</w:t>
            </w:r>
            <w:proofErr w:type="spellEnd"/>
            <w:r w:rsidRPr="00671BA3">
              <w:rPr>
                <w:sz w:val="16"/>
                <w:szCs w:val="16"/>
              </w:rPr>
              <w:t xml:space="preserve"> (</w:t>
            </w:r>
            <w:proofErr w:type="spellStart"/>
            <w:r w:rsidRPr="00671BA3">
              <w:rPr>
                <w:sz w:val="16"/>
                <w:szCs w:val="16"/>
              </w:rPr>
              <w:t>acima</w:t>
            </w:r>
            <w:proofErr w:type="spellEnd"/>
            <w:r w:rsidRPr="00671BA3">
              <w:rPr>
                <w:sz w:val="16"/>
                <w:szCs w:val="16"/>
              </w:rPr>
              <w:t>)</w:t>
            </w:r>
          </w:p>
        </w:tc>
        <w:tc>
          <w:tcPr>
            <w:tcW w:w="3542" w:type="dxa"/>
            <w:gridSpan w:val="3"/>
          </w:tcPr>
          <w:p w:rsidR="00671BA3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A6289">
              <w:rPr>
                <w:sz w:val="16"/>
                <w:szCs w:val="16"/>
                <w:lang w:val="pt-BR"/>
              </w:rPr>
              <w:t>TA_</w:t>
            </w:r>
            <w:r w:rsidR="00671BA3" w:rsidRPr="00BA6289">
              <w:rPr>
                <w:sz w:val="16"/>
                <w:szCs w:val="16"/>
                <w:lang w:val="pt-BR"/>
              </w:rPr>
              <w:t>Pessoa</w:t>
            </w:r>
            <w:proofErr w:type="spellEnd"/>
            <w:proofErr w:type="gramEnd"/>
            <w:r w:rsidR="00671BA3" w:rsidRPr="00BA6289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="00671BA3" w:rsidRPr="00BA6289">
              <w:rPr>
                <w:sz w:val="16"/>
                <w:szCs w:val="16"/>
                <w:lang w:val="pt-BR"/>
              </w:rPr>
              <w:t>Jurídica.Razão</w:t>
            </w:r>
            <w:proofErr w:type="spellEnd"/>
            <w:r w:rsidR="00671BA3" w:rsidRPr="00BA6289">
              <w:rPr>
                <w:sz w:val="16"/>
                <w:szCs w:val="16"/>
                <w:lang w:val="pt-BR"/>
              </w:rPr>
              <w:t xml:space="preserve"> Social</w:t>
            </w:r>
          </w:p>
        </w:tc>
        <w:tc>
          <w:tcPr>
            <w:tcW w:w="1005" w:type="dxa"/>
            <w:gridSpan w:val="3"/>
          </w:tcPr>
          <w:p w:rsidR="00671BA3" w:rsidRPr="00671BA3" w:rsidRDefault="00671BA3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 w:rsidRPr="00671BA3">
              <w:rPr>
                <w:sz w:val="16"/>
                <w:szCs w:val="16"/>
              </w:rPr>
              <w:t>NÃO</w:t>
            </w:r>
          </w:p>
        </w:tc>
        <w:tc>
          <w:tcPr>
            <w:tcW w:w="1055" w:type="dxa"/>
            <w:gridSpan w:val="2"/>
          </w:tcPr>
          <w:p w:rsidR="00671BA3" w:rsidRPr="00671BA3" w:rsidRDefault="00671BA3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1410" w:rsidRPr="007272E8" w:rsidTr="00D322DD">
        <w:trPr>
          <w:trHeight w:val="179"/>
        </w:trPr>
        <w:tc>
          <w:tcPr>
            <w:tcW w:w="2399" w:type="dxa"/>
            <w:gridSpan w:val="2"/>
          </w:tcPr>
          <w:p w:rsidR="00E11410" w:rsidRPr="007272E8" w:rsidRDefault="00E11410" w:rsidP="00D322DD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>
              <w:rPr>
                <w:sz w:val="16"/>
                <w:szCs w:val="16"/>
              </w:rPr>
              <w:t>Solicitação</w:t>
            </w:r>
            <w:proofErr w:type="spellEnd"/>
          </w:p>
        </w:tc>
        <w:tc>
          <w:tcPr>
            <w:tcW w:w="3795" w:type="dxa"/>
            <w:gridSpan w:val="3"/>
          </w:tcPr>
          <w:p w:rsidR="00E11410" w:rsidRDefault="00E11410" w:rsidP="00D322D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  <w:gridSpan w:val="3"/>
          </w:tcPr>
          <w:p w:rsidR="00E11410" w:rsidRPr="007272E8" w:rsidRDefault="00E11410" w:rsidP="00D322DD">
            <w:pPr>
              <w:ind w:left="0" w:firstLine="0"/>
              <w:jc w:val="center"/>
              <w:rPr>
                <w:sz w:val="16"/>
                <w:szCs w:val="16"/>
              </w:rPr>
            </w:pPr>
            <w:r w:rsidRPr="007272E8"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  <w:gridSpan w:val="2"/>
          </w:tcPr>
          <w:p w:rsidR="00E11410" w:rsidRPr="007272E8" w:rsidRDefault="00E11410" w:rsidP="00D322D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807F02" w:rsidRPr="00D37568" w:rsidTr="00807F02">
        <w:trPr>
          <w:gridAfter w:val="1"/>
          <w:wAfter w:w="288" w:type="dxa"/>
          <w:trHeight w:val="170"/>
        </w:trPr>
        <w:tc>
          <w:tcPr>
            <w:tcW w:w="2374" w:type="dxa"/>
          </w:tcPr>
          <w:p w:rsidR="00807F02" w:rsidRPr="00671BA3" w:rsidRDefault="00807F02" w:rsidP="00807F0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Nome da </w:t>
            </w:r>
            <w:proofErr w:type="spellStart"/>
            <w:r>
              <w:rPr>
                <w:sz w:val="16"/>
                <w:szCs w:val="16"/>
              </w:rPr>
              <w:t>Obra</w:t>
            </w:r>
            <w:proofErr w:type="spellEnd"/>
          </w:p>
        </w:tc>
        <w:tc>
          <w:tcPr>
            <w:tcW w:w="3542" w:type="dxa"/>
            <w:gridSpan w:val="3"/>
          </w:tcPr>
          <w:p w:rsidR="00807F02" w:rsidRPr="00671BA3" w:rsidRDefault="00807F02" w:rsidP="00807F0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TA_CANTEIRO_OBRA</w:t>
            </w:r>
          </w:p>
        </w:tc>
        <w:tc>
          <w:tcPr>
            <w:tcW w:w="1005" w:type="dxa"/>
            <w:gridSpan w:val="3"/>
          </w:tcPr>
          <w:p w:rsidR="00807F02" w:rsidRPr="00D37568" w:rsidRDefault="00807F02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  <w:tc>
          <w:tcPr>
            <w:tcW w:w="1055" w:type="dxa"/>
            <w:gridSpan w:val="2"/>
          </w:tcPr>
          <w:p w:rsidR="00807F02" w:rsidRPr="00D37568" w:rsidRDefault="00807F02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</w:tr>
      <w:tr w:rsidR="00807F02" w:rsidRPr="00D37568" w:rsidTr="00BA6289">
        <w:trPr>
          <w:gridAfter w:val="1"/>
          <w:wAfter w:w="288" w:type="dxa"/>
          <w:trHeight w:val="179"/>
        </w:trPr>
        <w:tc>
          <w:tcPr>
            <w:tcW w:w="2399" w:type="dxa"/>
            <w:gridSpan w:val="2"/>
          </w:tcPr>
          <w:p w:rsidR="00807F02" w:rsidRPr="00D37568" w:rsidRDefault="00807F02" w:rsidP="00487168">
            <w:pPr>
              <w:ind w:left="0" w:firstLine="0"/>
              <w:rPr>
                <w:sz w:val="16"/>
                <w:szCs w:val="16"/>
              </w:rPr>
            </w:pPr>
            <w:r w:rsidRPr="00D37568">
              <w:rPr>
                <w:sz w:val="16"/>
                <w:szCs w:val="16"/>
              </w:rPr>
              <w:t xml:space="preserve">Data </w:t>
            </w:r>
            <w:proofErr w:type="spellStart"/>
            <w:r w:rsidRPr="00D37568">
              <w:rPr>
                <w:sz w:val="16"/>
                <w:szCs w:val="16"/>
              </w:rPr>
              <w:t>Início</w:t>
            </w:r>
            <w:proofErr w:type="spellEnd"/>
            <w:r w:rsidRPr="00D37568">
              <w:rPr>
                <w:sz w:val="16"/>
                <w:szCs w:val="16"/>
              </w:rPr>
              <w:t xml:space="preserve"> da </w:t>
            </w:r>
            <w:proofErr w:type="spellStart"/>
            <w:r w:rsidRPr="00D37568">
              <w:rPr>
                <w:sz w:val="16"/>
                <w:szCs w:val="16"/>
              </w:rPr>
              <w:t>Obra</w:t>
            </w:r>
            <w:proofErr w:type="spellEnd"/>
          </w:p>
        </w:tc>
        <w:tc>
          <w:tcPr>
            <w:tcW w:w="3507" w:type="dxa"/>
          </w:tcPr>
          <w:p w:rsidR="00807F02" w:rsidRPr="00D37568" w:rsidRDefault="00807F02" w:rsidP="00671BA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</w:rPr>
              <w:t>TA_CANTEIRO_OBRA</w:t>
            </w:r>
          </w:p>
        </w:tc>
        <w:tc>
          <w:tcPr>
            <w:tcW w:w="1005" w:type="dxa"/>
            <w:gridSpan w:val="3"/>
          </w:tcPr>
          <w:p w:rsidR="00807F02" w:rsidRPr="00D37568" w:rsidRDefault="00807F02" w:rsidP="00807F02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  <w:tc>
          <w:tcPr>
            <w:tcW w:w="1065" w:type="dxa"/>
            <w:gridSpan w:val="3"/>
          </w:tcPr>
          <w:p w:rsidR="00807F02" w:rsidRPr="00D37568" w:rsidRDefault="00807F02" w:rsidP="00807F02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</w:tr>
      <w:tr w:rsidR="00807F02" w:rsidRPr="00D37568" w:rsidTr="00BA6289">
        <w:trPr>
          <w:gridAfter w:val="1"/>
          <w:wAfter w:w="288" w:type="dxa"/>
          <w:trHeight w:val="179"/>
        </w:trPr>
        <w:tc>
          <w:tcPr>
            <w:tcW w:w="2399" w:type="dxa"/>
            <w:gridSpan w:val="2"/>
          </w:tcPr>
          <w:p w:rsidR="00807F02" w:rsidRPr="00D37568" w:rsidRDefault="00807F02" w:rsidP="00807F02">
            <w:pPr>
              <w:ind w:left="0" w:firstLine="0"/>
              <w:rPr>
                <w:sz w:val="16"/>
                <w:szCs w:val="16"/>
              </w:rPr>
            </w:pPr>
            <w:r w:rsidRPr="00D37568">
              <w:rPr>
                <w:sz w:val="16"/>
                <w:szCs w:val="16"/>
              </w:rPr>
              <w:t xml:space="preserve">Data </w:t>
            </w:r>
            <w:proofErr w:type="spellStart"/>
            <w:r w:rsidRPr="00D37568">
              <w:rPr>
                <w:sz w:val="16"/>
                <w:szCs w:val="16"/>
              </w:rPr>
              <w:t>Fim</w:t>
            </w:r>
            <w:proofErr w:type="spellEnd"/>
            <w:r w:rsidRPr="00D37568">
              <w:rPr>
                <w:sz w:val="16"/>
                <w:szCs w:val="16"/>
              </w:rPr>
              <w:t xml:space="preserve"> da </w:t>
            </w:r>
            <w:proofErr w:type="spellStart"/>
            <w:r w:rsidRPr="00D37568">
              <w:rPr>
                <w:sz w:val="16"/>
                <w:szCs w:val="16"/>
              </w:rPr>
              <w:t>Obra</w:t>
            </w:r>
            <w:proofErr w:type="spellEnd"/>
          </w:p>
        </w:tc>
        <w:tc>
          <w:tcPr>
            <w:tcW w:w="3507" w:type="dxa"/>
          </w:tcPr>
          <w:p w:rsidR="00807F02" w:rsidRPr="00D37568" w:rsidRDefault="00807F02" w:rsidP="00807F02">
            <w:pPr>
              <w:ind w:left="0" w:firstLine="0"/>
              <w:rPr>
                <w:sz w:val="16"/>
                <w:szCs w:val="16"/>
              </w:rPr>
            </w:pPr>
            <w:r w:rsidRPr="00D37568">
              <w:rPr>
                <w:sz w:val="16"/>
                <w:szCs w:val="16"/>
              </w:rPr>
              <w:t>TA_CANTEIRO_OBRA</w:t>
            </w:r>
          </w:p>
        </w:tc>
        <w:tc>
          <w:tcPr>
            <w:tcW w:w="1005" w:type="dxa"/>
            <w:gridSpan w:val="3"/>
          </w:tcPr>
          <w:p w:rsidR="00807F02" w:rsidRPr="00D37568" w:rsidRDefault="00807F02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  <w:tc>
          <w:tcPr>
            <w:tcW w:w="1065" w:type="dxa"/>
            <w:gridSpan w:val="3"/>
          </w:tcPr>
          <w:p w:rsidR="00807F02" w:rsidRPr="00D37568" w:rsidRDefault="00807F02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</w:tr>
      <w:tr w:rsidR="00807F02" w:rsidRPr="00D37568" w:rsidTr="00BA6289">
        <w:trPr>
          <w:gridAfter w:val="1"/>
          <w:wAfter w:w="288" w:type="dxa"/>
          <w:trHeight w:val="179"/>
        </w:trPr>
        <w:tc>
          <w:tcPr>
            <w:tcW w:w="2399" w:type="dxa"/>
            <w:gridSpan w:val="2"/>
          </w:tcPr>
          <w:p w:rsidR="00807F02" w:rsidRPr="00D37568" w:rsidRDefault="00807F02" w:rsidP="00807F02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D37568">
              <w:rPr>
                <w:sz w:val="16"/>
                <w:szCs w:val="16"/>
              </w:rPr>
              <w:t>Endereço</w:t>
            </w:r>
            <w:proofErr w:type="spellEnd"/>
            <w:r w:rsidRPr="00D37568">
              <w:rPr>
                <w:sz w:val="16"/>
                <w:szCs w:val="16"/>
              </w:rPr>
              <w:t xml:space="preserve"> da </w:t>
            </w:r>
            <w:proofErr w:type="spellStart"/>
            <w:r w:rsidRPr="00D37568">
              <w:rPr>
                <w:sz w:val="16"/>
                <w:szCs w:val="16"/>
              </w:rPr>
              <w:t>Obra</w:t>
            </w:r>
            <w:proofErr w:type="spellEnd"/>
          </w:p>
        </w:tc>
        <w:tc>
          <w:tcPr>
            <w:tcW w:w="3507" w:type="dxa"/>
          </w:tcPr>
          <w:p w:rsidR="00807F02" w:rsidRPr="00D37568" w:rsidRDefault="00807F02" w:rsidP="00807F0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TA_ENDERECO</w:t>
            </w:r>
            <w:r w:rsidR="004941CD" w:rsidRPr="00D37568">
              <w:rPr>
                <w:sz w:val="16"/>
                <w:szCs w:val="16"/>
                <w:lang w:val="pt-BR"/>
              </w:rPr>
              <w:t xml:space="preserve"> (Caso de uso preenche)</w:t>
            </w:r>
          </w:p>
        </w:tc>
        <w:tc>
          <w:tcPr>
            <w:tcW w:w="1005" w:type="dxa"/>
            <w:gridSpan w:val="3"/>
          </w:tcPr>
          <w:p w:rsidR="00807F02" w:rsidRPr="00D37568" w:rsidRDefault="004941CD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65" w:type="dxa"/>
            <w:gridSpan w:val="3"/>
          </w:tcPr>
          <w:p w:rsidR="00807F02" w:rsidRPr="00D37568" w:rsidRDefault="00807F02" w:rsidP="00BA628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37568">
              <w:rPr>
                <w:sz w:val="16"/>
                <w:szCs w:val="16"/>
                <w:lang w:val="pt-BR"/>
              </w:rPr>
              <w:t>SIM</w:t>
            </w:r>
          </w:p>
        </w:tc>
      </w:tr>
    </w:tbl>
    <w:p w:rsidR="00487168" w:rsidRDefault="00487168" w:rsidP="00F414DF">
      <w:pPr>
        <w:jc w:val="both"/>
        <w:rPr>
          <w:lang w:val="pt-BR"/>
        </w:rPr>
      </w:pPr>
    </w:p>
    <w:p w:rsidR="00487168" w:rsidRDefault="00487168" w:rsidP="00F414DF">
      <w:pPr>
        <w:jc w:val="both"/>
        <w:rPr>
          <w:lang w:val="pt-BR"/>
        </w:rPr>
      </w:pPr>
    </w:p>
    <w:p w:rsidR="00807F02" w:rsidRDefault="00807F02" w:rsidP="00BD12C2">
      <w:pPr>
        <w:jc w:val="both"/>
        <w:rPr>
          <w:b/>
          <w:lang w:val="pt-BR"/>
        </w:rPr>
      </w:pPr>
    </w:p>
    <w:p w:rsid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t>CCIUC0203PG001.</w:t>
      </w:r>
      <w:proofErr w:type="gramEnd"/>
      <w:r w:rsidRPr="00BD12C2">
        <w:rPr>
          <w:b/>
          <w:lang w:val="pt-BR"/>
        </w:rPr>
        <w:t>D</w:t>
      </w:r>
      <w:r>
        <w:rPr>
          <w:b/>
          <w:lang w:val="pt-BR"/>
        </w:rPr>
        <w:t>ocumentação Anexada</w:t>
      </w:r>
    </w:p>
    <w:p w:rsidR="00807F02" w:rsidRPr="00807F02" w:rsidRDefault="00807F02" w:rsidP="00807F02">
      <w:pPr>
        <w:rPr>
          <w:lang w:val="pt-BR"/>
        </w:rPr>
      </w:pPr>
      <w:r w:rsidRPr="00807F02">
        <w:rPr>
          <w:lang w:val="pt-BR"/>
        </w:rPr>
        <w:t>Tratada pelo caso de uso CCIUC0016 – Solicitar Documentação</w:t>
      </w:r>
    </w:p>
    <w:p w:rsidR="00807F02" w:rsidRPr="00807F02" w:rsidRDefault="00807F02" w:rsidP="00BD12C2">
      <w:pPr>
        <w:jc w:val="both"/>
        <w:rPr>
          <w:lang w:val="pt-BR"/>
        </w:rPr>
      </w:pPr>
    </w:p>
    <w:p w:rsidR="00A428CB" w:rsidRDefault="00A428CB" w:rsidP="00F414DF">
      <w:pPr>
        <w:jc w:val="both"/>
        <w:rPr>
          <w:lang w:val="pt-BR"/>
        </w:rPr>
      </w:pPr>
    </w:p>
    <w:p w:rsidR="00BA6289" w:rsidRDefault="00BA6289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CCIUC0203PG001.</w:t>
      </w:r>
      <w:proofErr w:type="gramEnd"/>
      <w:r>
        <w:rPr>
          <w:b/>
          <w:lang w:val="pt-BR"/>
        </w:rPr>
        <w:t>Identificação</w:t>
      </w:r>
    </w:p>
    <w:p w:rsidR="00A428CB" w:rsidRDefault="00A428CB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B227E7" wp14:editId="10797CAB">
            <wp:extent cx="8166516" cy="3902149"/>
            <wp:effectExtent l="0" t="0" r="635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6174" cy="39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010"/>
      </w:tblGrid>
      <w:tr w:rsidR="00BA6289" w:rsidRPr="00F60842" w:rsidTr="00BA6289">
        <w:trPr>
          <w:trHeight w:val="179"/>
        </w:trPr>
        <w:tc>
          <w:tcPr>
            <w:tcW w:w="2312" w:type="dxa"/>
          </w:tcPr>
          <w:p w:rsidR="00BA6289" w:rsidRPr="00F60842" w:rsidRDefault="00BA6289" w:rsidP="00BA6289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691" w:type="dxa"/>
          </w:tcPr>
          <w:p w:rsidR="00BA6289" w:rsidRPr="00BA6289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BA628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10" w:type="dxa"/>
          </w:tcPr>
          <w:p w:rsidR="00BA6289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A6289">
              <w:rPr>
                <w:sz w:val="16"/>
                <w:szCs w:val="16"/>
                <w:lang w:val="pt-BR"/>
              </w:rPr>
              <w:t xml:space="preserve">CNPJ, CNPJ Sucedida, CNPJ </w:t>
            </w:r>
            <w:proofErr w:type="gramStart"/>
            <w:r w:rsidRPr="00BA6289">
              <w:rPr>
                <w:sz w:val="16"/>
                <w:szCs w:val="16"/>
                <w:lang w:val="pt-BR"/>
              </w:rPr>
              <w:t>Sucessora</w:t>
            </w:r>
            <w:proofErr w:type="gramEnd"/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Estabelecimento</w:t>
            </w:r>
            <w:proofErr w:type="spellEnd"/>
            <w:r w:rsidRPr="00F60842">
              <w:rPr>
                <w:sz w:val="16"/>
                <w:szCs w:val="16"/>
              </w:rPr>
              <w:t xml:space="preserve">. </w:t>
            </w:r>
            <w:proofErr w:type="spellStart"/>
            <w:r w:rsidRPr="00F60842">
              <w:rPr>
                <w:sz w:val="16"/>
                <w:szCs w:val="16"/>
              </w:rPr>
              <w:t>Edição</w:t>
            </w:r>
            <w:proofErr w:type="spellEnd"/>
            <w:r w:rsidRPr="00F60842">
              <w:rPr>
                <w:sz w:val="16"/>
                <w:szCs w:val="16"/>
              </w:rPr>
              <w:t xml:space="preserve"> CNPJ.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sz w:val="16"/>
                <w:szCs w:val="16"/>
              </w:rPr>
              <w:t>Empresarial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acima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691" w:type="dxa"/>
          </w:tcPr>
          <w:p w:rsidR="00BA6289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A6289">
              <w:rPr>
                <w:sz w:val="16"/>
                <w:szCs w:val="16"/>
                <w:lang w:val="pt-BR"/>
              </w:rPr>
              <w:t>TA_Pessoa</w:t>
            </w:r>
            <w:proofErr w:type="spellEnd"/>
            <w:proofErr w:type="gramEnd"/>
            <w:r w:rsidRPr="00BA6289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BA6289">
              <w:rPr>
                <w:sz w:val="16"/>
                <w:szCs w:val="16"/>
                <w:lang w:val="pt-BR"/>
              </w:rPr>
              <w:t>Jurídica.Razão</w:t>
            </w:r>
            <w:proofErr w:type="spellEnd"/>
            <w:r w:rsidRPr="00BA6289">
              <w:rPr>
                <w:sz w:val="16"/>
                <w:szCs w:val="16"/>
                <w:lang w:val="pt-BR"/>
              </w:rPr>
              <w:t xml:space="preserve"> Social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Porte </w:t>
            </w:r>
            <w:proofErr w:type="spellStart"/>
            <w:r w:rsidRPr="00F60842">
              <w:rPr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Porte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Tipo</w:t>
            </w:r>
            <w:proofErr w:type="spellEnd"/>
            <w:r w:rsidRPr="00F60842">
              <w:rPr>
                <w:sz w:val="16"/>
                <w:szCs w:val="16"/>
              </w:rPr>
              <w:t xml:space="preserve"> de </w:t>
            </w: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Nome Fantasia</w:t>
            </w:r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TA_Pessoa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Situação</w:t>
            </w:r>
            <w:proofErr w:type="spellEnd"/>
            <w:r w:rsidRPr="00F60842">
              <w:rPr>
                <w:sz w:val="16"/>
                <w:szCs w:val="16"/>
              </w:rPr>
              <w:t xml:space="preserve"> Cadastral </w:t>
            </w:r>
          </w:p>
        </w:tc>
        <w:tc>
          <w:tcPr>
            <w:tcW w:w="3691" w:type="dxa"/>
          </w:tcPr>
          <w:p w:rsidR="00BA6289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A6289">
              <w:rPr>
                <w:sz w:val="16"/>
                <w:szCs w:val="16"/>
                <w:lang w:val="pt-BR"/>
              </w:rPr>
              <w:t>TA_Estabelecimento</w:t>
            </w:r>
            <w:proofErr w:type="gramEnd"/>
            <w:r w:rsidRPr="00BA6289">
              <w:rPr>
                <w:sz w:val="16"/>
                <w:szCs w:val="16"/>
                <w:lang w:val="pt-BR"/>
              </w:rPr>
              <w:t>.Tipo_Situação_Cadastral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Natureza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Natureza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de </w:t>
            </w:r>
            <w:proofErr w:type="spellStart"/>
            <w:r>
              <w:rPr>
                <w:sz w:val="16"/>
                <w:szCs w:val="16"/>
              </w:rPr>
              <w:t>Abertura</w:t>
            </w:r>
            <w:proofErr w:type="spellEnd"/>
          </w:p>
        </w:tc>
        <w:tc>
          <w:tcPr>
            <w:tcW w:w="3691" w:type="dxa"/>
          </w:tcPr>
          <w:p w:rsidR="00BA6289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A6289">
              <w:rPr>
                <w:sz w:val="16"/>
                <w:szCs w:val="16"/>
                <w:lang w:val="pt-BR"/>
              </w:rPr>
              <w:t>TA_Estabelecimento</w:t>
            </w:r>
            <w:proofErr w:type="gramEnd"/>
            <w:r w:rsidRPr="00BA6289">
              <w:rPr>
                <w:sz w:val="16"/>
                <w:szCs w:val="16"/>
                <w:lang w:val="pt-BR"/>
              </w:rPr>
              <w:t>.Data</w:t>
            </w:r>
            <w:proofErr w:type="spellEnd"/>
            <w:r w:rsidRPr="00BA6289">
              <w:rPr>
                <w:sz w:val="16"/>
                <w:szCs w:val="16"/>
                <w:lang w:val="pt-BR"/>
              </w:rPr>
              <w:t xml:space="preserve"> Início de Atividades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Capital Social</w:t>
            </w:r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TA_Estabelecimento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Opção</w:t>
            </w:r>
            <w:proofErr w:type="spellEnd"/>
            <w:r>
              <w:rPr>
                <w:sz w:val="16"/>
                <w:szCs w:val="16"/>
              </w:rPr>
              <w:t xml:space="preserve"> SIMPLES</w:t>
            </w:r>
          </w:p>
        </w:tc>
        <w:tc>
          <w:tcPr>
            <w:tcW w:w="3691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TA_Pessoa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:rsidR="00BA6289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</w:t>
            </w:r>
            <w:proofErr w:type="spellEnd"/>
          </w:p>
        </w:tc>
        <w:tc>
          <w:tcPr>
            <w:tcW w:w="3691" w:type="dxa"/>
          </w:tcPr>
          <w:p w:rsidR="00BA6289" w:rsidRPr="00BA6289" w:rsidRDefault="00BA6289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A6289">
              <w:rPr>
                <w:sz w:val="16"/>
                <w:szCs w:val="16"/>
                <w:lang w:val="pt-BR"/>
              </w:rPr>
              <w:t>TA_Pessoa</w:t>
            </w:r>
            <w:proofErr w:type="spellEnd"/>
            <w:proofErr w:type="gramEnd"/>
            <w:r w:rsidRPr="00BA6289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BA6289">
              <w:rPr>
                <w:sz w:val="16"/>
                <w:szCs w:val="16"/>
                <w:lang w:val="pt-BR"/>
              </w:rPr>
              <w:t>Jurídica.Data</w:t>
            </w:r>
            <w:proofErr w:type="spellEnd"/>
            <w:r w:rsidRPr="00BA6289">
              <w:rPr>
                <w:sz w:val="16"/>
                <w:szCs w:val="16"/>
                <w:lang w:val="pt-BR"/>
              </w:rPr>
              <w:t xml:space="preserve"> Opção SIMPLES</w:t>
            </w:r>
          </w:p>
        </w:tc>
        <w:tc>
          <w:tcPr>
            <w:tcW w:w="1005" w:type="dxa"/>
          </w:tcPr>
          <w:p w:rsidR="00BA6289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CPF </w:t>
            </w:r>
            <w:proofErr w:type="spellStart"/>
            <w:r>
              <w:rPr>
                <w:sz w:val="16"/>
                <w:szCs w:val="16"/>
              </w:rPr>
              <w:t>Responsável</w:t>
            </w:r>
            <w:proofErr w:type="spellEnd"/>
          </w:p>
        </w:tc>
        <w:tc>
          <w:tcPr>
            <w:tcW w:w="3691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TA_Representante</w:t>
            </w:r>
            <w:proofErr w:type="spellEnd"/>
            <w:r>
              <w:rPr>
                <w:sz w:val="16"/>
                <w:szCs w:val="16"/>
              </w:rPr>
              <w:t xml:space="preserve"> Legal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Circunscrição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Unidade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A6289" w:rsidRPr="00F60842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A6289" w:rsidRPr="00F60842" w:rsidTr="00BA6289">
        <w:trPr>
          <w:trHeight w:val="170"/>
        </w:trPr>
        <w:tc>
          <w:tcPr>
            <w:tcW w:w="2312" w:type="dxa"/>
          </w:tcPr>
          <w:p w:rsidR="00BA6289" w:rsidRDefault="00BA6289" w:rsidP="00BA6289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691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BA6289" w:rsidRDefault="00BA6289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BA6289" w:rsidRDefault="00BA6289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CCIUC0203PG001.</w:t>
      </w:r>
      <w:proofErr w:type="gramEnd"/>
      <w:r>
        <w:rPr>
          <w:b/>
          <w:lang w:val="pt-BR"/>
        </w:rPr>
        <w:t>Endereço</w:t>
      </w: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9FCFDDC" wp14:editId="42562BB7">
            <wp:extent cx="8099761" cy="387025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076" cy="38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9" w:rsidRDefault="00BA6289" w:rsidP="00F414D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0"/>
        <w:gridCol w:w="3506"/>
        <w:gridCol w:w="1005"/>
        <w:gridCol w:w="1065"/>
      </w:tblGrid>
      <w:tr w:rsidR="00BA6289" w:rsidRPr="00F60842" w:rsidTr="00BA6289">
        <w:trPr>
          <w:trHeight w:val="179"/>
        </w:trPr>
        <w:tc>
          <w:tcPr>
            <w:tcW w:w="2400" w:type="dxa"/>
          </w:tcPr>
          <w:p w:rsidR="00BA6289" w:rsidRPr="00F60842" w:rsidRDefault="00BA6289" w:rsidP="00BA6289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6" w:type="dxa"/>
          </w:tcPr>
          <w:p w:rsidR="00BA6289" w:rsidRPr="00BA6289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BA628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BA6289" w:rsidRDefault="00BA6289" w:rsidP="00BA628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BA6289" w:rsidRPr="00F60842" w:rsidTr="00BA6289">
        <w:trPr>
          <w:trHeight w:val="213"/>
        </w:trPr>
        <w:tc>
          <w:tcPr>
            <w:tcW w:w="2400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Aba </w:t>
            </w: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</w:p>
        </w:tc>
        <w:tc>
          <w:tcPr>
            <w:tcW w:w="3506" w:type="dxa"/>
          </w:tcPr>
          <w:p w:rsidR="00BA6289" w:rsidRPr="00F60842" w:rsidRDefault="00BA6289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</w:p>
        </w:tc>
        <w:tc>
          <w:tcPr>
            <w:tcW w:w="1005" w:type="dxa"/>
          </w:tcPr>
          <w:p w:rsidR="00BA6289" w:rsidRPr="00F60842" w:rsidRDefault="00BA6289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BA6289" w:rsidRDefault="00BA6289" w:rsidP="00BA6289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</w:tbl>
    <w:p w:rsidR="00BA6289" w:rsidRDefault="00BA6289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</w:t>
      </w:r>
      <w:r>
        <w:rPr>
          <w:b/>
          <w:lang w:val="pt-BR"/>
        </w:rPr>
        <w:t>001.</w:t>
      </w:r>
      <w:proofErr w:type="gramEnd"/>
      <w:r>
        <w:rPr>
          <w:b/>
          <w:lang w:val="pt-BR"/>
        </w:rPr>
        <w:t>Contato</w:t>
      </w:r>
    </w:p>
    <w:p w:rsidR="00BD12C2" w:rsidRDefault="00BD12C2" w:rsidP="00F414DF">
      <w:pPr>
        <w:jc w:val="both"/>
        <w:rPr>
          <w:lang w:val="pt-BR"/>
        </w:rPr>
      </w:pP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4A46144" wp14:editId="63B9C585">
            <wp:extent cx="7804298" cy="3729073"/>
            <wp:effectExtent l="0" t="0" r="635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01711" cy="37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3"/>
        <w:gridCol w:w="3504"/>
        <w:gridCol w:w="1005"/>
        <w:gridCol w:w="1065"/>
      </w:tblGrid>
      <w:tr w:rsidR="004941CD" w:rsidRPr="00F60842" w:rsidTr="00202442">
        <w:trPr>
          <w:trHeight w:val="179"/>
        </w:trPr>
        <w:tc>
          <w:tcPr>
            <w:tcW w:w="2403" w:type="dxa"/>
          </w:tcPr>
          <w:p w:rsidR="004941CD" w:rsidRPr="00F60842" w:rsidRDefault="004941CD" w:rsidP="0020244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4" w:type="dxa"/>
          </w:tcPr>
          <w:p w:rsidR="004941CD" w:rsidRP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41CD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4941CD" w:rsidRPr="00F60842" w:rsidTr="00202442">
        <w:trPr>
          <w:trHeight w:val="213"/>
        </w:trPr>
        <w:tc>
          <w:tcPr>
            <w:tcW w:w="2403" w:type="dxa"/>
          </w:tcPr>
          <w:p w:rsidR="004941CD" w:rsidRPr="00F60842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Telefones</w:t>
            </w:r>
            <w:proofErr w:type="spellEnd"/>
          </w:p>
        </w:tc>
        <w:tc>
          <w:tcPr>
            <w:tcW w:w="3504" w:type="dxa"/>
          </w:tcPr>
          <w:p w:rsidR="004941CD" w:rsidRPr="00F60842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TA_Telefone</w:t>
            </w:r>
            <w:proofErr w:type="spellEnd"/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213"/>
        </w:trPr>
        <w:tc>
          <w:tcPr>
            <w:tcW w:w="2403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3504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TA_EMAIL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213"/>
        </w:trPr>
        <w:tc>
          <w:tcPr>
            <w:tcW w:w="2403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Contato</w:t>
            </w:r>
            <w:proofErr w:type="spellEnd"/>
          </w:p>
        </w:tc>
        <w:tc>
          <w:tcPr>
            <w:tcW w:w="3504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D37568" w:rsidRDefault="00D37568" w:rsidP="00BD12C2">
      <w:pPr>
        <w:jc w:val="both"/>
        <w:rPr>
          <w:b/>
          <w:lang w:val="pt-BR"/>
        </w:rPr>
      </w:pP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CCIUC0203PG001.</w:t>
      </w:r>
      <w:proofErr w:type="gramEnd"/>
      <w:r>
        <w:rPr>
          <w:b/>
          <w:lang w:val="pt-BR"/>
        </w:rPr>
        <w:t>Atividades Econômicas</w:t>
      </w:r>
    </w:p>
    <w:p w:rsidR="00BD12C2" w:rsidRDefault="00BD12C2" w:rsidP="00F414DF">
      <w:pPr>
        <w:jc w:val="both"/>
        <w:rPr>
          <w:lang w:val="pt-BR"/>
        </w:rPr>
      </w:pP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73F1299" wp14:editId="5F21811D">
            <wp:extent cx="7832735" cy="374266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30139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1"/>
        <w:gridCol w:w="3498"/>
        <w:gridCol w:w="1005"/>
        <w:gridCol w:w="1065"/>
      </w:tblGrid>
      <w:tr w:rsidR="004941CD" w:rsidRPr="00F60842" w:rsidTr="00202442">
        <w:trPr>
          <w:trHeight w:val="179"/>
        </w:trPr>
        <w:tc>
          <w:tcPr>
            <w:tcW w:w="2411" w:type="dxa"/>
          </w:tcPr>
          <w:p w:rsidR="004941CD" w:rsidRPr="00F60842" w:rsidRDefault="004941CD" w:rsidP="0020244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98" w:type="dxa"/>
          </w:tcPr>
          <w:p w:rsidR="004941CD" w:rsidRP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41CD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4941CD" w:rsidRPr="00F60842" w:rsidTr="00202442">
        <w:trPr>
          <w:trHeight w:val="213"/>
        </w:trPr>
        <w:tc>
          <w:tcPr>
            <w:tcW w:w="2411" w:type="dxa"/>
          </w:tcPr>
          <w:p w:rsidR="004941CD" w:rsidRPr="00F60842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</w:p>
        </w:tc>
        <w:tc>
          <w:tcPr>
            <w:tcW w:w="3498" w:type="dxa"/>
          </w:tcPr>
          <w:p w:rsidR="004941CD" w:rsidRPr="00F60842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Estab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213"/>
        </w:trPr>
        <w:tc>
          <w:tcPr>
            <w:tcW w:w="2411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Descrição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</w:p>
        </w:tc>
        <w:tc>
          <w:tcPr>
            <w:tcW w:w="3498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4941CD" w:rsidRDefault="004941CD" w:rsidP="00F414DF">
      <w:pPr>
        <w:jc w:val="both"/>
        <w:rPr>
          <w:lang w:val="pt-BR"/>
        </w:rPr>
      </w:pPr>
    </w:p>
    <w:p w:rsidR="00D37568" w:rsidRDefault="00D37568" w:rsidP="00BD12C2">
      <w:pPr>
        <w:jc w:val="both"/>
        <w:rPr>
          <w:b/>
          <w:lang w:val="pt-BR"/>
        </w:rPr>
      </w:pP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CCIUC0203PG001.</w:t>
      </w:r>
      <w:proofErr w:type="gramEnd"/>
      <w:r>
        <w:rPr>
          <w:b/>
          <w:lang w:val="pt-BR"/>
        </w:rPr>
        <w:t>Quadro Societário</w:t>
      </w:r>
    </w:p>
    <w:p w:rsidR="00BD12C2" w:rsidRDefault="00BD12C2" w:rsidP="00F414DF">
      <w:pPr>
        <w:jc w:val="both"/>
        <w:rPr>
          <w:lang w:val="pt-BR"/>
        </w:rPr>
      </w:pP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C3CCEF1" wp14:editId="010E415E">
            <wp:extent cx="8272676" cy="48958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75033" cy="4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5"/>
        <w:gridCol w:w="3500"/>
        <w:gridCol w:w="1005"/>
        <w:gridCol w:w="1065"/>
      </w:tblGrid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Pr="00F60842" w:rsidRDefault="004941CD" w:rsidP="0020244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0" w:type="dxa"/>
          </w:tcPr>
          <w:p w:rsidR="004941CD" w:rsidRP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41CD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</w:p>
        </w:tc>
        <w:tc>
          <w:tcPr>
            <w:tcW w:w="3500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C75C95"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:rsidR="004941CD" w:rsidRPr="00C75C95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500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TA_Pessoa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Física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</w:p>
        </w:tc>
        <w:tc>
          <w:tcPr>
            <w:tcW w:w="3500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</w:t>
            </w:r>
            <w:proofErr w:type="spellStart"/>
            <w:r>
              <w:rPr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500" w:type="dxa"/>
          </w:tcPr>
          <w:p w:rsidR="004941CD" w:rsidRPr="004941CD" w:rsidRDefault="004941CD" w:rsidP="00202442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4941CD">
              <w:rPr>
                <w:sz w:val="16"/>
                <w:szCs w:val="16"/>
                <w:lang w:val="pt-BR"/>
              </w:rPr>
              <w:t>TA_Pessoa</w:t>
            </w:r>
            <w:proofErr w:type="spellEnd"/>
            <w:proofErr w:type="gramEnd"/>
            <w:r w:rsidRPr="004941CD">
              <w:rPr>
                <w:sz w:val="16"/>
                <w:szCs w:val="16"/>
                <w:lang w:val="pt-BR"/>
              </w:rPr>
              <w:t xml:space="preserve"> Jurídica. Razão Social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Participação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Início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Sociedade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Sociedade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Código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Órgão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UF 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500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15" w:type="dxa"/>
          </w:tcPr>
          <w:p w:rsidR="004941CD" w:rsidRDefault="004941CD" w:rsidP="00202442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500" w:type="dxa"/>
          </w:tcPr>
          <w:p w:rsidR="004941CD" w:rsidRDefault="004941CD" w:rsidP="00202442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4941CD" w:rsidRDefault="004941CD" w:rsidP="00F414DF">
      <w:pPr>
        <w:jc w:val="both"/>
        <w:rPr>
          <w:lang w:val="pt-BR"/>
        </w:rPr>
      </w:pPr>
    </w:p>
    <w:p w:rsidR="004941CD" w:rsidRDefault="004941CD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</w:t>
      </w:r>
      <w:r>
        <w:rPr>
          <w:b/>
          <w:lang w:val="pt-BR"/>
        </w:rPr>
        <w:t>001.</w:t>
      </w:r>
      <w:proofErr w:type="gramEnd"/>
      <w:r>
        <w:rPr>
          <w:b/>
          <w:lang w:val="pt-BR"/>
        </w:rPr>
        <w:t>Quadro Administrativo</w:t>
      </w:r>
    </w:p>
    <w:p w:rsidR="00BD12C2" w:rsidRDefault="00BD12C2" w:rsidP="00F414DF">
      <w:pPr>
        <w:jc w:val="both"/>
        <w:rPr>
          <w:lang w:val="pt-BR"/>
        </w:rPr>
      </w:pP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8289E1B" wp14:editId="1F358C31">
            <wp:extent cx="8113203" cy="512445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19320" cy="51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26"/>
        <w:gridCol w:w="3489"/>
        <w:gridCol w:w="1005"/>
        <w:gridCol w:w="1065"/>
      </w:tblGrid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Pr="00F60842" w:rsidRDefault="004941CD" w:rsidP="0020244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89" w:type="dxa"/>
          </w:tcPr>
          <w:p w:rsidR="004941CD" w:rsidRP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41CD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4941CD" w:rsidRPr="00F60842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4941CD" w:rsidRDefault="004941CD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</w:p>
        </w:tc>
        <w:tc>
          <w:tcPr>
            <w:tcW w:w="3489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</w:t>
            </w:r>
            <w:r w:rsidRPr="00C75C95"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:rsidR="004941CD" w:rsidRPr="00C75C95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489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TA_Pessoa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Física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Pr="00270567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</w:p>
        </w:tc>
        <w:tc>
          <w:tcPr>
            <w:tcW w:w="3489" w:type="dxa"/>
          </w:tcPr>
          <w:p w:rsidR="004941CD" w:rsidRPr="00C75C95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</w:t>
            </w:r>
            <w:proofErr w:type="spellStart"/>
            <w:r>
              <w:rPr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489" w:type="dxa"/>
          </w:tcPr>
          <w:p w:rsidR="004941CD" w:rsidRPr="004941CD" w:rsidRDefault="004941CD" w:rsidP="00202442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4941CD">
              <w:rPr>
                <w:sz w:val="16"/>
                <w:szCs w:val="16"/>
                <w:lang w:val="pt-BR"/>
              </w:rPr>
              <w:t>TA_Pessoa</w:t>
            </w:r>
            <w:proofErr w:type="spellEnd"/>
            <w:proofErr w:type="gramEnd"/>
            <w:r w:rsidRPr="004941CD">
              <w:rPr>
                <w:sz w:val="16"/>
                <w:szCs w:val="16"/>
                <w:lang w:val="pt-BR"/>
              </w:rPr>
              <w:t xml:space="preserve"> Jurídica. Razão Social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Início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Mandato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Mandato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Código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TA_Sócio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Administrador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Administrador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Órgão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UF 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Administrador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4941CD" w:rsidRPr="00F60842" w:rsidTr="00202442">
        <w:trPr>
          <w:trHeight w:val="179"/>
        </w:trPr>
        <w:tc>
          <w:tcPr>
            <w:tcW w:w="2426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489" w:type="dxa"/>
          </w:tcPr>
          <w:p w:rsidR="004941CD" w:rsidRDefault="004941CD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TA_Endereço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:rsidR="004941CD" w:rsidRDefault="004941CD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4941CD" w:rsidRDefault="004941CD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4941CD" w:rsidRDefault="004941CD" w:rsidP="00F414DF">
      <w:pPr>
        <w:jc w:val="both"/>
        <w:rPr>
          <w:lang w:val="pt-BR"/>
        </w:rPr>
      </w:pPr>
    </w:p>
    <w:p w:rsidR="004941CD" w:rsidRDefault="004941CD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BD12C2" w:rsidRPr="00BD12C2" w:rsidRDefault="00BD12C2" w:rsidP="00BD12C2">
      <w:pPr>
        <w:jc w:val="both"/>
        <w:rPr>
          <w:b/>
          <w:lang w:val="pt-BR"/>
        </w:rPr>
      </w:pPr>
      <w:proofErr w:type="gramStart"/>
      <w:r w:rsidRPr="00BD12C2">
        <w:rPr>
          <w:b/>
          <w:lang w:val="pt-BR"/>
        </w:rPr>
        <w:lastRenderedPageBreak/>
        <w:t>CCIUC0203PG001.</w:t>
      </w:r>
      <w:proofErr w:type="gramEnd"/>
      <w:r>
        <w:rPr>
          <w:b/>
          <w:lang w:val="pt-BR"/>
        </w:rPr>
        <w:t>Contador</w:t>
      </w:r>
    </w:p>
    <w:p w:rsidR="00BD12C2" w:rsidRDefault="00BD12C2" w:rsidP="00F414DF">
      <w:pPr>
        <w:jc w:val="both"/>
        <w:rPr>
          <w:lang w:val="pt-BR"/>
        </w:rPr>
      </w:pPr>
    </w:p>
    <w:p w:rsidR="00BD12C2" w:rsidRDefault="00BD12C2" w:rsidP="00F414DF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44C5217" wp14:editId="1AB6E2F7">
            <wp:extent cx="7832735" cy="374266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30139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68" w:rsidRDefault="00D37568" w:rsidP="00F414D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26"/>
        <w:gridCol w:w="3489"/>
        <w:gridCol w:w="1005"/>
        <w:gridCol w:w="1065"/>
      </w:tblGrid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Pr="00F60842" w:rsidRDefault="00D37568" w:rsidP="0020244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89" w:type="dxa"/>
          </w:tcPr>
          <w:p w:rsidR="00D37568" w:rsidRPr="00D37568" w:rsidRDefault="00D37568" w:rsidP="0020244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37568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D37568" w:rsidRPr="00F60842" w:rsidRDefault="00D37568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:rsidR="00D37568" w:rsidRDefault="00D37568" w:rsidP="0020244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Pr="00270567" w:rsidRDefault="00D37568" w:rsidP="00202442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  <w:r>
              <w:rPr>
                <w:sz w:val="16"/>
                <w:szCs w:val="16"/>
              </w:rPr>
              <w:t xml:space="preserve"> do Contador</w:t>
            </w:r>
          </w:p>
        </w:tc>
        <w:tc>
          <w:tcPr>
            <w:tcW w:w="3489" w:type="dxa"/>
          </w:tcPr>
          <w:p w:rsidR="00D37568" w:rsidRPr="00C75C95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Pr="00C75C95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Pr="00270567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489" w:type="dxa"/>
          </w:tcPr>
          <w:p w:rsidR="00D37568" w:rsidRPr="00C75C95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TA_PESSOA_FISICA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Pr="00270567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CRC</w:t>
            </w:r>
          </w:p>
        </w:tc>
        <w:tc>
          <w:tcPr>
            <w:tcW w:w="3489" w:type="dxa"/>
          </w:tcPr>
          <w:p w:rsidR="00D37568" w:rsidRPr="00C75C95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UF</w:t>
            </w:r>
          </w:p>
        </w:tc>
        <w:tc>
          <w:tcPr>
            <w:tcW w:w="3489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  <w:r>
              <w:rPr>
                <w:sz w:val="16"/>
                <w:szCs w:val="16"/>
              </w:rPr>
              <w:t xml:space="preserve"> CRC</w:t>
            </w:r>
          </w:p>
        </w:tc>
        <w:tc>
          <w:tcPr>
            <w:tcW w:w="3489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CNPJ </w:t>
            </w:r>
            <w:proofErr w:type="spellStart"/>
            <w:r>
              <w:rPr>
                <w:sz w:val="16"/>
                <w:szCs w:val="16"/>
              </w:rPr>
              <w:t>Escritório</w:t>
            </w:r>
            <w:proofErr w:type="spellEnd"/>
          </w:p>
        </w:tc>
        <w:tc>
          <w:tcPr>
            <w:tcW w:w="3489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D37568" w:rsidRPr="00F60842" w:rsidTr="00202442">
        <w:trPr>
          <w:trHeight w:val="179"/>
        </w:trPr>
        <w:tc>
          <w:tcPr>
            <w:tcW w:w="2426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</w:t>
            </w:r>
            <w:proofErr w:type="spellStart"/>
            <w:r>
              <w:rPr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489" w:type="dxa"/>
          </w:tcPr>
          <w:p w:rsidR="00D37568" w:rsidRDefault="00D37568" w:rsidP="002024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:rsidR="00D37568" w:rsidRDefault="00D37568" w:rsidP="0020244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:rsidR="00D37568" w:rsidRDefault="00D37568" w:rsidP="0020244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:rsidR="00D37568" w:rsidRDefault="00D37568" w:rsidP="00F414DF">
      <w:pPr>
        <w:jc w:val="both"/>
        <w:rPr>
          <w:lang w:val="pt-BR"/>
        </w:rPr>
        <w:sectPr w:rsidR="00D37568" w:rsidSect="00AF3A54">
          <w:pgSz w:w="16839" w:h="11907" w:orient="landscape" w:code="9"/>
          <w:pgMar w:top="1440" w:right="1418" w:bottom="1440" w:left="1809" w:header="720" w:footer="567" w:gutter="0"/>
          <w:cols w:space="720"/>
          <w:docGrid w:linePitch="272"/>
        </w:sectPr>
      </w:pP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b/>
          <w:lang w:val="pt-BR"/>
        </w:rPr>
        <w:lastRenderedPageBreak/>
        <w:t>CCIUC020</w:t>
      </w:r>
      <w:r>
        <w:rPr>
          <w:b/>
          <w:lang w:val="pt-BR"/>
        </w:rPr>
        <w:t>3</w:t>
      </w:r>
      <w:r w:rsidRPr="00BD12C2">
        <w:rPr>
          <w:b/>
          <w:lang w:val="pt-BR"/>
        </w:rPr>
        <w:t xml:space="preserve">PG002 - Protocolo de Solicitação de Cadastramento de </w:t>
      </w:r>
      <w:r>
        <w:rPr>
          <w:b/>
          <w:lang w:val="pt-BR"/>
        </w:rPr>
        <w:t xml:space="preserve">Canteiro de Obras </w:t>
      </w:r>
      <w:r w:rsidRPr="00BD12C2">
        <w:rPr>
          <w:b/>
          <w:lang w:val="pt-BR"/>
        </w:rPr>
        <w:t>na SEFAZ - TO</w:t>
      </w:r>
    </w:p>
    <w:p w:rsidR="00BD12C2" w:rsidRPr="00BD12C2" w:rsidRDefault="00BD12C2" w:rsidP="00BD12C2">
      <w:pPr>
        <w:rPr>
          <w:lang w:val="pt-BR"/>
        </w:rPr>
      </w:pP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>Número do Protocolo:</w:t>
      </w:r>
      <w:proofErr w:type="gramStart"/>
      <w:r w:rsidRPr="00BD12C2">
        <w:rPr>
          <w:lang w:val="pt-BR"/>
        </w:rPr>
        <w:t xml:space="preserve">  </w:t>
      </w:r>
      <w:proofErr w:type="gramEnd"/>
      <w:r w:rsidRPr="00BD12C2">
        <w:rPr>
          <w:lang w:val="pt-BR"/>
        </w:rPr>
        <w:t>9999999999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>Número da Solicitação: 9999999999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 xml:space="preserve">Data e Hora da Solicitação: </w:t>
      </w:r>
      <w:r w:rsidRPr="00BD12C2">
        <w:rPr>
          <w:lang w:val="pt-BR"/>
        </w:rPr>
        <w:tab/>
        <w:t>DD/MM/AAAA HH-MM-SS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ab/>
        <w:t>CPF do Representante Legal: 999.999.999-99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>Nome do Representante Legal: XXXXXXXXXXXXXXXXXXXXXXXXXXXXXXXXXXXXXXXXXX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 xml:space="preserve">CNPJ do Solicitante: </w:t>
      </w:r>
      <w:r w:rsidRPr="00BD12C2">
        <w:rPr>
          <w:lang w:val="pt-BR"/>
        </w:rPr>
        <w:tab/>
      </w:r>
      <w:r w:rsidRPr="00BD12C2">
        <w:rPr>
          <w:lang w:val="pt-BR"/>
        </w:rPr>
        <w:tab/>
        <w:t xml:space="preserve">99.999.999/9999-99 </w:t>
      </w:r>
    </w:p>
    <w:p w:rsidR="00BD12C2" w:rsidRPr="00BD12C2" w:rsidRDefault="00BD12C2" w:rsidP="00BD12C2">
      <w:pPr>
        <w:ind w:left="0"/>
        <w:rPr>
          <w:lang w:val="pt-BR"/>
        </w:rPr>
      </w:pPr>
      <w:r w:rsidRPr="00BD12C2">
        <w:rPr>
          <w:lang w:val="pt-BR"/>
        </w:rPr>
        <w:t>Razão Social do Solicitante: XXXXXXXXXXXXXXXXXXXXXXXXXXXXXXXXXXX</w:t>
      </w:r>
    </w:p>
    <w:p w:rsidR="00BD12C2" w:rsidRPr="00BD12C2" w:rsidRDefault="00BD12C2" w:rsidP="00BD12C2">
      <w:pPr>
        <w:rPr>
          <w:lang w:val="pt-BR"/>
        </w:rPr>
      </w:pPr>
    </w:p>
    <w:p w:rsidR="00BD12C2" w:rsidRDefault="00BD12C2" w:rsidP="00BD12C2">
      <w:pPr>
        <w:ind w:left="0"/>
      </w:pPr>
      <w:r>
        <w:t>[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Impressão</w:t>
      </w:r>
      <w:proofErr w:type="spellEnd"/>
      <w:r>
        <w:t>]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010"/>
      </w:tblGrid>
      <w:tr w:rsidR="00BD12C2" w:rsidRPr="00AE76C0" w:rsidTr="00BA6289">
        <w:trPr>
          <w:trHeight w:val="179"/>
        </w:trPr>
        <w:tc>
          <w:tcPr>
            <w:tcW w:w="2312" w:type="dxa"/>
          </w:tcPr>
          <w:p w:rsidR="00BD12C2" w:rsidRPr="00AE76C0" w:rsidRDefault="00BD12C2" w:rsidP="00BA6289">
            <w:pPr>
              <w:ind w:left="0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t xml:space="preserve">Nome </w:t>
            </w:r>
            <w:proofErr w:type="spellStart"/>
            <w:r w:rsidRPr="00AE76C0">
              <w:rPr>
                <w:b/>
                <w:i/>
                <w:sz w:val="16"/>
                <w:szCs w:val="16"/>
              </w:rPr>
              <w:t>na</w:t>
            </w:r>
            <w:proofErr w:type="spellEnd"/>
            <w:r w:rsidRPr="00AE76C0">
              <w:rPr>
                <w:b/>
                <w:i/>
                <w:sz w:val="16"/>
                <w:szCs w:val="16"/>
              </w:rPr>
              <w:t xml:space="preserve"> Interface</w:t>
            </w:r>
          </w:p>
        </w:tc>
        <w:tc>
          <w:tcPr>
            <w:tcW w:w="3691" w:type="dxa"/>
          </w:tcPr>
          <w:p w:rsidR="00BD12C2" w:rsidRPr="00BD12C2" w:rsidRDefault="00BD12C2" w:rsidP="00BA6289">
            <w:pPr>
              <w:ind w:left="0" w:firstLine="0"/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BD12C2">
              <w:rPr>
                <w:b/>
                <w:i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:rsidR="00BD12C2" w:rsidRPr="00AE76C0" w:rsidRDefault="00BD12C2" w:rsidP="00BA6289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10" w:type="dxa"/>
          </w:tcPr>
          <w:p w:rsidR="00BD12C2" w:rsidRPr="00AE76C0" w:rsidRDefault="00BD12C2" w:rsidP="00BA6289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Obrigatório</w:t>
            </w:r>
            <w:proofErr w:type="spellEnd"/>
          </w:p>
        </w:tc>
      </w:tr>
      <w:tr w:rsidR="00BD12C2" w:rsidRPr="006D4449" w:rsidTr="00BA6289">
        <w:trPr>
          <w:trHeight w:val="462"/>
        </w:trPr>
        <w:tc>
          <w:tcPr>
            <w:tcW w:w="2312" w:type="dxa"/>
          </w:tcPr>
          <w:p w:rsidR="00BD12C2" w:rsidRPr="006D4449" w:rsidRDefault="00BD12C2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6D4449">
              <w:rPr>
                <w:sz w:val="16"/>
                <w:szCs w:val="16"/>
              </w:rPr>
              <w:t>Número</w:t>
            </w:r>
            <w:proofErr w:type="spellEnd"/>
            <w:r w:rsidRPr="006D4449">
              <w:rPr>
                <w:sz w:val="16"/>
                <w:szCs w:val="16"/>
              </w:rPr>
              <w:t xml:space="preserve"> do </w:t>
            </w:r>
            <w:proofErr w:type="spellStart"/>
            <w:r w:rsidRPr="006D4449">
              <w:rPr>
                <w:sz w:val="16"/>
                <w:szCs w:val="16"/>
              </w:rPr>
              <w:t>Protocolo</w:t>
            </w:r>
            <w:proofErr w:type="spellEnd"/>
          </w:p>
        </w:tc>
        <w:tc>
          <w:tcPr>
            <w:tcW w:w="3691" w:type="dxa"/>
          </w:tcPr>
          <w:p w:rsidR="00BD12C2" w:rsidRPr="006D4449" w:rsidRDefault="00BD12C2" w:rsidP="00BA6289">
            <w:pPr>
              <w:ind w:left="0" w:firstLine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Regra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Negócio</w:t>
            </w:r>
            <w:proofErr w:type="spellEnd"/>
            <w:r>
              <w:rPr>
                <w:sz w:val="16"/>
                <w:szCs w:val="16"/>
              </w:rPr>
              <w:t xml:space="preserve"> CCIRN0018</w:t>
            </w:r>
          </w:p>
        </w:tc>
        <w:tc>
          <w:tcPr>
            <w:tcW w:w="1005" w:type="dxa"/>
          </w:tcPr>
          <w:p w:rsidR="00BD12C2" w:rsidRPr="006D4449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6D4449" w:rsidRDefault="00BD12C2" w:rsidP="00BA6289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  <w:tr w:rsidR="00BD12C2" w:rsidRPr="006D4449" w:rsidTr="00BA6289">
        <w:trPr>
          <w:trHeight w:val="462"/>
        </w:trPr>
        <w:tc>
          <w:tcPr>
            <w:tcW w:w="2312" w:type="dxa"/>
          </w:tcPr>
          <w:p w:rsidR="00BD12C2" w:rsidRPr="006D4449" w:rsidRDefault="00BD12C2" w:rsidP="00BA6289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>
              <w:rPr>
                <w:sz w:val="16"/>
                <w:szCs w:val="16"/>
              </w:rPr>
              <w:t>Solicitação</w:t>
            </w:r>
            <w:proofErr w:type="spellEnd"/>
          </w:p>
        </w:tc>
        <w:tc>
          <w:tcPr>
            <w:tcW w:w="3691" w:type="dxa"/>
          </w:tcPr>
          <w:p w:rsidR="00BD12C2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:rsidR="00BD12C2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6D4449" w:rsidRDefault="00BD12C2" w:rsidP="00BA6289">
            <w:pPr>
              <w:ind w:left="0"/>
              <w:rPr>
                <w:sz w:val="16"/>
                <w:szCs w:val="16"/>
              </w:rPr>
            </w:pPr>
          </w:p>
        </w:tc>
      </w:tr>
      <w:tr w:rsidR="00BD12C2" w:rsidRPr="0030347E" w:rsidTr="00BA6289">
        <w:trPr>
          <w:trHeight w:val="170"/>
        </w:trPr>
        <w:tc>
          <w:tcPr>
            <w:tcW w:w="2312" w:type="dxa"/>
          </w:tcPr>
          <w:p w:rsidR="00BD12C2" w:rsidRPr="00BD12C2" w:rsidRDefault="00BD12C2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D12C2">
              <w:rPr>
                <w:sz w:val="16"/>
                <w:szCs w:val="16"/>
                <w:lang w:val="pt-BR"/>
              </w:rPr>
              <w:t>Data e Hora da Solicitação</w:t>
            </w:r>
          </w:p>
        </w:tc>
        <w:tc>
          <w:tcPr>
            <w:tcW w:w="3691" w:type="dxa"/>
          </w:tcPr>
          <w:p w:rsidR="00BD12C2" w:rsidRPr="0030347E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:rsidR="00BD12C2" w:rsidRPr="0030347E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30347E" w:rsidRDefault="00BD12C2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D12C2" w:rsidRPr="00F60842" w:rsidTr="00BA6289">
        <w:trPr>
          <w:trHeight w:val="213"/>
        </w:trPr>
        <w:tc>
          <w:tcPr>
            <w:tcW w:w="2312" w:type="dxa"/>
          </w:tcPr>
          <w:p w:rsidR="00BD12C2" w:rsidRPr="00F60842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CPF do </w:t>
            </w:r>
            <w:proofErr w:type="spellStart"/>
            <w:r>
              <w:rPr>
                <w:sz w:val="16"/>
                <w:szCs w:val="16"/>
              </w:rPr>
              <w:t>Representante</w:t>
            </w:r>
            <w:proofErr w:type="spellEnd"/>
            <w:r>
              <w:rPr>
                <w:sz w:val="16"/>
                <w:szCs w:val="16"/>
              </w:rPr>
              <w:t xml:space="preserve"> Legal</w:t>
            </w:r>
          </w:p>
        </w:tc>
        <w:tc>
          <w:tcPr>
            <w:tcW w:w="3691" w:type="dxa"/>
          </w:tcPr>
          <w:p w:rsidR="00BD12C2" w:rsidRPr="00BD12C2" w:rsidRDefault="00BD12C2" w:rsidP="00BA6289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D12C2">
              <w:rPr>
                <w:sz w:val="16"/>
                <w:szCs w:val="16"/>
                <w:lang w:val="pt-BR"/>
              </w:rPr>
              <w:t>TA_SOLICITACAO_CADASTRAL.</w:t>
            </w:r>
            <w:proofErr w:type="gramEnd"/>
            <w:r w:rsidRPr="00BD12C2">
              <w:rPr>
                <w:sz w:val="16"/>
                <w:szCs w:val="16"/>
                <w:lang w:val="pt-BR"/>
              </w:rPr>
              <w:t>Iden_solicitante</w:t>
            </w:r>
            <w:proofErr w:type="spellEnd"/>
          </w:p>
        </w:tc>
        <w:tc>
          <w:tcPr>
            <w:tcW w:w="1005" w:type="dxa"/>
          </w:tcPr>
          <w:p w:rsidR="00BD12C2" w:rsidRPr="00F60842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F60842" w:rsidRDefault="00BD12C2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D12C2" w:rsidRPr="00F60842" w:rsidTr="00BA6289">
        <w:trPr>
          <w:trHeight w:val="213"/>
        </w:trPr>
        <w:tc>
          <w:tcPr>
            <w:tcW w:w="2312" w:type="dxa"/>
          </w:tcPr>
          <w:p w:rsidR="00BD12C2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do </w:t>
            </w:r>
            <w:proofErr w:type="spellStart"/>
            <w:r>
              <w:rPr>
                <w:sz w:val="16"/>
                <w:szCs w:val="16"/>
              </w:rPr>
              <w:t>Representante</w:t>
            </w:r>
            <w:proofErr w:type="spellEnd"/>
            <w:r>
              <w:rPr>
                <w:sz w:val="16"/>
                <w:szCs w:val="16"/>
              </w:rPr>
              <w:t xml:space="preserve"> Legal</w:t>
            </w:r>
          </w:p>
        </w:tc>
        <w:tc>
          <w:tcPr>
            <w:tcW w:w="3691" w:type="dxa"/>
          </w:tcPr>
          <w:p w:rsidR="00BD12C2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TA_PESSOA_FISICA</w:t>
            </w:r>
          </w:p>
        </w:tc>
        <w:tc>
          <w:tcPr>
            <w:tcW w:w="1005" w:type="dxa"/>
          </w:tcPr>
          <w:p w:rsidR="00BD12C2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F60842" w:rsidRDefault="00BD12C2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BD12C2" w:rsidRPr="0030347E" w:rsidTr="00BA6289">
        <w:trPr>
          <w:trHeight w:val="170"/>
        </w:trPr>
        <w:tc>
          <w:tcPr>
            <w:tcW w:w="2312" w:type="dxa"/>
          </w:tcPr>
          <w:p w:rsidR="00BD12C2" w:rsidRPr="0030347E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CNPJ do </w:t>
            </w:r>
            <w:proofErr w:type="spellStart"/>
            <w:r>
              <w:rPr>
                <w:sz w:val="16"/>
                <w:szCs w:val="16"/>
              </w:rPr>
              <w:t>Solicitante</w:t>
            </w:r>
            <w:proofErr w:type="spellEnd"/>
          </w:p>
        </w:tc>
        <w:tc>
          <w:tcPr>
            <w:tcW w:w="3691" w:type="dxa"/>
          </w:tcPr>
          <w:p w:rsidR="00BD12C2" w:rsidRPr="0030347E" w:rsidRDefault="00BD12C2" w:rsidP="00BA628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:rsidR="00BD12C2" w:rsidRPr="0030347E" w:rsidRDefault="00BD12C2" w:rsidP="00BA628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:rsidR="00BD12C2" w:rsidRPr="0030347E" w:rsidRDefault="00BD12C2" w:rsidP="00BA628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01444B" w:rsidRPr="000B5B9B" w:rsidRDefault="0001444B" w:rsidP="00BD12C2">
      <w:pPr>
        <w:ind w:left="0"/>
        <w:jc w:val="both"/>
        <w:rPr>
          <w:lang w:val="pt-BR"/>
        </w:rPr>
      </w:pPr>
    </w:p>
    <w:sectPr w:rsidR="0001444B" w:rsidRPr="000B5B9B" w:rsidSect="00BA6289">
      <w:pgSz w:w="16839" w:h="11907" w:orient="landscape" w:code="9"/>
      <w:pgMar w:top="1985" w:right="1418" w:bottom="1985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9C" w:rsidRDefault="006F2F9C">
      <w:r>
        <w:separator/>
      </w:r>
    </w:p>
  </w:endnote>
  <w:endnote w:type="continuationSeparator" w:id="0">
    <w:p w:rsidR="006F2F9C" w:rsidRDefault="006F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42" w:rsidRPr="001F108F" w:rsidRDefault="006F2F9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1056839" r:id="rId2"/>
      </w:pict>
    </w:r>
    <w:r w:rsidR="00202442" w:rsidRPr="001F108F">
      <w:rPr>
        <w:b/>
      </w:rPr>
      <w:fldChar w:fldCharType="begin"/>
    </w:r>
    <w:r w:rsidR="00202442" w:rsidRPr="001F108F">
      <w:rPr>
        <w:b/>
      </w:rPr>
      <w:instrText>PAGE   \* MERGEFORMAT</w:instrText>
    </w:r>
    <w:r w:rsidR="00202442" w:rsidRPr="001F108F">
      <w:rPr>
        <w:b/>
      </w:rPr>
      <w:fldChar w:fldCharType="separate"/>
    </w:r>
    <w:r w:rsidR="00F57A56" w:rsidRPr="00F57A56">
      <w:rPr>
        <w:b/>
        <w:noProof/>
        <w:lang w:val="pt-BR"/>
      </w:rPr>
      <w:t>2</w:t>
    </w:r>
    <w:r w:rsidR="00202442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9C" w:rsidRDefault="006F2F9C">
      <w:r>
        <w:separator/>
      </w:r>
    </w:p>
  </w:footnote>
  <w:footnote w:type="continuationSeparator" w:id="0">
    <w:p w:rsidR="006F2F9C" w:rsidRDefault="006F2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42" w:rsidRPr="000A2EDD" w:rsidRDefault="00202442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744E079" wp14:editId="086465C4">
          <wp:simplePos x="0" y="0"/>
          <wp:positionH relativeFrom="page">
            <wp:posOffset>27246</wp:posOffset>
          </wp:positionH>
          <wp:positionV relativeFrom="page">
            <wp:posOffset>-15949</wp:posOffset>
          </wp:positionV>
          <wp:extent cx="1348740" cy="1132205"/>
          <wp:effectExtent l="0" t="0" r="3810" b="0"/>
          <wp:wrapNone/>
          <wp:docPr id="1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0EA0C196" wp14:editId="482F3F81">
          <wp:simplePos x="0" y="0"/>
          <wp:positionH relativeFrom="page">
            <wp:posOffset>31529</wp:posOffset>
          </wp:positionH>
          <wp:positionV relativeFrom="page">
            <wp:posOffset>-10899</wp:posOffset>
          </wp:positionV>
          <wp:extent cx="7517219" cy="1212111"/>
          <wp:effectExtent l="0" t="0" r="0" b="7620"/>
          <wp:wrapNone/>
          <wp:docPr id="1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219" cy="12121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0F709F"/>
    <w:multiLevelType w:val="hybridMultilevel"/>
    <w:tmpl w:val="4ECC64C8"/>
    <w:lvl w:ilvl="0" w:tplc="AC5E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6F7719D"/>
    <w:multiLevelType w:val="hybridMultilevel"/>
    <w:tmpl w:val="7E867F00"/>
    <w:lvl w:ilvl="0" w:tplc="74C891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127669BD"/>
    <w:multiLevelType w:val="multilevel"/>
    <w:tmpl w:val="804C8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8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5836A91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8331CA4"/>
    <w:multiLevelType w:val="hybridMultilevel"/>
    <w:tmpl w:val="D00E2B64"/>
    <w:lvl w:ilvl="0" w:tplc="AE6A9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8D1BFE"/>
    <w:multiLevelType w:val="multilevel"/>
    <w:tmpl w:val="3E5A88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2">
    <w:nsid w:val="189F4A11"/>
    <w:multiLevelType w:val="multilevel"/>
    <w:tmpl w:val="89307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6453ED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4C312E2"/>
    <w:multiLevelType w:val="multilevel"/>
    <w:tmpl w:val="1CA0A3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6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7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8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1F8316E"/>
    <w:multiLevelType w:val="multilevel"/>
    <w:tmpl w:val="14207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5">
    <w:nsid w:val="563F7E2B"/>
    <w:multiLevelType w:val="multilevel"/>
    <w:tmpl w:val="12849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6">
    <w:nsid w:val="564312CC"/>
    <w:multiLevelType w:val="hybridMultilevel"/>
    <w:tmpl w:val="F0C450C6"/>
    <w:lvl w:ilvl="0" w:tplc="4B1008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66C31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F50908"/>
    <w:multiLevelType w:val="hybridMultilevel"/>
    <w:tmpl w:val="44D4EC2C"/>
    <w:lvl w:ilvl="0" w:tplc="66240200">
      <w:start w:val="1"/>
      <w:numFmt w:val="decimal"/>
      <w:lvlText w:val="E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7CC57F7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87D63A8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BFE336D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C78081D"/>
    <w:multiLevelType w:val="multilevel"/>
    <w:tmpl w:val="0416001F"/>
    <w:lvl w:ilvl="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2"/>
      </w:pPr>
    </w:lvl>
    <w:lvl w:ilvl="2">
      <w:start w:val="1"/>
      <w:numFmt w:val="decimal"/>
      <w:lvlText w:val="%1.%2.%3."/>
      <w:lvlJc w:val="left"/>
      <w:pPr>
        <w:ind w:left="1227" w:hanging="504"/>
      </w:pPr>
    </w:lvl>
    <w:lvl w:ilvl="3">
      <w:start w:val="1"/>
      <w:numFmt w:val="decimal"/>
      <w:lvlText w:val="%1.%2.%3.%4."/>
      <w:lvlJc w:val="left"/>
      <w:pPr>
        <w:ind w:left="1731" w:hanging="648"/>
      </w:pPr>
    </w:lvl>
    <w:lvl w:ilvl="4">
      <w:start w:val="1"/>
      <w:numFmt w:val="decimal"/>
      <w:lvlText w:val="%1.%2.%3.%4.%5."/>
      <w:lvlJc w:val="left"/>
      <w:pPr>
        <w:ind w:left="2235" w:hanging="792"/>
      </w:pPr>
    </w:lvl>
    <w:lvl w:ilvl="5">
      <w:start w:val="1"/>
      <w:numFmt w:val="decimal"/>
      <w:lvlText w:val="%1.%2.%3.%4.%5.%6."/>
      <w:lvlJc w:val="left"/>
      <w:pPr>
        <w:ind w:left="2739" w:hanging="936"/>
      </w:pPr>
    </w:lvl>
    <w:lvl w:ilvl="6">
      <w:start w:val="1"/>
      <w:numFmt w:val="decimal"/>
      <w:lvlText w:val="%1.%2.%3.%4.%5.%6.%7."/>
      <w:lvlJc w:val="left"/>
      <w:pPr>
        <w:ind w:left="3243" w:hanging="1080"/>
      </w:pPr>
    </w:lvl>
    <w:lvl w:ilvl="7">
      <w:start w:val="1"/>
      <w:numFmt w:val="decimal"/>
      <w:lvlText w:val="%1.%2.%3.%4.%5.%6.%7.%8."/>
      <w:lvlJc w:val="left"/>
      <w:pPr>
        <w:ind w:left="3747" w:hanging="1224"/>
      </w:pPr>
    </w:lvl>
    <w:lvl w:ilvl="8">
      <w:start w:val="1"/>
      <w:numFmt w:val="decimal"/>
      <w:lvlText w:val="%1.%2.%3.%4.%5.%6.%7.%8.%9."/>
      <w:lvlJc w:val="left"/>
      <w:pPr>
        <w:ind w:left="4323" w:hanging="1440"/>
      </w:pPr>
    </w:lvl>
  </w:abstractNum>
  <w:abstractNum w:abstractNumId="36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0071C3B"/>
    <w:multiLevelType w:val="hybridMultilevel"/>
    <w:tmpl w:val="7E867F00"/>
    <w:lvl w:ilvl="0" w:tplc="74C891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70122C1C"/>
    <w:multiLevelType w:val="hybridMultilevel"/>
    <w:tmpl w:val="7E867F00"/>
    <w:lvl w:ilvl="0" w:tplc="74C891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24"/>
  </w:num>
  <w:num w:numId="5">
    <w:abstractNumId w:val="6"/>
  </w:num>
  <w:num w:numId="6">
    <w:abstractNumId w:val="23"/>
  </w:num>
  <w:num w:numId="7">
    <w:abstractNumId w:val="29"/>
  </w:num>
  <w:num w:numId="8">
    <w:abstractNumId w:val="41"/>
  </w:num>
  <w:num w:numId="9">
    <w:abstractNumId w:val="33"/>
  </w:num>
  <w:num w:numId="10">
    <w:abstractNumId w:val="30"/>
  </w:num>
  <w:num w:numId="11">
    <w:abstractNumId w:val="13"/>
  </w:num>
  <w:num w:numId="12">
    <w:abstractNumId w:val="33"/>
  </w:num>
  <w:num w:numId="13">
    <w:abstractNumId w:val="33"/>
  </w:num>
  <w:num w:numId="14">
    <w:abstractNumId w:val="39"/>
  </w:num>
  <w:num w:numId="15">
    <w:abstractNumId w:val="33"/>
  </w:num>
  <w:num w:numId="16">
    <w:abstractNumId w:val="33"/>
  </w:num>
  <w:num w:numId="17">
    <w:abstractNumId w:val="33"/>
  </w:num>
  <w:num w:numId="18">
    <w:abstractNumId w:val="21"/>
  </w:num>
  <w:num w:numId="19">
    <w:abstractNumId w:val="16"/>
  </w:num>
  <w:num w:numId="20">
    <w:abstractNumId w:val="35"/>
  </w:num>
  <w:num w:numId="21">
    <w:abstractNumId w:val="19"/>
  </w:num>
  <w:num w:numId="22">
    <w:abstractNumId w:val="12"/>
  </w:num>
  <w:num w:numId="23">
    <w:abstractNumId w:val="25"/>
  </w:num>
  <w:num w:numId="24">
    <w:abstractNumId w:val="15"/>
  </w:num>
  <w:num w:numId="25">
    <w:abstractNumId w:val="27"/>
  </w:num>
  <w:num w:numId="26">
    <w:abstractNumId w:val="7"/>
  </w:num>
  <w:num w:numId="27">
    <w:abstractNumId w:val="11"/>
  </w:num>
  <w:num w:numId="28">
    <w:abstractNumId w:val="32"/>
  </w:num>
  <w:num w:numId="29">
    <w:abstractNumId w:val="10"/>
  </w:num>
  <w:num w:numId="30">
    <w:abstractNumId w:val="1"/>
  </w:num>
  <w:num w:numId="31">
    <w:abstractNumId w:val="38"/>
  </w:num>
  <w:num w:numId="32">
    <w:abstractNumId w:val="37"/>
  </w:num>
  <w:num w:numId="33">
    <w:abstractNumId w:val="3"/>
  </w:num>
  <w:num w:numId="34">
    <w:abstractNumId w:val="22"/>
  </w:num>
  <w:num w:numId="35">
    <w:abstractNumId w:val="14"/>
  </w:num>
  <w:num w:numId="36">
    <w:abstractNumId w:val="26"/>
  </w:num>
  <w:num w:numId="37">
    <w:abstractNumId w:val="36"/>
  </w:num>
  <w:num w:numId="38">
    <w:abstractNumId w:val="28"/>
  </w:num>
  <w:num w:numId="39">
    <w:abstractNumId w:val="42"/>
  </w:num>
  <w:num w:numId="40">
    <w:abstractNumId w:val="20"/>
  </w:num>
  <w:num w:numId="41">
    <w:abstractNumId w:val="43"/>
  </w:num>
  <w:num w:numId="42">
    <w:abstractNumId w:val="2"/>
  </w:num>
  <w:num w:numId="43">
    <w:abstractNumId w:val="18"/>
  </w:num>
  <w:num w:numId="44">
    <w:abstractNumId w:val="5"/>
  </w:num>
  <w:num w:numId="45">
    <w:abstractNumId w:val="40"/>
  </w:num>
  <w:num w:numId="46">
    <w:abstractNumId w:val="8"/>
  </w:num>
  <w:num w:numId="47">
    <w:abstractNumId w:val="4"/>
  </w:num>
  <w:num w:numId="48">
    <w:abstractNumId w:val="31"/>
  </w:num>
  <w:num w:numId="49">
    <w:abstractNumId w:val="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7DE0"/>
    <w:rsid w:val="00013E72"/>
    <w:rsid w:val="0001444B"/>
    <w:rsid w:val="00017DDD"/>
    <w:rsid w:val="000359F7"/>
    <w:rsid w:val="00035CB2"/>
    <w:rsid w:val="00056C2C"/>
    <w:rsid w:val="00081745"/>
    <w:rsid w:val="0008589C"/>
    <w:rsid w:val="00092A6C"/>
    <w:rsid w:val="000941DB"/>
    <w:rsid w:val="000B5B9B"/>
    <w:rsid w:val="000D11FB"/>
    <w:rsid w:val="000F3269"/>
    <w:rsid w:val="000F3774"/>
    <w:rsid w:val="00112A21"/>
    <w:rsid w:val="001167F1"/>
    <w:rsid w:val="001240E9"/>
    <w:rsid w:val="0013090F"/>
    <w:rsid w:val="001410A3"/>
    <w:rsid w:val="00141C1A"/>
    <w:rsid w:val="00142170"/>
    <w:rsid w:val="00160ED6"/>
    <w:rsid w:val="00166783"/>
    <w:rsid w:val="001876E1"/>
    <w:rsid w:val="00191072"/>
    <w:rsid w:val="001A2C86"/>
    <w:rsid w:val="001B6DD2"/>
    <w:rsid w:val="001B76E7"/>
    <w:rsid w:val="001C6CF5"/>
    <w:rsid w:val="001E7C59"/>
    <w:rsid w:val="001F108F"/>
    <w:rsid w:val="001F5AAB"/>
    <w:rsid w:val="00202442"/>
    <w:rsid w:val="00222434"/>
    <w:rsid w:val="002332F5"/>
    <w:rsid w:val="002339B6"/>
    <w:rsid w:val="00244BB3"/>
    <w:rsid w:val="00252132"/>
    <w:rsid w:val="00256B37"/>
    <w:rsid w:val="002669D8"/>
    <w:rsid w:val="002700BE"/>
    <w:rsid w:val="0028503E"/>
    <w:rsid w:val="002A1834"/>
    <w:rsid w:val="002A5630"/>
    <w:rsid w:val="002B3E44"/>
    <w:rsid w:val="002B45AA"/>
    <w:rsid w:val="002D2550"/>
    <w:rsid w:val="002D68D6"/>
    <w:rsid w:val="002D7752"/>
    <w:rsid w:val="002E144F"/>
    <w:rsid w:val="003019A9"/>
    <w:rsid w:val="0031219B"/>
    <w:rsid w:val="00340472"/>
    <w:rsid w:val="00351E85"/>
    <w:rsid w:val="00353BE4"/>
    <w:rsid w:val="00356107"/>
    <w:rsid w:val="00357BD6"/>
    <w:rsid w:val="00375521"/>
    <w:rsid w:val="00375A5E"/>
    <w:rsid w:val="00386805"/>
    <w:rsid w:val="003B194B"/>
    <w:rsid w:val="003F5576"/>
    <w:rsid w:val="00407CB6"/>
    <w:rsid w:val="0041232C"/>
    <w:rsid w:val="00413B6F"/>
    <w:rsid w:val="0042276F"/>
    <w:rsid w:val="004271F2"/>
    <w:rsid w:val="00427C0D"/>
    <w:rsid w:val="00441C85"/>
    <w:rsid w:val="00445E12"/>
    <w:rsid w:val="0045775B"/>
    <w:rsid w:val="0046283D"/>
    <w:rsid w:val="004819BD"/>
    <w:rsid w:val="00483110"/>
    <w:rsid w:val="00487168"/>
    <w:rsid w:val="00487848"/>
    <w:rsid w:val="004941CD"/>
    <w:rsid w:val="00496636"/>
    <w:rsid w:val="004B0EC5"/>
    <w:rsid w:val="004B1719"/>
    <w:rsid w:val="004B4CB2"/>
    <w:rsid w:val="004B4CDF"/>
    <w:rsid w:val="004B6D1A"/>
    <w:rsid w:val="004C3582"/>
    <w:rsid w:val="004D632C"/>
    <w:rsid w:val="004E7DAD"/>
    <w:rsid w:val="004F4144"/>
    <w:rsid w:val="005003C3"/>
    <w:rsid w:val="005162A0"/>
    <w:rsid w:val="00517DAA"/>
    <w:rsid w:val="0052113E"/>
    <w:rsid w:val="005376A9"/>
    <w:rsid w:val="005423EC"/>
    <w:rsid w:val="0055581E"/>
    <w:rsid w:val="00555E56"/>
    <w:rsid w:val="00560BBD"/>
    <w:rsid w:val="0056205D"/>
    <w:rsid w:val="005679A7"/>
    <w:rsid w:val="00571D04"/>
    <w:rsid w:val="005724DB"/>
    <w:rsid w:val="0057275D"/>
    <w:rsid w:val="00597570"/>
    <w:rsid w:val="005A751D"/>
    <w:rsid w:val="005B0CD7"/>
    <w:rsid w:val="005B19A0"/>
    <w:rsid w:val="005B2554"/>
    <w:rsid w:val="005B5017"/>
    <w:rsid w:val="005B697B"/>
    <w:rsid w:val="005D400C"/>
    <w:rsid w:val="005D6C9F"/>
    <w:rsid w:val="005E4EEE"/>
    <w:rsid w:val="005F06E3"/>
    <w:rsid w:val="005F459B"/>
    <w:rsid w:val="005F57F3"/>
    <w:rsid w:val="005F58BA"/>
    <w:rsid w:val="005F592B"/>
    <w:rsid w:val="006027B2"/>
    <w:rsid w:val="00623B30"/>
    <w:rsid w:val="00627216"/>
    <w:rsid w:val="0063171B"/>
    <w:rsid w:val="0064011F"/>
    <w:rsid w:val="00647754"/>
    <w:rsid w:val="006516CB"/>
    <w:rsid w:val="00656BAF"/>
    <w:rsid w:val="00656C2D"/>
    <w:rsid w:val="00671BA3"/>
    <w:rsid w:val="00683531"/>
    <w:rsid w:val="006A6045"/>
    <w:rsid w:val="006B1C5D"/>
    <w:rsid w:val="006C1336"/>
    <w:rsid w:val="006C2B00"/>
    <w:rsid w:val="006C63AF"/>
    <w:rsid w:val="006C6410"/>
    <w:rsid w:val="006E1426"/>
    <w:rsid w:val="006E528C"/>
    <w:rsid w:val="006E55AA"/>
    <w:rsid w:val="006F1ABD"/>
    <w:rsid w:val="006F2F9C"/>
    <w:rsid w:val="006F4B9D"/>
    <w:rsid w:val="00700CE4"/>
    <w:rsid w:val="00712BE5"/>
    <w:rsid w:val="00725879"/>
    <w:rsid w:val="00725CD0"/>
    <w:rsid w:val="00733580"/>
    <w:rsid w:val="00741E9E"/>
    <w:rsid w:val="0077726F"/>
    <w:rsid w:val="00792FF3"/>
    <w:rsid w:val="007A0886"/>
    <w:rsid w:val="007A201E"/>
    <w:rsid w:val="007D24FE"/>
    <w:rsid w:val="007E615A"/>
    <w:rsid w:val="007F71DE"/>
    <w:rsid w:val="007F74EE"/>
    <w:rsid w:val="00800176"/>
    <w:rsid w:val="00807F02"/>
    <w:rsid w:val="00813B86"/>
    <w:rsid w:val="00845273"/>
    <w:rsid w:val="00857A9A"/>
    <w:rsid w:val="008647D3"/>
    <w:rsid w:val="00884BDB"/>
    <w:rsid w:val="00885A3B"/>
    <w:rsid w:val="008A1404"/>
    <w:rsid w:val="008A1CC9"/>
    <w:rsid w:val="008A5F03"/>
    <w:rsid w:val="008B0AB9"/>
    <w:rsid w:val="008B6411"/>
    <w:rsid w:val="008C0453"/>
    <w:rsid w:val="008C5D42"/>
    <w:rsid w:val="008C5ED8"/>
    <w:rsid w:val="008C61C2"/>
    <w:rsid w:val="008C7D1F"/>
    <w:rsid w:val="008D1C70"/>
    <w:rsid w:val="008D5732"/>
    <w:rsid w:val="008D76C5"/>
    <w:rsid w:val="008E2B71"/>
    <w:rsid w:val="008E2D79"/>
    <w:rsid w:val="008F2B3C"/>
    <w:rsid w:val="00906997"/>
    <w:rsid w:val="00911258"/>
    <w:rsid w:val="00923E36"/>
    <w:rsid w:val="009345F9"/>
    <w:rsid w:val="00942E36"/>
    <w:rsid w:val="00947BCB"/>
    <w:rsid w:val="009573DB"/>
    <w:rsid w:val="00961D98"/>
    <w:rsid w:val="009719A0"/>
    <w:rsid w:val="00982A1C"/>
    <w:rsid w:val="009B4BB6"/>
    <w:rsid w:val="009D118F"/>
    <w:rsid w:val="009D3240"/>
    <w:rsid w:val="009D43CD"/>
    <w:rsid w:val="009E0DCD"/>
    <w:rsid w:val="009E1794"/>
    <w:rsid w:val="00A10A7B"/>
    <w:rsid w:val="00A17FD0"/>
    <w:rsid w:val="00A22069"/>
    <w:rsid w:val="00A428CB"/>
    <w:rsid w:val="00A4391C"/>
    <w:rsid w:val="00A463DE"/>
    <w:rsid w:val="00AA69FA"/>
    <w:rsid w:val="00AC5F6C"/>
    <w:rsid w:val="00AD46A9"/>
    <w:rsid w:val="00AD7479"/>
    <w:rsid w:val="00AE050A"/>
    <w:rsid w:val="00AF3A54"/>
    <w:rsid w:val="00AF3C08"/>
    <w:rsid w:val="00B04FEF"/>
    <w:rsid w:val="00B36312"/>
    <w:rsid w:val="00B55C2C"/>
    <w:rsid w:val="00B7744B"/>
    <w:rsid w:val="00B8331A"/>
    <w:rsid w:val="00B91EBD"/>
    <w:rsid w:val="00BA6289"/>
    <w:rsid w:val="00BB2581"/>
    <w:rsid w:val="00BB5E3C"/>
    <w:rsid w:val="00BD12C2"/>
    <w:rsid w:val="00BD5408"/>
    <w:rsid w:val="00BD5E98"/>
    <w:rsid w:val="00BE1A74"/>
    <w:rsid w:val="00BF1F5B"/>
    <w:rsid w:val="00BF5AE6"/>
    <w:rsid w:val="00C063DC"/>
    <w:rsid w:val="00C10878"/>
    <w:rsid w:val="00C17C42"/>
    <w:rsid w:val="00C333D8"/>
    <w:rsid w:val="00C4141B"/>
    <w:rsid w:val="00C56814"/>
    <w:rsid w:val="00C62C0D"/>
    <w:rsid w:val="00C6436B"/>
    <w:rsid w:val="00C80950"/>
    <w:rsid w:val="00C80D41"/>
    <w:rsid w:val="00C92473"/>
    <w:rsid w:val="00C953F9"/>
    <w:rsid w:val="00CB0CE3"/>
    <w:rsid w:val="00CB5045"/>
    <w:rsid w:val="00CB66AC"/>
    <w:rsid w:val="00CC2EBE"/>
    <w:rsid w:val="00CD4D50"/>
    <w:rsid w:val="00CD7E4F"/>
    <w:rsid w:val="00CF3BD1"/>
    <w:rsid w:val="00D01EE0"/>
    <w:rsid w:val="00D21244"/>
    <w:rsid w:val="00D31D0F"/>
    <w:rsid w:val="00D37568"/>
    <w:rsid w:val="00D37709"/>
    <w:rsid w:val="00D41B3C"/>
    <w:rsid w:val="00D44D3F"/>
    <w:rsid w:val="00D51335"/>
    <w:rsid w:val="00D80099"/>
    <w:rsid w:val="00D84664"/>
    <w:rsid w:val="00D96C81"/>
    <w:rsid w:val="00DA2F7C"/>
    <w:rsid w:val="00DA3FDD"/>
    <w:rsid w:val="00DA57FC"/>
    <w:rsid w:val="00DB3FDF"/>
    <w:rsid w:val="00DB64F3"/>
    <w:rsid w:val="00DB6DC2"/>
    <w:rsid w:val="00DB757C"/>
    <w:rsid w:val="00DC0F10"/>
    <w:rsid w:val="00DE55E3"/>
    <w:rsid w:val="00E003B1"/>
    <w:rsid w:val="00E0269B"/>
    <w:rsid w:val="00E11410"/>
    <w:rsid w:val="00E135A4"/>
    <w:rsid w:val="00E15ABA"/>
    <w:rsid w:val="00E16351"/>
    <w:rsid w:val="00E35C6C"/>
    <w:rsid w:val="00E627DD"/>
    <w:rsid w:val="00E67E92"/>
    <w:rsid w:val="00E7518D"/>
    <w:rsid w:val="00E86BA4"/>
    <w:rsid w:val="00E91EE9"/>
    <w:rsid w:val="00EA4132"/>
    <w:rsid w:val="00EB43E7"/>
    <w:rsid w:val="00EB4603"/>
    <w:rsid w:val="00EB6CA8"/>
    <w:rsid w:val="00EC7AB4"/>
    <w:rsid w:val="00ED468C"/>
    <w:rsid w:val="00EF32E5"/>
    <w:rsid w:val="00F125C7"/>
    <w:rsid w:val="00F17A77"/>
    <w:rsid w:val="00F26E9E"/>
    <w:rsid w:val="00F34695"/>
    <w:rsid w:val="00F414DF"/>
    <w:rsid w:val="00F50A91"/>
    <w:rsid w:val="00F57A56"/>
    <w:rsid w:val="00F61EC2"/>
    <w:rsid w:val="00F73DFB"/>
    <w:rsid w:val="00F84C84"/>
    <w:rsid w:val="00F8614C"/>
    <w:rsid w:val="00FA4034"/>
    <w:rsid w:val="00FD0B5F"/>
    <w:rsid w:val="00FD37D2"/>
    <w:rsid w:val="00FE3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0D11FB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0D11FB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0D11FB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D11FB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D11FB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D11FB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D11FB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D11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0D11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0D11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D11FB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0D11FB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0D11FB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0D11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D11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D11FB"/>
  </w:style>
  <w:style w:type="paragraph" w:customStyle="1" w:styleId="Bullet2">
    <w:name w:val="Bullet2"/>
    <w:basedOn w:val="Normal"/>
    <w:rsid w:val="000D11F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D11FB"/>
    <w:pPr>
      <w:spacing w:before="80"/>
      <w:jc w:val="both"/>
    </w:pPr>
  </w:style>
  <w:style w:type="paragraph" w:customStyle="1" w:styleId="Tabletext">
    <w:name w:val="Tabletext"/>
    <w:basedOn w:val="Normal"/>
    <w:rsid w:val="000D11FB"/>
    <w:pPr>
      <w:keepLines/>
    </w:pPr>
  </w:style>
  <w:style w:type="paragraph" w:styleId="Corpodetexto">
    <w:name w:val="Body Text"/>
    <w:basedOn w:val="Normal"/>
    <w:rsid w:val="000D11FB"/>
    <w:pPr>
      <w:keepLines/>
      <w:ind w:left="720"/>
    </w:pPr>
  </w:style>
  <w:style w:type="paragraph" w:customStyle="1" w:styleId="Paragraph3">
    <w:name w:val="Paragraph3"/>
    <w:basedOn w:val="Normal"/>
    <w:rsid w:val="000D11FB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0D11FB"/>
    <w:pPr>
      <w:ind w:left="720" w:hanging="432"/>
    </w:pPr>
  </w:style>
  <w:style w:type="character" w:styleId="Refdenotaderodap">
    <w:name w:val="footnote reference"/>
    <w:semiHidden/>
    <w:rsid w:val="000D11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D11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0D11FB"/>
    <w:pPr>
      <w:shd w:val="clear" w:color="auto" w:fill="000080"/>
    </w:pPr>
  </w:style>
  <w:style w:type="paragraph" w:customStyle="1" w:styleId="Paragraph4">
    <w:name w:val="Paragraph4"/>
    <w:basedOn w:val="Normal"/>
    <w:rsid w:val="000D11FB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D11FB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0D11FB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0D11FB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0D11FB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0D11FB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0D11FB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0D11FB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0D11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D11FB"/>
    <w:pPr>
      <w:widowControl/>
      <w:spacing w:before="120"/>
      <w:jc w:val="both"/>
    </w:pPr>
  </w:style>
  <w:style w:type="paragraph" w:customStyle="1" w:styleId="Bullet">
    <w:name w:val="Bullet"/>
    <w:basedOn w:val="Normal"/>
    <w:rsid w:val="000D11FB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0D11FB"/>
    <w:rPr>
      <w:color w:val="0000FF"/>
      <w:u w:val="single"/>
    </w:rPr>
  </w:style>
  <w:style w:type="paragraph" w:customStyle="1" w:styleId="infoblue0">
    <w:name w:val="infoblue"/>
    <w:basedOn w:val="Normal"/>
    <w:rsid w:val="000D11FB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0D11FB"/>
  </w:style>
  <w:style w:type="character" w:customStyle="1" w:styleId="tw4winExternal">
    <w:name w:val="tw4winExternal"/>
    <w:rsid w:val="000D11F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0D11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D11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D11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D11FB"/>
    <w:rPr>
      <w:color w:val="0000FF"/>
    </w:rPr>
  </w:style>
  <w:style w:type="character" w:customStyle="1" w:styleId="tw4winPopup">
    <w:name w:val="tw4winPopup"/>
    <w:rsid w:val="000D11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D11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D11FB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0B5B9B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0D11FB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0D11FB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0D11FB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D11FB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D11FB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D11FB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D11FB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D11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0D11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0D11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D11FB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0D11FB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0D11FB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0D11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D11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D11FB"/>
  </w:style>
  <w:style w:type="paragraph" w:customStyle="1" w:styleId="Bullet2">
    <w:name w:val="Bullet2"/>
    <w:basedOn w:val="Normal"/>
    <w:rsid w:val="000D11F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D11FB"/>
    <w:pPr>
      <w:spacing w:before="80"/>
      <w:jc w:val="both"/>
    </w:pPr>
  </w:style>
  <w:style w:type="paragraph" w:customStyle="1" w:styleId="Tabletext">
    <w:name w:val="Tabletext"/>
    <w:basedOn w:val="Normal"/>
    <w:rsid w:val="000D11FB"/>
    <w:pPr>
      <w:keepLines/>
    </w:pPr>
  </w:style>
  <w:style w:type="paragraph" w:styleId="Corpodetexto">
    <w:name w:val="Body Text"/>
    <w:basedOn w:val="Normal"/>
    <w:rsid w:val="000D11FB"/>
    <w:pPr>
      <w:keepLines/>
      <w:ind w:left="720"/>
    </w:pPr>
  </w:style>
  <w:style w:type="paragraph" w:customStyle="1" w:styleId="Paragraph3">
    <w:name w:val="Paragraph3"/>
    <w:basedOn w:val="Normal"/>
    <w:rsid w:val="000D11FB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0D11FB"/>
    <w:pPr>
      <w:ind w:left="720" w:hanging="432"/>
    </w:pPr>
  </w:style>
  <w:style w:type="character" w:styleId="Refdenotaderodap">
    <w:name w:val="footnote reference"/>
    <w:semiHidden/>
    <w:rsid w:val="000D11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D11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0D11FB"/>
    <w:pPr>
      <w:shd w:val="clear" w:color="auto" w:fill="000080"/>
    </w:pPr>
  </w:style>
  <w:style w:type="paragraph" w:customStyle="1" w:styleId="Paragraph4">
    <w:name w:val="Paragraph4"/>
    <w:basedOn w:val="Normal"/>
    <w:rsid w:val="000D11FB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D11FB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0D11FB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0D11FB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0D11FB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0D11FB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0D11FB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0D11FB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0D11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D11FB"/>
    <w:pPr>
      <w:widowControl/>
      <w:spacing w:before="120"/>
      <w:jc w:val="both"/>
    </w:pPr>
  </w:style>
  <w:style w:type="paragraph" w:customStyle="1" w:styleId="Bullet">
    <w:name w:val="Bullet"/>
    <w:basedOn w:val="Normal"/>
    <w:rsid w:val="000D11FB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0D11FB"/>
    <w:rPr>
      <w:color w:val="0000FF"/>
      <w:u w:val="single"/>
    </w:rPr>
  </w:style>
  <w:style w:type="paragraph" w:customStyle="1" w:styleId="infoblue0">
    <w:name w:val="infoblue"/>
    <w:basedOn w:val="Normal"/>
    <w:rsid w:val="000D11FB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0D11FB"/>
  </w:style>
  <w:style w:type="character" w:customStyle="1" w:styleId="tw4winExternal">
    <w:name w:val="tw4winExternal"/>
    <w:rsid w:val="000D11F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0D11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D11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D11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D11FB"/>
    <w:rPr>
      <w:color w:val="0000FF"/>
    </w:rPr>
  </w:style>
  <w:style w:type="character" w:customStyle="1" w:styleId="tw4winPopup">
    <w:name w:val="tw4winPopup"/>
    <w:rsid w:val="000D11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D11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D11FB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0B5B9B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DF637-FF55-401B-9888-C63D516D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236</TotalTime>
  <Pages>1</Pages>
  <Words>1771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11316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28</cp:revision>
  <cp:lastPrinted>2001-03-15T17:26:00Z</cp:lastPrinted>
  <dcterms:created xsi:type="dcterms:W3CDTF">2016-05-04T13:25:00Z</dcterms:created>
  <dcterms:modified xsi:type="dcterms:W3CDTF">2016-07-26T19:48:00Z</dcterms:modified>
</cp:coreProperties>
</file>