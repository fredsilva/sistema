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BA87C" w14:textId="77777777" w:rsidR="001F108F" w:rsidRPr="00B203B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  <w:bookmarkStart w:id="0" w:name="_GoBack"/>
    </w:p>
    <w:p w14:paraId="03CB7BC3" w14:textId="77777777" w:rsidR="001F108F" w:rsidRPr="00B203B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0578BBB" w14:textId="77777777" w:rsidR="001F108F" w:rsidRPr="00B203B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9985F00" w14:textId="77777777" w:rsidR="001F108F" w:rsidRPr="00B203B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B203BC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55814336" w14:textId="77777777" w:rsidR="001F108F" w:rsidRPr="00B203BC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B203BC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B203BC">
        <w:rPr>
          <w:snapToGrid/>
          <w:color w:val="1F497D"/>
          <w:sz w:val="28"/>
          <w:szCs w:val="28"/>
          <w:lang w:val="pt-BR" w:eastAsia="ja-JP"/>
        </w:rPr>
        <w:br/>
      </w:r>
    </w:p>
    <w:p w14:paraId="5AFC6201" w14:textId="77777777" w:rsidR="001F108F" w:rsidRPr="00B203B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F48B614" w14:textId="77777777" w:rsidR="001F108F" w:rsidRPr="00B203B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37DDE74" w14:textId="77777777" w:rsidR="001F108F" w:rsidRPr="00B203B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ECBE307" w14:textId="77777777" w:rsidR="001F108F" w:rsidRPr="00B203BC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B203B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7ED16A0B" w14:textId="77777777" w:rsidR="001F108F" w:rsidRPr="00B203BC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42DE146B" w14:textId="77777777" w:rsidR="00D44D3F" w:rsidRPr="00B203BC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B203B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353BE4" w:rsidRPr="00B203BC">
        <w:rPr>
          <w:b/>
          <w:iCs/>
          <w:snapToGrid/>
          <w:spacing w:val="15"/>
          <w:sz w:val="28"/>
          <w:szCs w:val="28"/>
          <w:lang w:val="pt-BR" w:eastAsia="ja-JP"/>
        </w:rPr>
        <w:t>Cadastro de Contribuintes do ICMS</w:t>
      </w:r>
    </w:p>
    <w:p w14:paraId="5CC2206A" w14:textId="77777777" w:rsidR="00017DDD" w:rsidRPr="00B203BC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B203B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353BE4" w:rsidRPr="00B203BC">
        <w:rPr>
          <w:b/>
          <w:iCs/>
          <w:snapToGrid/>
          <w:spacing w:val="15"/>
          <w:sz w:val="28"/>
          <w:szCs w:val="28"/>
          <w:lang w:val="pt-BR" w:eastAsia="ja-JP"/>
        </w:rPr>
        <w:t>CCI</w:t>
      </w:r>
    </w:p>
    <w:p w14:paraId="1E6270A8" w14:textId="77777777" w:rsidR="00FD22CF" w:rsidRPr="00B203BC" w:rsidRDefault="00FD22CF" w:rsidP="00FD22CF">
      <w:pPr>
        <w:numPr>
          <w:ilvl w:val="1"/>
          <w:numId w:val="0"/>
        </w:numPr>
        <w:spacing w:before="240" w:after="240"/>
        <w:ind w:left="2552" w:hanging="2126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B203BC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B203BC">
        <w:rPr>
          <w:b/>
          <w:iCs/>
          <w:spacing w:val="15"/>
          <w:sz w:val="28"/>
          <w:szCs w:val="28"/>
          <w:lang w:val="pt-BR" w:eastAsia="ja-JP"/>
        </w:rPr>
        <w:t>Cadastro de Contribuintes via Portal dos Contribuintes.</w:t>
      </w:r>
    </w:p>
    <w:p w14:paraId="418890F5" w14:textId="77777777" w:rsidR="001F108F" w:rsidRPr="00B203BC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B203B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B203B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B203B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4E7CCF" w:rsidRPr="00B203BC">
        <w:rPr>
          <w:rFonts w:eastAsia="ヒラギノ角ゴ Pro W3"/>
          <w:b/>
          <w:bCs/>
          <w:iCs/>
          <w:snapToGrid/>
          <w:szCs w:val="24"/>
          <w:lang w:val="pt-BR" w:eastAsia="ja-JP"/>
        </w:rPr>
        <w:t>CCIUC0209</w:t>
      </w:r>
      <w:r w:rsidR="005003C3" w:rsidRPr="00B203BC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– </w:t>
      </w:r>
      <w:r w:rsidR="004E7CCF" w:rsidRPr="00B203BC">
        <w:rPr>
          <w:rFonts w:eastAsia="ヒラギノ角ゴ Pro W3"/>
          <w:b/>
          <w:bCs/>
          <w:iCs/>
          <w:snapToGrid/>
          <w:szCs w:val="24"/>
          <w:lang w:val="pt-BR" w:eastAsia="ja-JP"/>
        </w:rPr>
        <w:t>Validar solicitação de cadastro</w:t>
      </w:r>
    </w:p>
    <w:p w14:paraId="2F2DDC20" w14:textId="77777777" w:rsidR="00017DDD" w:rsidRPr="00B203BC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0D62784B" w14:textId="77777777" w:rsidR="00244BB3" w:rsidRPr="00B203BC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15AD7F5C" w14:textId="77777777" w:rsidR="00244BB3" w:rsidRPr="00B203BC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BFBA30C" w14:textId="77777777" w:rsidR="00017DDD" w:rsidRPr="00B203BC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FAAC6CC" w14:textId="77777777" w:rsidR="001F108F" w:rsidRPr="00B203B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59945DF" w14:textId="77777777" w:rsidR="00017DDD" w:rsidRPr="00B203BC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1A339C" w14:textId="77777777" w:rsidR="001F108F" w:rsidRPr="00B203B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C3AB8F7" w14:textId="77777777" w:rsidR="001F108F" w:rsidRPr="00B203B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3D6DF02" w14:textId="77777777" w:rsidR="001F108F" w:rsidRPr="00B203B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5360C33" w14:textId="77777777" w:rsidR="001F108F" w:rsidRPr="00B203B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57EA40C" w14:textId="77777777" w:rsidR="001F108F" w:rsidRPr="00B203B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6681794" w14:textId="77777777" w:rsidR="001F108F" w:rsidRPr="00B203BC" w:rsidRDefault="009C67BD" w:rsidP="009C67BD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 w:rsidRPr="00B203BC">
        <w:rPr>
          <w:snapToGrid/>
          <w:sz w:val="22"/>
          <w:szCs w:val="22"/>
          <w:lang w:val="pt-BR" w:eastAsia="ja-JP"/>
        </w:rPr>
        <w:t>20/06/2016</w:t>
      </w:r>
    </w:p>
    <w:p w14:paraId="425D83F3" w14:textId="77777777" w:rsidR="001F108F" w:rsidRPr="00B203BC" w:rsidRDefault="001F108F" w:rsidP="00F414D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189BCC6F" w14:textId="77777777" w:rsidR="0057275D" w:rsidRPr="00B203BC" w:rsidRDefault="001F108F" w:rsidP="00F414DF">
      <w:pPr>
        <w:widowControl/>
        <w:autoSpaceDE/>
        <w:autoSpaceDN/>
        <w:jc w:val="both"/>
        <w:rPr>
          <w:lang w:val="pt-BR"/>
        </w:rPr>
      </w:pPr>
      <w:r w:rsidRPr="00B203BC">
        <w:rPr>
          <w:snapToGrid/>
          <w:sz w:val="22"/>
          <w:szCs w:val="22"/>
          <w:lang w:val="pt-BR" w:eastAsia="ja-JP"/>
        </w:rPr>
        <w:br w:type="page"/>
      </w:r>
    </w:p>
    <w:p w14:paraId="2BFE78EB" w14:textId="77777777" w:rsidR="0063171B" w:rsidRPr="00B203BC" w:rsidRDefault="0063171B" w:rsidP="00966588">
      <w:pPr>
        <w:pStyle w:val="Ttulo"/>
        <w:rPr>
          <w:lang w:val="pt-BR"/>
        </w:rPr>
      </w:pPr>
      <w:r w:rsidRPr="00B203BC">
        <w:rPr>
          <w:lang w:val="pt-BR"/>
        </w:rPr>
        <w:lastRenderedPageBreak/>
        <w:t>Histórico d</w:t>
      </w:r>
      <w:r w:rsidR="001F108F" w:rsidRPr="00B203BC">
        <w:rPr>
          <w:lang w:val="pt-BR"/>
        </w:rPr>
        <w:t>e</w:t>
      </w:r>
      <w:r w:rsidRPr="00B203BC">
        <w:rPr>
          <w:lang w:val="pt-BR"/>
        </w:rPr>
        <w:t xml:space="preserve"> </w:t>
      </w:r>
      <w:r w:rsidR="0041232C" w:rsidRPr="00B203B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962"/>
        <w:gridCol w:w="2551"/>
      </w:tblGrid>
      <w:tr w:rsidR="001F108F" w:rsidRPr="00B203BC" w14:paraId="38A89E1E" w14:textId="77777777" w:rsidTr="0020743B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1AADB" w14:textId="77777777" w:rsidR="001F108F" w:rsidRPr="00B203BC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B203BC">
              <w:rPr>
                <w:b/>
                <w:lang w:val="pt-BR"/>
              </w:rPr>
              <w:t>Data</w:t>
            </w:r>
          </w:p>
        </w:tc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48B72" w14:textId="77777777" w:rsidR="001F108F" w:rsidRPr="00B203BC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B203BC">
              <w:rPr>
                <w:b/>
                <w:lang w:val="pt-BR"/>
              </w:rPr>
              <w:t>Descrição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65FDF" w14:textId="77777777" w:rsidR="001F108F" w:rsidRPr="00B203BC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B203BC">
              <w:rPr>
                <w:b/>
                <w:lang w:val="pt-BR"/>
              </w:rPr>
              <w:t>Autor</w:t>
            </w:r>
          </w:p>
        </w:tc>
      </w:tr>
      <w:tr w:rsidR="0045775B" w:rsidRPr="00B203BC" w14:paraId="36D39525" w14:textId="77777777" w:rsidTr="0020743B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6AFE7" w14:textId="77777777" w:rsidR="001F108F" w:rsidRPr="00B203BC" w:rsidRDefault="009C67BD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B203BC">
              <w:rPr>
                <w:color w:val="000000"/>
                <w:lang w:val="pt-BR"/>
              </w:rPr>
              <w:t>10/09/2015</w:t>
            </w:r>
          </w:p>
        </w:tc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703F0" w14:textId="77777777" w:rsidR="001F108F" w:rsidRPr="00B203BC" w:rsidRDefault="009C67BD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B203BC"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EF1EC" w14:textId="77777777" w:rsidR="001F108F" w:rsidRPr="00B203BC" w:rsidRDefault="009C67BD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B203BC">
              <w:rPr>
                <w:color w:val="000000"/>
                <w:lang w:val="pt-BR"/>
              </w:rPr>
              <w:t>Chaim R.</w:t>
            </w:r>
          </w:p>
        </w:tc>
      </w:tr>
      <w:tr w:rsidR="001F108F" w:rsidRPr="00B203BC" w14:paraId="577A6722" w14:textId="77777777" w:rsidTr="0020743B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D7EEF" w14:textId="77777777" w:rsidR="001F108F" w:rsidRPr="00B203BC" w:rsidRDefault="009C67BD" w:rsidP="00F414DF">
            <w:pPr>
              <w:pStyle w:val="Recuonormal"/>
              <w:jc w:val="both"/>
              <w:rPr>
                <w:lang w:val="pt-BR"/>
              </w:rPr>
            </w:pPr>
            <w:r w:rsidRPr="00B203BC">
              <w:rPr>
                <w:lang w:val="pt-BR"/>
              </w:rPr>
              <w:t>20/06/2016</w:t>
            </w:r>
          </w:p>
        </w:tc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B9681" w14:textId="77777777" w:rsidR="001F108F" w:rsidRPr="00B203BC" w:rsidRDefault="009C67BD" w:rsidP="00F414DF">
            <w:pPr>
              <w:pStyle w:val="Recuonormal"/>
              <w:jc w:val="both"/>
              <w:rPr>
                <w:lang w:val="pt-BR"/>
              </w:rPr>
            </w:pPr>
            <w:r w:rsidRPr="00B203BC">
              <w:rPr>
                <w:lang w:val="pt-BR"/>
              </w:rPr>
              <w:t>Ajustes para preparação dos casos de teste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99A1F" w14:textId="77777777" w:rsidR="001F108F" w:rsidRPr="00B203BC" w:rsidRDefault="009C67BD" w:rsidP="00F414DF">
            <w:pPr>
              <w:pStyle w:val="Recuonormal"/>
              <w:jc w:val="both"/>
              <w:rPr>
                <w:lang w:val="pt-BR"/>
              </w:rPr>
            </w:pPr>
            <w:r w:rsidRPr="00B203BC">
              <w:rPr>
                <w:lang w:val="pt-BR"/>
              </w:rPr>
              <w:t>Chaim R.</w:t>
            </w:r>
          </w:p>
        </w:tc>
      </w:tr>
      <w:tr w:rsidR="001F108F" w:rsidRPr="00B203BC" w14:paraId="7D7C36D8" w14:textId="77777777" w:rsidTr="0020743B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37552" w14:textId="0F70C2D1" w:rsidR="001F108F" w:rsidRPr="00B203BC" w:rsidRDefault="0020743B" w:rsidP="00F414D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01/07/2016</w:t>
            </w:r>
          </w:p>
        </w:tc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888D5" w14:textId="4BC3286D" w:rsidR="001F108F" w:rsidRPr="00B203BC" w:rsidRDefault="0020743B" w:rsidP="0020743B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Reformulação do caso de uso por casos de teste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61623" w14:textId="57797016" w:rsidR="001F108F" w:rsidRPr="00B203BC" w:rsidRDefault="0020743B" w:rsidP="00F414D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B203BC" w14:paraId="061F7CF7" w14:textId="77777777" w:rsidTr="0020743B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0FFAC" w14:textId="77777777" w:rsidR="001F108F" w:rsidRPr="00B203BC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D1F0F" w14:textId="77777777" w:rsidR="001F108F" w:rsidRPr="00B203BC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D576A" w14:textId="77777777" w:rsidR="001F108F" w:rsidRPr="00B203BC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</w:tbl>
    <w:p w14:paraId="0109C216" w14:textId="77777777" w:rsidR="0063171B" w:rsidRPr="00B203BC" w:rsidRDefault="0063171B" w:rsidP="00F414DF">
      <w:pPr>
        <w:jc w:val="both"/>
        <w:rPr>
          <w:lang w:val="pt-BR"/>
        </w:rPr>
      </w:pPr>
    </w:p>
    <w:p w14:paraId="6E677BDD" w14:textId="77777777" w:rsidR="00966588" w:rsidRPr="00B203BC" w:rsidRDefault="00966588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 w:rsidRPr="00B203BC">
        <w:rPr>
          <w:lang w:val="pt-BR"/>
        </w:rPr>
        <w:br w:type="page"/>
      </w:r>
    </w:p>
    <w:p w14:paraId="1307BE22" w14:textId="77777777" w:rsidR="00966588" w:rsidRPr="00B203BC" w:rsidRDefault="00966588" w:rsidP="00966588">
      <w:pPr>
        <w:pStyle w:val="Ttulo"/>
        <w:rPr>
          <w:lang w:val="pt-BR"/>
        </w:rPr>
      </w:pPr>
      <w:r w:rsidRPr="00B203BC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966588" w:rsidRPr="00B203BC" w14:paraId="3A2460A3" w14:textId="77777777" w:rsidTr="000974F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5CC22" w14:textId="77777777" w:rsidR="00966588" w:rsidRPr="00B203BC" w:rsidRDefault="00966588" w:rsidP="000974F3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B203BC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50D83" w14:textId="77777777" w:rsidR="00966588" w:rsidRPr="00B203BC" w:rsidRDefault="00966588" w:rsidP="000974F3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B203BC">
              <w:rPr>
                <w:b/>
                <w:lang w:val="pt-BR"/>
              </w:rPr>
              <w:t>Descrição</w:t>
            </w:r>
          </w:p>
        </w:tc>
      </w:tr>
      <w:tr w:rsidR="00CC7370" w:rsidRPr="00B203BC" w14:paraId="19EEC208" w14:textId="77777777" w:rsidTr="000974F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C634E" w14:textId="77777777" w:rsidR="00CC7370" w:rsidRPr="00B203BC" w:rsidRDefault="00CC7370" w:rsidP="000974F3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A878C" w14:textId="77777777" w:rsidR="00CC7370" w:rsidRPr="00B203BC" w:rsidRDefault="00CC7370" w:rsidP="000974F3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</w:p>
        </w:tc>
      </w:tr>
      <w:tr w:rsidR="00CC7370" w:rsidRPr="007E009D" w14:paraId="2CDDF2BF" w14:textId="77777777" w:rsidTr="000974F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246F7" w14:textId="59B65D61" w:rsidR="00CC7370" w:rsidRPr="00B203BC" w:rsidRDefault="00CC7370" w:rsidP="00CC7370">
            <w:pPr>
              <w:pStyle w:val="Recuonormal"/>
              <w:spacing w:after="0"/>
              <w:ind w:left="0" w:firstLine="0"/>
              <w:jc w:val="center"/>
              <w:rPr>
                <w:lang w:val="pt-BR"/>
              </w:rPr>
            </w:pPr>
            <w:r w:rsidRPr="00B203BC">
              <w:rPr>
                <w:lang w:val="pt-BR"/>
              </w:rPr>
              <w:t>CCI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94AF8" w14:textId="7E1C03F0" w:rsidR="00CC7370" w:rsidRPr="00B203BC" w:rsidRDefault="00CC7370" w:rsidP="00CC7370">
            <w:pPr>
              <w:pStyle w:val="Recuonormal"/>
              <w:spacing w:after="0"/>
              <w:ind w:left="0" w:firstLine="0"/>
              <w:rPr>
                <w:lang w:val="pt-BR"/>
              </w:rPr>
            </w:pPr>
            <w:r w:rsidRPr="00B203BC">
              <w:rPr>
                <w:lang w:val="pt-BR"/>
              </w:rPr>
              <w:t>Cadastro de Contribuintes do ICMS</w:t>
            </w:r>
          </w:p>
        </w:tc>
      </w:tr>
      <w:tr w:rsidR="00966588" w:rsidRPr="00B203BC" w14:paraId="28A97346" w14:textId="77777777" w:rsidTr="000974F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C2568" w14:textId="77777777" w:rsidR="00966588" w:rsidRPr="00B203BC" w:rsidRDefault="00966588" w:rsidP="000974F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B203BC">
              <w:rPr>
                <w:color w:val="000000"/>
                <w:lang w:val="pt-BR"/>
              </w:rPr>
              <w:t>CRC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3D89B" w14:textId="77777777" w:rsidR="00966588" w:rsidRPr="00B203BC" w:rsidRDefault="00966588" w:rsidP="000974F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B203BC">
              <w:rPr>
                <w:color w:val="000000"/>
                <w:lang w:val="pt-BR"/>
              </w:rPr>
              <w:t>Cons</w:t>
            </w:r>
            <w:r w:rsidR="009D7F85" w:rsidRPr="00B203BC">
              <w:rPr>
                <w:color w:val="000000"/>
                <w:lang w:val="pt-BR"/>
              </w:rPr>
              <w:t>e</w:t>
            </w:r>
            <w:r w:rsidRPr="00B203BC">
              <w:rPr>
                <w:color w:val="000000"/>
                <w:lang w:val="pt-BR"/>
              </w:rPr>
              <w:t>lho Regional de Contabilidade</w:t>
            </w:r>
          </w:p>
        </w:tc>
      </w:tr>
      <w:tr w:rsidR="00A96231" w:rsidRPr="007E009D" w14:paraId="1B54A507" w14:textId="77777777" w:rsidTr="000974F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80A6B" w14:textId="77777777" w:rsidR="00A96231" w:rsidRPr="00B203BC" w:rsidRDefault="00A96231" w:rsidP="000974F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B203BC">
              <w:rPr>
                <w:color w:val="000000"/>
                <w:lang w:val="pt-BR"/>
              </w:rPr>
              <w:t>CPF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45103" w14:textId="77777777" w:rsidR="00A96231" w:rsidRPr="00B203BC" w:rsidRDefault="00A96231" w:rsidP="000974F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B203BC">
              <w:rPr>
                <w:color w:val="000000"/>
                <w:lang w:val="pt-BR"/>
              </w:rPr>
              <w:t>Cadastro de Pessoa Física da SRFB</w:t>
            </w:r>
          </w:p>
        </w:tc>
      </w:tr>
      <w:tr w:rsidR="00DC75D8" w:rsidRPr="007E009D" w14:paraId="5F1564AD" w14:textId="77777777" w:rsidTr="000974F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BB538" w14:textId="77777777" w:rsidR="00DC75D8" w:rsidRPr="00B203BC" w:rsidRDefault="00DC75D8" w:rsidP="000974F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B203BC">
              <w:rPr>
                <w:color w:val="000000"/>
                <w:lang w:val="pt-BR"/>
              </w:rPr>
              <w:t>JUCETINS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3D740" w14:textId="77777777" w:rsidR="00DC75D8" w:rsidRPr="00B203BC" w:rsidRDefault="00DC75D8" w:rsidP="000974F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B203BC">
              <w:rPr>
                <w:color w:val="000000"/>
                <w:lang w:val="pt-BR"/>
              </w:rPr>
              <w:t>Junta Comercial do Estado de Tocantins</w:t>
            </w:r>
          </w:p>
        </w:tc>
      </w:tr>
      <w:tr w:rsidR="00966588" w:rsidRPr="00B203BC" w14:paraId="4B332565" w14:textId="77777777" w:rsidTr="000974F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4240D" w14:textId="77777777" w:rsidR="00966588" w:rsidRPr="00B203BC" w:rsidRDefault="00DC75D8" w:rsidP="000974F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B203BC">
              <w:rPr>
                <w:color w:val="000000"/>
                <w:lang w:val="pt-BR"/>
              </w:rPr>
              <w:t xml:space="preserve">PF 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7F371" w14:textId="77777777" w:rsidR="00966588" w:rsidRPr="00B203BC" w:rsidRDefault="00DC75D8" w:rsidP="000974F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B203BC">
              <w:rPr>
                <w:color w:val="000000"/>
                <w:lang w:val="pt-BR"/>
              </w:rPr>
              <w:t>Pessoa Física</w:t>
            </w:r>
          </w:p>
        </w:tc>
      </w:tr>
      <w:tr w:rsidR="00A96231" w:rsidRPr="007E009D" w14:paraId="2E109540" w14:textId="77777777" w:rsidTr="000974F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E6A63" w14:textId="77777777" w:rsidR="00A96231" w:rsidRPr="00B203BC" w:rsidRDefault="00A96231" w:rsidP="000974F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B203BC">
              <w:rPr>
                <w:color w:val="000000"/>
                <w:lang w:val="pt-BR"/>
              </w:rPr>
              <w:t>SRFB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41184" w14:textId="77777777" w:rsidR="00A96231" w:rsidRPr="00B203BC" w:rsidRDefault="00A96231" w:rsidP="000974F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B203BC">
              <w:rPr>
                <w:color w:val="000000"/>
                <w:lang w:val="pt-BR"/>
              </w:rPr>
              <w:t>Secretaria da Receita Federal do Brasil</w:t>
            </w:r>
          </w:p>
        </w:tc>
      </w:tr>
      <w:tr w:rsidR="00966588" w:rsidRPr="007E009D" w14:paraId="6E7041D6" w14:textId="77777777" w:rsidTr="000974F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A76BD" w14:textId="77777777" w:rsidR="00966588" w:rsidRPr="00B203BC" w:rsidRDefault="00966588" w:rsidP="000974F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A1D3B" w14:textId="77777777" w:rsidR="00966588" w:rsidRPr="00B203BC" w:rsidRDefault="00966588" w:rsidP="000974F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</w:tbl>
    <w:p w14:paraId="639AB40A" w14:textId="77777777" w:rsidR="00966588" w:rsidRPr="00B203BC" w:rsidRDefault="00966588" w:rsidP="00966588">
      <w:pPr>
        <w:spacing w:before="120" w:after="60"/>
        <w:ind w:left="454"/>
        <w:jc w:val="both"/>
        <w:rPr>
          <w:lang w:val="pt-BR" w:eastAsia="ja-JP"/>
        </w:rPr>
      </w:pPr>
    </w:p>
    <w:p w14:paraId="40F9C2DE" w14:textId="77777777" w:rsidR="0063171B" w:rsidRPr="00B203BC" w:rsidRDefault="0063171B" w:rsidP="00F414DF">
      <w:pPr>
        <w:pStyle w:val="Ttulo"/>
        <w:jc w:val="both"/>
        <w:rPr>
          <w:lang w:val="pt-BR"/>
        </w:rPr>
      </w:pPr>
      <w:r w:rsidRPr="00B203BC">
        <w:rPr>
          <w:lang w:val="pt-BR"/>
        </w:rPr>
        <w:br w:type="page"/>
      </w:r>
      <w:r w:rsidRPr="00B203BC">
        <w:rPr>
          <w:lang w:val="pt-BR"/>
        </w:rPr>
        <w:lastRenderedPageBreak/>
        <w:t>Índice</w:t>
      </w:r>
    </w:p>
    <w:p w14:paraId="48B59351" w14:textId="77777777" w:rsidR="006330C2" w:rsidRPr="00B203BC" w:rsidRDefault="00EF6DC8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B203BC">
        <w:rPr>
          <w:lang w:val="pt-BR"/>
        </w:rPr>
        <w:fldChar w:fldCharType="begin"/>
      </w:r>
      <w:r w:rsidR="00D31D0F" w:rsidRPr="00B203BC">
        <w:rPr>
          <w:lang w:val="pt-BR"/>
        </w:rPr>
        <w:instrText xml:space="preserve"> TOC \o "1-3" \h \z \u </w:instrText>
      </w:r>
      <w:r w:rsidRPr="00B203BC">
        <w:rPr>
          <w:lang w:val="pt-BR"/>
        </w:rPr>
        <w:fldChar w:fldCharType="separate"/>
      </w:r>
      <w:hyperlink w:anchor="_Toc444262409" w:history="1">
        <w:r w:rsidR="006330C2" w:rsidRPr="00B203BC">
          <w:rPr>
            <w:rStyle w:val="Hyperlink"/>
            <w:noProof/>
            <w:lang w:val="pt-BR"/>
          </w:rPr>
          <w:t>1.</w:t>
        </w:r>
        <w:r w:rsidR="006330C2" w:rsidRPr="00B203B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6330C2" w:rsidRPr="00B203BC">
          <w:rPr>
            <w:rStyle w:val="Hyperlink"/>
            <w:noProof/>
            <w:lang w:val="pt-BR"/>
          </w:rPr>
          <w:t>CCIUC0209 – Validar solicitação de cadastro</w:t>
        </w:r>
        <w:r w:rsidR="006330C2" w:rsidRPr="00B203BC">
          <w:rPr>
            <w:noProof/>
            <w:webHidden/>
            <w:lang w:val="pt-BR"/>
          </w:rPr>
          <w:tab/>
        </w:r>
        <w:r w:rsidR="006330C2" w:rsidRPr="00B203BC">
          <w:rPr>
            <w:noProof/>
            <w:webHidden/>
            <w:lang w:val="pt-BR"/>
          </w:rPr>
          <w:fldChar w:fldCharType="begin"/>
        </w:r>
        <w:r w:rsidR="006330C2" w:rsidRPr="00B203BC">
          <w:rPr>
            <w:noProof/>
            <w:webHidden/>
            <w:lang w:val="pt-BR"/>
          </w:rPr>
          <w:instrText xml:space="preserve"> PAGEREF _Toc444262409 \h </w:instrText>
        </w:r>
        <w:r w:rsidR="006330C2" w:rsidRPr="00B203BC">
          <w:rPr>
            <w:noProof/>
            <w:webHidden/>
            <w:lang w:val="pt-BR"/>
          </w:rPr>
        </w:r>
        <w:r w:rsidR="006330C2" w:rsidRPr="00B203BC">
          <w:rPr>
            <w:noProof/>
            <w:webHidden/>
            <w:lang w:val="pt-BR"/>
          </w:rPr>
          <w:fldChar w:fldCharType="separate"/>
        </w:r>
        <w:r w:rsidR="007E009D">
          <w:rPr>
            <w:noProof/>
            <w:webHidden/>
            <w:lang w:val="pt-BR"/>
          </w:rPr>
          <w:t>5</w:t>
        </w:r>
        <w:r w:rsidR="006330C2" w:rsidRPr="00B203BC">
          <w:rPr>
            <w:noProof/>
            <w:webHidden/>
            <w:lang w:val="pt-BR"/>
          </w:rPr>
          <w:fldChar w:fldCharType="end"/>
        </w:r>
      </w:hyperlink>
    </w:p>
    <w:p w14:paraId="78E16E01" w14:textId="77777777" w:rsidR="006330C2" w:rsidRPr="00B203BC" w:rsidRDefault="00103E7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262410" w:history="1">
        <w:r w:rsidR="006330C2" w:rsidRPr="00B203BC">
          <w:rPr>
            <w:rStyle w:val="Hyperlink"/>
            <w:noProof/>
            <w:lang w:val="pt-BR"/>
          </w:rPr>
          <w:t>1.1.</w:t>
        </w:r>
        <w:r w:rsidR="006330C2" w:rsidRPr="00B203B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6330C2" w:rsidRPr="00B203BC">
          <w:rPr>
            <w:rStyle w:val="Hyperlink"/>
            <w:noProof/>
            <w:lang w:val="pt-BR"/>
          </w:rPr>
          <w:t>Descrição</w:t>
        </w:r>
        <w:r w:rsidR="006330C2" w:rsidRPr="00B203BC">
          <w:rPr>
            <w:noProof/>
            <w:webHidden/>
            <w:lang w:val="pt-BR"/>
          </w:rPr>
          <w:tab/>
        </w:r>
        <w:r w:rsidR="006330C2" w:rsidRPr="00B203BC">
          <w:rPr>
            <w:noProof/>
            <w:webHidden/>
            <w:lang w:val="pt-BR"/>
          </w:rPr>
          <w:fldChar w:fldCharType="begin"/>
        </w:r>
        <w:r w:rsidR="006330C2" w:rsidRPr="00B203BC">
          <w:rPr>
            <w:noProof/>
            <w:webHidden/>
            <w:lang w:val="pt-BR"/>
          </w:rPr>
          <w:instrText xml:space="preserve"> PAGEREF _Toc444262410 \h </w:instrText>
        </w:r>
        <w:r w:rsidR="006330C2" w:rsidRPr="00B203BC">
          <w:rPr>
            <w:noProof/>
            <w:webHidden/>
            <w:lang w:val="pt-BR"/>
          </w:rPr>
        </w:r>
        <w:r w:rsidR="006330C2" w:rsidRPr="00B203BC">
          <w:rPr>
            <w:noProof/>
            <w:webHidden/>
            <w:lang w:val="pt-BR"/>
          </w:rPr>
          <w:fldChar w:fldCharType="separate"/>
        </w:r>
        <w:r w:rsidR="007E009D">
          <w:rPr>
            <w:noProof/>
            <w:webHidden/>
            <w:lang w:val="pt-BR"/>
          </w:rPr>
          <w:t>5</w:t>
        </w:r>
        <w:r w:rsidR="006330C2" w:rsidRPr="00B203BC">
          <w:rPr>
            <w:noProof/>
            <w:webHidden/>
            <w:lang w:val="pt-BR"/>
          </w:rPr>
          <w:fldChar w:fldCharType="end"/>
        </w:r>
      </w:hyperlink>
    </w:p>
    <w:p w14:paraId="7B46058F" w14:textId="77777777" w:rsidR="006330C2" w:rsidRPr="00B203BC" w:rsidRDefault="00103E7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262411" w:history="1">
        <w:r w:rsidR="006330C2" w:rsidRPr="00B203BC">
          <w:rPr>
            <w:rStyle w:val="Hyperlink"/>
            <w:noProof/>
            <w:lang w:val="pt-BR"/>
          </w:rPr>
          <w:t>1.2.</w:t>
        </w:r>
        <w:r w:rsidR="006330C2" w:rsidRPr="00B203B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6330C2" w:rsidRPr="00B203BC">
          <w:rPr>
            <w:rStyle w:val="Hyperlink"/>
            <w:noProof/>
            <w:lang w:val="pt-BR"/>
          </w:rPr>
          <w:t>Atores Envolvidos</w:t>
        </w:r>
        <w:r w:rsidR="006330C2" w:rsidRPr="00B203BC">
          <w:rPr>
            <w:noProof/>
            <w:webHidden/>
            <w:lang w:val="pt-BR"/>
          </w:rPr>
          <w:tab/>
        </w:r>
        <w:r w:rsidR="006330C2" w:rsidRPr="00B203BC">
          <w:rPr>
            <w:noProof/>
            <w:webHidden/>
            <w:lang w:val="pt-BR"/>
          </w:rPr>
          <w:fldChar w:fldCharType="begin"/>
        </w:r>
        <w:r w:rsidR="006330C2" w:rsidRPr="00B203BC">
          <w:rPr>
            <w:noProof/>
            <w:webHidden/>
            <w:lang w:val="pt-BR"/>
          </w:rPr>
          <w:instrText xml:space="preserve"> PAGEREF _Toc444262411 \h </w:instrText>
        </w:r>
        <w:r w:rsidR="006330C2" w:rsidRPr="00B203BC">
          <w:rPr>
            <w:noProof/>
            <w:webHidden/>
            <w:lang w:val="pt-BR"/>
          </w:rPr>
        </w:r>
        <w:r w:rsidR="006330C2" w:rsidRPr="00B203BC">
          <w:rPr>
            <w:noProof/>
            <w:webHidden/>
            <w:lang w:val="pt-BR"/>
          </w:rPr>
          <w:fldChar w:fldCharType="separate"/>
        </w:r>
        <w:r w:rsidR="007E009D">
          <w:rPr>
            <w:noProof/>
            <w:webHidden/>
            <w:lang w:val="pt-BR"/>
          </w:rPr>
          <w:t>5</w:t>
        </w:r>
        <w:r w:rsidR="006330C2" w:rsidRPr="00B203BC">
          <w:rPr>
            <w:noProof/>
            <w:webHidden/>
            <w:lang w:val="pt-BR"/>
          </w:rPr>
          <w:fldChar w:fldCharType="end"/>
        </w:r>
      </w:hyperlink>
    </w:p>
    <w:p w14:paraId="4850400D" w14:textId="77777777" w:rsidR="006330C2" w:rsidRPr="00B203BC" w:rsidRDefault="00103E7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262412" w:history="1">
        <w:r w:rsidR="006330C2" w:rsidRPr="00B203BC">
          <w:rPr>
            <w:rStyle w:val="Hyperlink"/>
            <w:noProof/>
            <w:lang w:val="pt-BR"/>
          </w:rPr>
          <w:t>1.3.</w:t>
        </w:r>
        <w:r w:rsidR="006330C2" w:rsidRPr="00B203B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6330C2" w:rsidRPr="00B203BC">
          <w:rPr>
            <w:rStyle w:val="Hyperlink"/>
            <w:noProof/>
            <w:lang w:val="pt-BR"/>
          </w:rPr>
          <w:t>Diagrama</w:t>
        </w:r>
        <w:r w:rsidR="006330C2" w:rsidRPr="00B203BC">
          <w:rPr>
            <w:noProof/>
            <w:webHidden/>
            <w:lang w:val="pt-BR"/>
          </w:rPr>
          <w:tab/>
        </w:r>
        <w:r w:rsidR="006330C2" w:rsidRPr="00B203BC">
          <w:rPr>
            <w:noProof/>
            <w:webHidden/>
            <w:lang w:val="pt-BR"/>
          </w:rPr>
          <w:fldChar w:fldCharType="begin"/>
        </w:r>
        <w:r w:rsidR="006330C2" w:rsidRPr="00B203BC">
          <w:rPr>
            <w:noProof/>
            <w:webHidden/>
            <w:lang w:val="pt-BR"/>
          </w:rPr>
          <w:instrText xml:space="preserve"> PAGEREF _Toc444262412 \h </w:instrText>
        </w:r>
        <w:r w:rsidR="006330C2" w:rsidRPr="00B203BC">
          <w:rPr>
            <w:noProof/>
            <w:webHidden/>
            <w:lang w:val="pt-BR"/>
          </w:rPr>
        </w:r>
        <w:r w:rsidR="006330C2" w:rsidRPr="00B203BC">
          <w:rPr>
            <w:noProof/>
            <w:webHidden/>
            <w:lang w:val="pt-BR"/>
          </w:rPr>
          <w:fldChar w:fldCharType="separate"/>
        </w:r>
        <w:r w:rsidR="007E009D">
          <w:rPr>
            <w:noProof/>
            <w:webHidden/>
            <w:lang w:val="pt-BR"/>
          </w:rPr>
          <w:t>5</w:t>
        </w:r>
        <w:r w:rsidR="006330C2" w:rsidRPr="00B203BC">
          <w:rPr>
            <w:noProof/>
            <w:webHidden/>
            <w:lang w:val="pt-BR"/>
          </w:rPr>
          <w:fldChar w:fldCharType="end"/>
        </w:r>
      </w:hyperlink>
    </w:p>
    <w:p w14:paraId="49B60B5D" w14:textId="77777777" w:rsidR="006330C2" w:rsidRPr="00B203BC" w:rsidRDefault="00103E7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262413" w:history="1">
        <w:r w:rsidR="006330C2" w:rsidRPr="00B203BC">
          <w:rPr>
            <w:rStyle w:val="Hyperlink"/>
            <w:noProof/>
            <w:lang w:val="pt-BR"/>
          </w:rPr>
          <w:t>1.4.</w:t>
        </w:r>
        <w:r w:rsidR="006330C2" w:rsidRPr="00B203B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6330C2" w:rsidRPr="00B203BC">
          <w:rPr>
            <w:rStyle w:val="Hyperlink"/>
            <w:noProof/>
            <w:lang w:val="pt-BR"/>
          </w:rPr>
          <w:t>Pré-condições</w:t>
        </w:r>
        <w:r w:rsidR="006330C2" w:rsidRPr="00B203BC">
          <w:rPr>
            <w:noProof/>
            <w:webHidden/>
            <w:lang w:val="pt-BR"/>
          </w:rPr>
          <w:tab/>
        </w:r>
        <w:r w:rsidR="006330C2" w:rsidRPr="00B203BC">
          <w:rPr>
            <w:noProof/>
            <w:webHidden/>
            <w:lang w:val="pt-BR"/>
          </w:rPr>
          <w:fldChar w:fldCharType="begin"/>
        </w:r>
        <w:r w:rsidR="006330C2" w:rsidRPr="00B203BC">
          <w:rPr>
            <w:noProof/>
            <w:webHidden/>
            <w:lang w:val="pt-BR"/>
          </w:rPr>
          <w:instrText xml:space="preserve"> PAGEREF _Toc444262413 \h </w:instrText>
        </w:r>
        <w:r w:rsidR="006330C2" w:rsidRPr="00B203BC">
          <w:rPr>
            <w:noProof/>
            <w:webHidden/>
            <w:lang w:val="pt-BR"/>
          </w:rPr>
        </w:r>
        <w:r w:rsidR="006330C2" w:rsidRPr="00B203BC">
          <w:rPr>
            <w:noProof/>
            <w:webHidden/>
            <w:lang w:val="pt-BR"/>
          </w:rPr>
          <w:fldChar w:fldCharType="separate"/>
        </w:r>
        <w:r w:rsidR="007E009D">
          <w:rPr>
            <w:noProof/>
            <w:webHidden/>
            <w:lang w:val="pt-BR"/>
          </w:rPr>
          <w:t>5</w:t>
        </w:r>
        <w:r w:rsidR="006330C2" w:rsidRPr="00B203BC">
          <w:rPr>
            <w:noProof/>
            <w:webHidden/>
            <w:lang w:val="pt-BR"/>
          </w:rPr>
          <w:fldChar w:fldCharType="end"/>
        </w:r>
      </w:hyperlink>
    </w:p>
    <w:p w14:paraId="67DEC40D" w14:textId="77777777" w:rsidR="006330C2" w:rsidRPr="00B203BC" w:rsidRDefault="00103E7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262414" w:history="1">
        <w:r w:rsidR="006330C2" w:rsidRPr="00B203BC">
          <w:rPr>
            <w:rStyle w:val="Hyperlink"/>
            <w:noProof/>
            <w:lang w:val="pt-BR"/>
          </w:rPr>
          <w:t>1.5.</w:t>
        </w:r>
        <w:r w:rsidR="006330C2" w:rsidRPr="00B203B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6330C2" w:rsidRPr="00B203BC">
          <w:rPr>
            <w:rStyle w:val="Hyperlink"/>
            <w:noProof/>
            <w:lang w:val="pt-BR"/>
          </w:rPr>
          <w:t>Fluxo Principal</w:t>
        </w:r>
        <w:r w:rsidR="006330C2" w:rsidRPr="00B203BC">
          <w:rPr>
            <w:noProof/>
            <w:webHidden/>
            <w:lang w:val="pt-BR"/>
          </w:rPr>
          <w:tab/>
        </w:r>
        <w:r w:rsidR="006330C2" w:rsidRPr="00B203BC">
          <w:rPr>
            <w:noProof/>
            <w:webHidden/>
            <w:lang w:val="pt-BR"/>
          </w:rPr>
          <w:fldChar w:fldCharType="begin"/>
        </w:r>
        <w:r w:rsidR="006330C2" w:rsidRPr="00B203BC">
          <w:rPr>
            <w:noProof/>
            <w:webHidden/>
            <w:lang w:val="pt-BR"/>
          </w:rPr>
          <w:instrText xml:space="preserve"> PAGEREF _Toc444262414 \h </w:instrText>
        </w:r>
        <w:r w:rsidR="006330C2" w:rsidRPr="00B203BC">
          <w:rPr>
            <w:noProof/>
            <w:webHidden/>
            <w:lang w:val="pt-BR"/>
          </w:rPr>
        </w:r>
        <w:r w:rsidR="006330C2" w:rsidRPr="00B203BC">
          <w:rPr>
            <w:noProof/>
            <w:webHidden/>
            <w:lang w:val="pt-BR"/>
          </w:rPr>
          <w:fldChar w:fldCharType="separate"/>
        </w:r>
        <w:r w:rsidR="007E009D">
          <w:rPr>
            <w:noProof/>
            <w:webHidden/>
            <w:lang w:val="pt-BR"/>
          </w:rPr>
          <w:t>5</w:t>
        </w:r>
        <w:r w:rsidR="006330C2" w:rsidRPr="00B203BC">
          <w:rPr>
            <w:noProof/>
            <w:webHidden/>
            <w:lang w:val="pt-BR"/>
          </w:rPr>
          <w:fldChar w:fldCharType="end"/>
        </w:r>
      </w:hyperlink>
    </w:p>
    <w:p w14:paraId="68141BAF" w14:textId="77777777" w:rsidR="006330C2" w:rsidRPr="00B203BC" w:rsidRDefault="00103E7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262415" w:history="1">
        <w:r w:rsidR="006330C2" w:rsidRPr="00B203BC">
          <w:rPr>
            <w:rStyle w:val="Hyperlink"/>
            <w:noProof/>
            <w:lang w:val="pt-BR"/>
          </w:rPr>
          <w:t>1.6.</w:t>
        </w:r>
        <w:r w:rsidR="006330C2" w:rsidRPr="00B203B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6330C2" w:rsidRPr="00B203BC">
          <w:rPr>
            <w:rStyle w:val="Hyperlink"/>
            <w:noProof/>
            <w:lang w:val="pt-BR"/>
          </w:rPr>
          <w:t>Fluxos Alternativos</w:t>
        </w:r>
        <w:r w:rsidR="006330C2" w:rsidRPr="00B203BC">
          <w:rPr>
            <w:noProof/>
            <w:webHidden/>
            <w:lang w:val="pt-BR"/>
          </w:rPr>
          <w:tab/>
        </w:r>
        <w:r w:rsidR="006330C2" w:rsidRPr="00B203BC">
          <w:rPr>
            <w:noProof/>
            <w:webHidden/>
            <w:lang w:val="pt-BR"/>
          </w:rPr>
          <w:fldChar w:fldCharType="begin"/>
        </w:r>
        <w:r w:rsidR="006330C2" w:rsidRPr="00B203BC">
          <w:rPr>
            <w:noProof/>
            <w:webHidden/>
            <w:lang w:val="pt-BR"/>
          </w:rPr>
          <w:instrText xml:space="preserve"> PAGEREF _Toc444262415 \h </w:instrText>
        </w:r>
        <w:r w:rsidR="006330C2" w:rsidRPr="00B203BC">
          <w:rPr>
            <w:noProof/>
            <w:webHidden/>
            <w:lang w:val="pt-BR"/>
          </w:rPr>
        </w:r>
        <w:r w:rsidR="006330C2" w:rsidRPr="00B203BC">
          <w:rPr>
            <w:noProof/>
            <w:webHidden/>
            <w:lang w:val="pt-BR"/>
          </w:rPr>
          <w:fldChar w:fldCharType="separate"/>
        </w:r>
        <w:r w:rsidR="007E009D">
          <w:rPr>
            <w:noProof/>
            <w:webHidden/>
            <w:lang w:val="pt-BR"/>
          </w:rPr>
          <w:t>6</w:t>
        </w:r>
        <w:r w:rsidR="006330C2" w:rsidRPr="00B203BC">
          <w:rPr>
            <w:noProof/>
            <w:webHidden/>
            <w:lang w:val="pt-BR"/>
          </w:rPr>
          <w:fldChar w:fldCharType="end"/>
        </w:r>
      </w:hyperlink>
    </w:p>
    <w:p w14:paraId="6676F72B" w14:textId="77777777" w:rsidR="006330C2" w:rsidRPr="00B203BC" w:rsidRDefault="00103E7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262416" w:history="1">
        <w:r w:rsidR="006330C2" w:rsidRPr="00B203BC">
          <w:rPr>
            <w:rStyle w:val="Hyperlink"/>
            <w:noProof/>
            <w:lang w:val="pt-BR"/>
          </w:rPr>
          <w:t>1.7.</w:t>
        </w:r>
        <w:r w:rsidR="006330C2" w:rsidRPr="00B203B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6330C2" w:rsidRPr="00B203BC">
          <w:rPr>
            <w:rStyle w:val="Hyperlink"/>
            <w:noProof/>
            <w:lang w:val="pt-BR"/>
          </w:rPr>
          <w:t>Fluxos de Exceção</w:t>
        </w:r>
        <w:r w:rsidR="006330C2" w:rsidRPr="00B203BC">
          <w:rPr>
            <w:noProof/>
            <w:webHidden/>
            <w:lang w:val="pt-BR"/>
          </w:rPr>
          <w:tab/>
        </w:r>
        <w:r w:rsidR="006330C2" w:rsidRPr="00B203BC">
          <w:rPr>
            <w:noProof/>
            <w:webHidden/>
            <w:lang w:val="pt-BR"/>
          </w:rPr>
          <w:fldChar w:fldCharType="begin"/>
        </w:r>
        <w:r w:rsidR="006330C2" w:rsidRPr="00B203BC">
          <w:rPr>
            <w:noProof/>
            <w:webHidden/>
            <w:lang w:val="pt-BR"/>
          </w:rPr>
          <w:instrText xml:space="preserve"> PAGEREF _Toc444262416 \h </w:instrText>
        </w:r>
        <w:r w:rsidR="006330C2" w:rsidRPr="00B203BC">
          <w:rPr>
            <w:noProof/>
            <w:webHidden/>
            <w:lang w:val="pt-BR"/>
          </w:rPr>
        </w:r>
        <w:r w:rsidR="006330C2" w:rsidRPr="00B203BC">
          <w:rPr>
            <w:noProof/>
            <w:webHidden/>
            <w:lang w:val="pt-BR"/>
          </w:rPr>
          <w:fldChar w:fldCharType="separate"/>
        </w:r>
        <w:r w:rsidR="007E009D">
          <w:rPr>
            <w:noProof/>
            <w:webHidden/>
            <w:lang w:val="pt-BR"/>
          </w:rPr>
          <w:t>12</w:t>
        </w:r>
        <w:r w:rsidR="006330C2" w:rsidRPr="00B203BC">
          <w:rPr>
            <w:noProof/>
            <w:webHidden/>
            <w:lang w:val="pt-BR"/>
          </w:rPr>
          <w:fldChar w:fldCharType="end"/>
        </w:r>
      </w:hyperlink>
    </w:p>
    <w:p w14:paraId="7CF50A5A" w14:textId="77777777" w:rsidR="006330C2" w:rsidRPr="00B203BC" w:rsidRDefault="00103E7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262417" w:history="1">
        <w:r w:rsidR="006330C2" w:rsidRPr="00B203BC">
          <w:rPr>
            <w:rStyle w:val="Hyperlink"/>
            <w:noProof/>
            <w:lang w:val="pt-BR"/>
          </w:rPr>
          <w:t>1.8.</w:t>
        </w:r>
        <w:r w:rsidR="006330C2" w:rsidRPr="00B203B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6330C2" w:rsidRPr="00B203BC">
          <w:rPr>
            <w:rStyle w:val="Hyperlink"/>
            <w:noProof/>
            <w:lang w:val="pt-BR"/>
          </w:rPr>
          <w:t>Pós-condição</w:t>
        </w:r>
        <w:r w:rsidR="006330C2" w:rsidRPr="00B203BC">
          <w:rPr>
            <w:noProof/>
            <w:webHidden/>
            <w:lang w:val="pt-BR"/>
          </w:rPr>
          <w:tab/>
        </w:r>
        <w:r w:rsidR="006330C2" w:rsidRPr="00B203BC">
          <w:rPr>
            <w:noProof/>
            <w:webHidden/>
            <w:lang w:val="pt-BR"/>
          </w:rPr>
          <w:fldChar w:fldCharType="begin"/>
        </w:r>
        <w:r w:rsidR="006330C2" w:rsidRPr="00B203BC">
          <w:rPr>
            <w:noProof/>
            <w:webHidden/>
            <w:lang w:val="pt-BR"/>
          </w:rPr>
          <w:instrText xml:space="preserve"> PAGEREF _Toc444262417 \h </w:instrText>
        </w:r>
        <w:r w:rsidR="006330C2" w:rsidRPr="00B203BC">
          <w:rPr>
            <w:noProof/>
            <w:webHidden/>
            <w:lang w:val="pt-BR"/>
          </w:rPr>
        </w:r>
        <w:r w:rsidR="006330C2" w:rsidRPr="00B203BC">
          <w:rPr>
            <w:noProof/>
            <w:webHidden/>
            <w:lang w:val="pt-BR"/>
          </w:rPr>
          <w:fldChar w:fldCharType="separate"/>
        </w:r>
        <w:r w:rsidR="007E009D">
          <w:rPr>
            <w:noProof/>
            <w:webHidden/>
            <w:lang w:val="pt-BR"/>
          </w:rPr>
          <w:t>14</w:t>
        </w:r>
        <w:r w:rsidR="006330C2" w:rsidRPr="00B203BC">
          <w:rPr>
            <w:noProof/>
            <w:webHidden/>
            <w:lang w:val="pt-BR"/>
          </w:rPr>
          <w:fldChar w:fldCharType="end"/>
        </w:r>
      </w:hyperlink>
    </w:p>
    <w:p w14:paraId="5F9B27D0" w14:textId="77777777" w:rsidR="006330C2" w:rsidRPr="00B203BC" w:rsidRDefault="00103E7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262418" w:history="1">
        <w:r w:rsidR="006330C2" w:rsidRPr="00B203BC">
          <w:rPr>
            <w:rStyle w:val="Hyperlink"/>
            <w:noProof/>
            <w:lang w:val="pt-BR"/>
          </w:rPr>
          <w:t>1.9.</w:t>
        </w:r>
        <w:r w:rsidR="006330C2" w:rsidRPr="00B203B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6330C2" w:rsidRPr="00B203BC">
          <w:rPr>
            <w:rStyle w:val="Hyperlink"/>
            <w:noProof/>
            <w:lang w:val="pt-BR"/>
          </w:rPr>
          <w:t>Requisitos Especiais</w:t>
        </w:r>
        <w:r w:rsidR="006330C2" w:rsidRPr="00B203BC">
          <w:rPr>
            <w:noProof/>
            <w:webHidden/>
            <w:lang w:val="pt-BR"/>
          </w:rPr>
          <w:tab/>
        </w:r>
        <w:r w:rsidR="006330C2" w:rsidRPr="00B203BC">
          <w:rPr>
            <w:noProof/>
            <w:webHidden/>
            <w:lang w:val="pt-BR"/>
          </w:rPr>
          <w:fldChar w:fldCharType="begin"/>
        </w:r>
        <w:r w:rsidR="006330C2" w:rsidRPr="00B203BC">
          <w:rPr>
            <w:noProof/>
            <w:webHidden/>
            <w:lang w:val="pt-BR"/>
          </w:rPr>
          <w:instrText xml:space="preserve"> PAGEREF _Toc444262418 \h </w:instrText>
        </w:r>
        <w:r w:rsidR="006330C2" w:rsidRPr="00B203BC">
          <w:rPr>
            <w:noProof/>
            <w:webHidden/>
            <w:lang w:val="pt-BR"/>
          </w:rPr>
        </w:r>
        <w:r w:rsidR="006330C2" w:rsidRPr="00B203BC">
          <w:rPr>
            <w:noProof/>
            <w:webHidden/>
            <w:lang w:val="pt-BR"/>
          </w:rPr>
          <w:fldChar w:fldCharType="separate"/>
        </w:r>
        <w:r w:rsidR="007E009D">
          <w:rPr>
            <w:noProof/>
            <w:webHidden/>
            <w:lang w:val="pt-BR"/>
          </w:rPr>
          <w:t>14</w:t>
        </w:r>
        <w:r w:rsidR="006330C2" w:rsidRPr="00B203BC">
          <w:rPr>
            <w:noProof/>
            <w:webHidden/>
            <w:lang w:val="pt-BR"/>
          </w:rPr>
          <w:fldChar w:fldCharType="end"/>
        </w:r>
      </w:hyperlink>
    </w:p>
    <w:p w14:paraId="5E533FFC" w14:textId="77777777" w:rsidR="006330C2" w:rsidRPr="00B203BC" w:rsidRDefault="00103E7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262419" w:history="1">
        <w:r w:rsidR="006330C2" w:rsidRPr="00B203BC">
          <w:rPr>
            <w:rStyle w:val="Hyperlink"/>
            <w:noProof/>
            <w:lang w:val="pt-BR"/>
          </w:rPr>
          <w:t>1.10.</w:t>
        </w:r>
        <w:r w:rsidR="006330C2" w:rsidRPr="00B203B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6330C2" w:rsidRPr="00B203BC">
          <w:rPr>
            <w:rStyle w:val="Hyperlink"/>
            <w:noProof/>
            <w:lang w:val="pt-BR"/>
          </w:rPr>
          <w:t>Layout das Páginas de Entrada ou Saída</w:t>
        </w:r>
        <w:r w:rsidR="006330C2" w:rsidRPr="00B203BC">
          <w:rPr>
            <w:noProof/>
            <w:webHidden/>
            <w:lang w:val="pt-BR"/>
          </w:rPr>
          <w:tab/>
        </w:r>
        <w:r w:rsidR="006330C2" w:rsidRPr="00B203BC">
          <w:rPr>
            <w:noProof/>
            <w:webHidden/>
            <w:lang w:val="pt-BR"/>
          </w:rPr>
          <w:fldChar w:fldCharType="begin"/>
        </w:r>
        <w:r w:rsidR="006330C2" w:rsidRPr="00B203BC">
          <w:rPr>
            <w:noProof/>
            <w:webHidden/>
            <w:lang w:val="pt-BR"/>
          </w:rPr>
          <w:instrText xml:space="preserve"> PAGEREF _Toc444262419 \h </w:instrText>
        </w:r>
        <w:r w:rsidR="006330C2" w:rsidRPr="00B203BC">
          <w:rPr>
            <w:noProof/>
            <w:webHidden/>
            <w:lang w:val="pt-BR"/>
          </w:rPr>
        </w:r>
        <w:r w:rsidR="006330C2" w:rsidRPr="00B203BC">
          <w:rPr>
            <w:noProof/>
            <w:webHidden/>
            <w:lang w:val="pt-BR"/>
          </w:rPr>
          <w:fldChar w:fldCharType="separate"/>
        </w:r>
        <w:r w:rsidR="007E009D">
          <w:rPr>
            <w:noProof/>
            <w:webHidden/>
            <w:lang w:val="pt-BR"/>
          </w:rPr>
          <w:t>14</w:t>
        </w:r>
        <w:r w:rsidR="006330C2" w:rsidRPr="00B203BC">
          <w:rPr>
            <w:noProof/>
            <w:webHidden/>
            <w:lang w:val="pt-BR"/>
          </w:rPr>
          <w:fldChar w:fldCharType="end"/>
        </w:r>
      </w:hyperlink>
    </w:p>
    <w:p w14:paraId="3ACA9631" w14:textId="77777777" w:rsidR="0063171B" w:rsidRPr="00B203BC" w:rsidRDefault="00EF6DC8" w:rsidP="00F414DF">
      <w:pPr>
        <w:pStyle w:val="Ttulo"/>
        <w:jc w:val="both"/>
        <w:rPr>
          <w:lang w:val="pt-BR"/>
        </w:rPr>
      </w:pPr>
      <w:r w:rsidRPr="00B203BC">
        <w:rPr>
          <w:lang w:val="pt-BR"/>
        </w:rPr>
        <w:fldChar w:fldCharType="end"/>
      </w:r>
      <w:r w:rsidR="0063171B" w:rsidRPr="00B203BC">
        <w:rPr>
          <w:lang w:val="pt-BR"/>
        </w:rPr>
        <w:br w:type="page"/>
      </w:r>
      <w:r w:rsidR="002B44BA" w:rsidRPr="00B203BC">
        <w:rPr>
          <w:lang w:val="pt-BR"/>
        </w:rPr>
        <w:lastRenderedPageBreak/>
        <w:fldChar w:fldCharType="begin"/>
      </w:r>
      <w:r w:rsidR="002B44BA" w:rsidRPr="00B203BC">
        <w:rPr>
          <w:lang w:val="pt-BR"/>
        </w:rPr>
        <w:instrText xml:space="preserve"> TITLE  \* MERGEFORMAT </w:instrText>
      </w:r>
      <w:r w:rsidR="002B44BA" w:rsidRPr="00B203BC">
        <w:rPr>
          <w:lang w:val="pt-BR"/>
        </w:rPr>
        <w:fldChar w:fldCharType="separate"/>
      </w:r>
      <w:r w:rsidR="007E009D">
        <w:rPr>
          <w:lang w:val="pt-BR"/>
        </w:rPr>
        <w:t>Especificação de Caso de Uso</w:t>
      </w:r>
      <w:r w:rsidR="002B44BA" w:rsidRPr="00B203BC">
        <w:rPr>
          <w:lang w:val="pt-BR"/>
        </w:rPr>
        <w:fldChar w:fldCharType="end"/>
      </w:r>
    </w:p>
    <w:p w14:paraId="08F0A202" w14:textId="77777777" w:rsidR="0063171B" w:rsidRPr="00B203BC" w:rsidRDefault="005003C3" w:rsidP="00E40750">
      <w:pPr>
        <w:pStyle w:val="Ttulo1"/>
        <w:rPr>
          <w:lang w:val="pt-BR"/>
        </w:rPr>
      </w:pPr>
      <w:r w:rsidRPr="00B203BC">
        <w:rPr>
          <w:lang w:val="pt-BR"/>
        </w:rPr>
        <w:tab/>
      </w:r>
      <w:bookmarkStart w:id="1" w:name="_Toc444262409"/>
      <w:r w:rsidR="00E40750" w:rsidRPr="00B203BC">
        <w:rPr>
          <w:lang w:val="pt-BR"/>
        </w:rPr>
        <w:t>CCIUC0209 – Validar solicitação de cadastro</w:t>
      </w:r>
      <w:bookmarkEnd w:id="1"/>
    </w:p>
    <w:p w14:paraId="1283CFCA" w14:textId="77777777" w:rsidR="001C6CF5" w:rsidRPr="00B203BC" w:rsidRDefault="001C6CF5" w:rsidP="00F414DF">
      <w:pPr>
        <w:pStyle w:val="Ttulo2"/>
        <w:jc w:val="both"/>
        <w:rPr>
          <w:lang w:val="pt-BR"/>
        </w:rPr>
      </w:pPr>
      <w:bookmarkStart w:id="2" w:name="_Toc408584579"/>
      <w:bookmarkStart w:id="3" w:name="_Toc444262410"/>
      <w:r w:rsidRPr="00B203BC">
        <w:rPr>
          <w:lang w:val="pt-BR"/>
        </w:rPr>
        <w:t>Descrição</w:t>
      </w:r>
      <w:bookmarkEnd w:id="2"/>
      <w:bookmarkEnd w:id="3"/>
    </w:p>
    <w:p w14:paraId="65C74089" w14:textId="073C46B0" w:rsidR="00E40750" w:rsidRPr="00B203BC" w:rsidRDefault="00E40750" w:rsidP="00E40750">
      <w:pPr>
        <w:jc w:val="both"/>
        <w:rPr>
          <w:lang w:val="pt-BR"/>
        </w:rPr>
      </w:pPr>
      <w:r w:rsidRPr="00B203BC">
        <w:rPr>
          <w:lang w:val="pt-BR"/>
        </w:rPr>
        <w:t xml:space="preserve">Este caso de uso descreve as validações a serem aplicadas nas solicitações de </w:t>
      </w:r>
      <w:r w:rsidR="00FE3E53">
        <w:rPr>
          <w:lang w:val="pt-BR"/>
        </w:rPr>
        <w:t>Cadastramento</w:t>
      </w:r>
      <w:r w:rsidR="00BE1A7D" w:rsidRPr="00B203BC">
        <w:rPr>
          <w:lang w:val="pt-BR"/>
        </w:rPr>
        <w:t>, a</w:t>
      </w:r>
      <w:r w:rsidR="00EE28A3" w:rsidRPr="00B203BC">
        <w:rPr>
          <w:lang w:val="pt-BR"/>
        </w:rPr>
        <w:t xml:space="preserve">lteração, suspensão ou baixa </w:t>
      </w:r>
      <w:r w:rsidRPr="00B203BC">
        <w:rPr>
          <w:lang w:val="pt-BR"/>
        </w:rPr>
        <w:t>cadastral</w:t>
      </w:r>
      <w:r w:rsidR="00EE28A3" w:rsidRPr="00B203BC">
        <w:rPr>
          <w:lang w:val="pt-BR"/>
        </w:rPr>
        <w:t>, e</w:t>
      </w:r>
      <w:r w:rsidR="006330C2" w:rsidRPr="00B203BC">
        <w:rPr>
          <w:lang w:val="pt-BR"/>
        </w:rPr>
        <w:t xml:space="preserve"> que estão descritas na </w:t>
      </w:r>
      <w:r w:rsidR="00CB5537" w:rsidRPr="00B203BC">
        <w:rPr>
          <w:lang w:val="pt-BR"/>
        </w:rPr>
        <w:t>CCIRN</w:t>
      </w:r>
      <w:r w:rsidR="00D50A1C">
        <w:rPr>
          <w:lang w:val="pt-BR"/>
        </w:rPr>
        <w:t>0</w:t>
      </w:r>
      <w:r w:rsidR="00CB5537" w:rsidRPr="00B203BC">
        <w:rPr>
          <w:lang w:val="pt-BR"/>
        </w:rPr>
        <w:t>0</w:t>
      </w:r>
      <w:r w:rsidR="006330C2" w:rsidRPr="00B203BC">
        <w:rPr>
          <w:lang w:val="pt-BR"/>
        </w:rPr>
        <w:t>31</w:t>
      </w:r>
      <w:r w:rsidRPr="00B203BC">
        <w:rPr>
          <w:lang w:val="pt-BR"/>
        </w:rPr>
        <w:t xml:space="preserve"> – Matriz de validações, para cada um</w:t>
      </w:r>
      <w:r w:rsidR="00F056D8" w:rsidRPr="00B203BC">
        <w:rPr>
          <w:lang w:val="pt-BR"/>
        </w:rPr>
        <w:t>a das categorias dos contribuintes e</w:t>
      </w:r>
      <w:r w:rsidRPr="00B203BC">
        <w:rPr>
          <w:lang w:val="pt-BR"/>
        </w:rPr>
        <w:t xml:space="preserve"> dos tipos de solicitação de </w:t>
      </w:r>
      <w:r w:rsidR="00FE3E53">
        <w:rPr>
          <w:lang w:val="pt-BR"/>
        </w:rPr>
        <w:t>Cadastramento</w:t>
      </w:r>
      <w:r w:rsidR="0027381C" w:rsidRPr="00B203BC">
        <w:rPr>
          <w:lang w:val="pt-BR"/>
        </w:rPr>
        <w:t xml:space="preserve">, </w:t>
      </w:r>
      <w:r w:rsidR="00BC3BAD" w:rsidRPr="00B203BC">
        <w:rPr>
          <w:lang w:val="pt-BR"/>
        </w:rPr>
        <w:t>alteração</w:t>
      </w:r>
      <w:r w:rsidR="0027381C" w:rsidRPr="00B203BC">
        <w:rPr>
          <w:lang w:val="pt-BR"/>
        </w:rPr>
        <w:t>, suspensão ou baixa</w:t>
      </w:r>
      <w:r w:rsidR="00BC3BAD" w:rsidRPr="00B203BC">
        <w:rPr>
          <w:lang w:val="pt-BR"/>
        </w:rPr>
        <w:t xml:space="preserve"> dos dados dos</w:t>
      </w:r>
      <w:r w:rsidR="00BE1A7D" w:rsidRPr="00B203BC">
        <w:rPr>
          <w:lang w:val="pt-BR"/>
        </w:rPr>
        <w:t xml:space="preserve"> contribuintes, seja através do portal ou da JUCETINS</w:t>
      </w:r>
      <w:r w:rsidRPr="00B203BC">
        <w:rPr>
          <w:lang w:val="pt-BR"/>
        </w:rPr>
        <w:t>.</w:t>
      </w:r>
    </w:p>
    <w:p w14:paraId="2803C4E7" w14:textId="77777777" w:rsidR="001C6CF5" w:rsidRPr="00B203BC" w:rsidRDefault="001C6CF5" w:rsidP="00F414DF">
      <w:pPr>
        <w:pStyle w:val="Ttulo2"/>
        <w:jc w:val="both"/>
        <w:rPr>
          <w:lang w:val="pt-BR"/>
        </w:rPr>
      </w:pPr>
      <w:bookmarkStart w:id="4" w:name="_Toc408584580"/>
      <w:bookmarkStart w:id="5" w:name="_Toc444262411"/>
      <w:r w:rsidRPr="00B203BC">
        <w:rPr>
          <w:lang w:val="pt-BR"/>
        </w:rPr>
        <w:t>Atores Envolvidos</w:t>
      </w:r>
      <w:bookmarkEnd w:id="4"/>
      <w:bookmarkEnd w:id="5"/>
    </w:p>
    <w:p w14:paraId="33A5926F" w14:textId="77777777" w:rsidR="00E67E92" w:rsidRPr="00B203BC" w:rsidRDefault="009C67BD" w:rsidP="004B51F0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B203BC">
        <w:rPr>
          <w:lang w:val="pt-BR"/>
        </w:rPr>
        <w:t>Pessoa Física</w:t>
      </w:r>
    </w:p>
    <w:p w14:paraId="097CD327" w14:textId="77777777" w:rsidR="00496636" w:rsidRPr="00B203BC" w:rsidRDefault="00496636" w:rsidP="00F414DF">
      <w:pPr>
        <w:pStyle w:val="Ttulo2"/>
        <w:jc w:val="both"/>
        <w:rPr>
          <w:lang w:val="pt-BR"/>
        </w:rPr>
      </w:pPr>
      <w:bookmarkStart w:id="6" w:name="_Toc408584581"/>
      <w:bookmarkStart w:id="7" w:name="_Toc444262412"/>
      <w:r w:rsidRPr="00B203BC">
        <w:rPr>
          <w:lang w:val="pt-BR"/>
        </w:rPr>
        <w:t>Diagrama</w:t>
      </w:r>
      <w:bookmarkEnd w:id="6"/>
      <w:bookmarkEnd w:id="7"/>
    </w:p>
    <w:p w14:paraId="14BD41EF" w14:textId="53C84FF7" w:rsidR="00571D04" w:rsidRPr="00B203BC" w:rsidRDefault="000C31BC" w:rsidP="00B233F9">
      <w:pPr>
        <w:jc w:val="both"/>
        <w:rPr>
          <w:lang w:val="pt-BR"/>
        </w:rPr>
      </w:pPr>
      <w:r w:rsidRPr="00B203BC">
        <w:rPr>
          <w:noProof/>
          <w:lang w:val="pt-BR" w:eastAsia="pt-BR"/>
        </w:rPr>
        <w:drawing>
          <wp:inline distT="0" distB="0" distL="0" distR="0" wp14:anchorId="46B0A806" wp14:editId="022ABA3C">
            <wp:extent cx="4267200" cy="1390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1B3B" w14:textId="77777777" w:rsidR="00496636" w:rsidRPr="00B203BC" w:rsidRDefault="00496636" w:rsidP="00F414DF">
      <w:pPr>
        <w:pStyle w:val="Ttulo2"/>
        <w:jc w:val="both"/>
        <w:rPr>
          <w:lang w:val="pt-BR"/>
        </w:rPr>
      </w:pPr>
      <w:bookmarkStart w:id="8" w:name="_Toc408584582"/>
      <w:bookmarkStart w:id="9" w:name="_Toc444262413"/>
      <w:r w:rsidRPr="00B203BC">
        <w:rPr>
          <w:lang w:val="pt-BR"/>
        </w:rPr>
        <w:t>Pré</w:t>
      </w:r>
      <w:r w:rsidR="00571D04" w:rsidRPr="00B203BC">
        <w:rPr>
          <w:lang w:val="pt-BR"/>
        </w:rPr>
        <w:t>-</w:t>
      </w:r>
      <w:r w:rsidRPr="00B203BC">
        <w:rPr>
          <w:lang w:val="pt-BR"/>
        </w:rPr>
        <w:t>condições</w:t>
      </w:r>
      <w:bookmarkEnd w:id="8"/>
      <w:bookmarkEnd w:id="9"/>
    </w:p>
    <w:p w14:paraId="2EFC831F" w14:textId="7B0EFE13" w:rsidR="002A1834" w:rsidRPr="00B203BC" w:rsidRDefault="002A1834" w:rsidP="00F414DF">
      <w:pPr>
        <w:pStyle w:val="Ttulo2"/>
        <w:jc w:val="both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44262414"/>
      <w:bookmarkStart w:id="14" w:name="_Toc436203381"/>
      <w:r w:rsidRPr="00B203BC">
        <w:rPr>
          <w:lang w:val="pt-BR"/>
        </w:rPr>
        <w:t xml:space="preserve">Fluxo </w:t>
      </w:r>
      <w:r w:rsidR="00F73DFB" w:rsidRPr="00B203BC">
        <w:rPr>
          <w:lang w:val="pt-BR"/>
        </w:rPr>
        <w:t>Principal</w:t>
      </w:r>
      <w:bookmarkEnd w:id="10"/>
      <w:bookmarkEnd w:id="11"/>
      <w:bookmarkEnd w:id="12"/>
      <w:bookmarkEnd w:id="13"/>
    </w:p>
    <w:p w14:paraId="283F0A30" w14:textId="196974EA" w:rsidR="00B46E52" w:rsidRPr="00B203BC" w:rsidRDefault="00B46E52" w:rsidP="00765355">
      <w:pPr>
        <w:jc w:val="both"/>
        <w:rPr>
          <w:lang w:val="pt-BR"/>
        </w:rPr>
      </w:pPr>
      <w:r w:rsidRPr="00B203BC">
        <w:rPr>
          <w:lang w:val="pt-BR"/>
        </w:rPr>
        <w:t xml:space="preserve">O caso de uso se inicia </w:t>
      </w:r>
      <w:r w:rsidR="00FE4DCF" w:rsidRPr="00B203BC">
        <w:rPr>
          <w:lang w:val="pt-BR"/>
        </w:rPr>
        <w:t xml:space="preserve">com o </w:t>
      </w:r>
      <w:r w:rsidRPr="00B203BC">
        <w:rPr>
          <w:lang w:val="pt-BR"/>
        </w:rPr>
        <w:t xml:space="preserve">ator </w:t>
      </w:r>
      <w:r w:rsidR="00765355" w:rsidRPr="00B203BC">
        <w:rPr>
          <w:lang w:val="pt-BR"/>
        </w:rPr>
        <w:t>informa</w:t>
      </w:r>
      <w:r w:rsidR="00CB5537" w:rsidRPr="00B203BC">
        <w:rPr>
          <w:lang w:val="pt-BR"/>
        </w:rPr>
        <w:t>n</w:t>
      </w:r>
      <w:r w:rsidR="00765355" w:rsidRPr="00B203BC">
        <w:rPr>
          <w:lang w:val="pt-BR"/>
        </w:rPr>
        <w:t xml:space="preserve">do a Categoria do Contribuinte, o Tipo de Solicitação Cadastral, </w:t>
      </w:r>
      <w:r w:rsidR="00FE4DCF" w:rsidRPr="00B203BC">
        <w:rPr>
          <w:lang w:val="pt-BR"/>
        </w:rPr>
        <w:t xml:space="preserve">a </w:t>
      </w:r>
      <w:r w:rsidR="009D1F8D">
        <w:rPr>
          <w:lang w:val="pt-BR"/>
        </w:rPr>
        <w:t>Inscrição Estadual</w:t>
      </w:r>
      <w:r w:rsidR="008B4EEB">
        <w:rPr>
          <w:lang w:val="pt-BR"/>
        </w:rPr>
        <w:t>, o CNPJ desta IE,</w:t>
      </w:r>
      <w:proofErr w:type="gramStart"/>
      <w:r w:rsidR="008B4EEB">
        <w:rPr>
          <w:lang w:val="pt-BR"/>
        </w:rPr>
        <w:t xml:space="preserve"> </w:t>
      </w:r>
      <w:r w:rsidR="009D1F8D">
        <w:rPr>
          <w:lang w:val="pt-BR"/>
        </w:rPr>
        <w:t xml:space="preserve"> </w:t>
      </w:r>
      <w:proofErr w:type="gramEnd"/>
      <w:r w:rsidR="00A50C78">
        <w:rPr>
          <w:lang w:val="pt-BR"/>
        </w:rPr>
        <w:t xml:space="preserve">e a Lista de sócios deste contribuinte </w:t>
      </w:r>
      <w:r w:rsidR="00672282" w:rsidRPr="00B203BC">
        <w:rPr>
          <w:lang w:val="pt-BR"/>
        </w:rPr>
        <w:t xml:space="preserve">e </w:t>
      </w:r>
      <w:r w:rsidR="00765355" w:rsidRPr="00B203BC">
        <w:rPr>
          <w:lang w:val="pt-BR"/>
        </w:rPr>
        <w:t>como resultado são determinadas as pendencias encontradas nesta requisição que são também listadas para o soli</w:t>
      </w:r>
      <w:r w:rsidR="00FE4DCF" w:rsidRPr="00B203BC">
        <w:rPr>
          <w:lang w:val="pt-BR"/>
        </w:rPr>
        <w:t>citante conforme CCIUC0209PG001.</w:t>
      </w:r>
    </w:p>
    <w:p w14:paraId="44C734A0" w14:textId="35650FB7" w:rsidR="00FE4DCF" w:rsidRPr="00B203BC" w:rsidRDefault="00FE4DCF" w:rsidP="00DE45E2">
      <w:pPr>
        <w:jc w:val="both"/>
        <w:rPr>
          <w:lang w:val="pt-BR"/>
        </w:rPr>
      </w:pPr>
      <w:r w:rsidRPr="00B203BC">
        <w:rPr>
          <w:lang w:val="pt-BR"/>
        </w:rPr>
        <w:t>A identificação do contribuinte é</w:t>
      </w:r>
      <w:r w:rsidR="00AB3A87">
        <w:rPr>
          <w:lang w:val="pt-BR"/>
        </w:rPr>
        <w:t xml:space="preserve"> o</w:t>
      </w:r>
      <w:r w:rsidRPr="00B203BC">
        <w:rPr>
          <w:lang w:val="pt-BR"/>
        </w:rPr>
        <w:t xml:space="preserve"> CPF </w:t>
      </w:r>
      <w:r w:rsidR="00DE45E2" w:rsidRPr="00B203BC">
        <w:rPr>
          <w:lang w:val="pt-BR"/>
        </w:rPr>
        <w:t>(para</w:t>
      </w:r>
      <w:r w:rsidRPr="00B203BC">
        <w:rPr>
          <w:lang w:val="pt-BR"/>
        </w:rPr>
        <w:t xml:space="preserve"> a categoria do contribuinte Produtor Rural PF</w:t>
      </w:r>
      <w:r w:rsidR="00DE45E2" w:rsidRPr="00B203BC">
        <w:rPr>
          <w:lang w:val="pt-BR"/>
        </w:rPr>
        <w:t xml:space="preserve">) </w:t>
      </w:r>
      <w:r w:rsidR="00AB3A87">
        <w:rPr>
          <w:lang w:val="pt-BR"/>
        </w:rPr>
        <w:t xml:space="preserve">ou o CNPJ (para as demais categorias) </w:t>
      </w:r>
      <w:r w:rsidR="00DE45E2" w:rsidRPr="00B203BC">
        <w:rPr>
          <w:lang w:val="pt-BR"/>
        </w:rPr>
        <w:t xml:space="preserve">quando o Tipo de Solicitação Cadastral é </w:t>
      </w:r>
      <w:r w:rsidR="00FE3E53">
        <w:rPr>
          <w:lang w:val="pt-BR"/>
        </w:rPr>
        <w:t>Cadastramento</w:t>
      </w:r>
      <w:r w:rsidRPr="00B203BC">
        <w:rPr>
          <w:lang w:val="pt-BR"/>
        </w:rPr>
        <w:t xml:space="preserve">. Em todos os demais casos </w:t>
      </w:r>
      <w:r w:rsidR="00DE45E2" w:rsidRPr="00B203BC">
        <w:rPr>
          <w:lang w:val="pt-BR"/>
        </w:rPr>
        <w:t>a identificação do contribu</w:t>
      </w:r>
      <w:r w:rsidR="008B4EEB">
        <w:rPr>
          <w:lang w:val="pt-BR"/>
        </w:rPr>
        <w:t>inte é a sua Inscrição Estadual porem também é informado o CNPJ relativo a esta IE.</w:t>
      </w:r>
    </w:p>
    <w:p w14:paraId="0A1C17BC" w14:textId="1E26AAB0" w:rsidR="000C31BC" w:rsidRPr="00B203BC" w:rsidRDefault="00CB5537" w:rsidP="000C31BC">
      <w:pPr>
        <w:pStyle w:val="Passos"/>
        <w:numPr>
          <w:ilvl w:val="0"/>
          <w:numId w:val="6"/>
        </w:numPr>
        <w:ind w:left="993" w:hanging="284"/>
        <w:jc w:val="both"/>
      </w:pPr>
      <w:r w:rsidRPr="00B203BC">
        <w:t xml:space="preserve">O ator aciona o caso de uso com </w:t>
      </w:r>
      <w:r w:rsidR="00BC3BAD" w:rsidRPr="00B203BC">
        <w:t>a categoria do contribuinte identificada como</w:t>
      </w:r>
      <w:r w:rsidR="006D61E8" w:rsidRPr="00B203BC">
        <w:t xml:space="preserve"> </w:t>
      </w:r>
      <w:r w:rsidR="00FE3E53">
        <w:t xml:space="preserve">Contribuinte </w:t>
      </w:r>
      <w:r w:rsidR="00F46888">
        <w:t>Normal</w:t>
      </w:r>
      <w:r w:rsidR="00CC7370" w:rsidRPr="00B203BC">
        <w:t xml:space="preserve"> e o</w:t>
      </w:r>
      <w:r w:rsidR="000C31BC" w:rsidRPr="00B203BC">
        <w:t xml:space="preserve"> Tipo de Solicitação Cadastral de </w:t>
      </w:r>
      <w:r w:rsidR="00F46888">
        <w:t>Cadastramento</w:t>
      </w:r>
      <w:r w:rsidR="00730FFA" w:rsidRPr="00B203BC">
        <w:t>:</w:t>
      </w:r>
    </w:p>
    <w:p w14:paraId="5D8DBF54" w14:textId="5B370CA8" w:rsidR="000C31BC" w:rsidRPr="00B203BC" w:rsidRDefault="00CC7370" w:rsidP="000C31BC">
      <w:pPr>
        <w:pStyle w:val="Passos"/>
        <w:ind w:left="993"/>
        <w:jc w:val="both"/>
      </w:pPr>
      <w:r w:rsidRPr="00B203BC">
        <w:t>A1</w:t>
      </w:r>
      <w:r w:rsidR="000C31BC" w:rsidRPr="00B203BC">
        <w:t xml:space="preserve">. </w:t>
      </w:r>
      <w:r w:rsidR="00FE3E53">
        <w:t>Cadastramento</w:t>
      </w:r>
      <w:r w:rsidR="000C31BC" w:rsidRPr="00B203BC">
        <w:t xml:space="preserve"> de </w:t>
      </w:r>
      <w:r w:rsidR="004946FE" w:rsidRPr="00B203BC">
        <w:t>Produtor R</w:t>
      </w:r>
      <w:r w:rsidR="000C31BC" w:rsidRPr="00B203BC">
        <w:t>ural PF:</w:t>
      </w:r>
    </w:p>
    <w:p w14:paraId="655F5EA8" w14:textId="63A8AF59" w:rsidR="006C3347" w:rsidRPr="00B203BC" w:rsidRDefault="006C3347" w:rsidP="000C31BC">
      <w:pPr>
        <w:pStyle w:val="Passos"/>
        <w:ind w:left="993"/>
        <w:jc w:val="both"/>
      </w:pPr>
      <w:r w:rsidRPr="00B203BC">
        <w:t>A</w:t>
      </w:r>
      <w:r w:rsidR="00CC7370" w:rsidRPr="00B203BC">
        <w:t>2</w:t>
      </w:r>
      <w:r w:rsidRPr="00B203BC">
        <w:t xml:space="preserve">. </w:t>
      </w:r>
      <w:r w:rsidR="00FE3E53">
        <w:t>Cadastramento</w:t>
      </w:r>
      <w:r w:rsidRPr="00B203BC">
        <w:t xml:space="preserve"> de Substituto Tributário:</w:t>
      </w:r>
    </w:p>
    <w:p w14:paraId="462D56BB" w14:textId="5FECD483" w:rsidR="004946FE" w:rsidRPr="00B203BC" w:rsidRDefault="00CC7370" w:rsidP="000C31BC">
      <w:pPr>
        <w:pStyle w:val="Passos"/>
        <w:ind w:left="993"/>
        <w:jc w:val="both"/>
      </w:pPr>
      <w:r w:rsidRPr="00B203BC">
        <w:t>A3</w:t>
      </w:r>
      <w:r w:rsidR="004946FE" w:rsidRPr="00B203BC">
        <w:t xml:space="preserve">. </w:t>
      </w:r>
      <w:r w:rsidR="00FE3E53">
        <w:t>Cadastramento</w:t>
      </w:r>
      <w:r w:rsidR="004946FE" w:rsidRPr="00B203BC">
        <w:t xml:space="preserve"> do Canteiro de Obras:</w:t>
      </w:r>
    </w:p>
    <w:p w14:paraId="4B7666CE" w14:textId="37ED6BF2" w:rsidR="004946FE" w:rsidRPr="00B203BC" w:rsidRDefault="00CC7370" w:rsidP="000C31BC">
      <w:pPr>
        <w:pStyle w:val="Passos"/>
        <w:ind w:left="993"/>
        <w:jc w:val="both"/>
      </w:pPr>
      <w:r w:rsidRPr="00B203BC">
        <w:t>A4</w:t>
      </w:r>
      <w:r w:rsidR="004946FE" w:rsidRPr="00B203BC">
        <w:t xml:space="preserve">. Alteração de </w:t>
      </w:r>
      <w:r w:rsidR="00FE3E53">
        <w:t>Contribuinte Normal</w:t>
      </w:r>
      <w:r w:rsidR="004946FE" w:rsidRPr="00B203BC">
        <w:t>:</w:t>
      </w:r>
    </w:p>
    <w:p w14:paraId="50BAFAF6" w14:textId="3288649B" w:rsidR="00CC7370" w:rsidRPr="00B203BC" w:rsidRDefault="00CC7370" w:rsidP="000C31BC">
      <w:pPr>
        <w:pStyle w:val="Passos"/>
        <w:ind w:left="993"/>
        <w:jc w:val="both"/>
      </w:pPr>
      <w:r w:rsidRPr="00B203BC">
        <w:t>A5</w:t>
      </w:r>
      <w:r w:rsidR="004946FE" w:rsidRPr="00B203BC">
        <w:t>. Alteração do Produtor Rural PF</w:t>
      </w:r>
      <w:r w:rsidRPr="00B203BC">
        <w:t>:</w:t>
      </w:r>
    </w:p>
    <w:p w14:paraId="1FE2B2D1" w14:textId="4A2AACD8" w:rsidR="00CC7370" w:rsidRPr="00B203BC" w:rsidRDefault="00CC7370" w:rsidP="000C31BC">
      <w:pPr>
        <w:pStyle w:val="Passos"/>
        <w:ind w:left="993"/>
        <w:jc w:val="both"/>
      </w:pPr>
      <w:r w:rsidRPr="00B203BC">
        <w:lastRenderedPageBreak/>
        <w:t>A6. Alteração de Substituto Tributário:</w:t>
      </w:r>
    </w:p>
    <w:p w14:paraId="5A312316" w14:textId="3F9E2007" w:rsidR="000C31BC" w:rsidRPr="00B203BC" w:rsidRDefault="00CC7370" w:rsidP="000C31BC">
      <w:pPr>
        <w:pStyle w:val="Passos"/>
        <w:ind w:left="993"/>
        <w:jc w:val="both"/>
      </w:pPr>
      <w:r w:rsidRPr="00B203BC">
        <w:t>A7. Alteração de Canteiro de Obras</w:t>
      </w:r>
      <w:r w:rsidR="000C31BC" w:rsidRPr="00B203BC">
        <w:t>:</w:t>
      </w:r>
    </w:p>
    <w:p w14:paraId="49D3372E" w14:textId="04F8CB9D" w:rsidR="00AB3A87" w:rsidRDefault="00CC7370" w:rsidP="00CC7370">
      <w:pPr>
        <w:pStyle w:val="Passos"/>
        <w:ind w:left="993"/>
        <w:jc w:val="both"/>
      </w:pPr>
      <w:r w:rsidRPr="00B203BC">
        <w:t>A</w:t>
      </w:r>
      <w:r w:rsidR="00672282" w:rsidRPr="00B203BC">
        <w:t>8</w:t>
      </w:r>
      <w:r w:rsidRPr="00B203BC">
        <w:t>. Suspensão</w:t>
      </w:r>
      <w:r w:rsidR="009C7EFF">
        <w:t xml:space="preserve"> Voluntária</w:t>
      </w:r>
      <w:r w:rsidR="00AB3A87">
        <w:t>:</w:t>
      </w:r>
    </w:p>
    <w:p w14:paraId="021D54A5" w14:textId="5FFF8093" w:rsidR="00CC7370" w:rsidRPr="00B203BC" w:rsidRDefault="00AB3A87" w:rsidP="00CC7370">
      <w:pPr>
        <w:pStyle w:val="Passos"/>
        <w:ind w:left="993"/>
        <w:jc w:val="both"/>
      </w:pPr>
      <w:r>
        <w:t>A9.</w:t>
      </w:r>
      <w:r w:rsidR="00CC7370" w:rsidRPr="00B203BC">
        <w:t xml:space="preserve"> Baixa</w:t>
      </w:r>
      <w:r w:rsidR="009C7EFF">
        <w:t xml:space="preserve"> Voluntária</w:t>
      </w:r>
      <w:r w:rsidR="00CC7370" w:rsidRPr="00B203BC">
        <w:t>:</w:t>
      </w:r>
    </w:p>
    <w:p w14:paraId="3A44DCF6" w14:textId="31D478EA" w:rsidR="00CC7370" w:rsidRPr="00B203BC" w:rsidRDefault="00CC7370" w:rsidP="00CC7370">
      <w:pPr>
        <w:pStyle w:val="Passos"/>
        <w:ind w:left="993"/>
        <w:jc w:val="both"/>
      </w:pPr>
      <w:r w:rsidRPr="00B203BC">
        <w:t>A</w:t>
      </w:r>
      <w:r w:rsidR="00AB3A87">
        <w:t>10</w:t>
      </w:r>
      <w:r w:rsidRPr="00B203BC">
        <w:t>. Reativação:</w:t>
      </w:r>
    </w:p>
    <w:p w14:paraId="459CF765" w14:textId="7C56F8B0" w:rsidR="00672282" w:rsidRPr="00B203BC" w:rsidRDefault="00672282" w:rsidP="00672282">
      <w:pPr>
        <w:pStyle w:val="Passos"/>
        <w:numPr>
          <w:ilvl w:val="0"/>
          <w:numId w:val="6"/>
        </w:numPr>
        <w:ind w:left="993" w:hanging="284"/>
        <w:jc w:val="both"/>
      </w:pPr>
      <w:r w:rsidRPr="00B203BC">
        <w:t xml:space="preserve">O sistema verifica que este CNPJ não possui Inscrição Estadual no CCI ou se </w:t>
      </w:r>
      <w:r w:rsidR="000974F3">
        <w:t>a possuir</w:t>
      </w:r>
      <w:r w:rsidRPr="00B203BC">
        <w:t xml:space="preserve"> a sua situação é “Baixada”</w:t>
      </w:r>
      <w:r w:rsidR="000D7A3F">
        <w:t xml:space="preserve"> ou “Nula”</w:t>
      </w:r>
      <w:r w:rsidRPr="00B203BC">
        <w:t>;</w:t>
      </w:r>
    </w:p>
    <w:p w14:paraId="31CBB8E1" w14:textId="77777777" w:rsidR="00672282" w:rsidRPr="00B203BC" w:rsidRDefault="00672282" w:rsidP="00672282">
      <w:pPr>
        <w:pStyle w:val="Passos"/>
        <w:ind w:left="993"/>
        <w:jc w:val="both"/>
      </w:pPr>
      <w:r w:rsidRPr="00B203BC">
        <w:t>E12. Contribuinte possui Inscrição Estadual no Estado:</w:t>
      </w:r>
    </w:p>
    <w:p w14:paraId="627D65C7" w14:textId="4FBEE381" w:rsidR="000C31BC" w:rsidRPr="00B203BC" w:rsidRDefault="00CC7370" w:rsidP="000C31BC">
      <w:pPr>
        <w:pStyle w:val="Passos"/>
        <w:numPr>
          <w:ilvl w:val="0"/>
          <w:numId w:val="6"/>
        </w:numPr>
        <w:ind w:left="993" w:hanging="284"/>
        <w:jc w:val="both"/>
      </w:pPr>
      <w:r w:rsidRPr="00B203BC">
        <w:t>O</w:t>
      </w:r>
      <w:r w:rsidR="000C31BC" w:rsidRPr="00B203BC">
        <w:t xml:space="preserve"> sistema verifica que as Atividades Econômicas do CNPJ são consistentes com a categoria - </w:t>
      </w:r>
      <w:r w:rsidR="000C31BC" w:rsidRPr="00B203BC">
        <w:tab/>
        <w:t>CCIRN0051;</w:t>
      </w:r>
    </w:p>
    <w:p w14:paraId="40F5EBB6" w14:textId="77777777" w:rsidR="000C31BC" w:rsidRPr="00B203BC" w:rsidRDefault="000C31BC" w:rsidP="000C31BC">
      <w:pPr>
        <w:pStyle w:val="Passos"/>
        <w:ind w:left="993"/>
        <w:jc w:val="both"/>
      </w:pPr>
      <w:r w:rsidRPr="00B203BC">
        <w:t>E3. Atividades Econômicas inválidas;</w:t>
      </w:r>
    </w:p>
    <w:p w14:paraId="514798CE" w14:textId="77777777" w:rsidR="000C31BC" w:rsidRPr="00B203BC" w:rsidRDefault="000C31BC" w:rsidP="000C31BC">
      <w:pPr>
        <w:pStyle w:val="Passos"/>
        <w:numPr>
          <w:ilvl w:val="0"/>
          <w:numId w:val="6"/>
        </w:numPr>
        <w:ind w:left="993" w:hanging="284"/>
        <w:jc w:val="both"/>
      </w:pPr>
      <w:r w:rsidRPr="00B203BC">
        <w:t>O sistema verifica que não existe sócio ou administrador com participação em empresa suspensa de ofício;</w:t>
      </w:r>
    </w:p>
    <w:p w14:paraId="6B61E78E" w14:textId="77777777" w:rsidR="000C31BC" w:rsidRPr="00B203BC" w:rsidRDefault="000C31BC" w:rsidP="000C31BC">
      <w:pPr>
        <w:pStyle w:val="Passos"/>
        <w:ind w:left="993"/>
        <w:jc w:val="both"/>
      </w:pPr>
      <w:r w:rsidRPr="00B203BC">
        <w:t>E4. Sócio de empresa suspensa de ofício:</w:t>
      </w:r>
    </w:p>
    <w:p w14:paraId="6C858A57" w14:textId="3A101986" w:rsidR="000C31BC" w:rsidRPr="00B203BC" w:rsidRDefault="00CC7370" w:rsidP="000C31BC">
      <w:pPr>
        <w:pStyle w:val="Passos"/>
        <w:numPr>
          <w:ilvl w:val="0"/>
          <w:numId w:val="6"/>
        </w:numPr>
        <w:ind w:left="993" w:hanging="284"/>
        <w:jc w:val="both"/>
      </w:pPr>
      <w:r w:rsidRPr="00B203BC">
        <w:t>O</w:t>
      </w:r>
      <w:r w:rsidR="000C31BC" w:rsidRPr="00B203BC">
        <w:t xml:space="preserve"> sistema verifica que o contabilista está em situação regul</w:t>
      </w:r>
      <w:r w:rsidR="00AC1EEB" w:rsidRPr="00B203BC">
        <w:t>ar no CRC – TO</w:t>
      </w:r>
      <w:r w:rsidR="006E39B6">
        <w:t xml:space="preserve"> consultando o CCI</w:t>
      </w:r>
      <w:r w:rsidR="000C31BC" w:rsidRPr="00B203BC">
        <w:t xml:space="preserve">; </w:t>
      </w:r>
    </w:p>
    <w:p w14:paraId="5BA6180A" w14:textId="77777777" w:rsidR="000C31BC" w:rsidRPr="00B203BC" w:rsidRDefault="000C31BC" w:rsidP="000C31BC">
      <w:pPr>
        <w:pStyle w:val="Passos"/>
        <w:ind w:left="993"/>
        <w:jc w:val="both"/>
      </w:pPr>
      <w:r w:rsidRPr="00B203BC">
        <w:t>E5. Contabilista irregular:</w:t>
      </w:r>
    </w:p>
    <w:p w14:paraId="7A7A5AB0" w14:textId="77777777" w:rsidR="000C31BC" w:rsidRPr="00B203BC" w:rsidRDefault="000C31BC" w:rsidP="000C31BC">
      <w:pPr>
        <w:pStyle w:val="Passos"/>
        <w:numPr>
          <w:ilvl w:val="0"/>
          <w:numId w:val="6"/>
        </w:numPr>
        <w:ind w:left="993" w:hanging="284"/>
        <w:jc w:val="both"/>
      </w:pPr>
      <w:r w:rsidRPr="00B203BC">
        <w:t xml:space="preserve">O sistema verifica </w:t>
      </w:r>
      <w:r w:rsidRPr="00B203BC">
        <w:tab/>
        <w:t xml:space="preserve">existência de certidão negativa de débitos de todos os sócios – CCIRN0052; </w:t>
      </w:r>
    </w:p>
    <w:p w14:paraId="52A099EB" w14:textId="42F61A3B" w:rsidR="000C31BC" w:rsidRPr="00B203BC" w:rsidRDefault="000C31BC" w:rsidP="000C31BC">
      <w:pPr>
        <w:pStyle w:val="Passos"/>
        <w:ind w:left="993"/>
        <w:jc w:val="both"/>
      </w:pPr>
      <w:r w:rsidRPr="00B203BC">
        <w:t xml:space="preserve">E6. Certidão positiva de débitos: </w:t>
      </w:r>
    </w:p>
    <w:p w14:paraId="15D83E61" w14:textId="77777777" w:rsidR="00260CB8" w:rsidRDefault="0017772B" w:rsidP="00260CB8">
      <w:pPr>
        <w:pStyle w:val="Passos"/>
        <w:numPr>
          <w:ilvl w:val="0"/>
          <w:numId w:val="6"/>
        </w:numPr>
        <w:ind w:left="993" w:hanging="284"/>
        <w:jc w:val="both"/>
      </w:pPr>
      <w:r w:rsidRPr="00B203BC">
        <w:t xml:space="preserve">O sistema lista </w:t>
      </w:r>
      <w:r w:rsidR="00260CB8">
        <w:t xml:space="preserve">as </w:t>
      </w:r>
      <w:r w:rsidRPr="00B203BC">
        <w:t xml:space="preserve">pendencias </w:t>
      </w:r>
      <w:r w:rsidR="00260CB8">
        <w:t xml:space="preserve">encontradas </w:t>
      </w:r>
      <w:r w:rsidRPr="00B203BC">
        <w:t>durante o processamento</w:t>
      </w:r>
      <w:r w:rsidR="00260CB8">
        <w:t xml:space="preserve"> segundo CCIUC0209PG001</w:t>
      </w:r>
      <w:r w:rsidRPr="00B203BC">
        <w:t>;</w:t>
      </w:r>
    </w:p>
    <w:p w14:paraId="44E763D2" w14:textId="23DDBAEC" w:rsidR="00260CB8" w:rsidRPr="00B203BC" w:rsidRDefault="00260CB8" w:rsidP="00260CB8">
      <w:pPr>
        <w:pStyle w:val="Passos"/>
        <w:numPr>
          <w:ilvl w:val="0"/>
          <w:numId w:val="6"/>
        </w:numPr>
        <w:ind w:left="993" w:hanging="284"/>
        <w:jc w:val="both"/>
      </w:pPr>
      <w:r w:rsidRPr="00B203BC">
        <w:t>O sistema devolve a lista de pendencias gerada durante o processamento;</w:t>
      </w:r>
    </w:p>
    <w:p w14:paraId="6F589DE8" w14:textId="77777777" w:rsidR="001A7628" w:rsidRPr="00B203BC" w:rsidRDefault="001A7628" w:rsidP="0017772B">
      <w:pPr>
        <w:pStyle w:val="Passos"/>
        <w:numPr>
          <w:ilvl w:val="0"/>
          <w:numId w:val="6"/>
        </w:numPr>
        <w:ind w:left="993" w:hanging="284"/>
        <w:jc w:val="both"/>
      </w:pPr>
      <w:r w:rsidRPr="00B203BC">
        <w:t>O sistema encerra o caso de uso;</w:t>
      </w:r>
    </w:p>
    <w:p w14:paraId="35AEB5F5" w14:textId="77777777" w:rsidR="003D4E95" w:rsidRPr="00B203BC" w:rsidRDefault="003D4E95" w:rsidP="00F414DF">
      <w:pPr>
        <w:pStyle w:val="Ttulo2"/>
        <w:jc w:val="both"/>
        <w:rPr>
          <w:lang w:val="pt-BR"/>
        </w:rPr>
      </w:pPr>
      <w:bookmarkStart w:id="15" w:name="_Toc444262415"/>
      <w:bookmarkStart w:id="16" w:name="_Toc408584587"/>
      <w:bookmarkStart w:id="17" w:name="_Toc101248486"/>
      <w:bookmarkStart w:id="18" w:name="_Toc102377891"/>
      <w:bookmarkEnd w:id="14"/>
      <w:r w:rsidRPr="00B203BC">
        <w:rPr>
          <w:lang w:val="pt-BR"/>
        </w:rPr>
        <w:t>Fluxos Alternativos</w:t>
      </w:r>
      <w:bookmarkEnd w:id="15"/>
    </w:p>
    <w:p w14:paraId="38B28D6A" w14:textId="7BF76D7E" w:rsidR="003243DA" w:rsidRPr="00B203BC" w:rsidRDefault="009C67BD" w:rsidP="009C67BD">
      <w:pPr>
        <w:rPr>
          <w:b/>
          <w:lang w:val="pt-BR"/>
        </w:rPr>
      </w:pPr>
      <w:bookmarkStart w:id="19" w:name="_Ref450662852"/>
      <w:r w:rsidRPr="00B203BC">
        <w:rPr>
          <w:b/>
          <w:lang w:val="pt-BR"/>
        </w:rPr>
        <w:t>A</w:t>
      </w:r>
      <w:r w:rsidR="00672282" w:rsidRPr="00B203BC">
        <w:rPr>
          <w:b/>
          <w:lang w:val="pt-BR"/>
        </w:rPr>
        <w:t>1</w:t>
      </w:r>
      <w:r w:rsidRPr="00B203BC">
        <w:rPr>
          <w:b/>
          <w:lang w:val="pt-BR"/>
        </w:rPr>
        <w:t xml:space="preserve">. </w:t>
      </w:r>
      <w:r w:rsidR="001A7628" w:rsidRPr="00B203BC">
        <w:rPr>
          <w:b/>
          <w:lang w:val="pt-BR"/>
        </w:rPr>
        <w:t>I</w:t>
      </w:r>
      <w:r w:rsidR="003243DA" w:rsidRPr="00B203BC">
        <w:rPr>
          <w:b/>
          <w:lang w:val="pt-BR"/>
        </w:rPr>
        <w:t xml:space="preserve">nscrição </w:t>
      </w:r>
      <w:r w:rsidR="001A21DC" w:rsidRPr="00B203BC">
        <w:rPr>
          <w:b/>
          <w:lang w:val="pt-BR"/>
        </w:rPr>
        <w:t xml:space="preserve">de </w:t>
      </w:r>
      <w:r w:rsidR="003243DA" w:rsidRPr="00B203BC">
        <w:rPr>
          <w:b/>
          <w:lang w:val="pt-BR"/>
        </w:rPr>
        <w:t>produtor rural PF:</w:t>
      </w:r>
      <w:bookmarkEnd w:id="19"/>
    </w:p>
    <w:p w14:paraId="39804EFD" w14:textId="33DEF82E" w:rsidR="000C31BC" w:rsidRPr="00B203BC" w:rsidRDefault="000C31BC" w:rsidP="000C31BC">
      <w:pPr>
        <w:pStyle w:val="Passos"/>
        <w:jc w:val="both"/>
      </w:pPr>
      <w:r w:rsidRPr="00B203BC">
        <w:t xml:space="preserve">O ator fez a solicitação de </w:t>
      </w:r>
      <w:r w:rsidR="00FE3E53">
        <w:t>Cadastramento</w:t>
      </w:r>
      <w:r w:rsidRPr="00B203BC">
        <w:t xml:space="preserve"> e a categoria do contribuinte </w:t>
      </w:r>
      <w:r w:rsidR="00B24A21" w:rsidRPr="00B203BC">
        <w:t xml:space="preserve">é </w:t>
      </w:r>
      <w:r w:rsidRPr="00B203BC">
        <w:t>produtor rural PF:</w:t>
      </w:r>
    </w:p>
    <w:p w14:paraId="01C98F45" w14:textId="399BC868" w:rsidR="00C37503" w:rsidRDefault="00C37503" w:rsidP="00C37503">
      <w:pPr>
        <w:pStyle w:val="Passos"/>
        <w:numPr>
          <w:ilvl w:val="0"/>
          <w:numId w:val="8"/>
        </w:numPr>
        <w:ind w:left="993" w:hanging="284"/>
        <w:jc w:val="both"/>
      </w:pPr>
      <w:r>
        <w:t>O sistema verifica que a situação deste CPF na SRFB é Regular;</w:t>
      </w:r>
    </w:p>
    <w:p w14:paraId="2C8A04BD" w14:textId="3C3010A7" w:rsidR="00C37503" w:rsidRDefault="00C37503" w:rsidP="00C37503">
      <w:pPr>
        <w:pStyle w:val="Passos"/>
        <w:ind w:left="993"/>
        <w:jc w:val="both"/>
      </w:pPr>
      <w:r>
        <w:t>E16. CPF em situação Irregular na SRFB:</w:t>
      </w:r>
    </w:p>
    <w:p w14:paraId="34E7F2A7" w14:textId="77777777" w:rsidR="00A80856" w:rsidRPr="00B203BC" w:rsidRDefault="00FF3ADC" w:rsidP="00A15967">
      <w:pPr>
        <w:pStyle w:val="Passos"/>
        <w:numPr>
          <w:ilvl w:val="0"/>
          <w:numId w:val="8"/>
        </w:numPr>
        <w:ind w:left="993" w:hanging="284"/>
        <w:jc w:val="both"/>
      </w:pPr>
      <w:r w:rsidRPr="00B203BC">
        <w:t>O sistema verifica que</w:t>
      </w:r>
      <w:r w:rsidR="00812676" w:rsidRPr="00B203BC">
        <w:t xml:space="preserve"> o</w:t>
      </w:r>
      <w:r w:rsidR="003243DA" w:rsidRPr="00B203BC">
        <w:t xml:space="preserve"> </w:t>
      </w:r>
      <w:r w:rsidR="005F5D0B" w:rsidRPr="00B203BC">
        <w:t xml:space="preserve">CPF </w:t>
      </w:r>
      <w:r w:rsidR="00812676" w:rsidRPr="00B203BC">
        <w:t>do produtor rural não tem</w:t>
      </w:r>
      <w:r w:rsidR="00A80856" w:rsidRPr="00B203BC">
        <w:t xml:space="preserve"> </w:t>
      </w:r>
      <w:r w:rsidR="003243DA" w:rsidRPr="00B203BC">
        <w:t>participação em empresa suspensa de ofício</w:t>
      </w:r>
      <w:r w:rsidR="0021684A" w:rsidRPr="00B203BC">
        <w:t>;</w:t>
      </w:r>
    </w:p>
    <w:p w14:paraId="4154ADA9" w14:textId="77777777" w:rsidR="00A80856" w:rsidRPr="00B203BC" w:rsidRDefault="00A80856" w:rsidP="00C03891">
      <w:pPr>
        <w:pStyle w:val="Passos"/>
        <w:ind w:left="993"/>
        <w:jc w:val="both"/>
      </w:pPr>
      <w:r w:rsidRPr="00B203BC">
        <w:t>E4. Sócio de empresa suspensa de ofício:</w:t>
      </w:r>
    </w:p>
    <w:p w14:paraId="666C2212" w14:textId="3382FF3B" w:rsidR="00A80856" w:rsidRPr="00B203BC" w:rsidRDefault="00FF3ADC" w:rsidP="00A15967">
      <w:pPr>
        <w:pStyle w:val="Passos"/>
        <w:numPr>
          <w:ilvl w:val="0"/>
          <w:numId w:val="8"/>
        </w:numPr>
        <w:ind w:left="993" w:hanging="284"/>
        <w:jc w:val="both"/>
      </w:pPr>
      <w:bookmarkStart w:id="20" w:name="_Ref450662868"/>
      <w:r w:rsidRPr="00B203BC">
        <w:t xml:space="preserve">O sistema verifica </w:t>
      </w:r>
      <w:r w:rsidR="003216BC" w:rsidRPr="00B203BC">
        <w:t xml:space="preserve">a </w:t>
      </w:r>
      <w:r w:rsidR="0029598B" w:rsidRPr="00B203BC">
        <w:tab/>
        <w:t xml:space="preserve">existência de certidão negativa de </w:t>
      </w:r>
      <w:r w:rsidR="008058C3" w:rsidRPr="00B203BC">
        <w:t>débitos de</w:t>
      </w:r>
      <w:r w:rsidR="00EA3A46" w:rsidRPr="00B203BC">
        <w:t xml:space="preserve">ste CPF </w:t>
      </w:r>
      <w:r w:rsidR="0029598B" w:rsidRPr="00B203BC">
        <w:t xml:space="preserve">– </w:t>
      </w:r>
      <w:r w:rsidR="00CB5537" w:rsidRPr="00B203BC">
        <w:t>CCIRN0</w:t>
      </w:r>
      <w:r w:rsidR="0029598B" w:rsidRPr="00B203BC">
        <w:t>052;</w:t>
      </w:r>
    </w:p>
    <w:p w14:paraId="5D640BC4" w14:textId="77777777" w:rsidR="00A80856" w:rsidRPr="00B203BC" w:rsidRDefault="00A80856" w:rsidP="00C03891">
      <w:pPr>
        <w:pStyle w:val="Passos"/>
        <w:ind w:left="993"/>
        <w:jc w:val="both"/>
      </w:pPr>
      <w:r w:rsidRPr="00B203BC">
        <w:lastRenderedPageBreak/>
        <w:t xml:space="preserve">E6. Certidão </w:t>
      </w:r>
      <w:r w:rsidR="00376EE2" w:rsidRPr="00B203BC">
        <w:t>positiva</w:t>
      </w:r>
      <w:r w:rsidRPr="00B203BC">
        <w:t xml:space="preserve"> de débitos:</w:t>
      </w:r>
    </w:p>
    <w:p w14:paraId="2630C84C" w14:textId="2EB989A0" w:rsidR="00901328" w:rsidRPr="00B203BC" w:rsidRDefault="00901328" w:rsidP="00A15967">
      <w:pPr>
        <w:pStyle w:val="Passos"/>
        <w:numPr>
          <w:ilvl w:val="0"/>
          <w:numId w:val="8"/>
        </w:numPr>
        <w:ind w:left="993" w:hanging="284"/>
        <w:jc w:val="both"/>
      </w:pPr>
      <w:r w:rsidRPr="00B203BC">
        <w:t xml:space="preserve">O sistema verifica que não existe data de óbito para o </w:t>
      </w:r>
      <w:r w:rsidR="00B446AE" w:rsidRPr="00B203BC">
        <w:t>CPF do produtor rural;</w:t>
      </w:r>
    </w:p>
    <w:p w14:paraId="35D4980A" w14:textId="0A2D9D06" w:rsidR="00B446AE" w:rsidRPr="00B203BC" w:rsidRDefault="000D7A3F" w:rsidP="00C03891">
      <w:pPr>
        <w:pStyle w:val="Passos"/>
        <w:ind w:left="993"/>
        <w:jc w:val="both"/>
      </w:pPr>
      <w:r>
        <w:t>E13</w:t>
      </w:r>
      <w:r w:rsidR="00B446AE" w:rsidRPr="00B203BC">
        <w:t>. CPF do solicitante consta óbito.</w:t>
      </w:r>
    </w:p>
    <w:p w14:paraId="71BD6A78" w14:textId="77777777" w:rsidR="00E31965" w:rsidRDefault="00E31965" w:rsidP="00E31965">
      <w:pPr>
        <w:pStyle w:val="Passos"/>
        <w:numPr>
          <w:ilvl w:val="0"/>
          <w:numId w:val="8"/>
        </w:numPr>
        <w:ind w:left="993" w:hanging="284"/>
        <w:jc w:val="both"/>
      </w:pPr>
      <w:r w:rsidRPr="00B203BC">
        <w:t xml:space="preserve">O sistema lista </w:t>
      </w:r>
      <w:r>
        <w:t xml:space="preserve">as </w:t>
      </w:r>
      <w:r w:rsidRPr="00B203BC">
        <w:t xml:space="preserve">pendencias </w:t>
      </w:r>
      <w:r>
        <w:t xml:space="preserve">encontradas </w:t>
      </w:r>
      <w:r w:rsidRPr="00B203BC">
        <w:t>durante o processamento</w:t>
      </w:r>
      <w:r>
        <w:t xml:space="preserve"> segundo CCIUC0209PG001</w:t>
      </w:r>
      <w:r w:rsidRPr="00B203BC">
        <w:t>;</w:t>
      </w:r>
    </w:p>
    <w:p w14:paraId="0AAA5F4E" w14:textId="77777777" w:rsidR="00E31965" w:rsidRPr="00B203BC" w:rsidRDefault="00E31965" w:rsidP="00E31965">
      <w:pPr>
        <w:pStyle w:val="Passos"/>
        <w:numPr>
          <w:ilvl w:val="0"/>
          <w:numId w:val="8"/>
        </w:numPr>
        <w:ind w:left="993" w:hanging="284"/>
        <w:jc w:val="both"/>
      </w:pPr>
      <w:r w:rsidRPr="00B203BC">
        <w:t>O sistema devolve a lista de pendencias gerada durante o processamento;</w:t>
      </w:r>
    </w:p>
    <w:p w14:paraId="6BF548D2" w14:textId="3BF78C90" w:rsidR="00B24A21" w:rsidRPr="00B203BC" w:rsidRDefault="00B24A21" w:rsidP="00A15967">
      <w:pPr>
        <w:pStyle w:val="Passos"/>
        <w:numPr>
          <w:ilvl w:val="0"/>
          <w:numId w:val="8"/>
        </w:numPr>
        <w:ind w:left="993" w:hanging="284"/>
        <w:jc w:val="both"/>
      </w:pPr>
      <w:r w:rsidRPr="00B203BC">
        <w:t>O sistema encerra o caso de uso;</w:t>
      </w:r>
    </w:p>
    <w:p w14:paraId="040D4474" w14:textId="3B047AED" w:rsidR="00672282" w:rsidRPr="00B203BC" w:rsidRDefault="00672282" w:rsidP="00672282">
      <w:pPr>
        <w:pStyle w:val="Passos"/>
        <w:jc w:val="both"/>
        <w:rPr>
          <w:b/>
        </w:rPr>
      </w:pPr>
      <w:r w:rsidRPr="00B203BC">
        <w:rPr>
          <w:b/>
        </w:rPr>
        <w:t xml:space="preserve">A2. </w:t>
      </w:r>
      <w:r w:rsidR="00FE3E53">
        <w:rPr>
          <w:b/>
        </w:rPr>
        <w:t>Cadastramento</w:t>
      </w:r>
      <w:r w:rsidRPr="00B203BC">
        <w:rPr>
          <w:b/>
        </w:rPr>
        <w:t xml:space="preserve"> de Substituto Tributário:</w:t>
      </w:r>
    </w:p>
    <w:p w14:paraId="20A1BAF5" w14:textId="5393C274" w:rsidR="00DD231C" w:rsidRPr="00B203BC" w:rsidRDefault="00DD231C" w:rsidP="00DD231C">
      <w:pPr>
        <w:pStyle w:val="Passos"/>
        <w:jc w:val="both"/>
      </w:pPr>
      <w:r w:rsidRPr="00B203BC">
        <w:t xml:space="preserve">O ator fez a solicitação de </w:t>
      </w:r>
      <w:r w:rsidR="00FE3E53">
        <w:t>Cadastramento</w:t>
      </w:r>
      <w:r w:rsidRPr="00B203BC">
        <w:t xml:space="preserve"> e a categoria do contribuinte é Substituto Tributário:</w:t>
      </w:r>
    </w:p>
    <w:p w14:paraId="49101593" w14:textId="3B8C6054" w:rsidR="006A0961" w:rsidRDefault="006A0961" w:rsidP="006A0961">
      <w:pPr>
        <w:pStyle w:val="Passos"/>
        <w:numPr>
          <w:ilvl w:val="0"/>
          <w:numId w:val="9"/>
        </w:numPr>
        <w:ind w:left="993" w:hanging="284"/>
        <w:jc w:val="both"/>
      </w:pPr>
      <w:r>
        <w:t>O sistema verifica que a situação deste CNPJ na SRFB</w:t>
      </w:r>
      <w:r w:rsidR="00C37503">
        <w:t xml:space="preserve"> é Ativa</w:t>
      </w:r>
      <w:r>
        <w:t>;</w:t>
      </w:r>
    </w:p>
    <w:p w14:paraId="09188E02" w14:textId="77777777" w:rsidR="006A0961" w:rsidRDefault="006A0961" w:rsidP="006A0961">
      <w:pPr>
        <w:pStyle w:val="Passos"/>
        <w:ind w:left="993"/>
        <w:jc w:val="both"/>
      </w:pPr>
      <w:r>
        <w:t>E15. CNPJ em situação Irregular na SRFB:</w:t>
      </w:r>
    </w:p>
    <w:p w14:paraId="539664F8" w14:textId="3D497106" w:rsidR="00672282" w:rsidRPr="00B203BC" w:rsidRDefault="00672282" w:rsidP="00A15967">
      <w:pPr>
        <w:pStyle w:val="Passos"/>
        <w:numPr>
          <w:ilvl w:val="0"/>
          <w:numId w:val="9"/>
        </w:numPr>
        <w:ind w:left="993" w:hanging="284"/>
        <w:jc w:val="both"/>
      </w:pPr>
      <w:r w:rsidRPr="00B203BC">
        <w:t xml:space="preserve">O sistema verifica que este CNPJ não possui Inscrição Estadual no CCI ou se </w:t>
      </w:r>
      <w:r w:rsidR="000974F3">
        <w:t>a possuir</w:t>
      </w:r>
      <w:r w:rsidRPr="00B203BC">
        <w:t xml:space="preserve"> a sua situação é Baixada</w:t>
      </w:r>
      <w:r w:rsidR="000D7A3F">
        <w:t xml:space="preserve"> ou Nula</w:t>
      </w:r>
      <w:r w:rsidRPr="00B203BC">
        <w:t>;</w:t>
      </w:r>
    </w:p>
    <w:p w14:paraId="4BAC6DF6" w14:textId="77777777" w:rsidR="00672282" w:rsidRPr="00B203BC" w:rsidRDefault="00672282" w:rsidP="00672282">
      <w:pPr>
        <w:pStyle w:val="Passos"/>
        <w:ind w:left="993"/>
        <w:jc w:val="both"/>
      </w:pPr>
      <w:r w:rsidRPr="00B203BC">
        <w:t>E12. Contribuinte possui Inscrição Estadual no Estado:</w:t>
      </w:r>
    </w:p>
    <w:p w14:paraId="6CDEC6E1" w14:textId="77777777" w:rsidR="00672282" w:rsidRPr="00B203BC" w:rsidRDefault="00672282" w:rsidP="00A15967">
      <w:pPr>
        <w:pStyle w:val="Passos"/>
        <w:numPr>
          <w:ilvl w:val="0"/>
          <w:numId w:val="9"/>
        </w:numPr>
        <w:ind w:left="993" w:hanging="284"/>
        <w:jc w:val="both"/>
      </w:pPr>
      <w:r w:rsidRPr="00B203BC">
        <w:t>O sistema verifica que não existe sócio ou administrador com participação em empresa suspensa de ofício;</w:t>
      </w:r>
    </w:p>
    <w:p w14:paraId="3980984E" w14:textId="77777777" w:rsidR="00672282" w:rsidRPr="00B203BC" w:rsidRDefault="00672282" w:rsidP="00672282">
      <w:pPr>
        <w:pStyle w:val="Passos"/>
        <w:ind w:left="993"/>
        <w:jc w:val="both"/>
      </w:pPr>
      <w:r w:rsidRPr="00B203BC">
        <w:t>E4. Sócio de empresa suspensa de ofício:</w:t>
      </w:r>
    </w:p>
    <w:p w14:paraId="1EFD264C" w14:textId="77777777" w:rsidR="00672282" w:rsidRPr="00B203BC" w:rsidRDefault="00672282" w:rsidP="00A15967">
      <w:pPr>
        <w:pStyle w:val="Passos"/>
        <w:numPr>
          <w:ilvl w:val="0"/>
          <w:numId w:val="9"/>
        </w:numPr>
        <w:ind w:left="993" w:hanging="284"/>
        <w:jc w:val="both"/>
      </w:pPr>
      <w:r w:rsidRPr="00B203BC">
        <w:t xml:space="preserve">O sistema verifica </w:t>
      </w:r>
      <w:r w:rsidRPr="00B203BC">
        <w:tab/>
        <w:t xml:space="preserve">existência de certidão negativa de débitos de todos os sócios – CCIRN0052; </w:t>
      </w:r>
    </w:p>
    <w:p w14:paraId="70B2F27F" w14:textId="77777777" w:rsidR="00672282" w:rsidRPr="00B203BC" w:rsidRDefault="00672282" w:rsidP="00672282">
      <w:pPr>
        <w:pStyle w:val="Passos"/>
        <w:ind w:left="993"/>
        <w:jc w:val="both"/>
      </w:pPr>
      <w:r w:rsidRPr="00B203BC">
        <w:t xml:space="preserve">E6. Certidão positiva de débitos: </w:t>
      </w:r>
    </w:p>
    <w:p w14:paraId="48EDF63F" w14:textId="77777777" w:rsidR="00E31965" w:rsidRDefault="00E31965" w:rsidP="00E31965">
      <w:pPr>
        <w:pStyle w:val="Passos"/>
        <w:numPr>
          <w:ilvl w:val="0"/>
          <w:numId w:val="9"/>
        </w:numPr>
        <w:ind w:left="993" w:hanging="284"/>
        <w:jc w:val="both"/>
      </w:pPr>
      <w:r>
        <w:t>O sistema lista as pendencias encontradas durante o processamento segundo CCIUC0209PG001;</w:t>
      </w:r>
    </w:p>
    <w:p w14:paraId="6C0CB889" w14:textId="77777777" w:rsidR="00E31965" w:rsidRDefault="00E31965" w:rsidP="00E31965">
      <w:pPr>
        <w:pStyle w:val="Passos"/>
        <w:numPr>
          <w:ilvl w:val="0"/>
          <w:numId w:val="9"/>
        </w:numPr>
        <w:ind w:left="993" w:hanging="284"/>
        <w:jc w:val="both"/>
      </w:pPr>
      <w:r>
        <w:t>O sistema devolve a lista de pendencias gerada durante o processamento;</w:t>
      </w:r>
    </w:p>
    <w:p w14:paraId="5A11B3A6" w14:textId="77777777" w:rsidR="00672282" w:rsidRPr="00B203BC" w:rsidRDefault="00672282" w:rsidP="00A15967">
      <w:pPr>
        <w:pStyle w:val="Passos"/>
        <w:numPr>
          <w:ilvl w:val="0"/>
          <w:numId w:val="9"/>
        </w:numPr>
        <w:ind w:left="993" w:hanging="284"/>
        <w:jc w:val="both"/>
      </w:pPr>
      <w:r w:rsidRPr="00B203BC">
        <w:t>O sistema encerra o caso de uso;</w:t>
      </w:r>
    </w:p>
    <w:p w14:paraId="73B746A7" w14:textId="67DC30F2" w:rsidR="00672282" w:rsidRPr="00B203BC" w:rsidRDefault="00672282" w:rsidP="00672282">
      <w:pPr>
        <w:pStyle w:val="Passos"/>
        <w:jc w:val="both"/>
        <w:rPr>
          <w:b/>
        </w:rPr>
      </w:pPr>
      <w:r w:rsidRPr="00B203BC">
        <w:rPr>
          <w:b/>
        </w:rPr>
        <w:t xml:space="preserve">A3. </w:t>
      </w:r>
      <w:r w:rsidR="00FE3E53">
        <w:rPr>
          <w:b/>
        </w:rPr>
        <w:t>Cadastramento</w:t>
      </w:r>
      <w:r w:rsidRPr="00B203BC">
        <w:rPr>
          <w:b/>
        </w:rPr>
        <w:t xml:space="preserve"> do Canteiro de Obras:</w:t>
      </w:r>
    </w:p>
    <w:p w14:paraId="60E28208" w14:textId="336FC1F7" w:rsidR="00DD231C" w:rsidRPr="00B203BC" w:rsidRDefault="00B203BC" w:rsidP="00B203BC">
      <w:pPr>
        <w:pStyle w:val="Passos"/>
        <w:jc w:val="both"/>
      </w:pPr>
      <w:r w:rsidRPr="00B203BC">
        <w:t xml:space="preserve">O ator fez a solicitação de </w:t>
      </w:r>
      <w:r w:rsidR="00FE3E53">
        <w:t>Cadastramento</w:t>
      </w:r>
      <w:r w:rsidRPr="00B203BC">
        <w:t xml:space="preserve"> e a categoria do contribuinte é </w:t>
      </w:r>
      <w:r w:rsidR="00DD231C" w:rsidRPr="00B203BC">
        <w:t>Canteiro de Obras:</w:t>
      </w:r>
    </w:p>
    <w:p w14:paraId="53D1AE5D" w14:textId="75307CF5" w:rsidR="006A0961" w:rsidRDefault="006A0961" w:rsidP="006A0961">
      <w:pPr>
        <w:pStyle w:val="Passos"/>
        <w:numPr>
          <w:ilvl w:val="0"/>
          <w:numId w:val="10"/>
        </w:numPr>
        <w:ind w:left="993" w:hanging="284"/>
        <w:jc w:val="both"/>
      </w:pPr>
      <w:r>
        <w:t>O sistema verifica que a situação deste CNPJ na SRFB</w:t>
      </w:r>
      <w:r w:rsidR="00C37503">
        <w:t xml:space="preserve"> é Ativa</w:t>
      </w:r>
      <w:r>
        <w:t>;</w:t>
      </w:r>
    </w:p>
    <w:p w14:paraId="2E1B168E" w14:textId="77777777" w:rsidR="006A0961" w:rsidRDefault="006A0961" w:rsidP="006A0961">
      <w:pPr>
        <w:pStyle w:val="Passos"/>
        <w:ind w:left="993"/>
        <w:jc w:val="both"/>
      </w:pPr>
      <w:r>
        <w:t>E15. CNPJ em situação Irregular na SRFB:</w:t>
      </w:r>
    </w:p>
    <w:p w14:paraId="74E7BDDC" w14:textId="77777777" w:rsidR="00DD231C" w:rsidRPr="00B203BC" w:rsidRDefault="00DD231C" w:rsidP="00A15967">
      <w:pPr>
        <w:pStyle w:val="Passos"/>
        <w:numPr>
          <w:ilvl w:val="0"/>
          <w:numId w:val="10"/>
        </w:numPr>
        <w:ind w:left="993" w:hanging="284"/>
        <w:jc w:val="both"/>
      </w:pPr>
      <w:r w:rsidRPr="00B203BC">
        <w:t xml:space="preserve">O sistema verifica que as Atividades Econômicas do CNPJ são consistentes com a categoria - </w:t>
      </w:r>
      <w:r w:rsidRPr="00B203BC">
        <w:tab/>
        <w:t>CCIRN0051;</w:t>
      </w:r>
    </w:p>
    <w:p w14:paraId="796B9E59" w14:textId="77777777" w:rsidR="00DD231C" w:rsidRPr="00B203BC" w:rsidRDefault="00DD231C" w:rsidP="00DD231C">
      <w:pPr>
        <w:pStyle w:val="Passos"/>
        <w:ind w:left="993"/>
        <w:jc w:val="both"/>
      </w:pPr>
      <w:r w:rsidRPr="00B203BC">
        <w:t>E3. Atividades Econômicas inválidas;</w:t>
      </w:r>
    </w:p>
    <w:p w14:paraId="30A6BF15" w14:textId="77777777" w:rsidR="00DD231C" w:rsidRPr="00B203BC" w:rsidRDefault="00DD231C" w:rsidP="00A15967">
      <w:pPr>
        <w:pStyle w:val="Passos"/>
        <w:numPr>
          <w:ilvl w:val="0"/>
          <w:numId w:val="10"/>
        </w:numPr>
        <w:ind w:left="993" w:hanging="284"/>
        <w:jc w:val="both"/>
      </w:pPr>
      <w:r w:rsidRPr="00B203BC">
        <w:t>O sistema verifica que não existe sócio ou administrador com participação em empresa suspensa de ofício;</w:t>
      </w:r>
    </w:p>
    <w:p w14:paraId="07FD611F" w14:textId="77777777" w:rsidR="00DD231C" w:rsidRPr="00B203BC" w:rsidRDefault="00DD231C" w:rsidP="00DD231C">
      <w:pPr>
        <w:pStyle w:val="Passos"/>
        <w:ind w:left="993"/>
        <w:jc w:val="both"/>
      </w:pPr>
      <w:r w:rsidRPr="00B203BC">
        <w:lastRenderedPageBreak/>
        <w:t>E4. Sócio de empresa suspensa de ofício:</w:t>
      </w:r>
    </w:p>
    <w:p w14:paraId="1E83A999" w14:textId="77777777" w:rsidR="00DD231C" w:rsidRPr="00B203BC" w:rsidRDefault="00DD231C" w:rsidP="00A15967">
      <w:pPr>
        <w:pStyle w:val="Passos"/>
        <w:numPr>
          <w:ilvl w:val="0"/>
          <w:numId w:val="10"/>
        </w:numPr>
        <w:ind w:left="993" w:hanging="284"/>
        <w:jc w:val="both"/>
      </w:pPr>
      <w:r w:rsidRPr="00B203BC">
        <w:t xml:space="preserve">O sistema verifica que o contabilista está em situação regular no CRC – TO; </w:t>
      </w:r>
    </w:p>
    <w:p w14:paraId="3C0E0310" w14:textId="77777777" w:rsidR="00DD231C" w:rsidRPr="00B203BC" w:rsidRDefault="00DD231C" w:rsidP="00DD231C">
      <w:pPr>
        <w:pStyle w:val="Passos"/>
        <w:ind w:left="993"/>
        <w:jc w:val="both"/>
      </w:pPr>
      <w:r w:rsidRPr="00B203BC">
        <w:t>E5. Contabilista irregular:</w:t>
      </w:r>
    </w:p>
    <w:p w14:paraId="0098444C" w14:textId="77777777" w:rsidR="00DD231C" w:rsidRPr="00B203BC" w:rsidRDefault="00DD231C" w:rsidP="00A15967">
      <w:pPr>
        <w:pStyle w:val="Passos"/>
        <w:numPr>
          <w:ilvl w:val="0"/>
          <w:numId w:val="10"/>
        </w:numPr>
        <w:ind w:left="993" w:hanging="284"/>
        <w:jc w:val="both"/>
      </w:pPr>
      <w:r w:rsidRPr="00B203BC">
        <w:t xml:space="preserve">O sistema verifica </w:t>
      </w:r>
      <w:r w:rsidRPr="00B203BC">
        <w:tab/>
        <w:t xml:space="preserve">existência de certidão negativa de débitos de todos os sócios – CCIRN0052; </w:t>
      </w:r>
    </w:p>
    <w:p w14:paraId="6C80D606" w14:textId="77777777" w:rsidR="00DD231C" w:rsidRPr="00B203BC" w:rsidRDefault="00DD231C" w:rsidP="00DD231C">
      <w:pPr>
        <w:pStyle w:val="Passos"/>
        <w:ind w:left="993"/>
        <w:jc w:val="both"/>
      </w:pPr>
      <w:r w:rsidRPr="00B203BC">
        <w:t xml:space="preserve">E6. Certidão positiva de débitos: </w:t>
      </w:r>
    </w:p>
    <w:p w14:paraId="5774D1E3" w14:textId="77777777" w:rsidR="00E31965" w:rsidRDefault="00E31965" w:rsidP="00E31965">
      <w:pPr>
        <w:pStyle w:val="Passos"/>
        <w:numPr>
          <w:ilvl w:val="0"/>
          <w:numId w:val="10"/>
        </w:numPr>
        <w:ind w:left="993" w:hanging="284"/>
        <w:jc w:val="both"/>
      </w:pPr>
      <w:r w:rsidRPr="00B203BC">
        <w:t xml:space="preserve">O sistema lista </w:t>
      </w:r>
      <w:r>
        <w:t xml:space="preserve">as </w:t>
      </w:r>
      <w:r w:rsidRPr="00B203BC">
        <w:t xml:space="preserve">pendencias </w:t>
      </w:r>
      <w:r>
        <w:t xml:space="preserve">encontradas </w:t>
      </w:r>
      <w:r w:rsidRPr="00B203BC">
        <w:t>durante o processamento</w:t>
      </w:r>
      <w:r>
        <w:t xml:space="preserve"> segundo CCIUC0209PG001</w:t>
      </w:r>
      <w:r w:rsidRPr="00B203BC">
        <w:t>;</w:t>
      </w:r>
    </w:p>
    <w:p w14:paraId="37A4D14D" w14:textId="77777777" w:rsidR="00E31965" w:rsidRPr="00B203BC" w:rsidRDefault="00E31965" w:rsidP="00E31965">
      <w:pPr>
        <w:pStyle w:val="Passos"/>
        <w:numPr>
          <w:ilvl w:val="0"/>
          <w:numId w:val="10"/>
        </w:numPr>
        <w:ind w:left="993" w:hanging="284"/>
        <w:jc w:val="both"/>
      </w:pPr>
      <w:r w:rsidRPr="00B203BC">
        <w:t>O sistema devolve a lista de pendencias gerada durante o processamento;</w:t>
      </w:r>
    </w:p>
    <w:p w14:paraId="7475AEB8" w14:textId="77777777" w:rsidR="00DD231C" w:rsidRPr="00B203BC" w:rsidRDefault="00DD231C" w:rsidP="00A15967">
      <w:pPr>
        <w:pStyle w:val="Passos"/>
        <w:numPr>
          <w:ilvl w:val="0"/>
          <w:numId w:val="10"/>
        </w:numPr>
        <w:ind w:left="993" w:hanging="284"/>
        <w:jc w:val="both"/>
      </w:pPr>
      <w:r w:rsidRPr="00B203BC">
        <w:t>O sistema encerra o caso de uso;</w:t>
      </w:r>
    </w:p>
    <w:p w14:paraId="62244860" w14:textId="59F05023" w:rsidR="003243DA" w:rsidRPr="00B203BC" w:rsidRDefault="00672282" w:rsidP="009C67BD">
      <w:pPr>
        <w:rPr>
          <w:b/>
          <w:lang w:val="pt-BR"/>
        </w:rPr>
      </w:pPr>
      <w:r w:rsidRPr="00B203BC">
        <w:rPr>
          <w:b/>
          <w:lang w:val="pt-BR"/>
        </w:rPr>
        <w:t>A4</w:t>
      </w:r>
      <w:r w:rsidR="009C67BD" w:rsidRPr="00B203BC">
        <w:rPr>
          <w:b/>
          <w:lang w:val="pt-BR"/>
        </w:rPr>
        <w:t xml:space="preserve">. </w:t>
      </w:r>
      <w:r w:rsidR="001A7628" w:rsidRPr="00B203BC">
        <w:rPr>
          <w:b/>
          <w:lang w:val="pt-BR"/>
        </w:rPr>
        <w:t>Alteração de empreendedor</w:t>
      </w:r>
      <w:r w:rsidR="003243DA" w:rsidRPr="00B203BC">
        <w:rPr>
          <w:b/>
          <w:lang w:val="pt-BR"/>
        </w:rPr>
        <w:t>:</w:t>
      </w:r>
      <w:bookmarkEnd w:id="20"/>
    </w:p>
    <w:p w14:paraId="4D4628C6" w14:textId="493C31E0" w:rsidR="00AC1EEB" w:rsidRPr="00B203BC" w:rsidRDefault="00B24A21" w:rsidP="00B24A21">
      <w:pPr>
        <w:pStyle w:val="Passos"/>
        <w:jc w:val="both"/>
      </w:pPr>
      <w:r w:rsidRPr="00B203BC">
        <w:t xml:space="preserve">O ator fez </w:t>
      </w:r>
      <w:r w:rsidR="00AC1EEB" w:rsidRPr="00B203BC">
        <w:t xml:space="preserve">a solicitação </w:t>
      </w:r>
      <w:r w:rsidRPr="00B203BC">
        <w:t>de</w:t>
      </w:r>
      <w:r w:rsidR="00AC1EEB" w:rsidRPr="00B203BC">
        <w:t xml:space="preserve"> alteração e a categoria do contribuinte </w:t>
      </w:r>
      <w:r w:rsidRPr="00B203BC">
        <w:t xml:space="preserve">é </w:t>
      </w:r>
      <w:r w:rsidR="00FE3E53">
        <w:t>Contribuinte Normal</w:t>
      </w:r>
      <w:r w:rsidR="00AC1EEB" w:rsidRPr="00B203BC">
        <w:t>:</w:t>
      </w:r>
    </w:p>
    <w:p w14:paraId="1D0C164B" w14:textId="77D153F4" w:rsidR="006E39B6" w:rsidRDefault="006E39B6" w:rsidP="00A15967">
      <w:pPr>
        <w:pStyle w:val="Passos"/>
        <w:numPr>
          <w:ilvl w:val="0"/>
          <w:numId w:val="25"/>
        </w:numPr>
        <w:ind w:left="993" w:hanging="284"/>
        <w:jc w:val="both"/>
      </w:pPr>
      <w:bookmarkStart w:id="21" w:name="_Ref450662879"/>
      <w:r>
        <w:t>O sistema verifica a existência desta Inscrição Estadual no CCI e a situação é diferente de “Baixada” ou “Nula”;</w:t>
      </w:r>
    </w:p>
    <w:p w14:paraId="5854A2D7" w14:textId="19409DB0" w:rsidR="001669EC" w:rsidRDefault="001669EC" w:rsidP="001669EC">
      <w:pPr>
        <w:pStyle w:val="Passos"/>
        <w:ind w:left="993"/>
        <w:jc w:val="both"/>
      </w:pPr>
      <w:r>
        <w:t>E14. Situação Irregular do Contribuinte:</w:t>
      </w:r>
    </w:p>
    <w:p w14:paraId="61A94627" w14:textId="77777777" w:rsidR="009234A4" w:rsidRPr="00B203BC" w:rsidRDefault="009234A4" w:rsidP="00A15967">
      <w:pPr>
        <w:pStyle w:val="Passos"/>
        <w:numPr>
          <w:ilvl w:val="0"/>
          <w:numId w:val="25"/>
        </w:numPr>
        <w:ind w:left="993" w:hanging="284"/>
        <w:jc w:val="both"/>
      </w:pPr>
      <w:r w:rsidRPr="00B203BC">
        <w:t xml:space="preserve">O sistema verifica que as Atividades Econômicas do CNPJ são consistentes com a categoria - </w:t>
      </w:r>
      <w:r w:rsidRPr="00B203BC">
        <w:tab/>
        <w:t>CCIRN0051;</w:t>
      </w:r>
    </w:p>
    <w:p w14:paraId="35F51EF5" w14:textId="77777777" w:rsidR="009234A4" w:rsidRPr="00B203BC" w:rsidRDefault="009234A4" w:rsidP="009234A4">
      <w:pPr>
        <w:pStyle w:val="Passos"/>
        <w:ind w:left="993"/>
        <w:jc w:val="both"/>
      </w:pPr>
      <w:r w:rsidRPr="00B203BC">
        <w:t>E3. Atividades Econômicas inválidas;</w:t>
      </w:r>
    </w:p>
    <w:p w14:paraId="17B18036" w14:textId="77777777" w:rsidR="009234A4" w:rsidRPr="00B203BC" w:rsidRDefault="009234A4" w:rsidP="00A15967">
      <w:pPr>
        <w:pStyle w:val="Passos"/>
        <w:numPr>
          <w:ilvl w:val="0"/>
          <w:numId w:val="25"/>
        </w:numPr>
        <w:ind w:left="993" w:hanging="284"/>
        <w:jc w:val="both"/>
      </w:pPr>
      <w:r w:rsidRPr="00B203BC">
        <w:t>O sistema verifica que não existe sócio ou administrador com participação em empresa suspensa de ofício;</w:t>
      </w:r>
    </w:p>
    <w:p w14:paraId="0F905DFA" w14:textId="77777777" w:rsidR="009234A4" w:rsidRPr="00B203BC" w:rsidRDefault="009234A4" w:rsidP="009234A4">
      <w:pPr>
        <w:pStyle w:val="Passos"/>
        <w:ind w:left="993"/>
        <w:jc w:val="both"/>
      </w:pPr>
      <w:r w:rsidRPr="00B203BC">
        <w:t>E4. Sócio de empresa suspensa de ofício:</w:t>
      </w:r>
    </w:p>
    <w:p w14:paraId="2290662B" w14:textId="77777777" w:rsidR="009234A4" w:rsidRPr="00B203BC" w:rsidRDefault="009234A4" w:rsidP="00A15967">
      <w:pPr>
        <w:pStyle w:val="Passos"/>
        <w:numPr>
          <w:ilvl w:val="0"/>
          <w:numId w:val="25"/>
        </w:numPr>
        <w:ind w:left="993" w:hanging="284"/>
        <w:jc w:val="both"/>
      </w:pPr>
      <w:r w:rsidRPr="00B203BC">
        <w:t xml:space="preserve">O sistema verifica </w:t>
      </w:r>
      <w:r w:rsidRPr="00B203BC">
        <w:tab/>
        <w:t xml:space="preserve">existência de certidão negativa de débitos de todos os sócios – CCIRN0052; </w:t>
      </w:r>
    </w:p>
    <w:p w14:paraId="18AC4648" w14:textId="77777777" w:rsidR="009234A4" w:rsidRPr="00B203BC" w:rsidRDefault="009234A4" w:rsidP="009234A4">
      <w:pPr>
        <w:pStyle w:val="Passos"/>
        <w:ind w:left="993"/>
        <w:jc w:val="both"/>
      </w:pPr>
      <w:r w:rsidRPr="00B203BC">
        <w:t xml:space="preserve">E6. Certidão positiva de débitos: </w:t>
      </w:r>
    </w:p>
    <w:p w14:paraId="6C5D3458" w14:textId="77777777" w:rsidR="00E31965" w:rsidRDefault="00E31965" w:rsidP="00E31965">
      <w:pPr>
        <w:pStyle w:val="Passos"/>
        <w:numPr>
          <w:ilvl w:val="0"/>
          <w:numId w:val="25"/>
        </w:numPr>
        <w:ind w:left="993" w:hanging="284"/>
        <w:jc w:val="both"/>
      </w:pPr>
      <w:r w:rsidRPr="00B203BC">
        <w:t xml:space="preserve">O sistema lista </w:t>
      </w:r>
      <w:r>
        <w:t xml:space="preserve">as </w:t>
      </w:r>
      <w:r w:rsidRPr="00B203BC">
        <w:t xml:space="preserve">pendencias </w:t>
      </w:r>
      <w:r>
        <w:t xml:space="preserve">encontradas </w:t>
      </w:r>
      <w:r w:rsidRPr="00B203BC">
        <w:t>durante o processamento</w:t>
      </w:r>
      <w:r>
        <w:t xml:space="preserve"> segundo CCIUC0209PG001</w:t>
      </w:r>
      <w:r w:rsidRPr="00B203BC">
        <w:t>;</w:t>
      </w:r>
    </w:p>
    <w:p w14:paraId="4EADF8E6" w14:textId="77777777" w:rsidR="00E31965" w:rsidRPr="00B203BC" w:rsidRDefault="00E31965" w:rsidP="00E31965">
      <w:pPr>
        <w:pStyle w:val="Passos"/>
        <w:numPr>
          <w:ilvl w:val="0"/>
          <w:numId w:val="25"/>
        </w:numPr>
        <w:ind w:left="993" w:hanging="284"/>
        <w:jc w:val="both"/>
      </w:pPr>
      <w:r w:rsidRPr="00B203BC">
        <w:t>O sistema devolve a lista de pendencias gerada durante o processamento;</w:t>
      </w:r>
    </w:p>
    <w:p w14:paraId="39D30483" w14:textId="77777777" w:rsidR="009234A4" w:rsidRPr="00B203BC" w:rsidRDefault="009234A4" w:rsidP="00A15967">
      <w:pPr>
        <w:pStyle w:val="Passos"/>
        <w:numPr>
          <w:ilvl w:val="0"/>
          <w:numId w:val="25"/>
        </w:numPr>
        <w:ind w:left="993" w:hanging="284"/>
        <w:jc w:val="both"/>
      </w:pPr>
      <w:r w:rsidRPr="00B203BC">
        <w:t>O sistema encerra o caso de uso;</w:t>
      </w:r>
    </w:p>
    <w:p w14:paraId="5221B110" w14:textId="35B33489" w:rsidR="00CD5A92" w:rsidRPr="00B203BC" w:rsidRDefault="00672282" w:rsidP="00CD5A92">
      <w:pPr>
        <w:rPr>
          <w:b/>
          <w:lang w:val="pt-BR"/>
        </w:rPr>
      </w:pPr>
      <w:r w:rsidRPr="00B203BC">
        <w:rPr>
          <w:b/>
          <w:lang w:val="pt-BR"/>
        </w:rPr>
        <w:t>A5</w:t>
      </w:r>
      <w:r w:rsidR="009C67BD" w:rsidRPr="00B203BC">
        <w:rPr>
          <w:b/>
          <w:lang w:val="pt-BR"/>
        </w:rPr>
        <w:t xml:space="preserve">. </w:t>
      </w:r>
      <w:r w:rsidR="001A7628" w:rsidRPr="00B203BC">
        <w:rPr>
          <w:b/>
          <w:lang w:val="pt-BR"/>
        </w:rPr>
        <w:t>A</w:t>
      </w:r>
      <w:r w:rsidR="003243DA" w:rsidRPr="00B203BC">
        <w:rPr>
          <w:b/>
          <w:lang w:val="pt-BR"/>
        </w:rPr>
        <w:t xml:space="preserve">lteração </w:t>
      </w:r>
      <w:r w:rsidR="001A7628" w:rsidRPr="00B203BC">
        <w:rPr>
          <w:b/>
          <w:lang w:val="pt-BR"/>
        </w:rPr>
        <w:t>de</w:t>
      </w:r>
      <w:r w:rsidR="003243DA" w:rsidRPr="00B203BC">
        <w:rPr>
          <w:b/>
          <w:lang w:val="pt-BR"/>
        </w:rPr>
        <w:t xml:space="preserve"> produtor rural PF:</w:t>
      </w:r>
      <w:bookmarkEnd w:id="21"/>
    </w:p>
    <w:p w14:paraId="02D25486" w14:textId="71928BF9" w:rsidR="00AC1EEB" w:rsidRPr="00B203BC" w:rsidRDefault="00CD5A92" w:rsidP="00CD5A92">
      <w:pPr>
        <w:rPr>
          <w:b/>
          <w:lang w:val="pt-BR"/>
        </w:rPr>
      </w:pPr>
      <w:r w:rsidRPr="00B203BC">
        <w:rPr>
          <w:lang w:val="pt-BR"/>
        </w:rPr>
        <w:t xml:space="preserve">O ator fez a solicitação de </w:t>
      </w:r>
      <w:r w:rsidR="00AC1EEB" w:rsidRPr="00B203BC">
        <w:rPr>
          <w:lang w:val="pt-BR"/>
        </w:rPr>
        <w:t xml:space="preserve">alteração e a categoria do contribuinte </w:t>
      </w:r>
      <w:r w:rsidRPr="00B203BC">
        <w:rPr>
          <w:lang w:val="pt-BR"/>
        </w:rPr>
        <w:t>é</w:t>
      </w:r>
      <w:r w:rsidR="00AC1EEB" w:rsidRPr="00B203BC">
        <w:rPr>
          <w:lang w:val="pt-BR"/>
        </w:rPr>
        <w:t xml:space="preserve"> produtor rural PF:</w:t>
      </w:r>
    </w:p>
    <w:p w14:paraId="0D162A73" w14:textId="77777777" w:rsidR="00C37503" w:rsidRDefault="00C37503" w:rsidP="00C37503">
      <w:pPr>
        <w:pStyle w:val="Passos"/>
        <w:numPr>
          <w:ilvl w:val="0"/>
          <w:numId w:val="26"/>
        </w:numPr>
        <w:ind w:left="993" w:hanging="284"/>
        <w:jc w:val="both"/>
      </w:pPr>
      <w:r>
        <w:t>O sistema verifica que a situação deste CPF na SRFB é Regular;</w:t>
      </w:r>
    </w:p>
    <w:p w14:paraId="26672C29" w14:textId="77777777" w:rsidR="00C37503" w:rsidRDefault="00C37503" w:rsidP="00C37503">
      <w:pPr>
        <w:pStyle w:val="Passos"/>
        <w:ind w:left="993"/>
        <w:jc w:val="both"/>
      </w:pPr>
      <w:r>
        <w:t>E16. CPF em situação Irregular na SRFB:</w:t>
      </w:r>
    </w:p>
    <w:p w14:paraId="15DE2123" w14:textId="77777777" w:rsidR="001669EC" w:rsidRDefault="001669EC" w:rsidP="00A15967">
      <w:pPr>
        <w:pStyle w:val="Passos"/>
        <w:numPr>
          <w:ilvl w:val="0"/>
          <w:numId w:val="26"/>
        </w:numPr>
        <w:ind w:left="993" w:hanging="284"/>
        <w:jc w:val="both"/>
      </w:pPr>
      <w:r>
        <w:t>O sistema verifica a existência desta Inscrição Estadual no CCI e a situação é diferente de “Baixada” ou “Nula”;</w:t>
      </w:r>
    </w:p>
    <w:p w14:paraId="05A9ED3F" w14:textId="77777777" w:rsidR="001669EC" w:rsidRDefault="001669EC" w:rsidP="001669EC">
      <w:pPr>
        <w:pStyle w:val="Passos"/>
        <w:ind w:left="993"/>
        <w:jc w:val="both"/>
      </w:pPr>
      <w:r>
        <w:lastRenderedPageBreak/>
        <w:t>E14. Situação Irregular do Contribuinte:</w:t>
      </w:r>
    </w:p>
    <w:p w14:paraId="1D47C53A" w14:textId="77777777" w:rsidR="009234A4" w:rsidRPr="00B203BC" w:rsidRDefault="009234A4" w:rsidP="00A15967">
      <w:pPr>
        <w:pStyle w:val="Passos"/>
        <w:numPr>
          <w:ilvl w:val="0"/>
          <w:numId w:val="26"/>
        </w:numPr>
        <w:ind w:left="993" w:hanging="284"/>
        <w:jc w:val="both"/>
      </w:pPr>
      <w:r w:rsidRPr="00B203BC">
        <w:t>O sistema verifica que o CPF do produtor rural não tem participação em empresa suspensa de ofício;</w:t>
      </w:r>
    </w:p>
    <w:p w14:paraId="6566152A" w14:textId="77777777" w:rsidR="009234A4" w:rsidRPr="00B203BC" w:rsidRDefault="009234A4" w:rsidP="009234A4">
      <w:pPr>
        <w:pStyle w:val="Passos"/>
        <w:ind w:left="993"/>
        <w:jc w:val="both"/>
      </w:pPr>
      <w:r w:rsidRPr="00B203BC">
        <w:t>E4. Sócio de empresa suspensa de ofício:</w:t>
      </w:r>
    </w:p>
    <w:p w14:paraId="1846D6F5" w14:textId="77777777" w:rsidR="009234A4" w:rsidRPr="00B203BC" w:rsidRDefault="009234A4" w:rsidP="00A15967">
      <w:pPr>
        <w:pStyle w:val="Passos"/>
        <w:numPr>
          <w:ilvl w:val="0"/>
          <w:numId w:val="26"/>
        </w:numPr>
        <w:ind w:left="993" w:hanging="284"/>
        <w:jc w:val="both"/>
      </w:pPr>
      <w:r w:rsidRPr="00B203BC">
        <w:t xml:space="preserve">O sistema verifica a </w:t>
      </w:r>
      <w:r w:rsidRPr="00B203BC">
        <w:tab/>
        <w:t>existência de certidão negativa de débitos deste CPF – CCIRN0052;</w:t>
      </w:r>
    </w:p>
    <w:p w14:paraId="70B141A7" w14:textId="77777777" w:rsidR="009234A4" w:rsidRPr="00B203BC" w:rsidRDefault="009234A4" w:rsidP="009234A4">
      <w:pPr>
        <w:pStyle w:val="Passos"/>
        <w:ind w:left="993"/>
        <w:jc w:val="both"/>
      </w:pPr>
      <w:r w:rsidRPr="00B203BC">
        <w:t>E6. Certidão positiva de débitos:</w:t>
      </w:r>
    </w:p>
    <w:p w14:paraId="4D5E608C" w14:textId="77777777" w:rsidR="00E31965" w:rsidRDefault="00E31965" w:rsidP="00E31965">
      <w:pPr>
        <w:pStyle w:val="Passos"/>
        <w:numPr>
          <w:ilvl w:val="0"/>
          <w:numId w:val="26"/>
        </w:numPr>
        <w:ind w:left="993" w:hanging="284"/>
        <w:jc w:val="both"/>
      </w:pPr>
      <w:r w:rsidRPr="00B203BC">
        <w:t xml:space="preserve">O sistema lista </w:t>
      </w:r>
      <w:r>
        <w:t xml:space="preserve">as </w:t>
      </w:r>
      <w:r w:rsidRPr="00B203BC">
        <w:t xml:space="preserve">pendencias </w:t>
      </w:r>
      <w:r>
        <w:t xml:space="preserve">encontradas </w:t>
      </w:r>
      <w:r w:rsidRPr="00B203BC">
        <w:t>durante o processamento</w:t>
      </w:r>
      <w:r>
        <w:t xml:space="preserve"> segundo CCIUC0209PG001</w:t>
      </w:r>
      <w:r w:rsidRPr="00B203BC">
        <w:t>;</w:t>
      </w:r>
    </w:p>
    <w:p w14:paraId="38AAA783" w14:textId="77777777" w:rsidR="00E31965" w:rsidRPr="00B203BC" w:rsidRDefault="00E31965" w:rsidP="00E31965">
      <w:pPr>
        <w:pStyle w:val="Passos"/>
        <w:numPr>
          <w:ilvl w:val="0"/>
          <w:numId w:val="26"/>
        </w:numPr>
        <w:ind w:left="993" w:hanging="284"/>
        <w:jc w:val="both"/>
      </w:pPr>
      <w:r w:rsidRPr="00B203BC">
        <w:t>O sistema devolve a lista de pendencias gerada durante o processamento;</w:t>
      </w:r>
    </w:p>
    <w:p w14:paraId="3D60698B" w14:textId="77777777" w:rsidR="00C03891" w:rsidRPr="00B203BC" w:rsidRDefault="00C03891" w:rsidP="00E31965">
      <w:pPr>
        <w:pStyle w:val="Passos"/>
        <w:numPr>
          <w:ilvl w:val="0"/>
          <w:numId w:val="26"/>
        </w:numPr>
        <w:ind w:left="993" w:hanging="284"/>
        <w:jc w:val="both"/>
      </w:pPr>
      <w:r w:rsidRPr="00B203BC">
        <w:t>O sistema encerra o caso de uso;</w:t>
      </w:r>
    </w:p>
    <w:p w14:paraId="7641EF79" w14:textId="77777777" w:rsidR="00672282" w:rsidRPr="00B203BC" w:rsidRDefault="00672282" w:rsidP="00672282">
      <w:pPr>
        <w:pStyle w:val="Passos"/>
        <w:jc w:val="both"/>
        <w:rPr>
          <w:b/>
        </w:rPr>
      </w:pPr>
      <w:r w:rsidRPr="00B203BC">
        <w:rPr>
          <w:b/>
        </w:rPr>
        <w:t>A6. Alteração de Substituto Tributário:</w:t>
      </w:r>
    </w:p>
    <w:p w14:paraId="68697A20" w14:textId="513544FB" w:rsidR="00B203BC" w:rsidRDefault="00B203BC" w:rsidP="00672282">
      <w:pPr>
        <w:pStyle w:val="Passos"/>
        <w:jc w:val="both"/>
      </w:pPr>
      <w:r w:rsidRPr="00B203BC">
        <w:t>O ator fez a solicitação de alteração e a categoria do contribuinte é Substituto Tributário:</w:t>
      </w:r>
    </w:p>
    <w:p w14:paraId="738D18B6" w14:textId="3AB12B87" w:rsidR="006A0961" w:rsidRDefault="006A0961" w:rsidP="006A0961">
      <w:pPr>
        <w:pStyle w:val="Passos"/>
        <w:numPr>
          <w:ilvl w:val="0"/>
          <w:numId w:val="27"/>
        </w:numPr>
        <w:ind w:left="993" w:hanging="284"/>
        <w:jc w:val="both"/>
      </w:pPr>
      <w:r>
        <w:t>O sistema verifica que a situação deste CNPJ na SRFB</w:t>
      </w:r>
      <w:r w:rsidR="00C37503">
        <w:t xml:space="preserve"> é Ativa</w:t>
      </w:r>
      <w:r>
        <w:t>;</w:t>
      </w:r>
    </w:p>
    <w:p w14:paraId="06F9F88E" w14:textId="77777777" w:rsidR="006A0961" w:rsidRDefault="006A0961" w:rsidP="006A0961">
      <w:pPr>
        <w:pStyle w:val="Passos"/>
        <w:ind w:left="993"/>
        <w:jc w:val="both"/>
      </w:pPr>
      <w:r>
        <w:t>E15. CNPJ em situação Irregular na SRFB:</w:t>
      </w:r>
    </w:p>
    <w:p w14:paraId="1C1CB004" w14:textId="77777777" w:rsidR="001669EC" w:rsidRDefault="001669EC" w:rsidP="00A15967">
      <w:pPr>
        <w:pStyle w:val="Passos"/>
        <w:numPr>
          <w:ilvl w:val="0"/>
          <w:numId w:val="27"/>
        </w:numPr>
        <w:ind w:left="993" w:hanging="284"/>
        <w:jc w:val="both"/>
      </w:pPr>
      <w:r>
        <w:t>O sistema verifica a existência desta Inscrição Estadual no CCI e a situação é diferente de “Baixada” ou “Nula”;</w:t>
      </w:r>
    </w:p>
    <w:p w14:paraId="13995B6D" w14:textId="77777777" w:rsidR="001669EC" w:rsidRDefault="001669EC" w:rsidP="001669EC">
      <w:pPr>
        <w:pStyle w:val="Passos"/>
        <w:ind w:left="993"/>
        <w:jc w:val="both"/>
      </w:pPr>
      <w:r>
        <w:t>E14. Situação Irregular do Contribuinte:</w:t>
      </w:r>
    </w:p>
    <w:p w14:paraId="4581FD52" w14:textId="77777777" w:rsidR="009234A4" w:rsidRPr="00B203BC" w:rsidRDefault="009234A4" w:rsidP="00A15967">
      <w:pPr>
        <w:pStyle w:val="Passos"/>
        <w:numPr>
          <w:ilvl w:val="0"/>
          <w:numId w:val="27"/>
        </w:numPr>
        <w:ind w:left="993" w:hanging="284"/>
        <w:jc w:val="both"/>
      </w:pPr>
      <w:r w:rsidRPr="00B203BC">
        <w:t>O sistema verifica que não existe sócio ou administrador com participação em empresa suspensa de ofício;</w:t>
      </w:r>
    </w:p>
    <w:p w14:paraId="26E0024A" w14:textId="77777777" w:rsidR="009234A4" w:rsidRPr="00B203BC" w:rsidRDefault="009234A4" w:rsidP="009234A4">
      <w:pPr>
        <w:pStyle w:val="Passos"/>
        <w:ind w:left="993"/>
        <w:jc w:val="both"/>
      </w:pPr>
      <w:r w:rsidRPr="00B203BC">
        <w:t>E4. Sócio de empresa suspensa de ofício:</w:t>
      </w:r>
    </w:p>
    <w:p w14:paraId="7AC4A001" w14:textId="77777777" w:rsidR="009234A4" w:rsidRPr="00B203BC" w:rsidRDefault="009234A4" w:rsidP="00A15967">
      <w:pPr>
        <w:pStyle w:val="Passos"/>
        <w:numPr>
          <w:ilvl w:val="0"/>
          <w:numId w:val="27"/>
        </w:numPr>
        <w:ind w:left="993" w:hanging="284"/>
        <w:jc w:val="both"/>
      </w:pPr>
      <w:r w:rsidRPr="00B203BC">
        <w:t xml:space="preserve">O sistema verifica </w:t>
      </w:r>
      <w:r w:rsidRPr="00B203BC">
        <w:tab/>
        <w:t xml:space="preserve">existência de certidão negativa de débitos de todos os sócios – CCIRN0052; </w:t>
      </w:r>
    </w:p>
    <w:p w14:paraId="643B3F5F" w14:textId="77777777" w:rsidR="009234A4" w:rsidRPr="00B203BC" w:rsidRDefault="009234A4" w:rsidP="009234A4">
      <w:pPr>
        <w:pStyle w:val="Passos"/>
        <w:ind w:left="993"/>
        <w:jc w:val="both"/>
      </w:pPr>
      <w:r w:rsidRPr="00B203BC">
        <w:t xml:space="preserve">E6. Certidão positiva de débitos: </w:t>
      </w:r>
    </w:p>
    <w:p w14:paraId="5DC07768" w14:textId="77777777" w:rsidR="00E31965" w:rsidRDefault="00E31965" w:rsidP="00E31965">
      <w:pPr>
        <w:pStyle w:val="Passos"/>
        <w:numPr>
          <w:ilvl w:val="0"/>
          <w:numId w:val="27"/>
        </w:numPr>
        <w:ind w:left="993" w:hanging="284"/>
        <w:jc w:val="both"/>
      </w:pPr>
      <w:r w:rsidRPr="00B203BC">
        <w:t xml:space="preserve">O sistema lista </w:t>
      </w:r>
      <w:r>
        <w:t xml:space="preserve">as </w:t>
      </w:r>
      <w:r w:rsidRPr="00B203BC">
        <w:t xml:space="preserve">pendencias </w:t>
      </w:r>
      <w:r>
        <w:t xml:space="preserve">encontradas </w:t>
      </w:r>
      <w:r w:rsidRPr="00B203BC">
        <w:t>durante o processamento</w:t>
      </w:r>
      <w:r>
        <w:t xml:space="preserve"> segundo CCIUC0209PG001</w:t>
      </w:r>
      <w:r w:rsidRPr="00B203BC">
        <w:t>;</w:t>
      </w:r>
    </w:p>
    <w:p w14:paraId="3BB1C8E4" w14:textId="77777777" w:rsidR="00E31965" w:rsidRPr="00B203BC" w:rsidRDefault="00E31965" w:rsidP="00E31965">
      <w:pPr>
        <w:pStyle w:val="Passos"/>
        <w:numPr>
          <w:ilvl w:val="0"/>
          <w:numId w:val="27"/>
        </w:numPr>
        <w:ind w:left="993" w:hanging="284"/>
        <w:jc w:val="both"/>
      </w:pPr>
      <w:r w:rsidRPr="00B203BC">
        <w:t>O sistema devolve a lista de pendencias gerada durante o processamento;</w:t>
      </w:r>
    </w:p>
    <w:p w14:paraId="6C422C16" w14:textId="77777777" w:rsidR="009234A4" w:rsidRPr="00B203BC" w:rsidRDefault="009234A4" w:rsidP="00A15967">
      <w:pPr>
        <w:pStyle w:val="Passos"/>
        <w:numPr>
          <w:ilvl w:val="0"/>
          <w:numId w:val="27"/>
        </w:numPr>
        <w:ind w:left="993" w:hanging="284"/>
        <w:jc w:val="both"/>
      </w:pPr>
      <w:r w:rsidRPr="00B203BC">
        <w:t>O sistema encerra o caso de uso;</w:t>
      </w:r>
    </w:p>
    <w:p w14:paraId="5A8CF04A" w14:textId="77777777" w:rsidR="00672282" w:rsidRPr="00B203BC" w:rsidRDefault="00672282" w:rsidP="00672282">
      <w:pPr>
        <w:pStyle w:val="Passos"/>
        <w:jc w:val="both"/>
        <w:rPr>
          <w:b/>
        </w:rPr>
      </w:pPr>
      <w:r w:rsidRPr="00B203BC">
        <w:rPr>
          <w:b/>
        </w:rPr>
        <w:t>A7. Alteração de Canteiro de Obras:</w:t>
      </w:r>
    </w:p>
    <w:p w14:paraId="03A430A5" w14:textId="5F4C41EC" w:rsidR="00B203BC" w:rsidRDefault="00B203BC" w:rsidP="00672282">
      <w:pPr>
        <w:pStyle w:val="Passos"/>
        <w:jc w:val="both"/>
      </w:pPr>
      <w:r w:rsidRPr="00B203BC">
        <w:t>O ator fez a solicitação de alteração e a categoria do contribuinte é Canteiro de Obras:</w:t>
      </w:r>
    </w:p>
    <w:p w14:paraId="3F612397" w14:textId="5740E88C" w:rsidR="006A0961" w:rsidRDefault="006A0961" w:rsidP="006A0961">
      <w:pPr>
        <w:pStyle w:val="Passos"/>
        <w:numPr>
          <w:ilvl w:val="0"/>
          <w:numId w:val="28"/>
        </w:numPr>
        <w:ind w:left="993" w:hanging="284"/>
        <w:jc w:val="both"/>
      </w:pPr>
      <w:r>
        <w:t>O sistema verifica que a situação deste CNPJ na SRFB</w:t>
      </w:r>
      <w:r w:rsidR="00C37503">
        <w:t xml:space="preserve"> é Ativa</w:t>
      </w:r>
      <w:r>
        <w:t>;</w:t>
      </w:r>
    </w:p>
    <w:p w14:paraId="0C9F263C" w14:textId="77777777" w:rsidR="006A0961" w:rsidRDefault="006A0961" w:rsidP="006A0961">
      <w:pPr>
        <w:pStyle w:val="Passos"/>
        <w:ind w:left="993"/>
        <w:jc w:val="both"/>
      </w:pPr>
      <w:r>
        <w:t>E15. CNPJ em situação Irregular na SRFB:</w:t>
      </w:r>
    </w:p>
    <w:p w14:paraId="0E42DEC7" w14:textId="77777777" w:rsidR="001669EC" w:rsidRDefault="001669EC" w:rsidP="00A15967">
      <w:pPr>
        <w:pStyle w:val="Passos"/>
        <w:numPr>
          <w:ilvl w:val="0"/>
          <w:numId w:val="28"/>
        </w:numPr>
        <w:ind w:left="993" w:hanging="284"/>
        <w:jc w:val="both"/>
      </w:pPr>
      <w:r>
        <w:t>O sistema verifica a existência desta Inscrição Estadual no CCI e a situação é diferente de “Baixada” ou “Nula”;</w:t>
      </w:r>
    </w:p>
    <w:p w14:paraId="3669362F" w14:textId="77777777" w:rsidR="001669EC" w:rsidRDefault="001669EC" w:rsidP="001669EC">
      <w:pPr>
        <w:pStyle w:val="Passos"/>
        <w:ind w:left="993"/>
        <w:jc w:val="both"/>
      </w:pPr>
      <w:r>
        <w:lastRenderedPageBreak/>
        <w:t>E14. Situação Irregular do Contribuinte:</w:t>
      </w:r>
    </w:p>
    <w:p w14:paraId="13017556" w14:textId="77777777" w:rsidR="009234A4" w:rsidRPr="00B203BC" w:rsidRDefault="009234A4" w:rsidP="00A15967">
      <w:pPr>
        <w:pStyle w:val="Passos"/>
        <w:numPr>
          <w:ilvl w:val="0"/>
          <w:numId w:val="28"/>
        </w:numPr>
        <w:ind w:left="993" w:hanging="284"/>
        <w:jc w:val="both"/>
      </w:pPr>
      <w:r w:rsidRPr="00B203BC">
        <w:t xml:space="preserve">O sistema verifica que as Atividades Econômicas do CNPJ são consistentes com a categoria - </w:t>
      </w:r>
      <w:r w:rsidRPr="00B203BC">
        <w:tab/>
        <w:t>CCIRN0051;</w:t>
      </w:r>
    </w:p>
    <w:p w14:paraId="39FF1F96" w14:textId="77777777" w:rsidR="009234A4" w:rsidRPr="00B203BC" w:rsidRDefault="009234A4" w:rsidP="009234A4">
      <w:pPr>
        <w:pStyle w:val="Passos"/>
        <w:ind w:left="993"/>
        <w:jc w:val="both"/>
      </w:pPr>
      <w:r w:rsidRPr="00B203BC">
        <w:t>E3. Atividades Econômicas inválidas;</w:t>
      </w:r>
    </w:p>
    <w:p w14:paraId="0B6B91F1" w14:textId="77777777" w:rsidR="009234A4" w:rsidRPr="00B203BC" w:rsidRDefault="009234A4" w:rsidP="00A15967">
      <w:pPr>
        <w:pStyle w:val="Passos"/>
        <w:numPr>
          <w:ilvl w:val="0"/>
          <w:numId w:val="28"/>
        </w:numPr>
        <w:ind w:left="993" w:hanging="284"/>
        <w:jc w:val="both"/>
      </w:pPr>
      <w:r w:rsidRPr="00B203BC">
        <w:t>O sistema verifica que não existe sócio ou administrador com participação em empresa suspensa de ofício;</w:t>
      </w:r>
    </w:p>
    <w:p w14:paraId="38CA72DD" w14:textId="77777777" w:rsidR="009234A4" w:rsidRPr="00B203BC" w:rsidRDefault="009234A4" w:rsidP="009234A4">
      <w:pPr>
        <w:pStyle w:val="Passos"/>
        <w:ind w:left="993"/>
        <w:jc w:val="both"/>
      </w:pPr>
      <w:r w:rsidRPr="00B203BC">
        <w:t>E4. Sócio de empresa suspensa de ofício:</w:t>
      </w:r>
    </w:p>
    <w:p w14:paraId="6CF17B86" w14:textId="77777777" w:rsidR="009234A4" w:rsidRPr="00B203BC" w:rsidRDefault="009234A4" w:rsidP="00A15967">
      <w:pPr>
        <w:pStyle w:val="Passos"/>
        <w:numPr>
          <w:ilvl w:val="0"/>
          <w:numId w:val="28"/>
        </w:numPr>
        <w:ind w:left="993" w:hanging="284"/>
        <w:jc w:val="both"/>
      </w:pPr>
      <w:r w:rsidRPr="00B203BC">
        <w:t xml:space="preserve">O sistema verifica </w:t>
      </w:r>
      <w:r w:rsidRPr="00B203BC">
        <w:tab/>
        <w:t xml:space="preserve">existência de certidão negativa de débitos de todos os sócios – CCIRN0052; </w:t>
      </w:r>
    </w:p>
    <w:p w14:paraId="071CA970" w14:textId="77777777" w:rsidR="009234A4" w:rsidRPr="00B203BC" w:rsidRDefault="009234A4" w:rsidP="009234A4">
      <w:pPr>
        <w:pStyle w:val="Passos"/>
        <w:ind w:left="993"/>
        <w:jc w:val="both"/>
      </w:pPr>
      <w:r w:rsidRPr="00B203BC">
        <w:t xml:space="preserve">E6. Certidão positiva de débitos: </w:t>
      </w:r>
    </w:p>
    <w:p w14:paraId="176D5AA0" w14:textId="77777777" w:rsidR="00E31965" w:rsidRDefault="00E31965" w:rsidP="00E31965">
      <w:pPr>
        <w:pStyle w:val="Passos"/>
        <w:numPr>
          <w:ilvl w:val="0"/>
          <w:numId w:val="28"/>
        </w:numPr>
        <w:ind w:left="993" w:hanging="284"/>
        <w:jc w:val="both"/>
      </w:pPr>
      <w:r w:rsidRPr="00B203BC">
        <w:t xml:space="preserve">O sistema lista </w:t>
      </w:r>
      <w:r>
        <w:t xml:space="preserve">as </w:t>
      </w:r>
      <w:r w:rsidRPr="00B203BC">
        <w:t xml:space="preserve">pendencias </w:t>
      </w:r>
      <w:r>
        <w:t xml:space="preserve">encontradas </w:t>
      </w:r>
      <w:r w:rsidRPr="00B203BC">
        <w:t>durante o processamento</w:t>
      </w:r>
      <w:r>
        <w:t xml:space="preserve"> segundo CCIUC0209PG001</w:t>
      </w:r>
      <w:r w:rsidRPr="00B203BC">
        <w:t>;</w:t>
      </w:r>
    </w:p>
    <w:p w14:paraId="593A7494" w14:textId="77777777" w:rsidR="00E31965" w:rsidRPr="00B203BC" w:rsidRDefault="00E31965" w:rsidP="00E31965">
      <w:pPr>
        <w:pStyle w:val="Passos"/>
        <w:numPr>
          <w:ilvl w:val="0"/>
          <w:numId w:val="28"/>
        </w:numPr>
        <w:ind w:left="993" w:hanging="284"/>
        <w:jc w:val="both"/>
      </w:pPr>
      <w:r w:rsidRPr="00B203BC">
        <w:t>O sistema devolve a lista de pendencias gerada durante o processamento;</w:t>
      </w:r>
    </w:p>
    <w:p w14:paraId="288E2FEB" w14:textId="77777777" w:rsidR="009234A4" w:rsidRPr="00B203BC" w:rsidRDefault="009234A4" w:rsidP="00A15967">
      <w:pPr>
        <w:pStyle w:val="Passos"/>
        <w:numPr>
          <w:ilvl w:val="0"/>
          <w:numId w:val="28"/>
        </w:numPr>
        <w:ind w:left="993" w:hanging="284"/>
        <w:jc w:val="both"/>
      </w:pPr>
      <w:r w:rsidRPr="00B203BC">
        <w:t>O sistema encerra o caso de uso;</w:t>
      </w:r>
    </w:p>
    <w:p w14:paraId="4B0A16FC" w14:textId="50D78F29" w:rsidR="00672282" w:rsidRPr="00B203BC" w:rsidRDefault="00672282" w:rsidP="00672282">
      <w:pPr>
        <w:rPr>
          <w:b/>
          <w:lang w:val="pt-BR"/>
        </w:rPr>
      </w:pPr>
      <w:bookmarkStart w:id="22" w:name="_Ref450662942"/>
      <w:r w:rsidRPr="00B203BC">
        <w:rPr>
          <w:b/>
          <w:lang w:val="pt-BR"/>
        </w:rPr>
        <w:t>A8. Suspensão</w:t>
      </w:r>
      <w:bookmarkEnd w:id="22"/>
      <w:r w:rsidR="009C7EFF">
        <w:rPr>
          <w:b/>
          <w:lang w:val="pt-BR"/>
        </w:rPr>
        <w:t xml:space="preserve"> Voluntária</w:t>
      </w:r>
      <w:r w:rsidRPr="00B203BC">
        <w:rPr>
          <w:b/>
          <w:lang w:val="pt-BR"/>
        </w:rPr>
        <w:t>:</w:t>
      </w:r>
    </w:p>
    <w:p w14:paraId="5D20B1A3" w14:textId="0F7C81C7" w:rsidR="00672282" w:rsidRPr="00B203BC" w:rsidRDefault="00B203BC" w:rsidP="00C03891">
      <w:pPr>
        <w:rPr>
          <w:lang w:val="pt-BR"/>
        </w:rPr>
      </w:pPr>
      <w:r w:rsidRPr="00B203BC">
        <w:rPr>
          <w:lang w:val="pt-BR"/>
        </w:rPr>
        <w:t>O ator fez a solicitação de Suspensão</w:t>
      </w:r>
      <w:r w:rsidR="00672282" w:rsidRPr="00B203BC">
        <w:rPr>
          <w:lang w:val="pt-BR"/>
        </w:rPr>
        <w:t>:</w:t>
      </w:r>
    </w:p>
    <w:p w14:paraId="54B47E21" w14:textId="77777777" w:rsidR="00672282" w:rsidRPr="00B203BC" w:rsidRDefault="00672282" w:rsidP="00A15967">
      <w:pPr>
        <w:pStyle w:val="Passos"/>
        <w:numPr>
          <w:ilvl w:val="0"/>
          <w:numId w:val="12"/>
        </w:numPr>
        <w:ind w:left="993" w:hanging="284"/>
        <w:jc w:val="both"/>
      </w:pPr>
      <w:r w:rsidRPr="00B203BC">
        <w:t>O sistema verifica que existe certidão negativa de débitos de todos os sócios;</w:t>
      </w:r>
    </w:p>
    <w:p w14:paraId="2B57A8C2" w14:textId="1F3237D7" w:rsidR="00672282" w:rsidRPr="00B203BC" w:rsidRDefault="00672282" w:rsidP="00C03891">
      <w:pPr>
        <w:pStyle w:val="Passos"/>
        <w:ind w:left="993"/>
        <w:jc w:val="both"/>
      </w:pPr>
      <w:r w:rsidRPr="00B203BC">
        <w:t>E6. Certidão positiva de débitos:</w:t>
      </w:r>
    </w:p>
    <w:p w14:paraId="742A7041" w14:textId="30BFFCA7" w:rsidR="00C03891" w:rsidRPr="00B203BC" w:rsidRDefault="00672282" w:rsidP="00A15967">
      <w:pPr>
        <w:pStyle w:val="Passos"/>
        <w:numPr>
          <w:ilvl w:val="0"/>
          <w:numId w:val="12"/>
        </w:numPr>
        <w:ind w:left="993" w:hanging="284"/>
        <w:jc w:val="both"/>
      </w:pPr>
      <w:r w:rsidRPr="00B203BC">
        <w:t xml:space="preserve">O sistema verifica </w:t>
      </w:r>
      <w:r w:rsidR="00016505">
        <w:t xml:space="preserve">que </w:t>
      </w:r>
      <w:r w:rsidRPr="00B203BC">
        <w:t>a Si</w:t>
      </w:r>
      <w:r w:rsidR="00AB3A87">
        <w:t xml:space="preserve">tuação cadastral </w:t>
      </w:r>
      <w:r w:rsidR="00016505">
        <w:t>é</w:t>
      </w:r>
      <w:r w:rsidR="00AB3A87">
        <w:t xml:space="preserve"> “</w:t>
      </w:r>
      <w:r w:rsidR="00016505">
        <w:t>Ativo</w:t>
      </w:r>
      <w:r w:rsidR="00AB3A87">
        <w:t>”</w:t>
      </w:r>
      <w:r w:rsidRPr="00B203BC">
        <w:t>;</w:t>
      </w:r>
    </w:p>
    <w:p w14:paraId="459622DF" w14:textId="6F91B58C" w:rsidR="00672282" w:rsidRPr="00B203BC" w:rsidRDefault="00672282" w:rsidP="00C03891">
      <w:pPr>
        <w:pStyle w:val="Passos"/>
        <w:ind w:left="993"/>
        <w:jc w:val="both"/>
      </w:pPr>
      <w:r w:rsidRPr="00B203BC">
        <w:t xml:space="preserve">E7. Situação Cadastral </w:t>
      </w:r>
      <w:r w:rsidR="00551E40">
        <w:t>não é “Ativo”</w:t>
      </w:r>
      <w:r w:rsidRPr="00B203BC">
        <w:t>:</w:t>
      </w:r>
    </w:p>
    <w:p w14:paraId="241CCDCE" w14:textId="77777777" w:rsidR="00C03891" w:rsidRPr="00B203BC" w:rsidRDefault="00672282" w:rsidP="00A15967">
      <w:pPr>
        <w:pStyle w:val="Passos"/>
        <w:numPr>
          <w:ilvl w:val="0"/>
          <w:numId w:val="12"/>
        </w:numPr>
        <w:ind w:left="993" w:hanging="284"/>
        <w:jc w:val="both"/>
      </w:pPr>
      <w:r w:rsidRPr="00B203BC">
        <w:t>O sistema verifica inexistência de débito declarado e não recolhido;</w:t>
      </w:r>
    </w:p>
    <w:p w14:paraId="2F4017B1" w14:textId="00102BC3" w:rsidR="00672282" w:rsidRPr="00B203BC" w:rsidRDefault="00672282" w:rsidP="00C03891">
      <w:pPr>
        <w:pStyle w:val="Passos"/>
        <w:ind w:left="993"/>
        <w:jc w:val="both"/>
      </w:pPr>
      <w:r w:rsidRPr="00B203BC">
        <w:t>E8. Débito não Recolhido:</w:t>
      </w:r>
    </w:p>
    <w:p w14:paraId="5EC2FC0D" w14:textId="77777777" w:rsidR="00C03891" w:rsidRPr="00B203BC" w:rsidRDefault="00672282" w:rsidP="00A15967">
      <w:pPr>
        <w:pStyle w:val="Passos"/>
        <w:numPr>
          <w:ilvl w:val="0"/>
          <w:numId w:val="12"/>
        </w:numPr>
        <w:ind w:left="993" w:hanging="284"/>
        <w:jc w:val="both"/>
      </w:pPr>
      <w:r w:rsidRPr="00B203BC">
        <w:t>O sistema verifica entrega de todas as declarações (Cumprimento de obrigações);</w:t>
      </w:r>
    </w:p>
    <w:p w14:paraId="5FCE3536" w14:textId="794C7003" w:rsidR="00672282" w:rsidRPr="00B203BC" w:rsidRDefault="00672282" w:rsidP="00C03891">
      <w:pPr>
        <w:pStyle w:val="Passos"/>
        <w:ind w:left="993"/>
        <w:jc w:val="both"/>
      </w:pPr>
      <w:r w:rsidRPr="00B203BC">
        <w:t>E9. Declarações omissas:</w:t>
      </w:r>
    </w:p>
    <w:p w14:paraId="09A0D31F" w14:textId="77777777" w:rsidR="00C03891" w:rsidRPr="00B203BC" w:rsidRDefault="00672282" w:rsidP="00A15967">
      <w:pPr>
        <w:pStyle w:val="Passos"/>
        <w:numPr>
          <w:ilvl w:val="0"/>
          <w:numId w:val="12"/>
        </w:numPr>
        <w:ind w:left="993" w:hanging="284"/>
        <w:jc w:val="both"/>
      </w:pPr>
      <w:r w:rsidRPr="00B203BC">
        <w:t>O sistema verifica que todos os equipamentos ECF estão cessados;</w:t>
      </w:r>
      <w:bookmarkStart w:id="23" w:name="_Ref450662968"/>
    </w:p>
    <w:p w14:paraId="10E708E4" w14:textId="79D0128B" w:rsidR="00672282" w:rsidRDefault="00672282" w:rsidP="00C03891">
      <w:pPr>
        <w:pStyle w:val="Passos"/>
        <w:ind w:left="993"/>
        <w:jc w:val="both"/>
      </w:pPr>
      <w:r w:rsidRPr="00B203BC">
        <w:t>E11.  ECF não cessados:</w:t>
      </w:r>
    </w:p>
    <w:p w14:paraId="4E672262" w14:textId="77777777" w:rsidR="00E31965" w:rsidRDefault="00E31965" w:rsidP="00E31965">
      <w:pPr>
        <w:pStyle w:val="Passos"/>
        <w:numPr>
          <w:ilvl w:val="0"/>
          <w:numId w:val="28"/>
        </w:numPr>
        <w:ind w:left="993" w:hanging="284"/>
        <w:jc w:val="both"/>
      </w:pPr>
      <w:r w:rsidRPr="00B203BC">
        <w:t xml:space="preserve">O sistema lista </w:t>
      </w:r>
      <w:r>
        <w:t xml:space="preserve">as </w:t>
      </w:r>
      <w:r w:rsidRPr="00B203BC">
        <w:t xml:space="preserve">pendencias </w:t>
      </w:r>
      <w:r>
        <w:t xml:space="preserve">encontradas </w:t>
      </w:r>
      <w:r w:rsidRPr="00B203BC">
        <w:t>durante o processamento</w:t>
      </w:r>
      <w:r>
        <w:t xml:space="preserve"> segundo CCIUC0209PG001</w:t>
      </w:r>
      <w:r w:rsidRPr="00B203BC">
        <w:t>;</w:t>
      </w:r>
    </w:p>
    <w:p w14:paraId="659EE0BE" w14:textId="77777777" w:rsidR="00E31965" w:rsidRPr="00B203BC" w:rsidRDefault="00E31965" w:rsidP="00E31965">
      <w:pPr>
        <w:pStyle w:val="Passos"/>
        <w:numPr>
          <w:ilvl w:val="0"/>
          <w:numId w:val="28"/>
        </w:numPr>
        <w:ind w:left="993" w:hanging="284"/>
        <w:jc w:val="both"/>
      </w:pPr>
      <w:r w:rsidRPr="00B203BC">
        <w:t>O sistema devolve a lista de pendencias gerada durante o processamento;</w:t>
      </w:r>
    </w:p>
    <w:p w14:paraId="5A5901FB" w14:textId="77777777" w:rsidR="00E35602" w:rsidRPr="00B203BC" w:rsidRDefault="00E35602" w:rsidP="00A15967">
      <w:pPr>
        <w:pStyle w:val="Passos"/>
        <w:numPr>
          <w:ilvl w:val="0"/>
          <w:numId w:val="28"/>
        </w:numPr>
        <w:ind w:left="993" w:hanging="284"/>
        <w:jc w:val="both"/>
      </w:pPr>
      <w:r w:rsidRPr="00B203BC">
        <w:t>O sistema encerra o caso de uso;</w:t>
      </w:r>
    </w:p>
    <w:p w14:paraId="7FF7F485" w14:textId="1039BA9F" w:rsidR="00B203BC" w:rsidRPr="00B203BC" w:rsidRDefault="00B203BC" w:rsidP="00B203BC">
      <w:pPr>
        <w:rPr>
          <w:b/>
          <w:lang w:val="pt-BR"/>
        </w:rPr>
      </w:pPr>
      <w:r w:rsidRPr="00B203BC">
        <w:rPr>
          <w:b/>
          <w:lang w:val="pt-BR"/>
        </w:rPr>
        <w:t>A</w:t>
      </w:r>
      <w:r w:rsidR="00AB3A87">
        <w:rPr>
          <w:b/>
          <w:lang w:val="pt-BR"/>
        </w:rPr>
        <w:t>9</w:t>
      </w:r>
      <w:r w:rsidRPr="00B203BC">
        <w:rPr>
          <w:b/>
          <w:lang w:val="pt-BR"/>
        </w:rPr>
        <w:t>. Baixa</w:t>
      </w:r>
      <w:r w:rsidR="009C7EFF">
        <w:rPr>
          <w:b/>
          <w:lang w:val="pt-BR"/>
        </w:rPr>
        <w:t xml:space="preserve"> Voluntária</w:t>
      </w:r>
      <w:r w:rsidRPr="00B203BC">
        <w:rPr>
          <w:b/>
          <w:lang w:val="pt-BR"/>
        </w:rPr>
        <w:t>:</w:t>
      </w:r>
    </w:p>
    <w:p w14:paraId="2EB4A1C9" w14:textId="7F1B782B" w:rsidR="00B203BC" w:rsidRPr="00B203BC" w:rsidRDefault="00B203BC" w:rsidP="00B203BC">
      <w:pPr>
        <w:rPr>
          <w:lang w:val="pt-BR"/>
        </w:rPr>
      </w:pPr>
      <w:r w:rsidRPr="00B203BC">
        <w:rPr>
          <w:lang w:val="pt-BR"/>
        </w:rPr>
        <w:tab/>
        <w:t>O ator fez a solicitação Baixa:</w:t>
      </w:r>
    </w:p>
    <w:p w14:paraId="6486E08E" w14:textId="77777777" w:rsidR="007A2367" w:rsidRPr="00B203BC" w:rsidRDefault="007A2367" w:rsidP="00A15967">
      <w:pPr>
        <w:pStyle w:val="Passos"/>
        <w:numPr>
          <w:ilvl w:val="0"/>
          <w:numId w:val="29"/>
        </w:numPr>
        <w:ind w:left="993" w:hanging="284"/>
        <w:jc w:val="both"/>
      </w:pPr>
      <w:r w:rsidRPr="00B203BC">
        <w:t>O sistema verifica que existe certidão negativa de débitos de todos os sócios;</w:t>
      </w:r>
    </w:p>
    <w:p w14:paraId="25619762" w14:textId="77777777" w:rsidR="007A2367" w:rsidRPr="00B203BC" w:rsidRDefault="007A2367" w:rsidP="007A2367">
      <w:pPr>
        <w:pStyle w:val="Passos"/>
        <w:ind w:left="993"/>
        <w:jc w:val="both"/>
      </w:pPr>
      <w:r w:rsidRPr="00B203BC">
        <w:t>E6. Certidão positiva de débitos:</w:t>
      </w:r>
    </w:p>
    <w:p w14:paraId="43ABBB28" w14:textId="1BF4AB0B" w:rsidR="00E46974" w:rsidRPr="00B203BC" w:rsidRDefault="00E46974" w:rsidP="00A15967">
      <w:pPr>
        <w:pStyle w:val="Passos"/>
        <w:numPr>
          <w:ilvl w:val="0"/>
          <w:numId w:val="12"/>
        </w:numPr>
        <w:ind w:left="993" w:hanging="284"/>
        <w:jc w:val="both"/>
      </w:pPr>
      <w:r w:rsidRPr="00B203BC">
        <w:lastRenderedPageBreak/>
        <w:t xml:space="preserve">O sistema verifica </w:t>
      </w:r>
      <w:r w:rsidR="00016505">
        <w:t xml:space="preserve">que </w:t>
      </w:r>
      <w:r w:rsidRPr="00B203BC">
        <w:t>a Si</w:t>
      </w:r>
      <w:r>
        <w:t xml:space="preserve">tuação cadastral </w:t>
      </w:r>
      <w:r w:rsidR="00016505">
        <w:t xml:space="preserve">é </w:t>
      </w:r>
      <w:r>
        <w:t>diferente de “B</w:t>
      </w:r>
      <w:r w:rsidRPr="00B203BC">
        <w:t>aixado”</w:t>
      </w:r>
      <w:r>
        <w:t xml:space="preserve"> ou “Nulo”</w:t>
      </w:r>
      <w:r w:rsidRPr="00B203BC">
        <w:t>;</w:t>
      </w:r>
    </w:p>
    <w:p w14:paraId="13DAD66C" w14:textId="34702924" w:rsidR="007A2367" w:rsidRPr="00B203BC" w:rsidRDefault="00551E40" w:rsidP="007A2367">
      <w:pPr>
        <w:pStyle w:val="Passos"/>
        <w:ind w:left="993"/>
        <w:jc w:val="both"/>
      </w:pPr>
      <w:r>
        <w:t>E15</w:t>
      </w:r>
      <w:r w:rsidR="007A2367" w:rsidRPr="00B203BC">
        <w:t xml:space="preserve">. Situação Cadastral </w:t>
      </w:r>
      <w:r>
        <w:t>B</w:t>
      </w:r>
      <w:r w:rsidR="007A2367" w:rsidRPr="00B203BC">
        <w:t>aixado</w:t>
      </w:r>
      <w:r>
        <w:t xml:space="preserve"> ou Nulo</w:t>
      </w:r>
      <w:r w:rsidR="007A2367" w:rsidRPr="00B203BC">
        <w:t>:</w:t>
      </w:r>
    </w:p>
    <w:p w14:paraId="4D60B624" w14:textId="77777777" w:rsidR="007A2367" w:rsidRPr="00B203BC" w:rsidRDefault="007A2367" w:rsidP="00A15967">
      <w:pPr>
        <w:pStyle w:val="Passos"/>
        <w:numPr>
          <w:ilvl w:val="0"/>
          <w:numId w:val="29"/>
        </w:numPr>
        <w:ind w:left="993" w:hanging="284"/>
        <w:jc w:val="both"/>
      </w:pPr>
      <w:r w:rsidRPr="00B203BC">
        <w:t>O sistema verifica inexistência de débito declarado e não recolhido;</w:t>
      </w:r>
    </w:p>
    <w:p w14:paraId="123852CE" w14:textId="77777777" w:rsidR="007A2367" w:rsidRPr="00B203BC" w:rsidRDefault="007A2367" w:rsidP="007A2367">
      <w:pPr>
        <w:pStyle w:val="Passos"/>
        <w:ind w:left="993"/>
        <w:jc w:val="both"/>
      </w:pPr>
      <w:r w:rsidRPr="00B203BC">
        <w:t>E8. Débito não Recolhido:</w:t>
      </w:r>
    </w:p>
    <w:p w14:paraId="15CD6681" w14:textId="77777777" w:rsidR="007A2367" w:rsidRPr="00B203BC" w:rsidRDefault="007A2367" w:rsidP="00A15967">
      <w:pPr>
        <w:pStyle w:val="Passos"/>
        <w:numPr>
          <w:ilvl w:val="0"/>
          <w:numId w:val="29"/>
        </w:numPr>
        <w:ind w:left="993" w:hanging="284"/>
        <w:jc w:val="both"/>
      </w:pPr>
      <w:r w:rsidRPr="00B203BC">
        <w:t>O sistema verifica entrega de todas as declarações (Cumprimento de obrigações);</w:t>
      </w:r>
    </w:p>
    <w:p w14:paraId="03E22926" w14:textId="77777777" w:rsidR="007A2367" w:rsidRPr="00B203BC" w:rsidRDefault="007A2367" w:rsidP="007A2367">
      <w:pPr>
        <w:pStyle w:val="Passos"/>
        <w:ind w:left="993"/>
        <w:jc w:val="both"/>
      </w:pPr>
      <w:r w:rsidRPr="00B203BC">
        <w:t>E9. Declarações omissas:</w:t>
      </w:r>
    </w:p>
    <w:p w14:paraId="165158D2" w14:textId="77777777" w:rsidR="007A2367" w:rsidRPr="00B203BC" w:rsidRDefault="007A2367" w:rsidP="00A15967">
      <w:pPr>
        <w:pStyle w:val="Passos"/>
        <w:numPr>
          <w:ilvl w:val="0"/>
          <w:numId w:val="29"/>
        </w:numPr>
        <w:ind w:left="993" w:hanging="284"/>
        <w:jc w:val="both"/>
      </w:pPr>
      <w:r w:rsidRPr="00B203BC">
        <w:t>O sistema verifica que todos os equipamentos ECF estão cessados;</w:t>
      </w:r>
    </w:p>
    <w:p w14:paraId="49C924BD" w14:textId="77777777" w:rsidR="007A2367" w:rsidRDefault="007A2367" w:rsidP="007A2367">
      <w:pPr>
        <w:pStyle w:val="Passos"/>
        <w:ind w:left="993"/>
        <w:jc w:val="both"/>
      </w:pPr>
      <w:r w:rsidRPr="00B203BC">
        <w:t>E11.  ECF não cessados:</w:t>
      </w:r>
    </w:p>
    <w:p w14:paraId="3F5FAD82" w14:textId="77777777" w:rsidR="00E31965" w:rsidRDefault="00E31965" w:rsidP="00E31965">
      <w:pPr>
        <w:pStyle w:val="Passos"/>
        <w:numPr>
          <w:ilvl w:val="0"/>
          <w:numId w:val="29"/>
        </w:numPr>
        <w:ind w:left="993" w:hanging="284"/>
        <w:jc w:val="both"/>
      </w:pPr>
      <w:r w:rsidRPr="00B203BC">
        <w:t xml:space="preserve">O sistema lista </w:t>
      </w:r>
      <w:r>
        <w:t xml:space="preserve">as </w:t>
      </w:r>
      <w:r w:rsidRPr="00B203BC">
        <w:t xml:space="preserve">pendencias </w:t>
      </w:r>
      <w:r>
        <w:t xml:space="preserve">encontradas </w:t>
      </w:r>
      <w:r w:rsidRPr="00B203BC">
        <w:t>durante o processamento</w:t>
      </w:r>
      <w:r>
        <w:t xml:space="preserve"> segundo CCIUC0209PG001</w:t>
      </w:r>
      <w:r w:rsidRPr="00B203BC">
        <w:t>;</w:t>
      </w:r>
    </w:p>
    <w:p w14:paraId="54902BAB" w14:textId="77777777" w:rsidR="00E31965" w:rsidRPr="00B203BC" w:rsidRDefault="00E31965" w:rsidP="00E31965">
      <w:pPr>
        <w:pStyle w:val="Passos"/>
        <w:numPr>
          <w:ilvl w:val="0"/>
          <w:numId w:val="29"/>
        </w:numPr>
        <w:ind w:left="993" w:hanging="284"/>
        <w:jc w:val="both"/>
      </w:pPr>
      <w:r w:rsidRPr="00B203BC">
        <w:t>O sistema devolve a lista de pendencias gerada durante o processamento;</w:t>
      </w:r>
    </w:p>
    <w:p w14:paraId="0FAC42B2" w14:textId="77777777" w:rsidR="00E35602" w:rsidRPr="00B203BC" w:rsidRDefault="00E35602" w:rsidP="00A15967">
      <w:pPr>
        <w:pStyle w:val="Passos"/>
        <w:numPr>
          <w:ilvl w:val="0"/>
          <w:numId w:val="29"/>
        </w:numPr>
        <w:ind w:left="993" w:hanging="284"/>
        <w:jc w:val="both"/>
      </w:pPr>
      <w:r w:rsidRPr="00B203BC">
        <w:t>O sistema encerra o caso de uso;</w:t>
      </w:r>
    </w:p>
    <w:bookmarkEnd w:id="23"/>
    <w:p w14:paraId="783980DD" w14:textId="1E897806" w:rsidR="00672282" w:rsidRPr="00B203BC" w:rsidRDefault="00672282" w:rsidP="00672282">
      <w:pPr>
        <w:rPr>
          <w:b/>
          <w:lang w:val="pt-BR"/>
        </w:rPr>
      </w:pPr>
      <w:r w:rsidRPr="00B203BC">
        <w:rPr>
          <w:b/>
          <w:lang w:val="pt-BR"/>
        </w:rPr>
        <w:t>A</w:t>
      </w:r>
      <w:r w:rsidR="00B203BC" w:rsidRPr="00B203BC">
        <w:rPr>
          <w:b/>
          <w:lang w:val="pt-BR"/>
        </w:rPr>
        <w:t>10</w:t>
      </w:r>
      <w:r w:rsidRPr="00B203BC">
        <w:rPr>
          <w:b/>
          <w:lang w:val="pt-BR"/>
        </w:rPr>
        <w:t>. Reativação:</w:t>
      </w:r>
    </w:p>
    <w:p w14:paraId="511199C4" w14:textId="74225E49" w:rsidR="00672282" w:rsidRPr="00B203BC" w:rsidRDefault="00C03891" w:rsidP="00C03891">
      <w:pPr>
        <w:rPr>
          <w:lang w:val="pt-BR"/>
        </w:rPr>
      </w:pPr>
      <w:r w:rsidRPr="00B203BC">
        <w:rPr>
          <w:lang w:val="pt-BR"/>
        </w:rPr>
        <w:tab/>
      </w:r>
      <w:r w:rsidR="00B203BC" w:rsidRPr="00B203BC">
        <w:rPr>
          <w:lang w:val="pt-BR"/>
        </w:rPr>
        <w:t xml:space="preserve">O ator fez a </w:t>
      </w:r>
      <w:r w:rsidR="00672282" w:rsidRPr="00B203BC">
        <w:rPr>
          <w:lang w:val="pt-BR"/>
        </w:rPr>
        <w:t>solicitação seja de reativação:</w:t>
      </w:r>
    </w:p>
    <w:p w14:paraId="4936550E" w14:textId="0224C553" w:rsidR="006A0961" w:rsidRDefault="006A0961" w:rsidP="006A0961">
      <w:pPr>
        <w:pStyle w:val="Passos"/>
        <w:numPr>
          <w:ilvl w:val="0"/>
          <w:numId w:val="13"/>
        </w:numPr>
        <w:ind w:left="993" w:hanging="284"/>
        <w:jc w:val="both"/>
      </w:pPr>
      <w:r>
        <w:t>O sistema verifica que a situação deste CNPJ na SRFB</w:t>
      </w:r>
      <w:r w:rsidR="00C37503">
        <w:t xml:space="preserve"> é Ativa</w:t>
      </w:r>
      <w:r>
        <w:t>;</w:t>
      </w:r>
    </w:p>
    <w:p w14:paraId="4469C7A3" w14:textId="77777777" w:rsidR="006A0961" w:rsidRDefault="006A0961" w:rsidP="006A0961">
      <w:pPr>
        <w:pStyle w:val="Passos"/>
        <w:ind w:left="993"/>
        <w:jc w:val="both"/>
      </w:pPr>
      <w:r>
        <w:t>E15. CNPJ em situação Irregular na SRFB:</w:t>
      </w:r>
    </w:p>
    <w:p w14:paraId="0B9B36E9" w14:textId="77777777" w:rsidR="00672282" w:rsidRPr="00B203BC" w:rsidRDefault="00672282" w:rsidP="00A15967">
      <w:pPr>
        <w:pStyle w:val="Passos"/>
        <w:numPr>
          <w:ilvl w:val="0"/>
          <w:numId w:val="13"/>
        </w:numPr>
        <w:ind w:left="993" w:hanging="284"/>
        <w:jc w:val="both"/>
      </w:pPr>
      <w:r w:rsidRPr="00B203BC">
        <w:t>O sistema verifica Atividades Econômicas consistentes com a categoria do contribuinte sendo reativado - CCIRN0051;</w:t>
      </w:r>
    </w:p>
    <w:p w14:paraId="5C963F44" w14:textId="77777777" w:rsidR="00672282" w:rsidRPr="00B203BC" w:rsidRDefault="00672282" w:rsidP="00C03891">
      <w:pPr>
        <w:pStyle w:val="Passos"/>
        <w:ind w:left="993"/>
        <w:jc w:val="both"/>
      </w:pPr>
      <w:r w:rsidRPr="00B203BC">
        <w:t>E3. Atividades Econômicas inválidas:</w:t>
      </w:r>
    </w:p>
    <w:p w14:paraId="0B05FD81" w14:textId="4C14B3DB" w:rsidR="00672282" w:rsidRPr="00B203BC" w:rsidRDefault="00672282" w:rsidP="00A15967">
      <w:pPr>
        <w:pStyle w:val="Passos"/>
        <w:numPr>
          <w:ilvl w:val="0"/>
          <w:numId w:val="13"/>
        </w:numPr>
        <w:ind w:left="993" w:hanging="284"/>
        <w:jc w:val="both"/>
      </w:pPr>
      <w:r w:rsidRPr="00B203BC">
        <w:t>O sistema verifica que a Situação cadastral é “Suspenso</w:t>
      </w:r>
      <w:r w:rsidR="008C2EBE">
        <w:t xml:space="preserve"> Voluntário</w:t>
      </w:r>
      <w:r w:rsidRPr="00B203BC">
        <w:t>”;</w:t>
      </w:r>
    </w:p>
    <w:p w14:paraId="7FDB039E" w14:textId="77777777" w:rsidR="00672282" w:rsidRPr="00B203BC" w:rsidRDefault="00672282" w:rsidP="00C03891">
      <w:pPr>
        <w:pStyle w:val="Passos"/>
        <w:ind w:left="993"/>
        <w:jc w:val="both"/>
      </w:pPr>
      <w:r w:rsidRPr="00B203BC">
        <w:t>E10. Situação Cadastral diferente de suspenso:</w:t>
      </w:r>
    </w:p>
    <w:p w14:paraId="1026C8BA" w14:textId="77777777" w:rsidR="00672282" w:rsidRPr="00B203BC" w:rsidRDefault="00672282" w:rsidP="00A15967">
      <w:pPr>
        <w:pStyle w:val="Passos"/>
        <w:numPr>
          <w:ilvl w:val="0"/>
          <w:numId w:val="13"/>
        </w:numPr>
        <w:ind w:left="993" w:hanging="284"/>
        <w:jc w:val="both"/>
      </w:pPr>
      <w:r w:rsidRPr="00B203BC">
        <w:t>O sistema verifica que não existe sócio com participação em empresa suspensa de ofício;</w:t>
      </w:r>
    </w:p>
    <w:p w14:paraId="3AEF3281" w14:textId="77777777" w:rsidR="00672282" w:rsidRPr="00B203BC" w:rsidRDefault="00672282" w:rsidP="00C03891">
      <w:pPr>
        <w:pStyle w:val="Passos"/>
        <w:ind w:left="993"/>
        <w:jc w:val="both"/>
      </w:pPr>
      <w:r w:rsidRPr="00B203BC">
        <w:t>E4. Sócio de empresa suspensa de ofício:</w:t>
      </w:r>
    </w:p>
    <w:p w14:paraId="05715BC7" w14:textId="77777777" w:rsidR="00672282" w:rsidRPr="001669EC" w:rsidRDefault="00672282" w:rsidP="00A15967">
      <w:pPr>
        <w:pStyle w:val="Passos"/>
        <w:numPr>
          <w:ilvl w:val="0"/>
          <w:numId w:val="13"/>
        </w:numPr>
        <w:ind w:left="993" w:hanging="284"/>
        <w:jc w:val="both"/>
      </w:pPr>
      <w:r w:rsidRPr="001669EC">
        <w:t>O sistema verifica que o contabilista está em situação regular no CRC – TO com o acesso ao WS CRC - TO com o CPF do contador;</w:t>
      </w:r>
    </w:p>
    <w:p w14:paraId="68DA9DC2" w14:textId="77777777" w:rsidR="00672282" w:rsidRPr="001669EC" w:rsidRDefault="00672282" w:rsidP="00C03891">
      <w:pPr>
        <w:pStyle w:val="Passos"/>
        <w:ind w:left="993"/>
        <w:jc w:val="both"/>
      </w:pPr>
      <w:r w:rsidRPr="001669EC">
        <w:t>E5. Contabilista irregular:</w:t>
      </w:r>
    </w:p>
    <w:p w14:paraId="25E30BB9" w14:textId="77777777" w:rsidR="00672282" w:rsidRPr="00B203BC" w:rsidRDefault="00672282" w:rsidP="00A15967">
      <w:pPr>
        <w:pStyle w:val="Passos"/>
        <w:numPr>
          <w:ilvl w:val="0"/>
          <w:numId w:val="13"/>
        </w:numPr>
        <w:ind w:left="993" w:hanging="284"/>
        <w:jc w:val="both"/>
      </w:pPr>
      <w:r w:rsidRPr="00B203BC">
        <w:t>O sistema verifica existe certidão negativa de débitos de todos os sócios;</w:t>
      </w:r>
    </w:p>
    <w:p w14:paraId="12456F6F" w14:textId="77777777" w:rsidR="00672282" w:rsidRDefault="00672282" w:rsidP="00C03891">
      <w:pPr>
        <w:pStyle w:val="Passos"/>
        <w:ind w:left="993"/>
        <w:jc w:val="both"/>
      </w:pPr>
      <w:r w:rsidRPr="00B203BC">
        <w:t>E6. Certidão positiva de débitos:</w:t>
      </w:r>
    </w:p>
    <w:p w14:paraId="04E019E4" w14:textId="77777777" w:rsidR="00DD6A6C" w:rsidRDefault="00DD6A6C" w:rsidP="00DD6A6C">
      <w:pPr>
        <w:pStyle w:val="Passos"/>
        <w:numPr>
          <w:ilvl w:val="0"/>
          <w:numId w:val="13"/>
        </w:numPr>
        <w:ind w:left="993" w:hanging="284"/>
        <w:jc w:val="both"/>
      </w:pPr>
      <w:r w:rsidRPr="00B203BC">
        <w:t xml:space="preserve">O sistema lista </w:t>
      </w:r>
      <w:r>
        <w:t xml:space="preserve">as </w:t>
      </w:r>
      <w:r w:rsidRPr="00B203BC">
        <w:t xml:space="preserve">pendencias </w:t>
      </w:r>
      <w:r>
        <w:t xml:space="preserve">encontradas </w:t>
      </w:r>
      <w:r w:rsidRPr="00B203BC">
        <w:t>durante o processamento</w:t>
      </w:r>
      <w:r>
        <w:t xml:space="preserve"> segundo CCIUC0209PG001</w:t>
      </w:r>
      <w:r w:rsidRPr="00B203BC">
        <w:t>;</w:t>
      </w:r>
    </w:p>
    <w:p w14:paraId="244DF1BB" w14:textId="77777777" w:rsidR="00DD6A6C" w:rsidRPr="00B203BC" w:rsidRDefault="00DD6A6C" w:rsidP="00DD6A6C">
      <w:pPr>
        <w:pStyle w:val="Passos"/>
        <w:numPr>
          <w:ilvl w:val="0"/>
          <w:numId w:val="13"/>
        </w:numPr>
        <w:ind w:left="993" w:hanging="284"/>
        <w:jc w:val="both"/>
      </w:pPr>
      <w:r w:rsidRPr="00B203BC">
        <w:t>O sistema devolve a lista de pendencias gerada durante o processamento;</w:t>
      </w:r>
    </w:p>
    <w:p w14:paraId="52920725" w14:textId="77777777" w:rsidR="00E35602" w:rsidRPr="00B203BC" w:rsidRDefault="00E35602" w:rsidP="00A15967">
      <w:pPr>
        <w:pStyle w:val="Passos"/>
        <w:numPr>
          <w:ilvl w:val="0"/>
          <w:numId w:val="13"/>
        </w:numPr>
        <w:ind w:left="993" w:hanging="284"/>
        <w:jc w:val="both"/>
      </w:pPr>
      <w:r w:rsidRPr="00B203BC">
        <w:t>O sistema encerra o caso de uso;</w:t>
      </w:r>
    </w:p>
    <w:p w14:paraId="3AB66B31" w14:textId="77777777" w:rsidR="001F5AAB" w:rsidRPr="00B203BC" w:rsidRDefault="001F5AAB" w:rsidP="00F414DF">
      <w:pPr>
        <w:pStyle w:val="Ttulo2"/>
        <w:jc w:val="both"/>
        <w:rPr>
          <w:lang w:val="pt-BR"/>
        </w:rPr>
      </w:pPr>
      <w:bookmarkStart w:id="24" w:name="_Toc444262416"/>
      <w:r w:rsidRPr="00B203BC">
        <w:rPr>
          <w:lang w:val="pt-BR"/>
        </w:rPr>
        <w:lastRenderedPageBreak/>
        <w:t>Fluxos de Exceção</w:t>
      </w:r>
      <w:bookmarkEnd w:id="16"/>
      <w:bookmarkEnd w:id="24"/>
    </w:p>
    <w:p w14:paraId="033B0E79" w14:textId="77777777" w:rsidR="00C17C42" w:rsidRPr="00B203BC" w:rsidRDefault="009C67BD" w:rsidP="009C67BD">
      <w:pPr>
        <w:jc w:val="both"/>
        <w:rPr>
          <w:b/>
          <w:lang w:val="pt-BR"/>
        </w:rPr>
      </w:pPr>
      <w:r w:rsidRPr="00B203BC">
        <w:rPr>
          <w:b/>
          <w:lang w:val="pt-BR"/>
        </w:rPr>
        <w:t xml:space="preserve">E2. </w:t>
      </w:r>
      <w:r w:rsidR="00EA3380" w:rsidRPr="00B203BC">
        <w:rPr>
          <w:b/>
          <w:lang w:val="pt-BR"/>
        </w:rPr>
        <w:t>Taxa de serviços (TSE) não encontrada:</w:t>
      </w:r>
    </w:p>
    <w:p w14:paraId="49F91851" w14:textId="5192F082" w:rsidR="00F10505" w:rsidRPr="00B203BC" w:rsidRDefault="00335877" w:rsidP="00F10505">
      <w:pPr>
        <w:pStyle w:val="Passos"/>
        <w:jc w:val="both"/>
      </w:pPr>
      <w:r w:rsidRPr="00B203BC">
        <w:t>O sistema envia mensagem CCIMSG0023</w:t>
      </w:r>
      <w:r w:rsidR="0049589C" w:rsidRPr="00B203BC">
        <w:t>;</w:t>
      </w:r>
    </w:p>
    <w:p w14:paraId="55C59D88" w14:textId="77777777" w:rsidR="00F10505" w:rsidRPr="00B203BC" w:rsidRDefault="00F10505" w:rsidP="00A15967">
      <w:pPr>
        <w:pStyle w:val="Passos"/>
        <w:numPr>
          <w:ilvl w:val="0"/>
          <w:numId w:val="14"/>
        </w:numPr>
        <w:ind w:left="993" w:hanging="284"/>
        <w:jc w:val="both"/>
      </w:pPr>
      <w:r w:rsidRPr="00B203BC">
        <w:t>O sistema envia mensagem CCIMSG0023;</w:t>
      </w:r>
    </w:p>
    <w:p w14:paraId="1ADFB2D1" w14:textId="418A56C2" w:rsidR="00FF613E" w:rsidRPr="00B203BC" w:rsidRDefault="00FF613E" w:rsidP="00A15967">
      <w:pPr>
        <w:pStyle w:val="Passos"/>
        <w:numPr>
          <w:ilvl w:val="0"/>
          <w:numId w:val="14"/>
        </w:numPr>
        <w:ind w:left="993" w:hanging="284"/>
        <w:jc w:val="both"/>
      </w:pPr>
      <w:r w:rsidRPr="00B203BC">
        <w:t>O sistema gera uma pendencia de “Não pagamento de TSE”</w:t>
      </w:r>
      <w:r w:rsidR="006A0961">
        <w:t xml:space="preserve"> (05)</w:t>
      </w:r>
      <w:r w:rsidRPr="00B203BC">
        <w:t>;</w:t>
      </w:r>
    </w:p>
    <w:p w14:paraId="61D81C77" w14:textId="4A070AFE" w:rsidR="00F10505" w:rsidRPr="00B203BC" w:rsidRDefault="00F10505" w:rsidP="00A15967">
      <w:pPr>
        <w:pStyle w:val="Passos"/>
        <w:numPr>
          <w:ilvl w:val="0"/>
          <w:numId w:val="14"/>
        </w:numPr>
        <w:ind w:left="993" w:hanging="284"/>
        <w:jc w:val="both"/>
      </w:pPr>
      <w:r w:rsidRPr="00B203BC">
        <w:t>O sistema segue na sequencia do fluxo que ativou este fluxo de exceção;</w:t>
      </w:r>
    </w:p>
    <w:p w14:paraId="12DBAFEB" w14:textId="77777777" w:rsidR="00EA3380" w:rsidRPr="00B203BC" w:rsidRDefault="009C67BD" w:rsidP="009C67BD">
      <w:pPr>
        <w:jc w:val="both"/>
        <w:rPr>
          <w:b/>
          <w:lang w:val="pt-BR"/>
        </w:rPr>
      </w:pPr>
      <w:bookmarkStart w:id="25" w:name="_Ref450663007"/>
      <w:r w:rsidRPr="00B203BC">
        <w:rPr>
          <w:b/>
          <w:lang w:val="pt-BR"/>
        </w:rPr>
        <w:t xml:space="preserve">E3. </w:t>
      </w:r>
      <w:r w:rsidR="00EA3380" w:rsidRPr="00B203BC">
        <w:rPr>
          <w:b/>
          <w:lang w:val="pt-BR"/>
        </w:rPr>
        <w:t>Atividades Econômicas inválidas:</w:t>
      </w:r>
      <w:bookmarkEnd w:id="25"/>
    </w:p>
    <w:p w14:paraId="10F89737" w14:textId="77777777" w:rsidR="00EA3380" w:rsidRPr="00B203BC" w:rsidRDefault="00EA3380" w:rsidP="00A15967">
      <w:pPr>
        <w:pStyle w:val="Passos"/>
        <w:numPr>
          <w:ilvl w:val="0"/>
          <w:numId w:val="15"/>
        </w:numPr>
        <w:ind w:left="993" w:hanging="284"/>
        <w:jc w:val="both"/>
      </w:pPr>
      <w:r w:rsidRPr="00B203BC">
        <w:t xml:space="preserve">O sistema envia mensagem </w:t>
      </w:r>
      <w:r w:rsidR="00335877" w:rsidRPr="00B203BC">
        <w:t>CCSIMSG0024</w:t>
      </w:r>
      <w:r w:rsidRPr="00B203BC">
        <w:t>;</w:t>
      </w:r>
    </w:p>
    <w:p w14:paraId="2169C0E5" w14:textId="7479EB75" w:rsidR="00F10505" w:rsidRPr="00B203BC" w:rsidRDefault="00653D7A" w:rsidP="00A15967">
      <w:pPr>
        <w:pStyle w:val="Passos"/>
        <w:numPr>
          <w:ilvl w:val="0"/>
          <w:numId w:val="15"/>
        </w:numPr>
        <w:ind w:left="993" w:hanging="284"/>
        <w:jc w:val="both"/>
      </w:pPr>
      <w:r w:rsidRPr="00B203BC">
        <w:t>O sistema gera uma pendencia de “Atividade Econômica Inconsistente com a Categoria”</w:t>
      </w:r>
      <w:r w:rsidR="006A0961">
        <w:t xml:space="preserve"> (56)</w:t>
      </w:r>
      <w:r w:rsidRPr="00B203BC">
        <w:t>;</w:t>
      </w:r>
    </w:p>
    <w:p w14:paraId="77258417" w14:textId="7119C291" w:rsidR="00F10505" w:rsidRPr="00B203BC" w:rsidRDefault="00F10505" w:rsidP="00A15967">
      <w:pPr>
        <w:pStyle w:val="Passos"/>
        <w:numPr>
          <w:ilvl w:val="0"/>
          <w:numId w:val="15"/>
        </w:numPr>
        <w:ind w:left="993" w:hanging="284"/>
        <w:jc w:val="both"/>
      </w:pPr>
      <w:r w:rsidRPr="00B203BC">
        <w:t>O sistema segue na sequencia do fluxo que ativou este fluxo de exceção;</w:t>
      </w:r>
    </w:p>
    <w:p w14:paraId="0FDA953F" w14:textId="77777777" w:rsidR="00EA3380" w:rsidRPr="00B203BC" w:rsidRDefault="009C67BD" w:rsidP="009C67BD">
      <w:pPr>
        <w:jc w:val="both"/>
        <w:rPr>
          <w:b/>
          <w:lang w:val="pt-BR"/>
        </w:rPr>
      </w:pPr>
      <w:bookmarkStart w:id="26" w:name="_Ref450663015"/>
      <w:r w:rsidRPr="00B203BC">
        <w:rPr>
          <w:b/>
          <w:lang w:val="pt-BR"/>
        </w:rPr>
        <w:t xml:space="preserve">E4. </w:t>
      </w:r>
      <w:r w:rsidR="00EA3380" w:rsidRPr="00B203BC">
        <w:rPr>
          <w:b/>
          <w:lang w:val="pt-BR"/>
        </w:rPr>
        <w:t>Sócio de empresa suspensa de ofício:</w:t>
      </w:r>
      <w:bookmarkEnd w:id="26"/>
    </w:p>
    <w:p w14:paraId="6F0C0C1C" w14:textId="06EA98C4" w:rsidR="00CC7370" w:rsidRPr="00B203BC" w:rsidRDefault="00CC7370" w:rsidP="00CC7370">
      <w:pPr>
        <w:pStyle w:val="Passos"/>
        <w:jc w:val="both"/>
      </w:pPr>
      <w:proofErr w:type="gramStart"/>
      <w:r w:rsidRPr="00B203BC">
        <w:t>Devem</w:t>
      </w:r>
      <w:proofErr w:type="gramEnd"/>
      <w:r w:rsidRPr="00B203BC">
        <w:t xml:space="preserve"> ser verificados todos os sócios pessoa física ou jurídica</w:t>
      </w:r>
      <w:r w:rsidR="00B357EE">
        <w:t xml:space="preserve"> utilizando como lista inicial a recebida na ativação do caso de uso</w:t>
      </w:r>
      <w:r w:rsidRPr="00B203BC">
        <w:t>. Para os casos de pessoa jurídica, devem ser verificados os sócios ou administradores pessoa física da mesma para toda a cadeia. Ver a Regra de Negócio CCIRN038;</w:t>
      </w:r>
    </w:p>
    <w:p w14:paraId="4F9C4579" w14:textId="77777777" w:rsidR="00EA3380" w:rsidRPr="00B203BC" w:rsidRDefault="00335877" w:rsidP="00A15967">
      <w:pPr>
        <w:pStyle w:val="Passos"/>
        <w:numPr>
          <w:ilvl w:val="0"/>
          <w:numId w:val="16"/>
        </w:numPr>
        <w:ind w:left="993" w:hanging="284"/>
        <w:jc w:val="both"/>
      </w:pPr>
      <w:r w:rsidRPr="00B203BC">
        <w:t>O sistema envia mensagem CCIMSG0025</w:t>
      </w:r>
      <w:r w:rsidR="003955F1" w:rsidRPr="00B203BC">
        <w:t xml:space="preserve"> e lista o CPF do sócio e </w:t>
      </w:r>
      <w:r w:rsidR="0049589C" w:rsidRPr="00B203BC">
        <w:t xml:space="preserve">os </w:t>
      </w:r>
      <w:proofErr w:type="spellStart"/>
      <w:r w:rsidR="0049589C" w:rsidRPr="00B203BC">
        <w:t>CNPJs</w:t>
      </w:r>
      <w:proofErr w:type="spellEnd"/>
      <w:r w:rsidR="0049589C" w:rsidRPr="00B203BC">
        <w:t xml:space="preserve"> </w:t>
      </w:r>
      <w:r w:rsidR="003955F1" w:rsidRPr="00B203BC">
        <w:t>da empresa que participa</w:t>
      </w:r>
      <w:r w:rsidR="00EA3380" w:rsidRPr="00B203BC">
        <w:t>;</w:t>
      </w:r>
    </w:p>
    <w:p w14:paraId="4A187438" w14:textId="030B08E9" w:rsidR="00B203BC" w:rsidRPr="00B203BC" w:rsidRDefault="00AC6C0A" w:rsidP="00A15967">
      <w:pPr>
        <w:pStyle w:val="Passos"/>
        <w:numPr>
          <w:ilvl w:val="0"/>
          <w:numId w:val="16"/>
        </w:numPr>
        <w:ind w:left="993" w:hanging="284"/>
        <w:jc w:val="both"/>
      </w:pPr>
      <w:r w:rsidRPr="00B203BC">
        <w:t>O sistema gera pendência “Sócio participant</w:t>
      </w:r>
      <w:r w:rsidR="006A0961">
        <w:t>e de empresa suspensa de ofício</w:t>
      </w:r>
      <w:r w:rsidRPr="00B203BC">
        <w:t>”</w:t>
      </w:r>
      <w:r w:rsidR="006A0961">
        <w:t xml:space="preserve"> (08)</w:t>
      </w:r>
      <w:r w:rsidRPr="00B203BC">
        <w:t>;</w:t>
      </w:r>
    </w:p>
    <w:p w14:paraId="4CE61E40" w14:textId="272F679E" w:rsidR="00B203BC" w:rsidRPr="00B203BC" w:rsidRDefault="00B203BC" w:rsidP="00A15967">
      <w:pPr>
        <w:pStyle w:val="Passos"/>
        <w:numPr>
          <w:ilvl w:val="0"/>
          <w:numId w:val="16"/>
        </w:numPr>
        <w:ind w:left="993" w:hanging="284"/>
        <w:jc w:val="both"/>
      </w:pPr>
      <w:r w:rsidRPr="00B203BC">
        <w:t>O sistema segue na sequencia do fluxo que ativou este fluxo de exceção;</w:t>
      </w:r>
    </w:p>
    <w:p w14:paraId="6D894AB0" w14:textId="77777777" w:rsidR="00EA3380" w:rsidRPr="00B203BC" w:rsidRDefault="009C67BD" w:rsidP="009C67BD">
      <w:pPr>
        <w:jc w:val="both"/>
        <w:rPr>
          <w:b/>
          <w:lang w:val="pt-BR"/>
        </w:rPr>
      </w:pPr>
      <w:bookmarkStart w:id="27" w:name="_Ref450663023"/>
      <w:r w:rsidRPr="00B203BC">
        <w:rPr>
          <w:b/>
          <w:lang w:val="pt-BR"/>
        </w:rPr>
        <w:t xml:space="preserve">E5. </w:t>
      </w:r>
      <w:r w:rsidR="00EA3380" w:rsidRPr="00B203BC">
        <w:rPr>
          <w:b/>
          <w:lang w:val="pt-BR"/>
        </w:rPr>
        <w:t>Contabilista irregular:</w:t>
      </w:r>
      <w:bookmarkEnd w:id="27"/>
    </w:p>
    <w:p w14:paraId="470346C9" w14:textId="77777777" w:rsidR="00EA3380" w:rsidRPr="00B203BC" w:rsidRDefault="00335877" w:rsidP="00A15967">
      <w:pPr>
        <w:pStyle w:val="Passos"/>
        <w:numPr>
          <w:ilvl w:val="0"/>
          <w:numId w:val="24"/>
        </w:numPr>
        <w:ind w:left="993" w:hanging="284"/>
        <w:jc w:val="both"/>
      </w:pPr>
      <w:r w:rsidRPr="00B203BC">
        <w:t>O sistema envia mensagem CCIMSG0026</w:t>
      </w:r>
      <w:r w:rsidR="00EA3380" w:rsidRPr="00B203BC">
        <w:t>;</w:t>
      </w:r>
    </w:p>
    <w:p w14:paraId="63BF68CE" w14:textId="59618D76" w:rsidR="00EA3380" w:rsidRPr="00B203BC" w:rsidRDefault="00E657BE" w:rsidP="00A15967">
      <w:pPr>
        <w:pStyle w:val="Passos"/>
        <w:numPr>
          <w:ilvl w:val="0"/>
          <w:numId w:val="24"/>
        </w:numPr>
        <w:ind w:left="993" w:hanging="284"/>
        <w:jc w:val="both"/>
      </w:pPr>
      <w:r w:rsidRPr="00B203BC">
        <w:t>O sistema gera pendencia “Contador não credenciado, não cadastrado</w:t>
      </w:r>
      <w:r w:rsidR="0020743B">
        <w:t xml:space="preserve"> ou irregular</w:t>
      </w:r>
      <w:r w:rsidRPr="00B203BC">
        <w:t>”</w:t>
      </w:r>
      <w:r w:rsidR="006A0961">
        <w:t xml:space="preserve"> (09)</w:t>
      </w:r>
      <w:r w:rsidRPr="00B203BC">
        <w:t>;</w:t>
      </w:r>
    </w:p>
    <w:p w14:paraId="337DEE28" w14:textId="01264BE7" w:rsidR="00B203BC" w:rsidRPr="00B203BC" w:rsidRDefault="00B203BC" w:rsidP="00A15967">
      <w:pPr>
        <w:pStyle w:val="Passos"/>
        <w:numPr>
          <w:ilvl w:val="0"/>
          <w:numId w:val="24"/>
        </w:numPr>
        <w:ind w:left="993" w:hanging="284"/>
        <w:jc w:val="both"/>
      </w:pPr>
      <w:r w:rsidRPr="00B203BC">
        <w:t>O sistema segue na sequencia do fluxo que ativou este fluxo de exceção;</w:t>
      </w:r>
    </w:p>
    <w:p w14:paraId="4124943B" w14:textId="77777777" w:rsidR="00EA3380" w:rsidRPr="00B203BC" w:rsidRDefault="009C67BD" w:rsidP="009C67BD">
      <w:pPr>
        <w:jc w:val="both"/>
        <w:rPr>
          <w:b/>
          <w:lang w:val="pt-BR"/>
        </w:rPr>
      </w:pPr>
      <w:bookmarkStart w:id="28" w:name="_Ref450663047"/>
      <w:r w:rsidRPr="00B203BC">
        <w:rPr>
          <w:b/>
          <w:lang w:val="pt-BR"/>
        </w:rPr>
        <w:t xml:space="preserve">E6. </w:t>
      </w:r>
      <w:r w:rsidR="00EA3380" w:rsidRPr="00B203BC">
        <w:rPr>
          <w:b/>
          <w:lang w:val="pt-BR"/>
        </w:rPr>
        <w:t xml:space="preserve">Certidão </w:t>
      </w:r>
      <w:r w:rsidR="00376EE2" w:rsidRPr="00B203BC">
        <w:rPr>
          <w:b/>
          <w:lang w:val="pt-BR"/>
        </w:rPr>
        <w:t>positiva</w:t>
      </w:r>
      <w:r w:rsidR="00EA3380" w:rsidRPr="00B203BC">
        <w:rPr>
          <w:b/>
          <w:lang w:val="pt-BR"/>
        </w:rPr>
        <w:t xml:space="preserve"> de débitos:</w:t>
      </w:r>
      <w:bookmarkEnd w:id="28"/>
    </w:p>
    <w:p w14:paraId="4A8C441B" w14:textId="2AE9EFEF" w:rsidR="00CC7370" w:rsidRPr="00B203BC" w:rsidRDefault="00B357EE" w:rsidP="00CC7370">
      <w:pPr>
        <w:pStyle w:val="Passos"/>
        <w:jc w:val="both"/>
      </w:pPr>
      <w:proofErr w:type="gramStart"/>
      <w:r w:rsidRPr="00B203BC">
        <w:t>Devem</w:t>
      </w:r>
      <w:proofErr w:type="gramEnd"/>
      <w:r w:rsidRPr="00B203BC">
        <w:t xml:space="preserve"> ser verificados todos os sócios pessoa física ou jurídica</w:t>
      </w:r>
      <w:r>
        <w:t xml:space="preserve"> utilizando como lista inicial a recebida na ativação do caso de uso</w:t>
      </w:r>
      <w:r w:rsidRPr="00B203BC">
        <w:t>.</w:t>
      </w:r>
      <w:r w:rsidR="00CC7370" w:rsidRPr="00B203BC">
        <w:t>. Para os casos de pessoa jurídica, devem ser verificados os sócios ou administradores pessoa física da mesma para toda a cadeia. Ver a Regra de Negócio CCIRN038;</w:t>
      </w:r>
    </w:p>
    <w:p w14:paraId="33577CC4" w14:textId="77777777" w:rsidR="00EA3380" w:rsidRPr="00B203BC" w:rsidRDefault="00335877" w:rsidP="00A15967">
      <w:pPr>
        <w:pStyle w:val="Passos"/>
        <w:numPr>
          <w:ilvl w:val="0"/>
          <w:numId w:val="17"/>
        </w:numPr>
        <w:ind w:left="993" w:hanging="284"/>
        <w:jc w:val="both"/>
      </w:pPr>
      <w:r w:rsidRPr="00B203BC">
        <w:t>O sistema envia mensagem CCIMSG0027</w:t>
      </w:r>
      <w:r w:rsidR="00E64873" w:rsidRPr="00B203BC">
        <w:t xml:space="preserve"> e lista o </w:t>
      </w:r>
      <w:r w:rsidR="00A96231" w:rsidRPr="00B203BC">
        <w:t>CPF</w:t>
      </w:r>
      <w:r w:rsidR="00E64873" w:rsidRPr="00B203BC">
        <w:t xml:space="preserve"> do sócio com pendencia</w:t>
      </w:r>
      <w:r w:rsidR="00EA3380" w:rsidRPr="00B203BC">
        <w:t>;</w:t>
      </w:r>
    </w:p>
    <w:p w14:paraId="3E5A432B" w14:textId="2D172D70" w:rsidR="00E64EBD" w:rsidRPr="00B203BC" w:rsidRDefault="00E657BE" w:rsidP="00A15967">
      <w:pPr>
        <w:pStyle w:val="Passos"/>
        <w:numPr>
          <w:ilvl w:val="0"/>
          <w:numId w:val="17"/>
        </w:numPr>
        <w:ind w:left="993" w:hanging="284"/>
        <w:jc w:val="both"/>
      </w:pPr>
      <w:r w:rsidRPr="00B203BC">
        <w:t>O sistema gera a pendencia “Sócio com débito”</w:t>
      </w:r>
      <w:r w:rsidR="00A2429C">
        <w:t xml:space="preserve"> (07)</w:t>
      </w:r>
      <w:r w:rsidRPr="00B203BC">
        <w:t>;</w:t>
      </w:r>
    </w:p>
    <w:p w14:paraId="353A8874" w14:textId="21919213" w:rsidR="00B203BC" w:rsidRPr="00B203BC" w:rsidRDefault="00B203BC" w:rsidP="00A15967">
      <w:pPr>
        <w:pStyle w:val="Passos"/>
        <w:numPr>
          <w:ilvl w:val="0"/>
          <w:numId w:val="17"/>
        </w:numPr>
        <w:ind w:left="993" w:hanging="284"/>
        <w:jc w:val="both"/>
      </w:pPr>
      <w:r w:rsidRPr="00B203BC">
        <w:t>O sistema segue na sequencia do fluxo que ativou este fluxo de exceção;</w:t>
      </w:r>
    </w:p>
    <w:p w14:paraId="27CFABE7" w14:textId="165A2B8C" w:rsidR="00EA3380" w:rsidRPr="00B203BC" w:rsidRDefault="00551E40" w:rsidP="009C67BD">
      <w:pPr>
        <w:jc w:val="both"/>
        <w:rPr>
          <w:b/>
          <w:lang w:val="pt-BR"/>
        </w:rPr>
      </w:pPr>
      <w:r w:rsidRPr="00551E40">
        <w:rPr>
          <w:b/>
          <w:lang w:val="pt-BR"/>
        </w:rPr>
        <w:t>E7. Situação Cadastral não é “Ativo”:</w:t>
      </w:r>
    </w:p>
    <w:p w14:paraId="65028A3E" w14:textId="2853ABA9" w:rsidR="003955F1" w:rsidRPr="00B203BC" w:rsidRDefault="00335877" w:rsidP="00A15967">
      <w:pPr>
        <w:pStyle w:val="Passos"/>
        <w:numPr>
          <w:ilvl w:val="0"/>
          <w:numId w:val="18"/>
        </w:numPr>
        <w:ind w:left="993" w:hanging="284"/>
        <w:jc w:val="both"/>
      </w:pPr>
      <w:r w:rsidRPr="00B203BC">
        <w:t>O s</w:t>
      </w:r>
      <w:r w:rsidR="00551E40">
        <w:t>istema envia mensagem CCIMSG0071</w:t>
      </w:r>
      <w:r w:rsidR="003955F1" w:rsidRPr="00B203BC">
        <w:t>;</w:t>
      </w:r>
    </w:p>
    <w:p w14:paraId="2D7E57BF" w14:textId="6F1D5594" w:rsidR="003955F1" w:rsidRPr="00B203BC" w:rsidRDefault="00653D7A" w:rsidP="00A15967">
      <w:pPr>
        <w:pStyle w:val="Passos"/>
        <w:numPr>
          <w:ilvl w:val="0"/>
          <w:numId w:val="18"/>
        </w:numPr>
        <w:ind w:left="993" w:hanging="284"/>
        <w:jc w:val="both"/>
      </w:pPr>
      <w:r w:rsidRPr="00B203BC">
        <w:lastRenderedPageBreak/>
        <w:t>O sistema gera uma pendencia de “</w:t>
      </w:r>
      <w:r w:rsidR="00AE40F0" w:rsidRPr="00B203BC">
        <w:t>Situação cadastral incompatível</w:t>
      </w:r>
      <w:r w:rsidRPr="00B203BC">
        <w:t>”</w:t>
      </w:r>
      <w:r w:rsidR="00A2429C">
        <w:t xml:space="preserve"> (50)</w:t>
      </w:r>
      <w:r w:rsidR="00AE40F0" w:rsidRPr="00B203BC">
        <w:t>;</w:t>
      </w:r>
    </w:p>
    <w:p w14:paraId="689DB043" w14:textId="047FFC3B" w:rsidR="00B203BC" w:rsidRPr="00B203BC" w:rsidRDefault="00B203BC" w:rsidP="00A15967">
      <w:pPr>
        <w:pStyle w:val="Passos"/>
        <w:numPr>
          <w:ilvl w:val="0"/>
          <w:numId w:val="18"/>
        </w:numPr>
        <w:ind w:left="993" w:hanging="284"/>
        <w:jc w:val="both"/>
      </w:pPr>
      <w:r w:rsidRPr="00B203BC">
        <w:t>O sistema segue na sequencia do fluxo que ativou este fluxo de exceção;</w:t>
      </w:r>
    </w:p>
    <w:p w14:paraId="62F91174" w14:textId="77777777" w:rsidR="003955F1" w:rsidRPr="00B203BC" w:rsidRDefault="009C67BD" w:rsidP="009C67BD">
      <w:pPr>
        <w:jc w:val="both"/>
        <w:rPr>
          <w:b/>
          <w:lang w:val="pt-BR"/>
        </w:rPr>
      </w:pPr>
      <w:bookmarkStart w:id="29" w:name="_Ref450663283"/>
      <w:r w:rsidRPr="00B203BC">
        <w:rPr>
          <w:b/>
          <w:lang w:val="pt-BR"/>
        </w:rPr>
        <w:t xml:space="preserve">E8. </w:t>
      </w:r>
      <w:r w:rsidR="003955F1" w:rsidRPr="00B203BC">
        <w:rPr>
          <w:b/>
          <w:lang w:val="pt-BR"/>
        </w:rPr>
        <w:t>Débito não Recolhido:</w:t>
      </w:r>
      <w:bookmarkEnd w:id="29"/>
    </w:p>
    <w:p w14:paraId="081F6B88" w14:textId="77777777" w:rsidR="003955F1" w:rsidRPr="00B203BC" w:rsidRDefault="00335877" w:rsidP="00A15967">
      <w:pPr>
        <w:pStyle w:val="Passos"/>
        <w:numPr>
          <w:ilvl w:val="0"/>
          <w:numId w:val="19"/>
        </w:numPr>
        <w:ind w:left="993" w:hanging="284"/>
        <w:jc w:val="both"/>
      </w:pPr>
      <w:r w:rsidRPr="00B203BC">
        <w:t>O sistema envia mensagem CCIMSG0029</w:t>
      </w:r>
      <w:r w:rsidR="00E64873" w:rsidRPr="00B203BC">
        <w:t>;</w:t>
      </w:r>
    </w:p>
    <w:p w14:paraId="386CF276" w14:textId="7D67F4C1" w:rsidR="00E657BE" w:rsidRPr="00B203BC" w:rsidRDefault="00E657BE" w:rsidP="00A15967">
      <w:pPr>
        <w:pStyle w:val="Passos"/>
        <w:numPr>
          <w:ilvl w:val="0"/>
          <w:numId w:val="19"/>
        </w:numPr>
        <w:ind w:left="993" w:hanging="284"/>
        <w:jc w:val="both"/>
      </w:pPr>
      <w:r w:rsidRPr="00B203BC">
        <w:t>O sistema gera a pendencia “Débito Declarado e não Recolhido”</w:t>
      </w:r>
      <w:r w:rsidR="00A2429C">
        <w:t xml:space="preserve"> (16)</w:t>
      </w:r>
      <w:r w:rsidRPr="00B203BC">
        <w:t>;</w:t>
      </w:r>
    </w:p>
    <w:p w14:paraId="3CFC254C" w14:textId="302FA17D" w:rsidR="00B203BC" w:rsidRPr="00B203BC" w:rsidRDefault="00B203BC" w:rsidP="00A15967">
      <w:pPr>
        <w:pStyle w:val="Passos"/>
        <w:numPr>
          <w:ilvl w:val="0"/>
          <w:numId w:val="19"/>
        </w:numPr>
        <w:ind w:left="993" w:hanging="284"/>
        <w:jc w:val="both"/>
      </w:pPr>
      <w:r w:rsidRPr="00B203BC">
        <w:t>O sistema segue na sequencia do fluxo que ativou este fluxo de exceção;</w:t>
      </w:r>
    </w:p>
    <w:p w14:paraId="469E593B" w14:textId="77777777" w:rsidR="003955F1" w:rsidRPr="00B203BC" w:rsidRDefault="009C67BD" w:rsidP="009C67BD">
      <w:pPr>
        <w:jc w:val="both"/>
        <w:rPr>
          <w:b/>
          <w:lang w:val="pt-BR"/>
        </w:rPr>
      </w:pPr>
      <w:bookmarkStart w:id="30" w:name="_Ref450663297"/>
      <w:r w:rsidRPr="00B203BC">
        <w:rPr>
          <w:b/>
          <w:lang w:val="pt-BR"/>
        </w:rPr>
        <w:t xml:space="preserve">E9. </w:t>
      </w:r>
      <w:r w:rsidR="003955F1" w:rsidRPr="00B203BC">
        <w:rPr>
          <w:b/>
          <w:lang w:val="pt-BR"/>
        </w:rPr>
        <w:t>Declarações omissas:</w:t>
      </w:r>
      <w:bookmarkEnd w:id="30"/>
    </w:p>
    <w:p w14:paraId="43D20766" w14:textId="77777777" w:rsidR="003955F1" w:rsidRPr="00B203BC" w:rsidRDefault="003955F1" w:rsidP="00A15967">
      <w:pPr>
        <w:pStyle w:val="Passos"/>
        <w:numPr>
          <w:ilvl w:val="0"/>
          <w:numId w:val="20"/>
        </w:numPr>
        <w:ind w:left="993" w:hanging="284"/>
        <w:jc w:val="both"/>
      </w:pPr>
      <w:r w:rsidRPr="00B203BC">
        <w:t xml:space="preserve">O sistema envia mensagem </w:t>
      </w:r>
      <w:r w:rsidR="007579F5" w:rsidRPr="00B203BC">
        <w:t>CCIMSG0030</w:t>
      </w:r>
      <w:r w:rsidRPr="00B203BC">
        <w:t>;</w:t>
      </w:r>
    </w:p>
    <w:p w14:paraId="6B729B29" w14:textId="21B94EAB" w:rsidR="003955F1" w:rsidRPr="00B203BC" w:rsidRDefault="00E657BE" w:rsidP="00A15967">
      <w:pPr>
        <w:pStyle w:val="Passos"/>
        <w:numPr>
          <w:ilvl w:val="0"/>
          <w:numId w:val="20"/>
        </w:numPr>
        <w:ind w:left="993" w:hanging="284"/>
        <w:jc w:val="both"/>
      </w:pPr>
      <w:r w:rsidRPr="00B203BC">
        <w:t>O sistema gera a pendencia segundo a declaração omissa (17 a 2</w:t>
      </w:r>
      <w:r w:rsidR="00A2429C">
        <w:t>1</w:t>
      </w:r>
      <w:r w:rsidRPr="00B203BC">
        <w:t>);</w:t>
      </w:r>
    </w:p>
    <w:p w14:paraId="2E52F9D3" w14:textId="4046DD15" w:rsidR="00B203BC" w:rsidRPr="00B203BC" w:rsidRDefault="00B203BC" w:rsidP="00A15967">
      <w:pPr>
        <w:pStyle w:val="Passos"/>
        <w:numPr>
          <w:ilvl w:val="0"/>
          <w:numId w:val="20"/>
        </w:numPr>
        <w:ind w:left="993" w:hanging="284"/>
        <w:jc w:val="both"/>
      </w:pPr>
      <w:r w:rsidRPr="00B203BC">
        <w:t>O sistema segue na sequencia do fluxo que ativou este fluxo de exceção;</w:t>
      </w:r>
    </w:p>
    <w:p w14:paraId="26B75C32" w14:textId="77777777" w:rsidR="003955F1" w:rsidRPr="00B203BC" w:rsidRDefault="009C67BD" w:rsidP="009C67BD">
      <w:pPr>
        <w:jc w:val="both"/>
        <w:rPr>
          <w:b/>
          <w:lang w:val="pt-BR"/>
        </w:rPr>
      </w:pPr>
      <w:bookmarkStart w:id="31" w:name="_Ref450663314"/>
      <w:r w:rsidRPr="00B203BC">
        <w:rPr>
          <w:b/>
          <w:lang w:val="pt-BR"/>
        </w:rPr>
        <w:t xml:space="preserve">E10. </w:t>
      </w:r>
      <w:r w:rsidR="00DB1C56" w:rsidRPr="00B203BC">
        <w:rPr>
          <w:b/>
          <w:lang w:val="pt-BR"/>
        </w:rPr>
        <w:t>Situação Cadastral diferente de suspenso / baixado</w:t>
      </w:r>
      <w:r w:rsidR="003955F1" w:rsidRPr="00B203BC">
        <w:rPr>
          <w:b/>
          <w:lang w:val="pt-BR"/>
        </w:rPr>
        <w:t>:</w:t>
      </w:r>
      <w:bookmarkEnd w:id="31"/>
    </w:p>
    <w:p w14:paraId="6358BE02" w14:textId="77777777" w:rsidR="007579F5" w:rsidRPr="00B203BC" w:rsidRDefault="007579F5" w:rsidP="00A15967">
      <w:pPr>
        <w:pStyle w:val="Passos"/>
        <w:numPr>
          <w:ilvl w:val="0"/>
          <w:numId w:val="21"/>
        </w:numPr>
        <w:ind w:left="993" w:hanging="284"/>
        <w:jc w:val="both"/>
      </w:pPr>
      <w:r w:rsidRPr="00B203BC">
        <w:t>O sistema envia mensagem CCIMSG0031;</w:t>
      </w:r>
    </w:p>
    <w:p w14:paraId="5E7E3661" w14:textId="751E1996" w:rsidR="00FF613E" w:rsidRPr="00B203BC" w:rsidRDefault="00FF613E" w:rsidP="00A15967">
      <w:pPr>
        <w:pStyle w:val="Passos"/>
        <w:numPr>
          <w:ilvl w:val="0"/>
          <w:numId w:val="21"/>
        </w:numPr>
        <w:ind w:left="993" w:hanging="284"/>
        <w:jc w:val="both"/>
      </w:pPr>
      <w:r w:rsidRPr="00B203BC">
        <w:t xml:space="preserve">O sistema gera a pendencia “Situação cadastral diferente de suspenso </w:t>
      </w:r>
      <w:r w:rsidR="00471FEA" w:rsidRPr="00B203BC">
        <w:t>ou</w:t>
      </w:r>
      <w:r w:rsidRPr="00B203BC">
        <w:t xml:space="preserve"> baixado”</w:t>
      </w:r>
      <w:r w:rsidR="00A2429C">
        <w:t xml:space="preserve"> (57)</w:t>
      </w:r>
      <w:r w:rsidRPr="00B203BC">
        <w:t>;</w:t>
      </w:r>
    </w:p>
    <w:p w14:paraId="799C48C4" w14:textId="7BA074BF" w:rsidR="00B203BC" w:rsidRPr="00B203BC" w:rsidRDefault="00B203BC" w:rsidP="00A15967">
      <w:pPr>
        <w:pStyle w:val="Passos"/>
        <w:numPr>
          <w:ilvl w:val="0"/>
          <w:numId w:val="21"/>
        </w:numPr>
        <w:ind w:left="993" w:hanging="284"/>
        <w:jc w:val="both"/>
      </w:pPr>
      <w:r w:rsidRPr="00B203BC">
        <w:t>O sistema segue na sequencia do fluxo que ativou este fluxo de exceção;</w:t>
      </w:r>
    </w:p>
    <w:p w14:paraId="2AF91768" w14:textId="77777777" w:rsidR="003955F1" w:rsidRPr="00B203BC" w:rsidRDefault="009C67BD" w:rsidP="009C67BD">
      <w:pPr>
        <w:jc w:val="both"/>
        <w:rPr>
          <w:b/>
          <w:lang w:val="pt-BR"/>
        </w:rPr>
      </w:pPr>
      <w:bookmarkStart w:id="32" w:name="_Ref450681533"/>
      <w:r w:rsidRPr="00B203BC">
        <w:rPr>
          <w:b/>
          <w:lang w:val="pt-BR"/>
        </w:rPr>
        <w:t xml:space="preserve">E11.  </w:t>
      </w:r>
      <w:r w:rsidR="00E64873" w:rsidRPr="00B203BC">
        <w:rPr>
          <w:b/>
          <w:lang w:val="pt-BR"/>
        </w:rPr>
        <w:t>ECF não cessados:</w:t>
      </w:r>
      <w:bookmarkEnd w:id="32"/>
    </w:p>
    <w:p w14:paraId="3103C766" w14:textId="77777777" w:rsidR="00E64873" w:rsidRPr="00B203BC" w:rsidRDefault="007579F5" w:rsidP="00A15967">
      <w:pPr>
        <w:pStyle w:val="Passos"/>
        <w:numPr>
          <w:ilvl w:val="0"/>
          <w:numId w:val="22"/>
        </w:numPr>
        <w:ind w:left="993" w:hanging="284"/>
        <w:jc w:val="both"/>
      </w:pPr>
      <w:r w:rsidRPr="00B203BC">
        <w:t>O sistema envia a mensagem CCIMSG0032;</w:t>
      </w:r>
    </w:p>
    <w:p w14:paraId="79056CFE" w14:textId="0BF3373B" w:rsidR="00EB384B" w:rsidRPr="00B203BC" w:rsidRDefault="00EB384B" w:rsidP="00A15967">
      <w:pPr>
        <w:pStyle w:val="Passos"/>
        <w:numPr>
          <w:ilvl w:val="0"/>
          <w:numId w:val="22"/>
        </w:numPr>
        <w:ind w:left="993" w:hanging="284"/>
        <w:jc w:val="both"/>
      </w:pPr>
      <w:r w:rsidRPr="00B203BC">
        <w:t>O sistema gera a pendencia “Omissão de Pedido de Cessação de Uso do ECF”</w:t>
      </w:r>
      <w:r w:rsidR="00A2429C">
        <w:t xml:space="preserve"> (22)</w:t>
      </w:r>
      <w:r w:rsidRPr="00B203BC">
        <w:t>;</w:t>
      </w:r>
    </w:p>
    <w:p w14:paraId="55ABB2A7" w14:textId="36F1A6D5" w:rsidR="00B203BC" w:rsidRPr="00B203BC" w:rsidRDefault="00B203BC" w:rsidP="00A15967">
      <w:pPr>
        <w:pStyle w:val="Passos"/>
        <w:numPr>
          <w:ilvl w:val="0"/>
          <w:numId w:val="22"/>
        </w:numPr>
        <w:ind w:left="993" w:hanging="284"/>
        <w:jc w:val="both"/>
      </w:pPr>
      <w:r w:rsidRPr="00B203BC">
        <w:t>O sistema segue na sequencia do fluxo que ativou este fluxo de exceção;</w:t>
      </w:r>
    </w:p>
    <w:p w14:paraId="57159A47" w14:textId="77777777" w:rsidR="00471FEA" w:rsidRPr="00B203BC" w:rsidRDefault="00471FEA" w:rsidP="00471FEA">
      <w:pPr>
        <w:pStyle w:val="Passos"/>
        <w:jc w:val="both"/>
        <w:rPr>
          <w:b/>
        </w:rPr>
      </w:pPr>
      <w:r w:rsidRPr="00B203BC">
        <w:rPr>
          <w:b/>
        </w:rPr>
        <w:t>E12. Contribuinte possui Inscrição Estadual no Estado:</w:t>
      </w:r>
    </w:p>
    <w:p w14:paraId="0ADA5135" w14:textId="3E26DB3C" w:rsidR="00471FEA" w:rsidRPr="00B203BC" w:rsidRDefault="00471FEA" w:rsidP="00A15967">
      <w:pPr>
        <w:pStyle w:val="Passos"/>
        <w:numPr>
          <w:ilvl w:val="0"/>
          <w:numId w:val="23"/>
        </w:numPr>
        <w:ind w:left="993" w:hanging="284"/>
        <w:jc w:val="both"/>
      </w:pPr>
      <w:r w:rsidRPr="00B203BC">
        <w:t>O sistema envia a mensagem CCIMSG0028;</w:t>
      </w:r>
    </w:p>
    <w:p w14:paraId="49288612" w14:textId="34F88427" w:rsidR="00471FEA" w:rsidRPr="00B203BC" w:rsidRDefault="00471FEA" w:rsidP="00A15967">
      <w:pPr>
        <w:pStyle w:val="Passos"/>
        <w:numPr>
          <w:ilvl w:val="0"/>
          <w:numId w:val="23"/>
        </w:numPr>
        <w:ind w:left="993" w:hanging="284"/>
        <w:jc w:val="both"/>
      </w:pPr>
      <w:r w:rsidRPr="00B203BC">
        <w:t>O sistema gera a pendencia “Situação cadastral Baixado</w:t>
      </w:r>
      <w:r w:rsidR="0020743B">
        <w:t xml:space="preserve"> ou Nulo</w:t>
      </w:r>
      <w:r w:rsidRPr="00B203BC">
        <w:t>”</w:t>
      </w:r>
      <w:r w:rsidR="00A2429C">
        <w:t xml:space="preserve"> (57)</w:t>
      </w:r>
      <w:r w:rsidRPr="00B203BC">
        <w:t>;</w:t>
      </w:r>
    </w:p>
    <w:p w14:paraId="6F99FE03" w14:textId="01B2A19E" w:rsidR="00B203BC" w:rsidRPr="00B203BC" w:rsidRDefault="00B203BC" w:rsidP="00A15967">
      <w:pPr>
        <w:pStyle w:val="Passos"/>
        <w:numPr>
          <w:ilvl w:val="0"/>
          <w:numId w:val="23"/>
        </w:numPr>
        <w:ind w:left="993" w:hanging="284"/>
        <w:jc w:val="both"/>
      </w:pPr>
      <w:r w:rsidRPr="00B203BC">
        <w:t>O sistema segue na sequencia do fluxo que ativou este fluxo de exceção;</w:t>
      </w:r>
    </w:p>
    <w:p w14:paraId="7121A9A3" w14:textId="4488B902" w:rsidR="00B446AE" w:rsidRPr="00B203BC" w:rsidRDefault="00B446AE" w:rsidP="00B446AE">
      <w:pPr>
        <w:pStyle w:val="Passos"/>
        <w:jc w:val="both"/>
        <w:rPr>
          <w:b/>
        </w:rPr>
      </w:pPr>
      <w:r w:rsidRPr="00B203BC">
        <w:rPr>
          <w:b/>
        </w:rPr>
        <w:t>E13. CPF do solicitante consta óbito.</w:t>
      </w:r>
    </w:p>
    <w:p w14:paraId="1BEE9F74" w14:textId="12FF52AC" w:rsidR="00B446AE" w:rsidRPr="00B203BC" w:rsidRDefault="00B446AE" w:rsidP="00A15967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 w:rsidRPr="00B203BC">
        <w:rPr>
          <w:lang w:val="pt-BR"/>
        </w:rPr>
        <w:t>O sistema envia a mensagem CCIMSG0070;</w:t>
      </w:r>
    </w:p>
    <w:p w14:paraId="0DB22EFD" w14:textId="42E3C35F" w:rsidR="00B203BC" w:rsidRPr="00B203BC" w:rsidRDefault="00B446AE" w:rsidP="00A15967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 w:rsidRPr="00B203BC">
        <w:rPr>
          <w:lang w:val="pt-BR"/>
        </w:rPr>
        <w:t>O sistema gera a pendencia “CPF consta óbito”</w:t>
      </w:r>
      <w:r w:rsidR="00A2429C">
        <w:rPr>
          <w:lang w:val="pt-BR"/>
        </w:rPr>
        <w:t xml:space="preserve"> (59)</w:t>
      </w:r>
      <w:r w:rsidRPr="00B203BC">
        <w:rPr>
          <w:lang w:val="pt-BR"/>
        </w:rPr>
        <w:t>;</w:t>
      </w:r>
    </w:p>
    <w:p w14:paraId="3CEEECDC" w14:textId="07C16573" w:rsidR="00B203BC" w:rsidRDefault="00B203BC" w:rsidP="00A15967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 w:rsidRPr="00B203BC">
        <w:rPr>
          <w:lang w:val="pt-BR"/>
        </w:rPr>
        <w:t>O sistema segue na sequencia do fluxo que ativou este fluxo de exceção;</w:t>
      </w:r>
    </w:p>
    <w:p w14:paraId="4AAE9C4A" w14:textId="77777777" w:rsidR="001669EC" w:rsidRPr="001669EC" w:rsidRDefault="001669EC" w:rsidP="001669EC">
      <w:pPr>
        <w:pStyle w:val="Passos"/>
        <w:ind w:left="680"/>
        <w:jc w:val="both"/>
        <w:rPr>
          <w:b/>
        </w:rPr>
      </w:pPr>
      <w:r w:rsidRPr="001669EC">
        <w:rPr>
          <w:b/>
        </w:rPr>
        <w:t>E14. Situação Irregular do Contribuinte:</w:t>
      </w:r>
    </w:p>
    <w:p w14:paraId="0AD0CF39" w14:textId="655229D7" w:rsidR="00AD2F0C" w:rsidRPr="00B203BC" w:rsidRDefault="00AD2F0C" w:rsidP="00A15967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 w:rsidRPr="00B203BC">
        <w:rPr>
          <w:lang w:val="pt-BR"/>
        </w:rPr>
        <w:t>O sis</w:t>
      </w:r>
      <w:r>
        <w:rPr>
          <w:lang w:val="pt-BR"/>
        </w:rPr>
        <w:t>tema envia a mensagem CCIMSG0005</w:t>
      </w:r>
      <w:r w:rsidRPr="00B203BC">
        <w:rPr>
          <w:lang w:val="pt-BR"/>
        </w:rPr>
        <w:t>;</w:t>
      </w:r>
    </w:p>
    <w:p w14:paraId="07AA7622" w14:textId="299B4E42" w:rsidR="00AD2F0C" w:rsidRPr="00B203BC" w:rsidRDefault="00AD2F0C" w:rsidP="00A15967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 w:rsidRPr="00B203BC">
        <w:rPr>
          <w:lang w:val="pt-BR"/>
        </w:rPr>
        <w:t>O sistema gera a pendencia “</w:t>
      </w:r>
      <w:r w:rsidR="004A19A3">
        <w:rPr>
          <w:lang w:val="pt-BR"/>
        </w:rPr>
        <w:t>Situação Cadastral Incompatível</w:t>
      </w:r>
      <w:r w:rsidRPr="00B203BC">
        <w:rPr>
          <w:lang w:val="pt-BR"/>
        </w:rPr>
        <w:t>”</w:t>
      </w:r>
      <w:r w:rsidR="00A2429C">
        <w:rPr>
          <w:lang w:val="pt-BR"/>
        </w:rPr>
        <w:t xml:space="preserve"> (50)</w:t>
      </w:r>
      <w:r w:rsidRPr="00B203BC">
        <w:rPr>
          <w:lang w:val="pt-BR"/>
        </w:rPr>
        <w:t>;</w:t>
      </w:r>
    </w:p>
    <w:p w14:paraId="3182A136" w14:textId="77777777" w:rsidR="00AD2F0C" w:rsidRDefault="00AD2F0C" w:rsidP="00A15967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 w:rsidRPr="00B203BC">
        <w:rPr>
          <w:lang w:val="pt-BR"/>
        </w:rPr>
        <w:t>O sistema segue na sequencia do fluxo que ativou este fluxo de exceção;</w:t>
      </w:r>
    </w:p>
    <w:p w14:paraId="39E44726" w14:textId="0CEFF104" w:rsidR="00551E40" w:rsidRPr="00551E40" w:rsidRDefault="00551E40" w:rsidP="00551E40">
      <w:pPr>
        <w:pStyle w:val="Passos"/>
        <w:ind w:left="680"/>
        <w:jc w:val="both"/>
        <w:rPr>
          <w:b/>
        </w:rPr>
      </w:pPr>
      <w:r w:rsidRPr="00551E40">
        <w:rPr>
          <w:b/>
        </w:rPr>
        <w:t>E15. Situação Cadastral Baixado ou Nulo:</w:t>
      </w:r>
    </w:p>
    <w:p w14:paraId="6C46A90F" w14:textId="5EED1313" w:rsidR="00551E40" w:rsidRPr="00B203BC" w:rsidRDefault="00551E40" w:rsidP="00A15967">
      <w:pPr>
        <w:pStyle w:val="PargrafodaLista"/>
        <w:numPr>
          <w:ilvl w:val="0"/>
          <w:numId w:val="31"/>
        </w:numPr>
        <w:jc w:val="both"/>
        <w:rPr>
          <w:lang w:val="pt-BR"/>
        </w:rPr>
      </w:pPr>
      <w:r w:rsidRPr="00B203BC">
        <w:rPr>
          <w:lang w:val="pt-BR"/>
        </w:rPr>
        <w:t>O sis</w:t>
      </w:r>
      <w:r>
        <w:rPr>
          <w:lang w:val="pt-BR"/>
        </w:rPr>
        <w:t>tema envia a mensagem CCIMSG0071</w:t>
      </w:r>
      <w:r w:rsidRPr="00B203BC">
        <w:rPr>
          <w:lang w:val="pt-BR"/>
        </w:rPr>
        <w:t>;</w:t>
      </w:r>
    </w:p>
    <w:p w14:paraId="6DD0A300" w14:textId="087F1734" w:rsidR="00551E40" w:rsidRPr="00B203BC" w:rsidRDefault="00551E40" w:rsidP="00A15967">
      <w:pPr>
        <w:pStyle w:val="PargrafodaLista"/>
        <w:numPr>
          <w:ilvl w:val="0"/>
          <w:numId w:val="31"/>
        </w:numPr>
        <w:jc w:val="both"/>
        <w:rPr>
          <w:lang w:val="pt-BR"/>
        </w:rPr>
      </w:pPr>
      <w:r w:rsidRPr="00B203BC">
        <w:rPr>
          <w:lang w:val="pt-BR"/>
        </w:rPr>
        <w:t>O sistema gera a pendencia “</w:t>
      </w:r>
      <w:r>
        <w:rPr>
          <w:lang w:val="pt-BR"/>
        </w:rPr>
        <w:t>Situação Cadastral Incompatível</w:t>
      </w:r>
      <w:r w:rsidRPr="00B203BC">
        <w:rPr>
          <w:lang w:val="pt-BR"/>
        </w:rPr>
        <w:t>”</w:t>
      </w:r>
      <w:r w:rsidR="00A2429C">
        <w:rPr>
          <w:lang w:val="pt-BR"/>
        </w:rPr>
        <w:t xml:space="preserve"> (58)</w:t>
      </w:r>
      <w:r w:rsidRPr="00B203BC">
        <w:rPr>
          <w:lang w:val="pt-BR"/>
        </w:rPr>
        <w:t>;</w:t>
      </w:r>
    </w:p>
    <w:p w14:paraId="780A2F42" w14:textId="77777777" w:rsidR="00551E40" w:rsidRDefault="00551E40" w:rsidP="00A15967">
      <w:pPr>
        <w:pStyle w:val="PargrafodaLista"/>
        <w:numPr>
          <w:ilvl w:val="0"/>
          <w:numId w:val="31"/>
        </w:numPr>
        <w:jc w:val="both"/>
        <w:rPr>
          <w:lang w:val="pt-BR"/>
        </w:rPr>
      </w:pPr>
      <w:r w:rsidRPr="00B203BC">
        <w:rPr>
          <w:lang w:val="pt-BR"/>
        </w:rPr>
        <w:t>O sistema segue na sequencia do fluxo que ativou este fluxo de exceção;</w:t>
      </w:r>
    </w:p>
    <w:p w14:paraId="0AE4ED72" w14:textId="77777777" w:rsidR="00A7666A" w:rsidRPr="006A0961" w:rsidRDefault="00A7666A" w:rsidP="00A7666A">
      <w:pPr>
        <w:pStyle w:val="Passos"/>
        <w:ind w:left="680"/>
        <w:jc w:val="both"/>
        <w:rPr>
          <w:b/>
        </w:rPr>
      </w:pPr>
      <w:r w:rsidRPr="006A0961">
        <w:rPr>
          <w:b/>
        </w:rPr>
        <w:lastRenderedPageBreak/>
        <w:t>E15. CNPJ em situação Irregular na SRFB:</w:t>
      </w:r>
    </w:p>
    <w:p w14:paraId="3B50A1A6" w14:textId="0D3575A5" w:rsidR="006A0961" w:rsidRPr="00B203BC" w:rsidRDefault="006A0961" w:rsidP="006A0961">
      <w:pPr>
        <w:pStyle w:val="PargrafodaLista"/>
        <w:numPr>
          <w:ilvl w:val="0"/>
          <w:numId w:val="33"/>
        </w:numPr>
        <w:jc w:val="both"/>
        <w:rPr>
          <w:lang w:val="pt-BR"/>
        </w:rPr>
      </w:pPr>
      <w:r w:rsidRPr="00B203BC">
        <w:rPr>
          <w:lang w:val="pt-BR"/>
        </w:rPr>
        <w:t>O sis</w:t>
      </w:r>
      <w:r>
        <w:rPr>
          <w:lang w:val="pt-BR"/>
        </w:rPr>
        <w:t>tema envia a mensagem CCIMSG0089</w:t>
      </w:r>
      <w:r w:rsidRPr="00B203BC">
        <w:rPr>
          <w:lang w:val="pt-BR"/>
        </w:rPr>
        <w:t>;</w:t>
      </w:r>
    </w:p>
    <w:p w14:paraId="1F562444" w14:textId="69BAC7E6" w:rsidR="006A0961" w:rsidRPr="00B203BC" w:rsidRDefault="006A0961" w:rsidP="006A0961">
      <w:pPr>
        <w:pStyle w:val="PargrafodaLista"/>
        <w:numPr>
          <w:ilvl w:val="0"/>
          <w:numId w:val="33"/>
        </w:numPr>
        <w:jc w:val="both"/>
        <w:rPr>
          <w:lang w:val="pt-BR"/>
        </w:rPr>
      </w:pPr>
      <w:r w:rsidRPr="00B203BC">
        <w:rPr>
          <w:lang w:val="pt-BR"/>
        </w:rPr>
        <w:t>O sistema gera a pendencia “</w:t>
      </w:r>
      <w:r w:rsidRPr="006A0961">
        <w:rPr>
          <w:lang w:val="pt-BR"/>
        </w:rPr>
        <w:t>Situação Irregular do CNPJ na SRFB</w:t>
      </w:r>
      <w:r w:rsidRPr="00B203BC">
        <w:rPr>
          <w:lang w:val="pt-BR"/>
        </w:rPr>
        <w:t>”</w:t>
      </w:r>
      <w:r>
        <w:rPr>
          <w:lang w:val="pt-BR"/>
        </w:rPr>
        <w:t xml:space="preserve"> (67)</w:t>
      </w:r>
      <w:r w:rsidRPr="00B203BC">
        <w:rPr>
          <w:lang w:val="pt-BR"/>
        </w:rPr>
        <w:t>;</w:t>
      </w:r>
    </w:p>
    <w:p w14:paraId="46B9F8B4" w14:textId="77777777" w:rsidR="006A0961" w:rsidRDefault="006A0961" w:rsidP="006A0961">
      <w:pPr>
        <w:pStyle w:val="PargrafodaLista"/>
        <w:numPr>
          <w:ilvl w:val="0"/>
          <w:numId w:val="33"/>
        </w:numPr>
        <w:jc w:val="both"/>
        <w:rPr>
          <w:lang w:val="pt-BR"/>
        </w:rPr>
      </w:pPr>
      <w:r w:rsidRPr="00B203BC">
        <w:rPr>
          <w:lang w:val="pt-BR"/>
        </w:rPr>
        <w:t>O sistema segue na sequencia do fluxo que ativou este fluxo de exceção;</w:t>
      </w:r>
    </w:p>
    <w:p w14:paraId="1B9FE896" w14:textId="77777777" w:rsidR="00C37503" w:rsidRDefault="00C37503" w:rsidP="00C37503">
      <w:pPr>
        <w:pStyle w:val="Passos"/>
        <w:ind w:left="680"/>
        <w:jc w:val="both"/>
      </w:pPr>
      <w:r>
        <w:t>E16. CPF em situação Irregular na SRFB:</w:t>
      </w:r>
    </w:p>
    <w:p w14:paraId="6922A439" w14:textId="51520690" w:rsidR="00C37503" w:rsidRPr="00B203BC" w:rsidRDefault="00C37503" w:rsidP="00C37503">
      <w:pPr>
        <w:pStyle w:val="PargrafodaLista"/>
        <w:numPr>
          <w:ilvl w:val="0"/>
          <w:numId w:val="35"/>
        </w:numPr>
        <w:jc w:val="both"/>
        <w:rPr>
          <w:lang w:val="pt-BR"/>
        </w:rPr>
      </w:pPr>
      <w:r w:rsidRPr="00B203BC">
        <w:rPr>
          <w:lang w:val="pt-BR"/>
        </w:rPr>
        <w:t>O sis</w:t>
      </w:r>
      <w:r>
        <w:rPr>
          <w:lang w:val="pt-BR"/>
        </w:rPr>
        <w:t>tema envia a mensagem CCIMSG0018</w:t>
      </w:r>
      <w:r w:rsidRPr="00B203BC">
        <w:rPr>
          <w:lang w:val="pt-BR"/>
        </w:rPr>
        <w:t>;</w:t>
      </w:r>
    </w:p>
    <w:p w14:paraId="7102FF36" w14:textId="109AC09D" w:rsidR="00C37503" w:rsidRPr="00B203BC" w:rsidRDefault="00C37503" w:rsidP="00C37503">
      <w:pPr>
        <w:pStyle w:val="PargrafodaLista"/>
        <w:numPr>
          <w:ilvl w:val="0"/>
          <w:numId w:val="35"/>
        </w:numPr>
        <w:jc w:val="both"/>
        <w:rPr>
          <w:lang w:val="pt-BR"/>
        </w:rPr>
      </w:pPr>
      <w:r w:rsidRPr="00B203BC">
        <w:rPr>
          <w:lang w:val="pt-BR"/>
        </w:rPr>
        <w:t>O sistema gera a pendencia “</w:t>
      </w:r>
      <w:r w:rsidRPr="006A0961">
        <w:rPr>
          <w:lang w:val="pt-BR"/>
        </w:rPr>
        <w:t xml:space="preserve">Situação Irregular do </w:t>
      </w:r>
      <w:r>
        <w:rPr>
          <w:lang w:val="pt-BR"/>
        </w:rPr>
        <w:t>CPF</w:t>
      </w:r>
      <w:r w:rsidRPr="006A0961">
        <w:rPr>
          <w:lang w:val="pt-BR"/>
        </w:rPr>
        <w:t xml:space="preserve"> na SRFB</w:t>
      </w:r>
      <w:r w:rsidRPr="00B203BC">
        <w:rPr>
          <w:lang w:val="pt-BR"/>
        </w:rPr>
        <w:t>”</w:t>
      </w:r>
      <w:r>
        <w:rPr>
          <w:lang w:val="pt-BR"/>
        </w:rPr>
        <w:t xml:space="preserve"> (68)</w:t>
      </w:r>
      <w:r w:rsidRPr="00B203BC">
        <w:rPr>
          <w:lang w:val="pt-BR"/>
        </w:rPr>
        <w:t>;</w:t>
      </w:r>
    </w:p>
    <w:p w14:paraId="1B05B906" w14:textId="77777777" w:rsidR="00C37503" w:rsidRDefault="00C37503" w:rsidP="00C37503">
      <w:pPr>
        <w:pStyle w:val="PargrafodaLista"/>
        <w:numPr>
          <w:ilvl w:val="0"/>
          <w:numId w:val="35"/>
        </w:numPr>
        <w:jc w:val="both"/>
        <w:rPr>
          <w:lang w:val="pt-BR"/>
        </w:rPr>
      </w:pPr>
      <w:r w:rsidRPr="00B203BC">
        <w:rPr>
          <w:lang w:val="pt-BR"/>
        </w:rPr>
        <w:t>O sistema segue na sequencia do fluxo que ativou este fluxo de exceção;</w:t>
      </w:r>
    </w:p>
    <w:p w14:paraId="60333D6A" w14:textId="5CC36A3D" w:rsidR="00982A1C" w:rsidRDefault="00982A1C" w:rsidP="00F414DF">
      <w:pPr>
        <w:pStyle w:val="Ttulo2"/>
        <w:jc w:val="both"/>
        <w:rPr>
          <w:lang w:val="pt-BR"/>
        </w:rPr>
      </w:pPr>
      <w:bookmarkStart w:id="33" w:name="_Toc408584583"/>
      <w:bookmarkStart w:id="34" w:name="_Toc444262417"/>
      <w:r w:rsidRPr="00B203BC">
        <w:rPr>
          <w:lang w:val="pt-BR"/>
        </w:rPr>
        <w:t>Pós-condição</w:t>
      </w:r>
      <w:bookmarkEnd w:id="33"/>
      <w:bookmarkEnd w:id="34"/>
    </w:p>
    <w:p w14:paraId="1182C165" w14:textId="6041F94F" w:rsidR="00190F48" w:rsidRPr="00190F48" w:rsidRDefault="00190F48" w:rsidP="00190F48">
      <w:pPr>
        <w:rPr>
          <w:lang w:val="pt-BR"/>
        </w:rPr>
      </w:pPr>
      <w:r>
        <w:rPr>
          <w:lang w:val="pt-BR"/>
        </w:rPr>
        <w:t>N/A</w:t>
      </w:r>
    </w:p>
    <w:p w14:paraId="28C7F023" w14:textId="77777777" w:rsidR="00496636" w:rsidRDefault="00496636" w:rsidP="00F414DF">
      <w:pPr>
        <w:pStyle w:val="Ttulo2"/>
        <w:jc w:val="both"/>
        <w:rPr>
          <w:lang w:val="pt-BR"/>
        </w:rPr>
      </w:pPr>
      <w:bookmarkStart w:id="35" w:name="_Toc101248490"/>
      <w:bookmarkStart w:id="36" w:name="_Toc102377895"/>
      <w:bookmarkStart w:id="37" w:name="_Toc408584588"/>
      <w:bookmarkStart w:id="38" w:name="_Toc444262418"/>
      <w:bookmarkEnd w:id="17"/>
      <w:bookmarkEnd w:id="18"/>
      <w:r w:rsidRPr="00B203BC">
        <w:rPr>
          <w:lang w:val="pt-BR"/>
        </w:rPr>
        <w:t>Requisitos Especiais</w:t>
      </w:r>
      <w:bookmarkEnd w:id="35"/>
      <w:bookmarkEnd w:id="36"/>
      <w:bookmarkEnd w:id="37"/>
      <w:bookmarkEnd w:id="38"/>
    </w:p>
    <w:p w14:paraId="5E063FB0" w14:textId="4BF91624" w:rsidR="00190F48" w:rsidRDefault="00190F48" w:rsidP="00190F48">
      <w:pPr>
        <w:rPr>
          <w:lang w:val="pt-BR"/>
        </w:rPr>
      </w:pPr>
      <w:r>
        <w:rPr>
          <w:lang w:val="pt-BR"/>
        </w:rPr>
        <w:t>N/A</w:t>
      </w:r>
    </w:p>
    <w:p w14:paraId="19544662" w14:textId="2363C59A" w:rsidR="004B0EC5" w:rsidRPr="00B203BC" w:rsidRDefault="001B6DD2" w:rsidP="004925C8">
      <w:pPr>
        <w:pStyle w:val="Ttulo2"/>
        <w:jc w:val="both"/>
        <w:rPr>
          <w:lang w:val="pt-BR"/>
        </w:rPr>
      </w:pPr>
      <w:bookmarkStart w:id="39" w:name="_Toc444262419"/>
      <w:r w:rsidRPr="00B203BC">
        <w:rPr>
          <w:lang w:val="pt-BR"/>
        </w:rPr>
        <w:t xml:space="preserve">Layout </w:t>
      </w:r>
      <w:r w:rsidR="00F17A77" w:rsidRPr="00B203BC">
        <w:rPr>
          <w:lang w:val="pt-BR"/>
        </w:rPr>
        <w:t xml:space="preserve">das </w:t>
      </w:r>
      <w:r w:rsidRPr="00B203BC">
        <w:rPr>
          <w:lang w:val="pt-BR"/>
        </w:rPr>
        <w:t>Páginas de Entrada ou Saída</w:t>
      </w:r>
      <w:bookmarkEnd w:id="39"/>
    </w:p>
    <w:p w14:paraId="511CE502" w14:textId="77777777" w:rsidR="00881B62" w:rsidRPr="00260CB8" w:rsidRDefault="00881B62" w:rsidP="00881B62">
      <w:pPr>
        <w:jc w:val="both"/>
        <w:rPr>
          <w:b/>
          <w:lang w:val="pt-BR"/>
        </w:rPr>
      </w:pPr>
      <w:r w:rsidRPr="00260CB8">
        <w:rPr>
          <w:b/>
          <w:lang w:val="pt-BR"/>
        </w:rPr>
        <w:t>CCIUC0209PG001:</w:t>
      </w:r>
    </w:p>
    <w:p w14:paraId="5C8A5B89" w14:textId="77777777" w:rsidR="004B3C1E" w:rsidRPr="00B203BC" w:rsidRDefault="004B3C1E" w:rsidP="004B3C1E">
      <w:pPr>
        <w:jc w:val="both"/>
        <w:rPr>
          <w:lang w:val="pt-BR"/>
        </w:rPr>
      </w:pPr>
      <w:r w:rsidRPr="00B203BC">
        <w:rPr>
          <w:lang w:val="pt-BR"/>
        </w:rPr>
        <w:t xml:space="preserve">Pendencias da solicitação de </w:t>
      </w:r>
      <w:r w:rsidR="00881B62" w:rsidRPr="00B203BC">
        <w:rPr>
          <w:lang w:val="pt-BR"/>
        </w:rPr>
        <w:t>&lt;Tipo de Solicitação&gt; de &lt; Categoria do Solicitante&gt;</w:t>
      </w:r>
      <w:r w:rsidRPr="00B203BC">
        <w:rPr>
          <w:lang w:val="pt-BR"/>
        </w:rPr>
        <w:t>;</w:t>
      </w:r>
    </w:p>
    <w:p w14:paraId="42E6807E" w14:textId="77777777" w:rsidR="00881B62" w:rsidRPr="00B203BC" w:rsidRDefault="00881B62" w:rsidP="004B3C1E">
      <w:pPr>
        <w:jc w:val="both"/>
        <w:rPr>
          <w:lang w:val="pt-BR"/>
        </w:rPr>
      </w:pPr>
      <w:r w:rsidRPr="00B203BC">
        <w:rPr>
          <w:lang w:val="pt-BR"/>
        </w:rPr>
        <w:t xml:space="preserve">&lt;CNPJ solicitante&gt;&lt;Razão Social Solicitante&gt; </w:t>
      </w:r>
    </w:p>
    <w:p w14:paraId="1FDC46EE" w14:textId="77777777" w:rsidR="00881B62" w:rsidRPr="00B203BC" w:rsidRDefault="00881B62" w:rsidP="004B3C1E">
      <w:pPr>
        <w:jc w:val="both"/>
        <w:rPr>
          <w:lang w:val="pt-BR"/>
        </w:rPr>
      </w:pPr>
      <w:r w:rsidRPr="00B203BC">
        <w:rPr>
          <w:lang w:val="pt-BR"/>
        </w:rPr>
        <w:t>&lt;MSG Código&gt; &lt;</w:t>
      </w:r>
      <w:proofErr w:type="spellStart"/>
      <w:r w:rsidRPr="00B203BC">
        <w:rPr>
          <w:lang w:val="pt-BR"/>
        </w:rPr>
        <w:t>Msg</w:t>
      </w:r>
      <w:proofErr w:type="spellEnd"/>
      <w:r w:rsidRPr="00B203BC">
        <w:rPr>
          <w:lang w:val="pt-BR"/>
        </w:rPr>
        <w:t xml:space="preserve"> Descrição&gt;</w:t>
      </w:r>
    </w:p>
    <w:p w14:paraId="6099D42D" w14:textId="77777777" w:rsidR="00881B62" w:rsidRPr="00B203BC" w:rsidRDefault="00881B62" w:rsidP="00881B62">
      <w:pPr>
        <w:jc w:val="both"/>
        <w:rPr>
          <w:lang w:val="pt-BR"/>
        </w:rPr>
      </w:pPr>
      <w:r w:rsidRPr="00B203BC">
        <w:rPr>
          <w:lang w:val="pt-BR"/>
        </w:rPr>
        <w:t>&lt;MSG Código&gt; &lt;</w:t>
      </w:r>
      <w:proofErr w:type="spellStart"/>
      <w:r w:rsidRPr="00B203BC">
        <w:rPr>
          <w:lang w:val="pt-BR"/>
        </w:rPr>
        <w:t>Msg</w:t>
      </w:r>
      <w:proofErr w:type="spellEnd"/>
      <w:r w:rsidRPr="00B203BC">
        <w:rPr>
          <w:lang w:val="pt-BR"/>
        </w:rPr>
        <w:t xml:space="preserve"> Descrição&gt;</w:t>
      </w:r>
    </w:p>
    <w:p w14:paraId="086DB9A3" w14:textId="77777777" w:rsidR="00881B62" w:rsidRPr="00B203BC" w:rsidRDefault="00881B62" w:rsidP="004B3C1E">
      <w:pPr>
        <w:jc w:val="both"/>
        <w:rPr>
          <w:lang w:val="pt-BR"/>
        </w:rPr>
      </w:pPr>
    </w:p>
    <w:p w14:paraId="74775C48" w14:textId="77777777" w:rsidR="0049589C" w:rsidRPr="00B203BC" w:rsidRDefault="0049589C" w:rsidP="004B3C1E">
      <w:pPr>
        <w:jc w:val="both"/>
        <w:rPr>
          <w:lang w:val="pt-BR"/>
        </w:rPr>
      </w:pPr>
      <w:r w:rsidRPr="00B203BC">
        <w:rPr>
          <w:lang w:val="pt-BR"/>
        </w:rPr>
        <w:t xml:space="preserve">&lt;CNPJ solicitante&gt; &lt;Razão Social Solicitante&gt; </w:t>
      </w:r>
    </w:p>
    <w:p w14:paraId="221C2D98" w14:textId="77777777" w:rsidR="0049589C" w:rsidRPr="00B203BC" w:rsidRDefault="00881B62" w:rsidP="004B3C1E">
      <w:pPr>
        <w:jc w:val="both"/>
        <w:rPr>
          <w:lang w:val="pt-BR"/>
        </w:rPr>
      </w:pPr>
      <w:r w:rsidRPr="00B203BC">
        <w:rPr>
          <w:lang w:val="pt-BR"/>
        </w:rPr>
        <w:t>&lt;MSG Código&gt; &lt;CPF Código&gt; &lt;nome</w:t>
      </w:r>
      <w:r w:rsidR="0049589C" w:rsidRPr="00B203BC">
        <w:rPr>
          <w:lang w:val="pt-BR"/>
        </w:rPr>
        <w:t>&gt; &lt;</w:t>
      </w:r>
      <w:proofErr w:type="spellStart"/>
      <w:r w:rsidR="0049589C" w:rsidRPr="00B203BC">
        <w:rPr>
          <w:lang w:val="pt-BR"/>
        </w:rPr>
        <w:t>Msg</w:t>
      </w:r>
      <w:proofErr w:type="spellEnd"/>
      <w:r w:rsidR="0049589C" w:rsidRPr="00B203BC">
        <w:rPr>
          <w:lang w:val="pt-BR"/>
        </w:rPr>
        <w:t xml:space="preserve"> Descrição&gt; </w:t>
      </w:r>
    </w:p>
    <w:p w14:paraId="2E0DE860" w14:textId="77777777" w:rsidR="0049589C" w:rsidRPr="00B203BC" w:rsidRDefault="0049589C" w:rsidP="0049589C">
      <w:pPr>
        <w:jc w:val="both"/>
        <w:rPr>
          <w:lang w:val="pt-BR"/>
        </w:rPr>
      </w:pPr>
      <w:r w:rsidRPr="00B203BC">
        <w:rPr>
          <w:lang w:val="pt-BR"/>
        </w:rPr>
        <w:t xml:space="preserve">&lt;MSG Código&gt; &lt;CPF Código&gt; </w:t>
      </w:r>
      <w:r w:rsidR="00881B62" w:rsidRPr="00B203BC">
        <w:rPr>
          <w:lang w:val="pt-BR"/>
        </w:rPr>
        <w:t>&lt;nome&gt;</w:t>
      </w:r>
      <w:r w:rsidRPr="00B203BC">
        <w:rPr>
          <w:lang w:val="pt-BR"/>
        </w:rPr>
        <w:t xml:space="preserve"> &lt;</w:t>
      </w:r>
      <w:proofErr w:type="spellStart"/>
      <w:r w:rsidRPr="00B203BC">
        <w:rPr>
          <w:lang w:val="pt-BR"/>
        </w:rPr>
        <w:t>Msg</w:t>
      </w:r>
      <w:proofErr w:type="spellEnd"/>
      <w:r w:rsidRPr="00B203BC">
        <w:rPr>
          <w:lang w:val="pt-BR"/>
        </w:rPr>
        <w:t xml:space="preserve"> Descrição&gt; </w:t>
      </w:r>
    </w:p>
    <w:p w14:paraId="669881A4" w14:textId="77777777" w:rsidR="0049589C" w:rsidRPr="00B203BC" w:rsidRDefault="0049589C" w:rsidP="0049589C">
      <w:pPr>
        <w:jc w:val="both"/>
        <w:rPr>
          <w:lang w:val="pt-BR"/>
        </w:rPr>
      </w:pPr>
      <w:r w:rsidRPr="00B203BC">
        <w:rPr>
          <w:lang w:val="pt-BR"/>
        </w:rPr>
        <w:t>&lt;MSG Código&gt; &lt;CPF Código&gt; &lt;</w:t>
      </w:r>
      <w:r w:rsidR="00881B62" w:rsidRPr="00B203BC">
        <w:rPr>
          <w:lang w:val="pt-BR"/>
        </w:rPr>
        <w:t>nome</w:t>
      </w:r>
      <w:r w:rsidRPr="00B203BC">
        <w:rPr>
          <w:lang w:val="pt-BR"/>
        </w:rPr>
        <w:t>&gt; &lt;</w:t>
      </w:r>
      <w:proofErr w:type="spellStart"/>
      <w:r w:rsidRPr="00B203BC">
        <w:rPr>
          <w:lang w:val="pt-BR"/>
        </w:rPr>
        <w:t>Msg</w:t>
      </w:r>
      <w:proofErr w:type="spellEnd"/>
      <w:r w:rsidRPr="00B203BC">
        <w:rPr>
          <w:lang w:val="pt-BR"/>
        </w:rPr>
        <w:t xml:space="preserve"> Descrição&gt; </w:t>
      </w:r>
    </w:p>
    <w:p w14:paraId="03B25775" w14:textId="77777777" w:rsidR="0049589C" w:rsidRPr="00B203BC" w:rsidRDefault="0049589C" w:rsidP="0049589C">
      <w:pPr>
        <w:jc w:val="both"/>
        <w:rPr>
          <w:lang w:val="pt-BR"/>
        </w:rPr>
      </w:pPr>
      <w:r w:rsidRPr="00B203BC">
        <w:rPr>
          <w:lang w:val="pt-BR"/>
        </w:rPr>
        <w:t xml:space="preserve">&lt;MSG Código&gt; &lt;CPF Código&gt; </w:t>
      </w:r>
      <w:r w:rsidR="00881B62" w:rsidRPr="00B203BC">
        <w:rPr>
          <w:lang w:val="pt-BR"/>
        </w:rPr>
        <w:t>&lt;nome&gt;</w:t>
      </w:r>
      <w:r w:rsidRPr="00B203BC">
        <w:rPr>
          <w:lang w:val="pt-BR"/>
        </w:rPr>
        <w:t xml:space="preserve"> &lt;</w:t>
      </w:r>
      <w:proofErr w:type="spellStart"/>
      <w:r w:rsidRPr="00B203BC">
        <w:rPr>
          <w:lang w:val="pt-BR"/>
        </w:rPr>
        <w:t>Msg</w:t>
      </w:r>
      <w:proofErr w:type="spellEnd"/>
      <w:r w:rsidRPr="00B203BC">
        <w:rPr>
          <w:lang w:val="pt-BR"/>
        </w:rPr>
        <w:t xml:space="preserve"> Descrição&gt; </w:t>
      </w:r>
    </w:p>
    <w:p w14:paraId="6BD1E60A" w14:textId="77777777" w:rsidR="0049589C" w:rsidRPr="00B203BC" w:rsidRDefault="0049589C" w:rsidP="0049589C">
      <w:pPr>
        <w:jc w:val="both"/>
        <w:rPr>
          <w:lang w:val="pt-BR"/>
        </w:rPr>
      </w:pPr>
      <w:r w:rsidRPr="00B203BC">
        <w:rPr>
          <w:lang w:val="pt-BR"/>
        </w:rPr>
        <w:t xml:space="preserve">&lt;MSG Código&gt; &lt;CPF Código&gt; </w:t>
      </w:r>
      <w:r w:rsidR="00881B62" w:rsidRPr="00B203BC">
        <w:rPr>
          <w:lang w:val="pt-BR"/>
        </w:rPr>
        <w:t>&lt;nome&gt;</w:t>
      </w:r>
      <w:r w:rsidRPr="00B203BC">
        <w:rPr>
          <w:lang w:val="pt-BR"/>
        </w:rPr>
        <w:t xml:space="preserve"> &lt;</w:t>
      </w:r>
      <w:proofErr w:type="spellStart"/>
      <w:r w:rsidRPr="00B203BC">
        <w:rPr>
          <w:lang w:val="pt-BR"/>
        </w:rPr>
        <w:t>Msg</w:t>
      </w:r>
      <w:proofErr w:type="spellEnd"/>
      <w:r w:rsidRPr="00B203BC">
        <w:rPr>
          <w:lang w:val="pt-BR"/>
        </w:rPr>
        <w:t xml:space="preserve"> Descrição&gt; </w:t>
      </w:r>
    </w:p>
    <w:p w14:paraId="6E72F2DC" w14:textId="77777777" w:rsidR="0049589C" w:rsidRPr="00B203BC" w:rsidRDefault="0049589C" w:rsidP="004B3C1E">
      <w:pPr>
        <w:jc w:val="both"/>
        <w:rPr>
          <w:lang w:val="pt-BR"/>
        </w:rPr>
      </w:pPr>
    </w:p>
    <w:p w14:paraId="4ADBCB0C" w14:textId="77777777" w:rsidR="00414440" w:rsidRPr="00B203BC" w:rsidRDefault="00414440" w:rsidP="004B3C1E">
      <w:pPr>
        <w:jc w:val="both"/>
        <w:rPr>
          <w:lang w:val="pt-BR"/>
        </w:rPr>
      </w:pPr>
      <w:r w:rsidRPr="00B203BC">
        <w:rPr>
          <w:lang w:val="pt-BR"/>
        </w:rPr>
        <w:t>Empresa Sócia direta ou indireta</w:t>
      </w:r>
    </w:p>
    <w:p w14:paraId="6D095F34" w14:textId="77777777" w:rsidR="00414440" w:rsidRPr="00B203BC" w:rsidRDefault="00414440" w:rsidP="00414440">
      <w:pPr>
        <w:jc w:val="both"/>
        <w:rPr>
          <w:lang w:val="pt-BR"/>
        </w:rPr>
      </w:pPr>
      <w:r w:rsidRPr="00B203BC">
        <w:rPr>
          <w:lang w:val="pt-BR"/>
        </w:rPr>
        <w:t xml:space="preserve">&lt;CNPJ Sócio&gt; &lt;Razão Social Sócio&gt; </w:t>
      </w:r>
    </w:p>
    <w:p w14:paraId="1B96318C" w14:textId="77777777" w:rsidR="00414440" w:rsidRPr="00B203BC" w:rsidRDefault="00414440" w:rsidP="00414440">
      <w:pPr>
        <w:jc w:val="both"/>
        <w:rPr>
          <w:lang w:val="pt-BR"/>
        </w:rPr>
      </w:pPr>
      <w:r w:rsidRPr="00B203BC">
        <w:rPr>
          <w:lang w:val="pt-BR"/>
        </w:rPr>
        <w:t xml:space="preserve">&lt;MSG Código&gt; &lt;CPF Código&gt; </w:t>
      </w:r>
      <w:r w:rsidR="00881B62" w:rsidRPr="00B203BC">
        <w:rPr>
          <w:lang w:val="pt-BR"/>
        </w:rPr>
        <w:t>&lt;nome&gt;</w:t>
      </w:r>
      <w:r w:rsidRPr="00B203BC">
        <w:rPr>
          <w:lang w:val="pt-BR"/>
        </w:rPr>
        <w:t xml:space="preserve"> &lt;</w:t>
      </w:r>
      <w:proofErr w:type="spellStart"/>
      <w:r w:rsidRPr="00B203BC">
        <w:rPr>
          <w:lang w:val="pt-BR"/>
        </w:rPr>
        <w:t>Msg</w:t>
      </w:r>
      <w:proofErr w:type="spellEnd"/>
      <w:r w:rsidRPr="00B203BC">
        <w:rPr>
          <w:lang w:val="pt-BR"/>
        </w:rPr>
        <w:t xml:space="preserve"> Descrição&gt; </w:t>
      </w:r>
    </w:p>
    <w:p w14:paraId="6BF791D0" w14:textId="77777777" w:rsidR="00414440" w:rsidRPr="00B203BC" w:rsidRDefault="00414440" w:rsidP="00414440">
      <w:pPr>
        <w:jc w:val="both"/>
        <w:rPr>
          <w:lang w:val="pt-BR"/>
        </w:rPr>
      </w:pPr>
      <w:r w:rsidRPr="00B203BC">
        <w:rPr>
          <w:lang w:val="pt-BR"/>
        </w:rPr>
        <w:t xml:space="preserve">&lt;MSG Código&gt; &lt;CPF Código&gt; </w:t>
      </w:r>
      <w:r w:rsidR="00881B62" w:rsidRPr="00B203BC">
        <w:rPr>
          <w:lang w:val="pt-BR"/>
        </w:rPr>
        <w:t>&lt;nome&gt;</w:t>
      </w:r>
      <w:r w:rsidRPr="00B203BC">
        <w:rPr>
          <w:lang w:val="pt-BR"/>
        </w:rPr>
        <w:t xml:space="preserve"> &lt;</w:t>
      </w:r>
      <w:proofErr w:type="spellStart"/>
      <w:r w:rsidRPr="00B203BC">
        <w:rPr>
          <w:lang w:val="pt-BR"/>
        </w:rPr>
        <w:t>Msg</w:t>
      </w:r>
      <w:proofErr w:type="spellEnd"/>
      <w:r w:rsidRPr="00B203BC">
        <w:rPr>
          <w:lang w:val="pt-BR"/>
        </w:rPr>
        <w:t xml:space="preserve"> Descrição&gt; </w:t>
      </w:r>
    </w:p>
    <w:p w14:paraId="13A1BD1F" w14:textId="77777777" w:rsidR="00414440" w:rsidRPr="00B203BC" w:rsidRDefault="00414440" w:rsidP="00414440">
      <w:pPr>
        <w:jc w:val="both"/>
        <w:rPr>
          <w:lang w:val="pt-BR"/>
        </w:rPr>
      </w:pPr>
      <w:r w:rsidRPr="00B203BC">
        <w:rPr>
          <w:lang w:val="pt-BR"/>
        </w:rPr>
        <w:t xml:space="preserve">&lt;MSG Código&gt; &lt;CPF Código&gt; </w:t>
      </w:r>
      <w:r w:rsidR="00881B62" w:rsidRPr="00B203BC">
        <w:rPr>
          <w:lang w:val="pt-BR"/>
        </w:rPr>
        <w:t>&lt;nome&gt;</w:t>
      </w:r>
      <w:r w:rsidRPr="00B203BC">
        <w:rPr>
          <w:lang w:val="pt-BR"/>
        </w:rPr>
        <w:t xml:space="preserve"> &lt;</w:t>
      </w:r>
      <w:proofErr w:type="spellStart"/>
      <w:r w:rsidRPr="00B203BC">
        <w:rPr>
          <w:lang w:val="pt-BR"/>
        </w:rPr>
        <w:t>Msg</w:t>
      </w:r>
      <w:proofErr w:type="spellEnd"/>
      <w:r w:rsidRPr="00B203BC">
        <w:rPr>
          <w:lang w:val="pt-BR"/>
        </w:rPr>
        <w:t xml:space="preserve"> Descrição&gt; </w:t>
      </w:r>
    </w:p>
    <w:p w14:paraId="3EE0F8BF" w14:textId="77777777" w:rsidR="00414440" w:rsidRPr="00B203BC" w:rsidRDefault="00414440" w:rsidP="00414440">
      <w:pPr>
        <w:jc w:val="both"/>
        <w:rPr>
          <w:lang w:val="pt-BR"/>
        </w:rPr>
      </w:pPr>
      <w:r w:rsidRPr="00B203BC">
        <w:rPr>
          <w:lang w:val="pt-BR"/>
        </w:rPr>
        <w:t xml:space="preserve">&lt;MSG Código&gt; &lt;CPF Código&gt; </w:t>
      </w:r>
      <w:r w:rsidR="00881B62" w:rsidRPr="00B203BC">
        <w:rPr>
          <w:lang w:val="pt-BR"/>
        </w:rPr>
        <w:t>&lt;nome&gt;</w:t>
      </w:r>
      <w:r w:rsidRPr="00B203BC">
        <w:rPr>
          <w:lang w:val="pt-BR"/>
        </w:rPr>
        <w:t xml:space="preserve"> &lt;</w:t>
      </w:r>
      <w:proofErr w:type="spellStart"/>
      <w:r w:rsidRPr="00B203BC">
        <w:rPr>
          <w:lang w:val="pt-BR"/>
        </w:rPr>
        <w:t>Msg</w:t>
      </w:r>
      <w:proofErr w:type="spellEnd"/>
      <w:r w:rsidRPr="00B203BC">
        <w:rPr>
          <w:lang w:val="pt-BR"/>
        </w:rPr>
        <w:t xml:space="preserve"> Descrição&gt; </w:t>
      </w:r>
    </w:p>
    <w:p w14:paraId="57B390DA" w14:textId="77777777" w:rsidR="00414440" w:rsidRPr="00B203BC" w:rsidRDefault="00414440" w:rsidP="00414440">
      <w:pPr>
        <w:jc w:val="both"/>
        <w:rPr>
          <w:lang w:val="pt-BR"/>
        </w:rPr>
      </w:pPr>
      <w:r w:rsidRPr="00B203BC">
        <w:rPr>
          <w:lang w:val="pt-BR"/>
        </w:rPr>
        <w:t xml:space="preserve">&lt;MSG Código&gt; &lt;CPF Código&gt; </w:t>
      </w:r>
      <w:r w:rsidR="00881B62" w:rsidRPr="00B203BC">
        <w:rPr>
          <w:lang w:val="pt-BR"/>
        </w:rPr>
        <w:t>&lt;nome&gt;</w:t>
      </w:r>
      <w:r w:rsidRPr="00B203BC">
        <w:rPr>
          <w:lang w:val="pt-BR"/>
        </w:rPr>
        <w:t xml:space="preserve"> &lt;</w:t>
      </w:r>
      <w:proofErr w:type="spellStart"/>
      <w:r w:rsidRPr="00B203BC">
        <w:rPr>
          <w:lang w:val="pt-BR"/>
        </w:rPr>
        <w:t>Msg</w:t>
      </w:r>
      <w:proofErr w:type="spellEnd"/>
      <w:r w:rsidRPr="00B203BC">
        <w:rPr>
          <w:lang w:val="pt-BR"/>
        </w:rPr>
        <w:t xml:space="preserve"> Descrição&gt; </w:t>
      </w:r>
    </w:p>
    <w:p w14:paraId="1EC8D064" w14:textId="77777777" w:rsidR="00414440" w:rsidRPr="00B203BC" w:rsidRDefault="00414440" w:rsidP="004B3C1E">
      <w:pPr>
        <w:jc w:val="both"/>
        <w:rPr>
          <w:lang w:val="pt-BR"/>
        </w:rPr>
      </w:pPr>
    </w:p>
    <w:p w14:paraId="18EF53F6" w14:textId="77777777" w:rsidR="00F34695" w:rsidRPr="00B203BC" w:rsidRDefault="0049589C" w:rsidP="004B3C1E">
      <w:pPr>
        <w:jc w:val="both"/>
        <w:rPr>
          <w:lang w:val="pt-BR"/>
        </w:rPr>
      </w:pPr>
      <w:r w:rsidRPr="00B203BC">
        <w:rPr>
          <w:lang w:val="pt-BR"/>
        </w:rPr>
        <w:t>Em colunas com largura fixa</w:t>
      </w:r>
      <w:r w:rsidR="00EB384B" w:rsidRPr="00B203BC">
        <w:rPr>
          <w:lang w:val="pt-BR"/>
        </w:rPr>
        <w:t>.</w:t>
      </w:r>
    </w:p>
    <w:p w14:paraId="3074D0B8" w14:textId="77777777" w:rsidR="00414440" w:rsidRPr="00B203BC" w:rsidRDefault="00414440" w:rsidP="004B3C1E">
      <w:pPr>
        <w:jc w:val="both"/>
        <w:rPr>
          <w:lang w:val="pt-BR"/>
        </w:rPr>
      </w:pPr>
    </w:p>
    <w:p w14:paraId="0C780035" w14:textId="77777777" w:rsidR="00414440" w:rsidRPr="00B203BC" w:rsidRDefault="00414440" w:rsidP="004B3C1E">
      <w:pPr>
        <w:jc w:val="both"/>
        <w:rPr>
          <w:lang w:val="pt-BR"/>
        </w:rPr>
      </w:pPr>
      <w:r w:rsidRPr="00B203BC">
        <w:rPr>
          <w:lang w:val="pt-BR"/>
        </w:rPr>
        <w:t xml:space="preserve">Para o caso de Sócio CNPJ em que </w:t>
      </w:r>
      <w:r w:rsidR="00881B62" w:rsidRPr="00B203BC">
        <w:rPr>
          <w:lang w:val="pt-BR"/>
        </w:rPr>
        <w:t>o</w:t>
      </w:r>
      <w:r w:rsidR="00FF3ADC" w:rsidRPr="00B203BC">
        <w:rPr>
          <w:lang w:val="pt-BR"/>
        </w:rPr>
        <w:t xml:space="preserve"> sistema verifica </w:t>
      </w:r>
      <w:r w:rsidRPr="00B203BC">
        <w:rPr>
          <w:lang w:val="pt-BR"/>
        </w:rPr>
        <w:t>as mesmas validações d</w:t>
      </w:r>
      <w:r w:rsidR="00881B62" w:rsidRPr="00B203BC">
        <w:rPr>
          <w:lang w:val="pt-BR"/>
        </w:rPr>
        <w:t xml:space="preserve">e seus </w:t>
      </w:r>
      <w:r w:rsidRPr="00B203BC">
        <w:rPr>
          <w:lang w:val="pt-BR"/>
        </w:rPr>
        <w:t>sócios</w:t>
      </w:r>
      <w:r w:rsidR="00881B62" w:rsidRPr="00B203BC">
        <w:rPr>
          <w:lang w:val="pt-BR"/>
        </w:rPr>
        <w:t>.</w:t>
      </w:r>
      <w:r w:rsidRPr="00B203BC">
        <w:rPr>
          <w:lang w:val="pt-BR"/>
        </w:rPr>
        <w:t xml:space="preserve"> </w:t>
      </w:r>
      <w:r w:rsidR="00881B62" w:rsidRPr="00B203BC">
        <w:rPr>
          <w:lang w:val="pt-BR"/>
        </w:rPr>
        <w:t>I</w:t>
      </w:r>
      <w:r w:rsidRPr="00B203BC">
        <w:rPr>
          <w:lang w:val="pt-BR"/>
        </w:rPr>
        <w:t>niciar um novo bloco com o CNPJ do Sócio e seus CPFs</w:t>
      </w:r>
      <w:r w:rsidR="00EB384B" w:rsidRPr="00B203BC">
        <w:rPr>
          <w:lang w:val="pt-BR"/>
        </w:rPr>
        <w:t>.</w:t>
      </w:r>
      <w:bookmarkEnd w:id="0"/>
    </w:p>
    <w:sectPr w:rsidR="00414440" w:rsidRPr="00B203BC" w:rsidSect="003F5576">
      <w:headerReference w:type="default" r:id="rId10"/>
      <w:footerReference w:type="default" r:id="rId11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6D67FE" w15:done="0"/>
  <w15:commentEx w15:paraId="057C812C" w15:done="0"/>
  <w15:commentEx w15:paraId="71F289E1" w15:done="0"/>
  <w15:commentEx w15:paraId="1CE5B9C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66256E" w14:textId="77777777" w:rsidR="00103E78" w:rsidRDefault="00103E78">
      <w:r>
        <w:separator/>
      </w:r>
    </w:p>
  </w:endnote>
  <w:endnote w:type="continuationSeparator" w:id="0">
    <w:p w14:paraId="3BE38AF5" w14:textId="77777777" w:rsidR="00103E78" w:rsidRDefault="00103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4856A3" w14:textId="77777777" w:rsidR="000974F3" w:rsidRPr="009C67BD" w:rsidRDefault="00103E78" w:rsidP="003F5576">
    <w:pPr>
      <w:pStyle w:val="Rodap"/>
    </w:pPr>
    <w:r>
      <w:rPr>
        <w:noProof/>
        <w:snapToGrid/>
        <w:lang w:val="pt-BR" w:eastAsia="pt-BR"/>
      </w:rPr>
      <w:pict w14:anchorId="68AD13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1056853" r:id="rId2"/>
      </w:pict>
    </w:r>
    <w:r w:rsidR="000974F3" w:rsidRPr="009C67BD">
      <w:fldChar w:fldCharType="begin"/>
    </w:r>
    <w:r w:rsidR="000974F3" w:rsidRPr="009C67BD">
      <w:instrText>PAGE   \* MERGEFORMAT</w:instrText>
    </w:r>
    <w:r w:rsidR="000974F3" w:rsidRPr="009C67BD">
      <w:fldChar w:fldCharType="separate"/>
    </w:r>
    <w:r w:rsidR="007E009D" w:rsidRPr="007E009D">
      <w:rPr>
        <w:noProof/>
        <w:lang w:val="pt-BR"/>
      </w:rPr>
      <w:t>1</w:t>
    </w:r>
    <w:r w:rsidR="000974F3" w:rsidRPr="009C67BD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1B3C22" w14:textId="77777777" w:rsidR="00103E78" w:rsidRDefault="00103E78">
      <w:r>
        <w:separator/>
      </w:r>
    </w:p>
  </w:footnote>
  <w:footnote w:type="continuationSeparator" w:id="0">
    <w:p w14:paraId="2842115C" w14:textId="77777777" w:rsidR="00103E78" w:rsidRDefault="00103E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157C08" w14:textId="77777777" w:rsidR="000974F3" w:rsidRPr="000A2EDD" w:rsidRDefault="000974F3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4C4905F6" wp14:editId="28769086">
          <wp:simplePos x="0" y="0"/>
          <wp:positionH relativeFrom="page">
            <wp:posOffset>19050</wp:posOffset>
          </wp:positionH>
          <wp:positionV relativeFrom="page">
            <wp:posOffset>28575</wp:posOffset>
          </wp:positionV>
          <wp:extent cx="1348740" cy="1132205"/>
          <wp:effectExtent l="0" t="0" r="381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67933C92" wp14:editId="1687895B">
          <wp:simplePos x="0" y="0"/>
          <wp:positionH relativeFrom="page">
            <wp:posOffset>142875</wp:posOffset>
          </wp:positionH>
          <wp:positionV relativeFrom="page">
            <wp:posOffset>76200</wp:posOffset>
          </wp:positionV>
          <wp:extent cx="7499987" cy="1209675"/>
          <wp:effectExtent l="0" t="0" r="5715" b="9525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21182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7B24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E730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9C27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CB16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91C48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DC35F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346013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793411F"/>
    <w:multiLevelType w:val="multilevel"/>
    <w:tmpl w:val="0416001F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432"/>
      </w:pPr>
    </w:lvl>
    <w:lvl w:ilvl="2">
      <w:start w:val="1"/>
      <w:numFmt w:val="decimal"/>
      <w:lvlText w:val="%1.%2.%3."/>
      <w:lvlJc w:val="left"/>
      <w:pPr>
        <w:ind w:left="2217" w:hanging="504"/>
      </w:pPr>
    </w:lvl>
    <w:lvl w:ilvl="3">
      <w:start w:val="1"/>
      <w:numFmt w:val="decimal"/>
      <w:lvlText w:val="%1.%2.%3.%4."/>
      <w:lvlJc w:val="left"/>
      <w:pPr>
        <w:ind w:left="2721" w:hanging="648"/>
      </w:pPr>
    </w:lvl>
    <w:lvl w:ilvl="4">
      <w:start w:val="1"/>
      <w:numFmt w:val="decimal"/>
      <w:lvlText w:val="%1.%2.%3.%4.%5."/>
      <w:lvlJc w:val="left"/>
      <w:pPr>
        <w:ind w:left="3225" w:hanging="792"/>
      </w:pPr>
    </w:lvl>
    <w:lvl w:ilvl="5">
      <w:start w:val="1"/>
      <w:numFmt w:val="decimal"/>
      <w:lvlText w:val="%1.%2.%3.%4.%5.%6."/>
      <w:lvlJc w:val="left"/>
      <w:pPr>
        <w:ind w:left="3729" w:hanging="936"/>
      </w:pPr>
    </w:lvl>
    <w:lvl w:ilvl="6">
      <w:start w:val="1"/>
      <w:numFmt w:val="decimal"/>
      <w:lvlText w:val="%1.%2.%3.%4.%5.%6.%7."/>
      <w:lvlJc w:val="left"/>
      <w:pPr>
        <w:ind w:left="4233" w:hanging="1080"/>
      </w:pPr>
    </w:lvl>
    <w:lvl w:ilvl="7">
      <w:start w:val="1"/>
      <w:numFmt w:val="decimal"/>
      <w:lvlText w:val="%1.%2.%3.%4.%5.%6.%7.%8."/>
      <w:lvlJc w:val="left"/>
      <w:pPr>
        <w:ind w:left="4737" w:hanging="1224"/>
      </w:pPr>
    </w:lvl>
    <w:lvl w:ilvl="8">
      <w:start w:val="1"/>
      <w:numFmt w:val="decimal"/>
      <w:lvlText w:val="%1.%2.%3.%4.%5.%6.%7.%8.%9."/>
      <w:lvlJc w:val="left"/>
      <w:pPr>
        <w:ind w:left="5313" w:hanging="1440"/>
      </w:pPr>
    </w:lvl>
  </w:abstractNum>
  <w:abstractNum w:abstractNumId="10">
    <w:nsid w:val="39C32B41"/>
    <w:multiLevelType w:val="hybridMultilevel"/>
    <w:tmpl w:val="701AF84C"/>
    <w:lvl w:ilvl="0" w:tplc="4F5AA18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>
    <w:nsid w:val="449260F7"/>
    <w:multiLevelType w:val="multilevel"/>
    <w:tmpl w:val="0416001F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7" w:hanging="432"/>
      </w:pPr>
    </w:lvl>
    <w:lvl w:ilvl="2">
      <w:start w:val="1"/>
      <w:numFmt w:val="decimal"/>
      <w:lvlText w:val="%1.%2.%3."/>
      <w:lvlJc w:val="left"/>
      <w:pPr>
        <w:ind w:left="2359" w:hanging="504"/>
      </w:pPr>
    </w:lvl>
    <w:lvl w:ilvl="3">
      <w:start w:val="1"/>
      <w:numFmt w:val="decimal"/>
      <w:lvlText w:val="%1.%2.%3.%4."/>
      <w:lvlJc w:val="left"/>
      <w:pPr>
        <w:ind w:left="2863" w:hanging="648"/>
      </w:pPr>
    </w:lvl>
    <w:lvl w:ilvl="4">
      <w:start w:val="1"/>
      <w:numFmt w:val="decimal"/>
      <w:lvlText w:val="%1.%2.%3.%4.%5."/>
      <w:lvlJc w:val="left"/>
      <w:pPr>
        <w:ind w:left="3367" w:hanging="792"/>
      </w:pPr>
    </w:lvl>
    <w:lvl w:ilvl="5">
      <w:start w:val="1"/>
      <w:numFmt w:val="decimal"/>
      <w:lvlText w:val="%1.%2.%3.%4.%5.%6."/>
      <w:lvlJc w:val="left"/>
      <w:pPr>
        <w:ind w:left="3871" w:hanging="936"/>
      </w:pPr>
    </w:lvl>
    <w:lvl w:ilvl="6">
      <w:start w:val="1"/>
      <w:numFmt w:val="decimal"/>
      <w:lvlText w:val="%1.%2.%3.%4.%5.%6.%7."/>
      <w:lvlJc w:val="left"/>
      <w:pPr>
        <w:ind w:left="4375" w:hanging="1080"/>
      </w:pPr>
    </w:lvl>
    <w:lvl w:ilvl="7">
      <w:start w:val="1"/>
      <w:numFmt w:val="decimal"/>
      <w:lvlText w:val="%1.%2.%3.%4.%5.%6.%7.%8."/>
      <w:lvlJc w:val="left"/>
      <w:pPr>
        <w:ind w:left="4879" w:hanging="1224"/>
      </w:pPr>
    </w:lvl>
    <w:lvl w:ilvl="8">
      <w:start w:val="1"/>
      <w:numFmt w:val="decimal"/>
      <w:lvlText w:val="%1.%2.%3.%4.%5.%6.%7.%8.%9."/>
      <w:lvlJc w:val="left"/>
      <w:pPr>
        <w:ind w:left="5455" w:hanging="1440"/>
      </w:pPr>
    </w:lvl>
  </w:abstractNum>
  <w:abstractNum w:abstractNumId="12">
    <w:nsid w:val="48005D6C"/>
    <w:multiLevelType w:val="hybridMultilevel"/>
    <w:tmpl w:val="701AF84C"/>
    <w:lvl w:ilvl="0" w:tplc="4F5AA18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>
    <w:nsid w:val="485100D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A736B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C2D2B9D"/>
    <w:multiLevelType w:val="hybridMultilevel"/>
    <w:tmpl w:val="701AF84C"/>
    <w:lvl w:ilvl="0" w:tplc="4F5AA18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>
    <w:nsid w:val="5500261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8C67A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8DA6602"/>
    <w:multiLevelType w:val="multilevel"/>
    <w:tmpl w:val="0416001F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7" w:hanging="432"/>
      </w:pPr>
    </w:lvl>
    <w:lvl w:ilvl="2">
      <w:start w:val="1"/>
      <w:numFmt w:val="decimal"/>
      <w:lvlText w:val="%1.%2.%3."/>
      <w:lvlJc w:val="left"/>
      <w:pPr>
        <w:ind w:left="2359" w:hanging="504"/>
      </w:pPr>
    </w:lvl>
    <w:lvl w:ilvl="3">
      <w:start w:val="1"/>
      <w:numFmt w:val="decimal"/>
      <w:lvlText w:val="%1.%2.%3.%4."/>
      <w:lvlJc w:val="left"/>
      <w:pPr>
        <w:ind w:left="2863" w:hanging="648"/>
      </w:pPr>
    </w:lvl>
    <w:lvl w:ilvl="4">
      <w:start w:val="1"/>
      <w:numFmt w:val="decimal"/>
      <w:lvlText w:val="%1.%2.%3.%4.%5."/>
      <w:lvlJc w:val="left"/>
      <w:pPr>
        <w:ind w:left="3367" w:hanging="792"/>
      </w:pPr>
    </w:lvl>
    <w:lvl w:ilvl="5">
      <w:start w:val="1"/>
      <w:numFmt w:val="decimal"/>
      <w:lvlText w:val="%1.%2.%3.%4.%5.%6."/>
      <w:lvlJc w:val="left"/>
      <w:pPr>
        <w:ind w:left="3871" w:hanging="936"/>
      </w:pPr>
    </w:lvl>
    <w:lvl w:ilvl="6">
      <w:start w:val="1"/>
      <w:numFmt w:val="decimal"/>
      <w:lvlText w:val="%1.%2.%3.%4.%5.%6.%7."/>
      <w:lvlJc w:val="left"/>
      <w:pPr>
        <w:ind w:left="4375" w:hanging="1080"/>
      </w:pPr>
    </w:lvl>
    <w:lvl w:ilvl="7">
      <w:start w:val="1"/>
      <w:numFmt w:val="decimal"/>
      <w:lvlText w:val="%1.%2.%3.%4.%5.%6.%7.%8."/>
      <w:lvlJc w:val="left"/>
      <w:pPr>
        <w:ind w:left="4879" w:hanging="1224"/>
      </w:pPr>
    </w:lvl>
    <w:lvl w:ilvl="8">
      <w:start w:val="1"/>
      <w:numFmt w:val="decimal"/>
      <w:lvlText w:val="%1.%2.%3.%4.%5.%6.%7.%8.%9."/>
      <w:lvlJc w:val="left"/>
      <w:pPr>
        <w:ind w:left="5455" w:hanging="1440"/>
      </w:pPr>
    </w:lvl>
  </w:abstractNum>
  <w:abstractNum w:abstractNumId="19">
    <w:nsid w:val="5F1566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1">
    <w:nsid w:val="6137390D"/>
    <w:multiLevelType w:val="multilevel"/>
    <w:tmpl w:val="0416001F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432"/>
      </w:pPr>
    </w:lvl>
    <w:lvl w:ilvl="2">
      <w:start w:val="1"/>
      <w:numFmt w:val="decimal"/>
      <w:lvlText w:val="%1.%2.%3."/>
      <w:lvlJc w:val="left"/>
      <w:pPr>
        <w:ind w:left="2217" w:hanging="504"/>
      </w:pPr>
    </w:lvl>
    <w:lvl w:ilvl="3">
      <w:start w:val="1"/>
      <w:numFmt w:val="decimal"/>
      <w:lvlText w:val="%1.%2.%3.%4."/>
      <w:lvlJc w:val="left"/>
      <w:pPr>
        <w:ind w:left="2721" w:hanging="648"/>
      </w:pPr>
    </w:lvl>
    <w:lvl w:ilvl="4">
      <w:start w:val="1"/>
      <w:numFmt w:val="decimal"/>
      <w:lvlText w:val="%1.%2.%3.%4.%5."/>
      <w:lvlJc w:val="left"/>
      <w:pPr>
        <w:ind w:left="3225" w:hanging="792"/>
      </w:pPr>
    </w:lvl>
    <w:lvl w:ilvl="5">
      <w:start w:val="1"/>
      <w:numFmt w:val="decimal"/>
      <w:lvlText w:val="%1.%2.%3.%4.%5.%6."/>
      <w:lvlJc w:val="left"/>
      <w:pPr>
        <w:ind w:left="3729" w:hanging="936"/>
      </w:pPr>
    </w:lvl>
    <w:lvl w:ilvl="6">
      <w:start w:val="1"/>
      <w:numFmt w:val="decimal"/>
      <w:lvlText w:val="%1.%2.%3.%4.%5.%6.%7."/>
      <w:lvlJc w:val="left"/>
      <w:pPr>
        <w:ind w:left="4233" w:hanging="1080"/>
      </w:pPr>
    </w:lvl>
    <w:lvl w:ilvl="7">
      <w:start w:val="1"/>
      <w:numFmt w:val="decimal"/>
      <w:lvlText w:val="%1.%2.%3.%4.%5.%6.%7.%8."/>
      <w:lvlJc w:val="left"/>
      <w:pPr>
        <w:ind w:left="4737" w:hanging="1224"/>
      </w:pPr>
    </w:lvl>
    <w:lvl w:ilvl="8">
      <w:start w:val="1"/>
      <w:numFmt w:val="decimal"/>
      <w:lvlText w:val="%1.%2.%3.%4.%5.%6.%7.%8.%9."/>
      <w:lvlJc w:val="left"/>
      <w:pPr>
        <w:ind w:left="5313" w:hanging="1440"/>
      </w:pPr>
    </w:lvl>
  </w:abstractNum>
  <w:abstractNum w:abstractNumId="22">
    <w:nsid w:val="61BC23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4E86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5B512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6CC703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7863E50"/>
    <w:multiLevelType w:val="hybridMultilevel"/>
    <w:tmpl w:val="701AF84C"/>
    <w:lvl w:ilvl="0" w:tplc="4F5AA18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7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6F6075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>
    <w:nsid w:val="71D07B1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4246B0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7B6E7C56"/>
    <w:multiLevelType w:val="hybridMultilevel"/>
    <w:tmpl w:val="701AF84C"/>
    <w:lvl w:ilvl="0" w:tplc="4F5AA18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4">
    <w:nsid w:val="7D0B66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32"/>
  </w:num>
  <w:num w:numId="3">
    <w:abstractNumId w:val="27"/>
  </w:num>
  <w:num w:numId="4">
    <w:abstractNumId w:val="29"/>
  </w:num>
  <w:num w:numId="5">
    <w:abstractNumId w:val="7"/>
  </w:num>
  <w:num w:numId="6">
    <w:abstractNumId w:val="8"/>
  </w:num>
  <w:num w:numId="7">
    <w:abstractNumId w:val="15"/>
  </w:num>
  <w:num w:numId="8">
    <w:abstractNumId w:val="31"/>
  </w:num>
  <w:num w:numId="9">
    <w:abstractNumId w:val="21"/>
  </w:num>
  <w:num w:numId="10">
    <w:abstractNumId w:val="22"/>
  </w:num>
  <w:num w:numId="11">
    <w:abstractNumId w:val="24"/>
  </w:num>
  <w:num w:numId="12">
    <w:abstractNumId w:val="18"/>
  </w:num>
  <w:num w:numId="13">
    <w:abstractNumId w:val="1"/>
  </w:num>
  <w:num w:numId="14">
    <w:abstractNumId w:val="13"/>
  </w:num>
  <w:num w:numId="15">
    <w:abstractNumId w:val="0"/>
  </w:num>
  <w:num w:numId="16">
    <w:abstractNumId w:val="23"/>
  </w:num>
  <w:num w:numId="17">
    <w:abstractNumId w:val="2"/>
  </w:num>
  <w:num w:numId="18">
    <w:abstractNumId w:val="14"/>
  </w:num>
  <w:num w:numId="19">
    <w:abstractNumId w:val="17"/>
  </w:num>
  <w:num w:numId="20">
    <w:abstractNumId w:val="16"/>
  </w:num>
  <w:num w:numId="21">
    <w:abstractNumId w:val="6"/>
  </w:num>
  <w:num w:numId="22">
    <w:abstractNumId w:val="34"/>
  </w:num>
  <w:num w:numId="23">
    <w:abstractNumId w:val="3"/>
  </w:num>
  <w:num w:numId="24">
    <w:abstractNumId w:val="4"/>
  </w:num>
  <w:num w:numId="25">
    <w:abstractNumId w:val="28"/>
  </w:num>
  <w:num w:numId="26">
    <w:abstractNumId w:val="25"/>
  </w:num>
  <w:num w:numId="27">
    <w:abstractNumId w:val="9"/>
  </w:num>
  <w:num w:numId="28">
    <w:abstractNumId w:val="30"/>
  </w:num>
  <w:num w:numId="29">
    <w:abstractNumId w:val="11"/>
  </w:num>
  <w:num w:numId="30">
    <w:abstractNumId w:val="33"/>
  </w:num>
  <w:num w:numId="31">
    <w:abstractNumId w:val="10"/>
  </w:num>
  <w:num w:numId="32">
    <w:abstractNumId w:val="27"/>
  </w:num>
  <w:num w:numId="33">
    <w:abstractNumId w:val="26"/>
  </w:num>
  <w:num w:numId="34">
    <w:abstractNumId w:val="5"/>
  </w:num>
  <w:num w:numId="35">
    <w:abstractNumId w:val="12"/>
  </w:num>
  <w:num w:numId="36">
    <w:abstractNumId w:val="19"/>
  </w:num>
  <w:numIdMacAtCleanup w:val="31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4760"/>
    <w:rsid w:val="000102EF"/>
    <w:rsid w:val="00013E72"/>
    <w:rsid w:val="00016505"/>
    <w:rsid w:val="00017DDD"/>
    <w:rsid w:val="00035CB2"/>
    <w:rsid w:val="0005714C"/>
    <w:rsid w:val="000941DB"/>
    <w:rsid w:val="000974F3"/>
    <w:rsid w:val="000B1C7E"/>
    <w:rsid w:val="000C31BC"/>
    <w:rsid w:val="000C5DC7"/>
    <w:rsid w:val="000D7A3F"/>
    <w:rsid w:val="000F3269"/>
    <w:rsid w:val="00103E78"/>
    <w:rsid w:val="00112A21"/>
    <w:rsid w:val="001167F1"/>
    <w:rsid w:val="001240E9"/>
    <w:rsid w:val="0013090F"/>
    <w:rsid w:val="00141C1A"/>
    <w:rsid w:val="00144FBE"/>
    <w:rsid w:val="001669EC"/>
    <w:rsid w:val="00170FA1"/>
    <w:rsid w:val="0017772B"/>
    <w:rsid w:val="00190F48"/>
    <w:rsid w:val="00191072"/>
    <w:rsid w:val="001A06CF"/>
    <w:rsid w:val="001A1DAC"/>
    <w:rsid w:val="001A21DC"/>
    <w:rsid w:val="001A2C86"/>
    <w:rsid w:val="001A7628"/>
    <w:rsid w:val="001B6DD2"/>
    <w:rsid w:val="001C69C9"/>
    <w:rsid w:val="001C6CF5"/>
    <w:rsid w:val="001D6216"/>
    <w:rsid w:val="001F108F"/>
    <w:rsid w:val="001F5AAB"/>
    <w:rsid w:val="0020743B"/>
    <w:rsid w:val="0021684A"/>
    <w:rsid w:val="00217EEE"/>
    <w:rsid w:val="002332F5"/>
    <w:rsid w:val="00237F22"/>
    <w:rsid w:val="00244BB3"/>
    <w:rsid w:val="00256B37"/>
    <w:rsid w:val="00260CB8"/>
    <w:rsid w:val="002669D8"/>
    <w:rsid w:val="002700BE"/>
    <w:rsid w:val="0027381C"/>
    <w:rsid w:val="0028503E"/>
    <w:rsid w:val="0029598B"/>
    <w:rsid w:val="00296931"/>
    <w:rsid w:val="002A1834"/>
    <w:rsid w:val="002A2D65"/>
    <w:rsid w:val="002A5630"/>
    <w:rsid w:val="002B44BA"/>
    <w:rsid w:val="002B45AA"/>
    <w:rsid w:val="002D68D6"/>
    <w:rsid w:val="002E3A09"/>
    <w:rsid w:val="002F203C"/>
    <w:rsid w:val="0031219B"/>
    <w:rsid w:val="003216BC"/>
    <w:rsid w:val="003243DA"/>
    <w:rsid w:val="00335877"/>
    <w:rsid w:val="003505B8"/>
    <w:rsid w:val="00351A26"/>
    <w:rsid w:val="00353BE4"/>
    <w:rsid w:val="00356107"/>
    <w:rsid w:val="00375521"/>
    <w:rsid w:val="00375A5E"/>
    <w:rsid w:val="00376EE2"/>
    <w:rsid w:val="00386805"/>
    <w:rsid w:val="00391ECC"/>
    <w:rsid w:val="003955F1"/>
    <w:rsid w:val="003B5B23"/>
    <w:rsid w:val="003C7F5A"/>
    <w:rsid w:val="003D4E95"/>
    <w:rsid w:val="003F23E2"/>
    <w:rsid w:val="003F5576"/>
    <w:rsid w:val="00407CB6"/>
    <w:rsid w:val="0041232C"/>
    <w:rsid w:val="00413B6F"/>
    <w:rsid w:val="00414440"/>
    <w:rsid w:val="004271F2"/>
    <w:rsid w:val="00427C0D"/>
    <w:rsid w:val="00441C85"/>
    <w:rsid w:val="00442E33"/>
    <w:rsid w:val="00445E12"/>
    <w:rsid w:val="0045775B"/>
    <w:rsid w:val="00471FEA"/>
    <w:rsid w:val="004819BD"/>
    <w:rsid w:val="00483110"/>
    <w:rsid w:val="004925C8"/>
    <w:rsid w:val="004946FE"/>
    <w:rsid w:val="0049589C"/>
    <w:rsid w:val="00496636"/>
    <w:rsid w:val="004A19A3"/>
    <w:rsid w:val="004B0EC5"/>
    <w:rsid w:val="004B1E8B"/>
    <w:rsid w:val="004B3C1E"/>
    <w:rsid w:val="004B4CB2"/>
    <w:rsid w:val="004B4CDF"/>
    <w:rsid w:val="004B51F0"/>
    <w:rsid w:val="004C3582"/>
    <w:rsid w:val="004C4CA9"/>
    <w:rsid w:val="004D4BD4"/>
    <w:rsid w:val="004D632C"/>
    <w:rsid w:val="004E0383"/>
    <w:rsid w:val="004E7CCF"/>
    <w:rsid w:val="005003C3"/>
    <w:rsid w:val="005155BB"/>
    <w:rsid w:val="00517DAA"/>
    <w:rsid w:val="0052113E"/>
    <w:rsid w:val="005234B2"/>
    <w:rsid w:val="005376A9"/>
    <w:rsid w:val="005423EC"/>
    <w:rsid w:val="00551E40"/>
    <w:rsid w:val="0055581E"/>
    <w:rsid w:val="00556DAD"/>
    <w:rsid w:val="00560BBD"/>
    <w:rsid w:val="0056205D"/>
    <w:rsid w:val="0056436B"/>
    <w:rsid w:val="00567460"/>
    <w:rsid w:val="005679A7"/>
    <w:rsid w:val="00571D04"/>
    <w:rsid w:val="005724DB"/>
    <w:rsid w:val="0057275D"/>
    <w:rsid w:val="005735F5"/>
    <w:rsid w:val="005842A2"/>
    <w:rsid w:val="00586889"/>
    <w:rsid w:val="00590446"/>
    <w:rsid w:val="00597570"/>
    <w:rsid w:val="00597B75"/>
    <w:rsid w:val="005A5E53"/>
    <w:rsid w:val="005A751D"/>
    <w:rsid w:val="005B0CD7"/>
    <w:rsid w:val="005B2554"/>
    <w:rsid w:val="005B5017"/>
    <w:rsid w:val="005D6C9F"/>
    <w:rsid w:val="005E4EEE"/>
    <w:rsid w:val="005F57F3"/>
    <w:rsid w:val="005F592B"/>
    <w:rsid w:val="005F5D0B"/>
    <w:rsid w:val="006027B2"/>
    <w:rsid w:val="00623B30"/>
    <w:rsid w:val="0063171B"/>
    <w:rsid w:val="006330C2"/>
    <w:rsid w:val="00651458"/>
    <w:rsid w:val="006516CB"/>
    <w:rsid w:val="00653D7A"/>
    <w:rsid w:val="00654246"/>
    <w:rsid w:val="00656C2D"/>
    <w:rsid w:val="00672282"/>
    <w:rsid w:val="00683531"/>
    <w:rsid w:val="006847A1"/>
    <w:rsid w:val="00685AD9"/>
    <w:rsid w:val="00692255"/>
    <w:rsid w:val="006A0961"/>
    <w:rsid w:val="006A6045"/>
    <w:rsid w:val="006B1C5D"/>
    <w:rsid w:val="006C1336"/>
    <w:rsid w:val="006C3347"/>
    <w:rsid w:val="006C38C0"/>
    <w:rsid w:val="006C63AF"/>
    <w:rsid w:val="006D2D13"/>
    <w:rsid w:val="006D61E8"/>
    <w:rsid w:val="006E1426"/>
    <w:rsid w:val="006E1653"/>
    <w:rsid w:val="006E39B6"/>
    <w:rsid w:val="006E4113"/>
    <w:rsid w:val="006E528C"/>
    <w:rsid w:val="006F71D9"/>
    <w:rsid w:val="00700CE4"/>
    <w:rsid w:val="00725CD0"/>
    <w:rsid w:val="00730FFA"/>
    <w:rsid w:val="00733580"/>
    <w:rsid w:val="00736A8C"/>
    <w:rsid w:val="00741E9E"/>
    <w:rsid w:val="00751E08"/>
    <w:rsid w:val="007579F5"/>
    <w:rsid w:val="0076496F"/>
    <w:rsid w:val="00765355"/>
    <w:rsid w:val="00770D6E"/>
    <w:rsid w:val="00772CF0"/>
    <w:rsid w:val="007740EB"/>
    <w:rsid w:val="0077726F"/>
    <w:rsid w:val="00792FF3"/>
    <w:rsid w:val="007A201E"/>
    <w:rsid w:val="007A2367"/>
    <w:rsid w:val="007A34E2"/>
    <w:rsid w:val="007D24FE"/>
    <w:rsid w:val="007E009D"/>
    <w:rsid w:val="007E5186"/>
    <w:rsid w:val="007E5A9D"/>
    <w:rsid w:val="007E5CCF"/>
    <w:rsid w:val="007E615A"/>
    <w:rsid w:val="00800176"/>
    <w:rsid w:val="008058C3"/>
    <w:rsid w:val="00812676"/>
    <w:rsid w:val="00815BF4"/>
    <w:rsid w:val="008227A7"/>
    <w:rsid w:val="00845273"/>
    <w:rsid w:val="00854E24"/>
    <w:rsid w:val="00857A9A"/>
    <w:rsid w:val="008639DE"/>
    <w:rsid w:val="00865076"/>
    <w:rsid w:val="00865EE2"/>
    <w:rsid w:val="00870129"/>
    <w:rsid w:val="00881B62"/>
    <w:rsid w:val="00884BDB"/>
    <w:rsid w:val="00885A3B"/>
    <w:rsid w:val="008970CA"/>
    <w:rsid w:val="008B4EEB"/>
    <w:rsid w:val="008B7EF0"/>
    <w:rsid w:val="008C0453"/>
    <w:rsid w:val="008C2EBE"/>
    <w:rsid w:val="008C5D42"/>
    <w:rsid w:val="008D68EC"/>
    <w:rsid w:val="008D76C5"/>
    <w:rsid w:val="008E2B71"/>
    <w:rsid w:val="008E2D79"/>
    <w:rsid w:val="008F2B3C"/>
    <w:rsid w:val="00901328"/>
    <w:rsid w:val="00903D91"/>
    <w:rsid w:val="00906997"/>
    <w:rsid w:val="00911258"/>
    <w:rsid w:val="009140F0"/>
    <w:rsid w:val="009234A4"/>
    <w:rsid w:val="00923E36"/>
    <w:rsid w:val="00931A85"/>
    <w:rsid w:val="009345F9"/>
    <w:rsid w:val="00937790"/>
    <w:rsid w:val="00947BCB"/>
    <w:rsid w:val="00955BF6"/>
    <w:rsid w:val="00966588"/>
    <w:rsid w:val="009665D2"/>
    <w:rsid w:val="00982A1C"/>
    <w:rsid w:val="00986953"/>
    <w:rsid w:val="009A6613"/>
    <w:rsid w:val="009C0D22"/>
    <w:rsid w:val="009C67BD"/>
    <w:rsid w:val="009C7EFF"/>
    <w:rsid w:val="009D118F"/>
    <w:rsid w:val="009D1F8D"/>
    <w:rsid w:val="009D3240"/>
    <w:rsid w:val="009D43CD"/>
    <w:rsid w:val="009D7F85"/>
    <w:rsid w:val="009E0DCD"/>
    <w:rsid w:val="009F3E8F"/>
    <w:rsid w:val="00A10A7B"/>
    <w:rsid w:val="00A15967"/>
    <w:rsid w:val="00A17FD0"/>
    <w:rsid w:val="00A2429C"/>
    <w:rsid w:val="00A32828"/>
    <w:rsid w:val="00A41BAB"/>
    <w:rsid w:val="00A463DE"/>
    <w:rsid w:val="00A50C78"/>
    <w:rsid w:val="00A66E40"/>
    <w:rsid w:val="00A72D52"/>
    <w:rsid w:val="00A7666A"/>
    <w:rsid w:val="00A80856"/>
    <w:rsid w:val="00A84CC0"/>
    <w:rsid w:val="00A96231"/>
    <w:rsid w:val="00AA69FA"/>
    <w:rsid w:val="00AB3A87"/>
    <w:rsid w:val="00AB68F7"/>
    <w:rsid w:val="00AC1EEB"/>
    <w:rsid w:val="00AC3033"/>
    <w:rsid w:val="00AC6C0A"/>
    <w:rsid w:val="00AD2F0C"/>
    <w:rsid w:val="00AD46A9"/>
    <w:rsid w:val="00AD6354"/>
    <w:rsid w:val="00AD7479"/>
    <w:rsid w:val="00AE050A"/>
    <w:rsid w:val="00AE0958"/>
    <w:rsid w:val="00AE40F0"/>
    <w:rsid w:val="00AF3C08"/>
    <w:rsid w:val="00B008F0"/>
    <w:rsid w:val="00B156FF"/>
    <w:rsid w:val="00B1778F"/>
    <w:rsid w:val="00B203BC"/>
    <w:rsid w:val="00B233F9"/>
    <w:rsid w:val="00B24A21"/>
    <w:rsid w:val="00B2554A"/>
    <w:rsid w:val="00B357EE"/>
    <w:rsid w:val="00B36312"/>
    <w:rsid w:val="00B44281"/>
    <w:rsid w:val="00B446AE"/>
    <w:rsid w:val="00B46E52"/>
    <w:rsid w:val="00B51673"/>
    <w:rsid w:val="00B8331A"/>
    <w:rsid w:val="00BA1EB3"/>
    <w:rsid w:val="00BB0B0E"/>
    <w:rsid w:val="00BB5E3C"/>
    <w:rsid w:val="00BC3BAD"/>
    <w:rsid w:val="00BE0AF8"/>
    <w:rsid w:val="00BE1A74"/>
    <w:rsid w:val="00BE1A7D"/>
    <w:rsid w:val="00BE7A75"/>
    <w:rsid w:val="00BF1F5B"/>
    <w:rsid w:val="00BF5AE6"/>
    <w:rsid w:val="00C03891"/>
    <w:rsid w:val="00C05E26"/>
    <w:rsid w:val="00C063DC"/>
    <w:rsid w:val="00C1405E"/>
    <w:rsid w:val="00C17C42"/>
    <w:rsid w:val="00C333D8"/>
    <w:rsid w:val="00C37503"/>
    <w:rsid w:val="00C4141B"/>
    <w:rsid w:val="00C503A2"/>
    <w:rsid w:val="00C62C0D"/>
    <w:rsid w:val="00C80D41"/>
    <w:rsid w:val="00C836A9"/>
    <w:rsid w:val="00C953F9"/>
    <w:rsid w:val="00CA4CAE"/>
    <w:rsid w:val="00CB0CE3"/>
    <w:rsid w:val="00CB5045"/>
    <w:rsid w:val="00CB5537"/>
    <w:rsid w:val="00CB66AC"/>
    <w:rsid w:val="00CC7370"/>
    <w:rsid w:val="00CD0636"/>
    <w:rsid w:val="00CD4D50"/>
    <w:rsid w:val="00CD5A92"/>
    <w:rsid w:val="00CF3BD1"/>
    <w:rsid w:val="00D01EE0"/>
    <w:rsid w:val="00D102F5"/>
    <w:rsid w:val="00D102FB"/>
    <w:rsid w:val="00D21244"/>
    <w:rsid w:val="00D31D0F"/>
    <w:rsid w:val="00D334A3"/>
    <w:rsid w:val="00D41B3C"/>
    <w:rsid w:val="00D44D3F"/>
    <w:rsid w:val="00D50A1C"/>
    <w:rsid w:val="00D74B84"/>
    <w:rsid w:val="00D96C81"/>
    <w:rsid w:val="00DA2F7C"/>
    <w:rsid w:val="00DA57FC"/>
    <w:rsid w:val="00DB1C56"/>
    <w:rsid w:val="00DB3FDF"/>
    <w:rsid w:val="00DB64F3"/>
    <w:rsid w:val="00DB757C"/>
    <w:rsid w:val="00DC0F10"/>
    <w:rsid w:val="00DC5632"/>
    <w:rsid w:val="00DC75D8"/>
    <w:rsid w:val="00DD231C"/>
    <w:rsid w:val="00DD6A6C"/>
    <w:rsid w:val="00DE3738"/>
    <w:rsid w:val="00DE45E2"/>
    <w:rsid w:val="00E003B1"/>
    <w:rsid w:val="00E0269B"/>
    <w:rsid w:val="00E135A4"/>
    <w:rsid w:val="00E15ABA"/>
    <w:rsid w:val="00E16351"/>
    <w:rsid w:val="00E31965"/>
    <w:rsid w:val="00E35602"/>
    <w:rsid w:val="00E40254"/>
    <w:rsid w:val="00E40750"/>
    <w:rsid w:val="00E46974"/>
    <w:rsid w:val="00E60071"/>
    <w:rsid w:val="00E64873"/>
    <w:rsid w:val="00E64EBD"/>
    <w:rsid w:val="00E657BE"/>
    <w:rsid w:val="00E67E92"/>
    <w:rsid w:val="00E83E71"/>
    <w:rsid w:val="00E91EE9"/>
    <w:rsid w:val="00EA3380"/>
    <w:rsid w:val="00EA3A46"/>
    <w:rsid w:val="00EA4132"/>
    <w:rsid w:val="00EB10A9"/>
    <w:rsid w:val="00EB384B"/>
    <w:rsid w:val="00EB43E7"/>
    <w:rsid w:val="00EB4603"/>
    <w:rsid w:val="00EB6CA8"/>
    <w:rsid w:val="00EC7AB4"/>
    <w:rsid w:val="00EE28A3"/>
    <w:rsid w:val="00EF24CF"/>
    <w:rsid w:val="00EF6DC8"/>
    <w:rsid w:val="00F056D8"/>
    <w:rsid w:val="00F100C8"/>
    <w:rsid w:val="00F10505"/>
    <w:rsid w:val="00F125C7"/>
    <w:rsid w:val="00F157C1"/>
    <w:rsid w:val="00F17A77"/>
    <w:rsid w:val="00F26810"/>
    <w:rsid w:val="00F34695"/>
    <w:rsid w:val="00F36014"/>
    <w:rsid w:val="00F414DF"/>
    <w:rsid w:val="00F46888"/>
    <w:rsid w:val="00F73DFB"/>
    <w:rsid w:val="00F84C84"/>
    <w:rsid w:val="00F8614C"/>
    <w:rsid w:val="00FA4034"/>
    <w:rsid w:val="00FB1263"/>
    <w:rsid w:val="00FD0B5F"/>
    <w:rsid w:val="00FD22CF"/>
    <w:rsid w:val="00FD37D2"/>
    <w:rsid w:val="00FD5074"/>
    <w:rsid w:val="00FE3E53"/>
    <w:rsid w:val="00FE4DCF"/>
    <w:rsid w:val="00FE615F"/>
    <w:rsid w:val="00FF3ADC"/>
    <w:rsid w:val="00FF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3977A9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header" w:uiPriority="99"/>
    <w:lsdException w:name="footer" w:uiPriority="99"/>
    <w:lsdException w:name="caption" w:qFormat="1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966588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144FBE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144FBE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144FBE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144FBE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144FBE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header" w:uiPriority="99"/>
    <w:lsdException w:name="footer" w:uiPriority="99"/>
    <w:lsdException w:name="caption" w:qFormat="1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966588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144FBE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144FBE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144FBE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144FBE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144FBE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9166F-C95E-4B5E-85A4-B3E7C974D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67</TotalTime>
  <Pages>1</Pages>
  <Words>2912</Words>
  <Characters>15726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18601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10</cp:revision>
  <cp:lastPrinted>2015-12-28T18:13:00Z</cp:lastPrinted>
  <dcterms:created xsi:type="dcterms:W3CDTF">2016-07-25T13:36:00Z</dcterms:created>
  <dcterms:modified xsi:type="dcterms:W3CDTF">2016-07-26T19:48:00Z</dcterms:modified>
</cp:coreProperties>
</file>